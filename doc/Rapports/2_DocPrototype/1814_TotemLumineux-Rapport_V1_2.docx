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42280" w14:textId="77777777" w:rsidR="00B53AD1" w:rsidRDefault="00B53AD1" w:rsidP="00B53AD1">
      <w:pPr>
        <w:pBdr>
          <w:bottom w:val="single" w:sz="4" w:space="10" w:color="auto"/>
        </w:pBdr>
        <w:jc w:val="center"/>
        <w:rPr>
          <w:rFonts w:asciiTheme="minorHAnsi" w:hAnsiTheme="minorHAnsi" w:cstheme="minorHAnsi"/>
          <w:sz w:val="48"/>
          <w:szCs w:val="48"/>
        </w:rPr>
      </w:pPr>
    </w:p>
    <w:p w14:paraId="767C52FA" w14:textId="50775DB5" w:rsidR="00B53AD1" w:rsidRPr="00D10327" w:rsidRDefault="00E15600" w:rsidP="00B53AD1">
      <w:pPr>
        <w:pBdr>
          <w:bottom w:val="single" w:sz="4" w:space="10" w:color="auto"/>
        </w:pBdr>
        <w:jc w:val="center"/>
        <w:rPr>
          <w:rFonts w:asciiTheme="minorHAnsi" w:hAnsiTheme="minorHAnsi" w:cstheme="minorHAnsi"/>
          <w:sz w:val="48"/>
          <w:szCs w:val="48"/>
        </w:rPr>
      </w:pPr>
      <w:r>
        <w:rPr>
          <w:rFonts w:asciiTheme="minorHAnsi" w:hAnsiTheme="minorHAnsi" w:cstheme="minorHAnsi"/>
          <w:sz w:val="48"/>
          <w:szCs w:val="48"/>
        </w:rPr>
        <w:t>Rapport</w:t>
      </w:r>
      <w:r w:rsidR="00A122C0">
        <w:rPr>
          <w:rFonts w:asciiTheme="minorHAnsi" w:hAnsiTheme="minorHAnsi" w:cstheme="minorHAnsi"/>
          <w:sz w:val="48"/>
          <w:szCs w:val="48"/>
        </w:rPr>
        <w:t xml:space="preserve"> de Conception</w:t>
      </w:r>
    </w:p>
    <w:p w14:paraId="1A882FCB" w14:textId="77777777" w:rsidR="00B53AD1" w:rsidRPr="00D10327" w:rsidRDefault="00B53AD1" w:rsidP="00B53AD1">
      <w:pPr>
        <w:pBdr>
          <w:bottom w:val="single" w:sz="4" w:space="10" w:color="auto"/>
        </w:pBdr>
        <w:jc w:val="center"/>
        <w:rPr>
          <w:rFonts w:asciiTheme="minorHAnsi" w:hAnsiTheme="minorHAnsi" w:cstheme="minorHAnsi"/>
          <w:sz w:val="48"/>
          <w:szCs w:val="48"/>
        </w:rPr>
      </w:pPr>
    </w:p>
    <w:p w14:paraId="759E32AB" w14:textId="77777777" w:rsidR="00B53AD1" w:rsidRPr="00D10327" w:rsidRDefault="00B53AD1" w:rsidP="00B53AD1">
      <w:pPr>
        <w:jc w:val="center"/>
        <w:rPr>
          <w:rFonts w:asciiTheme="minorHAnsi" w:hAnsiTheme="minorHAnsi" w:cstheme="minorHAnsi"/>
          <w:b/>
          <w:sz w:val="36"/>
          <w:szCs w:val="36"/>
        </w:rPr>
      </w:pPr>
    </w:p>
    <w:p w14:paraId="3BD5E137" w14:textId="47C5AB3C" w:rsidR="00B53AD1" w:rsidRPr="00A122C0" w:rsidRDefault="00B53AD1" w:rsidP="00A122C0">
      <w:pPr>
        <w:jc w:val="center"/>
        <w:rPr>
          <w:rFonts w:asciiTheme="minorHAnsi" w:hAnsiTheme="minorHAnsi" w:cstheme="minorHAnsi"/>
          <w:b/>
          <w:sz w:val="36"/>
          <w:szCs w:val="36"/>
        </w:rPr>
      </w:pPr>
      <w:r w:rsidRPr="00D10327">
        <w:rPr>
          <w:rFonts w:asciiTheme="minorHAnsi" w:hAnsiTheme="minorHAnsi" w:cstheme="minorHAnsi"/>
          <w:b/>
          <w:sz w:val="36"/>
          <w:szCs w:val="36"/>
        </w:rPr>
        <w:t>École supérieure</w:t>
      </w:r>
      <w:r w:rsidR="00A122C0">
        <w:rPr>
          <w:rFonts w:asciiTheme="minorHAnsi" w:hAnsiTheme="minorHAnsi" w:cstheme="minorHAnsi"/>
          <w:b/>
          <w:sz w:val="36"/>
          <w:szCs w:val="36"/>
        </w:rPr>
        <w:t xml:space="preserve"> – Fixme</w:t>
      </w:r>
      <w:r w:rsidRPr="00D10327">
        <w:rPr>
          <w:rFonts w:asciiTheme="minorHAnsi" w:hAnsiTheme="minorHAnsi" w:cstheme="minorHAnsi"/>
          <w:b/>
          <w:sz w:val="36"/>
          <w:szCs w:val="36"/>
        </w:rPr>
        <w:t xml:space="preserve"> </w:t>
      </w:r>
    </w:p>
    <w:p w14:paraId="172DC0BE" w14:textId="77777777" w:rsidR="00B53AD1" w:rsidRPr="00D10327" w:rsidRDefault="00B53AD1" w:rsidP="00B53AD1">
      <w:pPr>
        <w:jc w:val="center"/>
        <w:rPr>
          <w:rFonts w:asciiTheme="minorHAnsi" w:hAnsiTheme="minorHAnsi" w:cstheme="minorHAnsi"/>
          <w:b/>
          <w:color w:val="003366"/>
          <w:sz w:val="28"/>
          <w:szCs w:val="28"/>
        </w:rPr>
      </w:pPr>
    </w:p>
    <w:p w14:paraId="5147F09F"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FE6D50F" w14:textId="77777777" w:rsidR="00B53AD1" w:rsidRPr="00D10327" w:rsidRDefault="00B53AD1" w:rsidP="00B53AD1">
      <w:pPr>
        <w:pStyle w:val="Titre"/>
        <w:spacing w:before="0"/>
        <w:rPr>
          <w:rFonts w:asciiTheme="minorHAnsi" w:hAnsiTheme="minorHAnsi" w:cstheme="minorHAnsi"/>
          <w:sz w:val="72"/>
          <w:szCs w:val="72"/>
        </w:rPr>
      </w:pPr>
      <w:r>
        <w:rPr>
          <w:rFonts w:asciiTheme="minorHAnsi" w:hAnsiTheme="minorHAnsi" w:cstheme="minorHAnsi"/>
          <w:sz w:val="72"/>
          <w:szCs w:val="72"/>
        </w:rPr>
        <w:t>Totem Lumineux</w:t>
      </w:r>
    </w:p>
    <w:p w14:paraId="65887D5C"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03E1541" w14:textId="77777777" w:rsidR="00B53AD1" w:rsidRPr="00D10327" w:rsidRDefault="00B53AD1" w:rsidP="00B53AD1">
      <w:pPr>
        <w:rPr>
          <w:rFonts w:asciiTheme="minorHAnsi" w:hAnsiTheme="minorHAnsi" w:cstheme="minorHAnsi"/>
          <w:sz w:val="28"/>
          <w:szCs w:val="28"/>
        </w:rPr>
      </w:pPr>
    </w:p>
    <w:p w14:paraId="28C2287F" w14:textId="77777777" w:rsidR="00B53AD1" w:rsidRPr="00D10327" w:rsidRDefault="00B53AD1" w:rsidP="00B53AD1">
      <w:pPr>
        <w:jc w:val="center"/>
        <w:rPr>
          <w:rFonts w:asciiTheme="minorHAnsi" w:hAnsiTheme="minorHAnsi" w:cstheme="minorHAnsi"/>
          <w:b/>
          <w:sz w:val="28"/>
          <w:szCs w:val="28"/>
        </w:rPr>
      </w:pPr>
      <w:r w:rsidRPr="00D10327">
        <w:rPr>
          <w:rFonts w:asciiTheme="minorHAnsi" w:hAnsiTheme="minorHAnsi" w:cstheme="minorHAnsi"/>
          <w:b/>
          <w:sz w:val="28"/>
          <w:szCs w:val="28"/>
        </w:rPr>
        <w:t>Réalisé par :</w:t>
      </w:r>
    </w:p>
    <w:p w14:paraId="3B98475C" w14:textId="77777777" w:rsidR="00B53AD1" w:rsidRPr="00D10327" w:rsidRDefault="00B53AD1" w:rsidP="00B53AD1">
      <w:pPr>
        <w:rPr>
          <w:rFonts w:asciiTheme="minorHAnsi" w:hAnsiTheme="minorHAnsi" w:cstheme="minorHAnsi"/>
          <w:sz w:val="28"/>
          <w:szCs w:val="28"/>
        </w:rPr>
      </w:pPr>
    </w:p>
    <w:p w14:paraId="5BF6693D" w14:textId="1B5EB5C8" w:rsidR="00B53AD1"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Nicolas Fürst</w:t>
      </w:r>
      <w:r w:rsidR="00A122C0">
        <w:rPr>
          <w:rFonts w:asciiTheme="minorHAnsi" w:hAnsiTheme="minorHAnsi" w:cstheme="minorHAnsi"/>
          <w:sz w:val="28"/>
          <w:szCs w:val="28"/>
        </w:rPr>
        <w:t xml:space="preserve"> -&gt; V0_1</w:t>
      </w:r>
    </w:p>
    <w:p w14:paraId="6BDB5E25" w14:textId="1C10A5F9" w:rsidR="00C167BB" w:rsidRPr="00B53AD1" w:rsidRDefault="00C167BB" w:rsidP="00B53AD1">
      <w:pPr>
        <w:jc w:val="center"/>
        <w:rPr>
          <w:rFonts w:asciiTheme="minorHAnsi" w:hAnsiTheme="minorHAnsi" w:cstheme="minorHAnsi"/>
          <w:sz w:val="28"/>
          <w:szCs w:val="28"/>
        </w:rPr>
      </w:pPr>
      <w:r>
        <w:rPr>
          <w:rFonts w:asciiTheme="minorHAnsi" w:hAnsiTheme="minorHAnsi" w:cstheme="minorHAnsi"/>
          <w:sz w:val="28"/>
          <w:szCs w:val="28"/>
        </w:rPr>
        <w:t>PBY (Philou) -&gt; V1_1</w:t>
      </w:r>
    </w:p>
    <w:p w14:paraId="17303AAE" w14:textId="77777777" w:rsidR="00B53AD1" w:rsidRPr="00D10327" w:rsidRDefault="00B53AD1" w:rsidP="00B53AD1">
      <w:pPr>
        <w:rPr>
          <w:rFonts w:asciiTheme="minorHAnsi" w:hAnsiTheme="minorHAnsi" w:cstheme="minorHAnsi"/>
          <w:sz w:val="28"/>
          <w:szCs w:val="28"/>
        </w:rPr>
      </w:pPr>
    </w:p>
    <w:p w14:paraId="3047DFCE" w14:textId="77777777" w:rsidR="00B53AD1" w:rsidRPr="00D10327" w:rsidRDefault="00B53AD1" w:rsidP="005954FF">
      <w:pPr>
        <w:tabs>
          <w:tab w:val="left" w:pos="1335"/>
          <w:tab w:val="center" w:pos="4807"/>
        </w:tabs>
        <w:jc w:val="center"/>
        <w:rPr>
          <w:rFonts w:asciiTheme="minorHAnsi" w:hAnsiTheme="minorHAnsi" w:cstheme="minorHAnsi"/>
          <w:b/>
          <w:sz w:val="28"/>
          <w:szCs w:val="28"/>
        </w:rPr>
      </w:pPr>
      <w:r w:rsidRPr="00D10327">
        <w:rPr>
          <w:rFonts w:asciiTheme="minorHAnsi" w:hAnsiTheme="minorHAnsi" w:cstheme="minorHAnsi"/>
          <w:b/>
          <w:sz w:val="28"/>
          <w:szCs w:val="28"/>
        </w:rPr>
        <w:t>Date :</w:t>
      </w:r>
    </w:p>
    <w:p w14:paraId="5061BD53" w14:textId="77777777" w:rsidR="00B53AD1" w:rsidRPr="00D10327" w:rsidRDefault="00B53AD1" w:rsidP="00B53AD1">
      <w:pPr>
        <w:jc w:val="center"/>
        <w:rPr>
          <w:rFonts w:asciiTheme="minorHAnsi" w:hAnsiTheme="minorHAnsi" w:cstheme="minorHAnsi"/>
          <w:b/>
          <w:sz w:val="28"/>
          <w:szCs w:val="28"/>
        </w:rPr>
      </w:pPr>
    </w:p>
    <w:p w14:paraId="5EFC26BE" w14:textId="77777777" w:rsidR="00A122C0" w:rsidRDefault="00A122C0" w:rsidP="00B53AD1">
      <w:pPr>
        <w:jc w:val="center"/>
        <w:rPr>
          <w:rFonts w:asciiTheme="minorHAnsi" w:hAnsiTheme="minorHAnsi" w:cstheme="minorHAnsi"/>
          <w:sz w:val="28"/>
          <w:szCs w:val="28"/>
        </w:rPr>
      </w:pPr>
      <w:r>
        <w:rPr>
          <w:rFonts w:asciiTheme="minorHAnsi" w:hAnsiTheme="minorHAnsi" w:cstheme="minorHAnsi"/>
          <w:sz w:val="28"/>
          <w:szCs w:val="28"/>
        </w:rPr>
        <w:t xml:space="preserve">Version 0_1 : </w:t>
      </w:r>
      <w:r w:rsidR="00E63338">
        <w:rPr>
          <w:rFonts w:asciiTheme="minorHAnsi" w:hAnsiTheme="minorHAnsi" w:cstheme="minorHAnsi"/>
          <w:sz w:val="28"/>
          <w:szCs w:val="28"/>
        </w:rPr>
        <w:t>20</w:t>
      </w:r>
      <w:r w:rsidR="00A35F09">
        <w:rPr>
          <w:rFonts w:asciiTheme="minorHAnsi" w:hAnsiTheme="minorHAnsi" w:cstheme="minorHAnsi"/>
          <w:sz w:val="28"/>
          <w:szCs w:val="28"/>
        </w:rPr>
        <w:t xml:space="preserve"> </w:t>
      </w:r>
      <w:proofErr w:type="gramStart"/>
      <w:r w:rsidR="00E63338">
        <w:rPr>
          <w:rFonts w:asciiTheme="minorHAnsi" w:hAnsiTheme="minorHAnsi" w:cstheme="minorHAnsi"/>
          <w:sz w:val="28"/>
          <w:szCs w:val="28"/>
        </w:rPr>
        <w:t>Juin</w:t>
      </w:r>
      <w:proofErr w:type="gramEnd"/>
      <w:r w:rsidR="00A35F09">
        <w:rPr>
          <w:rFonts w:asciiTheme="minorHAnsi" w:hAnsiTheme="minorHAnsi" w:cstheme="minorHAnsi"/>
          <w:sz w:val="28"/>
          <w:szCs w:val="28"/>
        </w:rPr>
        <w:t xml:space="preserve"> </w:t>
      </w:r>
      <w:r w:rsidR="005954FF">
        <w:rPr>
          <w:rFonts w:asciiTheme="minorHAnsi" w:hAnsiTheme="minorHAnsi" w:cstheme="minorHAnsi"/>
          <w:sz w:val="28"/>
          <w:szCs w:val="28"/>
        </w:rPr>
        <w:t>2019</w:t>
      </w:r>
    </w:p>
    <w:p w14:paraId="74749AFC" w14:textId="6FD0F447" w:rsidR="004041E2" w:rsidRDefault="00A122C0" w:rsidP="00B53AD1">
      <w:pPr>
        <w:jc w:val="center"/>
        <w:rPr>
          <w:rFonts w:asciiTheme="minorHAnsi" w:hAnsiTheme="minorHAnsi" w:cstheme="minorHAnsi"/>
          <w:sz w:val="28"/>
          <w:szCs w:val="28"/>
        </w:rPr>
      </w:pPr>
      <w:r>
        <w:rPr>
          <w:rFonts w:asciiTheme="minorHAnsi" w:hAnsiTheme="minorHAnsi" w:cstheme="minorHAnsi"/>
          <w:sz w:val="28"/>
          <w:szCs w:val="28"/>
        </w:rPr>
        <w:t>Version 1_1 :</w:t>
      </w:r>
      <w:r w:rsidR="00C167BB">
        <w:rPr>
          <w:rFonts w:asciiTheme="minorHAnsi" w:hAnsiTheme="minorHAnsi" w:cstheme="minorHAnsi"/>
          <w:sz w:val="28"/>
          <w:szCs w:val="28"/>
        </w:rPr>
        <w:t xml:space="preserve"> xx</w:t>
      </w:r>
      <w:r>
        <w:rPr>
          <w:rFonts w:asciiTheme="minorHAnsi" w:hAnsiTheme="minorHAnsi" w:cstheme="minorHAnsi"/>
          <w:sz w:val="28"/>
          <w:szCs w:val="28"/>
        </w:rPr>
        <w:t xml:space="preserve"> </w:t>
      </w:r>
      <w:r w:rsidR="006E3166">
        <w:rPr>
          <w:rFonts w:asciiTheme="minorHAnsi" w:hAnsiTheme="minorHAnsi" w:cstheme="minorHAnsi"/>
          <w:sz w:val="28"/>
          <w:szCs w:val="28"/>
        </w:rPr>
        <w:t>Mars</w:t>
      </w:r>
      <w:r w:rsidR="00C167BB">
        <w:rPr>
          <w:rFonts w:asciiTheme="minorHAnsi" w:hAnsiTheme="minorHAnsi" w:cstheme="minorHAnsi"/>
          <w:sz w:val="28"/>
          <w:szCs w:val="28"/>
        </w:rPr>
        <w:t xml:space="preserve"> 202</w:t>
      </w:r>
      <w:r w:rsidR="006E3166">
        <w:rPr>
          <w:rFonts w:asciiTheme="minorHAnsi" w:hAnsiTheme="minorHAnsi" w:cstheme="minorHAnsi"/>
          <w:sz w:val="28"/>
          <w:szCs w:val="28"/>
        </w:rPr>
        <w:t>4</w:t>
      </w:r>
    </w:p>
    <w:p w14:paraId="28D2DEFF" w14:textId="77777777" w:rsidR="004041E2" w:rsidRDefault="004041E2" w:rsidP="004041E2">
      <w:pPr>
        <w:rPr>
          <w:rFonts w:asciiTheme="minorHAnsi" w:hAnsiTheme="minorHAnsi" w:cstheme="minorHAnsi"/>
          <w:sz w:val="28"/>
          <w:szCs w:val="28"/>
        </w:rPr>
      </w:pPr>
    </w:p>
    <w:p w14:paraId="6A4C487D" w14:textId="77777777" w:rsidR="004041E2" w:rsidRDefault="004041E2" w:rsidP="004041E2">
      <w:pPr>
        <w:rPr>
          <w:rFonts w:asciiTheme="minorHAnsi" w:hAnsiTheme="minorHAnsi" w:cstheme="minorHAnsi"/>
          <w:sz w:val="28"/>
          <w:szCs w:val="28"/>
        </w:rPr>
      </w:pPr>
    </w:p>
    <w:p w14:paraId="50A8EAAC" w14:textId="3CC19A61" w:rsidR="00837FCF" w:rsidRPr="00B53AD1" w:rsidRDefault="00B53AD1" w:rsidP="004041E2">
      <w:pPr>
        <w:rPr>
          <w:rFonts w:asciiTheme="minorHAnsi" w:hAnsiTheme="minorHAnsi" w:cstheme="minorHAnsi"/>
          <w:b/>
          <w:sz w:val="32"/>
          <w:szCs w:val="32"/>
        </w:rPr>
      </w:pPr>
      <w:r w:rsidRPr="00D10327">
        <w:rPr>
          <w:rFonts w:asciiTheme="minorHAnsi" w:hAnsiTheme="minorHAnsi" w:cstheme="minorHAnsi"/>
          <w:b/>
          <w:sz w:val="32"/>
          <w:szCs w:val="32"/>
        </w:rPr>
        <w:br w:type="page"/>
      </w:r>
    </w:p>
    <w:p w14:paraId="0AD9B4EF" w14:textId="0B85C7AB" w:rsidR="00B45B8B" w:rsidRDefault="00B45B8B">
      <w:pPr>
        <w:rPr>
          <w:lang w:val="fr-FR"/>
        </w:rPr>
      </w:pPr>
    </w:p>
    <w:sdt>
      <w:sdtPr>
        <w:rPr>
          <w:rFonts w:ascii="Arial" w:eastAsia="Times New Roman" w:hAnsi="Arial"/>
          <w:b w:val="0"/>
          <w:bCs w:val="0"/>
          <w:color w:val="auto"/>
          <w:sz w:val="18"/>
          <w:szCs w:val="20"/>
          <w:lang w:val="fr-FR" w:eastAsia="en-US"/>
        </w:rPr>
        <w:id w:val="2035914877"/>
        <w:docPartObj>
          <w:docPartGallery w:val="Table of Contents"/>
          <w:docPartUnique/>
        </w:docPartObj>
      </w:sdtPr>
      <w:sdtContent>
        <w:p w14:paraId="7B3FBA4C" w14:textId="1FBF5983" w:rsidR="005954FF" w:rsidRPr="005954FF" w:rsidRDefault="005954FF">
          <w:pPr>
            <w:pStyle w:val="En-ttedetabledesmatires"/>
            <w:rPr>
              <w:color w:val="auto"/>
            </w:rPr>
          </w:pPr>
          <w:r w:rsidRPr="005954FF">
            <w:rPr>
              <w:color w:val="auto"/>
              <w:lang w:val="fr-FR"/>
            </w:rPr>
            <w:t>Table des matières</w:t>
          </w:r>
        </w:p>
        <w:p w14:paraId="0E3249FD" w14:textId="457BC6A2" w:rsidR="006E63A4" w:rsidRDefault="005954FF">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r>
            <w:rPr>
              <w:bCs/>
              <w:lang w:val="fr-FR"/>
            </w:rPr>
            <w:fldChar w:fldCharType="begin"/>
          </w:r>
          <w:r>
            <w:rPr>
              <w:bCs/>
              <w:lang w:val="fr-FR"/>
            </w:rPr>
            <w:instrText xml:space="preserve"> TOC \o "1-3" \h \z \u </w:instrText>
          </w:r>
          <w:r>
            <w:rPr>
              <w:bCs/>
              <w:lang w:val="fr-FR"/>
            </w:rPr>
            <w:fldChar w:fldCharType="separate"/>
          </w:r>
          <w:hyperlink w:anchor="_Toc166361024" w:history="1">
            <w:r w:rsidR="006E63A4" w:rsidRPr="000D46CF">
              <w:rPr>
                <w:rStyle w:val="Lienhypertexte"/>
                <w:noProof/>
              </w:rPr>
              <w:t>1.</w:t>
            </w:r>
            <w:r w:rsidR="006E63A4">
              <w:rPr>
                <w:rFonts w:asciiTheme="minorHAnsi" w:eastAsiaTheme="minorEastAsia" w:hAnsiTheme="minorHAnsi" w:cstheme="minorBidi"/>
                <w:b w:val="0"/>
                <w:caps w:val="0"/>
                <w:noProof/>
                <w:kern w:val="2"/>
                <w:sz w:val="22"/>
                <w:szCs w:val="22"/>
                <w:lang w:eastAsia="fr-CH"/>
                <w14:ligatures w14:val="standardContextual"/>
              </w:rPr>
              <w:tab/>
            </w:r>
            <w:r w:rsidR="006E63A4" w:rsidRPr="000D46CF">
              <w:rPr>
                <w:rStyle w:val="Lienhypertexte"/>
                <w:noProof/>
              </w:rPr>
              <w:t>Cahier des charges</w:t>
            </w:r>
            <w:r w:rsidR="006E63A4">
              <w:rPr>
                <w:noProof/>
                <w:webHidden/>
              </w:rPr>
              <w:tab/>
            </w:r>
            <w:r w:rsidR="006E63A4">
              <w:rPr>
                <w:noProof/>
                <w:webHidden/>
              </w:rPr>
              <w:fldChar w:fldCharType="begin"/>
            </w:r>
            <w:r w:rsidR="006E63A4">
              <w:rPr>
                <w:noProof/>
                <w:webHidden/>
              </w:rPr>
              <w:instrText xml:space="preserve"> PAGEREF _Toc166361024 \h </w:instrText>
            </w:r>
            <w:r w:rsidR="006E63A4">
              <w:rPr>
                <w:noProof/>
                <w:webHidden/>
              </w:rPr>
            </w:r>
            <w:r w:rsidR="006E63A4">
              <w:rPr>
                <w:noProof/>
                <w:webHidden/>
              </w:rPr>
              <w:fldChar w:fldCharType="separate"/>
            </w:r>
            <w:r w:rsidR="006E63A4">
              <w:rPr>
                <w:noProof/>
                <w:webHidden/>
              </w:rPr>
              <w:t>4</w:t>
            </w:r>
            <w:r w:rsidR="006E63A4">
              <w:rPr>
                <w:noProof/>
                <w:webHidden/>
              </w:rPr>
              <w:fldChar w:fldCharType="end"/>
            </w:r>
          </w:hyperlink>
        </w:p>
        <w:p w14:paraId="3A4D2F33" w14:textId="51EC0FAF"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25" w:history="1">
            <w:r w:rsidRPr="000D46CF">
              <w:rPr>
                <w:rStyle w:val="Lienhypertexte"/>
                <w:noProof/>
              </w:rPr>
              <w:t>2.</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SChéma bloC et Explication composantS</w:t>
            </w:r>
            <w:r>
              <w:rPr>
                <w:noProof/>
                <w:webHidden/>
              </w:rPr>
              <w:tab/>
            </w:r>
            <w:r>
              <w:rPr>
                <w:noProof/>
                <w:webHidden/>
              </w:rPr>
              <w:fldChar w:fldCharType="begin"/>
            </w:r>
            <w:r>
              <w:rPr>
                <w:noProof/>
                <w:webHidden/>
              </w:rPr>
              <w:instrText xml:space="preserve"> PAGEREF _Toc166361025 \h </w:instrText>
            </w:r>
            <w:r>
              <w:rPr>
                <w:noProof/>
                <w:webHidden/>
              </w:rPr>
            </w:r>
            <w:r>
              <w:rPr>
                <w:noProof/>
                <w:webHidden/>
              </w:rPr>
              <w:fldChar w:fldCharType="separate"/>
            </w:r>
            <w:r>
              <w:rPr>
                <w:noProof/>
                <w:webHidden/>
              </w:rPr>
              <w:t>4</w:t>
            </w:r>
            <w:r>
              <w:rPr>
                <w:noProof/>
                <w:webHidden/>
              </w:rPr>
              <w:fldChar w:fldCharType="end"/>
            </w:r>
          </w:hyperlink>
        </w:p>
        <w:p w14:paraId="3E188B86" w14:textId="167D4B47"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26" w:history="1">
            <w:r w:rsidRPr="000D46CF">
              <w:rPr>
                <w:rStyle w:val="Lienhypertexte"/>
                <w:noProof/>
              </w:rPr>
              <w:t>2.1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ChoiX MicroControleur</w:t>
            </w:r>
            <w:r>
              <w:rPr>
                <w:noProof/>
                <w:webHidden/>
              </w:rPr>
              <w:tab/>
            </w:r>
            <w:r>
              <w:rPr>
                <w:noProof/>
                <w:webHidden/>
              </w:rPr>
              <w:fldChar w:fldCharType="begin"/>
            </w:r>
            <w:r>
              <w:rPr>
                <w:noProof/>
                <w:webHidden/>
              </w:rPr>
              <w:instrText xml:space="preserve"> PAGEREF _Toc166361026 \h </w:instrText>
            </w:r>
            <w:r>
              <w:rPr>
                <w:noProof/>
                <w:webHidden/>
              </w:rPr>
            </w:r>
            <w:r>
              <w:rPr>
                <w:noProof/>
                <w:webHidden/>
              </w:rPr>
              <w:fldChar w:fldCharType="separate"/>
            </w:r>
            <w:r>
              <w:rPr>
                <w:noProof/>
                <w:webHidden/>
              </w:rPr>
              <w:t>5</w:t>
            </w:r>
            <w:r>
              <w:rPr>
                <w:noProof/>
                <w:webHidden/>
              </w:rPr>
              <w:fldChar w:fldCharType="end"/>
            </w:r>
          </w:hyperlink>
        </w:p>
        <w:p w14:paraId="4EAD5EE8" w14:textId="65A01CE0"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27" w:history="1">
            <w:r w:rsidRPr="000D46CF">
              <w:rPr>
                <w:rStyle w:val="Lienhypertexte"/>
                <w:noProof/>
                <w:highlight w:val="yellow"/>
              </w:rPr>
              <w:t>2.2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highlight w:val="yellow"/>
              </w:rPr>
              <w:t>Panneaux de LEDS</w:t>
            </w:r>
            <w:r>
              <w:rPr>
                <w:noProof/>
                <w:webHidden/>
              </w:rPr>
              <w:tab/>
            </w:r>
            <w:r>
              <w:rPr>
                <w:noProof/>
                <w:webHidden/>
              </w:rPr>
              <w:fldChar w:fldCharType="begin"/>
            </w:r>
            <w:r>
              <w:rPr>
                <w:noProof/>
                <w:webHidden/>
              </w:rPr>
              <w:instrText xml:space="preserve"> PAGEREF _Toc166361027 \h </w:instrText>
            </w:r>
            <w:r>
              <w:rPr>
                <w:noProof/>
                <w:webHidden/>
              </w:rPr>
            </w:r>
            <w:r>
              <w:rPr>
                <w:noProof/>
                <w:webHidden/>
              </w:rPr>
              <w:fldChar w:fldCharType="separate"/>
            </w:r>
            <w:r>
              <w:rPr>
                <w:noProof/>
                <w:webHidden/>
              </w:rPr>
              <w:t>5</w:t>
            </w:r>
            <w:r>
              <w:rPr>
                <w:noProof/>
                <w:webHidden/>
              </w:rPr>
              <w:fldChar w:fldCharType="end"/>
            </w:r>
          </w:hyperlink>
        </w:p>
        <w:p w14:paraId="6C1ED234" w14:textId="09F19B14"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28" w:history="1">
            <w:r w:rsidRPr="000D46CF">
              <w:rPr>
                <w:rStyle w:val="Lienhypertexte"/>
                <w:noProof/>
              </w:rPr>
              <w:t>2.2.1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Autres possibilités</w:t>
            </w:r>
            <w:r>
              <w:rPr>
                <w:noProof/>
                <w:webHidden/>
              </w:rPr>
              <w:tab/>
            </w:r>
            <w:r>
              <w:rPr>
                <w:noProof/>
                <w:webHidden/>
              </w:rPr>
              <w:fldChar w:fldCharType="begin"/>
            </w:r>
            <w:r>
              <w:rPr>
                <w:noProof/>
                <w:webHidden/>
              </w:rPr>
              <w:instrText xml:space="preserve"> PAGEREF _Toc166361028 \h </w:instrText>
            </w:r>
            <w:r>
              <w:rPr>
                <w:noProof/>
                <w:webHidden/>
              </w:rPr>
            </w:r>
            <w:r>
              <w:rPr>
                <w:noProof/>
                <w:webHidden/>
              </w:rPr>
              <w:fldChar w:fldCharType="separate"/>
            </w:r>
            <w:r>
              <w:rPr>
                <w:noProof/>
                <w:webHidden/>
              </w:rPr>
              <w:t>7</w:t>
            </w:r>
            <w:r>
              <w:rPr>
                <w:noProof/>
                <w:webHidden/>
              </w:rPr>
              <w:fldChar w:fldCharType="end"/>
            </w:r>
          </w:hyperlink>
        </w:p>
        <w:p w14:paraId="7573129E" w14:textId="0F6EB115"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29" w:history="1">
            <w:r w:rsidRPr="000D46CF">
              <w:rPr>
                <w:rStyle w:val="Lienhypertexte"/>
                <w:noProof/>
              </w:rPr>
              <w:t>2.3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Module Wifi</w:t>
            </w:r>
            <w:r>
              <w:rPr>
                <w:noProof/>
                <w:webHidden/>
              </w:rPr>
              <w:tab/>
            </w:r>
            <w:r>
              <w:rPr>
                <w:noProof/>
                <w:webHidden/>
              </w:rPr>
              <w:fldChar w:fldCharType="begin"/>
            </w:r>
            <w:r>
              <w:rPr>
                <w:noProof/>
                <w:webHidden/>
              </w:rPr>
              <w:instrText xml:space="preserve"> PAGEREF _Toc166361029 \h </w:instrText>
            </w:r>
            <w:r>
              <w:rPr>
                <w:noProof/>
                <w:webHidden/>
              </w:rPr>
            </w:r>
            <w:r>
              <w:rPr>
                <w:noProof/>
                <w:webHidden/>
              </w:rPr>
              <w:fldChar w:fldCharType="separate"/>
            </w:r>
            <w:r>
              <w:rPr>
                <w:noProof/>
                <w:webHidden/>
              </w:rPr>
              <w:t>8</w:t>
            </w:r>
            <w:r>
              <w:rPr>
                <w:noProof/>
                <w:webHidden/>
              </w:rPr>
              <w:fldChar w:fldCharType="end"/>
            </w:r>
          </w:hyperlink>
        </w:p>
        <w:p w14:paraId="5A9E2FCF" w14:textId="5EE35A31"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0" w:history="1">
            <w:r w:rsidRPr="000D46CF">
              <w:rPr>
                <w:rStyle w:val="Lienhypertexte"/>
                <w:noProof/>
              </w:rPr>
              <w:t>2.4</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Application</w:t>
            </w:r>
            <w:r>
              <w:rPr>
                <w:noProof/>
                <w:webHidden/>
              </w:rPr>
              <w:tab/>
            </w:r>
            <w:r>
              <w:rPr>
                <w:noProof/>
                <w:webHidden/>
              </w:rPr>
              <w:fldChar w:fldCharType="begin"/>
            </w:r>
            <w:r>
              <w:rPr>
                <w:noProof/>
                <w:webHidden/>
              </w:rPr>
              <w:instrText xml:space="preserve"> PAGEREF _Toc166361030 \h </w:instrText>
            </w:r>
            <w:r>
              <w:rPr>
                <w:noProof/>
                <w:webHidden/>
              </w:rPr>
            </w:r>
            <w:r>
              <w:rPr>
                <w:noProof/>
                <w:webHidden/>
              </w:rPr>
              <w:fldChar w:fldCharType="separate"/>
            </w:r>
            <w:r>
              <w:rPr>
                <w:noProof/>
                <w:webHidden/>
              </w:rPr>
              <w:t>9</w:t>
            </w:r>
            <w:r>
              <w:rPr>
                <w:noProof/>
                <w:webHidden/>
              </w:rPr>
              <w:fldChar w:fldCharType="end"/>
            </w:r>
          </w:hyperlink>
        </w:p>
        <w:p w14:paraId="019CEE25" w14:textId="17DE6F28"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1" w:history="1">
            <w:r w:rsidRPr="000D46CF">
              <w:rPr>
                <w:rStyle w:val="Lienhypertexte"/>
                <w:noProof/>
              </w:rPr>
              <w:t>2.5</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Batterie</w:t>
            </w:r>
            <w:r>
              <w:rPr>
                <w:noProof/>
                <w:webHidden/>
              </w:rPr>
              <w:tab/>
            </w:r>
            <w:r>
              <w:rPr>
                <w:noProof/>
                <w:webHidden/>
              </w:rPr>
              <w:fldChar w:fldCharType="begin"/>
            </w:r>
            <w:r>
              <w:rPr>
                <w:noProof/>
                <w:webHidden/>
              </w:rPr>
              <w:instrText xml:space="preserve"> PAGEREF _Toc166361031 \h </w:instrText>
            </w:r>
            <w:r>
              <w:rPr>
                <w:noProof/>
                <w:webHidden/>
              </w:rPr>
            </w:r>
            <w:r>
              <w:rPr>
                <w:noProof/>
                <w:webHidden/>
              </w:rPr>
              <w:fldChar w:fldCharType="separate"/>
            </w:r>
            <w:r>
              <w:rPr>
                <w:noProof/>
                <w:webHidden/>
              </w:rPr>
              <w:t>9</w:t>
            </w:r>
            <w:r>
              <w:rPr>
                <w:noProof/>
                <w:webHidden/>
              </w:rPr>
              <w:fldChar w:fldCharType="end"/>
            </w:r>
          </w:hyperlink>
        </w:p>
        <w:p w14:paraId="7C68C207" w14:textId="78C146CD"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2" w:history="1">
            <w:r w:rsidRPr="000D46CF">
              <w:rPr>
                <w:rStyle w:val="Lienhypertexte"/>
                <w:noProof/>
              </w:rPr>
              <w:t>2.6</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Panneau solaire / gestion de charge</w:t>
            </w:r>
            <w:r>
              <w:rPr>
                <w:noProof/>
                <w:webHidden/>
              </w:rPr>
              <w:tab/>
            </w:r>
            <w:r>
              <w:rPr>
                <w:noProof/>
                <w:webHidden/>
              </w:rPr>
              <w:fldChar w:fldCharType="begin"/>
            </w:r>
            <w:r>
              <w:rPr>
                <w:noProof/>
                <w:webHidden/>
              </w:rPr>
              <w:instrText xml:space="preserve"> PAGEREF _Toc166361032 \h </w:instrText>
            </w:r>
            <w:r>
              <w:rPr>
                <w:noProof/>
                <w:webHidden/>
              </w:rPr>
            </w:r>
            <w:r>
              <w:rPr>
                <w:noProof/>
                <w:webHidden/>
              </w:rPr>
              <w:fldChar w:fldCharType="separate"/>
            </w:r>
            <w:r>
              <w:rPr>
                <w:noProof/>
                <w:webHidden/>
              </w:rPr>
              <w:t>9</w:t>
            </w:r>
            <w:r>
              <w:rPr>
                <w:noProof/>
                <w:webHidden/>
              </w:rPr>
              <w:fldChar w:fldCharType="end"/>
            </w:r>
          </w:hyperlink>
        </w:p>
        <w:p w14:paraId="59E87669" w14:textId="30E85589"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3" w:history="1">
            <w:r w:rsidRPr="000D46CF">
              <w:rPr>
                <w:rStyle w:val="Lienhypertexte"/>
                <w:noProof/>
              </w:rPr>
              <w:t>2.7</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Port de charge</w:t>
            </w:r>
            <w:r>
              <w:rPr>
                <w:noProof/>
                <w:webHidden/>
              </w:rPr>
              <w:tab/>
            </w:r>
            <w:r>
              <w:rPr>
                <w:noProof/>
                <w:webHidden/>
              </w:rPr>
              <w:fldChar w:fldCharType="begin"/>
            </w:r>
            <w:r>
              <w:rPr>
                <w:noProof/>
                <w:webHidden/>
              </w:rPr>
              <w:instrText xml:space="preserve"> PAGEREF _Toc166361033 \h </w:instrText>
            </w:r>
            <w:r>
              <w:rPr>
                <w:noProof/>
                <w:webHidden/>
              </w:rPr>
            </w:r>
            <w:r>
              <w:rPr>
                <w:noProof/>
                <w:webHidden/>
              </w:rPr>
              <w:fldChar w:fldCharType="separate"/>
            </w:r>
            <w:r>
              <w:rPr>
                <w:noProof/>
                <w:webHidden/>
              </w:rPr>
              <w:t>10</w:t>
            </w:r>
            <w:r>
              <w:rPr>
                <w:noProof/>
                <w:webHidden/>
              </w:rPr>
              <w:fldChar w:fldCharType="end"/>
            </w:r>
          </w:hyperlink>
        </w:p>
        <w:p w14:paraId="461386DE" w14:textId="313DCD7D"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4" w:history="1">
            <w:r w:rsidRPr="000D46CF">
              <w:rPr>
                <w:rStyle w:val="Lienhypertexte"/>
                <w:noProof/>
              </w:rPr>
              <w:t>2.8</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Regulateurs</w:t>
            </w:r>
            <w:r>
              <w:rPr>
                <w:noProof/>
                <w:webHidden/>
              </w:rPr>
              <w:tab/>
            </w:r>
            <w:r>
              <w:rPr>
                <w:noProof/>
                <w:webHidden/>
              </w:rPr>
              <w:fldChar w:fldCharType="begin"/>
            </w:r>
            <w:r>
              <w:rPr>
                <w:noProof/>
                <w:webHidden/>
              </w:rPr>
              <w:instrText xml:space="preserve"> PAGEREF _Toc166361034 \h </w:instrText>
            </w:r>
            <w:r>
              <w:rPr>
                <w:noProof/>
                <w:webHidden/>
              </w:rPr>
            </w:r>
            <w:r>
              <w:rPr>
                <w:noProof/>
                <w:webHidden/>
              </w:rPr>
              <w:fldChar w:fldCharType="separate"/>
            </w:r>
            <w:r>
              <w:rPr>
                <w:noProof/>
                <w:webHidden/>
              </w:rPr>
              <w:t>11</w:t>
            </w:r>
            <w:r>
              <w:rPr>
                <w:noProof/>
                <w:webHidden/>
              </w:rPr>
              <w:fldChar w:fldCharType="end"/>
            </w:r>
          </w:hyperlink>
        </w:p>
        <w:p w14:paraId="7629BBA0" w14:textId="047D00B2"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5" w:history="1">
            <w:bookmarkStart w:id="0" w:name="_Toc150984806"/>
            <w:r w:rsidRPr="000D46CF">
              <w:rPr>
                <w:rStyle w:val="Lienhypertexte"/>
                <w:noProof/>
              </w:rPr>
              <w:drawing>
                <wp:inline distT="0" distB="0" distL="0" distR="0" wp14:anchorId="627B7B33" wp14:editId="36323097">
                  <wp:extent cx="6027738" cy="246898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7738" cy="246898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_Toc166361035 \h </w:instrText>
            </w:r>
            <w:r>
              <w:rPr>
                <w:noProof/>
                <w:webHidden/>
              </w:rPr>
            </w:r>
            <w:r>
              <w:rPr>
                <w:noProof/>
                <w:webHidden/>
              </w:rPr>
              <w:fldChar w:fldCharType="separate"/>
            </w:r>
            <w:r>
              <w:rPr>
                <w:noProof/>
                <w:webHidden/>
              </w:rPr>
              <w:t>11</w:t>
            </w:r>
            <w:r>
              <w:rPr>
                <w:noProof/>
                <w:webHidden/>
              </w:rPr>
              <w:fldChar w:fldCharType="end"/>
            </w:r>
          </w:hyperlink>
        </w:p>
        <w:p w14:paraId="3A0FE62E" w14:textId="10AAE9FB"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6" w:history="1">
            <w:r w:rsidRPr="000D46CF">
              <w:rPr>
                <w:rStyle w:val="Lienhypertexte"/>
                <w:noProof/>
              </w:rPr>
              <w:t>2.9</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Capteur de luminosité</w:t>
            </w:r>
            <w:r>
              <w:rPr>
                <w:noProof/>
                <w:webHidden/>
              </w:rPr>
              <w:tab/>
            </w:r>
            <w:r>
              <w:rPr>
                <w:noProof/>
                <w:webHidden/>
              </w:rPr>
              <w:fldChar w:fldCharType="begin"/>
            </w:r>
            <w:r>
              <w:rPr>
                <w:noProof/>
                <w:webHidden/>
              </w:rPr>
              <w:instrText xml:space="preserve"> PAGEREF _Toc166361036 \h </w:instrText>
            </w:r>
            <w:r>
              <w:rPr>
                <w:noProof/>
                <w:webHidden/>
              </w:rPr>
            </w:r>
            <w:r>
              <w:rPr>
                <w:noProof/>
                <w:webHidden/>
              </w:rPr>
              <w:fldChar w:fldCharType="separate"/>
            </w:r>
            <w:r>
              <w:rPr>
                <w:noProof/>
                <w:webHidden/>
              </w:rPr>
              <w:t>11</w:t>
            </w:r>
            <w:r>
              <w:rPr>
                <w:noProof/>
                <w:webHidden/>
              </w:rPr>
              <w:fldChar w:fldCharType="end"/>
            </w:r>
          </w:hyperlink>
        </w:p>
        <w:p w14:paraId="0EFE52B3" w14:textId="5A9326BD"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37" w:history="1">
            <w:r w:rsidRPr="000D46CF">
              <w:rPr>
                <w:rStyle w:val="Lienhypertexte"/>
                <w:noProof/>
              </w:rPr>
              <w:t>3.</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éstimation des couts</w:t>
            </w:r>
            <w:r>
              <w:rPr>
                <w:noProof/>
                <w:webHidden/>
              </w:rPr>
              <w:tab/>
            </w:r>
            <w:r>
              <w:rPr>
                <w:noProof/>
                <w:webHidden/>
              </w:rPr>
              <w:fldChar w:fldCharType="begin"/>
            </w:r>
            <w:r>
              <w:rPr>
                <w:noProof/>
                <w:webHidden/>
              </w:rPr>
              <w:instrText xml:space="preserve"> PAGEREF _Toc166361037 \h </w:instrText>
            </w:r>
            <w:r>
              <w:rPr>
                <w:noProof/>
                <w:webHidden/>
              </w:rPr>
            </w:r>
            <w:r>
              <w:rPr>
                <w:noProof/>
                <w:webHidden/>
              </w:rPr>
              <w:fldChar w:fldCharType="separate"/>
            </w:r>
            <w:r>
              <w:rPr>
                <w:noProof/>
                <w:webHidden/>
              </w:rPr>
              <w:t>12</w:t>
            </w:r>
            <w:r>
              <w:rPr>
                <w:noProof/>
                <w:webHidden/>
              </w:rPr>
              <w:fldChar w:fldCharType="end"/>
            </w:r>
          </w:hyperlink>
        </w:p>
        <w:p w14:paraId="4DB7444A" w14:textId="44975E33"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38" w:history="1">
            <w:r w:rsidRPr="000D46CF">
              <w:rPr>
                <w:rStyle w:val="Lienhypertexte"/>
                <w:noProof/>
              </w:rPr>
              <w:t>4.</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Description</w:t>
            </w:r>
            <w:r>
              <w:rPr>
                <w:noProof/>
                <w:webHidden/>
              </w:rPr>
              <w:tab/>
            </w:r>
            <w:r>
              <w:rPr>
                <w:noProof/>
                <w:webHidden/>
              </w:rPr>
              <w:fldChar w:fldCharType="begin"/>
            </w:r>
            <w:r>
              <w:rPr>
                <w:noProof/>
                <w:webHidden/>
              </w:rPr>
              <w:instrText xml:space="preserve"> PAGEREF _Toc166361038 \h </w:instrText>
            </w:r>
            <w:r>
              <w:rPr>
                <w:noProof/>
                <w:webHidden/>
              </w:rPr>
            </w:r>
            <w:r>
              <w:rPr>
                <w:noProof/>
                <w:webHidden/>
              </w:rPr>
              <w:fldChar w:fldCharType="separate"/>
            </w:r>
            <w:r>
              <w:rPr>
                <w:noProof/>
                <w:webHidden/>
              </w:rPr>
              <w:t>13</w:t>
            </w:r>
            <w:r>
              <w:rPr>
                <w:noProof/>
                <w:webHidden/>
              </w:rPr>
              <w:fldChar w:fldCharType="end"/>
            </w:r>
          </w:hyperlink>
        </w:p>
        <w:p w14:paraId="0AC3AB9E" w14:textId="4B37B9C5"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39" w:history="1">
            <w:r w:rsidRPr="000D46CF">
              <w:rPr>
                <w:rStyle w:val="Lienhypertexte"/>
                <w:noProof/>
              </w:rPr>
              <w:t>4.1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Apparence</w:t>
            </w:r>
            <w:r>
              <w:rPr>
                <w:noProof/>
                <w:webHidden/>
              </w:rPr>
              <w:tab/>
            </w:r>
            <w:r>
              <w:rPr>
                <w:noProof/>
                <w:webHidden/>
              </w:rPr>
              <w:fldChar w:fldCharType="begin"/>
            </w:r>
            <w:r>
              <w:rPr>
                <w:noProof/>
                <w:webHidden/>
              </w:rPr>
              <w:instrText xml:space="preserve"> PAGEREF _Toc166361039 \h </w:instrText>
            </w:r>
            <w:r>
              <w:rPr>
                <w:noProof/>
                <w:webHidden/>
              </w:rPr>
            </w:r>
            <w:r>
              <w:rPr>
                <w:noProof/>
                <w:webHidden/>
              </w:rPr>
              <w:fldChar w:fldCharType="separate"/>
            </w:r>
            <w:r>
              <w:rPr>
                <w:noProof/>
                <w:webHidden/>
              </w:rPr>
              <w:t>13</w:t>
            </w:r>
            <w:r>
              <w:rPr>
                <w:noProof/>
                <w:webHidden/>
              </w:rPr>
              <w:fldChar w:fldCharType="end"/>
            </w:r>
          </w:hyperlink>
        </w:p>
        <w:p w14:paraId="0F9B92FC" w14:textId="5212D263"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40" w:history="1">
            <w:r w:rsidRPr="000D46CF">
              <w:rPr>
                <w:rStyle w:val="Lienhypertexte"/>
                <w:noProof/>
              </w:rPr>
              <w:t>4.2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Fonctionnalité</w:t>
            </w:r>
            <w:r>
              <w:rPr>
                <w:noProof/>
                <w:webHidden/>
              </w:rPr>
              <w:tab/>
            </w:r>
            <w:r>
              <w:rPr>
                <w:noProof/>
                <w:webHidden/>
              </w:rPr>
              <w:fldChar w:fldCharType="begin"/>
            </w:r>
            <w:r>
              <w:rPr>
                <w:noProof/>
                <w:webHidden/>
              </w:rPr>
              <w:instrText xml:space="preserve"> PAGEREF _Toc166361040 \h </w:instrText>
            </w:r>
            <w:r>
              <w:rPr>
                <w:noProof/>
                <w:webHidden/>
              </w:rPr>
            </w:r>
            <w:r>
              <w:rPr>
                <w:noProof/>
                <w:webHidden/>
              </w:rPr>
              <w:fldChar w:fldCharType="separate"/>
            </w:r>
            <w:r>
              <w:rPr>
                <w:noProof/>
                <w:webHidden/>
              </w:rPr>
              <w:t>13</w:t>
            </w:r>
            <w:r>
              <w:rPr>
                <w:noProof/>
                <w:webHidden/>
              </w:rPr>
              <w:fldChar w:fldCharType="end"/>
            </w:r>
          </w:hyperlink>
        </w:p>
        <w:p w14:paraId="5E628511" w14:textId="4F4D47E0"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41" w:history="1">
            <w:r w:rsidRPr="000D46CF">
              <w:rPr>
                <w:rStyle w:val="Lienhypertexte"/>
                <w:noProof/>
              </w:rPr>
              <w:t>5.</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Choix effectué</w:t>
            </w:r>
            <w:r>
              <w:rPr>
                <w:noProof/>
                <w:webHidden/>
              </w:rPr>
              <w:tab/>
            </w:r>
            <w:r>
              <w:rPr>
                <w:noProof/>
                <w:webHidden/>
              </w:rPr>
              <w:fldChar w:fldCharType="begin"/>
            </w:r>
            <w:r>
              <w:rPr>
                <w:noProof/>
                <w:webHidden/>
              </w:rPr>
              <w:instrText xml:space="preserve"> PAGEREF _Toc166361041 \h </w:instrText>
            </w:r>
            <w:r>
              <w:rPr>
                <w:noProof/>
                <w:webHidden/>
              </w:rPr>
            </w:r>
            <w:r>
              <w:rPr>
                <w:noProof/>
                <w:webHidden/>
              </w:rPr>
              <w:fldChar w:fldCharType="separate"/>
            </w:r>
            <w:r>
              <w:rPr>
                <w:noProof/>
                <w:webHidden/>
              </w:rPr>
              <w:t>13</w:t>
            </w:r>
            <w:r>
              <w:rPr>
                <w:noProof/>
                <w:webHidden/>
              </w:rPr>
              <w:fldChar w:fldCharType="end"/>
            </w:r>
          </w:hyperlink>
        </w:p>
        <w:p w14:paraId="0497CDDF" w14:textId="6C3A9744"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42" w:history="1">
            <w:r w:rsidRPr="000D46CF">
              <w:rPr>
                <w:rStyle w:val="Lienhypertexte"/>
                <w:noProof/>
              </w:rPr>
              <w:t>5.1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Pré-étude</w:t>
            </w:r>
            <w:r>
              <w:rPr>
                <w:noProof/>
                <w:webHidden/>
              </w:rPr>
              <w:tab/>
            </w:r>
            <w:r>
              <w:rPr>
                <w:noProof/>
                <w:webHidden/>
              </w:rPr>
              <w:fldChar w:fldCharType="begin"/>
            </w:r>
            <w:r>
              <w:rPr>
                <w:noProof/>
                <w:webHidden/>
              </w:rPr>
              <w:instrText xml:space="preserve"> PAGEREF _Toc166361042 \h </w:instrText>
            </w:r>
            <w:r>
              <w:rPr>
                <w:noProof/>
                <w:webHidden/>
              </w:rPr>
            </w:r>
            <w:r>
              <w:rPr>
                <w:noProof/>
                <w:webHidden/>
              </w:rPr>
              <w:fldChar w:fldCharType="separate"/>
            </w:r>
            <w:r>
              <w:rPr>
                <w:noProof/>
                <w:webHidden/>
              </w:rPr>
              <w:t>13</w:t>
            </w:r>
            <w:r>
              <w:rPr>
                <w:noProof/>
                <w:webHidden/>
              </w:rPr>
              <w:fldChar w:fldCharType="end"/>
            </w:r>
          </w:hyperlink>
        </w:p>
        <w:p w14:paraId="4EC19EAE" w14:textId="0FFFB7DD"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43" w:history="1">
            <w:r w:rsidRPr="000D46CF">
              <w:rPr>
                <w:rStyle w:val="Lienhypertexte"/>
                <w:noProof/>
              </w:rPr>
              <w:t>5.2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Supplément</w:t>
            </w:r>
            <w:r>
              <w:rPr>
                <w:noProof/>
                <w:webHidden/>
              </w:rPr>
              <w:tab/>
            </w:r>
            <w:r>
              <w:rPr>
                <w:noProof/>
                <w:webHidden/>
              </w:rPr>
              <w:fldChar w:fldCharType="begin"/>
            </w:r>
            <w:r>
              <w:rPr>
                <w:noProof/>
                <w:webHidden/>
              </w:rPr>
              <w:instrText xml:space="preserve"> PAGEREF _Toc166361043 \h </w:instrText>
            </w:r>
            <w:r>
              <w:rPr>
                <w:noProof/>
                <w:webHidden/>
              </w:rPr>
            </w:r>
            <w:r>
              <w:rPr>
                <w:noProof/>
                <w:webHidden/>
              </w:rPr>
              <w:fldChar w:fldCharType="separate"/>
            </w:r>
            <w:r>
              <w:rPr>
                <w:noProof/>
                <w:webHidden/>
              </w:rPr>
              <w:t>13</w:t>
            </w:r>
            <w:r>
              <w:rPr>
                <w:noProof/>
                <w:webHidden/>
              </w:rPr>
              <w:fldChar w:fldCharType="end"/>
            </w:r>
          </w:hyperlink>
        </w:p>
        <w:p w14:paraId="74F15BAA" w14:textId="480495CA"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44" w:history="1">
            <w:r w:rsidRPr="000D46CF">
              <w:rPr>
                <w:rStyle w:val="Lienhypertexte"/>
                <w:noProof/>
              </w:rPr>
              <w:t>6.</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Dimenssionnement</w:t>
            </w:r>
            <w:r>
              <w:rPr>
                <w:noProof/>
                <w:webHidden/>
              </w:rPr>
              <w:tab/>
            </w:r>
            <w:r>
              <w:rPr>
                <w:noProof/>
                <w:webHidden/>
              </w:rPr>
              <w:fldChar w:fldCharType="begin"/>
            </w:r>
            <w:r>
              <w:rPr>
                <w:noProof/>
                <w:webHidden/>
              </w:rPr>
              <w:instrText xml:space="preserve"> PAGEREF _Toc166361044 \h </w:instrText>
            </w:r>
            <w:r>
              <w:rPr>
                <w:noProof/>
                <w:webHidden/>
              </w:rPr>
            </w:r>
            <w:r>
              <w:rPr>
                <w:noProof/>
                <w:webHidden/>
              </w:rPr>
              <w:fldChar w:fldCharType="separate"/>
            </w:r>
            <w:r>
              <w:rPr>
                <w:noProof/>
                <w:webHidden/>
              </w:rPr>
              <w:t>15</w:t>
            </w:r>
            <w:r>
              <w:rPr>
                <w:noProof/>
                <w:webHidden/>
              </w:rPr>
              <w:fldChar w:fldCharType="end"/>
            </w:r>
          </w:hyperlink>
        </w:p>
        <w:p w14:paraId="6A567C85" w14:textId="3871B9B9"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45" w:history="1">
            <w:r w:rsidRPr="000D46CF">
              <w:rPr>
                <w:rStyle w:val="Lienhypertexte"/>
                <w:noProof/>
              </w:rPr>
              <w:t>6.1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Mesure de la luminosité</w:t>
            </w:r>
            <w:r>
              <w:rPr>
                <w:noProof/>
                <w:webHidden/>
              </w:rPr>
              <w:tab/>
            </w:r>
            <w:r>
              <w:rPr>
                <w:noProof/>
                <w:webHidden/>
              </w:rPr>
              <w:fldChar w:fldCharType="begin"/>
            </w:r>
            <w:r>
              <w:rPr>
                <w:noProof/>
                <w:webHidden/>
              </w:rPr>
              <w:instrText xml:space="preserve"> PAGEREF _Toc166361045 \h </w:instrText>
            </w:r>
            <w:r>
              <w:rPr>
                <w:noProof/>
                <w:webHidden/>
              </w:rPr>
            </w:r>
            <w:r>
              <w:rPr>
                <w:noProof/>
                <w:webHidden/>
              </w:rPr>
              <w:fldChar w:fldCharType="separate"/>
            </w:r>
            <w:r>
              <w:rPr>
                <w:noProof/>
                <w:webHidden/>
              </w:rPr>
              <w:t>15</w:t>
            </w:r>
            <w:r>
              <w:rPr>
                <w:noProof/>
                <w:webHidden/>
              </w:rPr>
              <w:fldChar w:fldCharType="end"/>
            </w:r>
          </w:hyperlink>
        </w:p>
        <w:p w14:paraId="12F3EC96" w14:textId="3BC2CE33"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46" w:history="1">
            <w:r w:rsidRPr="000D46CF">
              <w:rPr>
                <w:rStyle w:val="Lienhypertexte"/>
                <w:noProof/>
              </w:rPr>
              <w:t>6.2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Régulateur</w:t>
            </w:r>
            <w:r>
              <w:rPr>
                <w:noProof/>
                <w:webHidden/>
              </w:rPr>
              <w:tab/>
            </w:r>
            <w:r>
              <w:rPr>
                <w:noProof/>
                <w:webHidden/>
              </w:rPr>
              <w:fldChar w:fldCharType="begin"/>
            </w:r>
            <w:r>
              <w:rPr>
                <w:noProof/>
                <w:webHidden/>
              </w:rPr>
              <w:instrText xml:space="preserve"> PAGEREF _Toc166361046 \h </w:instrText>
            </w:r>
            <w:r>
              <w:rPr>
                <w:noProof/>
                <w:webHidden/>
              </w:rPr>
            </w:r>
            <w:r>
              <w:rPr>
                <w:noProof/>
                <w:webHidden/>
              </w:rPr>
              <w:fldChar w:fldCharType="separate"/>
            </w:r>
            <w:r>
              <w:rPr>
                <w:noProof/>
                <w:webHidden/>
              </w:rPr>
              <w:t>16</w:t>
            </w:r>
            <w:r>
              <w:rPr>
                <w:noProof/>
                <w:webHidden/>
              </w:rPr>
              <w:fldChar w:fldCharType="end"/>
            </w:r>
          </w:hyperlink>
        </w:p>
        <w:p w14:paraId="32C7EA0B" w14:textId="05D1DE0B"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47" w:history="1">
            <w:r w:rsidRPr="000D46CF">
              <w:rPr>
                <w:rStyle w:val="Lienhypertexte"/>
                <w:noProof/>
              </w:rPr>
              <w:t>6.2.1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Régulateur 5V</w:t>
            </w:r>
            <w:r>
              <w:rPr>
                <w:noProof/>
                <w:webHidden/>
              </w:rPr>
              <w:tab/>
            </w:r>
            <w:r>
              <w:rPr>
                <w:noProof/>
                <w:webHidden/>
              </w:rPr>
              <w:fldChar w:fldCharType="begin"/>
            </w:r>
            <w:r>
              <w:rPr>
                <w:noProof/>
                <w:webHidden/>
              </w:rPr>
              <w:instrText xml:space="preserve"> PAGEREF _Toc166361047 \h </w:instrText>
            </w:r>
            <w:r>
              <w:rPr>
                <w:noProof/>
                <w:webHidden/>
              </w:rPr>
            </w:r>
            <w:r>
              <w:rPr>
                <w:noProof/>
                <w:webHidden/>
              </w:rPr>
              <w:fldChar w:fldCharType="separate"/>
            </w:r>
            <w:r>
              <w:rPr>
                <w:noProof/>
                <w:webHidden/>
              </w:rPr>
              <w:t>16</w:t>
            </w:r>
            <w:r>
              <w:rPr>
                <w:noProof/>
                <w:webHidden/>
              </w:rPr>
              <w:fldChar w:fldCharType="end"/>
            </w:r>
          </w:hyperlink>
        </w:p>
        <w:p w14:paraId="3A6A80A3" w14:textId="38FABDA3"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48" w:history="1">
            <w:r w:rsidRPr="000D46CF">
              <w:rPr>
                <w:rStyle w:val="Lienhypertexte"/>
                <w:noProof/>
              </w:rPr>
              <w:t>6.2.2</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Régulateur 3,3V</w:t>
            </w:r>
            <w:r>
              <w:rPr>
                <w:noProof/>
                <w:webHidden/>
              </w:rPr>
              <w:tab/>
            </w:r>
            <w:r>
              <w:rPr>
                <w:noProof/>
                <w:webHidden/>
              </w:rPr>
              <w:fldChar w:fldCharType="begin"/>
            </w:r>
            <w:r>
              <w:rPr>
                <w:noProof/>
                <w:webHidden/>
              </w:rPr>
              <w:instrText xml:space="preserve"> PAGEREF _Toc166361048 \h </w:instrText>
            </w:r>
            <w:r>
              <w:rPr>
                <w:noProof/>
                <w:webHidden/>
              </w:rPr>
            </w:r>
            <w:r>
              <w:rPr>
                <w:noProof/>
                <w:webHidden/>
              </w:rPr>
              <w:fldChar w:fldCharType="separate"/>
            </w:r>
            <w:r>
              <w:rPr>
                <w:noProof/>
                <w:webHidden/>
              </w:rPr>
              <w:t>17</w:t>
            </w:r>
            <w:r>
              <w:rPr>
                <w:noProof/>
                <w:webHidden/>
              </w:rPr>
              <w:fldChar w:fldCharType="end"/>
            </w:r>
          </w:hyperlink>
        </w:p>
        <w:p w14:paraId="22D5C27C" w14:textId="48550D92"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49" w:history="1">
            <w:r w:rsidRPr="000D46CF">
              <w:rPr>
                <w:rStyle w:val="Lienhypertexte"/>
                <w:noProof/>
              </w:rPr>
              <w:t>6.3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Mesure de la batterie</w:t>
            </w:r>
            <w:r>
              <w:rPr>
                <w:noProof/>
                <w:webHidden/>
              </w:rPr>
              <w:tab/>
            </w:r>
            <w:r>
              <w:rPr>
                <w:noProof/>
                <w:webHidden/>
              </w:rPr>
              <w:fldChar w:fldCharType="begin"/>
            </w:r>
            <w:r>
              <w:rPr>
                <w:noProof/>
                <w:webHidden/>
              </w:rPr>
              <w:instrText xml:space="preserve"> PAGEREF _Toc166361049 \h </w:instrText>
            </w:r>
            <w:r>
              <w:rPr>
                <w:noProof/>
                <w:webHidden/>
              </w:rPr>
            </w:r>
            <w:r>
              <w:rPr>
                <w:noProof/>
                <w:webHidden/>
              </w:rPr>
              <w:fldChar w:fldCharType="separate"/>
            </w:r>
            <w:r>
              <w:rPr>
                <w:noProof/>
                <w:webHidden/>
              </w:rPr>
              <w:t>19</w:t>
            </w:r>
            <w:r>
              <w:rPr>
                <w:noProof/>
                <w:webHidden/>
              </w:rPr>
              <w:fldChar w:fldCharType="end"/>
            </w:r>
          </w:hyperlink>
        </w:p>
        <w:p w14:paraId="7D92DDA5" w14:textId="2400F701"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50" w:history="1">
            <w:r w:rsidRPr="000D46CF">
              <w:rPr>
                <w:rStyle w:val="Lienhypertexte"/>
                <w:noProof/>
              </w:rPr>
              <w:t>6.3.1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Mesure de la tension</w:t>
            </w:r>
            <w:r>
              <w:rPr>
                <w:noProof/>
                <w:webHidden/>
              </w:rPr>
              <w:tab/>
            </w:r>
            <w:r>
              <w:rPr>
                <w:noProof/>
                <w:webHidden/>
              </w:rPr>
              <w:fldChar w:fldCharType="begin"/>
            </w:r>
            <w:r>
              <w:rPr>
                <w:noProof/>
                <w:webHidden/>
              </w:rPr>
              <w:instrText xml:space="preserve"> PAGEREF _Toc166361050 \h </w:instrText>
            </w:r>
            <w:r>
              <w:rPr>
                <w:noProof/>
                <w:webHidden/>
              </w:rPr>
            </w:r>
            <w:r>
              <w:rPr>
                <w:noProof/>
                <w:webHidden/>
              </w:rPr>
              <w:fldChar w:fldCharType="separate"/>
            </w:r>
            <w:r>
              <w:rPr>
                <w:noProof/>
                <w:webHidden/>
              </w:rPr>
              <w:t>19</w:t>
            </w:r>
            <w:r>
              <w:rPr>
                <w:noProof/>
                <w:webHidden/>
              </w:rPr>
              <w:fldChar w:fldCharType="end"/>
            </w:r>
          </w:hyperlink>
        </w:p>
        <w:p w14:paraId="064DF18A" w14:textId="2A04636B"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51" w:history="1">
            <w:r w:rsidRPr="000D46CF">
              <w:rPr>
                <w:rStyle w:val="Lienhypertexte"/>
                <w:noProof/>
              </w:rPr>
              <w:t>6.3.2</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Mesure du courant</w:t>
            </w:r>
            <w:r>
              <w:rPr>
                <w:noProof/>
                <w:webHidden/>
              </w:rPr>
              <w:tab/>
            </w:r>
            <w:r>
              <w:rPr>
                <w:noProof/>
                <w:webHidden/>
              </w:rPr>
              <w:fldChar w:fldCharType="begin"/>
            </w:r>
            <w:r>
              <w:rPr>
                <w:noProof/>
                <w:webHidden/>
              </w:rPr>
              <w:instrText xml:space="preserve"> PAGEREF _Toc166361051 \h </w:instrText>
            </w:r>
            <w:r>
              <w:rPr>
                <w:noProof/>
                <w:webHidden/>
              </w:rPr>
            </w:r>
            <w:r>
              <w:rPr>
                <w:noProof/>
                <w:webHidden/>
              </w:rPr>
              <w:fldChar w:fldCharType="separate"/>
            </w:r>
            <w:r>
              <w:rPr>
                <w:noProof/>
                <w:webHidden/>
              </w:rPr>
              <w:t>20</w:t>
            </w:r>
            <w:r>
              <w:rPr>
                <w:noProof/>
                <w:webHidden/>
              </w:rPr>
              <w:fldChar w:fldCharType="end"/>
            </w:r>
          </w:hyperlink>
        </w:p>
        <w:p w14:paraId="7737F280" w14:textId="3485D751"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52" w:history="1">
            <w:r w:rsidRPr="000D46CF">
              <w:rPr>
                <w:rStyle w:val="Lienhypertexte"/>
                <w:noProof/>
                <w:highlight w:val="yellow"/>
              </w:rPr>
              <w:t>7.</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highlight w:val="yellow"/>
              </w:rPr>
              <w:t>Concept du logiciel</w:t>
            </w:r>
            <w:r>
              <w:rPr>
                <w:noProof/>
                <w:webHidden/>
              </w:rPr>
              <w:tab/>
            </w:r>
            <w:r>
              <w:rPr>
                <w:noProof/>
                <w:webHidden/>
              </w:rPr>
              <w:fldChar w:fldCharType="begin"/>
            </w:r>
            <w:r>
              <w:rPr>
                <w:noProof/>
                <w:webHidden/>
              </w:rPr>
              <w:instrText xml:space="preserve"> PAGEREF _Toc166361052 \h </w:instrText>
            </w:r>
            <w:r>
              <w:rPr>
                <w:noProof/>
                <w:webHidden/>
              </w:rPr>
            </w:r>
            <w:r>
              <w:rPr>
                <w:noProof/>
                <w:webHidden/>
              </w:rPr>
              <w:fldChar w:fldCharType="separate"/>
            </w:r>
            <w:r>
              <w:rPr>
                <w:noProof/>
                <w:webHidden/>
              </w:rPr>
              <w:t>22</w:t>
            </w:r>
            <w:r>
              <w:rPr>
                <w:noProof/>
                <w:webHidden/>
              </w:rPr>
              <w:fldChar w:fldCharType="end"/>
            </w:r>
          </w:hyperlink>
        </w:p>
        <w:p w14:paraId="385F219F" w14:textId="780867F0"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53" w:history="1">
            <w:r w:rsidRPr="000D46CF">
              <w:rPr>
                <w:rStyle w:val="Lienhypertexte"/>
                <w:noProof/>
              </w:rPr>
              <w:t>7.1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Concept de base</w:t>
            </w:r>
            <w:r>
              <w:rPr>
                <w:noProof/>
                <w:webHidden/>
              </w:rPr>
              <w:tab/>
            </w:r>
            <w:r>
              <w:rPr>
                <w:noProof/>
                <w:webHidden/>
              </w:rPr>
              <w:fldChar w:fldCharType="begin"/>
            </w:r>
            <w:r>
              <w:rPr>
                <w:noProof/>
                <w:webHidden/>
              </w:rPr>
              <w:instrText xml:space="preserve"> PAGEREF _Toc166361053 \h </w:instrText>
            </w:r>
            <w:r>
              <w:rPr>
                <w:noProof/>
                <w:webHidden/>
              </w:rPr>
            </w:r>
            <w:r>
              <w:rPr>
                <w:noProof/>
                <w:webHidden/>
              </w:rPr>
              <w:fldChar w:fldCharType="separate"/>
            </w:r>
            <w:r>
              <w:rPr>
                <w:noProof/>
                <w:webHidden/>
              </w:rPr>
              <w:t>22</w:t>
            </w:r>
            <w:r>
              <w:rPr>
                <w:noProof/>
                <w:webHidden/>
              </w:rPr>
              <w:fldChar w:fldCharType="end"/>
            </w:r>
          </w:hyperlink>
        </w:p>
        <w:p w14:paraId="349993D3" w14:textId="2D6DDCDA"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54" w:history="1">
            <w:r w:rsidRPr="000D46CF">
              <w:rPr>
                <w:rStyle w:val="Lienhypertexte"/>
                <w:noProof/>
                <w:highlight w:val="yellow"/>
              </w:rPr>
              <w:t>7.2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highlight w:val="yellow"/>
              </w:rPr>
              <w:t>Communication avec les LED</w:t>
            </w:r>
            <w:r>
              <w:rPr>
                <w:noProof/>
                <w:webHidden/>
              </w:rPr>
              <w:tab/>
            </w:r>
            <w:r>
              <w:rPr>
                <w:noProof/>
                <w:webHidden/>
              </w:rPr>
              <w:fldChar w:fldCharType="begin"/>
            </w:r>
            <w:r>
              <w:rPr>
                <w:noProof/>
                <w:webHidden/>
              </w:rPr>
              <w:instrText xml:space="preserve"> PAGEREF _Toc166361054 \h </w:instrText>
            </w:r>
            <w:r>
              <w:rPr>
                <w:noProof/>
                <w:webHidden/>
              </w:rPr>
            </w:r>
            <w:r>
              <w:rPr>
                <w:noProof/>
                <w:webHidden/>
              </w:rPr>
              <w:fldChar w:fldCharType="separate"/>
            </w:r>
            <w:r>
              <w:rPr>
                <w:noProof/>
                <w:webHidden/>
              </w:rPr>
              <w:t>22</w:t>
            </w:r>
            <w:r>
              <w:rPr>
                <w:noProof/>
                <w:webHidden/>
              </w:rPr>
              <w:fldChar w:fldCharType="end"/>
            </w:r>
          </w:hyperlink>
        </w:p>
        <w:p w14:paraId="02C8CEF0" w14:textId="24A13DAA"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55" w:history="1">
            <w:r w:rsidRPr="000D46CF">
              <w:rPr>
                <w:rStyle w:val="Lienhypertexte"/>
                <w:noProof/>
              </w:rPr>
              <w:t>7.3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Testing</w:t>
            </w:r>
            <w:r>
              <w:rPr>
                <w:noProof/>
                <w:webHidden/>
              </w:rPr>
              <w:tab/>
            </w:r>
            <w:r>
              <w:rPr>
                <w:noProof/>
                <w:webHidden/>
              </w:rPr>
              <w:fldChar w:fldCharType="begin"/>
            </w:r>
            <w:r>
              <w:rPr>
                <w:noProof/>
                <w:webHidden/>
              </w:rPr>
              <w:instrText xml:space="preserve"> PAGEREF _Toc166361055 \h </w:instrText>
            </w:r>
            <w:r>
              <w:rPr>
                <w:noProof/>
                <w:webHidden/>
              </w:rPr>
            </w:r>
            <w:r>
              <w:rPr>
                <w:noProof/>
                <w:webHidden/>
              </w:rPr>
              <w:fldChar w:fldCharType="separate"/>
            </w:r>
            <w:r>
              <w:rPr>
                <w:noProof/>
                <w:webHidden/>
              </w:rPr>
              <w:t>24</w:t>
            </w:r>
            <w:r>
              <w:rPr>
                <w:noProof/>
                <w:webHidden/>
              </w:rPr>
              <w:fldChar w:fldCharType="end"/>
            </w:r>
          </w:hyperlink>
        </w:p>
        <w:p w14:paraId="6CB77306" w14:textId="15FB0B9E"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56" w:history="1">
            <w:r w:rsidRPr="000D46CF">
              <w:rPr>
                <w:rStyle w:val="Lienhypertexte"/>
                <w:noProof/>
              </w:rPr>
              <w:t>7.4</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Améliorations</w:t>
            </w:r>
            <w:r>
              <w:rPr>
                <w:noProof/>
                <w:webHidden/>
              </w:rPr>
              <w:tab/>
            </w:r>
            <w:r>
              <w:rPr>
                <w:noProof/>
                <w:webHidden/>
              </w:rPr>
              <w:fldChar w:fldCharType="begin"/>
            </w:r>
            <w:r>
              <w:rPr>
                <w:noProof/>
                <w:webHidden/>
              </w:rPr>
              <w:instrText xml:space="preserve"> PAGEREF _Toc166361056 \h </w:instrText>
            </w:r>
            <w:r>
              <w:rPr>
                <w:noProof/>
                <w:webHidden/>
              </w:rPr>
            </w:r>
            <w:r>
              <w:rPr>
                <w:noProof/>
                <w:webHidden/>
              </w:rPr>
              <w:fldChar w:fldCharType="separate"/>
            </w:r>
            <w:r>
              <w:rPr>
                <w:noProof/>
                <w:webHidden/>
              </w:rPr>
              <w:t>24</w:t>
            </w:r>
            <w:r>
              <w:rPr>
                <w:noProof/>
                <w:webHidden/>
              </w:rPr>
              <w:fldChar w:fldCharType="end"/>
            </w:r>
          </w:hyperlink>
        </w:p>
        <w:p w14:paraId="54C4A2F8" w14:textId="3B652CBA"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57" w:history="1">
            <w:r w:rsidRPr="000D46CF">
              <w:rPr>
                <w:rStyle w:val="Lienhypertexte"/>
                <w:noProof/>
              </w:rPr>
              <w:t>7.5</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Idées Possibles</w:t>
            </w:r>
            <w:r>
              <w:rPr>
                <w:noProof/>
                <w:webHidden/>
              </w:rPr>
              <w:tab/>
            </w:r>
            <w:r>
              <w:rPr>
                <w:noProof/>
                <w:webHidden/>
              </w:rPr>
              <w:fldChar w:fldCharType="begin"/>
            </w:r>
            <w:r>
              <w:rPr>
                <w:noProof/>
                <w:webHidden/>
              </w:rPr>
              <w:instrText xml:space="preserve"> PAGEREF _Toc166361057 \h </w:instrText>
            </w:r>
            <w:r>
              <w:rPr>
                <w:noProof/>
                <w:webHidden/>
              </w:rPr>
            </w:r>
            <w:r>
              <w:rPr>
                <w:noProof/>
                <w:webHidden/>
              </w:rPr>
              <w:fldChar w:fldCharType="separate"/>
            </w:r>
            <w:r>
              <w:rPr>
                <w:noProof/>
                <w:webHidden/>
              </w:rPr>
              <w:t>25</w:t>
            </w:r>
            <w:r>
              <w:rPr>
                <w:noProof/>
                <w:webHidden/>
              </w:rPr>
              <w:fldChar w:fldCharType="end"/>
            </w:r>
          </w:hyperlink>
        </w:p>
        <w:p w14:paraId="16ACE355" w14:textId="7863B119"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58" w:history="1">
            <w:r w:rsidRPr="000D46CF">
              <w:rPr>
                <w:rStyle w:val="Lienhypertexte"/>
                <w:noProof/>
              </w:rPr>
              <w:t>7.6</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géstion des LEd</w:t>
            </w:r>
            <w:r>
              <w:rPr>
                <w:noProof/>
                <w:webHidden/>
              </w:rPr>
              <w:tab/>
            </w:r>
            <w:r>
              <w:rPr>
                <w:noProof/>
                <w:webHidden/>
              </w:rPr>
              <w:fldChar w:fldCharType="begin"/>
            </w:r>
            <w:r>
              <w:rPr>
                <w:noProof/>
                <w:webHidden/>
              </w:rPr>
              <w:instrText xml:space="preserve"> PAGEREF _Toc166361058 \h </w:instrText>
            </w:r>
            <w:r>
              <w:rPr>
                <w:noProof/>
                <w:webHidden/>
              </w:rPr>
            </w:r>
            <w:r>
              <w:rPr>
                <w:noProof/>
                <w:webHidden/>
              </w:rPr>
              <w:fldChar w:fldCharType="separate"/>
            </w:r>
            <w:r>
              <w:rPr>
                <w:noProof/>
                <w:webHidden/>
              </w:rPr>
              <w:t>25</w:t>
            </w:r>
            <w:r>
              <w:rPr>
                <w:noProof/>
                <w:webHidden/>
              </w:rPr>
              <w:fldChar w:fldCharType="end"/>
            </w:r>
          </w:hyperlink>
        </w:p>
        <w:p w14:paraId="0199E230" w14:textId="11CC20FF"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59" w:history="1">
            <w:r w:rsidRPr="000D46CF">
              <w:rPr>
                <w:rStyle w:val="Lienhypertexte"/>
                <w:noProof/>
              </w:rPr>
              <w:t>8.</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Boitier et PCB</w:t>
            </w:r>
            <w:r>
              <w:rPr>
                <w:noProof/>
                <w:webHidden/>
              </w:rPr>
              <w:tab/>
            </w:r>
            <w:r>
              <w:rPr>
                <w:noProof/>
                <w:webHidden/>
              </w:rPr>
              <w:fldChar w:fldCharType="begin"/>
            </w:r>
            <w:r>
              <w:rPr>
                <w:noProof/>
                <w:webHidden/>
              </w:rPr>
              <w:instrText xml:space="preserve"> PAGEREF _Toc166361059 \h </w:instrText>
            </w:r>
            <w:r>
              <w:rPr>
                <w:noProof/>
                <w:webHidden/>
              </w:rPr>
            </w:r>
            <w:r>
              <w:rPr>
                <w:noProof/>
                <w:webHidden/>
              </w:rPr>
              <w:fldChar w:fldCharType="separate"/>
            </w:r>
            <w:r>
              <w:rPr>
                <w:noProof/>
                <w:webHidden/>
              </w:rPr>
              <w:t>26</w:t>
            </w:r>
            <w:r>
              <w:rPr>
                <w:noProof/>
                <w:webHidden/>
              </w:rPr>
              <w:fldChar w:fldCharType="end"/>
            </w:r>
          </w:hyperlink>
        </w:p>
        <w:p w14:paraId="078708A8" w14:textId="209EEB4D"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60" w:history="1">
            <w:r w:rsidRPr="000D46CF">
              <w:rPr>
                <w:rStyle w:val="Lienhypertexte"/>
                <w:noProof/>
              </w:rPr>
              <w:t>9.</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Schéma batterie</w:t>
            </w:r>
            <w:r>
              <w:rPr>
                <w:noProof/>
                <w:webHidden/>
              </w:rPr>
              <w:tab/>
            </w:r>
            <w:r>
              <w:rPr>
                <w:noProof/>
                <w:webHidden/>
              </w:rPr>
              <w:fldChar w:fldCharType="begin"/>
            </w:r>
            <w:r>
              <w:rPr>
                <w:noProof/>
                <w:webHidden/>
              </w:rPr>
              <w:instrText xml:space="preserve"> PAGEREF _Toc166361060 \h </w:instrText>
            </w:r>
            <w:r>
              <w:rPr>
                <w:noProof/>
                <w:webHidden/>
              </w:rPr>
            </w:r>
            <w:r>
              <w:rPr>
                <w:noProof/>
                <w:webHidden/>
              </w:rPr>
              <w:fldChar w:fldCharType="separate"/>
            </w:r>
            <w:r>
              <w:rPr>
                <w:noProof/>
                <w:webHidden/>
              </w:rPr>
              <w:t>26</w:t>
            </w:r>
            <w:r>
              <w:rPr>
                <w:noProof/>
                <w:webHidden/>
              </w:rPr>
              <w:fldChar w:fldCharType="end"/>
            </w:r>
          </w:hyperlink>
        </w:p>
        <w:p w14:paraId="6263D7DE" w14:textId="70AB8C69"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61" w:history="1">
            <w:r w:rsidRPr="000D46CF">
              <w:rPr>
                <w:rStyle w:val="Lienhypertexte"/>
                <w:noProof/>
              </w:rPr>
              <w:t>10.</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Choix des pins</w:t>
            </w:r>
            <w:r>
              <w:rPr>
                <w:noProof/>
                <w:webHidden/>
              </w:rPr>
              <w:tab/>
            </w:r>
            <w:r>
              <w:rPr>
                <w:noProof/>
                <w:webHidden/>
              </w:rPr>
              <w:fldChar w:fldCharType="begin"/>
            </w:r>
            <w:r>
              <w:rPr>
                <w:noProof/>
                <w:webHidden/>
              </w:rPr>
              <w:instrText xml:space="preserve"> PAGEREF _Toc166361061 \h </w:instrText>
            </w:r>
            <w:r>
              <w:rPr>
                <w:noProof/>
                <w:webHidden/>
              </w:rPr>
            </w:r>
            <w:r>
              <w:rPr>
                <w:noProof/>
                <w:webHidden/>
              </w:rPr>
              <w:fldChar w:fldCharType="separate"/>
            </w:r>
            <w:r>
              <w:rPr>
                <w:noProof/>
                <w:webHidden/>
              </w:rPr>
              <w:t>27</w:t>
            </w:r>
            <w:r>
              <w:rPr>
                <w:noProof/>
                <w:webHidden/>
              </w:rPr>
              <w:fldChar w:fldCharType="end"/>
            </w:r>
          </w:hyperlink>
        </w:p>
        <w:p w14:paraId="2B5D45E4" w14:textId="172E95C0"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62" w:history="1">
            <w:r w:rsidRPr="000D46CF">
              <w:rPr>
                <w:rStyle w:val="Lienhypertexte"/>
                <w:noProof/>
              </w:rPr>
              <w:t>11.</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PCB</w:t>
            </w:r>
            <w:r>
              <w:rPr>
                <w:noProof/>
                <w:webHidden/>
              </w:rPr>
              <w:tab/>
            </w:r>
            <w:r>
              <w:rPr>
                <w:noProof/>
                <w:webHidden/>
              </w:rPr>
              <w:fldChar w:fldCharType="begin"/>
            </w:r>
            <w:r>
              <w:rPr>
                <w:noProof/>
                <w:webHidden/>
              </w:rPr>
              <w:instrText xml:space="preserve"> PAGEREF _Toc166361062 \h </w:instrText>
            </w:r>
            <w:r>
              <w:rPr>
                <w:noProof/>
                <w:webHidden/>
              </w:rPr>
            </w:r>
            <w:r>
              <w:rPr>
                <w:noProof/>
                <w:webHidden/>
              </w:rPr>
              <w:fldChar w:fldCharType="separate"/>
            </w:r>
            <w:r>
              <w:rPr>
                <w:noProof/>
                <w:webHidden/>
              </w:rPr>
              <w:t>28</w:t>
            </w:r>
            <w:r>
              <w:rPr>
                <w:noProof/>
                <w:webHidden/>
              </w:rPr>
              <w:fldChar w:fldCharType="end"/>
            </w:r>
          </w:hyperlink>
        </w:p>
        <w:p w14:paraId="344EFCB8" w14:textId="3257FB04"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63" w:history="1">
            <w:r w:rsidRPr="000D46CF">
              <w:rPr>
                <w:rStyle w:val="Lienhypertexte"/>
                <w:noProof/>
              </w:rPr>
              <w:t>11.1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Dimenssionnement de la carte</w:t>
            </w:r>
            <w:r>
              <w:rPr>
                <w:noProof/>
                <w:webHidden/>
              </w:rPr>
              <w:tab/>
            </w:r>
            <w:r>
              <w:rPr>
                <w:noProof/>
                <w:webHidden/>
              </w:rPr>
              <w:fldChar w:fldCharType="begin"/>
            </w:r>
            <w:r>
              <w:rPr>
                <w:noProof/>
                <w:webHidden/>
              </w:rPr>
              <w:instrText xml:space="preserve"> PAGEREF _Toc166361063 \h </w:instrText>
            </w:r>
            <w:r>
              <w:rPr>
                <w:noProof/>
                <w:webHidden/>
              </w:rPr>
            </w:r>
            <w:r>
              <w:rPr>
                <w:noProof/>
                <w:webHidden/>
              </w:rPr>
              <w:fldChar w:fldCharType="separate"/>
            </w:r>
            <w:r>
              <w:rPr>
                <w:noProof/>
                <w:webHidden/>
              </w:rPr>
              <w:t>28</w:t>
            </w:r>
            <w:r>
              <w:rPr>
                <w:noProof/>
                <w:webHidden/>
              </w:rPr>
              <w:fldChar w:fldCharType="end"/>
            </w:r>
          </w:hyperlink>
        </w:p>
        <w:p w14:paraId="5541DDDC" w14:textId="224C42C1"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64" w:history="1">
            <w:r w:rsidRPr="000D46CF">
              <w:rPr>
                <w:rStyle w:val="Lienhypertexte"/>
                <w:noProof/>
              </w:rPr>
              <w:t>11.2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Placement</w:t>
            </w:r>
            <w:r>
              <w:rPr>
                <w:noProof/>
                <w:webHidden/>
              </w:rPr>
              <w:tab/>
            </w:r>
            <w:r>
              <w:rPr>
                <w:noProof/>
                <w:webHidden/>
              </w:rPr>
              <w:fldChar w:fldCharType="begin"/>
            </w:r>
            <w:r>
              <w:rPr>
                <w:noProof/>
                <w:webHidden/>
              </w:rPr>
              <w:instrText xml:space="preserve"> PAGEREF _Toc166361064 \h </w:instrText>
            </w:r>
            <w:r>
              <w:rPr>
                <w:noProof/>
                <w:webHidden/>
              </w:rPr>
            </w:r>
            <w:r>
              <w:rPr>
                <w:noProof/>
                <w:webHidden/>
              </w:rPr>
              <w:fldChar w:fldCharType="separate"/>
            </w:r>
            <w:r>
              <w:rPr>
                <w:noProof/>
                <w:webHidden/>
              </w:rPr>
              <w:t>28</w:t>
            </w:r>
            <w:r>
              <w:rPr>
                <w:noProof/>
                <w:webHidden/>
              </w:rPr>
              <w:fldChar w:fldCharType="end"/>
            </w:r>
          </w:hyperlink>
        </w:p>
        <w:p w14:paraId="5AE9118B" w14:textId="2EBE1BD7"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65" w:history="1">
            <w:r w:rsidRPr="000D46CF">
              <w:rPr>
                <w:rStyle w:val="Lienhypertexte"/>
                <w:noProof/>
              </w:rPr>
              <w:t>11.2.1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Partie puissance</w:t>
            </w:r>
            <w:r>
              <w:rPr>
                <w:noProof/>
                <w:webHidden/>
              </w:rPr>
              <w:tab/>
            </w:r>
            <w:r>
              <w:rPr>
                <w:noProof/>
                <w:webHidden/>
              </w:rPr>
              <w:fldChar w:fldCharType="begin"/>
            </w:r>
            <w:r>
              <w:rPr>
                <w:noProof/>
                <w:webHidden/>
              </w:rPr>
              <w:instrText xml:space="preserve"> PAGEREF _Toc166361065 \h </w:instrText>
            </w:r>
            <w:r>
              <w:rPr>
                <w:noProof/>
                <w:webHidden/>
              </w:rPr>
            </w:r>
            <w:r>
              <w:rPr>
                <w:noProof/>
                <w:webHidden/>
              </w:rPr>
              <w:fldChar w:fldCharType="separate"/>
            </w:r>
            <w:r>
              <w:rPr>
                <w:noProof/>
                <w:webHidden/>
              </w:rPr>
              <w:t>30</w:t>
            </w:r>
            <w:r>
              <w:rPr>
                <w:noProof/>
                <w:webHidden/>
              </w:rPr>
              <w:fldChar w:fldCharType="end"/>
            </w:r>
          </w:hyperlink>
        </w:p>
        <w:p w14:paraId="3A52EC6B" w14:textId="6B5F05C8"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66" w:history="1">
            <w:r w:rsidRPr="000D46CF">
              <w:rPr>
                <w:rStyle w:val="Lienhypertexte"/>
                <w:noProof/>
              </w:rPr>
              <w:t>11.2.2</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Partie logique</w:t>
            </w:r>
            <w:r>
              <w:rPr>
                <w:noProof/>
                <w:webHidden/>
              </w:rPr>
              <w:tab/>
            </w:r>
            <w:r>
              <w:rPr>
                <w:noProof/>
                <w:webHidden/>
              </w:rPr>
              <w:fldChar w:fldCharType="begin"/>
            </w:r>
            <w:r>
              <w:rPr>
                <w:noProof/>
                <w:webHidden/>
              </w:rPr>
              <w:instrText xml:space="preserve"> PAGEREF _Toc166361066 \h </w:instrText>
            </w:r>
            <w:r>
              <w:rPr>
                <w:noProof/>
                <w:webHidden/>
              </w:rPr>
            </w:r>
            <w:r>
              <w:rPr>
                <w:noProof/>
                <w:webHidden/>
              </w:rPr>
              <w:fldChar w:fldCharType="separate"/>
            </w:r>
            <w:r>
              <w:rPr>
                <w:noProof/>
                <w:webHidden/>
              </w:rPr>
              <w:t>30</w:t>
            </w:r>
            <w:r>
              <w:rPr>
                <w:noProof/>
                <w:webHidden/>
              </w:rPr>
              <w:fldChar w:fldCharType="end"/>
            </w:r>
          </w:hyperlink>
        </w:p>
        <w:p w14:paraId="1A44A66E" w14:textId="7222D5D3"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67" w:history="1">
            <w:r w:rsidRPr="000D46CF">
              <w:rPr>
                <w:rStyle w:val="Lienhypertexte"/>
                <w:noProof/>
              </w:rPr>
              <w:t>11.3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Routage</w:t>
            </w:r>
            <w:r>
              <w:rPr>
                <w:noProof/>
                <w:webHidden/>
              </w:rPr>
              <w:tab/>
            </w:r>
            <w:r>
              <w:rPr>
                <w:noProof/>
                <w:webHidden/>
              </w:rPr>
              <w:fldChar w:fldCharType="begin"/>
            </w:r>
            <w:r>
              <w:rPr>
                <w:noProof/>
                <w:webHidden/>
              </w:rPr>
              <w:instrText xml:space="preserve"> PAGEREF _Toc166361067 \h </w:instrText>
            </w:r>
            <w:r>
              <w:rPr>
                <w:noProof/>
                <w:webHidden/>
              </w:rPr>
            </w:r>
            <w:r>
              <w:rPr>
                <w:noProof/>
                <w:webHidden/>
              </w:rPr>
              <w:fldChar w:fldCharType="separate"/>
            </w:r>
            <w:r>
              <w:rPr>
                <w:noProof/>
                <w:webHidden/>
              </w:rPr>
              <w:t>30</w:t>
            </w:r>
            <w:r>
              <w:rPr>
                <w:noProof/>
                <w:webHidden/>
              </w:rPr>
              <w:fldChar w:fldCharType="end"/>
            </w:r>
          </w:hyperlink>
        </w:p>
        <w:p w14:paraId="56B19078" w14:textId="05F70F17"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68" w:history="1">
            <w:r w:rsidRPr="000D46CF">
              <w:rPr>
                <w:rStyle w:val="Lienhypertexte"/>
                <w:noProof/>
              </w:rPr>
              <w:t>11.4</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Montage et problême</w:t>
            </w:r>
            <w:r>
              <w:rPr>
                <w:noProof/>
                <w:webHidden/>
              </w:rPr>
              <w:tab/>
            </w:r>
            <w:r>
              <w:rPr>
                <w:noProof/>
                <w:webHidden/>
              </w:rPr>
              <w:fldChar w:fldCharType="begin"/>
            </w:r>
            <w:r>
              <w:rPr>
                <w:noProof/>
                <w:webHidden/>
              </w:rPr>
              <w:instrText xml:space="preserve"> PAGEREF _Toc166361068 \h </w:instrText>
            </w:r>
            <w:r>
              <w:rPr>
                <w:noProof/>
                <w:webHidden/>
              </w:rPr>
            </w:r>
            <w:r>
              <w:rPr>
                <w:noProof/>
                <w:webHidden/>
              </w:rPr>
              <w:fldChar w:fldCharType="separate"/>
            </w:r>
            <w:r>
              <w:rPr>
                <w:noProof/>
                <w:webHidden/>
              </w:rPr>
              <w:t>32</w:t>
            </w:r>
            <w:r>
              <w:rPr>
                <w:noProof/>
                <w:webHidden/>
              </w:rPr>
              <w:fldChar w:fldCharType="end"/>
            </w:r>
          </w:hyperlink>
        </w:p>
        <w:p w14:paraId="75002282" w14:textId="2E176242"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69" w:history="1">
            <w:r w:rsidRPr="000D46CF">
              <w:rPr>
                <w:rStyle w:val="Lienhypertexte"/>
                <w:noProof/>
              </w:rPr>
              <w:t>12.</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Code</w:t>
            </w:r>
            <w:r>
              <w:rPr>
                <w:noProof/>
                <w:webHidden/>
              </w:rPr>
              <w:tab/>
            </w:r>
            <w:r>
              <w:rPr>
                <w:noProof/>
                <w:webHidden/>
              </w:rPr>
              <w:fldChar w:fldCharType="begin"/>
            </w:r>
            <w:r>
              <w:rPr>
                <w:noProof/>
                <w:webHidden/>
              </w:rPr>
              <w:instrText xml:space="preserve"> PAGEREF _Toc166361069 \h </w:instrText>
            </w:r>
            <w:r>
              <w:rPr>
                <w:noProof/>
                <w:webHidden/>
              </w:rPr>
            </w:r>
            <w:r>
              <w:rPr>
                <w:noProof/>
                <w:webHidden/>
              </w:rPr>
              <w:fldChar w:fldCharType="separate"/>
            </w:r>
            <w:r>
              <w:rPr>
                <w:noProof/>
                <w:webHidden/>
              </w:rPr>
              <w:t>34</w:t>
            </w:r>
            <w:r>
              <w:rPr>
                <w:noProof/>
                <w:webHidden/>
              </w:rPr>
              <w:fldChar w:fldCharType="end"/>
            </w:r>
          </w:hyperlink>
        </w:p>
        <w:p w14:paraId="2138CA0B" w14:textId="69145090"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70" w:history="1">
            <w:r w:rsidRPr="000D46CF">
              <w:rPr>
                <w:rStyle w:val="Lienhypertexte"/>
                <w:noProof/>
              </w:rPr>
              <w:t>12.1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harmony</w:t>
            </w:r>
            <w:r>
              <w:rPr>
                <w:noProof/>
                <w:webHidden/>
              </w:rPr>
              <w:tab/>
            </w:r>
            <w:r>
              <w:rPr>
                <w:noProof/>
                <w:webHidden/>
              </w:rPr>
              <w:fldChar w:fldCharType="begin"/>
            </w:r>
            <w:r>
              <w:rPr>
                <w:noProof/>
                <w:webHidden/>
              </w:rPr>
              <w:instrText xml:space="preserve"> PAGEREF _Toc166361070 \h </w:instrText>
            </w:r>
            <w:r>
              <w:rPr>
                <w:noProof/>
                <w:webHidden/>
              </w:rPr>
            </w:r>
            <w:r>
              <w:rPr>
                <w:noProof/>
                <w:webHidden/>
              </w:rPr>
              <w:fldChar w:fldCharType="separate"/>
            </w:r>
            <w:r>
              <w:rPr>
                <w:noProof/>
                <w:webHidden/>
              </w:rPr>
              <w:t>34</w:t>
            </w:r>
            <w:r>
              <w:rPr>
                <w:noProof/>
                <w:webHidden/>
              </w:rPr>
              <w:fldChar w:fldCharType="end"/>
            </w:r>
          </w:hyperlink>
        </w:p>
        <w:p w14:paraId="1AABC25E" w14:textId="3532C182"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71" w:history="1">
            <w:r w:rsidRPr="000D46CF">
              <w:rPr>
                <w:rStyle w:val="Lienhypertexte"/>
                <w:noProof/>
              </w:rPr>
              <w:t>12.1.1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Pin settings :</w:t>
            </w:r>
            <w:r>
              <w:rPr>
                <w:noProof/>
                <w:webHidden/>
              </w:rPr>
              <w:tab/>
            </w:r>
            <w:r>
              <w:rPr>
                <w:noProof/>
                <w:webHidden/>
              </w:rPr>
              <w:fldChar w:fldCharType="begin"/>
            </w:r>
            <w:r>
              <w:rPr>
                <w:noProof/>
                <w:webHidden/>
              </w:rPr>
              <w:instrText xml:space="preserve"> PAGEREF _Toc166361071 \h </w:instrText>
            </w:r>
            <w:r>
              <w:rPr>
                <w:noProof/>
                <w:webHidden/>
              </w:rPr>
            </w:r>
            <w:r>
              <w:rPr>
                <w:noProof/>
                <w:webHidden/>
              </w:rPr>
              <w:fldChar w:fldCharType="separate"/>
            </w:r>
            <w:r>
              <w:rPr>
                <w:noProof/>
                <w:webHidden/>
              </w:rPr>
              <w:t>34</w:t>
            </w:r>
            <w:r>
              <w:rPr>
                <w:noProof/>
                <w:webHidden/>
              </w:rPr>
              <w:fldChar w:fldCharType="end"/>
            </w:r>
          </w:hyperlink>
        </w:p>
        <w:p w14:paraId="4A4C56BB" w14:textId="5E72053F"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72" w:history="1">
            <w:r w:rsidRPr="000D46CF">
              <w:rPr>
                <w:rStyle w:val="Lienhypertexte"/>
                <w:noProof/>
              </w:rPr>
              <w:t>12.1.2</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Timer 1 :</w:t>
            </w:r>
            <w:r>
              <w:rPr>
                <w:noProof/>
                <w:webHidden/>
              </w:rPr>
              <w:tab/>
            </w:r>
            <w:r>
              <w:rPr>
                <w:noProof/>
                <w:webHidden/>
              </w:rPr>
              <w:fldChar w:fldCharType="begin"/>
            </w:r>
            <w:r>
              <w:rPr>
                <w:noProof/>
                <w:webHidden/>
              </w:rPr>
              <w:instrText xml:space="preserve"> PAGEREF _Toc166361072 \h </w:instrText>
            </w:r>
            <w:r>
              <w:rPr>
                <w:noProof/>
                <w:webHidden/>
              </w:rPr>
            </w:r>
            <w:r>
              <w:rPr>
                <w:noProof/>
                <w:webHidden/>
              </w:rPr>
              <w:fldChar w:fldCharType="separate"/>
            </w:r>
            <w:r>
              <w:rPr>
                <w:noProof/>
                <w:webHidden/>
              </w:rPr>
              <w:t>34</w:t>
            </w:r>
            <w:r>
              <w:rPr>
                <w:noProof/>
                <w:webHidden/>
              </w:rPr>
              <w:fldChar w:fldCharType="end"/>
            </w:r>
          </w:hyperlink>
        </w:p>
        <w:p w14:paraId="6DA821D1" w14:textId="444EFC5A"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73" w:history="1">
            <w:r w:rsidRPr="000D46CF">
              <w:rPr>
                <w:rStyle w:val="Lienhypertexte"/>
                <w:noProof/>
              </w:rPr>
              <w:t>12.1.3</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SPI</w:t>
            </w:r>
            <w:r>
              <w:rPr>
                <w:noProof/>
                <w:webHidden/>
              </w:rPr>
              <w:tab/>
            </w:r>
            <w:r>
              <w:rPr>
                <w:noProof/>
                <w:webHidden/>
              </w:rPr>
              <w:fldChar w:fldCharType="begin"/>
            </w:r>
            <w:r>
              <w:rPr>
                <w:noProof/>
                <w:webHidden/>
              </w:rPr>
              <w:instrText xml:space="preserve"> PAGEREF _Toc166361073 \h </w:instrText>
            </w:r>
            <w:r>
              <w:rPr>
                <w:noProof/>
                <w:webHidden/>
              </w:rPr>
            </w:r>
            <w:r>
              <w:rPr>
                <w:noProof/>
                <w:webHidden/>
              </w:rPr>
              <w:fldChar w:fldCharType="separate"/>
            </w:r>
            <w:r>
              <w:rPr>
                <w:noProof/>
                <w:webHidden/>
              </w:rPr>
              <w:t>35</w:t>
            </w:r>
            <w:r>
              <w:rPr>
                <w:noProof/>
                <w:webHidden/>
              </w:rPr>
              <w:fldChar w:fldCharType="end"/>
            </w:r>
          </w:hyperlink>
        </w:p>
        <w:p w14:paraId="66263F9E" w14:textId="28E52C93"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74" w:history="1">
            <w:r w:rsidRPr="000D46CF">
              <w:rPr>
                <w:rStyle w:val="Lienhypertexte"/>
                <w:noProof/>
              </w:rPr>
              <w:t>12.2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LED</w:t>
            </w:r>
            <w:r>
              <w:rPr>
                <w:noProof/>
                <w:webHidden/>
              </w:rPr>
              <w:tab/>
            </w:r>
            <w:r>
              <w:rPr>
                <w:noProof/>
                <w:webHidden/>
              </w:rPr>
              <w:fldChar w:fldCharType="begin"/>
            </w:r>
            <w:r>
              <w:rPr>
                <w:noProof/>
                <w:webHidden/>
              </w:rPr>
              <w:instrText xml:space="preserve"> PAGEREF _Toc166361074 \h </w:instrText>
            </w:r>
            <w:r>
              <w:rPr>
                <w:noProof/>
                <w:webHidden/>
              </w:rPr>
            </w:r>
            <w:r>
              <w:rPr>
                <w:noProof/>
                <w:webHidden/>
              </w:rPr>
              <w:fldChar w:fldCharType="separate"/>
            </w:r>
            <w:r>
              <w:rPr>
                <w:noProof/>
                <w:webHidden/>
              </w:rPr>
              <w:t>36</w:t>
            </w:r>
            <w:r>
              <w:rPr>
                <w:noProof/>
                <w:webHidden/>
              </w:rPr>
              <w:fldChar w:fldCharType="end"/>
            </w:r>
          </w:hyperlink>
        </w:p>
        <w:p w14:paraId="6463716E" w14:textId="2CF78D36"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75" w:history="1">
            <w:r w:rsidRPr="000D46CF">
              <w:rPr>
                <w:rStyle w:val="Lienhypertexte"/>
                <w:noProof/>
              </w:rPr>
              <w:t>12.3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Message</w:t>
            </w:r>
            <w:r>
              <w:rPr>
                <w:noProof/>
                <w:webHidden/>
              </w:rPr>
              <w:tab/>
            </w:r>
            <w:r>
              <w:rPr>
                <w:noProof/>
                <w:webHidden/>
              </w:rPr>
              <w:fldChar w:fldCharType="begin"/>
            </w:r>
            <w:r>
              <w:rPr>
                <w:noProof/>
                <w:webHidden/>
              </w:rPr>
              <w:instrText xml:space="preserve"> PAGEREF _Toc166361075 \h </w:instrText>
            </w:r>
            <w:r>
              <w:rPr>
                <w:noProof/>
                <w:webHidden/>
              </w:rPr>
            </w:r>
            <w:r>
              <w:rPr>
                <w:noProof/>
                <w:webHidden/>
              </w:rPr>
              <w:fldChar w:fldCharType="separate"/>
            </w:r>
            <w:r>
              <w:rPr>
                <w:noProof/>
                <w:webHidden/>
              </w:rPr>
              <w:t>38</w:t>
            </w:r>
            <w:r>
              <w:rPr>
                <w:noProof/>
                <w:webHidden/>
              </w:rPr>
              <w:fldChar w:fldCharType="end"/>
            </w:r>
          </w:hyperlink>
        </w:p>
        <w:p w14:paraId="56036B6A" w14:textId="4BEFBDF7"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76" w:history="1">
            <w:r w:rsidRPr="000D46CF">
              <w:rPr>
                <w:rStyle w:val="Lienhypertexte"/>
                <w:noProof/>
              </w:rPr>
              <w:t>12.4</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Autres fonctions</w:t>
            </w:r>
            <w:r>
              <w:rPr>
                <w:noProof/>
                <w:webHidden/>
              </w:rPr>
              <w:tab/>
            </w:r>
            <w:r>
              <w:rPr>
                <w:noProof/>
                <w:webHidden/>
              </w:rPr>
              <w:fldChar w:fldCharType="begin"/>
            </w:r>
            <w:r>
              <w:rPr>
                <w:noProof/>
                <w:webHidden/>
              </w:rPr>
              <w:instrText xml:space="preserve"> PAGEREF _Toc166361076 \h </w:instrText>
            </w:r>
            <w:r>
              <w:rPr>
                <w:noProof/>
                <w:webHidden/>
              </w:rPr>
            </w:r>
            <w:r>
              <w:rPr>
                <w:noProof/>
                <w:webHidden/>
              </w:rPr>
              <w:fldChar w:fldCharType="separate"/>
            </w:r>
            <w:r>
              <w:rPr>
                <w:noProof/>
                <w:webHidden/>
              </w:rPr>
              <w:t>41</w:t>
            </w:r>
            <w:r>
              <w:rPr>
                <w:noProof/>
                <w:webHidden/>
              </w:rPr>
              <w:fldChar w:fldCharType="end"/>
            </w:r>
          </w:hyperlink>
        </w:p>
        <w:p w14:paraId="5C3CB545" w14:textId="196DD5A2"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77" w:history="1">
            <w:r w:rsidRPr="000D46CF">
              <w:rPr>
                <w:rStyle w:val="Lienhypertexte"/>
                <w:noProof/>
              </w:rPr>
              <w:t>12.5</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Problème et module wifi</w:t>
            </w:r>
            <w:r>
              <w:rPr>
                <w:noProof/>
                <w:webHidden/>
              </w:rPr>
              <w:tab/>
            </w:r>
            <w:r>
              <w:rPr>
                <w:noProof/>
                <w:webHidden/>
              </w:rPr>
              <w:fldChar w:fldCharType="begin"/>
            </w:r>
            <w:r>
              <w:rPr>
                <w:noProof/>
                <w:webHidden/>
              </w:rPr>
              <w:instrText xml:space="preserve"> PAGEREF _Toc166361077 \h </w:instrText>
            </w:r>
            <w:r>
              <w:rPr>
                <w:noProof/>
                <w:webHidden/>
              </w:rPr>
            </w:r>
            <w:r>
              <w:rPr>
                <w:noProof/>
                <w:webHidden/>
              </w:rPr>
              <w:fldChar w:fldCharType="separate"/>
            </w:r>
            <w:r>
              <w:rPr>
                <w:noProof/>
                <w:webHidden/>
              </w:rPr>
              <w:t>41</w:t>
            </w:r>
            <w:r>
              <w:rPr>
                <w:noProof/>
                <w:webHidden/>
              </w:rPr>
              <w:fldChar w:fldCharType="end"/>
            </w:r>
          </w:hyperlink>
        </w:p>
        <w:p w14:paraId="20030A42" w14:textId="668697B4"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78" w:history="1">
            <w:r w:rsidRPr="000D46CF">
              <w:rPr>
                <w:rStyle w:val="Lienhypertexte"/>
                <w:noProof/>
              </w:rPr>
              <w:t>13.</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Mecanique</w:t>
            </w:r>
            <w:r>
              <w:rPr>
                <w:noProof/>
                <w:webHidden/>
              </w:rPr>
              <w:tab/>
            </w:r>
            <w:r>
              <w:rPr>
                <w:noProof/>
                <w:webHidden/>
              </w:rPr>
              <w:fldChar w:fldCharType="begin"/>
            </w:r>
            <w:r>
              <w:rPr>
                <w:noProof/>
                <w:webHidden/>
              </w:rPr>
              <w:instrText xml:space="preserve"> PAGEREF _Toc166361078 \h </w:instrText>
            </w:r>
            <w:r>
              <w:rPr>
                <w:noProof/>
                <w:webHidden/>
              </w:rPr>
            </w:r>
            <w:r>
              <w:rPr>
                <w:noProof/>
                <w:webHidden/>
              </w:rPr>
              <w:fldChar w:fldCharType="separate"/>
            </w:r>
            <w:r>
              <w:rPr>
                <w:noProof/>
                <w:webHidden/>
              </w:rPr>
              <w:t>42</w:t>
            </w:r>
            <w:r>
              <w:rPr>
                <w:noProof/>
                <w:webHidden/>
              </w:rPr>
              <w:fldChar w:fldCharType="end"/>
            </w:r>
          </w:hyperlink>
        </w:p>
        <w:p w14:paraId="2FAD58EC" w14:textId="293A01BE"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79" w:history="1">
            <w:r w:rsidRPr="000D46CF">
              <w:rPr>
                <w:rStyle w:val="Lienhypertexte"/>
                <w:noProof/>
              </w:rPr>
              <w:t>13.1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Montage</w:t>
            </w:r>
            <w:r>
              <w:rPr>
                <w:noProof/>
                <w:webHidden/>
              </w:rPr>
              <w:tab/>
            </w:r>
            <w:r>
              <w:rPr>
                <w:noProof/>
                <w:webHidden/>
              </w:rPr>
              <w:fldChar w:fldCharType="begin"/>
            </w:r>
            <w:r>
              <w:rPr>
                <w:noProof/>
                <w:webHidden/>
              </w:rPr>
              <w:instrText xml:space="preserve"> PAGEREF _Toc166361079 \h </w:instrText>
            </w:r>
            <w:r>
              <w:rPr>
                <w:noProof/>
                <w:webHidden/>
              </w:rPr>
            </w:r>
            <w:r>
              <w:rPr>
                <w:noProof/>
                <w:webHidden/>
              </w:rPr>
              <w:fldChar w:fldCharType="separate"/>
            </w:r>
            <w:r>
              <w:rPr>
                <w:noProof/>
                <w:webHidden/>
              </w:rPr>
              <w:t>44</w:t>
            </w:r>
            <w:r>
              <w:rPr>
                <w:noProof/>
                <w:webHidden/>
              </w:rPr>
              <w:fldChar w:fldCharType="end"/>
            </w:r>
          </w:hyperlink>
        </w:p>
        <w:p w14:paraId="2839327F" w14:textId="0EF3D4FD"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80" w:history="1">
            <w:r w:rsidRPr="000D46CF">
              <w:rPr>
                <w:rStyle w:val="Lienhypertexte"/>
                <w:noProof/>
              </w:rPr>
              <w:t>14.</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Tests et mesures</w:t>
            </w:r>
            <w:r>
              <w:rPr>
                <w:noProof/>
                <w:webHidden/>
              </w:rPr>
              <w:tab/>
            </w:r>
            <w:r>
              <w:rPr>
                <w:noProof/>
                <w:webHidden/>
              </w:rPr>
              <w:fldChar w:fldCharType="begin"/>
            </w:r>
            <w:r>
              <w:rPr>
                <w:noProof/>
                <w:webHidden/>
              </w:rPr>
              <w:instrText xml:space="preserve"> PAGEREF _Toc166361080 \h </w:instrText>
            </w:r>
            <w:r>
              <w:rPr>
                <w:noProof/>
                <w:webHidden/>
              </w:rPr>
            </w:r>
            <w:r>
              <w:rPr>
                <w:noProof/>
                <w:webHidden/>
              </w:rPr>
              <w:fldChar w:fldCharType="separate"/>
            </w:r>
            <w:r>
              <w:rPr>
                <w:noProof/>
                <w:webHidden/>
              </w:rPr>
              <w:t>46</w:t>
            </w:r>
            <w:r>
              <w:rPr>
                <w:noProof/>
                <w:webHidden/>
              </w:rPr>
              <w:fldChar w:fldCharType="end"/>
            </w:r>
          </w:hyperlink>
        </w:p>
        <w:p w14:paraId="35530708" w14:textId="6F045A9A"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81" w:history="1">
            <w:r w:rsidRPr="000D46CF">
              <w:rPr>
                <w:rStyle w:val="Lienhypertexte"/>
                <w:noProof/>
              </w:rPr>
              <w:t>14.1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Alimentation</w:t>
            </w:r>
            <w:r>
              <w:rPr>
                <w:noProof/>
                <w:webHidden/>
              </w:rPr>
              <w:tab/>
            </w:r>
            <w:r>
              <w:rPr>
                <w:noProof/>
                <w:webHidden/>
              </w:rPr>
              <w:fldChar w:fldCharType="begin"/>
            </w:r>
            <w:r>
              <w:rPr>
                <w:noProof/>
                <w:webHidden/>
              </w:rPr>
              <w:instrText xml:space="preserve"> PAGEREF _Toc166361081 \h </w:instrText>
            </w:r>
            <w:r>
              <w:rPr>
                <w:noProof/>
                <w:webHidden/>
              </w:rPr>
            </w:r>
            <w:r>
              <w:rPr>
                <w:noProof/>
                <w:webHidden/>
              </w:rPr>
              <w:fldChar w:fldCharType="separate"/>
            </w:r>
            <w:r>
              <w:rPr>
                <w:noProof/>
                <w:webHidden/>
              </w:rPr>
              <w:t>46</w:t>
            </w:r>
            <w:r>
              <w:rPr>
                <w:noProof/>
                <w:webHidden/>
              </w:rPr>
              <w:fldChar w:fldCharType="end"/>
            </w:r>
          </w:hyperlink>
        </w:p>
        <w:p w14:paraId="4D419007" w14:textId="776F5B6A"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82" w:history="1">
            <w:r w:rsidRPr="000D46CF">
              <w:rPr>
                <w:rStyle w:val="Lienhypertexte"/>
                <w:noProof/>
              </w:rPr>
              <w:t>14.2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SPI</w:t>
            </w:r>
            <w:r>
              <w:rPr>
                <w:noProof/>
                <w:webHidden/>
              </w:rPr>
              <w:tab/>
            </w:r>
            <w:r>
              <w:rPr>
                <w:noProof/>
                <w:webHidden/>
              </w:rPr>
              <w:fldChar w:fldCharType="begin"/>
            </w:r>
            <w:r>
              <w:rPr>
                <w:noProof/>
                <w:webHidden/>
              </w:rPr>
              <w:instrText xml:space="preserve"> PAGEREF _Toc166361082 \h </w:instrText>
            </w:r>
            <w:r>
              <w:rPr>
                <w:noProof/>
                <w:webHidden/>
              </w:rPr>
            </w:r>
            <w:r>
              <w:rPr>
                <w:noProof/>
                <w:webHidden/>
              </w:rPr>
              <w:fldChar w:fldCharType="separate"/>
            </w:r>
            <w:r>
              <w:rPr>
                <w:noProof/>
                <w:webHidden/>
              </w:rPr>
              <w:t>47</w:t>
            </w:r>
            <w:r>
              <w:rPr>
                <w:noProof/>
                <w:webHidden/>
              </w:rPr>
              <w:fldChar w:fldCharType="end"/>
            </w:r>
          </w:hyperlink>
        </w:p>
        <w:p w14:paraId="673F3961" w14:textId="700EC5D4"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83" w:history="1">
            <w:r w:rsidRPr="000D46CF">
              <w:rPr>
                <w:rStyle w:val="Lienhypertexte"/>
                <w:noProof/>
              </w:rPr>
              <w:t>14.3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Durée de fonction</w:t>
            </w:r>
            <w:r>
              <w:rPr>
                <w:noProof/>
                <w:webHidden/>
              </w:rPr>
              <w:tab/>
            </w:r>
            <w:r>
              <w:rPr>
                <w:noProof/>
                <w:webHidden/>
              </w:rPr>
              <w:fldChar w:fldCharType="begin"/>
            </w:r>
            <w:r>
              <w:rPr>
                <w:noProof/>
                <w:webHidden/>
              </w:rPr>
              <w:instrText xml:space="preserve"> PAGEREF _Toc166361083 \h </w:instrText>
            </w:r>
            <w:r>
              <w:rPr>
                <w:noProof/>
                <w:webHidden/>
              </w:rPr>
            </w:r>
            <w:r>
              <w:rPr>
                <w:noProof/>
                <w:webHidden/>
              </w:rPr>
              <w:fldChar w:fldCharType="separate"/>
            </w:r>
            <w:r>
              <w:rPr>
                <w:noProof/>
                <w:webHidden/>
              </w:rPr>
              <w:t>49</w:t>
            </w:r>
            <w:r>
              <w:rPr>
                <w:noProof/>
                <w:webHidden/>
              </w:rPr>
              <w:fldChar w:fldCharType="end"/>
            </w:r>
          </w:hyperlink>
        </w:p>
        <w:p w14:paraId="7F891A19" w14:textId="5E52999F"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84" w:history="1">
            <w:r w:rsidRPr="000D46CF">
              <w:rPr>
                <w:rStyle w:val="Lienhypertexte"/>
                <w:noProof/>
              </w:rPr>
              <w:t>14.4</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Consommation</w:t>
            </w:r>
            <w:r>
              <w:rPr>
                <w:noProof/>
                <w:webHidden/>
              </w:rPr>
              <w:tab/>
            </w:r>
            <w:r>
              <w:rPr>
                <w:noProof/>
                <w:webHidden/>
              </w:rPr>
              <w:fldChar w:fldCharType="begin"/>
            </w:r>
            <w:r>
              <w:rPr>
                <w:noProof/>
                <w:webHidden/>
              </w:rPr>
              <w:instrText xml:space="preserve"> PAGEREF _Toc166361084 \h </w:instrText>
            </w:r>
            <w:r>
              <w:rPr>
                <w:noProof/>
                <w:webHidden/>
              </w:rPr>
            </w:r>
            <w:r>
              <w:rPr>
                <w:noProof/>
                <w:webHidden/>
              </w:rPr>
              <w:fldChar w:fldCharType="separate"/>
            </w:r>
            <w:r>
              <w:rPr>
                <w:noProof/>
                <w:webHidden/>
              </w:rPr>
              <w:t>51</w:t>
            </w:r>
            <w:r>
              <w:rPr>
                <w:noProof/>
                <w:webHidden/>
              </w:rPr>
              <w:fldChar w:fldCharType="end"/>
            </w:r>
          </w:hyperlink>
        </w:p>
        <w:p w14:paraId="49BB2572" w14:textId="7C8BC19A"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85" w:history="1">
            <w:r w:rsidRPr="000D46CF">
              <w:rPr>
                <w:rStyle w:val="Lienhypertexte"/>
                <w:noProof/>
              </w:rPr>
              <w:t>15.</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Stade d’avancement</w:t>
            </w:r>
            <w:r>
              <w:rPr>
                <w:noProof/>
                <w:webHidden/>
              </w:rPr>
              <w:tab/>
            </w:r>
            <w:r>
              <w:rPr>
                <w:noProof/>
                <w:webHidden/>
              </w:rPr>
              <w:fldChar w:fldCharType="begin"/>
            </w:r>
            <w:r>
              <w:rPr>
                <w:noProof/>
                <w:webHidden/>
              </w:rPr>
              <w:instrText xml:space="preserve"> PAGEREF _Toc166361085 \h </w:instrText>
            </w:r>
            <w:r>
              <w:rPr>
                <w:noProof/>
                <w:webHidden/>
              </w:rPr>
            </w:r>
            <w:r>
              <w:rPr>
                <w:noProof/>
                <w:webHidden/>
              </w:rPr>
              <w:fldChar w:fldCharType="separate"/>
            </w:r>
            <w:r>
              <w:rPr>
                <w:noProof/>
                <w:webHidden/>
              </w:rPr>
              <w:t>53</w:t>
            </w:r>
            <w:r>
              <w:rPr>
                <w:noProof/>
                <w:webHidden/>
              </w:rPr>
              <w:fldChar w:fldCharType="end"/>
            </w:r>
          </w:hyperlink>
        </w:p>
        <w:p w14:paraId="2B9863B4" w14:textId="30F963BB"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86" w:history="1">
            <w:r w:rsidRPr="000D46CF">
              <w:rPr>
                <w:rStyle w:val="Lienhypertexte"/>
                <w:noProof/>
              </w:rPr>
              <w:t>16.</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Conclusion</w:t>
            </w:r>
            <w:r>
              <w:rPr>
                <w:noProof/>
                <w:webHidden/>
              </w:rPr>
              <w:tab/>
            </w:r>
            <w:r>
              <w:rPr>
                <w:noProof/>
                <w:webHidden/>
              </w:rPr>
              <w:fldChar w:fldCharType="begin"/>
            </w:r>
            <w:r>
              <w:rPr>
                <w:noProof/>
                <w:webHidden/>
              </w:rPr>
              <w:instrText xml:space="preserve"> PAGEREF _Toc166361086 \h </w:instrText>
            </w:r>
            <w:r>
              <w:rPr>
                <w:noProof/>
                <w:webHidden/>
              </w:rPr>
            </w:r>
            <w:r>
              <w:rPr>
                <w:noProof/>
                <w:webHidden/>
              </w:rPr>
              <w:fldChar w:fldCharType="separate"/>
            </w:r>
            <w:r>
              <w:rPr>
                <w:noProof/>
                <w:webHidden/>
              </w:rPr>
              <w:t>53</w:t>
            </w:r>
            <w:r>
              <w:rPr>
                <w:noProof/>
                <w:webHidden/>
              </w:rPr>
              <w:fldChar w:fldCharType="end"/>
            </w:r>
          </w:hyperlink>
        </w:p>
        <w:p w14:paraId="1035A957" w14:textId="7501715A"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87" w:history="1">
            <w:r w:rsidRPr="000D46CF">
              <w:rPr>
                <w:rStyle w:val="Lienhypertexte"/>
                <w:noProof/>
                <w:lang w:val="fr-FR"/>
              </w:rPr>
              <w:t>17.</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lang w:val="fr-FR"/>
              </w:rPr>
              <w:t>Références</w:t>
            </w:r>
            <w:r>
              <w:rPr>
                <w:noProof/>
                <w:webHidden/>
              </w:rPr>
              <w:tab/>
            </w:r>
            <w:r>
              <w:rPr>
                <w:noProof/>
                <w:webHidden/>
              </w:rPr>
              <w:fldChar w:fldCharType="begin"/>
            </w:r>
            <w:r>
              <w:rPr>
                <w:noProof/>
                <w:webHidden/>
              </w:rPr>
              <w:instrText xml:space="preserve"> PAGEREF _Toc166361087 \h </w:instrText>
            </w:r>
            <w:r>
              <w:rPr>
                <w:noProof/>
                <w:webHidden/>
              </w:rPr>
            </w:r>
            <w:r>
              <w:rPr>
                <w:noProof/>
                <w:webHidden/>
              </w:rPr>
              <w:fldChar w:fldCharType="separate"/>
            </w:r>
            <w:r>
              <w:rPr>
                <w:noProof/>
                <w:webHidden/>
              </w:rPr>
              <w:t>54</w:t>
            </w:r>
            <w:r>
              <w:rPr>
                <w:noProof/>
                <w:webHidden/>
              </w:rPr>
              <w:fldChar w:fldCharType="end"/>
            </w:r>
          </w:hyperlink>
        </w:p>
        <w:p w14:paraId="75AE23E0" w14:textId="428D8E53" w:rsidR="006E63A4" w:rsidRDefault="006E63A4">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66361088" w:history="1">
            <w:r w:rsidRPr="000D46CF">
              <w:rPr>
                <w:rStyle w:val="Lienhypertexte"/>
                <w:noProof/>
              </w:rPr>
              <w:t>18.</w:t>
            </w:r>
            <w:r>
              <w:rPr>
                <w:rFonts w:asciiTheme="minorHAnsi" w:eastAsiaTheme="minorEastAsia" w:hAnsiTheme="minorHAnsi" w:cstheme="minorBidi"/>
                <w:b w:val="0"/>
                <w:caps w:val="0"/>
                <w:noProof/>
                <w:kern w:val="2"/>
                <w:sz w:val="22"/>
                <w:szCs w:val="22"/>
                <w:lang w:eastAsia="fr-CH"/>
                <w14:ligatures w14:val="standardContextual"/>
              </w:rPr>
              <w:tab/>
            </w:r>
            <w:r w:rsidRPr="000D46CF">
              <w:rPr>
                <w:rStyle w:val="Lienhypertexte"/>
                <w:noProof/>
              </w:rPr>
              <w:t>Annexe(S)</w:t>
            </w:r>
            <w:r>
              <w:rPr>
                <w:noProof/>
                <w:webHidden/>
              </w:rPr>
              <w:tab/>
            </w:r>
            <w:r>
              <w:rPr>
                <w:noProof/>
                <w:webHidden/>
              </w:rPr>
              <w:fldChar w:fldCharType="begin"/>
            </w:r>
            <w:r>
              <w:rPr>
                <w:noProof/>
                <w:webHidden/>
              </w:rPr>
              <w:instrText xml:space="preserve"> PAGEREF _Toc166361088 \h </w:instrText>
            </w:r>
            <w:r>
              <w:rPr>
                <w:noProof/>
                <w:webHidden/>
              </w:rPr>
            </w:r>
            <w:r>
              <w:rPr>
                <w:noProof/>
                <w:webHidden/>
              </w:rPr>
              <w:fldChar w:fldCharType="separate"/>
            </w:r>
            <w:r>
              <w:rPr>
                <w:noProof/>
                <w:webHidden/>
              </w:rPr>
              <w:t>54</w:t>
            </w:r>
            <w:r>
              <w:rPr>
                <w:noProof/>
                <w:webHidden/>
              </w:rPr>
              <w:fldChar w:fldCharType="end"/>
            </w:r>
          </w:hyperlink>
        </w:p>
        <w:p w14:paraId="34A34E33" w14:textId="5461EA47"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89" w:history="1">
            <w:r w:rsidRPr="000D46CF">
              <w:rPr>
                <w:rStyle w:val="Lienhypertexte"/>
                <w:noProof/>
              </w:rPr>
              <w:t>18.1</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ANNEXE Electronique</w:t>
            </w:r>
            <w:r>
              <w:rPr>
                <w:noProof/>
                <w:webHidden/>
              </w:rPr>
              <w:tab/>
            </w:r>
            <w:r>
              <w:rPr>
                <w:noProof/>
                <w:webHidden/>
              </w:rPr>
              <w:fldChar w:fldCharType="begin"/>
            </w:r>
            <w:r>
              <w:rPr>
                <w:noProof/>
                <w:webHidden/>
              </w:rPr>
              <w:instrText xml:space="preserve"> PAGEREF _Toc166361089 \h </w:instrText>
            </w:r>
            <w:r>
              <w:rPr>
                <w:noProof/>
                <w:webHidden/>
              </w:rPr>
            </w:r>
            <w:r>
              <w:rPr>
                <w:noProof/>
                <w:webHidden/>
              </w:rPr>
              <w:fldChar w:fldCharType="separate"/>
            </w:r>
            <w:r>
              <w:rPr>
                <w:noProof/>
                <w:webHidden/>
              </w:rPr>
              <w:t>54</w:t>
            </w:r>
            <w:r>
              <w:rPr>
                <w:noProof/>
                <w:webHidden/>
              </w:rPr>
              <w:fldChar w:fldCharType="end"/>
            </w:r>
          </w:hyperlink>
        </w:p>
        <w:p w14:paraId="77FBBDE3" w14:textId="3BBABEC4"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90" w:history="1">
            <w:r w:rsidRPr="000D46CF">
              <w:rPr>
                <w:rStyle w:val="Lienhypertexte"/>
                <w:noProof/>
              </w:rPr>
              <w:t>18.1.1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Schématique</w:t>
            </w:r>
            <w:r>
              <w:rPr>
                <w:noProof/>
                <w:webHidden/>
              </w:rPr>
              <w:tab/>
            </w:r>
            <w:r>
              <w:rPr>
                <w:noProof/>
                <w:webHidden/>
              </w:rPr>
              <w:fldChar w:fldCharType="begin"/>
            </w:r>
            <w:r>
              <w:rPr>
                <w:noProof/>
                <w:webHidden/>
              </w:rPr>
              <w:instrText xml:space="preserve"> PAGEREF _Toc166361090 \h </w:instrText>
            </w:r>
            <w:r>
              <w:rPr>
                <w:noProof/>
                <w:webHidden/>
              </w:rPr>
            </w:r>
            <w:r>
              <w:rPr>
                <w:noProof/>
                <w:webHidden/>
              </w:rPr>
              <w:fldChar w:fldCharType="separate"/>
            </w:r>
            <w:r>
              <w:rPr>
                <w:noProof/>
                <w:webHidden/>
              </w:rPr>
              <w:t>54</w:t>
            </w:r>
            <w:r>
              <w:rPr>
                <w:noProof/>
                <w:webHidden/>
              </w:rPr>
              <w:fldChar w:fldCharType="end"/>
            </w:r>
          </w:hyperlink>
        </w:p>
        <w:p w14:paraId="0FB0929F" w14:textId="47A766E5"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91" w:history="1">
            <w:r w:rsidRPr="000D46CF">
              <w:rPr>
                <w:rStyle w:val="Lienhypertexte"/>
                <w:noProof/>
              </w:rPr>
              <w:t>18.1.2</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PCB</w:t>
            </w:r>
            <w:r>
              <w:rPr>
                <w:noProof/>
                <w:webHidden/>
              </w:rPr>
              <w:tab/>
            </w:r>
            <w:r>
              <w:rPr>
                <w:noProof/>
                <w:webHidden/>
              </w:rPr>
              <w:fldChar w:fldCharType="begin"/>
            </w:r>
            <w:r>
              <w:rPr>
                <w:noProof/>
                <w:webHidden/>
              </w:rPr>
              <w:instrText xml:space="preserve"> PAGEREF _Toc166361091 \h </w:instrText>
            </w:r>
            <w:r>
              <w:rPr>
                <w:noProof/>
                <w:webHidden/>
              </w:rPr>
            </w:r>
            <w:r>
              <w:rPr>
                <w:noProof/>
                <w:webHidden/>
              </w:rPr>
              <w:fldChar w:fldCharType="separate"/>
            </w:r>
            <w:r>
              <w:rPr>
                <w:noProof/>
                <w:webHidden/>
              </w:rPr>
              <w:t>54</w:t>
            </w:r>
            <w:r>
              <w:rPr>
                <w:noProof/>
                <w:webHidden/>
              </w:rPr>
              <w:fldChar w:fldCharType="end"/>
            </w:r>
          </w:hyperlink>
        </w:p>
        <w:p w14:paraId="03F599A2" w14:textId="63E9D810"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92" w:history="1">
            <w:r w:rsidRPr="000D46CF">
              <w:rPr>
                <w:rStyle w:val="Lienhypertexte"/>
                <w:noProof/>
              </w:rPr>
              <w:t>18.1.3</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BOM</w:t>
            </w:r>
            <w:r>
              <w:rPr>
                <w:noProof/>
                <w:webHidden/>
              </w:rPr>
              <w:tab/>
            </w:r>
            <w:r>
              <w:rPr>
                <w:noProof/>
                <w:webHidden/>
              </w:rPr>
              <w:fldChar w:fldCharType="begin"/>
            </w:r>
            <w:r>
              <w:rPr>
                <w:noProof/>
                <w:webHidden/>
              </w:rPr>
              <w:instrText xml:space="preserve"> PAGEREF _Toc166361092 \h </w:instrText>
            </w:r>
            <w:r>
              <w:rPr>
                <w:noProof/>
                <w:webHidden/>
              </w:rPr>
            </w:r>
            <w:r>
              <w:rPr>
                <w:noProof/>
                <w:webHidden/>
              </w:rPr>
              <w:fldChar w:fldCharType="separate"/>
            </w:r>
            <w:r>
              <w:rPr>
                <w:noProof/>
                <w:webHidden/>
              </w:rPr>
              <w:t>54</w:t>
            </w:r>
            <w:r>
              <w:rPr>
                <w:noProof/>
                <w:webHidden/>
              </w:rPr>
              <w:fldChar w:fldCharType="end"/>
            </w:r>
          </w:hyperlink>
        </w:p>
        <w:p w14:paraId="0013945A" w14:textId="4F1F6261"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93" w:history="1">
            <w:r w:rsidRPr="000D46CF">
              <w:rPr>
                <w:rStyle w:val="Lienhypertexte"/>
                <w:noProof/>
              </w:rPr>
              <w:t>18.2</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Annexe Mecanique</w:t>
            </w:r>
            <w:r>
              <w:rPr>
                <w:noProof/>
                <w:webHidden/>
              </w:rPr>
              <w:tab/>
            </w:r>
            <w:r>
              <w:rPr>
                <w:noProof/>
                <w:webHidden/>
              </w:rPr>
              <w:fldChar w:fldCharType="begin"/>
            </w:r>
            <w:r>
              <w:rPr>
                <w:noProof/>
                <w:webHidden/>
              </w:rPr>
              <w:instrText xml:space="preserve"> PAGEREF _Toc166361093 \h </w:instrText>
            </w:r>
            <w:r>
              <w:rPr>
                <w:noProof/>
                <w:webHidden/>
              </w:rPr>
            </w:r>
            <w:r>
              <w:rPr>
                <w:noProof/>
                <w:webHidden/>
              </w:rPr>
              <w:fldChar w:fldCharType="separate"/>
            </w:r>
            <w:r>
              <w:rPr>
                <w:noProof/>
                <w:webHidden/>
              </w:rPr>
              <w:t>54</w:t>
            </w:r>
            <w:r>
              <w:rPr>
                <w:noProof/>
                <w:webHidden/>
              </w:rPr>
              <w:fldChar w:fldCharType="end"/>
            </w:r>
          </w:hyperlink>
        </w:p>
        <w:p w14:paraId="0A2EF287" w14:textId="459F7C4B"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94" w:history="1">
            <w:r w:rsidRPr="000D46CF">
              <w:rPr>
                <w:rStyle w:val="Lienhypertexte"/>
                <w:noProof/>
              </w:rPr>
              <w:t>18.3</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Annexe Software</w:t>
            </w:r>
            <w:r>
              <w:rPr>
                <w:noProof/>
                <w:webHidden/>
              </w:rPr>
              <w:tab/>
            </w:r>
            <w:r>
              <w:rPr>
                <w:noProof/>
                <w:webHidden/>
              </w:rPr>
              <w:fldChar w:fldCharType="begin"/>
            </w:r>
            <w:r>
              <w:rPr>
                <w:noProof/>
                <w:webHidden/>
              </w:rPr>
              <w:instrText xml:space="preserve"> PAGEREF _Toc166361094 \h </w:instrText>
            </w:r>
            <w:r>
              <w:rPr>
                <w:noProof/>
                <w:webHidden/>
              </w:rPr>
            </w:r>
            <w:r>
              <w:rPr>
                <w:noProof/>
                <w:webHidden/>
              </w:rPr>
              <w:fldChar w:fldCharType="separate"/>
            </w:r>
            <w:r>
              <w:rPr>
                <w:noProof/>
                <w:webHidden/>
              </w:rPr>
              <w:t>54</w:t>
            </w:r>
            <w:r>
              <w:rPr>
                <w:noProof/>
                <w:webHidden/>
              </w:rPr>
              <w:fldChar w:fldCharType="end"/>
            </w:r>
          </w:hyperlink>
        </w:p>
        <w:p w14:paraId="461AD081" w14:textId="290D5020"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95" w:history="1">
            <w:r w:rsidRPr="000D46CF">
              <w:rPr>
                <w:rStyle w:val="Lienhypertexte"/>
                <w:noProof/>
              </w:rPr>
              <w:t>18.3.1</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STM32 – Configuration :</w:t>
            </w:r>
            <w:r>
              <w:rPr>
                <w:noProof/>
                <w:webHidden/>
              </w:rPr>
              <w:tab/>
            </w:r>
            <w:r>
              <w:rPr>
                <w:noProof/>
                <w:webHidden/>
              </w:rPr>
              <w:fldChar w:fldCharType="begin"/>
            </w:r>
            <w:r>
              <w:rPr>
                <w:noProof/>
                <w:webHidden/>
              </w:rPr>
              <w:instrText xml:space="preserve"> PAGEREF _Toc166361095 \h </w:instrText>
            </w:r>
            <w:r>
              <w:rPr>
                <w:noProof/>
                <w:webHidden/>
              </w:rPr>
            </w:r>
            <w:r>
              <w:rPr>
                <w:noProof/>
                <w:webHidden/>
              </w:rPr>
              <w:fldChar w:fldCharType="separate"/>
            </w:r>
            <w:r>
              <w:rPr>
                <w:noProof/>
                <w:webHidden/>
              </w:rPr>
              <w:t>54</w:t>
            </w:r>
            <w:r>
              <w:rPr>
                <w:noProof/>
                <w:webHidden/>
              </w:rPr>
              <w:fldChar w:fldCharType="end"/>
            </w:r>
          </w:hyperlink>
        </w:p>
        <w:p w14:paraId="0DBDB37C" w14:textId="5BAC7C22"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96" w:history="1">
            <w:r w:rsidRPr="000D46CF">
              <w:rPr>
                <w:rStyle w:val="Lienhypertexte"/>
                <w:noProof/>
              </w:rPr>
              <w:t>18.3.2</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PIC32</w:t>
            </w:r>
            <w:r>
              <w:rPr>
                <w:noProof/>
                <w:webHidden/>
              </w:rPr>
              <w:tab/>
            </w:r>
            <w:r>
              <w:rPr>
                <w:noProof/>
                <w:webHidden/>
              </w:rPr>
              <w:fldChar w:fldCharType="begin"/>
            </w:r>
            <w:r>
              <w:rPr>
                <w:noProof/>
                <w:webHidden/>
              </w:rPr>
              <w:instrText xml:space="preserve"> PAGEREF _Toc166361096 \h </w:instrText>
            </w:r>
            <w:r>
              <w:rPr>
                <w:noProof/>
                <w:webHidden/>
              </w:rPr>
            </w:r>
            <w:r>
              <w:rPr>
                <w:noProof/>
                <w:webHidden/>
              </w:rPr>
              <w:fldChar w:fldCharType="separate"/>
            </w:r>
            <w:r>
              <w:rPr>
                <w:noProof/>
                <w:webHidden/>
              </w:rPr>
              <w:t>55</w:t>
            </w:r>
            <w:r>
              <w:rPr>
                <w:noProof/>
                <w:webHidden/>
              </w:rPr>
              <w:fldChar w:fldCharType="end"/>
            </w:r>
          </w:hyperlink>
        </w:p>
        <w:p w14:paraId="419B5C69" w14:textId="5EF47965" w:rsidR="006E63A4" w:rsidRDefault="006E63A4">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66361097" w:history="1">
            <w:r w:rsidRPr="000D46CF">
              <w:rPr>
                <w:rStyle w:val="Lienhypertexte"/>
                <w:noProof/>
              </w:rPr>
              <w:t>18.3.3</w:t>
            </w:r>
            <w:r>
              <w:rPr>
                <w:rFonts w:asciiTheme="minorHAnsi" w:eastAsiaTheme="minorEastAsia" w:hAnsiTheme="minorHAnsi" w:cstheme="minorBidi"/>
                <w:i w:val="0"/>
                <w:noProof/>
                <w:kern w:val="2"/>
                <w:sz w:val="22"/>
                <w:szCs w:val="22"/>
                <w:lang w:eastAsia="fr-CH"/>
                <w14:ligatures w14:val="standardContextual"/>
              </w:rPr>
              <w:tab/>
            </w:r>
            <w:r w:rsidRPr="000D46CF">
              <w:rPr>
                <w:rStyle w:val="Lienhypertexte"/>
                <w:noProof/>
              </w:rPr>
              <w:t>ESP32</w:t>
            </w:r>
            <w:r>
              <w:rPr>
                <w:noProof/>
                <w:webHidden/>
              </w:rPr>
              <w:tab/>
            </w:r>
            <w:r>
              <w:rPr>
                <w:noProof/>
                <w:webHidden/>
              </w:rPr>
              <w:fldChar w:fldCharType="begin"/>
            </w:r>
            <w:r>
              <w:rPr>
                <w:noProof/>
                <w:webHidden/>
              </w:rPr>
              <w:instrText xml:space="preserve"> PAGEREF _Toc166361097 \h </w:instrText>
            </w:r>
            <w:r>
              <w:rPr>
                <w:noProof/>
                <w:webHidden/>
              </w:rPr>
            </w:r>
            <w:r>
              <w:rPr>
                <w:noProof/>
                <w:webHidden/>
              </w:rPr>
              <w:fldChar w:fldCharType="separate"/>
            </w:r>
            <w:r>
              <w:rPr>
                <w:noProof/>
                <w:webHidden/>
              </w:rPr>
              <w:t>56</w:t>
            </w:r>
            <w:r>
              <w:rPr>
                <w:noProof/>
                <w:webHidden/>
              </w:rPr>
              <w:fldChar w:fldCharType="end"/>
            </w:r>
          </w:hyperlink>
        </w:p>
        <w:p w14:paraId="0035031D" w14:textId="7D3BB92A"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98" w:history="1">
            <w:r w:rsidRPr="000D46CF">
              <w:rPr>
                <w:rStyle w:val="Lienhypertexte"/>
                <w:noProof/>
              </w:rPr>
              <w:t>Annexe</w:t>
            </w:r>
            <w:r>
              <w:rPr>
                <w:noProof/>
                <w:webHidden/>
              </w:rPr>
              <w:tab/>
            </w:r>
            <w:r>
              <w:rPr>
                <w:noProof/>
                <w:webHidden/>
              </w:rPr>
              <w:fldChar w:fldCharType="begin"/>
            </w:r>
            <w:r>
              <w:rPr>
                <w:noProof/>
                <w:webHidden/>
              </w:rPr>
              <w:instrText xml:space="preserve"> PAGEREF _Toc166361098 \h </w:instrText>
            </w:r>
            <w:r>
              <w:rPr>
                <w:noProof/>
                <w:webHidden/>
              </w:rPr>
            </w:r>
            <w:r>
              <w:rPr>
                <w:noProof/>
                <w:webHidden/>
              </w:rPr>
              <w:fldChar w:fldCharType="separate"/>
            </w:r>
            <w:r>
              <w:rPr>
                <w:noProof/>
                <w:webHidden/>
              </w:rPr>
              <w:t>56</w:t>
            </w:r>
            <w:r>
              <w:rPr>
                <w:noProof/>
                <w:webHidden/>
              </w:rPr>
              <w:fldChar w:fldCharType="end"/>
            </w:r>
          </w:hyperlink>
        </w:p>
        <w:p w14:paraId="0CC51048" w14:textId="56ACFECD"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099" w:history="1">
            <w:r w:rsidRPr="000D46CF">
              <w:rPr>
                <w:rStyle w:val="Lienhypertexte"/>
                <w:noProof/>
              </w:rPr>
              <w:t>Annexe</w:t>
            </w:r>
            <w:r>
              <w:rPr>
                <w:noProof/>
                <w:webHidden/>
              </w:rPr>
              <w:tab/>
            </w:r>
            <w:r>
              <w:rPr>
                <w:noProof/>
                <w:webHidden/>
              </w:rPr>
              <w:fldChar w:fldCharType="begin"/>
            </w:r>
            <w:r>
              <w:rPr>
                <w:noProof/>
                <w:webHidden/>
              </w:rPr>
              <w:instrText xml:space="preserve"> PAGEREF _Toc166361099 \h </w:instrText>
            </w:r>
            <w:r>
              <w:rPr>
                <w:noProof/>
                <w:webHidden/>
              </w:rPr>
            </w:r>
            <w:r>
              <w:rPr>
                <w:noProof/>
                <w:webHidden/>
              </w:rPr>
              <w:fldChar w:fldCharType="separate"/>
            </w:r>
            <w:r>
              <w:rPr>
                <w:noProof/>
                <w:webHidden/>
              </w:rPr>
              <w:t>56</w:t>
            </w:r>
            <w:r>
              <w:rPr>
                <w:noProof/>
                <w:webHidden/>
              </w:rPr>
              <w:fldChar w:fldCharType="end"/>
            </w:r>
          </w:hyperlink>
        </w:p>
        <w:p w14:paraId="7F0E5C17" w14:textId="0E0C5B36" w:rsidR="006E63A4" w:rsidRDefault="006E63A4">
          <w:pPr>
            <w:pStyle w:val="TM2"/>
            <w:rPr>
              <w:rFonts w:asciiTheme="minorHAnsi" w:eastAsiaTheme="minorEastAsia" w:hAnsiTheme="minorHAnsi" w:cstheme="minorBidi"/>
              <w:noProof/>
              <w:kern w:val="2"/>
              <w:sz w:val="22"/>
              <w:szCs w:val="22"/>
              <w:lang w:eastAsia="fr-CH"/>
              <w14:ligatures w14:val="standardContextual"/>
            </w:rPr>
          </w:pPr>
          <w:hyperlink w:anchor="_Toc166361100" w:history="1">
            <w:r w:rsidRPr="000D46CF">
              <w:rPr>
                <w:rStyle w:val="Lienhypertexte"/>
                <w:noProof/>
              </w:rPr>
              <w:t>18.4</w:t>
            </w:r>
            <w:r>
              <w:rPr>
                <w:rFonts w:asciiTheme="minorHAnsi" w:eastAsiaTheme="minorEastAsia" w:hAnsiTheme="minorHAnsi" w:cstheme="minorBidi"/>
                <w:noProof/>
                <w:kern w:val="2"/>
                <w:sz w:val="22"/>
                <w:szCs w:val="22"/>
                <w:lang w:eastAsia="fr-CH"/>
                <w14:ligatures w14:val="standardContextual"/>
              </w:rPr>
              <w:tab/>
            </w:r>
            <w:r w:rsidRPr="000D46CF">
              <w:rPr>
                <w:rStyle w:val="Lienhypertexte"/>
                <w:noProof/>
              </w:rPr>
              <w:t>Autres annexe : Code.</w:t>
            </w:r>
            <w:r>
              <w:rPr>
                <w:noProof/>
                <w:webHidden/>
              </w:rPr>
              <w:tab/>
            </w:r>
            <w:r>
              <w:rPr>
                <w:noProof/>
                <w:webHidden/>
              </w:rPr>
              <w:fldChar w:fldCharType="begin"/>
            </w:r>
            <w:r>
              <w:rPr>
                <w:noProof/>
                <w:webHidden/>
              </w:rPr>
              <w:instrText xml:space="preserve"> PAGEREF _Toc166361100 \h </w:instrText>
            </w:r>
            <w:r>
              <w:rPr>
                <w:noProof/>
                <w:webHidden/>
              </w:rPr>
            </w:r>
            <w:r>
              <w:rPr>
                <w:noProof/>
                <w:webHidden/>
              </w:rPr>
              <w:fldChar w:fldCharType="separate"/>
            </w:r>
            <w:r>
              <w:rPr>
                <w:noProof/>
                <w:webHidden/>
              </w:rPr>
              <w:t>56</w:t>
            </w:r>
            <w:r>
              <w:rPr>
                <w:noProof/>
                <w:webHidden/>
              </w:rPr>
              <w:fldChar w:fldCharType="end"/>
            </w:r>
          </w:hyperlink>
        </w:p>
        <w:p w14:paraId="4F8F9878" w14:textId="64EFE6F0" w:rsidR="005954FF" w:rsidRDefault="005954FF">
          <w:r>
            <w:rPr>
              <w:b/>
              <w:bCs/>
              <w:lang w:val="fr-FR"/>
            </w:rPr>
            <w:fldChar w:fldCharType="end"/>
          </w:r>
        </w:p>
      </w:sdtContent>
    </w:sdt>
    <w:p w14:paraId="52D90F74" w14:textId="77777777" w:rsidR="005954FF" w:rsidRDefault="005954FF">
      <w:pPr>
        <w:rPr>
          <w:b/>
          <w:caps/>
          <w:sz w:val="24"/>
        </w:rPr>
      </w:pPr>
      <w:r>
        <w:br w:type="page"/>
      </w:r>
    </w:p>
    <w:p w14:paraId="6C32C980" w14:textId="783837DB" w:rsidR="00685F82" w:rsidRPr="00685F82" w:rsidRDefault="004041E2" w:rsidP="00685F82">
      <w:pPr>
        <w:pStyle w:val="Titre"/>
        <w:pBdr>
          <w:bottom w:val="single" w:sz="4" w:space="1" w:color="auto"/>
        </w:pBdr>
      </w:pPr>
      <w:r>
        <w:lastRenderedPageBreak/>
        <w:t xml:space="preserve">Phase </w:t>
      </w:r>
      <w:r w:rsidR="00685F82" w:rsidRPr="00685F82">
        <w:t>Pré-étude</w:t>
      </w:r>
    </w:p>
    <w:p w14:paraId="73693712" w14:textId="77777777" w:rsidR="005C3337" w:rsidRDefault="005C3337" w:rsidP="005C3337">
      <w:pPr>
        <w:pStyle w:val="Titre1"/>
      </w:pPr>
      <w:bookmarkStart w:id="1" w:name="_Toc166361024"/>
      <w:r>
        <w:t>Cahier des charges</w:t>
      </w:r>
      <w:bookmarkEnd w:id="1"/>
    </w:p>
    <w:p w14:paraId="00C5C769" w14:textId="77777777" w:rsidR="009B7E79" w:rsidRPr="009B7E79" w:rsidRDefault="009B7E79" w:rsidP="009B7E79">
      <w:pPr>
        <w:pStyle w:val="Para1"/>
        <w:rPr>
          <w:rFonts w:asciiTheme="minorHAnsi" w:hAnsiTheme="minorHAnsi" w:cstheme="minorHAnsi"/>
          <w:sz w:val="22"/>
          <w:szCs w:val="22"/>
        </w:rPr>
      </w:pPr>
    </w:p>
    <w:p w14:paraId="2672AC3F" w14:textId="46D136F3"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Totem lumineux à </w:t>
      </w:r>
      <w:proofErr w:type="spellStart"/>
      <w:r w:rsidRPr="009B7E79">
        <w:rPr>
          <w:rFonts w:asciiTheme="minorHAnsi" w:hAnsiTheme="minorHAnsi" w:cstheme="minorHAnsi"/>
          <w:sz w:val="22"/>
          <w:szCs w:val="22"/>
        </w:rPr>
        <w:t>LED</w:t>
      </w:r>
      <w:r w:rsidR="004041E2" w:rsidRPr="009B7E79">
        <w:rPr>
          <w:rFonts w:asciiTheme="minorHAnsi" w:hAnsiTheme="minorHAnsi" w:cstheme="minorHAnsi"/>
          <w:sz w:val="22"/>
          <w:szCs w:val="22"/>
        </w:rPr>
        <w:t>s</w:t>
      </w:r>
      <w:proofErr w:type="spellEnd"/>
      <w:r w:rsidR="004041E2" w:rsidRPr="009B7E79">
        <w:rPr>
          <w:rFonts w:asciiTheme="minorHAnsi" w:hAnsiTheme="minorHAnsi" w:cstheme="minorHAnsi"/>
          <w:sz w:val="22"/>
          <w:szCs w:val="22"/>
        </w:rPr>
        <w:t xml:space="preserve"> RGB</w:t>
      </w:r>
    </w:p>
    <w:p w14:paraId="1846A65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Animation colorée.</w:t>
      </w:r>
    </w:p>
    <w:p w14:paraId="6968D71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Possibilité d'afficher un mot ou un texte défilant.</w:t>
      </w:r>
    </w:p>
    <w:p w14:paraId="76113625"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Lisible depuis toutes directions.</w:t>
      </w:r>
    </w:p>
    <w:p w14:paraId="0D5715A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Tête à monter sur un mat pour l'élever.</w:t>
      </w:r>
    </w:p>
    <w:p w14:paraId="60E5F32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Alimentation sur batterie, rechargeable par </w:t>
      </w:r>
      <w:r w:rsidR="001651CA" w:rsidRPr="009B7E79">
        <w:rPr>
          <w:rFonts w:asciiTheme="minorHAnsi" w:hAnsiTheme="minorHAnsi" w:cstheme="minorHAnsi"/>
          <w:sz w:val="22"/>
          <w:szCs w:val="22"/>
        </w:rPr>
        <w:t>secteur</w:t>
      </w:r>
      <w:r w:rsidRPr="009B7E79">
        <w:rPr>
          <w:rFonts w:asciiTheme="minorHAnsi" w:hAnsiTheme="minorHAnsi" w:cstheme="minorHAnsi"/>
          <w:sz w:val="22"/>
          <w:szCs w:val="22"/>
        </w:rPr>
        <w:t xml:space="preserve"> et panneau solaire.</w:t>
      </w:r>
    </w:p>
    <w:p w14:paraId="70AD9F9D" w14:textId="6522D13C"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Longue autonomie, environ </w:t>
      </w:r>
      <w:r w:rsidR="004041E2" w:rsidRPr="009B7E79">
        <w:rPr>
          <w:rFonts w:asciiTheme="minorHAnsi" w:hAnsiTheme="minorHAnsi" w:cstheme="minorHAnsi"/>
          <w:sz w:val="22"/>
          <w:szCs w:val="22"/>
        </w:rPr>
        <w:t>12</w:t>
      </w:r>
      <w:r w:rsidRPr="009B7E79">
        <w:rPr>
          <w:rFonts w:asciiTheme="minorHAnsi" w:hAnsiTheme="minorHAnsi" w:cstheme="minorHAnsi"/>
          <w:sz w:val="22"/>
          <w:szCs w:val="22"/>
        </w:rPr>
        <w:t>H.</w:t>
      </w:r>
    </w:p>
    <w:p w14:paraId="4FD14DAF"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Commande via Wifi, 4G ou Bluetooth.</w:t>
      </w:r>
    </w:p>
    <w:p w14:paraId="2B9E11F6"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LED RGB - gestion de la batterie.</w:t>
      </w:r>
      <w:r w:rsidRPr="009B7E79">
        <w:rPr>
          <w:rFonts w:asciiTheme="minorHAnsi" w:hAnsiTheme="minorHAnsi" w:cstheme="minorHAnsi"/>
          <w:noProof/>
          <w:sz w:val="22"/>
          <w:szCs w:val="22"/>
          <w:lang w:eastAsia="fr-CH"/>
        </w:rPr>
        <w:t xml:space="preserve"> </w:t>
      </w:r>
    </w:p>
    <w:p w14:paraId="6A23C69B"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Utilisable en extérieur.</w:t>
      </w:r>
    </w:p>
    <w:p w14:paraId="79872A02" w14:textId="6335E6E9"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Gérer par un Pic32MX</w:t>
      </w:r>
    </w:p>
    <w:p w14:paraId="516378AD" w14:textId="77777777" w:rsidR="005C3337"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Affichage circulaire avec une matrice souple.</w:t>
      </w:r>
    </w:p>
    <w:p w14:paraId="276B6B33" w14:textId="77777777" w:rsidR="009B7E79" w:rsidRPr="009B7E79" w:rsidRDefault="009B7E79" w:rsidP="009B7E79">
      <w:pPr>
        <w:pStyle w:val="Paragraphedeliste"/>
        <w:spacing w:line="259" w:lineRule="auto"/>
        <w:ind w:left="714"/>
        <w:contextualSpacing/>
        <w:rPr>
          <w:rFonts w:asciiTheme="minorHAnsi" w:hAnsiTheme="minorHAnsi" w:cstheme="minorHAnsi"/>
          <w:sz w:val="22"/>
          <w:szCs w:val="22"/>
        </w:rPr>
      </w:pPr>
    </w:p>
    <w:p w14:paraId="56B68A26" w14:textId="24B23521" w:rsidR="005C3337" w:rsidRPr="001D7639" w:rsidRDefault="005C3337" w:rsidP="005C3337">
      <w:pPr>
        <w:pStyle w:val="Titre1"/>
      </w:pPr>
      <w:bookmarkStart w:id="2" w:name="_Toc166361025"/>
      <w:r>
        <w:t>S</w:t>
      </w:r>
      <w:r w:rsidR="00C167BB">
        <w:t>C</w:t>
      </w:r>
      <w:r>
        <w:t>héma blo</w:t>
      </w:r>
      <w:r w:rsidR="00C167BB">
        <w:t>C</w:t>
      </w:r>
      <w:r>
        <w:t xml:space="preserve"> et </w:t>
      </w:r>
      <w:r w:rsidR="00C167BB">
        <w:t>E</w:t>
      </w:r>
      <w:r>
        <w:t>xplication composant</w:t>
      </w:r>
      <w:r w:rsidR="00C167BB">
        <w:t>S</w:t>
      </w:r>
      <w:bookmarkEnd w:id="2"/>
    </w:p>
    <w:p w14:paraId="33DEB1C4" w14:textId="32026983" w:rsidR="005C3337" w:rsidRDefault="00000000" w:rsidP="002E74FA">
      <w:pPr>
        <w:spacing w:after="160" w:line="259" w:lineRule="auto"/>
        <w:contextualSpacing/>
        <w:jc w:val="center"/>
        <w:rPr>
          <w:sz w:val="20"/>
        </w:rPr>
      </w:pPr>
      <w:r>
        <w:rPr>
          <w:noProof/>
        </w:rPr>
        <w:pict w14:anchorId="2B2A95A5">
          <v:shapetype id="_x0000_t32" coordsize="21600,21600" o:spt="32" o:oned="t" path="m,l21600,21600e" filled="f">
            <v:path arrowok="t" fillok="f" o:connecttype="none"/>
            <o:lock v:ext="edit" shapetype="t"/>
          </v:shapetype>
          <v:shape id="Connecteur droit avec flèche 469487448" o:spid="_x0000_s2097" type="#_x0000_t32" style="position:absolute;left:0;text-align:left;margin-left:238.6pt;margin-top:118.05pt;width:50.2pt;height:9.9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" strokecolor="black [3213]" strokeweight=".5pt">
            <v:stroke endarrow="block" joinstyle="miter"/>
            <o:lock v:ext="edit" shapetype="f"/>
          </v:shape>
        </w:pict>
      </w:r>
      <w:r>
        <w:rPr>
          <w:noProof/>
        </w:rPr>
        <w:pict w14:anchorId="2E8A1C16">
          <v:rect id="Encre 18" o:spid="_x0000_s2096" style="position:absolute;left:0;text-align:left;margin-left:4in;margin-top:96.45pt;width:2.9pt;height: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illed="f" strokeweight=".5mm">
            <v:stroke endcap="round"/>
            <v:path shadowok="f" o:extrusionok="f" fillok="f" insetpenok="f"/>
            <o:lock v:ext="edit" rotation="t" aspectratio="t" verticies="t" text="t" shapetype="t"/>
            <o:ink i="AGkdAgYCARBYz1SK5pfFT48G+LrS4ZsiAwZIEEUyRjIFAzgLZBkjMgqBx///D4DH//8PMwqBx///&#10;D4DH//8POAkA/v8DAAAAAAAKHwaHFms4ggCH8Sv3iV/z9n94VfwKABEgQNT07OAk1QE=&#10;" annotation="t"/>
          </v:rect>
        </w:pict>
      </w:r>
      <w:r>
        <w:rPr>
          <w:noProof/>
        </w:rPr>
        <w:pict w14:anchorId="08673A40">
          <v:rect id="Rectangle 469487446" o:spid="_x0000_s2095" style="position:absolute;left:0;text-align:left;margin-left:289.55pt;margin-top:123.45pt;width:64.7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" fillcolor="white [3201]" strokecolor="black [3200]" strokeweight="1pt">
            <v:path arrowok="t"/>
            <v:textbox>
              <w:txbxContent>
                <w:p w14:paraId="4A62F952" w14:textId="77777777" w:rsidR="00D61BB4" w:rsidRDefault="00D61BB4" w:rsidP="005C3337">
                  <w:pPr>
                    <w:jc w:val="center"/>
                  </w:pPr>
                  <w:r>
                    <w:t>Capteur de luminosité</w:t>
                  </w:r>
                </w:p>
              </w:txbxContent>
            </v:textbox>
          </v:rect>
        </w:pict>
      </w:r>
      <w:r w:rsidR="002E74FA">
        <w:rPr>
          <w:noProof/>
        </w:rPr>
        <w:drawing>
          <wp:inline distT="0" distB="0" distL="0" distR="0" wp14:anchorId="48EA00F8" wp14:editId="170FE2EA">
            <wp:extent cx="6129046" cy="440654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3860" cy="4410008"/>
                    </a:xfrm>
                    <a:prstGeom prst="rect">
                      <a:avLst/>
                    </a:prstGeom>
                    <a:noFill/>
                    <a:ln>
                      <a:noFill/>
                    </a:ln>
                  </pic:spPr>
                </pic:pic>
              </a:graphicData>
            </a:graphic>
          </wp:inline>
        </w:drawing>
      </w:r>
    </w:p>
    <w:p w14:paraId="01567D81" w14:textId="4B1F3FED" w:rsidR="00843B65" w:rsidRDefault="00843B65">
      <w:pPr>
        <w:rPr>
          <w:sz w:val="20"/>
        </w:rPr>
      </w:pPr>
      <w:r>
        <w:rPr>
          <w:sz w:val="20"/>
        </w:rPr>
        <w:br w:type="page"/>
      </w:r>
    </w:p>
    <w:p w14:paraId="6E197469" w14:textId="33EBE112" w:rsidR="005C3337" w:rsidRDefault="006E3166" w:rsidP="005C3337">
      <w:pPr>
        <w:pStyle w:val="Titre2"/>
      </w:pPr>
      <w:bookmarkStart w:id="3" w:name="_Toc166361026"/>
      <w:r>
        <w:lastRenderedPageBreak/>
        <w:t>ChoiX MicroControleur</w:t>
      </w:r>
      <w:bookmarkEnd w:id="3"/>
    </w:p>
    <w:p w14:paraId="6193C2F9" w14:textId="77777777" w:rsidR="005C3337" w:rsidRPr="00043C1A" w:rsidRDefault="005C3337" w:rsidP="005C3337">
      <w:pPr>
        <w:pStyle w:val="Para2"/>
        <w:rPr>
          <w:rFonts w:asciiTheme="minorHAnsi" w:hAnsiTheme="minorHAnsi" w:cstheme="minorHAnsi"/>
        </w:rPr>
      </w:pPr>
    </w:p>
    <w:p w14:paraId="199E9CCB" w14:textId="4AAA08EC" w:rsidR="00043C1A" w:rsidRPr="00043C1A" w:rsidRDefault="00043C1A" w:rsidP="002B6A4A">
      <w:pPr>
        <w:pStyle w:val="Para2"/>
        <w:ind w:left="567" w:right="282"/>
        <w:rPr>
          <w:rFonts w:asciiTheme="minorHAnsi" w:hAnsiTheme="minorHAnsi" w:cstheme="minorHAnsi"/>
          <w:sz w:val="22"/>
          <w:szCs w:val="22"/>
        </w:rPr>
      </w:pPr>
      <w:r w:rsidRPr="00043C1A">
        <w:rPr>
          <w:rFonts w:asciiTheme="minorHAnsi" w:hAnsiTheme="minorHAnsi" w:cstheme="minorHAnsi"/>
          <w:sz w:val="22"/>
          <w:szCs w:val="22"/>
        </w:rPr>
        <w:t xml:space="preserve">Pour </w:t>
      </w:r>
      <w:r>
        <w:rPr>
          <w:rFonts w:asciiTheme="minorHAnsi" w:hAnsiTheme="minorHAnsi" w:cstheme="minorHAnsi"/>
          <w:sz w:val="22"/>
          <w:szCs w:val="22"/>
        </w:rPr>
        <w:t xml:space="preserve">les versions </w:t>
      </w:r>
      <w:commentRangeStart w:id="4"/>
      <w:r>
        <w:rPr>
          <w:rFonts w:asciiTheme="minorHAnsi" w:hAnsiTheme="minorHAnsi" w:cstheme="minorHAnsi"/>
          <w:sz w:val="22"/>
          <w:szCs w:val="22"/>
        </w:rPr>
        <w:t xml:space="preserve">V0_1 </w:t>
      </w:r>
      <w:commentRangeEnd w:id="4"/>
      <w:r w:rsidR="008D4EBD">
        <w:rPr>
          <w:rStyle w:val="Marquedecommentaire"/>
        </w:rPr>
        <w:commentReference w:id="4"/>
      </w:r>
      <w:r>
        <w:rPr>
          <w:rFonts w:asciiTheme="minorHAnsi" w:hAnsiTheme="minorHAnsi" w:cstheme="minorHAnsi"/>
          <w:sz w:val="22"/>
          <w:szCs w:val="22"/>
        </w:rPr>
        <w:t xml:space="preserve">et </w:t>
      </w:r>
      <w:commentRangeStart w:id="5"/>
      <w:r>
        <w:rPr>
          <w:rFonts w:asciiTheme="minorHAnsi" w:hAnsiTheme="minorHAnsi" w:cstheme="minorHAnsi"/>
          <w:sz w:val="22"/>
          <w:szCs w:val="22"/>
        </w:rPr>
        <w:t>V1_1</w:t>
      </w:r>
      <w:commentRangeEnd w:id="5"/>
      <w:r w:rsidR="008D4EBD">
        <w:rPr>
          <w:rStyle w:val="Marquedecommentaire"/>
        </w:rPr>
        <w:commentReference w:id="5"/>
      </w:r>
      <w:r>
        <w:rPr>
          <w:rFonts w:asciiTheme="minorHAnsi" w:hAnsiTheme="minorHAnsi" w:cstheme="minorHAnsi"/>
          <w:sz w:val="22"/>
          <w:szCs w:val="22"/>
        </w:rPr>
        <w:t xml:space="preserve">, le choix du microcontrôleur se porte sur un PIC 32, mais il se peut que dans des </w:t>
      </w:r>
      <w:commentRangeStart w:id="6"/>
      <w:r>
        <w:rPr>
          <w:rFonts w:asciiTheme="minorHAnsi" w:hAnsiTheme="minorHAnsi" w:cstheme="minorHAnsi"/>
          <w:sz w:val="22"/>
          <w:szCs w:val="22"/>
        </w:rPr>
        <w:t>versions futurs</w:t>
      </w:r>
      <w:commentRangeEnd w:id="6"/>
      <w:r w:rsidR="008D4EBD">
        <w:rPr>
          <w:rStyle w:val="Marquedecommentaire"/>
        </w:rPr>
        <w:commentReference w:id="6"/>
      </w:r>
      <w:r>
        <w:rPr>
          <w:rFonts w:asciiTheme="minorHAnsi" w:hAnsiTheme="minorHAnsi" w:cstheme="minorHAnsi"/>
          <w:sz w:val="22"/>
          <w:szCs w:val="22"/>
        </w:rPr>
        <w:t>, le choix se porte sur un uC STM</w:t>
      </w:r>
      <w:proofErr w:type="gramStart"/>
      <w:r>
        <w:rPr>
          <w:rFonts w:asciiTheme="minorHAnsi" w:hAnsiTheme="minorHAnsi" w:cstheme="minorHAnsi"/>
          <w:sz w:val="22"/>
          <w:szCs w:val="22"/>
        </w:rPr>
        <w:t>32,ou</w:t>
      </w:r>
      <w:proofErr w:type="gramEnd"/>
      <w:r>
        <w:rPr>
          <w:rFonts w:asciiTheme="minorHAnsi" w:hAnsiTheme="minorHAnsi" w:cstheme="minorHAnsi"/>
          <w:sz w:val="22"/>
          <w:szCs w:val="22"/>
        </w:rPr>
        <w:t xml:space="preserve"> un ESP32. </w:t>
      </w:r>
    </w:p>
    <w:p w14:paraId="7DF54238" w14:textId="031F62E2" w:rsidR="00043C1A" w:rsidRPr="00043C1A" w:rsidRDefault="00043C1A" w:rsidP="002B6A4A">
      <w:pPr>
        <w:pStyle w:val="Para2"/>
        <w:ind w:left="567"/>
        <w:rPr>
          <w:rFonts w:asciiTheme="minorHAnsi" w:hAnsiTheme="minorHAnsi" w:cstheme="minorHAnsi"/>
          <w:sz w:val="22"/>
          <w:szCs w:val="22"/>
        </w:rPr>
      </w:pPr>
    </w:p>
    <w:p w14:paraId="54B06CFA" w14:textId="2FFB15CB" w:rsidR="0000299E" w:rsidRDefault="005C3337" w:rsidP="002B6A4A">
      <w:pPr>
        <w:pStyle w:val="Para2"/>
        <w:numPr>
          <w:ilvl w:val="0"/>
          <w:numId w:val="14"/>
        </w:numPr>
        <w:ind w:left="567" w:firstLine="0"/>
        <w:rPr>
          <w:rFonts w:asciiTheme="minorHAnsi" w:hAnsiTheme="minorHAnsi" w:cstheme="minorHAnsi"/>
          <w:sz w:val="22"/>
          <w:szCs w:val="22"/>
        </w:rPr>
      </w:pPr>
      <w:proofErr w:type="gramStart"/>
      <w:r w:rsidRPr="00043C1A">
        <w:rPr>
          <w:rFonts w:asciiTheme="minorHAnsi" w:hAnsiTheme="minorHAnsi" w:cstheme="minorHAnsi"/>
          <w:sz w:val="22"/>
          <w:szCs w:val="22"/>
        </w:rPr>
        <w:t>choix</w:t>
      </w:r>
      <w:proofErr w:type="gramEnd"/>
      <w:r w:rsidRPr="00043C1A">
        <w:rPr>
          <w:rFonts w:asciiTheme="minorHAnsi" w:hAnsiTheme="minorHAnsi" w:cstheme="minorHAnsi"/>
          <w:sz w:val="22"/>
          <w:szCs w:val="22"/>
        </w:rPr>
        <w:t xml:space="preserve"> microcontrôleur</w:t>
      </w:r>
      <w:r w:rsidR="00D47D80">
        <w:rPr>
          <w:rFonts w:asciiTheme="minorHAnsi" w:hAnsiTheme="minorHAnsi" w:cstheme="minorHAnsi"/>
          <w:sz w:val="22"/>
          <w:szCs w:val="22"/>
        </w:rPr>
        <w:t xml:space="preserve"> : </w:t>
      </w:r>
      <w:r w:rsidR="0000299E">
        <w:rPr>
          <w:rFonts w:asciiTheme="minorHAnsi" w:hAnsiTheme="minorHAnsi" w:cstheme="minorHAnsi"/>
          <w:sz w:val="22"/>
          <w:szCs w:val="22"/>
        </w:rPr>
        <w:t>doit posséder au minimum ces périphériques/options</w:t>
      </w:r>
      <w:r w:rsidR="006E3166" w:rsidRPr="00043C1A">
        <w:rPr>
          <w:rFonts w:asciiTheme="minorHAnsi" w:hAnsiTheme="minorHAnsi" w:cstheme="minorHAnsi"/>
          <w:sz w:val="22"/>
          <w:szCs w:val="22"/>
        </w:rPr>
        <w:t xml:space="preserve">: </w:t>
      </w:r>
    </w:p>
    <w:p w14:paraId="45464FCF" w14:textId="662126C8" w:rsidR="0000299E" w:rsidRDefault="007B6BA1" w:rsidP="007B6BA1">
      <w:pPr>
        <w:pStyle w:val="Para2"/>
        <w:ind w:left="0"/>
        <w:rPr>
          <w:rFonts w:asciiTheme="minorHAnsi" w:hAnsiTheme="minorHAnsi" w:cstheme="minorHAnsi"/>
          <w:sz w:val="22"/>
          <w:szCs w:val="22"/>
        </w:rPr>
      </w:pPr>
      <w:r>
        <w:rPr>
          <w:noProof/>
        </w:rPr>
        <w:drawing>
          <wp:anchor distT="0" distB="0" distL="114300" distR="114300" simplePos="0" relativeHeight="251652608" behindDoc="1" locked="0" layoutInCell="1" allowOverlap="1" wp14:anchorId="34CA22B1" wp14:editId="45B261AA">
            <wp:simplePos x="0" y="0"/>
            <wp:positionH relativeFrom="column">
              <wp:posOffset>1675130</wp:posOffset>
            </wp:positionH>
            <wp:positionV relativeFrom="paragraph">
              <wp:posOffset>128905</wp:posOffset>
            </wp:positionV>
            <wp:extent cx="3263900" cy="2681605"/>
            <wp:effectExtent l="0" t="0" r="0" b="4445"/>
            <wp:wrapTight wrapText="bothSides">
              <wp:wrapPolygon edited="0">
                <wp:start x="0" y="0"/>
                <wp:lineTo x="0" y="21482"/>
                <wp:lineTo x="21432" y="21482"/>
                <wp:lineTo x="21432" y="0"/>
                <wp:lineTo x="0" y="0"/>
              </wp:wrapPolygon>
            </wp:wrapTight>
            <wp:docPr id="7256056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5681" name="Image 1" descr="Une image contenant texte, capture d’écran, Police, nombr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263900" cy="2681605"/>
                    </a:xfrm>
                    <a:prstGeom prst="rect">
                      <a:avLst/>
                    </a:prstGeom>
                  </pic:spPr>
                </pic:pic>
              </a:graphicData>
            </a:graphic>
            <wp14:sizeRelH relativeFrom="page">
              <wp14:pctWidth>0</wp14:pctWidth>
            </wp14:sizeRelH>
            <wp14:sizeRelV relativeFrom="page">
              <wp14:pctHeight>0</wp14:pctHeight>
            </wp14:sizeRelV>
          </wp:anchor>
        </w:drawing>
      </w:r>
    </w:p>
    <w:p w14:paraId="7CABC64F" w14:textId="55AEC475" w:rsidR="005C3337" w:rsidRDefault="005C3337" w:rsidP="00043C1A">
      <w:pPr>
        <w:pStyle w:val="Para2"/>
        <w:ind w:left="567"/>
        <w:rPr>
          <w:rFonts w:asciiTheme="minorHAnsi" w:hAnsiTheme="minorHAnsi" w:cstheme="minorHAnsi"/>
          <w:sz w:val="22"/>
          <w:szCs w:val="22"/>
        </w:rPr>
      </w:pPr>
    </w:p>
    <w:p w14:paraId="42357493" w14:textId="40D14E3C" w:rsidR="007B6BA1" w:rsidRDefault="007B6BA1" w:rsidP="00043C1A">
      <w:pPr>
        <w:pStyle w:val="Para2"/>
        <w:ind w:left="567"/>
        <w:rPr>
          <w:rFonts w:asciiTheme="minorHAnsi" w:hAnsiTheme="minorHAnsi" w:cstheme="minorHAnsi"/>
          <w:sz w:val="22"/>
          <w:szCs w:val="22"/>
        </w:rPr>
      </w:pPr>
    </w:p>
    <w:p w14:paraId="253F309E" w14:textId="534C4816" w:rsidR="007B6BA1" w:rsidRDefault="007B6BA1" w:rsidP="00043C1A">
      <w:pPr>
        <w:pStyle w:val="Para2"/>
        <w:ind w:left="567"/>
        <w:rPr>
          <w:rFonts w:asciiTheme="minorHAnsi" w:hAnsiTheme="minorHAnsi" w:cstheme="minorHAnsi"/>
          <w:sz w:val="22"/>
          <w:szCs w:val="22"/>
        </w:rPr>
      </w:pPr>
    </w:p>
    <w:p w14:paraId="141F02A0" w14:textId="21346E49" w:rsidR="007B6BA1" w:rsidRDefault="007B6BA1" w:rsidP="00043C1A">
      <w:pPr>
        <w:pStyle w:val="Para2"/>
        <w:ind w:left="567"/>
        <w:rPr>
          <w:rFonts w:asciiTheme="minorHAnsi" w:hAnsiTheme="minorHAnsi" w:cstheme="minorHAnsi"/>
          <w:sz w:val="22"/>
          <w:szCs w:val="22"/>
        </w:rPr>
      </w:pPr>
    </w:p>
    <w:p w14:paraId="19F419BB" w14:textId="77777777" w:rsidR="007B6BA1" w:rsidRDefault="007B6BA1" w:rsidP="00043C1A">
      <w:pPr>
        <w:pStyle w:val="Para2"/>
        <w:ind w:left="567"/>
        <w:rPr>
          <w:rFonts w:asciiTheme="minorHAnsi" w:hAnsiTheme="minorHAnsi" w:cstheme="minorHAnsi"/>
          <w:sz w:val="22"/>
          <w:szCs w:val="22"/>
        </w:rPr>
      </w:pPr>
    </w:p>
    <w:p w14:paraId="4255057F" w14:textId="77777777" w:rsidR="007B6BA1" w:rsidRDefault="007B6BA1" w:rsidP="00043C1A">
      <w:pPr>
        <w:pStyle w:val="Para2"/>
        <w:ind w:left="567"/>
        <w:rPr>
          <w:rFonts w:asciiTheme="minorHAnsi" w:hAnsiTheme="minorHAnsi" w:cstheme="minorHAnsi"/>
          <w:sz w:val="22"/>
          <w:szCs w:val="22"/>
        </w:rPr>
      </w:pPr>
    </w:p>
    <w:p w14:paraId="47D53904" w14:textId="77777777" w:rsidR="007B6BA1" w:rsidRDefault="007B6BA1" w:rsidP="00043C1A">
      <w:pPr>
        <w:pStyle w:val="Para2"/>
        <w:ind w:left="567"/>
        <w:rPr>
          <w:rFonts w:asciiTheme="minorHAnsi" w:hAnsiTheme="minorHAnsi" w:cstheme="minorHAnsi"/>
          <w:sz w:val="22"/>
          <w:szCs w:val="22"/>
        </w:rPr>
      </w:pPr>
    </w:p>
    <w:p w14:paraId="458BC26E" w14:textId="77777777" w:rsidR="007B6BA1" w:rsidRDefault="007B6BA1" w:rsidP="00043C1A">
      <w:pPr>
        <w:pStyle w:val="Para2"/>
        <w:ind w:left="567"/>
        <w:rPr>
          <w:rFonts w:asciiTheme="minorHAnsi" w:hAnsiTheme="minorHAnsi" w:cstheme="minorHAnsi"/>
          <w:sz w:val="22"/>
          <w:szCs w:val="22"/>
        </w:rPr>
      </w:pPr>
    </w:p>
    <w:p w14:paraId="53CEBB05" w14:textId="77777777" w:rsidR="007B6BA1" w:rsidRDefault="007B6BA1" w:rsidP="00043C1A">
      <w:pPr>
        <w:pStyle w:val="Para2"/>
        <w:ind w:left="567"/>
        <w:rPr>
          <w:rFonts w:asciiTheme="minorHAnsi" w:hAnsiTheme="minorHAnsi" w:cstheme="minorHAnsi"/>
          <w:sz w:val="22"/>
          <w:szCs w:val="22"/>
        </w:rPr>
      </w:pPr>
    </w:p>
    <w:p w14:paraId="650A13C3" w14:textId="77777777" w:rsidR="007B6BA1" w:rsidRDefault="007B6BA1" w:rsidP="00043C1A">
      <w:pPr>
        <w:pStyle w:val="Para2"/>
        <w:ind w:left="567"/>
        <w:rPr>
          <w:rFonts w:asciiTheme="minorHAnsi" w:hAnsiTheme="minorHAnsi" w:cstheme="minorHAnsi"/>
          <w:sz w:val="22"/>
          <w:szCs w:val="22"/>
        </w:rPr>
      </w:pPr>
    </w:p>
    <w:p w14:paraId="20F20F5B" w14:textId="77777777" w:rsidR="007B6BA1" w:rsidRDefault="007B6BA1" w:rsidP="00043C1A">
      <w:pPr>
        <w:pStyle w:val="Para2"/>
        <w:ind w:left="567"/>
        <w:rPr>
          <w:rFonts w:asciiTheme="minorHAnsi" w:hAnsiTheme="minorHAnsi" w:cstheme="minorHAnsi"/>
          <w:sz w:val="22"/>
          <w:szCs w:val="22"/>
        </w:rPr>
      </w:pPr>
    </w:p>
    <w:p w14:paraId="20AE5D69" w14:textId="77777777" w:rsidR="007B6BA1" w:rsidRDefault="007B6BA1" w:rsidP="00043C1A">
      <w:pPr>
        <w:pStyle w:val="Para2"/>
        <w:ind w:left="567"/>
        <w:rPr>
          <w:rFonts w:asciiTheme="minorHAnsi" w:hAnsiTheme="minorHAnsi" w:cstheme="minorHAnsi"/>
          <w:sz w:val="22"/>
          <w:szCs w:val="22"/>
        </w:rPr>
      </w:pPr>
    </w:p>
    <w:p w14:paraId="7440C066" w14:textId="77777777" w:rsidR="007B6BA1" w:rsidRDefault="007B6BA1" w:rsidP="00043C1A">
      <w:pPr>
        <w:pStyle w:val="Para2"/>
        <w:ind w:left="567"/>
        <w:rPr>
          <w:rFonts w:asciiTheme="minorHAnsi" w:hAnsiTheme="minorHAnsi" w:cstheme="minorHAnsi"/>
          <w:sz w:val="22"/>
          <w:szCs w:val="22"/>
        </w:rPr>
      </w:pPr>
    </w:p>
    <w:p w14:paraId="77A54A84" w14:textId="77777777" w:rsidR="007B6BA1" w:rsidRDefault="007B6BA1" w:rsidP="00043C1A">
      <w:pPr>
        <w:pStyle w:val="Para2"/>
        <w:ind w:left="567"/>
        <w:rPr>
          <w:rFonts w:asciiTheme="minorHAnsi" w:hAnsiTheme="minorHAnsi" w:cstheme="minorHAnsi"/>
          <w:sz w:val="22"/>
          <w:szCs w:val="22"/>
        </w:rPr>
      </w:pPr>
    </w:p>
    <w:p w14:paraId="020912CD" w14:textId="77777777" w:rsidR="007B6BA1" w:rsidRDefault="007B6BA1" w:rsidP="00043C1A">
      <w:pPr>
        <w:pStyle w:val="Para2"/>
        <w:ind w:left="567"/>
        <w:rPr>
          <w:rFonts w:asciiTheme="minorHAnsi" w:hAnsiTheme="minorHAnsi" w:cstheme="minorHAnsi"/>
          <w:sz w:val="22"/>
          <w:szCs w:val="22"/>
        </w:rPr>
      </w:pPr>
    </w:p>
    <w:p w14:paraId="16A12014" w14:textId="77777777" w:rsidR="007B6BA1" w:rsidRDefault="007B6BA1" w:rsidP="0075274B">
      <w:pPr>
        <w:pStyle w:val="Para2"/>
        <w:ind w:left="0"/>
        <w:rPr>
          <w:rFonts w:asciiTheme="minorHAnsi" w:hAnsiTheme="minorHAnsi" w:cstheme="minorHAnsi"/>
          <w:sz w:val="22"/>
          <w:szCs w:val="22"/>
        </w:rPr>
      </w:pPr>
    </w:p>
    <w:p w14:paraId="5C2573E4" w14:textId="4261DB84" w:rsidR="00043C1A" w:rsidRDefault="0075274B" w:rsidP="002B6A4A">
      <w:pPr>
        <w:pStyle w:val="Para2"/>
        <w:ind w:left="567"/>
        <w:rPr>
          <w:rFonts w:asciiTheme="minorHAnsi" w:hAnsiTheme="minorHAnsi" w:cstheme="minorHAnsi"/>
          <w:sz w:val="22"/>
          <w:szCs w:val="22"/>
        </w:rPr>
      </w:pPr>
      <w:r>
        <w:rPr>
          <w:rFonts w:asciiTheme="minorHAnsi" w:hAnsiTheme="minorHAnsi" w:cstheme="minorHAnsi"/>
          <w:sz w:val="22"/>
          <w:szCs w:val="22"/>
        </w:rPr>
        <w:t xml:space="preserve">Le </w:t>
      </w:r>
      <w:r w:rsidR="0000299E" w:rsidRPr="00043C1A">
        <w:rPr>
          <w:rFonts w:asciiTheme="minorHAnsi" w:hAnsiTheme="minorHAnsi" w:cstheme="minorHAnsi"/>
          <w:sz w:val="22"/>
          <w:szCs w:val="22"/>
        </w:rPr>
        <w:fldChar w:fldCharType="begin"/>
      </w:r>
      <w:r w:rsidR="0000299E" w:rsidRPr="00043C1A">
        <w:rPr>
          <w:rFonts w:asciiTheme="minorHAnsi" w:hAnsiTheme="minorHAnsi" w:cstheme="minorHAnsi"/>
          <w:sz w:val="22"/>
          <w:szCs w:val="22"/>
        </w:rPr>
        <w:instrText xml:space="preserve"> REF _Ref162045595 \h  \* MERGEFORMAT </w:instrText>
      </w:r>
      <w:r w:rsidR="0000299E" w:rsidRPr="00043C1A">
        <w:rPr>
          <w:rFonts w:asciiTheme="minorHAnsi" w:hAnsiTheme="minorHAnsi" w:cstheme="minorHAnsi"/>
          <w:sz w:val="22"/>
          <w:szCs w:val="22"/>
        </w:rPr>
      </w:r>
      <w:r w:rsidR="0000299E" w:rsidRPr="00043C1A">
        <w:rPr>
          <w:rFonts w:asciiTheme="minorHAnsi" w:hAnsiTheme="minorHAnsi" w:cstheme="minorHAnsi"/>
          <w:sz w:val="22"/>
          <w:szCs w:val="22"/>
        </w:rPr>
        <w:fldChar w:fldCharType="separate"/>
      </w:r>
      <w:r w:rsidR="0000299E" w:rsidRPr="00043C1A">
        <w:rPr>
          <w:rFonts w:asciiTheme="minorHAnsi" w:hAnsiTheme="minorHAnsi" w:cstheme="minorHAnsi"/>
          <w:sz w:val="22"/>
          <w:szCs w:val="22"/>
        </w:rPr>
        <w:t xml:space="preserve">PIC32 </w:t>
      </w:r>
      <w:r w:rsidR="0000299E" w:rsidRPr="00043C1A">
        <w:rPr>
          <w:rFonts w:asciiTheme="minorHAnsi" w:hAnsiTheme="minorHAnsi" w:cstheme="minorHAnsi"/>
          <w:sz w:val="22"/>
          <w:szCs w:val="22"/>
        </w:rPr>
        <w:fldChar w:fldCharType="end"/>
      </w:r>
      <w:r>
        <w:rPr>
          <w:rFonts w:asciiTheme="minorHAnsi" w:hAnsiTheme="minorHAnsi" w:cstheme="minorHAnsi"/>
          <w:sz w:val="22"/>
          <w:szCs w:val="22"/>
        </w:rPr>
        <w:t>– famille M</w:t>
      </w:r>
      <w:r w:rsidRPr="0075274B">
        <w:rPr>
          <w:rFonts w:asciiTheme="minorHAnsi" w:hAnsiTheme="minorHAnsi" w:cstheme="minorHAnsi"/>
          <w:sz w:val="22"/>
          <w:szCs w:val="22"/>
        </w:rPr>
        <w:t>X795H</w:t>
      </w:r>
      <w:r>
        <w:rPr>
          <w:rFonts w:asciiTheme="minorHAnsi" w:hAnsiTheme="minorHAnsi" w:cstheme="minorHAnsi"/>
          <w:sz w:val="22"/>
          <w:szCs w:val="22"/>
        </w:rPr>
        <w:t xml:space="preserve"> correspond à la requête minimale décrite ci-dessus. </w:t>
      </w:r>
    </w:p>
    <w:p w14:paraId="415519FA" w14:textId="45BE99D5" w:rsidR="00043C1A" w:rsidRDefault="0075274B" w:rsidP="00043C1A">
      <w:pPr>
        <w:pStyle w:val="Para2"/>
        <w:ind w:left="567"/>
        <w:rPr>
          <w:rFonts w:asciiTheme="minorHAnsi" w:hAnsiTheme="minorHAnsi" w:cstheme="minorHAnsi"/>
          <w:sz w:val="22"/>
          <w:szCs w:val="22"/>
        </w:rPr>
      </w:pPr>
      <w:r>
        <w:rPr>
          <w:noProof/>
        </w:rPr>
        <w:drawing>
          <wp:anchor distT="0" distB="0" distL="114300" distR="114300" simplePos="0" relativeHeight="251655680" behindDoc="1" locked="0" layoutInCell="1" allowOverlap="1" wp14:anchorId="407D2289" wp14:editId="706F21E0">
            <wp:simplePos x="0" y="0"/>
            <wp:positionH relativeFrom="column">
              <wp:posOffset>933843</wp:posOffset>
            </wp:positionH>
            <wp:positionV relativeFrom="paragraph">
              <wp:posOffset>136916</wp:posOffset>
            </wp:positionV>
            <wp:extent cx="4551729" cy="1872877"/>
            <wp:effectExtent l="0" t="0" r="1270" b="0"/>
            <wp:wrapTight wrapText="bothSides">
              <wp:wrapPolygon edited="0">
                <wp:start x="0" y="0"/>
                <wp:lineTo x="0" y="21314"/>
                <wp:lineTo x="21516" y="21314"/>
                <wp:lineTo x="21516" y="0"/>
                <wp:lineTo x="0" y="0"/>
              </wp:wrapPolygon>
            </wp:wrapTight>
            <wp:docPr id="17240964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6458" name="Image 1" descr="Une image contenant texte, capture d’écran, Police, nombr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551729" cy="1872877"/>
                    </a:xfrm>
                    <a:prstGeom prst="rect">
                      <a:avLst/>
                    </a:prstGeom>
                  </pic:spPr>
                </pic:pic>
              </a:graphicData>
            </a:graphic>
            <wp14:sizeRelH relativeFrom="page">
              <wp14:pctWidth>0</wp14:pctWidth>
            </wp14:sizeRelH>
            <wp14:sizeRelV relativeFrom="page">
              <wp14:pctHeight>0</wp14:pctHeight>
            </wp14:sizeRelV>
          </wp:anchor>
        </w:drawing>
      </w:r>
    </w:p>
    <w:p w14:paraId="385C8F8B" w14:textId="2363C663" w:rsidR="00043C1A" w:rsidRDefault="00043C1A" w:rsidP="00043C1A">
      <w:pPr>
        <w:pStyle w:val="Para2"/>
        <w:ind w:left="567"/>
        <w:rPr>
          <w:rFonts w:asciiTheme="minorHAnsi" w:hAnsiTheme="minorHAnsi" w:cstheme="minorHAnsi"/>
          <w:sz w:val="22"/>
          <w:szCs w:val="22"/>
        </w:rPr>
      </w:pPr>
    </w:p>
    <w:p w14:paraId="3E4967D4" w14:textId="77777777" w:rsidR="00043C1A" w:rsidRDefault="00043C1A" w:rsidP="00043C1A">
      <w:pPr>
        <w:pStyle w:val="Para2"/>
        <w:ind w:left="567"/>
        <w:rPr>
          <w:rFonts w:asciiTheme="minorHAnsi" w:hAnsiTheme="minorHAnsi" w:cstheme="minorHAnsi"/>
          <w:sz w:val="22"/>
          <w:szCs w:val="22"/>
        </w:rPr>
      </w:pPr>
    </w:p>
    <w:p w14:paraId="09450219" w14:textId="77777777" w:rsidR="00043C1A" w:rsidRDefault="00043C1A" w:rsidP="00043C1A">
      <w:pPr>
        <w:pStyle w:val="Para2"/>
        <w:ind w:left="567"/>
        <w:rPr>
          <w:rFonts w:asciiTheme="minorHAnsi" w:hAnsiTheme="minorHAnsi" w:cstheme="minorHAnsi"/>
          <w:sz w:val="22"/>
          <w:szCs w:val="22"/>
        </w:rPr>
      </w:pPr>
    </w:p>
    <w:p w14:paraId="1B67DC54" w14:textId="77777777" w:rsidR="00043C1A" w:rsidRDefault="00043C1A" w:rsidP="00043C1A">
      <w:pPr>
        <w:pStyle w:val="Para2"/>
        <w:ind w:left="567"/>
        <w:rPr>
          <w:rFonts w:asciiTheme="minorHAnsi" w:hAnsiTheme="minorHAnsi" w:cstheme="minorHAnsi"/>
          <w:sz w:val="22"/>
          <w:szCs w:val="22"/>
        </w:rPr>
      </w:pPr>
    </w:p>
    <w:p w14:paraId="0A24A377" w14:textId="77777777" w:rsidR="00043C1A" w:rsidRDefault="00043C1A" w:rsidP="00043C1A">
      <w:pPr>
        <w:pStyle w:val="Para2"/>
        <w:ind w:left="567"/>
        <w:rPr>
          <w:rFonts w:asciiTheme="minorHAnsi" w:hAnsiTheme="minorHAnsi" w:cstheme="minorHAnsi"/>
          <w:sz w:val="22"/>
          <w:szCs w:val="22"/>
        </w:rPr>
      </w:pPr>
    </w:p>
    <w:p w14:paraId="1FF7387E" w14:textId="77777777" w:rsidR="00043C1A" w:rsidRDefault="00043C1A" w:rsidP="00043C1A">
      <w:pPr>
        <w:pStyle w:val="Para2"/>
        <w:ind w:left="567"/>
        <w:rPr>
          <w:rFonts w:asciiTheme="minorHAnsi" w:hAnsiTheme="minorHAnsi" w:cstheme="minorHAnsi"/>
          <w:sz w:val="22"/>
          <w:szCs w:val="22"/>
        </w:rPr>
      </w:pPr>
    </w:p>
    <w:p w14:paraId="0FA40DF0" w14:textId="77777777" w:rsidR="00043C1A" w:rsidRDefault="00043C1A" w:rsidP="00043C1A">
      <w:pPr>
        <w:pStyle w:val="Para2"/>
        <w:ind w:left="567"/>
        <w:rPr>
          <w:rFonts w:asciiTheme="minorHAnsi" w:hAnsiTheme="minorHAnsi" w:cstheme="minorHAnsi"/>
          <w:sz w:val="22"/>
          <w:szCs w:val="22"/>
        </w:rPr>
      </w:pPr>
    </w:p>
    <w:p w14:paraId="4C57CF5D" w14:textId="77777777" w:rsidR="00043C1A" w:rsidRDefault="00043C1A" w:rsidP="00043C1A">
      <w:pPr>
        <w:pStyle w:val="Para2"/>
        <w:ind w:left="567"/>
        <w:rPr>
          <w:rFonts w:asciiTheme="minorHAnsi" w:hAnsiTheme="minorHAnsi" w:cstheme="minorHAnsi"/>
          <w:sz w:val="22"/>
          <w:szCs w:val="22"/>
        </w:rPr>
      </w:pPr>
    </w:p>
    <w:p w14:paraId="21EDA9A5" w14:textId="77777777" w:rsidR="00043C1A" w:rsidRDefault="00043C1A" w:rsidP="00043C1A">
      <w:pPr>
        <w:pStyle w:val="Para2"/>
        <w:ind w:left="567"/>
        <w:rPr>
          <w:rFonts w:asciiTheme="minorHAnsi" w:hAnsiTheme="minorHAnsi" w:cstheme="minorHAnsi"/>
          <w:sz w:val="22"/>
          <w:szCs w:val="22"/>
        </w:rPr>
      </w:pPr>
    </w:p>
    <w:p w14:paraId="3AEDEEBE" w14:textId="77777777" w:rsidR="00043C1A" w:rsidRPr="00043C1A" w:rsidRDefault="00043C1A" w:rsidP="00043C1A">
      <w:pPr>
        <w:pStyle w:val="Para2"/>
        <w:ind w:left="567"/>
        <w:rPr>
          <w:rFonts w:asciiTheme="minorHAnsi" w:hAnsiTheme="minorHAnsi" w:cstheme="minorHAnsi"/>
          <w:sz w:val="22"/>
          <w:szCs w:val="22"/>
        </w:rPr>
      </w:pPr>
    </w:p>
    <w:p w14:paraId="7B84C6BA" w14:textId="010D5AF9" w:rsidR="005C3337" w:rsidRPr="00043C1A" w:rsidRDefault="005C3337" w:rsidP="005C3337">
      <w:pPr>
        <w:pStyle w:val="Para2"/>
        <w:rPr>
          <w:rFonts w:asciiTheme="minorHAnsi" w:hAnsiTheme="minorHAnsi" w:cstheme="minorHAnsi"/>
        </w:rPr>
      </w:pPr>
    </w:p>
    <w:p w14:paraId="2FC8C070" w14:textId="77777777" w:rsidR="005C3337" w:rsidRPr="001D7639" w:rsidRDefault="005C3337" w:rsidP="005C3337">
      <w:pPr>
        <w:pStyle w:val="Para2"/>
      </w:pPr>
    </w:p>
    <w:p w14:paraId="438B5C15" w14:textId="05D9819C" w:rsidR="005C3337" w:rsidRPr="005D25F8" w:rsidRDefault="00B865D5" w:rsidP="005C3337">
      <w:pPr>
        <w:pStyle w:val="Titre2"/>
        <w:rPr>
          <w:highlight w:val="yellow"/>
        </w:rPr>
      </w:pPr>
      <w:bookmarkStart w:id="7" w:name="_Ref166358234"/>
      <w:bookmarkStart w:id="8" w:name="_Toc166361027"/>
      <w:r w:rsidRPr="005D25F8">
        <w:rPr>
          <w:highlight w:val="yellow"/>
        </w:rPr>
        <w:t>Panneaux de LEDS</w:t>
      </w:r>
      <w:bookmarkEnd w:id="7"/>
      <w:bookmarkEnd w:id="8"/>
      <w:r w:rsidRPr="005D25F8">
        <w:rPr>
          <w:highlight w:val="yellow"/>
        </w:rPr>
        <w:t xml:space="preserve"> </w:t>
      </w:r>
    </w:p>
    <w:p w14:paraId="545871D6" w14:textId="77777777" w:rsidR="005C3337" w:rsidRPr="001D7639" w:rsidRDefault="005C3337" w:rsidP="005C3337">
      <w:pPr>
        <w:pStyle w:val="Para2"/>
      </w:pPr>
    </w:p>
    <w:p w14:paraId="4A143BA5" w14:textId="6A3840B8" w:rsidR="00E23635" w:rsidRDefault="00843B65" w:rsidP="00E23635">
      <w:pPr>
        <w:pStyle w:val="Para2"/>
        <w:ind w:left="567"/>
        <w:rPr>
          <w:rFonts w:asciiTheme="minorHAnsi" w:hAnsiTheme="minorHAnsi" w:cstheme="minorHAnsi"/>
          <w:sz w:val="22"/>
          <w:szCs w:val="22"/>
        </w:rPr>
      </w:pPr>
      <w:r>
        <w:rPr>
          <w:rFonts w:asciiTheme="minorHAnsi" w:hAnsiTheme="minorHAnsi" w:cstheme="minorHAnsi"/>
          <w:sz w:val="22"/>
          <w:szCs w:val="22"/>
        </w:rPr>
        <w:t>Le choix des leds s’est basé sur deux panneaux de Leds flexibles</w:t>
      </w:r>
      <w:r w:rsidR="00FD20C0">
        <w:rPr>
          <w:rFonts w:asciiTheme="minorHAnsi" w:hAnsiTheme="minorHAnsi" w:cstheme="minorHAnsi"/>
          <w:sz w:val="22"/>
          <w:szCs w:val="22"/>
        </w:rPr>
        <w:t xml:space="preserve"> de chez Adafruit</w:t>
      </w:r>
      <w:r>
        <w:rPr>
          <w:rFonts w:asciiTheme="minorHAnsi" w:hAnsiTheme="minorHAnsi" w:cstheme="minorHAnsi"/>
          <w:sz w:val="22"/>
          <w:szCs w:val="22"/>
        </w:rPr>
        <w:t xml:space="preserve"> (</w:t>
      </w:r>
      <w:hyperlink r:id="rId20" w:history="1">
        <w:commentRangeStart w:id="9"/>
        <w:r w:rsidR="00FD20C0" w:rsidRPr="00FD20C0">
          <w:rPr>
            <w:rStyle w:val="Lienhypertexte"/>
            <w:rFonts w:asciiTheme="minorHAnsi" w:hAnsiTheme="minorHAnsi" w:cstheme="minorHAnsi"/>
            <w:sz w:val="22"/>
            <w:szCs w:val="22"/>
          </w:rPr>
          <w:t>produ</w:t>
        </w:r>
        <w:r w:rsidR="00FD20C0" w:rsidRPr="00FD20C0">
          <w:rPr>
            <w:rStyle w:val="Lienhypertexte"/>
            <w:rFonts w:asciiTheme="minorHAnsi" w:hAnsiTheme="minorHAnsi" w:cstheme="minorHAnsi"/>
            <w:sz w:val="22"/>
            <w:szCs w:val="22"/>
          </w:rPr>
          <w:t>i</w:t>
        </w:r>
        <w:r w:rsidR="00FD20C0" w:rsidRPr="00FD20C0">
          <w:rPr>
            <w:rStyle w:val="Lienhypertexte"/>
            <w:rFonts w:asciiTheme="minorHAnsi" w:hAnsiTheme="minorHAnsi" w:cstheme="minorHAnsi"/>
            <w:sz w:val="22"/>
            <w:szCs w:val="22"/>
          </w:rPr>
          <w:t>t 2294</w:t>
        </w:r>
        <w:commentRangeEnd w:id="9"/>
        <w:r w:rsidR="00FD20C0" w:rsidRPr="00FD20C0">
          <w:rPr>
            <w:rStyle w:val="Lienhypertexte"/>
            <w:sz w:val="16"/>
            <w:szCs w:val="16"/>
          </w:rPr>
          <w:commentReference w:id="9"/>
        </w:r>
      </w:hyperlink>
      <w:r w:rsidR="00FD20C0">
        <w:rPr>
          <w:rFonts w:asciiTheme="minorHAnsi" w:hAnsiTheme="minorHAnsi" w:cstheme="minorHAnsi"/>
          <w:sz w:val="22"/>
          <w:szCs w:val="22"/>
        </w:rPr>
        <w:t xml:space="preserve">) composé de 256 Leds RGB (modèle : </w:t>
      </w:r>
      <w:r w:rsidR="00FD20C0" w:rsidRPr="00843B65">
        <w:rPr>
          <w:rFonts w:asciiTheme="minorHAnsi" w:hAnsiTheme="minorHAnsi" w:cstheme="minorHAnsi"/>
          <w:sz w:val="22"/>
          <w:szCs w:val="22"/>
        </w:rPr>
        <w:t>ws2812b</w:t>
      </w:r>
      <w:r w:rsidR="00FD20C0">
        <w:rPr>
          <w:rFonts w:asciiTheme="minorHAnsi" w:hAnsiTheme="minorHAnsi" w:cstheme="minorHAnsi"/>
          <w:sz w:val="22"/>
          <w:szCs w:val="22"/>
        </w:rPr>
        <w:t xml:space="preserve"> ou </w:t>
      </w:r>
      <w:r w:rsidR="00FD20C0" w:rsidRPr="00843B65">
        <w:rPr>
          <w:rFonts w:asciiTheme="minorHAnsi" w:hAnsiTheme="minorHAnsi" w:cstheme="minorHAnsi"/>
          <w:sz w:val="22"/>
          <w:szCs w:val="22"/>
        </w:rPr>
        <w:t>sk6812</w:t>
      </w:r>
      <w:r w:rsidR="00FD20C0">
        <w:rPr>
          <w:rFonts w:asciiTheme="minorHAnsi" w:hAnsiTheme="minorHAnsi" w:cstheme="minorHAnsi"/>
          <w:sz w:val="22"/>
          <w:szCs w:val="22"/>
        </w:rPr>
        <w:t>).</w:t>
      </w:r>
      <w:r w:rsidR="00E23635">
        <w:rPr>
          <w:rFonts w:asciiTheme="minorHAnsi" w:hAnsiTheme="minorHAnsi" w:cstheme="minorHAnsi"/>
          <w:sz w:val="22"/>
          <w:szCs w:val="22"/>
        </w:rPr>
        <w:t xml:space="preserve"> </w:t>
      </w:r>
      <w:r w:rsidR="00E23635">
        <w:rPr>
          <w:rFonts w:asciiTheme="minorHAnsi" w:hAnsiTheme="minorHAnsi" w:cstheme="minorHAnsi"/>
          <w:sz w:val="22"/>
          <w:szCs w:val="22"/>
        </w:rPr>
        <w:t>Le totem sera composé au total de 512</w:t>
      </w:r>
      <w:r w:rsidR="00E23635">
        <w:rPr>
          <w:rFonts w:asciiTheme="minorHAnsi" w:hAnsiTheme="minorHAnsi" w:cstheme="minorHAnsi"/>
          <w:sz w:val="22"/>
          <w:szCs w:val="22"/>
        </w:rPr>
        <w:t xml:space="preserve"> </w:t>
      </w:r>
      <w:r w:rsidR="00E23635">
        <w:rPr>
          <w:rFonts w:asciiTheme="minorHAnsi" w:hAnsiTheme="minorHAnsi" w:cstheme="minorHAnsi"/>
          <w:sz w:val="22"/>
          <w:szCs w:val="22"/>
        </w:rPr>
        <w:t>Leds</w:t>
      </w:r>
      <w:r w:rsidR="00E23635">
        <w:rPr>
          <w:rFonts w:asciiTheme="minorHAnsi" w:hAnsiTheme="minorHAnsi" w:cstheme="minorHAnsi"/>
          <w:sz w:val="22"/>
          <w:szCs w:val="22"/>
        </w:rPr>
        <w:t>, soit deux panneaux de leds</w:t>
      </w:r>
      <w:r w:rsidR="00E23635">
        <w:rPr>
          <w:rFonts w:asciiTheme="minorHAnsi" w:hAnsiTheme="minorHAnsi" w:cstheme="minorHAnsi"/>
          <w:sz w:val="22"/>
          <w:szCs w:val="22"/>
        </w:rPr>
        <w:t xml:space="preserve">. </w:t>
      </w:r>
    </w:p>
    <w:p w14:paraId="7A81AECC" w14:textId="34C96495" w:rsidR="005C3337" w:rsidRPr="00843B65" w:rsidRDefault="00685F82" w:rsidP="00E23635">
      <w:pPr>
        <w:pStyle w:val="Para2"/>
        <w:ind w:left="0"/>
        <w:rPr>
          <w:rFonts w:asciiTheme="minorHAnsi" w:hAnsiTheme="minorHAnsi" w:cstheme="minorHAnsi"/>
          <w:sz w:val="22"/>
          <w:szCs w:val="22"/>
        </w:rPr>
      </w:pPr>
      <w:r w:rsidRPr="00843B65">
        <w:rPr>
          <w:rFonts w:asciiTheme="minorHAnsi" w:hAnsiTheme="minorHAnsi" w:cstheme="minorHAnsi"/>
          <w:noProof/>
          <w:sz w:val="22"/>
          <w:szCs w:val="22"/>
        </w:rPr>
        <w:drawing>
          <wp:anchor distT="0" distB="0" distL="114300" distR="114300" simplePos="0" relativeHeight="251659776" behindDoc="0" locked="0" layoutInCell="1" allowOverlap="1" wp14:anchorId="4C9B43EC" wp14:editId="727379BF">
            <wp:simplePos x="0" y="0"/>
            <wp:positionH relativeFrom="column">
              <wp:posOffset>653753</wp:posOffset>
            </wp:positionH>
            <wp:positionV relativeFrom="paragraph">
              <wp:posOffset>180233</wp:posOffset>
            </wp:positionV>
            <wp:extent cx="5433060" cy="1385570"/>
            <wp:effectExtent l="0" t="0" r="0" b="5080"/>
            <wp:wrapTopAndBottom/>
            <wp:docPr id="21" name="Image 21" descr="Flexible 8x32 NeoPixel RGB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ible 8x32 NeoPixel RGB LED Matrix"/>
                    <pic:cNvPicPr>
                      <a:picLocks noChangeAspect="1" noChangeArrowheads="1"/>
                    </pic:cNvPicPr>
                  </pic:nvPicPr>
                  <pic:blipFill rotWithShape="1">
                    <a:blip r:embed="rId21">
                      <a:extLst>
                        <a:ext uri="{28A0092B-C50C-407E-A947-70E740481C1C}">
                          <a14:useLocalDpi xmlns:a14="http://schemas.microsoft.com/office/drawing/2010/main" val="0"/>
                        </a:ext>
                      </a:extLst>
                    </a:blip>
                    <a:srcRect t="35251" b="30769"/>
                    <a:stretch/>
                  </pic:blipFill>
                  <pic:spPr bwMode="auto">
                    <a:xfrm>
                      <a:off x="0" y="0"/>
                      <a:ext cx="543306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53AC9" w14:textId="3CF4A597" w:rsidR="00B865D5" w:rsidRDefault="00B865D5" w:rsidP="00FD20C0">
      <w:pPr>
        <w:pStyle w:val="Para2"/>
        <w:ind w:left="0"/>
        <w:rPr>
          <w:rFonts w:asciiTheme="minorHAnsi" w:hAnsiTheme="minorHAnsi" w:cstheme="minorHAnsi"/>
          <w:sz w:val="22"/>
          <w:szCs w:val="22"/>
        </w:rPr>
      </w:pPr>
    </w:p>
    <w:p w14:paraId="0AF1B2E1" w14:textId="2FD3BA00" w:rsidR="00682BC0" w:rsidRDefault="00FD20C0" w:rsidP="002B6A4A">
      <w:pPr>
        <w:pStyle w:val="Para2"/>
        <w:ind w:left="567"/>
        <w:rPr>
          <w:rFonts w:asciiTheme="minorHAnsi" w:hAnsiTheme="minorHAnsi" w:cstheme="minorHAnsi"/>
          <w:sz w:val="22"/>
          <w:szCs w:val="22"/>
        </w:rPr>
      </w:pPr>
      <w:r>
        <w:rPr>
          <w:noProof/>
        </w:rPr>
        <w:lastRenderedPageBreak/>
        <w:drawing>
          <wp:anchor distT="0" distB="0" distL="114300" distR="114300" simplePos="0" relativeHeight="251654656" behindDoc="1" locked="0" layoutInCell="1" allowOverlap="1" wp14:anchorId="67EA46AA" wp14:editId="675985CE">
            <wp:simplePos x="0" y="0"/>
            <wp:positionH relativeFrom="margin">
              <wp:posOffset>3906520</wp:posOffset>
            </wp:positionH>
            <wp:positionV relativeFrom="paragraph">
              <wp:posOffset>5715</wp:posOffset>
            </wp:positionV>
            <wp:extent cx="2567305" cy="1740535"/>
            <wp:effectExtent l="0" t="0" r="4445" b="0"/>
            <wp:wrapTight wrapText="bothSides">
              <wp:wrapPolygon edited="0">
                <wp:start x="0" y="0"/>
                <wp:lineTo x="0" y="21277"/>
                <wp:lineTo x="21477" y="21277"/>
                <wp:lineTo x="21477"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32538"/>
                    <a:stretch/>
                  </pic:blipFill>
                  <pic:spPr bwMode="auto">
                    <a:xfrm>
                      <a:off x="0" y="0"/>
                      <a:ext cx="2567305" cy="1740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22"/>
        </w:rPr>
        <w:t xml:space="preserve">L’idée est de mettre </w:t>
      </w:r>
      <w:r w:rsidR="00C67192">
        <w:rPr>
          <w:rFonts w:asciiTheme="minorHAnsi" w:hAnsiTheme="minorHAnsi" w:cstheme="minorHAnsi"/>
          <w:sz w:val="22"/>
          <w:szCs w:val="22"/>
        </w:rPr>
        <w:t>ces deux panneaux</w:t>
      </w:r>
      <w:r>
        <w:rPr>
          <w:rFonts w:asciiTheme="minorHAnsi" w:hAnsiTheme="minorHAnsi" w:cstheme="minorHAnsi"/>
          <w:sz w:val="22"/>
          <w:szCs w:val="22"/>
        </w:rPr>
        <w:t xml:space="preserve"> en cercle, comme le montre l’illustration ci-</w:t>
      </w:r>
      <w:r w:rsidR="00C67192">
        <w:rPr>
          <w:rFonts w:asciiTheme="minorHAnsi" w:hAnsiTheme="minorHAnsi" w:cstheme="minorHAnsi"/>
          <w:sz w:val="22"/>
          <w:szCs w:val="22"/>
        </w:rPr>
        <w:t>contre</w:t>
      </w:r>
      <w:r>
        <w:rPr>
          <w:rFonts w:asciiTheme="minorHAnsi" w:hAnsiTheme="minorHAnsi" w:cstheme="minorHAnsi"/>
          <w:sz w:val="22"/>
          <w:szCs w:val="22"/>
        </w:rPr>
        <w:t xml:space="preserve">. </w:t>
      </w:r>
    </w:p>
    <w:p w14:paraId="34227ABE" w14:textId="77777777" w:rsidR="00682BC0" w:rsidRDefault="00682BC0" w:rsidP="002B6A4A">
      <w:pPr>
        <w:pStyle w:val="Para2"/>
        <w:ind w:left="567"/>
        <w:rPr>
          <w:rFonts w:asciiTheme="minorHAnsi" w:hAnsiTheme="minorHAnsi" w:cstheme="minorHAnsi"/>
          <w:sz w:val="22"/>
          <w:szCs w:val="22"/>
        </w:rPr>
      </w:pPr>
    </w:p>
    <w:p w14:paraId="073E1AD8" w14:textId="77777777" w:rsidR="00682BC0" w:rsidRDefault="00682BC0" w:rsidP="002B6A4A">
      <w:pPr>
        <w:pStyle w:val="Para2"/>
        <w:ind w:left="567"/>
        <w:rPr>
          <w:rFonts w:asciiTheme="minorHAnsi" w:hAnsiTheme="minorHAnsi" w:cstheme="minorHAnsi"/>
          <w:sz w:val="22"/>
          <w:szCs w:val="22"/>
        </w:rPr>
      </w:pPr>
      <w:r>
        <w:rPr>
          <w:rFonts w:asciiTheme="minorHAnsi" w:hAnsiTheme="minorHAnsi" w:cstheme="minorHAnsi"/>
          <w:sz w:val="22"/>
          <w:szCs w:val="22"/>
        </w:rPr>
        <w:t xml:space="preserve">Dimension de la matrice : 320mm x 80mm </w:t>
      </w:r>
    </w:p>
    <w:p w14:paraId="26685382" w14:textId="77777777" w:rsidR="00682BC0" w:rsidRDefault="00682BC0" w:rsidP="002B6A4A">
      <w:pPr>
        <w:pStyle w:val="Para2"/>
        <w:ind w:left="567"/>
        <w:rPr>
          <w:rFonts w:asciiTheme="minorHAnsi" w:hAnsiTheme="minorHAnsi" w:cstheme="minorHAnsi"/>
          <w:sz w:val="22"/>
          <w:szCs w:val="22"/>
        </w:rPr>
      </w:pPr>
      <w:r>
        <w:rPr>
          <w:rFonts w:asciiTheme="minorHAnsi" w:hAnsiTheme="minorHAnsi" w:cstheme="minorHAnsi"/>
          <w:sz w:val="22"/>
          <w:szCs w:val="22"/>
        </w:rPr>
        <w:t xml:space="preserve">Epaisseur : 2mm </w:t>
      </w:r>
    </w:p>
    <w:p w14:paraId="583E3C27" w14:textId="77777777" w:rsidR="00682BC0" w:rsidRDefault="00682BC0" w:rsidP="002B6A4A">
      <w:pPr>
        <w:pStyle w:val="Para2"/>
        <w:ind w:left="567"/>
        <w:rPr>
          <w:rFonts w:asciiTheme="minorHAnsi" w:hAnsiTheme="minorHAnsi" w:cstheme="minorHAnsi"/>
          <w:sz w:val="22"/>
          <w:szCs w:val="22"/>
        </w:rPr>
      </w:pPr>
    </w:p>
    <w:p w14:paraId="07176E3C" w14:textId="77777777" w:rsidR="001F7488" w:rsidRDefault="000D3648" w:rsidP="002B6A4A">
      <w:pPr>
        <w:pStyle w:val="Para2"/>
        <w:ind w:left="567"/>
        <w:rPr>
          <w:rFonts w:asciiTheme="minorHAnsi" w:hAnsiTheme="minorHAnsi" w:cstheme="minorHAnsi"/>
          <w:sz w:val="22"/>
          <w:szCs w:val="22"/>
        </w:rPr>
      </w:pPr>
      <w:r>
        <w:rPr>
          <w:rFonts w:asciiTheme="minorHAnsi" w:hAnsiTheme="minorHAnsi" w:cstheme="minorHAnsi"/>
          <w:sz w:val="22"/>
          <w:szCs w:val="22"/>
        </w:rPr>
        <w:t xml:space="preserve">Déterminer le rayon possible ? </w:t>
      </w:r>
      <w:r w:rsidR="00D428AB">
        <w:rPr>
          <w:rFonts w:asciiTheme="minorHAnsi" w:hAnsiTheme="minorHAnsi" w:cstheme="minorHAnsi"/>
          <w:sz w:val="22"/>
          <w:szCs w:val="22"/>
        </w:rPr>
        <w:t xml:space="preserve">    </w:t>
      </w:r>
    </w:p>
    <w:p w14:paraId="423CC32A" w14:textId="30180098" w:rsidR="00C67192" w:rsidRDefault="00C67192" w:rsidP="002B6A4A">
      <w:pPr>
        <w:pStyle w:val="Para2"/>
        <w:ind w:left="567"/>
        <w:rPr>
          <w:rFonts w:asciiTheme="minorHAnsi" w:hAnsiTheme="minorHAnsi" w:cstheme="minorHAnsi"/>
          <w:sz w:val="22"/>
          <w:szCs w:val="22"/>
        </w:rPr>
      </w:pPr>
      <w:proofErr w:type="gramStart"/>
      <w:r>
        <w:rPr>
          <w:rFonts w:asciiTheme="minorHAnsi" w:hAnsiTheme="minorHAnsi" w:cstheme="minorHAnsi"/>
          <w:sz w:val="22"/>
          <w:szCs w:val="22"/>
        </w:rPr>
        <w:t>p</w:t>
      </w:r>
      <w:proofErr w:type="gramEnd"/>
      <w:r>
        <w:rPr>
          <w:rFonts w:asciiTheme="minorHAnsi" w:hAnsiTheme="minorHAnsi" w:cstheme="minorHAnsi"/>
          <w:sz w:val="22"/>
          <w:szCs w:val="22"/>
        </w:rPr>
        <w:t xml:space="preserve"> = périmètre : 320mm x 2 =&gt;  640mm</w:t>
      </w:r>
      <w:r>
        <w:rPr>
          <w:rFonts w:asciiTheme="minorHAnsi" w:hAnsiTheme="minorHAnsi" w:cstheme="minorHAnsi"/>
          <w:sz w:val="22"/>
          <w:szCs w:val="22"/>
        </w:rPr>
        <w:tab/>
      </w:r>
    </w:p>
    <w:p w14:paraId="1679A9A4" w14:textId="0EEA0133" w:rsidR="00C67192" w:rsidRDefault="00C67192" w:rsidP="002B6A4A">
      <w:pPr>
        <w:pStyle w:val="Para2"/>
        <w:ind w:left="567"/>
        <w:rPr>
          <w:rFonts w:asciiTheme="minorHAnsi" w:hAnsiTheme="minorHAnsi" w:cstheme="minorHAnsi"/>
          <w:sz w:val="22"/>
          <w:szCs w:val="22"/>
        </w:rPr>
      </w:pPr>
      <w:proofErr w:type="gramStart"/>
      <w:r>
        <w:rPr>
          <w:rFonts w:asciiTheme="minorHAnsi" w:hAnsiTheme="minorHAnsi" w:cstheme="minorHAnsi"/>
          <w:sz w:val="22"/>
          <w:szCs w:val="22"/>
        </w:rPr>
        <w:t>r</w:t>
      </w:r>
      <w:proofErr w:type="gramEnd"/>
      <w:r>
        <w:rPr>
          <w:rFonts w:asciiTheme="minorHAnsi" w:hAnsiTheme="minorHAnsi" w:cstheme="minorHAnsi"/>
          <w:sz w:val="22"/>
          <w:szCs w:val="22"/>
        </w:rPr>
        <w:t xml:space="preserve"> = rayon ? </w:t>
      </w:r>
    </w:p>
    <w:p w14:paraId="359C39D3" w14:textId="77777777" w:rsidR="00C67192" w:rsidRDefault="00C67192" w:rsidP="002B6A4A">
      <w:pPr>
        <w:pStyle w:val="Para2"/>
        <w:ind w:left="567"/>
        <w:rPr>
          <w:rFonts w:asciiTheme="minorHAnsi" w:hAnsiTheme="minorHAnsi" w:cstheme="minorHAnsi"/>
          <w:sz w:val="22"/>
          <w:szCs w:val="22"/>
        </w:rPr>
      </w:pPr>
    </w:p>
    <w:p w14:paraId="72C59A8A" w14:textId="77777777" w:rsidR="008D4EBD" w:rsidRDefault="00D428AB" w:rsidP="002B6A4A">
      <w:pPr>
        <w:pStyle w:val="Para2"/>
        <w:ind w:left="567"/>
        <w:rPr>
          <w:rFonts w:asciiTheme="minorHAnsi" w:hAnsiTheme="minorHAnsi" w:cstheme="minorHAnsi"/>
          <w:b/>
          <w:bCs/>
          <w:sz w:val="22"/>
          <w:szCs w:val="22"/>
        </w:rPr>
      </w:pPr>
      <w:r>
        <w:rPr>
          <w:rFonts w:asciiTheme="minorHAnsi" w:hAnsiTheme="minorHAnsi" w:cstheme="minorHAnsi"/>
          <w:sz w:val="22"/>
          <w:szCs w:val="22"/>
        </w:rPr>
        <w:t xml:space="preserve"> </w:t>
      </w:r>
      <m:oMath>
        <m:r>
          <w:rPr>
            <w:rFonts w:ascii="Cambria Math" w:hAnsi="Cambria Math" w:cstheme="minorHAnsi"/>
            <w:sz w:val="22"/>
            <w:szCs w:val="22"/>
          </w:rPr>
          <m:t>p=2π r</m:t>
        </m:r>
      </m:oMath>
      <w:r w:rsidR="00247BD4">
        <w:rPr>
          <w:rFonts w:asciiTheme="minorHAnsi" w:hAnsiTheme="minorHAnsi" w:cstheme="minorHAnsi"/>
          <w:sz w:val="22"/>
          <w:szCs w:val="22"/>
        </w:rPr>
        <w:t xml:space="preserve"> =&gt; </w:t>
      </w:r>
      <m:oMath>
        <m:d>
          <m:dPr>
            <m:begChr m:val="["/>
            <m:endChr m:val="]"/>
            <m:ctrlPr>
              <w:rPr>
                <w:rFonts w:ascii="Cambria Math" w:hAnsi="Cambria Math" w:cstheme="minorHAnsi"/>
                <w:i/>
                <w:sz w:val="22"/>
                <w:szCs w:val="22"/>
              </w:rPr>
            </m:ctrlPr>
          </m:dPr>
          <m:e>
            <m:r>
              <w:rPr>
                <w:rFonts w:ascii="Cambria Math" w:hAnsi="Cambria Math" w:cstheme="minorHAnsi"/>
                <w:sz w:val="22"/>
                <w:szCs w:val="22"/>
              </w:rPr>
              <m:t>r=</m:t>
            </m:r>
            <m:f>
              <m:fPr>
                <m:ctrlPr>
                  <w:rPr>
                    <w:rFonts w:ascii="Cambria Math" w:hAnsi="Cambria Math" w:cstheme="minorHAnsi"/>
                    <w:sz w:val="22"/>
                    <w:szCs w:val="22"/>
                  </w:rPr>
                </m:ctrlPr>
              </m:fPr>
              <m:num>
                <m:r>
                  <w:rPr>
                    <w:rFonts w:ascii="Cambria Math" w:hAnsi="Cambria Math" w:cstheme="minorHAnsi"/>
                    <w:sz w:val="22"/>
                    <w:szCs w:val="22"/>
                  </w:rPr>
                  <m:t>p</m:t>
                </m:r>
                <m:ctrlPr>
                  <w:rPr>
                    <w:rFonts w:ascii="Cambria Math" w:hAnsi="Cambria Math" w:cstheme="minorHAnsi"/>
                    <w:i/>
                    <w:sz w:val="22"/>
                    <w:szCs w:val="22"/>
                  </w:rPr>
                </m:ctrlPr>
              </m:num>
              <m:den>
                <m:r>
                  <w:rPr>
                    <w:rFonts w:ascii="Cambria Math" w:hAnsi="Cambria Math" w:cstheme="minorHAnsi"/>
                    <w:sz w:val="22"/>
                    <w:szCs w:val="22"/>
                  </w:rPr>
                  <m:t>2</m:t>
                </m:r>
                <m:r>
                  <m:rPr>
                    <m:sty m:val="p"/>
                  </m:rPr>
                  <w:rPr>
                    <w:rFonts w:ascii="Cambria Math" w:hAnsi="Cambria Math" w:cstheme="minorHAnsi"/>
                    <w:sz w:val="22"/>
                    <w:szCs w:val="22"/>
                  </w:rPr>
                  <m:t>π</m:t>
                </m:r>
                <m:ctrlPr>
                  <w:rPr>
                    <w:rFonts w:ascii="Cambria Math" w:hAnsi="Cambria Math" w:cstheme="minorHAnsi"/>
                    <w:i/>
                    <w:sz w:val="22"/>
                    <w:szCs w:val="22"/>
                  </w:rPr>
                </m:ctrlPr>
              </m:den>
            </m:f>
          </m:e>
        </m:d>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0.64</m:t>
            </m:r>
            <m:ctrlPr>
              <w:rPr>
                <w:rFonts w:ascii="Cambria Math" w:hAnsi="Cambria Math" w:cstheme="minorHAnsi"/>
                <w:i/>
                <w:sz w:val="22"/>
                <w:szCs w:val="22"/>
              </w:rPr>
            </m:ctrlPr>
          </m:num>
          <m:den>
            <m:r>
              <w:rPr>
                <w:rFonts w:ascii="Cambria Math" w:hAnsi="Cambria Math" w:cstheme="minorHAnsi"/>
                <w:sz w:val="22"/>
                <w:szCs w:val="22"/>
              </w:rPr>
              <m:t>2</m:t>
            </m:r>
            <m:r>
              <m:rPr>
                <m:sty m:val="p"/>
              </m:rPr>
              <w:rPr>
                <w:rFonts w:ascii="Cambria Math" w:hAnsi="Cambria Math" w:cstheme="minorHAnsi"/>
                <w:sz w:val="22"/>
                <w:szCs w:val="22"/>
              </w:rPr>
              <m:t>π</m:t>
            </m:r>
            <m:ctrlPr>
              <w:rPr>
                <w:rFonts w:ascii="Cambria Math" w:hAnsi="Cambria Math" w:cstheme="minorHAnsi"/>
                <w:i/>
                <w:sz w:val="22"/>
                <w:szCs w:val="22"/>
              </w:rPr>
            </m:ctrlPr>
          </m:den>
        </m:f>
        <m:r>
          <w:rPr>
            <w:rFonts w:ascii="Cambria Math" w:hAnsi="Cambria Math" w:cstheme="minorHAnsi"/>
            <w:sz w:val="22"/>
            <w:szCs w:val="22"/>
          </w:rPr>
          <m:t>=</m:t>
        </m:r>
        <m:r>
          <m:rPr>
            <m:sty m:val="bi"/>
          </m:rPr>
          <w:rPr>
            <w:rFonts w:ascii="Cambria Math" w:hAnsi="Cambria Math" w:cstheme="minorHAnsi"/>
            <w:sz w:val="22"/>
            <w:szCs w:val="22"/>
          </w:rPr>
          <m:t>101,85</m:t>
        </m:r>
        <m:r>
          <m:rPr>
            <m:sty m:val="bi"/>
          </m:rPr>
          <w:rPr>
            <w:rFonts w:ascii="Cambria Math" w:hAnsi="Cambria Math" w:cstheme="minorHAnsi"/>
            <w:sz w:val="22"/>
            <w:szCs w:val="22"/>
          </w:rPr>
          <m:t xml:space="preserve">mm </m:t>
        </m:r>
        <m:r>
          <m:rPr>
            <m:sty m:val="b"/>
          </m:rPr>
          <w:rPr>
            <w:rFonts w:ascii="Cambria Math" w:hAnsi="Cambria Math" w:cstheme="minorHAnsi"/>
            <w:sz w:val="22"/>
            <w:szCs w:val="22"/>
          </w:rPr>
          <m:t>≈</m:t>
        </m:r>
        <m:r>
          <m:rPr>
            <m:sty m:val="bi"/>
          </m:rPr>
          <w:rPr>
            <w:rFonts w:ascii="Cambria Math" w:hAnsi="Cambria Math" w:cstheme="minorHAnsi"/>
            <w:sz w:val="22"/>
            <w:szCs w:val="22"/>
          </w:rPr>
          <m:t>10,1</m:t>
        </m:r>
        <m:r>
          <m:rPr>
            <m:sty m:val="bi"/>
          </m:rPr>
          <w:rPr>
            <w:rFonts w:ascii="Cambria Math" w:hAnsi="Cambria Math" w:cstheme="minorHAnsi"/>
            <w:sz w:val="22"/>
            <w:szCs w:val="22"/>
          </w:rPr>
          <m:t>cm</m:t>
        </m:r>
      </m:oMath>
      <w:r w:rsidR="008D4EBD">
        <w:rPr>
          <w:rFonts w:asciiTheme="minorHAnsi" w:hAnsiTheme="minorHAnsi" w:cstheme="minorHAnsi"/>
          <w:b/>
          <w:bCs/>
          <w:sz w:val="22"/>
          <w:szCs w:val="22"/>
        </w:rPr>
        <w:t xml:space="preserve">. </w:t>
      </w:r>
    </w:p>
    <w:p w14:paraId="00DD2DDD" w14:textId="76C4B0F5" w:rsidR="00682BC0" w:rsidRPr="008D4EBD" w:rsidRDefault="00086CD0" w:rsidP="002B6A4A">
      <w:pPr>
        <w:pStyle w:val="Para2"/>
        <w:ind w:left="567"/>
        <w:rPr>
          <w:rFonts w:asciiTheme="minorHAnsi" w:hAnsiTheme="minorHAnsi" w:cstheme="minorHAnsi"/>
          <w:b/>
          <w:bCs/>
          <w:sz w:val="22"/>
          <w:szCs w:val="22"/>
        </w:rPr>
      </w:pPr>
      <w:r>
        <w:rPr>
          <w:rFonts w:asciiTheme="minorHAnsi" w:hAnsiTheme="minorHAnsi" w:cstheme="minorHAnsi"/>
          <w:sz w:val="22"/>
          <w:szCs w:val="22"/>
        </w:rPr>
        <w:t>Cette valeur sera utile pour le design mécanique [voir §</w:t>
      </w:r>
      <w:r>
        <w:rPr>
          <w:rFonts w:asciiTheme="minorHAnsi" w:hAnsiTheme="minorHAnsi" w:cstheme="minorHAnsi"/>
          <w:sz w:val="22"/>
          <w:szCs w:val="22"/>
        </w:rPr>
        <w:fldChar w:fldCharType="begin"/>
      </w:r>
      <w:r>
        <w:rPr>
          <w:rFonts w:asciiTheme="minorHAnsi" w:hAnsiTheme="minorHAnsi" w:cstheme="minorHAnsi"/>
          <w:sz w:val="22"/>
          <w:szCs w:val="22"/>
        </w:rPr>
        <w:instrText xml:space="preserve"> REF _Ref164544787 \w \h </w:instrText>
      </w:r>
      <w:r>
        <w:rPr>
          <w:rFonts w:asciiTheme="minorHAnsi" w:hAnsiTheme="minorHAnsi" w:cstheme="minorHAnsi"/>
          <w:sz w:val="22"/>
          <w:szCs w:val="22"/>
        </w:rPr>
      </w:r>
      <w:r>
        <w:rPr>
          <w:rFonts w:asciiTheme="minorHAnsi" w:hAnsiTheme="minorHAnsi" w:cstheme="minorHAnsi"/>
          <w:sz w:val="22"/>
          <w:szCs w:val="22"/>
        </w:rPr>
        <w:fldChar w:fldCharType="separate"/>
      </w:r>
      <w:r>
        <w:rPr>
          <w:rFonts w:asciiTheme="minorHAnsi" w:hAnsiTheme="minorHAnsi" w:cstheme="minorHAnsi"/>
          <w:sz w:val="22"/>
          <w:szCs w:val="22"/>
        </w:rPr>
        <w:t>8</w:t>
      </w:r>
      <w:r>
        <w:rPr>
          <w:rFonts w:asciiTheme="minorHAnsi" w:hAnsiTheme="minorHAnsi" w:cstheme="minorHAnsi"/>
          <w:sz w:val="22"/>
          <w:szCs w:val="22"/>
        </w:rPr>
        <w:fldChar w:fldCharType="end"/>
      </w:r>
      <w:r>
        <w:rPr>
          <w:rFonts w:asciiTheme="minorHAnsi" w:hAnsiTheme="minorHAnsi" w:cstheme="minorHAnsi"/>
          <w:sz w:val="22"/>
          <w:szCs w:val="22"/>
        </w:rPr>
        <w:t>]</w:t>
      </w:r>
    </w:p>
    <w:p w14:paraId="7B4C99D0" w14:textId="77777777" w:rsidR="006E63A4" w:rsidRDefault="006E63A4" w:rsidP="006E63A4">
      <w:pPr>
        <w:pStyle w:val="Para2"/>
        <w:ind w:left="0"/>
        <w:rPr>
          <w:rFonts w:asciiTheme="minorHAnsi" w:hAnsiTheme="minorHAnsi" w:cstheme="minorHAnsi"/>
          <w:sz w:val="22"/>
          <w:szCs w:val="22"/>
        </w:rPr>
      </w:pPr>
    </w:p>
    <w:p w14:paraId="0761F157" w14:textId="4944FC34" w:rsidR="00FD20C0" w:rsidRDefault="005E5E09" w:rsidP="006E63A4">
      <w:pPr>
        <w:pStyle w:val="Titre3"/>
      </w:pPr>
      <w:r>
        <w:t xml:space="preserve">Caractéristique des leds : </w:t>
      </w:r>
    </w:p>
    <w:p w14:paraId="7C97D7B2" w14:textId="4F5AC1E5" w:rsidR="005E5E09" w:rsidRDefault="005E5E09" w:rsidP="002B6A4A">
      <w:pPr>
        <w:pStyle w:val="Para2"/>
        <w:ind w:left="567"/>
        <w:rPr>
          <w:rFonts w:asciiTheme="minorHAnsi" w:hAnsiTheme="minorHAnsi" w:cstheme="minorHAnsi"/>
          <w:sz w:val="22"/>
          <w:szCs w:val="22"/>
        </w:rPr>
      </w:pPr>
    </w:p>
    <w:p w14:paraId="6AD41883" w14:textId="7358F990" w:rsidR="005E5E09" w:rsidRDefault="005E5E09" w:rsidP="005E5E09">
      <w:pPr>
        <w:pStyle w:val="Paragraphedeliste"/>
        <w:spacing w:after="160" w:line="259" w:lineRule="auto"/>
        <w:ind w:left="567"/>
        <w:contextualSpacing/>
        <w:rPr>
          <w:rFonts w:asciiTheme="minorHAnsi" w:hAnsiTheme="minorHAnsi" w:cstheme="minorHAnsi"/>
          <w:sz w:val="22"/>
          <w:szCs w:val="22"/>
        </w:rPr>
      </w:pPr>
      <w:r w:rsidRPr="00FB7C8B">
        <w:rPr>
          <w:rFonts w:asciiTheme="minorHAnsi" w:hAnsiTheme="minorHAnsi" w:cstheme="minorHAnsi"/>
          <w:sz w:val="22"/>
          <w:szCs w:val="22"/>
        </w:rPr>
        <w:t xml:space="preserve">Ces </w:t>
      </w:r>
      <w:proofErr w:type="spellStart"/>
      <w:r w:rsidRPr="00FB7C8B">
        <w:rPr>
          <w:rFonts w:asciiTheme="minorHAnsi" w:hAnsiTheme="minorHAnsi" w:cstheme="minorHAnsi"/>
          <w:sz w:val="22"/>
          <w:szCs w:val="22"/>
        </w:rPr>
        <w:t>LEDs</w:t>
      </w:r>
      <w:proofErr w:type="spellEnd"/>
      <w:r w:rsidRPr="00FB7C8B">
        <w:rPr>
          <w:rFonts w:asciiTheme="minorHAnsi" w:hAnsiTheme="minorHAnsi" w:cstheme="minorHAnsi"/>
          <w:sz w:val="22"/>
          <w:szCs w:val="22"/>
        </w:rPr>
        <w:t xml:space="preserve"> comporte</w:t>
      </w:r>
      <w:r>
        <w:rPr>
          <w:rFonts w:asciiTheme="minorHAnsi" w:hAnsiTheme="minorHAnsi" w:cstheme="minorHAnsi"/>
          <w:sz w:val="22"/>
          <w:szCs w:val="22"/>
        </w:rPr>
        <w:t>nt</w:t>
      </w:r>
      <w:r w:rsidRPr="00FB7C8B">
        <w:rPr>
          <w:rFonts w:asciiTheme="minorHAnsi" w:hAnsiTheme="minorHAnsi" w:cstheme="minorHAnsi"/>
          <w:sz w:val="22"/>
          <w:szCs w:val="22"/>
        </w:rPr>
        <w:t xml:space="preserve"> 4 pins</w:t>
      </w:r>
      <w:r>
        <w:rPr>
          <w:rFonts w:asciiTheme="minorHAnsi" w:hAnsiTheme="minorHAnsi" w:cstheme="minorHAnsi"/>
          <w:sz w:val="22"/>
          <w:szCs w:val="22"/>
        </w:rPr>
        <w:t xml:space="preserve"> – elles sont équipées d’un chip interne permettant d’activer les 3 couleurs (rouge - </w:t>
      </w:r>
      <w:proofErr w:type="spellStart"/>
      <w:r w:rsidRPr="005E5E09">
        <w:rPr>
          <w:rFonts w:asciiTheme="minorHAnsi" w:hAnsiTheme="minorHAnsi" w:cstheme="minorHAnsi"/>
          <w:i/>
          <w:iCs/>
          <w:sz w:val="22"/>
          <w:szCs w:val="22"/>
        </w:rPr>
        <w:t>red</w:t>
      </w:r>
      <w:proofErr w:type="spellEnd"/>
      <w:r>
        <w:rPr>
          <w:rFonts w:asciiTheme="minorHAnsi" w:hAnsiTheme="minorHAnsi" w:cstheme="minorHAnsi"/>
          <w:sz w:val="22"/>
          <w:szCs w:val="22"/>
        </w:rPr>
        <w:t xml:space="preserve">, vert - </w:t>
      </w:r>
      <w:r w:rsidRPr="005E5E09">
        <w:rPr>
          <w:rFonts w:asciiTheme="minorHAnsi" w:hAnsiTheme="minorHAnsi" w:cstheme="minorHAnsi"/>
          <w:i/>
          <w:iCs/>
          <w:sz w:val="22"/>
          <w:szCs w:val="22"/>
        </w:rPr>
        <w:t>green</w:t>
      </w:r>
      <w:r>
        <w:rPr>
          <w:rFonts w:asciiTheme="minorHAnsi" w:hAnsiTheme="minorHAnsi" w:cstheme="minorHAnsi"/>
          <w:sz w:val="22"/>
          <w:szCs w:val="22"/>
        </w:rPr>
        <w:t xml:space="preserve">, bleu – </w:t>
      </w:r>
      <w:proofErr w:type="spellStart"/>
      <w:r w:rsidRPr="005E5E09">
        <w:rPr>
          <w:rFonts w:asciiTheme="minorHAnsi" w:hAnsiTheme="minorHAnsi" w:cstheme="minorHAnsi"/>
          <w:i/>
          <w:iCs/>
          <w:sz w:val="22"/>
          <w:szCs w:val="22"/>
        </w:rPr>
        <w:t>blue</w:t>
      </w:r>
      <w:proofErr w:type="spellEnd"/>
      <w:proofErr w:type="gramStart"/>
      <w:r>
        <w:rPr>
          <w:rFonts w:asciiTheme="minorHAnsi" w:hAnsiTheme="minorHAnsi" w:cstheme="minorHAnsi"/>
          <w:sz w:val="22"/>
          <w:szCs w:val="22"/>
        </w:rPr>
        <w:t xml:space="preserve">) </w:t>
      </w:r>
      <w:r w:rsidR="004F500E">
        <w:rPr>
          <w:rFonts w:asciiTheme="minorHAnsi" w:hAnsiTheme="minorHAnsi" w:cstheme="minorHAnsi"/>
          <w:sz w:val="22"/>
          <w:szCs w:val="22"/>
        </w:rPr>
        <w:t>,</w:t>
      </w:r>
      <w:proofErr w:type="gramEnd"/>
      <w:r w:rsidR="004F500E">
        <w:rPr>
          <w:rFonts w:asciiTheme="minorHAnsi" w:hAnsiTheme="minorHAnsi" w:cstheme="minorHAnsi"/>
          <w:sz w:val="22"/>
          <w:szCs w:val="22"/>
        </w:rPr>
        <w:t xml:space="preserve"> mais ce n’est pas ce que l’on appelle de leds adressable</w:t>
      </w:r>
      <w:r w:rsidR="001D7444">
        <w:rPr>
          <w:rFonts w:asciiTheme="minorHAnsi" w:hAnsiTheme="minorHAnsi" w:cstheme="minorHAnsi"/>
          <w:sz w:val="22"/>
          <w:szCs w:val="22"/>
        </w:rPr>
        <w:t xml:space="preserve">s </w:t>
      </w:r>
      <w:r w:rsidRPr="00FB7C8B">
        <w:rPr>
          <w:rFonts w:asciiTheme="minorHAnsi" w:hAnsiTheme="minorHAnsi" w:cstheme="minorHAnsi"/>
          <w:sz w:val="22"/>
          <w:szCs w:val="22"/>
        </w:rPr>
        <w:t>:</w:t>
      </w:r>
    </w:p>
    <w:p w14:paraId="65BD45B6" w14:textId="6118076A" w:rsidR="005E5E09" w:rsidRDefault="005E5E09" w:rsidP="005E5E09">
      <w:pPr>
        <w:pStyle w:val="Paragraphedeliste"/>
        <w:spacing w:after="160" w:line="259" w:lineRule="auto"/>
        <w:ind w:left="567"/>
        <w:contextualSpacing/>
        <w:rPr>
          <w:rFonts w:asciiTheme="minorHAnsi" w:hAnsiTheme="minorHAnsi" w:cstheme="minorHAnsi"/>
          <w:sz w:val="22"/>
          <w:szCs w:val="22"/>
        </w:rPr>
      </w:pPr>
    </w:p>
    <w:p w14:paraId="29283527" w14:textId="7BC64A5E" w:rsidR="005E5E09" w:rsidRDefault="006E63A4" w:rsidP="005E5E09">
      <w:pPr>
        <w:pStyle w:val="Paragraphedeliste"/>
        <w:numPr>
          <w:ilvl w:val="0"/>
          <w:numId w:val="17"/>
        </w:numPr>
        <w:spacing w:after="160" w:line="259" w:lineRule="auto"/>
        <w:contextualSpacing/>
        <w:rPr>
          <w:rFonts w:asciiTheme="minorHAnsi" w:hAnsiTheme="minorHAnsi" w:cstheme="minorHAnsi"/>
          <w:sz w:val="22"/>
          <w:szCs w:val="22"/>
        </w:rPr>
      </w:pPr>
      <w:r>
        <w:rPr>
          <w:noProof/>
        </w:rPr>
        <w:pict w14:anchorId="07957707">
          <v:shapetype id="_x0000_t202" coordsize="21600,21600" o:spt="202" path="m,l,21600r21600,l21600,xe">
            <v:stroke joinstyle="miter"/>
            <v:path gradientshapeok="t" o:connecttype="rect"/>
          </v:shapetype>
          <v:shape id="_x0000_s2110" type="#_x0000_t202" style="position:absolute;left:0;text-align:left;margin-left:196.45pt;margin-top:101.35pt;width:136.7pt;height:.05pt;z-index:251678720;mso-position-horizontal-relative:text;mso-position-vertical-relative:text" stroked="f">
            <v:textbox style="mso-fit-shape-to-text:t" inset="0,0,0,0">
              <w:txbxContent>
                <w:p w14:paraId="0C03ED9C" w14:textId="52265798" w:rsidR="006E63A4" w:rsidRPr="006E63A4" w:rsidRDefault="006E63A4" w:rsidP="006E63A4">
                  <w:pPr>
                    <w:pStyle w:val="Lgende"/>
                    <w:rPr>
                      <w:b w:val="0"/>
                      <w:bCs w:val="0"/>
                      <w:noProof/>
                      <w:sz w:val="16"/>
                      <w:szCs w:val="16"/>
                    </w:rPr>
                  </w:pPr>
                  <w:r w:rsidRPr="006E63A4">
                    <w:rPr>
                      <w:b w:val="0"/>
                      <w:bCs w:val="0"/>
                      <w:sz w:val="16"/>
                      <w:szCs w:val="16"/>
                    </w:rPr>
                    <w:t xml:space="preserve">Figure </w:t>
                  </w:r>
                  <w:r w:rsidRPr="006E63A4">
                    <w:rPr>
                      <w:b w:val="0"/>
                      <w:bCs w:val="0"/>
                      <w:sz w:val="16"/>
                      <w:szCs w:val="16"/>
                    </w:rPr>
                    <w:fldChar w:fldCharType="begin"/>
                  </w:r>
                  <w:r w:rsidRPr="006E63A4">
                    <w:rPr>
                      <w:b w:val="0"/>
                      <w:bCs w:val="0"/>
                      <w:sz w:val="16"/>
                      <w:szCs w:val="16"/>
                    </w:rPr>
                    <w:instrText xml:space="preserve"> SEQ Figure \* ARABIC </w:instrText>
                  </w:r>
                  <w:r w:rsidRPr="006E63A4">
                    <w:rPr>
                      <w:b w:val="0"/>
                      <w:bCs w:val="0"/>
                      <w:sz w:val="16"/>
                      <w:szCs w:val="16"/>
                    </w:rPr>
                    <w:fldChar w:fldCharType="separate"/>
                  </w:r>
                  <w:r w:rsidRPr="006E63A4">
                    <w:rPr>
                      <w:b w:val="0"/>
                      <w:bCs w:val="0"/>
                      <w:noProof/>
                      <w:sz w:val="16"/>
                      <w:szCs w:val="16"/>
                    </w:rPr>
                    <w:t>1</w:t>
                  </w:r>
                  <w:r w:rsidRPr="006E63A4">
                    <w:rPr>
                      <w:b w:val="0"/>
                      <w:bCs w:val="0"/>
                      <w:sz w:val="16"/>
                      <w:szCs w:val="16"/>
                    </w:rPr>
                    <w:fldChar w:fldCharType="end"/>
                  </w:r>
                  <w:r w:rsidRPr="006E63A4">
                    <w:rPr>
                      <w:b w:val="0"/>
                      <w:bCs w:val="0"/>
                      <w:sz w:val="16"/>
                      <w:szCs w:val="16"/>
                    </w:rPr>
                    <w:t xml:space="preserve"> : schema led </w:t>
                  </w:r>
                  <w:proofErr w:type="gramStart"/>
                  <w:r w:rsidRPr="006E63A4">
                    <w:rPr>
                      <w:b w:val="0"/>
                      <w:bCs w:val="0"/>
                      <w:sz w:val="16"/>
                      <w:szCs w:val="16"/>
                    </w:rPr>
                    <w:t>WS2812</w:t>
                  </w:r>
                  <w:proofErr w:type="gramEnd"/>
                </w:p>
              </w:txbxContent>
            </v:textbox>
            <w10:wrap type="square"/>
          </v:shape>
        </w:pict>
      </w:r>
      <w:r w:rsidR="001A0D16">
        <w:rPr>
          <w:noProof/>
        </w:rPr>
        <w:drawing>
          <wp:anchor distT="0" distB="0" distL="114300" distR="114300" simplePos="0" relativeHeight="251685376" behindDoc="0" locked="0" layoutInCell="1" allowOverlap="1" wp14:anchorId="1485AA54" wp14:editId="24DFC5FD">
            <wp:simplePos x="0" y="0"/>
            <wp:positionH relativeFrom="margin">
              <wp:posOffset>2495143</wp:posOffset>
            </wp:positionH>
            <wp:positionV relativeFrom="paragraph">
              <wp:posOffset>8890</wp:posOffset>
            </wp:positionV>
            <wp:extent cx="1736090" cy="1221105"/>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6090" cy="1221105"/>
                    </a:xfrm>
                    <a:prstGeom prst="rect">
                      <a:avLst/>
                    </a:prstGeom>
                  </pic:spPr>
                </pic:pic>
              </a:graphicData>
            </a:graphic>
            <wp14:sizeRelH relativeFrom="margin">
              <wp14:pctWidth>0</wp14:pctWidth>
            </wp14:sizeRelH>
            <wp14:sizeRelV relativeFrom="margin">
              <wp14:pctHeight>0</wp14:pctHeight>
            </wp14:sizeRelV>
          </wp:anchor>
        </w:drawing>
      </w:r>
      <w:r w:rsidR="001A0D16">
        <w:rPr>
          <w:noProof/>
        </w:rPr>
        <w:pict w14:anchorId="4A5C0A1C">
          <v:shape id="_x0000_s2109" type="#_x0000_t202" style="position:absolute;left:0;text-align:left;margin-left:366.4pt;margin-top:95.8pt;width:137.95pt;height:.05pt;z-index:251677696;mso-position-horizontal-relative:text;mso-position-vertical-relative:text" stroked="f">
            <v:textbox style="mso-fit-shape-to-text:t" inset="0,0,0,0">
              <w:txbxContent>
                <w:p w14:paraId="47FCC3F7" w14:textId="33B58A67" w:rsidR="001A0D16" w:rsidRPr="001A0D16" w:rsidRDefault="001A0D16" w:rsidP="001A0D16">
                  <w:pPr>
                    <w:pStyle w:val="Lgende"/>
                    <w:rPr>
                      <w:b w:val="0"/>
                      <w:bCs w:val="0"/>
                      <w:noProof/>
                      <w:sz w:val="16"/>
                      <w:szCs w:val="16"/>
                    </w:rPr>
                  </w:pPr>
                  <w:r w:rsidRPr="001A0D16">
                    <w:rPr>
                      <w:b w:val="0"/>
                      <w:bCs w:val="0"/>
                      <w:sz w:val="16"/>
                      <w:szCs w:val="16"/>
                    </w:rPr>
                    <w:t xml:space="preserve">Figure </w:t>
                  </w:r>
                  <w:r w:rsidRPr="001A0D16">
                    <w:rPr>
                      <w:b w:val="0"/>
                      <w:bCs w:val="0"/>
                      <w:sz w:val="16"/>
                      <w:szCs w:val="16"/>
                    </w:rPr>
                    <w:fldChar w:fldCharType="begin"/>
                  </w:r>
                  <w:r w:rsidRPr="001A0D16">
                    <w:rPr>
                      <w:b w:val="0"/>
                      <w:bCs w:val="0"/>
                      <w:sz w:val="16"/>
                      <w:szCs w:val="16"/>
                    </w:rPr>
                    <w:instrText xml:space="preserve"> SEQ Figure \* ARABIC </w:instrText>
                  </w:r>
                  <w:r w:rsidRPr="001A0D16">
                    <w:rPr>
                      <w:b w:val="0"/>
                      <w:bCs w:val="0"/>
                      <w:sz w:val="16"/>
                      <w:szCs w:val="16"/>
                    </w:rPr>
                    <w:fldChar w:fldCharType="separate"/>
                  </w:r>
                  <w:r w:rsidR="006E63A4">
                    <w:rPr>
                      <w:b w:val="0"/>
                      <w:bCs w:val="0"/>
                      <w:noProof/>
                      <w:sz w:val="16"/>
                      <w:szCs w:val="16"/>
                    </w:rPr>
                    <w:t>2</w:t>
                  </w:r>
                  <w:r w:rsidRPr="001A0D16">
                    <w:rPr>
                      <w:b w:val="0"/>
                      <w:bCs w:val="0"/>
                      <w:sz w:val="16"/>
                      <w:szCs w:val="16"/>
                    </w:rPr>
                    <w:fldChar w:fldCharType="end"/>
                  </w:r>
                  <w:r w:rsidRPr="001A0D16">
                    <w:rPr>
                      <w:b w:val="0"/>
                      <w:bCs w:val="0"/>
                      <w:sz w:val="16"/>
                      <w:szCs w:val="16"/>
                    </w:rPr>
                    <w:t xml:space="preserve"> : led </w:t>
                  </w:r>
                  <w:proofErr w:type="spellStart"/>
                  <w:proofErr w:type="gramStart"/>
                  <w:r w:rsidRPr="001A0D16">
                    <w:rPr>
                      <w:b w:val="0"/>
                      <w:bCs w:val="0"/>
                      <w:sz w:val="16"/>
                      <w:szCs w:val="16"/>
                    </w:rPr>
                    <w:t>NeoPixel</w:t>
                  </w:r>
                  <w:proofErr w:type="spellEnd"/>
                  <w:proofErr w:type="gramEnd"/>
                </w:p>
              </w:txbxContent>
            </v:textbox>
            <w10:wrap type="square"/>
          </v:shape>
        </w:pict>
      </w:r>
      <w:r w:rsidR="001A0D16">
        <w:rPr>
          <w:noProof/>
        </w:rPr>
        <w:drawing>
          <wp:anchor distT="0" distB="0" distL="114300" distR="114300" simplePos="0" relativeHeight="251693568" behindDoc="0" locked="0" layoutInCell="1" allowOverlap="1" wp14:anchorId="5EC2CEEE" wp14:editId="37BB30C9">
            <wp:simplePos x="0" y="0"/>
            <wp:positionH relativeFrom="column">
              <wp:posOffset>4653280</wp:posOffset>
            </wp:positionH>
            <wp:positionV relativeFrom="paragraph">
              <wp:posOffset>8890</wp:posOffset>
            </wp:positionV>
            <wp:extent cx="1751965" cy="115062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965" cy="1150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E5E09">
        <w:rPr>
          <w:rFonts w:asciiTheme="minorHAnsi" w:hAnsiTheme="minorHAnsi" w:cstheme="minorHAnsi"/>
          <w:sz w:val="22"/>
          <w:szCs w:val="22"/>
        </w:rPr>
        <w:t xml:space="preserve">PIN VDD – Alimentation  </w:t>
      </w:r>
    </w:p>
    <w:p w14:paraId="068BF170" w14:textId="21DBEB1F" w:rsidR="005E5E09" w:rsidRDefault="005E5E09" w:rsidP="005E5E09">
      <w:pPr>
        <w:pStyle w:val="Paragraphedeliste"/>
        <w:numPr>
          <w:ilvl w:val="0"/>
          <w:numId w:val="17"/>
        </w:numPr>
        <w:spacing w:after="160" w:line="259" w:lineRule="auto"/>
        <w:contextualSpacing/>
        <w:rPr>
          <w:rFonts w:asciiTheme="minorHAnsi" w:hAnsiTheme="minorHAnsi" w:cstheme="minorHAnsi"/>
          <w:sz w:val="22"/>
          <w:szCs w:val="22"/>
        </w:rPr>
      </w:pPr>
      <w:r>
        <w:rPr>
          <w:rFonts w:asciiTheme="minorHAnsi" w:hAnsiTheme="minorHAnsi" w:cstheme="minorHAnsi"/>
          <w:sz w:val="22"/>
          <w:szCs w:val="22"/>
        </w:rPr>
        <w:t xml:space="preserve">PIN VSS – </w:t>
      </w:r>
      <w:proofErr w:type="spellStart"/>
      <w:r>
        <w:rPr>
          <w:rFonts w:asciiTheme="minorHAnsi" w:hAnsiTheme="minorHAnsi" w:cstheme="minorHAnsi"/>
          <w:sz w:val="22"/>
          <w:szCs w:val="22"/>
        </w:rPr>
        <w:t>ground</w:t>
      </w:r>
      <w:proofErr w:type="spellEnd"/>
      <w:r>
        <w:rPr>
          <w:rFonts w:asciiTheme="minorHAnsi" w:hAnsiTheme="minorHAnsi" w:cstheme="minorHAnsi"/>
          <w:sz w:val="22"/>
          <w:szCs w:val="22"/>
        </w:rPr>
        <w:t xml:space="preserve"> </w:t>
      </w:r>
    </w:p>
    <w:p w14:paraId="41BA081D" w14:textId="3B343A9F" w:rsidR="005E5E09" w:rsidRDefault="005E5E09" w:rsidP="005E5E09">
      <w:pPr>
        <w:pStyle w:val="Paragraphedeliste"/>
        <w:numPr>
          <w:ilvl w:val="0"/>
          <w:numId w:val="17"/>
        </w:numPr>
        <w:spacing w:after="160" w:line="259" w:lineRule="auto"/>
        <w:contextualSpacing/>
        <w:rPr>
          <w:rFonts w:asciiTheme="minorHAnsi" w:hAnsiTheme="minorHAnsi" w:cstheme="minorHAnsi"/>
          <w:sz w:val="22"/>
          <w:szCs w:val="22"/>
        </w:rPr>
      </w:pPr>
      <w:r>
        <w:rPr>
          <w:rFonts w:asciiTheme="minorHAnsi" w:hAnsiTheme="minorHAnsi" w:cstheme="minorHAnsi"/>
          <w:sz w:val="22"/>
          <w:szCs w:val="22"/>
        </w:rPr>
        <w:t xml:space="preserve">PIN Din – Datas in </w:t>
      </w:r>
    </w:p>
    <w:p w14:paraId="18D623BE" w14:textId="525A4811" w:rsidR="005E5E09" w:rsidRDefault="005E5E09" w:rsidP="005E5E09">
      <w:pPr>
        <w:pStyle w:val="Paragraphedeliste"/>
        <w:numPr>
          <w:ilvl w:val="0"/>
          <w:numId w:val="17"/>
        </w:numPr>
        <w:spacing w:after="160" w:line="259" w:lineRule="auto"/>
        <w:contextualSpacing/>
        <w:rPr>
          <w:rFonts w:asciiTheme="minorHAnsi" w:hAnsiTheme="minorHAnsi" w:cstheme="minorHAnsi"/>
          <w:sz w:val="22"/>
          <w:szCs w:val="22"/>
        </w:rPr>
      </w:pPr>
      <w:r>
        <w:rPr>
          <w:rFonts w:asciiTheme="minorHAnsi" w:hAnsiTheme="minorHAnsi" w:cstheme="minorHAnsi"/>
          <w:sz w:val="22"/>
          <w:szCs w:val="22"/>
        </w:rPr>
        <w:t xml:space="preserve">Pin </w:t>
      </w:r>
      <w:proofErr w:type="spellStart"/>
      <w:r>
        <w:rPr>
          <w:rFonts w:asciiTheme="minorHAnsi" w:hAnsiTheme="minorHAnsi" w:cstheme="minorHAnsi"/>
          <w:sz w:val="22"/>
          <w:szCs w:val="22"/>
        </w:rPr>
        <w:t>Dout</w:t>
      </w:r>
      <w:proofErr w:type="spellEnd"/>
      <w:r>
        <w:rPr>
          <w:rFonts w:asciiTheme="minorHAnsi" w:hAnsiTheme="minorHAnsi" w:cstheme="minorHAnsi"/>
          <w:sz w:val="22"/>
          <w:szCs w:val="22"/>
        </w:rPr>
        <w:t xml:space="preserve"> – Data out </w:t>
      </w:r>
    </w:p>
    <w:p w14:paraId="30CAB024" w14:textId="0DC58863" w:rsidR="005E5E09" w:rsidRDefault="005E5E09" w:rsidP="002B6A4A">
      <w:pPr>
        <w:pStyle w:val="Para2"/>
        <w:ind w:left="567"/>
        <w:rPr>
          <w:rFonts w:asciiTheme="minorHAnsi" w:hAnsiTheme="minorHAnsi" w:cstheme="minorHAnsi"/>
          <w:sz w:val="22"/>
          <w:szCs w:val="22"/>
        </w:rPr>
      </w:pPr>
    </w:p>
    <w:p w14:paraId="3B013998" w14:textId="1E5BD4A1" w:rsidR="005E5E09" w:rsidRDefault="005E5E09" w:rsidP="002B6A4A">
      <w:pPr>
        <w:pStyle w:val="Para2"/>
        <w:ind w:left="567"/>
        <w:rPr>
          <w:rFonts w:asciiTheme="minorHAnsi" w:hAnsiTheme="minorHAnsi" w:cstheme="minorHAnsi"/>
          <w:sz w:val="22"/>
          <w:szCs w:val="22"/>
        </w:rPr>
      </w:pPr>
    </w:p>
    <w:p w14:paraId="278D58A2" w14:textId="77777777" w:rsidR="00E23635" w:rsidRDefault="00E23635" w:rsidP="002B6A4A">
      <w:pPr>
        <w:pStyle w:val="Para2"/>
        <w:ind w:left="567"/>
        <w:rPr>
          <w:rFonts w:asciiTheme="minorHAnsi" w:hAnsiTheme="minorHAnsi" w:cstheme="minorHAnsi"/>
          <w:sz w:val="22"/>
          <w:szCs w:val="22"/>
        </w:rPr>
      </w:pPr>
    </w:p>
    <w:p w14:paraId="0978B9EF" w14:textId="43626934" w:rsidR="00E23635" w:rsidRDefault="00E23635" w:rsidP="002B6A4A">
      <w:pPr>
        <w:pStyle w:val="Para2"/>
        <w:ind w:left="567"/>
        <w:rPr>
          <w:rFonts w:asciiTheme="minorHAnsi" w:hAnsiTheme="minorHAnsi" w:cstheme="minorHAnsi"/>
          <w:sz w:val="22"/>
          <w:szCs w:val="22"/>
        </w:rPr>
      </w:pPr>
    </w:p>
    <w:p w14:paraId="039C41EE" w14:textId="67D85FDD" w:rsidR="002879A2" w:rsidRDefault="002879A2" w:rsidP="005E5E09">
      <w:pPr>
        <w:pStyle w:val="Paragraphedeliste"/>
        <w:spacing w:after="160" w:line="259" w:lineRule="auto"/>
        <w:ind w:left="567"/>
        <w:contextualSpacing/>
        <w:rPr>
          <w:rFonts w:asciiTheme="minorHAnsi" w:hAnsiTheme="minorHAnsi" w:cstheme="minorHAnsi"/>
          <w:sz w:val="22"/>
          <w:szCs w:val="22"/>
        </w:rPr>
      </w:pPr>
      <w:commentRangeStart w:id="10"/>
      <w:commentRangeEnd w:id="10"/>
      <w:r>
        <w:rPr>
          <w:rStyle w:val="Marquedecommentaire"/>
        </w:rPr>
        <w:commentReference w:id="10"/>
      </w:r>
    </w:p>
    <w:p w14:paraId="5A8477A0" w14:textId="77777777" w:rsidR="002879A2" w:rsidRDefault="002879A2" w:rsidP="005E5E09">
      <w:pPr>
        <w:pStyle w:val="Paragraphedeliste"/>
        <w:spacing w:after="160" w:line="259" w:lineRule="auto"/>
        <w:ind w:left="567"/>
        <w:contextualSpacing/>
        <w:rPr>
          <w:rFonts w:asciiTheme="minorHAnsi" w:hAnsiTheme="minorHAnsi" w:cstheme="minorHAnsi"/>
          <w:sz w:val="22"/>
          <w:szCs w:val="22"/>
        </w:rPr>
      </w:pPr>
    </w:p>
    <w:p w14:paraId="1F8E1D9B" w14:textId="77777777" w:rsidR="004F500E" w:rsidRDefault="004F500E" w:rsidP="005E5E09">
      <w:pPr>
        <w:pStyle w:val="Paragraphedeliste"/>
        <w:spacing w:after="160" w:line="259" w:lineRule="auto"/>
        <w:ind w:left="567"/>
        <w:contextualSpacing/>
        <w:rPr>
          <w:rFonts w:asciiTheme="minorHAnsi" w:hAnsiTheme="minorHAnsi" w:cstheme="minorHAnsi"/>
          <w:sz w:val="22"/>
          <w:szCs w:val="22"/>
        </w:rPr>
      </w:pPr>
    </w:p>
    <w:p w14:paraId="256EA023" w14:textId="77777777" w:rsidR="004F500E" w:rsidRDefault="004F500E" w:rsidP="005E5E09">
      <w:pPr>
        <w:pStyle w:val="Paragraphedeliste"/>
        <w:spacing w:after="160" w:line="259" w:lineRule="auto"/>
        <w:ind w:left="567"/>
        <w:contextualSpacing/>
        <w:rPr>
          <w:rFonts w:asciiTheme="minorHAnsi" w:hAnsiTheme="minorHAnsi" w:cstheme="minorHAnsi"/>
          <w:sz w:val="22"/>
          <w:szCs w:val="22"/>
        </w:rPr>
      </w:pPr>
    </w:p>
    <w:p w14:paraId="0C525E86" w14:textId="77777777" w:rsidR="004F500E" w:rsidRDefault="004F500E" w:rsidP="005E5E09">
      <w:pPr>
        <w:pStyle w:val="Paragraphedeliste"/>
        <w:spacing w:after="160" w:line="259" w:lineRule="auto"/>
        <w:ind w:left="567"/>
        <w:contextualSpacing/>
        <w:rPr>
          <w:rFonts w:asciiTheme="minorHAnsi" w:hAnsiTheme="minorHAnsi" w:cstheme="minorHAnsi"/>
          <w:sz w:val="22"/>
          <w:szCs w:val="22"/>
        </w:rPr>
      </w:pPr>
    </w:p>
    <w:p w14:paraId="0FB9D814" w14:textId="72E28383" w:rsidR="005E5E09" w:rsidRPr="00FB7C8B" w:rsidRDefault="005E5E09" w:rsidP="005E5E09">
      <w:pPr>
        <w:pStyle w:val="Paragraphedeliste"/>
        <w:spacing w:after="160" w:line="259" w:lineRule="auto"/>
        <w:ind w:left="567"/>
        <w:contextualSpacing/>
        <w:rPr>
          <w:rFonts w:asciiTheme="minorHAnsi" w:hAnsiTheme="minorHAnsi" w:cstheme="minorHAnsi"/>
          <w:sz w:val="22"/>
          <w:szCs w:val="22"/>
        </w:rPr>
      </w:pPr>
      <w:r w:rsidRPr="00FB7C8B">
        <w:rPr>
          <w:rFonts w:asciiTheme="minorHAnsi" w:hAnsiTheme="minorHAnsi" w:cstheme="minorHAnsi"/>
          <w:sz w:val="22"/>
          <w:szCs w:val="22"/>
        </w:rPr>
        <w:t xml:space="preserve">Une LED a besoin de 24 </w:t>
      </w:r>
      <w:proofErr w:type="gramStart"/>
      <w:r w:rsidRPr="00FB7C8B">
        <w:rPr>
          <w:rFonts w:asciiTheme="minorHAnsi" w:hAnsiTheme="minorHAnsi" w:cstheme="minorHAnsi"/>
          <w:sz w:val="22"/>
          <w:szCs w:val="22"/>
        </w:rPr>
        <w:t>bit</w:t>
      </w:r>
      <w:proofErr w:type="gramEnd"/>
      <w:r w:rsidRPr="00FB7C8B">
        <w:rPr>
          <w:rFonts w:asciiTheme="minorHAnsi" w:hAnsiTheme="minorHAnsi" w:cstheme="minorHAnsi"/>
          <w:sz w:val="22"/>
          <w:szCs w:val="22"/>
        </w:rPr>
        <w:t xml:space="preserve"> pour être commander, 8 bit par couleur, ce qui donne un total de plus de 16 million de couleurs. </w:t>
      </w:r>
    </w:p>
    <w:p w14:paraId="7C1A8870" w14:textId="77777777" w:rsidR="005E5E09" w:rsidRDefault="005E5E09" w:rsidP="002B6A4A">
      <w:pPr>
        <w:pStyle w:val="Para2"/>
        <w:ind w:left="567"/>
        <w:rPr>
          <w:rFonts w:asciiTheme="minorHAnsi" w:hAnsiTheme="minorHAnsi" w:cstheme="minorHAnsi"/>
          <w:sz w:val="22"/>
          <w:szCs w:val="22"/>
        </w:rPr>
      </w:pPr>
    </w:p>
    <w:p w14:paraId="615D5C05" w14:textId="77777777" w:rsidR="005E5E09" w:rsidRDefault="005E5E09" w:rsidP="002B6A4A">
      <w:pPr>
        <w:pStyle w:val="Para2"/>
        <w:ind w:left="567"/>
        <w:rPr>
          <w:rFonts w:asciiTheme="minorHAnsi" w:hAnsiTheme="minorHAnsi" w:cstheme="minorHAnsi"/>
          <w:sz w:val="22"/>
          <w:szCs w:val="22"/>
        </w:rPr>
      </w:pPr>
    </w:p>
    <w:p w14:paraId="796FD3E5" w14:textId="77777777" w:rsidR="005E5E09" w:rsidRDefault="005E5E09" w:rsidP="002B6A4A">
      <w:pPr>
        <w:pStyle w:val="Para2"/>
        <w:ind w:left="567"/>
        <w:rPr>
          <w:rFonts w:asciiTheme="minorHAnsi" w:hAnsiTheme="minorHAnsi" w:cstheme="minorHAnsi"/>
          <w:sz w:val="22"/>
          <w:szCs w:val="22"/>
        </w:rPr>
      </w:pPr>
    </w:p>
    <w:p w14:paraId="5547F37A" w14:textId="77777777" w:rsidR="005E5E09" w:rsidRDefault="005E5E09" w:rsidP="002B6A4A">
      <w:pPr>
        <w:pStyle w:val="Para2"/>
        <w:ind w:left="567"/>
        <w:rPr>
          <w:rFonts w:asciiTheme="minorHAnsi" w:hAnsiTheme="minorHAnsi" w:cstheme="minorHAnsi"/>
          <w:sz w:val="22"/>
          <w:szCs w:val="22"/>
        </w:rPr>
      </w:pPr>
    </w:p>
    <w:p w14:paraId="74BAC26B" w14:textId="77777777" w:rsidR="005E5E09" w:rsidRDefault="005E5E09" w:rsidP="002B6A4A">
      <w:pPr>
        <w:pStyle w:val="Para2"/>
        <w:ind w:left="567"/>
        <w:rPr>
          <w:rFonts w:asciiTheme="minorHAnsi" w:hAnsiTheme="minorHAnsi" w:cstheme="minorHAnsi"/>
          <w:sz w:val="22"/>
          <w:szCs w:val="22"/>
        </w:rPr>
      </w:pPr>
    </w:p>
    <w:p w14:paraId="07F9B6A8" w14:textId="77777777" w:rsidR="005E5E09" w:rsidRDefault="005E5E09" w:rsidP="002B6A4A">
      <w:pPr>
        <w:pStyle w:val="Para2"/>
        <w:ind w:left="567"/>
        <w:rPr>
          <w:rFonts w:asciiTheme="minorHAnsi" w:hAnsiTheme="minorHAnsi" w:cstheme="minorHAnsi"/>
          <w:sz w:val="22"/>
          <w:szCs w:val="22"/>
        </w:rPr>
      </w:pPr>
    </w:p>
    <w:p w14:paraId="026D91ED" w14:textId="77777777" w:rsidR="005E5E09" w:rsidRDefault="005E5E09" w:rsidP="002B6A4A">
      <w:pPr>
        <w:pStyle w:val="Para2"/>
        <w:ind w:left="567"/>
        <w:rPr>
          <w:rFonts w:asciiTheme="minorHAnsi" w:hAnsiTheme="minorHAnsi" w:cstheme="minorHAnsi"/>
          <w:sz w:val="22"/>
          <w:szCs w:val="22"/>
        </w:rPr>
      </w:pPr>
    </w:p>
    <w:p w14:paraId="1C91A7D9" w14:textId="77777777" w:rsidR="005E5E09" w:rsidRDefault="005E5E09" w:rsidP="002B6A4A">
      <w:pPr>
        <w:pStyle w:val="Para2"/>
        <w:ind w:left="567"/>
        <w:rPr>
          <w:rFonts w:asciiTheme="minorHAnsi" w:hAnsiTheme="minorHAnsi" w:cstheme="minorHAnsi"/>
          <w:sz w:val="22"/>
          <w:szCs w:val="22"/>
        </w:rPr>
      </w:pPr>
    </w:p>
    <w:p w14:paraId="482FBF51" w14:textId="77777777" w:rsidR="00E23635" w:rsidRDefault="00E23635" w:rsidP="002B6A4A">
      <w:pPr>
        <w:pStyle w:val="Para2"/>
        <w:ind w:left="567"/>
        <w:rPr>
          <w:rFonts w:asciiTheme="minorHAnsi" w:hAnsiTheme="minorHAnsi" w:cstheme="minorHAnsi"/>
          <w:sz w:val="22"/>
          <w:szCs w:val="22"/>
        </w:rPr>
      </w:pPr>
    </w:p>
    <w:p w14:paraId="14E2FD47" w14:textId="77777777" w:rsidR="00E23635" w:rsidRPr="002E74FA" w:rsidRDefault="00E23635" w:rsidP="002B6A4A">
      <w:pPr>
        <w:pStyle w:val="Para2"/>
        <w:ind w:left="567"/>
        <w:rPr>
          <w:rFonts w:asciiTheme="minorHAnsi" w:hAnsiTheme="minorHAnsi" w:cstheme="minorHAnsi"/>
          <w:sz w:val="22"/>
          <w:szCs w:val="22"/>
        </w:rPr>
      </w:pPr>
    </w:p>
    <w:p w14:paraId="6E883951" w14:textId="7B5185CA" w:rsidR="00086CD0" w:rsidRPr="002E74FA" w:rsidRDefault="002E74FA" w:rsidP="002B6A4A">
      <w:pPr>
        <w:pStyle w:val="Para2"/>
        <w:ind w:left="567"/>
        <w:rPr>
          <w:rFonts w:asciiTheme="minorHAnsi" w:hAnsiTheme="minorHAnsi" w:cstheme="minorHAnsi"/>
          <w:sz w:val="22"/>
          <w:szCs w:val="22"/>
        </w:rPr>
      </w:pPr>
      <w:r w:rsidRPr="002E74FA">
        <w:rPr>
          <w:rFonts w:asciiTheme="minorHAnsi" w:hAnsiTheme="minorHAnsi" w:cstheme="minorHAnsi"/>
          <w:sz w:val="22"/>
          <w:szCs w:val="22"/>
        </w:rPr>
        <w:t>A l’aide d’un programme d</w:t>
      </w:r>
      <w:r>
        <w:rPr>
          <w:rFonts w:asciiTheme="minorHAnsi" w:hAnsiTheme="minorHAnsi" w:cstheme="minorHAnsi"/>
          <w:sz w:val="22"/>
          <w:szCs w:val="22"/>
        </w:rPr>
        <w:t xml:space="preserve">e test, réalisé sur un </w:t>
      </w:r>
      <w:r w:rsidR="00B163A4">
        <w:rPr>
          <w:rFonts w:asciiTheme="minorHAnsi" w:hAnsiTheme="minorHAnsi" w:cstheme="minorHAnsi"/>
          <w:sz w:val="22"/>
          <w:szCs w:val="22"/>
        </w:rPr>
        <w:t xml:space="preserve">des </w:t>
      </w:r>
      <w:proofErr w:type="spellStart"/>
      <w:r>
        <w:rPr>
          <w:rFonts w:asciiTheme="minorHAnsi" w:hAnsiTheme="minorHAnsi" w:cstheme="minorHAnsi"/>
          <w:sz w:val="22"/>
          <w:szCs w:val="22"/>
        </w:rPr>
        <w:t>starterkit</w:t>
      </w:r>
      <w:r w:rsidR="00B163A4">
        <w:rPr>
          <w:rFonts w:asciiTheme="minorHAnsi" w:hAnsiTheme="minorHAnsi" w:cstheme="minorHAnsi"/>
          <w:sz w:val="22"/>
          <w:szCs w:val="22"/>
        </w:rPr>
        <w:t>s</w:t>
      </w:r>
      <w:proofErr w:type="spellEnd"/>
      <w:r>
        <w:rPr>
          <w:rStyle w:val="Appelnotedebasdep"/>
          <w:rFonts w:asciiTheme="minorHAnsi" w:hAnsiTheme="minorHAnsi" w:cstheme="minorHAnsi"/>
          <w:sz w:val="22"/>
          <w:szCs w:val="22"/>
        </w:rPr>
        <w:footnoteReference w:id="1"/>
      </w:r>
      <w:r>
        <w:rPr>
          <w:rFonts w:asciiTheme="minorHAnsi" w:hAnsiTheme="minorHAnsi" w:cstheme="minorHAnsi"/>
          <w:sz w:val="22"/>
          <w:szCs w:val="22"/>
        </w:rPr>
        <w:t xml:space="preserve"> de l’ES, il faudra tester plusieurs configurations [couleur – blanc] pour déterminer la consommation totale des leds</w:t>
      </w:r>
      <w:r w:rsidR="00474B7A">
        <w:rPr>
          <w:rFonts w:asciiTheme="minorHAnsi" w:hAnsiTheme="minorHAnsi" w:cstheme="minorHAnsi"/>
          <w:sz w:val="22"/>
          <w:szCs w:val="22"/>
        </w:rPr>
        <w:t xml:space="preserve"> [voir</w:t>
      </w:r>
      <w:r w:rsidR="00B163A4">
        <w:rPr>
          <w:rFonts w:asciiTheme="minorHAnsi" w:hAnsiTheme="minorHAnsi" w:cstheme="minorHAnsi"/>
          <w:sz w:val="22"/>
          <w:szCs w:val="22"/>
        </w:rPr>
        <w:t xml:space="preserve"> §</w:t>
      </w:r>
      <w:r w:rsidR="00B163A4">
        <w:rPr>
          <w:rFonts w:asciiTheme="minorHAnsi" w:hAnsiTheme="minorHAnsi" w:cstheme="minorHAnsi"/>
          <w:sz w:val="22"/>
          <w:szCs w:val="22"/>
        </w:rPr>
        <w:fldChar w:fldCharType="begin"/>
      </w:r>
      <w:r w:rsidR="00B163A4">
        <w:rPr>
          <w:rFonts w:asciiTheme="minorHAnsi" w:hAnsiTheme="minorHAnsi" w:cstheme="minorHAnsi"/>
          <w:sz w:val="22"/>
          <w:szCs w:val="22"/>
        </w:rPr>
        <w:instrText xml:space="preserve"> REF _Ref166358338 \r \h </w:instrText>
      </w:r>
      <w:r w:rsidR="00B163A4">
        <w:rPr>
          <w:rFonts w:asciiTheme="minorHAnsi" w:hAnsiTheme="minorHAnsi" w:cstheme="minorHAnsi"/>
          <w:sz w:val="22"/>
          <w:szCs w:val="22"/>
        </w:rPr>
      </w:r>
      <w:r w:rsidR="00B163A4">
        <w:rPr>
          <w:rFonts w:asciiTheme="minorHAnsi" w:hAnsiTheme="minorHAnsi" w:cstheme="minorHAnsi"/>
          <w:sz w:val="22"/>
          <w:szCs w:val="22"/>
        </w:rPr>
        <w:fldChar w:fldCharType="separate"/>
      </w:r>
      <w:r w:rsidR="00B163A4">
        <w:rPr>
          <w:rFonts w:asciiTheme="minorHAnsi" w:hAnsiTheme="minorHAnsi" w:cstheme="minorHAnsi"/>
          <w:sz w:val="22"/>
          <w:szCs w:val="22"/>
        </w:rPr>
        <w:t>7.3</w:t>
      </w:r>
      <w:r w:rsidR="00B163A4">
        <w:rPr>
          <w:rFonts w:asciiTheme="minorHAnsi" w:hAnsiTheme="minorHAnsi" w:cstheme="minorHAnsi"/>
          <w:sz w:val="22"/>
          <w:szCs w:val="22"/>
        </w:rPr>
        <w:fldChar w:fldCharType="end"/>
      </w:r>
      <w:r w:rsidR="00474B7A">
        <w:rPr>
          <w:rFonts w:asciiTheme="minorHAnsi" w:hAnsiTheme="minorHAnsi" w:cstheme="minorHAnsi"/>
          <w:sz w:val="22"/>
          <w:szCs w:val="22"/>
        </w:rPr>
        <w:t xml:space="preserve"> §</w:t>
      </w:r>
      <w:r w:rsidR="00474B7A">
        <w:rPr>
          <w:rFonts w:asciiTheme="minorHAnsi" w:hAnsiTheme="minorHAnsi" w:cstheme="minorHAnsi"/>
          <w:sz w:val="22"/>
          <w:szCs w:val="22"/>
        </w:rPr>
        <w:fldChar w:fldCharType="begin"/>
      </w:r>
      <w:r w:rsidR="00474B7A">
        <w:rPr>
          <w:rFonts w:asciiTheme="minorHAnsi" w:hAnsiTheme="minorHAnsi" w:cstheme="minorHAnsi"/>
          <w:sz w:val="22"/>
          <w:szCs w:val="22"/>
        </w:rPr>
        <w:instrText xml:space="preserve"> REF _Ref164549156 \w \h </w:instrText>
      </w:r>
      <w:r w:rsidR="00474B7A">
        <w:rPr>
          <w:rFonts w:asciiTheme="minorHAnsi" w:hAnsiTheme="minorHAnsi" w:cstheme="minorHAnsi"/>
          <w:sz w:val="22"/>
          <w:szCs w:val="22"/>
        </w:rPr>
      </w:r>
      <w:r w:rsidR="00474B7A">
        <w:rPr>
          <w:rFonts w:asciiTheme="minorHAnsi" w:hAnsiTheme="minorHAnsi" w:cstheme="minorHAnsi"/>
          <w:sz w:val="22"/>
          <w:szCs w:val="22"/>
        </w:rPr>
        <w:fldChar w:fldCharType="separate"/>
      </w:r>
      <w:r w:rsidR="00474B7A">
        <w:rPr>
          <w:rFonts w:asciiTheme="minorHAnsi" w:hAnsiTheme="minorHAnsi" w:cstheme="minorHAnsi"/>
          <w:sz w:val="22"/>
          <w:szCs w:val="22"/>
        </w:rPr>
        <w:t>12</w:t>
      </w:r>
      <w:r w:rsidR="00474B7A">
        <w:rPr>
          <w:rFonts w:asciiTheme="minorHAnsi" w:hAnsiTheme="minorHAnsi" w:cstheme="minorHAnsi"/>
          <w:sz w:val="22"/>
          <w:szCs w:val="22"/>
        </w:rPr>
        <w:fldChar w:fldCharType="end"/>
      </w:r>
      <w:r w:rsidR="00474B7A">
        <w:rPr>
          <w:rFonts w:asciiTheme="minorHAnsi" w:hAnsiTheme="minorHAnsi" w:cstheme="minorHAnsi"/>
          <w:sz w:val="22"/>
          <w:szCs w:val="22"/>
        </w:rPr>
        <w:t>]</w:t>
      </w:r>
      <w:r>
        <w:rPr>
          <w:rFonts w:asciiTheme="minorHAnsi" w:hAnsiTheme="minorHAnsi" w:cstheme="minorHAnsi"/>
          <w:sz w:val="22"/>
          <w:szCs w:val="22"/>
        </w:rPr>
        <w:t xml:space="preserve">. </w:t>
      </w:r>
    </w:p>
    <w:p w14:paraId="10854A09" w14:textId="77777777" w:rsidR="00086CD0" w:rsidRPr="002E74FA" w:rsidRDefault="00086CD0" w:rsidP="001F7488">
      <w:pPr>
        <w:pStyle w:val="Para2"/>
        <w:ind w:left="0"/>
        <w:rPr>
          <w:rFonts w:asciiTheme="minorHAnsi" w:hAnsiTheme="minorHAnsi" w:cstheme="minorHAnsi"/>
          <w:sz w:val="22"/>
          <w:szCs w:val="22"/>
        </w:rPr>
      </w:pPr>
    </w:p>
    <w:p w14:paraId="1AA86ED2" w14:textId="77777777" w:rsidR="00086CD0" w:rsidRPr="002E74FA" w:rsidRDefault="00086CD0" w:rsidP="001F7488">
      <w:pPr>
        <w:pStyle w:val="Para2"/>
        <w:ind w:left="0"/>
        <w:rPr>
          <w:rFonts w:asciiTheme="minorHAnsi" w:hAnsiTheme="minorHAnsi" w:cstheme="minorHAnsi"/>
          <w:sz w:val="22"/>
          <w:szCs w:val="22"/>
        </w:rPr>
      </w:pPr>
    </w:p>
    <w:p w14:paraId="648A512A" w14:textId="77777777" w:rsidR="00086CD0" w:rsidRPr="002E74FA" w:rsidRDefault="00086CD0" w:rsidP="001F7488">
      <w:pPr>
        <w:pStyle w:val="Para2"/>
        <w:ind w:left="0"/>
        <w:rPr>
          <w:rFonts w:asciiTheme="minorHAnsi" w:hAnsiTheme="minorHAnsi" w:cstheme="minorHAnsi"/>
          <w:sz w:val="22"/>
          <w:szCs w:val="22"/>
        </w:rPr>
      </w:pPr>
    </w:p>
    <w:p w14:paraId="45E65A76" w14:textId="5C8BCEC8" w:rsidR="00086CD0" w:rsidRPr="002E74FA" w:rsidRDefault="00086CD0" w:rsidP="001F7488">
      <w:pPr>
        <w:pStyle w:val="Para2"/>
        <w:ind w:left="0"/>
        <w:rPr>
          <w:rFonts w:asciiTheme="minorHAnsi" w:hAnsiTheme="minorHAnsi" w:cstheme="minorHAnsi"/>
          <w:sz w:val="22"/>
          <w:szCs w:val="22"/>
        </w:rPr>
      </w:pPr>
    </w:p>
    <w:p w14:paraId="2B048B70" w14:textId="77777777" w:rsidR="00086CD0" w:rsidRPr="002E74FA" w:rsidRDefault="00086CD0" w:rsidP="001F7488">
      <w:pPr>
        <w:pStyle w:val="Para2"/>
        <w:ind w:left="0"/>
        <w:rPr>
          <w:rFonts w:asciiTheme="minorHAnsi" w:hAnsiTheme="minorHAnsi" w:cstheme="minorHAnsi"/>
          <w:sz w:val="22"/>
          <w:szCs w:val="22"/>
        </w:rPr>
      </w:pPr>
    </w:p>
    <w:p w14:paraId="2E01EDAB" w14:textId="77777777" w:rsidR="00086CD0" w:rsidRPr="002E74FA" w:rsidRDefault="00086CD0" w:rsidP="001F7488">
      <w:pPr>
        <w:pStyle w:val="Para2"/>
        <w:ind w:left="0"/>
        <w:rPr>
          <w:rFonts w:asciiTheme="minorHAnsi" w:hAnsiTheme="minorHAnsi" w:cstheme="minorHAnsi"/>
          <w:sz w:val="22"/>
          <w:szCs w:val="22"/>
        </w:rPr>
      </w:pPr>
    </w:p>
    <w:p w14:paraId="0BC342DF" w14:textId="77777777" w:rsidR="00086CD0" w:rsidRDefault="00086CD0" w:rsidP="001F7488">
      <w:pPr>
        <w:pStyle w:val="Para2"/>
        <w:ind w:left="0"/>
      </w:pPr>
    </w:p>
    <w:p w14:paraId="763D7AFE" w14:textId="77777777" w:rsidR="00086CD0" w:rsidRDefault="00086CD0" w:rsidP="001F7488">
      <w:pPr>
        <w:pStyle w:val="Para2"/>
        <w:ind w:left="0"/>
      </w:pPr>
    </w:p>
    <w:p w14:paraId="4E23CDEF" w14:textId="77777777" w:rsidR="00086CD0" w:rsidRDefault="00086CD0" w:rsidP="001F7488">
      <w:pPr>
        <w:pStyle w:val="Para2"/>
        <w:ind w:left="0"/>
      </w:pPr>
    </w:p>
    <w:p w14:paraId="01493DFD" w14:textId="77777777" w:rsidR="005C3337" w:rsidRDefault="005C3337" w:rsidP="005C3337">
      <w:pPr>
        <w:pStyle w:val="Para2"/>
      </w:pPr>
    </w:p>
    <w:p w14:paraId="71DBC0FD" w14:textId="77777777" w:rsidR="005C3337" w:rsidRDefault="005C3337" w:rsidP="005C3337">
      <w:pPr>
        <w:pStyle w:val="Para2"/>
      </w:pPr>
      <w:r>
        <w:t>Au niveau de la consommation après plusieurs mesures que l’on peut trouver dans le fichier Excel. Les LED peuvent consommer jusqu’à 64W ce qui est énorme mais pour quelle consomme autant il faut qu’elles soient toutes allumées en blanc et à la luminosité maximum ce qui fait un vrai lampadaire.</w:t>
      </w:r>
    </w:p>
    <w:p w14:paraId="16879EF4" w14:textId="77777777" w:rsidR="005C3337" w:rsidRDefault="005C3337" w:rsidP="005C3337">
      <w:pPr>
        <w:pStyle w:val="Para2"/>
      </w:pPr>
      <w:r>
        <w:t>Je pense que pour une utilisation normale la consommation moyenne devrait se trouver entre 5 et 10 W ce qui est déjà beaucoup plus raisonnable.</w:t>
      </w:r>
    </w:p>
    <w:p w14:paraId="6BE9AB03" w14:textId="77777777" w:rsidR="005C3337" w:rsidRDefault="005C3337" w:rsidP="005C3337">
      <w:pPr>
        <w:pStyle w:val="Para2"/>
      </w:pPr>
      <w:r>
        <w:t>D’après les mesures que j’ai faites il serait possible descendre en dessous de 2W et de toujours avoir un texte lisible, cependant la luminosité serais grandement atteinte et en plein soleil j’ai des doutes sur la lisibilité du texte.</w:t>
      </w:r>
    </w:p>
    <w:p w14:paraId="7E529104" w14:textId="77777777" w:rsidR="005C3337" w:rsidRDefault="005C3337" w:rsidP="005C3337">
      <w:pPr>
        <w:pStyle w:val="Para2"/>
      </w:pPr>
      <w:r>
        <w:t>Avec mes mesures j’ai également remarqué que les LED consomment même si elles sont éteintes, avec les deux matrice la consommation des LED éteintes vaut 1,73Wh.</w:t>
      </w:r>
    </w:p>
    <w:p w14:paraId="40923B44" w14:textId="77777777" w:rsidR="005C3337" w:rsidRDefault="005C3337" w:rsidP="005C3337">
      <w:pPr>
        <w:pStyle w:val="Para2"/>
        <w:ind w:left="0"/>
      </w:pPr>
    </w:p>
    <w:p w14:paraId="44F88070" w14:textId="77777777" w:rsidR="005C3337" w:rsidRDefault="005C3337" w:rsidP="005C3337">
      <w:pPr>
        <w:pStyle w:val="Para2"/>
      </w:pPr>
      <w:r>
        <w:t xml:space="preserve">En conclusion pour les deux matrices je pense qu’il sera définitivement possible d’avoir un excellent rendu à une consommation raisonnable. La consommation peut non seulement être réduite en réduisant la luminosité des LED mais également en n’affichant pas le texte en permanence par exemple. Comme je l’ai remarqué si les LED sont alimentées on ne peut pas consommer mois de 1,7Wh </w:t>
      </w:r>
    </w:p>
    <w:p w14:paraId="0C640F46" w14:textId="77777777" w:rsidR="005C3337" w:rsidRDefault="005C3337" w:rsidP="005C3337">
      <w:pPr>
        <w:pStyle w:val="Para2"/>
      </w:pPr>
      <w:r>
        <w:t>, pour économiser encore plus il faudrait ajouter un système qui coupe l’alimentation des LED quand elles sont éteintes</w:t>
      </w:r>
    </w:p>
    <w:p w14:paraId="75AAA7F3" w14:textId="77777777" w:rsidR="005C3337" w:rsidRDefault="005C3337" w:rsidP="005C3337">
      <w:pPr>
        <w:pStyle w:val="Para2"/>
      </w:pPr>
    </w:p>
    <w:p w14:paraId="2EFA05F9" w14:textId="77777777" w:rsidR="005C3337" w:rsidRDefault="005C3337" w:rsidP="005C3337">
      <w:pPr>
        <w:pStyle w:val="Titre3"/>
      </w:pPr>
      <w:bookmarkStart w:id="11" w:name="_Toc166361028"/>
      <w:r>
        <w:t>Autres possibilités</w:t>
      </w:r>
      <w:bookmarkEnd w:id="11"/>
      <w:r>
        <w:t xml:space="preserve"> </w:t>
      </w:r>
    </w:p>
    <w:p w14:paraId="48C3DC20" w14:textId="77777777" w:rsidR="005C3337" w:rsidRPr="00597F4A" w:rsidRDefault="005C3337" w:rsidP="005C3337">
      <w:pPr>
        <w:pStyle w:val="Para3"/>
      </w:pPr>
    </w:p>
    <w:p w14:paraId="1CE09A15" w14:textId="77777777" w:rsidR="005C3337" w:rsidRDefault="005C3337" w:rsidP="005C3337">
      <w:pPr>
        <w:pStyle w:val="Para2"/>
      </w:pPr>
      <w:r>
        <w:t>Parmi les autres possibilités, il y avait faire une seule matrice de LED qui tournerais sur elle-même. Mais cette méthode nécessite de faire passer au minimum la masse et le positive au travers d’un axe ce qui est très compliqué.</w:t>
      </w:r>
    </w:p>
    <w:p w14:paraId="6F83E507" w14:textId="77777777" w:rsidR="00E63338" w:rsidRDefault="005C3337" w:rsidP="00E63338">
      <w:pPr>
        <w:pStyle w:val="Para2"/>
      </w:pPr>
      <w:r>
        <w:t>Il aurait également été possible d’utiliser 4 matrices formant un carré. Mais la consommation par rapport au deux matrices souples n’auraient pas changé dû au nombre de LED quasi identique donc quatre matrices en carré résulteraient juste en un affichage moins bien lisible.</w:t>
      </w:r>
    </w:p>
    <w:p w14:paraId="31F62FBC" w14:textId="77777777" w:rsidR="00E63338" w:rsidRDefault="00E63338">
      <w:pPr>
        <w:rPr>
          <w:sz w:val="20"/>
        </w:rPr>
      </w:pPr>
    </w:p>
    <w:p w14:paraId="4C92123E" w14:textId="77777777" w:rsidR="005C3337" w:rsidRDefault="005C3337" w:rsidP="005C3337">
      <w:pPr>
        <w:pStyle w:val="Titre2"/>
      </w:pPr>
      <w:bookmarkStart w:id="12" w:name="_Toc166361029"/>
      <w:r>
        <w:t>Module Wifi</w:t>
      </w:r>
      <w:bookmarkEnd w:id="12"/>
    </w:p>
    <w:p w14:paraId="1AD2B14A" w14:textId="77777777" w:rsidR="005C3337" w:rsidRDefault="005C3337" w:rsidP="005C3337">
      <w:pPr>
        <w:pStyle w:val="Para2"/>
      </w:pPr>
    </w:p>
    <w:p w14:paraId="1FE8126A" w14:textId="77777777" w:rsidR="005C3337" w:rsidRDefault="005C3337" w:rsidP="005C3337">
      <w:pPr>
        <w:pStyle w:val="Para2"/>
      </w:pPr>
      <w:r>
        <w:t>Pour le module Wifi, j’ai trouvé trois modules potentiels le esp32 qui est le module que Patrick Favre va utiliser pour son projet.</w:t>
      </w:r>
    </w:p>
    <w:p w14:paraId="25173EA2" w14:textId="77777777" w:rsidR="005C3337" w:rsidRDefault="005C3337" w:rsidP="005C3337">
      <w:pPr>
        <w:pStyle w:val="Para2"/>
      </w:pPr>
    </w:p>
    <w:p w14:paraId="07CA8354" w14:textId="77777777" w:rsidR="005C3337" w:rsidRDefault="005C3337" w:rsidP="005C3337">
      <w:pPr>
        <w:pStyle w:val="Para2"/>
      </w:pPr>
      <w:r>
        <w:t>La deuxième possibilité est assez similaire, s’est le RN171.</w:t>
      </w:r>
    </w:p>
    <w:p w14:paraId="7F1CE303" w14:textId="77777777" w:rsidR="005C3337" w:rsidRDefault="005C3337" w:rsidP="005C3337">
      <w:pPr>
        <w:pStyle w:val="Para2"/>
      </w:pPr>
    </w:p>
    <w:p w14:paraId="123DDE75" w14:textId="77777777" w:rsidR="00685F82" w:rsidRDefault="005C3337" w:rsidP="005C3337">
      <w:pPr>
        <w:pStyle w:val="Para2"/>
      </w:pPr>
      <w:r>
        <w:t xml:space="preserve">Et enfin la dernière et celle que je choisirais pour l’instant car par rapport au deux autres il est possible de </w:t>
      </w:r>
      <w:proofErr w:type="spellStart"/>
      <w:r>
        <w:t>si</w:t>
      </w:r>
      <w:proofErr w:type="spellEnd"/>
      <w:r>
        <w:t xml:space="preserve"> connecter depuis une page internet est le MRF24Wn0MA / ATWILC1000.</w:t>
      </w:r>
    </w:p>
    <w:p w14:paraId="6A8BE56D" w14:textId="77777777" w:rsidR="00685F82" w:rsidRDefault="00685F82">
      <w:pPr>
        <w:rPr>
          <w:sz w:val="20"/>
        </w:rPr>
      </w:pPr>
      <w:r>
        <w:br w:type="page"/>
      </w:r>
    </w:p>
    <w:p w14:paraId="13ED65E9" w14:textId="77777777" w:rsidR="005C3337" w:rsidRDefault="005C3337" w:rsidP="005C3337">
      <w:pPr>
        <w:pStyle w:val="Titre2"/>
      </w:pPr>
      <w:bookmarkStart w:id="13" w:name="_Toc166361030"/>
      <w:r>
        <w:lastRenderedPageBreak/>
        <w:t>Application</w:t>
      </w:r>
      <w:bookmarkEnd w:id="13"/>
    </w:p>
    <w:p w14:paraId="156B50EC" w14:textId="77777777" w:rsidR="005C3337" w:rsidRDefault="005C3337" w:rsidP="005C3337">
      <w:pPr>
        <w:pStyle w:val="Para2"/>
      </w:pPr>
    </w:p>
    <w:p w14:paraId="510C26D4" w14:textId="77777777" w:rsidR="005C3337" w:rsidRDefault="005C3337" w:rsidP="005C3337">
      <w:pPr>
        <w:pStyle w:val="Para2"/>
      </w:pPr>
      <w:r>
        <w:t>Il n’est pas prévu pour l’instant que je réalise l’application, je ne me suis donc pas encore renseigné sur le sujet.</w:t>
      </w:r>
    </w:p>
    <w:p w14:paraId="5A3A7C97" w14:textId="77777777" w:rsidR="005C3337" w:rsidRPr="00631072" w:rsidRDefault="005C3337" w:rsidP="005C3337">
      <w:pPr>
        <w:pStyle w:val="Para2"/>
      </w:pPr>
    </w:p>
    <w:p w14:paraId="10CA8413" w14:textId="77777777" w:rsidR="005C3337" w:rsidRDefault="005C3337" w:rsidP="005C3337">
      <w:pPr>
        <w:pStyle w:val="Titre2"/>
      </w:pPr>
      <w:bookmarkStart w:id="14" w:name="_Toc166361031"/>
      <w:r>
        <w:t>Batterie</w:t>
      </w:r>
      <w:bookmarkEnd w:id="14"/>
    </w:p>
    <w:p w14:paraId="443990DD" w14:textId="77777777" w:rsidR="005C3337" w:rsidRDefault="005C3337" w:rsidP="005C3337">
      <w:pPr>
        <w:pStyle w:val="Para2"/>
      </w:pPr>
    </w:p>
    <w:p w14:paraId="6F773E75" w14:textId="77777777" w:rsidR="005C3337" w:rsidRDefault="005C3337" w:rsidP="005C3337">
      <w:pPr>
        <w:pStyle w:val="Para2"/>
      </w:pPr>
      <w:r>
        <w:t>La première chose à savoir pour pouvoir choisir la batterie est quel volume doit-elle faire. Pour le déterminer il me suffit de multiplier l’autonomie désirer [h] par la consommation moyenne de mon système :</w:t>
      </w:r>
    </w:p>
    <w:p w14:paraId="4CA3F5FB" w14:textId="77777777" w:rsidR="005C3337" w:rsidRDefault="005C3337" w:rsidP="005C3337">
      <w:pPr>
        <w:pStyle w:val="Para2"/>
      </w:pPr>
      <w:r>
        <w:t>Pour l’autonomie l’objectif est de 24H au mieux, mais pour la consommation s’est un peu plus compliquer. Premièrement je considère la consommation des LED comme l’unique consommation du système car le reste (Pic, module wifi) ont une consommation négligeable par rapport au LED. Comme l’autonomies est désirer dans le meilleur des cas je considère quelle seras possible à une consommation réduite. Je choisi donc 2Wh qui selon moi est une consommation atteignable.</w:t>
      </w:r>
    </w:p>
    <w:p w14:paraId="4920722E" w14:textId="77777777" w:rsidR="005C3337" w:rsidRDefault="005C3337" w:rsidP="005C3337">
      <w:pPr>
        <w:pStyle w:val="Para2"/>
      </w:pPr>
      <w:r>
        <w:t>La batterie devra donc avoir une capacité minimum de 24 * 2 = 48Wh.</w:t>
      </w:r>
    </w:p>
    <w:p w14:paraId="7CC919F0" w14:textId="77777777" w:rsidR="005C3337" w:rsidRPr="00EF13A9" w:rsidRDefault="005C3337" w:rsidP="005C3337">
      <w:pPr>
        <w:pStyle w:val="Para2"/>
      </w:pPr>
    </w:p>
    <w:p w14:paraId="49F4F41D" w14:textId="77777777" w:rsidR="005C3337" w:rsidRDefault="005C3337" w:rsidP="005C3337">
      <w:pPr>
        <w:pStyle w:val="Para2"/>
      </w:pPr>
      <w:r>
        <w:t>Une fois la capacité trouver deux solutions son possible : Batterie au plomb ou batterie au lithium. Cependant vus qu’il faut une grande capacité les batteries au lithium son moins envisageable.</w:t>
      </w:r>
    </w:p>
    <w:p w14:paraId="5545D3FA" w14:textId="77777777" w:rsidR="005C3337" w:rsidRDefault="005C3337" w:rsidP="005C3337">
      <w:pPr>
        <w:pStyle w:val="Para2"/>
      </w:pPr>
      <w:r>
        <w:t xml:space="preserve">Le prix/Wh des batteries au lithium est beaucoup plus </w:t>
      </w:r>
      <w:r w:rsidR="00562D31">
        <w:t>élevé</w:t>
      </w:r>
      <w:r>
        <w:t xml:space="preserve"> que pour celle au plomb ce qui en fait le premier mauvais point. </w:t>
      </w:r>
    </w:p>
    <w:p w14:paraId="72E1F6AF" w14:textId="77777777" w:rsidR="005C3337" w:rsidRDefault="005C3337" w:rsidP="005C3337">
      <w:pPr>
        <w:pStyle w:val="Para2"/>
      </w:pPr>
      <w:r>
        <w:t>Ensuite due à la grande capacité nécessaire il faut plusieurs cellules ce qui rend la charge et la gestion de la sécurité des batteries au lithium très compliquer alors que la gestion de charge est un jeu d’enfant avec une batterie au plomb.</w:t>
      </w:r>
    </w:p>
    <w:p w14:paraId="61C181BF" w14:textId="77777777" w:rsidR="005C3337" w:rsidRDefault="005C3337" w:rsidP="005C3337">
      <w:pPr>
        <w:pStyle w:val="Para2"/>
      </w:pPr>
    </w:p>
    <w:p w14:paraId="579B650F" w14:textId="77777777" w:rsidR="005C3337" w:rsidRDefault="005C3337" w:rsidP="005C3337">
      <w:pPr>
        <w:pStyle w:val="Para2"/>
      </w:pPr>
      <w:r>
        <w:t>Les gros inconvénients d’une batterie au plomb sont sa taille et son poids, mais ce n’est pas un problème pour mon projet car le Totem na pas pour objectif d’être déplacer en permanence et il est parfaitement possible de faire une sorte de boite ou de cage à la base du totem pour y ranger la batterie.</w:t>
      </w:r>
    </w:p>
    <w:p w14:paraId="7F80E722" w14:textId="77777777" w:rsidR="005C3337" w:rsidRDefault="005C3337" w:rsidP="005C3337">
      <w:pPr>
        <w:pStyle w:val="Para2"/>
      </w:pPr>
    </w:p>
    <w:p w14:paraId="0F2FF8C4" w14:textId="77777777" w:rsidR="005C3337" w:rsidRDefault="005C3337" w:rsidP="005C3337">
      <w:pPr>
        <w:pStyle w:val="Para2"/>
      </w:pPr>
      <w:r>
        <w:t xml:space="preserve">Après quelque recherche j’ai trouvé cette batterie chez </w:t>
      </w:r>
      <w:proofErr w:type="spellStart"/>
      <w:r>
        <w:t>distrelec</w:t>
      </w:r>
      <w:proofErr w:type="spellEnd"/>
      <w:r>
        <w:t> :</w:t>
      </w:r>
    </w:p>
    <w:p w14:paraId="3E6742F5" w14:textId="77777777" w:rsidR="005C3337" w:rsidRDefault="00000000" w:rsidP="005C3337">
      <w:pPr>
        <w:pStyle w:val="Para2"/>
      </w:pPr>
      <w:hyperlink r:id="rId25" w:history="1">
        <w:r w:rsidR="005C3337" w:rsidRPr="00502590">
          <w:rPr>
            <w:rStyle w:val="Lienhypertexte"/>
          </w:rPr>
          <w:t>https://www.distrelec.ch/fr/batterie-au-plomb-12-ah-fiamm-fg20722/p/30047216?q=batterie+au+plomb&amp;page=6&amp;origPos=6&amp;origPageSize=50&amp;simi=99.87</w:t>
        </w:r>
      </w:hyperlink>
    </w:p>
    <w:p w14:paraId="1A807CFC" w14:textId="77777777" w:rsidR="005C3337" w:rsidRDefault="005C3337" w:rsidP="005C3337">
      <w:pPr>
        <w:pStyle w:val="Para2"/>
      </w:pPr>
      <w:r>
        <w:t>Cette batterie fait 7,2Ah pour 12V ce qui fait 86,4Wh ce qui est largement au-dessus des 48Wh minimum calculer. Ça taille et son poids son également parfaitement raisonnable.</w:t>
      </w:r>
    </w:p>
    <w:p w14:paraId="4E478A11" w14:textId="77777777" w:rsidR="005C3337" w:rsidRDefault="005C3337" w:rsidP="005C3337">
      <w:pPr>
        <w:pStyle w:val="Para2"/>
      </w:pPr>
    </w:p>
    <w:p w14:paraId="298882B2" w14:textId="77777777" w:rsidR="005C3337" w:rsidRDefault="005C3337" w:rsidP="005C3337">
      <w:pPr>
        <w:pStyle w:val="Para2"/>
      </w:pPr>
      <w:r>
        <w:t>Avec cette batterie l’autonomie a consommation minimum :</w:t>
      </w:r>
    </w:p>
    <w:p w14:paraId="750ABC4E" w14:textId="77777777" w:rsidR="005C3337" w:rsidRDefault="005C3337" w:rsidP="005C3337">
      <w:pPr>
        <w:pStyle w:val="Para2"/>
      </w:pPr>
    </w:p>
    <w:tbl>
      <w:tblPr>
        <w:tblStyle w:val="Grilledutableau"/>
        <w:tblW w:w="0" w:type="auto"/>
        <w:tblInd w:w="1134" w:type="dxa"/>
        <w:tblLook w:val="04A0" w:firstRow="1" w:lastRow="0" w:firstColumn="1" w:lastColumn="0" w:noHBand="0" w:noVBand="1"/>
      </w:tblPr>
      <w:tblGrid>
        <w:gridCol w:w="1562"/>
        <w:gridCol w:w="1840"/>
        <w:gridCol w:w="1700"/>
        <w:gridCol w:w="1983"/>
        <w:gridCol w:w="1976"/>
      </w:tblGrid>
      <w:tr w:rsidR="005C3337" w14:paraId="46054AEE" w14:textId="77777777" w:rsidTr="005C3337">
        <w:tc>
          <w:tcPr>
            <w:tcW w:w="1562" w:type="dxa"/>
          </w:tcPr>
          <w:p w14:paraId="37E6EDC7" w14:textId="77777777" w:rsidR="005C3337" w:rsidRDefault="005C3337" w:rsidP="005C3337">
            <w:pPr>
              <w:pStyle w:val="Para2"/>
              <w:ind w:left="0"/>
            </w:pPr>
            <w:r>
              <w:t>Consommation</w:t>
            </w:r>
          </w:p>
        </w:tc>
        <w:tc>
          <w:tcPr>
            <w:tcW w:w="1840" w:type="dxa"/>
          </w:tcPr>
          <w:p w14:paraId="313CC56F" w14:textId="77777777" w:rsidR="005C3337" w:rsidRDefault="005C3337" w:rsidP="005C3337">
            <w:pPr>
              <w:pStyle w:val="Para2"/>
              <w:ind w:left="0"/>
            </w:pPr>
            <w:r>
              <w:t>Minimum, 2Wh</w:t>
            </w:r>
          </w:p>
        </w:tc>
        <w:tc>
          <w:tcPr>
            <w:tcW w:w="1700" w:type="dxa"/>
          </w:tcPr>
          <w:p w14:paraId="036EFA83" w14:textId="77777777" w:rsidR="005C3337" w:rsidRDefault="005C3337" w:rsidP="005C3337">
            <w:pPr>
              <w:pStyle w:val="Para2"/>
              <w:ind w:left="0"/>
            </w:pPr>
            <w:r>
              <w:t>Moyenne, 5Wh</w:t>
            </w:r>
          </w:p>
        </w:tc>
        <w:tc>
          <w:tcPr>
            <w:tcW w:w="1983" w:type="dxa"/>
          </w:tcPr>
          <w:p w14:paraId="538D1622" w14:textId="77777777" w:rsidR="005C3337" w:rsidRDefault="005C3337" w:rsidP="005C3337">
            <w:pPr>
              <w:pStyle w:val="Para2"/>
              <w:ind w:left="0"/>
            </w:pPr>
            <w:r>
              <w:t xml:space="preserve">Moyenne, 10Wh </w:t>
            </w:r>
          </w:p>
        </w:tc>
        <w:tc>
          <w:tcPr>
            <w:tcW w:w="1976" w:type="dxa"/>
          </w:tcPr>
          <w:p w14:paraId="6696E613" w14:textId="77777777" w:rsidR="005C3337" w:rsidRDefault="005C3337" w:rsidP="005C3337">
            <w:pPr>
              <w:pStyle w:val="Para2"/>
              <w:ind w:left="0"/>
            </w:pPr>
            <w:r>
              <w:t>Maximum 30Wh</w:t>
            </w:r>
          </w:p>
        </w:tc>
      </w:tr>
      <w:tr w:rsidR="005C3337" w14:paraId="34ACCFCF" w14:textId="77777777" w:rsidTr="005C3337">
        <w:tc>
          <w:tcPr>
            <w:tcW w:w="1562" w:type="dxa"/>
          </w:tcPr>
          <w:p w14:paraId="5418791B" w14:textId="77777777" w:rsidR="005C3337" w:rsidRDefault="005C3337" w:rsidP="005C3337">
            <w:pPr>
              <w:pStyle w:val="Para2"/>
              <w:ind w:left="0"/>
            </w:pPr>
            <w:r>
              <w:t>Autonomie</w:t>
            </w:r>
          </w:p>
        </w:tc>
        <w:tc>
          <w:tcPr>
            <w:tcW w:w="1840" w:type="dxa"/>
          </w:tcPr>
          <w:p w14:paraId="49EAE92F" w14:textId="77777777" w:rsidR="005C3337" w:rsidRDefault="005C3337" w:rsidP="005C3337">
            <w:pPr>
              <w:pStyle w:val="Para2"/>
              <w:ind w:left="0"/>
            </w:pPr>
            <w:r>
              <w:t>43,2h</w:t>
            </w:r>
          </w:p>
        </w:tc>
        <w:tc>
          <w:tcPr>
            <w:tcW w:w="1700" w:type="dxa"/>
          </w:tcPr>
          <w:p w14:paraId="54008AE3" w14:textId="77777777" w:rsidR="005C3337" w:rsidRDefault="005C3337" w:rsidP="005C3337">
            <w:pPr>
              <w:pStyle w:val="Para2"/>
              <w:ind w:left="0"/>
            </w:pPr>
            <w:r>
              <w:t>17,2h</w:t>
            </w:r>
          </w:p>
        </w:tc>
        <w:tc>
          <w:tcPr>
            <w:tcW w:w="1983" w:type="dxa"/>
          </w:tcPr>
          <w:p w14:paraId="33DD0600" w14:textId="77777777" w:rsidR="005C3337" w:rsidRDefault="005C3337" w:rsidP="005C3337">
            <w:pPr>
              <w:pStyle w:val="Para2"/>
              <w:ind w:left="0"/>
            </w:pPr>
            <w:r>
              <w:t>8,6h</w:t>
            </w:r>
          </w:p>
        </w:tc>
        <w:tc>
          <w:tcPr>
            <w:tcW w:w="1976" w:type="dxa"/>
          </w:tcPr>
          <w:p w14:paraId="413BF82E" w14:textId="77777777" w:rsidR="005C3337" w:rsidRDefault="005C3337" w:rsidP="005C3337">
            <w:pPr>
              <w:pStyle w:val="Para2"/>
              <w:ind w:left="0"/>
            </w:pPr>
            <w:r>
              <w:t>2,88h</w:t>
            </w:r>
          </w:p>
        </w:tc>
      </w:tr>
    </w:tbl>
    <w:p w14:paraId="64ACFC88" w14:textId="77777777" w:rsidR="005C3337" w:rsidRDefault="005C3337" w:rsidP="005C3337">
      <w:pPr>
        <w:pStyle w:val="Para2"/>
      </w:pPr>
    </w:p>
    <w:p w14:paraId="5B60E06B" w14:textId="77777777" w:rsidR="005C3337" w:rsidRDefault="005C3337" w:rsidP="005C3337">
      <w:pPr>
        <w:pStyle w:val="Para2"/>
      </w:pPr>
      <w:r>
        <w:t>Avec la batterie on peut facilement atteindre 12h avec la consommation moyenne que j’ai estimée, en plus avec le panneau solaire cette autonomie peut être grandement améliorer. En plus si le Totem est utilisé en mode basse consommation, selon mes estimations il est presque possible d’atteindre 2 jour non-stop d’utilisation.</w:t>
      </w:r>
    </w:p>
    <w:p w14:paraId="2E8E621B" w14:textId="77777777" w:rsidR="005C3337" w:rsidRDefault="005C3337" w:rsidP="005C3337">
      <w:pPr>
        <w:pStyle w:val="Para2"/>
      </w:pPr>
    </w:p>
    <w:p w14:paraId="27567B9A" w14:textId="77777777" w:rsidR="005C3337" w:rsidRDefault="005C3337" w:rsidP="005C3337">
      <w:pPr>
        <w:pStyle w:val="Para2"/>
      </w:pPr>
      <w:r>
        <w:t xml:space="preserve">Mais plusieurs problèmes peuvent apparaitre avec une batterie de moto avec les charges décharge répéter. Voir la batterie à </w:t>
      </w:r>
      <w:r w:rsidR="00C51210">
        <w:t>utiliser</w:t>
      </w:r>
      <w:r>
        <w:t xml:space="preserve"> dans le point panneau solaire</w:t>
      </w:r>
    </w:p>
    <w:p w14:paraId="3BD09BF6" w14:textId="77777777" w:rsidR="00E63338" w:rsidRDefault="00E63338">
      <w:pPr>
        <w:rPr>
          <w:sz w:val="20"/>
        </w:rPr>
      </w:pPr>
    </w:p>
    <w:p w14:paraId="4CFBFE1D" w14:textId="77777777" w:rsidR="005C3337" w:rsidRDefault="005C3337" w:rsidP="005C3337">
      <w:pPr>
        <w:pStyle w:val="Titre2"/>
      </w:pPr>
      <w:bookmarkStart w:id="15" w:name="_Toc166361032"/>
      <w:r>
        <w:t>Panneau solaire / gestion de charge</w:t>
      </w:r>
      <w:bookmarkEnd w:id="15"/>
      <w:r w:rsidRPr="004B6CA8">
        <w:t xml:space="preserve"> </w:t>
      </w:r>
    </w:p>
    <w:p w14:paraId="7A507EE4" w14:textId="77777777" w:rsidR="005C3337" w:rsidRDefault="005C3337" w:rsidP="005C3337">
      <w:pPr>
        <w:pStyle w:val="Para2"/>
      </w:pPr>
    </w:p>
    <w:p w14:paraId="7D20E14B" w14:textId="77777777" w:rsidR="005C3337" w:rsidRDefault="005C3337" w:rsidP="005C3337">
      <w:pPr>
        <w:pStyle w:val="Para2"/>
      </w:pPr>
      <w:r>
        <w:t>Pour le panneau solaire, on m’a conseillé de prendre un kit qui comprend panneau, régulateur de charge et une batterie AGM qui est une batterie au plomb un peu spéciale adapté pour les panneaux solaires.</w:t>
      </w:r>
    </w:p>
    <w:p w14:paraId="716FECCF" w14:textId="77777777" w:rsidR="005C3337" w:rsidRDefault="005C3337" w:rsidP="005C3337">
      <w:pPr>
        <w:pStyle w:val="Para2"/>
      </w:pPr>
      <w:r>
        <w:t xml:space="preserve">J’ai assez vite trouvé ce kit de chez </w:t>
      </w:r>
      <w:proofErr w:type="spellStart"/>
      <w:r w:rsidR="00C51210">
        <w:t>Swiss</w:t>
      </w:r>
      <w:proofErr w:type="spellEnd"/>
      <w:r>
        <w:t xml:space="preserve"> green :</w:t>
      </w:r>
    </w:p>
    <w:p w14:paraId="6DDCB70F" w14:textId="77777777" w:rsidR="005C3337" w:rsidRDefault="00000000" w:rsidP="005C3337">
      <w:pPr>
        <w:pStyle w:val="Para2"/>
      </w:pPr>
      <w:hyperlink r:id="rId26" w:history="1">
        <w:r w:rsidR="005C3337" w:rsidRPr="004B6CA8">
          <w:rPr>
            <w:rStyle w:val="Lienhypertexte"/>
          </w:rPr>
          <w:t>https://www.swiss-green.ch/fr/kits-solaires-standard/39286460-kit-solaire-420-wh-12v.html</w:t>
        </w:r>
      </w:hyperlink>
    </w:p>
    <w:p w14:paraId="4767B003" w14:textId="77777777" w:rsidR="005C3337" w:rsidRDefault="005C3337" w:rsidP="005C3337">
      <w:pPr>
        <w:pStyle w:val="Para2"/>
      </w:pPr>
    </w:p>
    <w:p w14:paraId="6FD83CC7" w14:textId="77777777" w:rsidR="005C3337" w:rsidRDefault="005C3337" w:rsidP="005C3337">
      <w:pPr>
        <w:pStyle w:val="Para2"/>
      </w:pPr>
      <w:r>
        <w:t>Il comprend un panneau solaire de 20Wpeak, un régulateur de charge de 5A et une batterie au plomb AGM de 12V 8Ah ce qui fait pile le double en capacité du minimum que j’ai calculer.</w:t>
      </w:r>
    </w:p>
    <w:p w14:paraId="55A08864" w14:textId="77777777" w:rsidR="00685F82" w:rsidRDefault="00685F82">
      <w:pPr>
        <w:rPr>
          <w:sz w:val="20"/>
        </w:rPr>
      </w:pPr>
      <w:r>
        <w:br w:type="page"/>
      </w:r>
    </w:p>
    <w:p w14:paraId="0A9D45F7" w14:textId="77777777" w:rsidR="005C3337" w:rsidRDefault="005C3337" w:rsidP="005C3337">
      <w:pPr>
        <w:pStyle w:val="Titre2"/>
      </w:pPr>
      <w:bookmarkStart w:id="16" w:name="_Toc166361033"/>
      <w:r>
        <w:lastRenderedPageBreak/>
        <w:t>Port de charge</w:t>
      </w:r>
      <w:bookmarkEnd w:id="16"/>
    </w:p>
    <w:p w14:paraId="4E91BBD8" w14:textId="77777777" w:rsidR="005C3337" w:rsidRDefault="005C3337" w:rsidP="005C3337">
      <w:pPr>
        <w:pStyle w:val="Para2"/>
      </w:pPr>
    </w:p>
    <w:p w14:paraId="47E02044" w14:textId="77777777" w:rsidR="005C3337" w:rsidRDefault="005C3337" w:rsidP="005C3337">
      <w:pPr>
        <w:pStyle w:val="Para2"/>
      </w:pPr>
      <w:r>
        <w:t>En plus du panneau solaire il faut un port de charge secteur pour pouvoir le charger sans dépendre du soleil. Le seul problème est que le régulateur de charge qui viens avec le panneau solaire ne possède pas d’entrer secondaire. Ma solution est donc de directement brancher une alimentation de 24V sur l’entrée du panneau solaire comme ceci :</w:t>
      </w:r>
    </w:p>
    <w:p w14:paraId="7C429F86" w14:textId="77777777" w:rsidR="005C3337" w:rsidRDefault="005C3337" w:rsidP="005C3337">
      <w:pPr>
        <w:pStyle w:val="Para2"/>
      </w:pPr>
      <w:r>
        <w:rPr>
          <w:noProof/>
        </w:rPr>
        <w:drawing>
          <wp:inline distT="0" distB="0" distL="0" distR="0" wp14:anchorId="74CC1985" wp14:editId="54FBF295">
            <wp:extent cx="5604873" cy="4838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4873" cy="4838700"/>
                    </a:xfrm>
                    <a:prstGeom prst="rect">
                      <a:avLst/>
                    </a:prstGeom>
                  </pic:spPr>
                </pic:pic>
              </a:graphicData>
            </a:graphic>
          </wp:inline>
        </w:drawing>
      </w:r>
      <w:r>
        <w:t xml:space="preserve"> </w:t>
      </w:r>
    </w:p>
    <w:p w14:paraId="22EEDB2E" w14:textId="77777777" w:rsidR="005C3337" w:rsidRDefault="005C3337" w:rsidP="005C3337">
      <w:pPr>
        <w:pStyle w:val="Para2"/>
      </w:pPr>
      <w:r>
        <w:t>Vus que l’entrée du panneau solaire doit être d’un maximum de 30V pour une batterie de 12V :</w:t>
      </w:r>
    </w:p>
    <w:p w14:paraId="405B4529" w14:textId="77777777" w:rsidR="005C3337" w:rsidRDefault="005C3337" w:rsidP="005C3337">
      <w:pPr>
        <w:pStyle w:val="Para2"/>
      </w:pPr>
      <w:r>
        <w:rPr>
          <w:noProof/>
        </w:rPr>
        <w:drawing>
          <wp:inline distT="0" distB="0" distL="0" distR="0" wp14:anchorId="6096344A" wp14:editId="7D60E5E1">
            <wp:extent cx="5165725" cy="5998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5725" cy="599842"/>
                    </a:xfrm>
                    <a:prstGeom prst="rect">
                      <a:avLst/>
                    </a:prstGeom>
                  </pic:spPr>
                </pic:pic>
              </a:graphicData>
            </a:graphic>
          </wp:inline>
        </w:drawing>
      </w:r>
    </w:p>
    <w:p w14:paraId="0878FA62" w14:textId="77777777" w:rsidR="005C3337" w:rsidRDefault="005C3337" w:rsidP="005C3337">
      <w:pPr>
        <w:pStyle w:val="Para2"/>
      </w:pPr>
      <w:r>
        <w:t>Une alimentation de 24V comme celle-ci fait parfaitement l’affaire :</w:t>
      </w:r>
    </w:p>
    <w:p w14:paraId="242A35D4" w14:textId="77777777" w:rsidR="005C3337" w:rsidRDefault="00000000" w:rsidP="005C3337">
      <w:pPr>
        <w:pStyle w:val="Para2"/>
      </w:pPr>
      <w:hyperlink r:id="rId29" w:history="1">
        <w:r w:rsidR="005C3337" w:rsidRPr="00D02386">
          <w:rPr>
            <w:rStyle w:val="Lienhypertexte"/>
          </w:rPr>
          <w:t>https://www.amazon.fr/LED-Alimentation-151W-MeanWell-LPV-150-24/dp/B01CGQRYZY/ref=sr_1_18?ie=UTF8&amp;qid=1544627932&amp;sr=8-18&amp;keywords=alimentation+24V</w:t>
        </w:r>
      </w:hyperlink>
    </w:p>
    <w:p w14:paraId="025FD0A6" w14:textId="77777777" w:rsidR="005C3337" w:rsidRDefault="005C3337" w:rsidP="005C3337">
      <w:pPr>
        <w:pStyle w:val="Para2"/>
      </w:pPr>
      <w:r>
        <w:t>Sachant que c’est un régulateur de charge de 5A pour une batterie de 12V ça ne sert à rien d’avoir une alimentation de plus de 3A pour 24V.</w:t>
      </w:r>
    </w:p>
    <w:p w14:paraId="30D4207C" w14:textId="77777777" w:rsidR="005C3337" w:rsidRDefault="005C3337" w:rsidP="005C3337">
      <w:pPr>
        <w:pStyle w:val="Para2"/>
      </w:pPr>
    </w:p>
    <w:p w14:paraId="54EF0705" w14:textId="77777777" w:rsidR="005C3337" w:rsidRDefault="005C3337" w:rsidP="005C3337">
      <w:pPr>
        <w:pStyle w:val="Titre2"/>
      </w:pPr>
      <w:bookmarkStart w:id="17" w:name="_Toc166361034"/>
      <w:r>
        <w:lastRenderedPageBreak/>
        <w:t>Regulateurs</w:t>
      </w:r>
      <w:bookmarkEnd w:id="17"/>
    </w:p>
    <w:p w14:paraId="3FA8C1BC" w14:textId="481D17F9" w:rsidR="006E3166" w:rsidRPr="006E3166" w:rsidRDefault="006E3166" w:rsidP="006E3166">
      <w:pPr>
        <w:pStyle w:val="Para2"/>
      </w:pPr>
      <w:r w:rsidRPr="00F945FA">
        <w:rPr>
          <w:rStyle w:val="Lienhypertexte"/>
          <w:noProof/>
        </w:rPr>
        <w:drawing>
          <wp:inline distT="0" distB="0" distL="0" distR="0" wp14:anchorId="1F2D7AA9" wp14:editId="2EC758A6">
            <wp:extent cx="6027738" cy="2468980"/>
            <wp:effectExtent l="0" t="0" r="0" b="7620"/>
            <wp:docPr id="1169189168" name="Image 1169189168"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9168" name="Image 1169189168" descr="Une image contenant diagramme, Plan, Dessin technique, schématique&#10;&#10;Description générée automatiquement"/>
                    <pic:cNvPicPr/>
                  </pic:nvPicPr>
                  <pic:blipFill>
                    <a:blip r:embed="rId30"/>
                    <a:stretch>
                      <a:fillRect/>
                    </a:stretch>
                  </pic:blipFill>
                  <pic:spPr>
                    <a:xfrm>
                      <a:off x="0" y="0"/>
                      <a:ext cx="6027738" cy="2468980"/>
                    </a:xfrm>
                    <a:prstGeom prst="rect">
                      <a:avLst/>
                    </a:prstGeom>
                  </pic:spPr>
                </pic:pic>
              </a:graphicData>
            </a:graphic>
          </wp:inline>
        </w:drawing>
      </w:r>
    </w:p>
    <w:p w14:paraId="70ED30B7" w14:textId="77777777" w:rsidR="00685F82" w:rsidRDefault="005C3337" w:rsidP="00685F82">
      <w:pPr>
        <w:pStyle w:val="Para2"/>
      </w:pPr>
      <w:r>
        <w:t>Le régulateur de 3,3V est simplement là pour le PIC se seras donc le même que pour les autres s’est à dire un :</w:t>
      </w:r>
      <w:r w:rsidR="00685F82">
        <w:t xml:space="preserve"> LM2674M</w:t>
      </w:r>
    </w:p>
    <w:p w14:paraId="5672DDE1" w14:textId="77777777" w:rsidR="005C3337" w:rsidRDefault="005C3337" w:rsidP="005C3337">
      <w:pPr>
        <w:pStyle w:val="Para2"/>
      </w:pPr>
    </w:p>
    <w:p w14:paraId="0FB6F541" w14:textId="77777777" w:rsidR="005C3337" w:rsidRDefault="005C3337" w:rsidP="005C3337">
      <w:pPr>
        <w:pStyle w:val="Para2"/>
      </w:pPr>
      <w:r>
        <w:t xml:space="preserve">Mais pour les </w:t>
      </w:r>
      <w:proofErr w:type="spellStart"/>
      <w:r>
        <w:t>LED</w:t>
      </w:r>
      <w:r w:rsidR="00BB7A5A">
        <w:t>s</w:t>
      </w:r>
      <w:proofErr w:type="spellEnd"/>
      <w:r>
        <w:t xml:space="preserve"> s’est différent il faut un régulateur capable de fournir au minimum 3A à 5V constant et jusqu’à 12,8A au cas </w:t>
      </w:r>
      <w:r w:rsidR="00C51210">
        <w:t>où</w:t>
      </w:r>
      <w:r>
        <w:t xml:space="preserve"> toutes les </w:t>
      </w:r>
      <w:proofErr w:type="spellStart"/>
      <w:r>
        <w:t>LED</w:t>
      </w:r>
      <w:r w:rsidR="00BB7A5A">
        <w:t>s</w:t>
      </w:r>
      <w:proofErr w:type="spellEnd"/>
      <w:r>
        <w:t xml:space="preserve"> devai</w:t>
      </w:r>
      <w:r w:rsidR="00BB7A5A">
        <w:t>ent</w:t>
      </w:r>
      <w:r>
        <w:t xml:space="preserve"> être allumé à la luminosité maximum.</w:t>
      </w:r>
    </w:p>
    <w:p w14:paraId="78EB8365" w14:textId="77777777" w:rsidR="005C3337" w:rsidRDefault="005C3337" w:rsidP="005C3337">
      <w:pPr>
        <w:pStyle w:val="Para2"/>
      </w:pPr>
      <w:r>
        <w:t>Vus qu’il y aura deux matrices il est possible si nécessaire de faire deux régulateurs chacun de 6,5A.</w:t>
      </w:r>
    </w:p>
    <w:p w14:paraId="7E1CB026" w14:textId="77777777" w:rsidR="005C3337" w:rsidRDefault="005C3337" w:rsidP="005C3337">
      <w:pPr>
        <w:pStyle w:val="Para2"/>
      </w:pPr>
    </w:p>
    <w:p w14:paraId="2D9EA8C1" w14:textId="77777777" w:rsidR="005C3337" w:rsidRDefault="005C3337" w:rsidP="005C3337">
      <w:pPr>
        <w:pStyle w:val="Para2"/>
      </w:pPr>
      <w:r>
        <w:t xml:space="preserve">Après de multiple recherche je n’ai pas trouvé de composant tous en un avec un courant de sortie aussi élever. Mais à la suite du conseil de Yann </w:t>
      </w:r>
      <w:proofErr w:type="spellStart"/>
      <w:r>
        <w:t>Dacosta</w:t>
      </w:r>
      <w:proofErr w:type="spellEnd"/>
      <w:r>
        <w:t xml:space="preserve"> j’ai utilisé un des outils de Texas Instrument pour désigner un </w:t>
      </w:r>
      <w:proofErr w:type="spellStart"/>
      <w:r>
        <w:t>step</w:t>
      </w:r>
      <w:proofErr w:type="spellEnd"/>
      <w:r>
        <w:t xml:space="preserve"> down </w:t>
      </w:r>
      <w:proofErr w:type="spellStart"/>
      <w:r>
        <w:t>buck</w:t>
      </w:r>
      <w:proofErr w:type="spellEnd"/>
      <w:r>
        <w:t xml:space="preserve"> </w:t>
      </w:r>
      <w:proofErr w:type="spellStart"/>
      <w:r>
        <w:t>converter</w:t>
      </w:r>
      <w:proofErr w:type="spellEnd"/>
      <w:r>
        <w:t>.</w:t>
      </w:r>
    </w:p>
    <w:p w14:paraId="3ABCACD6" w14:textId="77777777" w:rsidR="005C3337" w:rsidRDefault="005C3337" w:rsidP="005C3337">
      <w:pPr>
        <w:pStyle w:val="Para2"/>
      </w:pPr>
      <w:r>
        <w:t>Voici un des montages qui tourne autour du TPS40345DRC :</w:t>
      </w:r>
    </w:p>
    <w:p w14:paraId="733F5479" w14:textId="77777777" w:rsidR="005C3337" w:rsidRDefault="00000000" w:rsidP="005C3337">
      <w:pPr>
        <w:pStyle w:val="Para2"/>
      </w:pPr>
      <w:hyperlink r:id="rId31" w:history="1">
        <w:r w:rsidR="005C3337" w:rsidRPr="00586757">
          <w:rPr>
            <w:rStyle w:val="Lienhypertexte"/>
          </w:rPr>
          <w:t>http://www.ti.com/lit/ds/symlink/tps40345.pdf</w:t>
        </w:r>
      </w:hyperlink>
    </w:p>
    <w:p w14:paraId="5F9891C7" w14:textId="77777777" w:rsidR="005C3337" w:rsidRPr="004B6CA8" w:rsidRDefault="005C3337" w:rsidP="005C3337">
      <w:pPr>
        <w:pStyle w:val="Para2"/>
      </w:pPr>
    </w:p>
    <w:p w14:paraId="7B1D67D1" w14:textId="77777777" w:rsidR="005C3337" w:rsidRDefault="005C3337" w:rsidP="005C3337">
      <w:pPr>
        <w:pStyle w:val="Titre2"/>
        <w:numPr>
          <w:ilvl w:val="0"/>
          <w:numId w:val="0"/>
        </w:numPr>
        <w:ind w:left="1134"/>
      </w:pPr>
      <w:bookmarkStart w:id="18" w:name="_Toc11865873"/>
      <w:bookmarkStart w:id="19" w:name="_Toc11938865"/>
      <w:bookmarkStart w:id="20" w:name="_Toc166361035"/>
      <w:r>
        <w:rPr>
          <w:noProof/>
        </w:rPr>
        <w:drawing>
          <wp:inline distT="0" distB="0" distL="0" distR="0" wp14:anchorId="095FD144" wp14:editId="3BEBE02A">
            <wp:extent cx="6027738" cy="2468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7738" cy="2468980"/>
                    </a:xfrm>
                    <a:prstGeom prst="rect">
                      <a:avLst/>
                    </a:prstGeom>
                  </pic:spPr>
                </pic:pic>
              </a:graphicData>
            </a:graphic>
          </wp:inline>
        </w:drawing>
      </w:r>
      <w:bookmarkEnd w:id="18"/>
      <w:bookmarkEnd w:id="19"/>
      <w:bookmarkEnd w:id="20"/>
    </w:p>
    <w:p w14:paraId="3224A5AD" w14:textId="77777777" w:rsidR="005C3337" w:rsidRDefault="005C3337" w:rsidP="005C3337">
      <w:pPr>
        <w:pStyle w:val="Para2"/>
      </w:pPr>
      <w:r>
        <w:t xml:space="preserve">Pour retrouver la simulation il faut mettre sur ce lien : </w:t>
      </w:r>
      <w:hyperlink r:id="rId32" w:history="1">
        <w:r w:rsidRPr="00C372AC">
          <w:rPr>
            <w:rStyle w:val="Lienhypertexte"/>
          </w:rPr>
          <w:t>https://webench.ti.com/power-designer/switching-regulator</w:t>
        </w:r>
      </w:hyperlink>
      <w:r>
        <w:t xml:space="preserve"> les paramètres suivants : </w:t>
      </w:r>
      <w:proofErr w:type="spellStart"/>
      <w:r>
        <w:t>VinMin</w:t>
      </w:r>
      <w:proofErr w:type="spellEnd"/>
      <w:r>
        <w:t xml:space="preserve"> = 12V </w:t>
      </w:r>
      <w:proofErr w:type="spellStart"/>
      <w:r>
        <w:t>VinMax</w:t>
      </w:r>
      <w:proofErr w:type="spellEnd"/>
      <w:r>
        <w:t xml:space="preserve"> = 12V, </w:t>
      </w:r>
      <w:proofErr w:type="spellStart"/>
      <w:r>
        <w:t>Vout</w:t>
      </w:r>
      <w:proofErr w:type="spellEnd"/>
      <w:r>
        <w:t xml:space="preserve"> = 5V et </w:t>
      </w:r>
      <w:proofErr w:type="spellStart"/>
      <w:r>
        <w:t>IoutMax</w:t>
      </w:r>
      <w:proofErr w:type="spellEnd"/>
      <w:r>
        <w:t xml:space="preserve"> = 13A. Ensuite s’est le premier résultat.</w:t>
      </w:r>
    </w:p>
    <w:p w14:paraId="42F4B54A" w14:textId="77777777" w:rsidR="005C3337" w:rsidRDefault="005C3337" w:rsidP="005C3337">
      <w:pPr>
        <w:pStyle w:val="Para2"/>
      </w:pPr>
      <w:r>
        <w:t>Cette solution semble adéquate mais elle pose des problèmes au niveau du routage et du montage.</w:t>
      </w:r>
    </w:p>
    <w:p w14:paraId="40DBB0BF" w14:textId="77777777" w:rsidR="005C3337" w:rsidRDefault="005C3337" w:rsidP="005C3337">
      <w:pPr>
        <w:pStyle w:val="Para2"/>
      </w:pPr>
    </w:p>
    <w:p w14:paraId="4718798F" w14:textId="77777777" w:rsidR="005C3337" w:rsidRDefault="00C51210" w:rsidP="005C3337">
      <w:pPr>
        <w:pStyle w:val="Para2"/>
      </w:pPr>
      <w:r>
        <w:t>C’est</w:t>
      </w:r>
      <w:r w:rsidR="005C3337">
        <w:t xml:space="preserve"> pourquoi comme autre solution il y aurais un ou deux convertisseur DCDC comme celui-ci :</w:t>
      </w:r>
      <w:r w:rsidR="005C3337" w:rsidRPr="00631072">
        <w:t xml:space="preserve"> </w:t>
      </w:r>
      <w:hyperlink r:id="rId33" w:history="1">
        <w:r w:rsidR="005C3337" w:rsidRPr="00631072">
          <w:rPr>
            <w:rStyle w:val="Lienhypertexte"/>
          </w:rPr>
          <w:t>https://www.mouser.ch/ProductDetail/GE-Critical-Power/NQR010A0X4Z?qs=sGAEpiMZZMsc0tfZmXiUnbqX60T3gN%2fSlNT9RInDDys%3d</w:t>
        </w:r>
      </w:hyperlink>
      <w:r w:rsidR="005C3337">
        <w:t>.</w:t>
      </w:r>
    </w:p>
    <w:p w14:paraId="10FC4B8D" w14:textId="77777777" w:rsidR="005C3337" w:rsidRDefault="005C3337" w:rsidP="005C3337">
      <w:pPr>
        <w:pStyle w:val="Para2"/>
      </w:pPr>
    </w:p>
    <w:p w14:paraId="39EB2994" w14:textId="77777777" w:rsidR="005C3337" w:rsidRDefault="005C3337" w:rsidP="005C3337">
      <w:pPr>
        <w:pStyle w:val="Titre2"/>
      </w:pPr>
      <w:bookmarkStart w:id="21" w:name="_Toc166361036"/>
      <w:r>
        <w:t>Capteur de luminosité</w:t>
      </w:r>
      <w:bookmarkEnd w:id="21"/>
    </w:p>
    <w:p w14:paraId="0DA6E5F0" w14:textId="77777777" w:rsidR="005C3337" w:rsidRDefault="005C3337" w:rsidP="005C3337">
      <w:pPr>
        <w:pStyle w:val="Para2"/>
      </w:pPr>
    </w:p>
    <w:p w14:paraId="56CFF37D" w14:textId="77777777" w:rsidR="005C3337" w:rsidRDefault="005C3337" w:rsidP="005C3337">
      <w:pPr>
        <w:pStyle w:val="Para2"/>
      </w:pPr>
      <w:r>
        <w:lastRenderedPageBreak/>
        <w:t xml:space="preserve">Le capteur de luminosité servira à mesurer l’intensité lumineuse de l’environnement dans lequel </w:t>
      </w:r>
      <w:r w:rsidR="00C51210">
        <w:t>se</w:t>
      </w:r>
      <w:r>
        <w:t xml:space="preserve"> trouve le totem, et adapte la luminosité des </w:t>
      </w:r>
      <w:proofErr w:type="spellStart"/>
      <w:r>
        <w:t>LED</w:t>
      </w:r>
      <w:r w:rsidR="00C51210">
        <w:t>s</w:t>
      </w:r>
      <w:proofErr w:type="spellEnd"/>
      <w:r>
        <w:t xml:space="preserve"> pour </w:t>
      </w:r>
      <w:r w:rsidR="00C51210">
        <w:t>qu’elles</w:t>
      </w:r>
      <w:r>
        <w:t xml:space="preserve"> restent visible. Plus l’environnement est lumineux plus les LED le seront.</w:t>
      </w:r>
    </w:p>
    <w:p w14:paraId="02BCF14F" w14:textId="77777777" w:rsidR="005C3337" w:rsidRDefault="005C3337" w:rsidP="005C3337">
      <w:pPr>
        <w:pStyle w:val="Para2"/>
      </w:pPr>
    </w:p>
    <w:p w14:paraId="25821095" w14:textId="77777777" w:rsidR="005C3337" w:rsidRDefault="005C3337" w:rsidP="005C3337">
      <w:pPr>
        <w:pStyle w:val="Para2"/>
      </w:pPr>
      <w:r>
        <w:t>Pour ça il y a une multitude de capteur disponible. Mais mon choix s’est tourné vers un capteur de luminosité ambiante sous forme de LED :</w:t>
      </w:r>
    </w:p>
    <w:p w14:paraId="09C2F668" w14:textId="77777777" w:rsidR="005C3337" w:rsidRDefault="00000000" w:rsidP="005C3337">
      <w:pPr>
        <w:pStyle w:val="Para2"/>
      </w:pPr>
      <w:hyperlink r:id="rId34" w:history="1">
        <w:r w:rsidR="005C3337" w:rsidRPr="005F6CEA">
          <w:rPr>
            <w:rStyle w:val="Lienhypertexte"/>
          </w:rPr>
          <w:t>https://www.distrelec.ch/fr/capteur-de-luminosite-ambiante-570-nm-vishay-tept-4400/p/17522426?q=capteur+de+luminosit%C3%A9&amp;page=4&amp;origPos=4&amp;origPageSize=50&amp;simi=99.06</w:t>
        </w:r>
      </w:hyperlink>
    </w:p>
    <w:p w14:paraId="1773A8D5" w14:textId="77777777" w:rsidR="00685F82" w:rsidRPr="00685F82" w:rsidRDefault="00685F82" w:rsidP="00685F82">
      <w:pPr>
        <w:rPr>
          <w:sz w:val="20"/>
        </w:rPr>
      </w:pPr>
    </w:p>
    <w:p w14:paraId="4B20BDEF" w14:textId="77777777" w:rsidR="005C3337" w:rsidRDefault="005C3337" w:rsidP="005C3337">
      <w:pPr>
        <w:pStyle w:val="Titre1"/>
      </w:pPr>
      <w:bookmarkStart w:id="22" w:name="_Toc166361037"/>
      <w:r>
        <w:t>éstimation des couts</w:t>
      </w:r>
      <w:bookmarkEnd w:id="22"/>
    </w:p>
    <w:p w14:paraId="42234966" w14:textId="77777777" w:rsidR="005C3337" w:rsidRPr="00755589" w:rsidRDefault="005C3337" w:rsidP="005C3337">
      <w:pPr>
        <w:pStyle w:val="Para1"/>
      </w:pPr>
    </w:p>
    <w:tbl>
      <w:tblPr>
        <w:tblW w:w="5100" w:type="dxa"/>
        <w:tblCellMar>
          <w:left w:w="70" w:type="dxa"/>
          <w:right w:w="70" w:type="dxa"/>
        </w:tblCellMar>
        <w:tblLook w:val="04A0" w:firstRow="1" w:lastRow="0" w:firstColumn="1" w:lastColumn="0" w:noHBand="0" w:noVBand="1"/>
      </w:tblPr>
      <w:tblGrid>
        <w:gridCol w:w="3900"/>
        <w:gridCol w:w="1200"/>
      </w:tblGrid>
      <w:tr w:rsidR="005C3337" w:rsidRPr="00755589" w14:paraId="6381C224" w14:textId="77777777" w:rsidTr="005C3337">
        <w:trPr>
          <w:trHeight w:val="293"/>
        </w:trPr>
        <w:tc>
          <w:tcPr>
            <w:tcW w:w="3900" w:type="dxa"/>
            <w:tcBorders>
              <w:top w:val="single" w:sz="8" w:space="0" w:color="auto"/>
              <w:left w:val="single" w:sz="8" w:space="0" w:color="auto"/>
              <w:bottom w:val="single" w:sz="8" w:space="0" w:color="auto"/>
              <w:right w:val="nil"/>
            </w:tcBorders>
            <w:shd w:val="clear" w:color="auto" w:fill="auto"/>
            <w:noWrap/>
            <w:vAlign w:val="bottom"/>
            <w:hideMark/>
          </w:tcPr>
          <w:p w14:paraId="5EC3A42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Composant</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27D145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Prix</w:t>
            </w:r>
          </w:p>
        </w:tc>
      </w:tr>
      <w:tr w:rsidR="005C3337" w:rsidRPr="00755589" w14:paraId="66777EAF"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0401C0F0"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PIC</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2537334" w14:textId="77777777" w:rsidR="005C3337" w:rsidRPr="00755589" w:rsidRDefault="005C3337" w:rsidP="005C3337">
            <w:pPr>
              <w:rPr>
                <w:rFonts w:ascii="Calibri" w:hAnsi="Calibri" w:cs="Calibri"/>
                <w:color w:val="000000"/>
                <w:sz w:val="22"/>
                <w:szCs w:val="22"/>
                <w:lang w:eastAsia="fr-CH"/>
              </w:rPr>
            </w:pPr>
            <w:proofErr w:type="gramStart"/>
            <w:r w:rsidRPr="00755589">
              <w:rPr>
                <w:rFonts w:ascii="Calibri" w:hAnsi="Calibri" w:cs="Calibri"/>
                <w:color w:val="000000"/>
                <w:sz w:val="22"/>
                <w:szCs w:val="22"/>
                <w:lang w:eastAsia="fr-CH"/>
              </w:rPr>
              <w:t>10 .</w:t>
            </w:r>
            <w:proofErr w:type="gramEnd"/>
            <w:r w:rsidRPr="00755589">
              <w:rPr>
                <w:rFonts w:ascii="Calibri" w:hAnsi="Calibri" w:cs="Calibri"/>
                <w:color w:val="000000"/>
                <w:sz w:val="22"/>
                <w:szCs w:val="22"/>
                <w:lang w:eastAsia="fr-CH"/>
              </w:rPr>
              <w:t>-</w:t>
            </w:r>
          </w:p>
        </w:tc>
      </w:tr>
      <w:tr w:rsidR="005C3337" w:rsidRPr="00755589" w14:paraId="7438B18D"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1143F5E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Module WIFI</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773CD808"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18.-</w:t>
            </w:r>
          </w:p>
        </w:tc>
      </w:tr>
      <w:tr w:rsidR="005C3337" w:rsidRPr="00755589" w14:paraId="42F6AE5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3E0057CC"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Régulateurs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E350467"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6DEE258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0C8B5863"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755589">
              <w:rPr>
                <w:rFonts w:ascii="Calibri" w:hAnsi="Calibri" w:cs="Calibri"/>
                <w:color w:val="000000"/>
                <w:sz w:val="22"/>
                <w:szCs w:val="22"/>
                <w:lang w:eastAsia="fr-CH"/>
              </w:rPr>
              <w:t>anneau solaire, batterie et régulateur</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8CA8F73"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230.-</w:t>
            </w:r>
          </w:p>
        </w:tc>
      </w:tr>
      <w:tr w:rsidR="005C3337" w:rsidRPr="00755589" w14:paraId="6DD9C4F4"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6422F526"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 xml:space="preserve">Matrices X2 </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C23A0BA"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200.-</w:t>
            </w:r>
          </w:p>
        </w:tc>
      </w:tr>
      <w:tr w:rsidR="005C3337" w:rsidRPr="00755589" w14:paraId="4674DB2B"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5665A61F"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C</w:t>
            </w:r>
            <w:r w:rsidRPr="00755589">
              <w:rPr>
                <w:rFonts w:ascii="Calibri" w:hAnsi="Calibri" w:cs="Calibri"/>
                <w:color w:val="000000"/>
                <w:sz w:val="22"/>
                <w:szCs w:val="22"/>
                <w:lang w:eastAsia="fr-CH"/>
              </w:rPr>
              <w:t>omposant divers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14A2D93E"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4BCB80B4" w14:textId="77777777" w:rsidTr="005C3337">
        <w:trPr>
          <w:trHeight w:val="293"/>
        </w:trPr>
        <w:tc>
          <w:tcPr>
            <w:tcW w:w="3900" w:type="dxa"/>
            <w:tcBorders>
              <w:top w:val="nil"/>
              <w:left w:val="single" w:sz="8" w:space="0" w:color="auto"/>
              <w:bottom w:val="single" w:sz="8" w:space="0" w:color="auto"/>
              <w:right w:val="nil"/>
            </w:tcBorders>
            <w:shd w:val="clear" w:color="auto" w:fill="auto"/>
            <w:noWrap/>
            <w:vAlign w:val="bottom"/>
            <w:hideMark/>
          </w:tcPr>
          <w:p w14:paraId="0C08CA9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Total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48504DF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455 à 498.-</w:t>
            </w:r>
          </w:p>
        </w:tc>
      </w:tr>
    </w:tbl>
    <w:p w14:paraId="591544EB" w14:textId="77777777" w:rsidR="005C3337" w:rsidRPr="00C4782D" w:rsidRDefault="005C3337" w:rsidP="005C3337">
      <w:pPr>
        <w:pStyle w:val="Para1"/>
        <w:ind w:left="0"/>
      </w:pPr>
    </w:p>
    <w:p w14:paraId="2001C8CF" w14:textId="77777777" w:rsidR="006713F9" w:rsidRDefault="006713F9" w:rsidP="006713F9">
      <w:pPr>
        <w:pStyle w:val="Para2"/>
      </w:pPr>
    </w:p>
    <w:p w14:paraId="7F817414" w14:textId="77777777" w:rsidR="00685F82" w:rsidRDefault="00685F82">
      <w:pPr>
        <w:rPr>
          <w:sz w:val="20"/>
        </w:rPr>
      </w:pPr>
      <w:r>
        <w:br w:type="page"/>
      </w:r>
    </w:p>
    <w:p w14:paraId="244F1D07" w14:textId="77777777" w:rsidR="005C3337" w:rsidRDefault="00685F82" w:rsidP="00685F82">
      <w:pPr>
        <w:pStyle w:val="Titre"/>
        <w:pBdr>
          <w:bottom w:val="single" w:sz="4" w:space="1" w:color="auto"/>
        </w:pBdr>
      </w:pPr>
      <w:r>
        <w:lastRenderedPageBreak/>
        <w:t>Phase de design</w:t>
      </w:r>
    </w:p>
    <w:p w14:paraId="0A194F77" w14:textId="77777777" w:rsidR="00685F82" w:rsidRDefault="00685F82" w:rsidP="006713F9">
      <w:pPr>
        <w:pStyle w:val="Para2"/>
      </w:pPr>
    </w:p>
    <w:p w14:paraId="080A4B5F" w14:textId="77777777" w:rsidR="005C3337" w:rsidRDefault="005C3337" w:rsidP="005C3337">
      <w:pPr>
        <w:pStyle w:val="Titre1"/>
      </w:pPr>
      <w:bookmarkStart w:id="23" w:name="_Toc352499"/>
      <w:bookmarkStart w:id="24" w:name="_Toc166361038"/>
      <w:r>
        <w:t>Description</w:t>
      </w:r>
      <w:bookmarkEnd w:id="23"/>
      <w:bookmarkEnd w:id="24"/>
      <w:r>
        <w:t xml:space="preserve"> </w:t>
      </w:r>
    </w:p>
    <w:p w14:paraId="0DFA2566" w14:textId="77777777" w:rsidR="005C3337" w:rsidRDefault="005C3337" w:rsidP="005C3337">
      <w:pPr>
        <w:pStyle w:val="Para1"/>
      </w:pPr>
    </w:p>
    <w:p w14:paraId="50798223" w14:textId="77777777" w:rsidR="005C3337" w:rsidRDefault="005C3337" w:rsidP="005C3337">
      <w:pPr>
        <w:pStyle w:val="Titre2"/>
      </w:pPr>
      <w:bookmarkStart w:id="25" w:name="_Toc352500"/>
      <w:bookmarkStart w:id="26" w:name="_Toc166361039"/>
      <w:r>
        <w:t>Apparence</w:t>
      </w:r>
      <w:bookmarkEnd w:id="25"/>
      <w:bookmarkEnd w:id="26"/>
    </w:p>
    <w:p w14:paraId="60824883" w14:textId="77777777" w:rsidR="005C3337" w:rsidRDefault="005C3337" w:rsidP="005C3337">
      <w:pPr>
        <w:pStyle w:val="Para2"/>
      </w:pPr>
    </w:p>
    <w:p w14:paraId="0124B497" w14:textId="77777777" w:rsidR="005C3337" w:rsidRDefault="005C3337" w:rsidP="005C3337">
      <w:pPr>
        <w:pStyle w:val="Para2"/>
      </w:pPr>
      <w:r>
        <w:rPr>
          <w:noProof/>
        </w:rPr>
        <w:drawing>
          <wp:anchor distT="0" distB="0" distL="114300" distR="114300" simplePos="0" relativeHeight="251614720" behindDoc="0" locked="0" layoutInCell="1" allowOverlap="1" wp14:anchorId="63038984" wp14:editId="72BF0DC9">
            <wp:simplePos x="0" y="0"/>
            <wp:positionH relativeFrom="column">
              <wp:posOffset>716915</wp:posOffset>
            </wp:positionH>
            <wp:positionV relativeFrom="paragraph">
              <wp:posOffset>3810</wp:posOffset>
            </wp:positionV>
            <wp:extent cx="2931795" cy="2185670"/>
            <wp:effectExtent l="0" t="0" r="190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26285"/>
                    <a:stretch/>
                  </pic:blipFill>
                  <pic:spPr bwMode="auto">
                    <a:xfrm>
                      <a:off x="0" y="0"/>
                      <a:ext cx="293179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30C704" w14:textId="77777777" w:rsidR="005C3337" w:rsidRDefault="005C3337" w:rsidP="005C3337">
      <w:pPr>
        <w:pStyle w:val="Para2"/>
      </w:pPr>
      <w:r>
        <w:t>En apparence, la tête du totem fera un peu plus de 20 cm de diamètre pour 10 de haut, les deux matrices de 256 LED feront tout le tour afin de pouvoir afficher du texte lisible depuis toutes les directions. Le PCB avec le pic et tout le reste se situera dans la tête.</w:t>
      </w:r>
    </w:p>
    <w:p w14:paraId="024FCD35" w14:textId="77777777" w:rsidR="005C3337" w:rsidRDefault="005C3337" w:rsidP="005C3337">
      <w:pPr>
        <w:pStyle w:val="Para2"/>
      </w:pPr>
    </w:p>
    <w:p w14:paraId="4A8026B9" w14:textId="77777777" w:rsidR="005C3337" w:rsidRDefault="005C3337" w:rsidP="005C3337">
      <w:pPr>
        <w:pStyle w:val="Para2"/>
      </w:pPr>
      <w:r>
        <w:t>La base sera moins complexe, elle devra déjà maintenir le mât et la tête droits et stables et contenir la batterie, le panneau solaire, les deux régulateurs de charge avec le port de charge et finalement l’interrupteur on/off. La base pourra donc simplement être une boîte contenant le tout et maintenant le panneau solaire à l’extérieur.</w:t>
      </w:r>
    </w:p>
    <w:p w14:paraId="315A5117" w14:textId="77777777" w:rsidR="005C3337" w:rsidRDefault="005C3337" w:rsidP="005C3337">
      <w:pPr>
        <w:pStyle w:val="Para2"/>
        <w:ind w:left="0"/>
      </w:pPr>
    </w:p>
    <w:p w14:paraId="70E5AD94" w14:textId="77777777" w:rsidR="005C3337" w:rsidRDefault="005C3337" w:rsidP="005C3337">
      <w:pPr>
        <w:pStyle w:val="Para2"/>
      </w:pPr>
    </w:p>
    <w:p w14:paraId="3640F8E2" w14:textId="77777777" w:rsidR="005C3337" w:rsidRDefault="005C3337" w:rsidP="005C3337">
      <w:pPr>
        <w:pStyle w:val="Titre2"/>
      </w:pPr>
      <w:bookmarkStart w:id="27" w:name="_Toc352501"/>
      <w:bookmarkStart w:id="28" w:name="_Toc166361040"/>
      <w:r>
        <w:t>Fonctionnalité</w:t>
      </w:r>
      <w:bookmarkEnd w:id="27"/>
      <w:bookmarkEnd w:id="28"/>
    </w:p>
    <w:p w14:paraId="7598C227" w14:textId="77777777" w:rsidR="005C3337" w:rsidRDefault="005C3337" w:rsidP="005C3337">
      <w:pPr>
        <w:pStyle w:val="Para2"/>
      </w:pPr>
    </w:p>
    <w:p w14:paraId="005D3A06" w14:textId="77777777" w:rsidR="005C3337" w:rsidRPr="006713F9" w:rsidRDefault="005C3337" w:rsidP="005C3337">
      <w:pPr>
        <w:pStyle w:val="Para2"/>
      </w:pPr>
      <w:r>
        <w:t>En plus de pouvoir afficher un texte par Wifi, il sera possible de changer la couleur du texte, choisir d’afficher différentes animations, modifier la luminosité soit automatiquement ou alors à l’aide d’un capteur et finalement le Totem mesurera la tension de la batterie régulièrement pour pouvoir signaler le niveau de batterie et adapter automatiquement la luminosité ou la fréquence d’affichage pour allonger l’autonomie du Totem et le maintenir allumé plus longtemps.</w:t>
      </w:r>
    </w:p>
    <w:p w14:paraId="1387A25E" w14:textId="77777777" w:rsidR="005C3337" w:rsidRPr="00B32CB8" w:rsidRDefault="005C3337" w:rsidP="005C3337">
      <w:pPr>
        <w:pStyle w:val="Para2"/>
      </w:pPr>
    </w:p>
    <w:p w14:paraId="556CADBD" w14:textId="77777777" w:rsidR="005C3337" w:rsidRDefault="005C3337" w:rsidP="005C3337">
      <w:pPr>
        <w:pStyle w:val="Titre1"/>
      </w:pPr>
      <w:bookmarkStart w:id="29" w:name="_Toc352502"/>
      <w:bookmarkStart w:id="30" w:name="_Toc166361041"/>
      <w:r>
        <w:t>Choix effectué</w:t>
      </w:r>
      <w:bookmarkEnd w:id="29"/>
      <w:bookmarkEnd w:id="30"/>
    </w:p>
    <w:p w14:paraId="45521FB5" w14:textId="77777777" w:rsidR="005C3337" w:rsidRDefault="005C3337" w:rsidP="005C3337">
      <w:pPr>
        <w:pStyle w:val="Para1"/>
      </w:pPr>
    </w:p>
    <w:p w14:paraId="7A972BF5" w14:textId="77777777" w:rsidR="005C3337" w:rsidRDefault="005C3337" w:rsidP="005C3337">
      <w:pPr>
        <w:pStyle w:val="Titre2"/>
      </w:pPr>
      <w:bookmarkStart w:id="31" w:name="_Toc352503"/>
      <w:bookmarkStart w:id="32" w:name="_Toc166361042"/>
      <w:r>
        <w:t>Pré-étude</w:t>
      </w:r>
      <w:bookmarkEnd w:id="31"/>
      <w:bookmarkEnd w:id="32"/>
    </w:p>
    <w:p w14:paraId="147E419B" w14:textId="77777777" w:rsidR="005C3337" w:rsidRDefault="005C3337" w:rsidP="005C3337">
      <w:pPr>
        <w:pStyle w:val="Para2"/>
      </w:pPr>
    </w:p>
    <w:p w14:paraId="4AA7847D" w14:textId="77777777" w:rsidR="005C3337" w:rsidRDefault="005C3337" w:rsidP="005C3337">
      <w:pPr>
        <w:pStyle w:val="Para2"/>
      </w:pPr>
      <w:r>
        <w:t>Ce que j’avais déjà choisi lors de la pré-étude est resté. Que ce soit pour les matrices de LED, le kit batterie plus panneau solaire, le capteur de luminosité ou le design du Totem il n’y a pas eu de modification.</w:t>
      </w:r>
    </w:p>
    <w:p w14:paraId="17929D8F" w14:textId="77777777" w:rsidR="005C3337" w:rsidRDefault="005C3337" w:rsidP="005C3337">
      <w:pPr>
        <w:pStyle w:val="Para2"/>
      </w:pPr>
    </w:p>
    <w:p w14:paraId="6EB32ADF" w14:textId="77777777" w:rsidR="005C3337" w:rsidRDefault="005C3337" w:rsidP="005C3337">
      <w:pPr>
        <w:pStyle w:val="Para2"/>
      </w:pPr>
      <w:r>
        <w:t xml:space="preserve">Cependant certains points n’étaient pas complétement résolus, notamment pour les régulateurs de tension 12V à 5V et pour le module Wifi. Depuis ses deux points ont été </w:t>
      </w:r>
      <w:proofErr w:type="gramStart"/>
      <w:r>
        <w:t>éclaircis .</w:t>
      </w:r>
      <w:proofErr w:type="gramEnd"/>
      <w:r>
        <w:t xml:space="preserve"> </w:t>
      </w:r>
    </w:p>
    <w:p w14:paraId="6A80A87E" w14:textId="77777777" w:rsidR="005C3337" w:rsidRDefault="005C3337" w:rsidP="005C3337">
      <w:pPr>
        <w:pStyle w:val="Para2"/>
      </w:pPr>
    </w:p>
    <w:p w14:paraId="64CCD0CC" w14:textId="77777777" w:rsidR="005C3337" w:rsidRDefault="005C3337" w:rsidP="005C3337">
      <w:pPr>
        <w:pStyle w:val="Para2"/>
      </w:pPr>
      <w:r>
        <w:t>Le module Wifi sera un ATWILC1000 de chez Microchip car il fallait un module ayant la possibilité de s’y connecter depuis une page Web. Le MRF24WN0MA a été mon premier choix car il a déjà été utilisé pour un précèdent projet, mais Microchip le considère obsolète et conseille d’utiliser son équivalent, le ATWILC1000.</w:t>
      </w:r>
    </w:p>
    <w:p w14:paraId="207318F3" w14:textId="77777777" w:rsidR="005C3337" w:rsidRDefault="005C3337" w:rsidP="005C3337">
      <w:pPr>
        <w:pStyle w:val="Para2"/>
      </w:pPr>
    </w:p>
    <w:p w14:paraId="7A90D8E6" w14:textId="77777777" w:rsidR="005C3337" w:rsidRDefault="005C3337" w:rsidP="005C3337">
      <w:pPr>
        <w:pStyle w:val="Para2"/>
      </w:pPr>
      <w:r>
        <w:t xml:space="preserve">Pour le régulateur, j’ai choisi de prendre deux </w:t>
      </w:r>
      <w:r w:rsidRPr="00FF3410">
        <w:t>NQR010A0X4</w:t>
      </w:r>
      <w:r>
        <w:t>. Je les ai choisis principalement pour une question de simplicité par rapport à celui créé sur mesure sur Texas Instrument et en fonction du coup.</w:t>
      </w:r>
    </w:p>
    <w:p w14:paraId="21DDD95B" w14:textId="77777777" w:rsidR="005C3337" w:rsidRDefault="005C3337" w:rsidP="005C3337">
      <w:pPr>
        <w:pStyle w:val="Para2"/>
      </w:pPr>
    </w:p>
    <w:p w14:paraId="56E83DD1" w14:textId="77777777" w:rsidR="005C3337" w:rsidRDefault="005C3337" w:rsidP="005C3337">
      <w:pPr>
        <w:pStyle w:val="Titre2"/>
      </w:pPr>
      <w:bookmarkStart w:id="33" w:name="_Toc352504"/>
      <w:bookmarkStart w:id="34" w:name="_Toc166361043"/>
      <w:r>
        <w:t>Supplément</w:t>
      </w:r>
      <w:bookmarkEnd w:id="33"/>
      <w:bookmarkEnd w:id="34"/>
    </w:p>
    <w:p w14:paraId="269858E3" w14:textId="77777777" w:rsidR="005C3337" w:rsidRDefault="005C3337" w:rsidP="005C3337">
      <w:pPr>
        <w:pStyle w:val="Para2"/>
      </w:pPr>
    </w:p>
    <w:p w14:paraId="3D96CDC3" w14:textId="77777777" w:rsidR="005C3337" w:rsidRDefault="005C3337" w:rsidP="005C3337">
      <w:pPr>
        <w:pStyle w:val="Para2"/>
      </w:pPr>
      <w:r>
        <w:lastRenderedPageBreak/>
        <w:t>En plus de ce que j’ai prévu dans la pré-études, j’ai ajouté un LMP8601 qui permet de mesurer un courant. Cet ajout, en complément de la mesure de tension, permettra de mesurer le niveau de la batterie avec précision malgré les chutes de tension.</w:t>
      </w:r>
    </w:p>
    <w:p w14:paraId="5D608EC0" w14:textId="77777777" w:rsidR="005C3337" w:rsidRDefault="005C3337" w:rsidP="005C3337">
      <w:pPr>
        <w:pStyle w:val="Para2"/>
      </w:pPr>
    </w:p>
    <w:p w14:paraId="5C513E94" w14:textId="77777777" w:rsidR="005C3337" w:rsidRPr="00EB3084" w:rsidRDefault="005C3337" w:rsidP="005C3337">
      <w:pPr>
        <w:pStyle w:val="Para2"/>
      </w:pPr>
      <w:r>
        <w:t xml:space="preserve">Le deuxième gros ajout est un deuxième régulateur de charge qui s’avère nécessaire pour avoir une charge par panneau solaire et </w:t>
      </w:r>
      <w:r w:rsidR="00C51210">
        <w:t>par secteur</w:t>
      </w:r>
      <w:r>
        <w:t>.</w:t>
      </w:r>
      <w:r>
        <w:br w:type="page"/>
      </w:r>
    </w:p>
    <w:p w14:paraId="33DAA402" w14:textId="77777777" w:rsidR="005C3337" w:rsidRDefault="005C3337" w:rsidP="005C3337">
      <w:pPr>
        <w:pStyle w:val="Titre1"/>
      </w:pPr>
      <w:bookmarkStart w:id="35" w:name="_Toc352505"/>
      <w:bookmarkStart w:id="36" w:name="_Toc166361044"/>
      <w:r>
        <w:lastRenderedPageBreak/>
        <w:t>Dimenssionnement</w:t>
      </w:r>
      <w:bookmarkEnd w:id="35"/>
      <w:bookmarkEnd w:id="36"/>
    </w:p>
    <w:p w14:paraId="65D2BE4F" w14:textId="77777777" w:rsidR="005C3337" w:rsidRDefault="005C3337" w:rsidP="005C3337">
      <w:pPr>
        <w:pStyle w:val="Para1"/>
      </w:pPr>
    </w:p>
    <w:p w14:paraId="60DBD7E1" w14:textId="77777777" w:rsidR="005C3337" w:rsidRDefault="005C3337" w:rsidP="005C3337">
      <w:pPr>
        <w:pStyle w:val="Titre2"/>
      </w:pPr>
      <w:bookmarkStart w:id="37" w:name="_Toc352506"/>
      <w:bookmarkStart w:id="38" w:name="_Toc166361045"/>
      <w:r>
        <w:t>Mesure de la luminosité</w:t>
      </w:r>
      <w:bookmarkEnd w:id="37"/>
      <w:bookmarkEnd w:id="38"/>
    </w:p>
    <w:p w14:paraId="6CF5C441" w14:textId="77777777" w:rsidR="005C3337" w:rsidRDefault="005C3337" w:rsidP="005C3337">
      <w:pPr>
        <w:pStyle w:val="Para2"/>
      </w:pPr>
    </w:p>
    <w:p w14:paraId="2B76D292" w14:textId="77777777" w:rsidR="005C3337" w:rsidRDefault="005C3337" w:rsidP="005C3337">
      <w:pPr>
        <w:pStyle w:val="Para2"/>
      </w:pPr>
      <w:r>
        <w:t>Voici le schéma du capteur de luminosité :</w:t>
      </w:r>
    </w:p>
    <w:p w14:paraId="087906AE" w14:textId="77777777" w:rsidR="005C3337" w:rsidRDefault="005C3337" w:rsidP="005C3337">
      <w:pPr>
        <w:pStyle w:val="Para2"/>
      </w:pPr>
    </w:p>
    <w:p w14:paraId="2601FA4F" w14:textId="77777777" w:rsidR="005C3337" w:rsidRDefault="005C3337" w:rsidP="005C3337">
      <w:pPr>
        <w:pStyle w:val="Para2"/>
        <w:jc w:val="center"/>
      </w:pPr>
      <w:r>
        <w:rPr>
          <w:noProof/>
        </w:rPr>
        <w:drawing>
          <wp:inline distT="0" distB="0" distL="0" distR="0" wp14:anchorId="61BCEA0D" wp14:editId="276BD90E">
            <wp:extent cx="4086225" cy="3848100"/>
            <wp:effectExtent l="38100" t="38100" r="47625" b="381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737"/>
                    <a:stretch/>
                  </pic:blipFill>
                  <pic:spPr bwMode="auto">
                    <a:xfrm>
                      <a:off x="0" y="0"/>
                      <a:ext cx="4086225" cy="38481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4EC6BE9" w14:textId="77777777" w:rsidR="005C3337" w:rsidRDefault="005C3337" w:rsidP="005C3337">
      <w:pPr>
        <w:pStyle w:val="Para2"/>
      </w:pPr>
    </w:p>
    <w:p w14:paraId="6CF4A0DC" w14:textId="77777777" w:rsidR="005C3337" w:rsidRDefault="005C3337" w:rsidP="005C3337">
      <w:pPr>
        <w:pStyle w:val="Para2"/>
      </w:pPr>
      <w:r>
        <w:t>Son fonctionnement est plutôt simple. Le phototransistor utilisé comme capteur fournit un courant en fonction de la luminosité qu’il perçoit, il suffit donc de faire passer ce courant dans une résistance pour pouvoir mesurer une tension sur un port analogique du pic. Pour dimensionner la résistance il faut déterminer la luminosité maximum que l’on veut pouvoir détecter en Lux, pour me donner une idée de ce que représente une valeur de luminosité je suis allé voir sur Wikipédia :</w:t>
      </w:r>
    </w:p>
    <w:p w14:paraId="7FCC023E" w14:textId="77777777" w:rsidR="005C3337" w:rsidRDefault="005C3337" w:rsidP="005C3337">
      <w:pPr>
        <w:pStyle w:val="Para2"/>
      </w:pPr>
    </w:p>
    <w:p w14:paraId="507EFB22" w14:textId="77777777" w:rsidR="005C3337" w:rsidRDefault="005C3337" w:rsidP="005C3337">
      <w:pPr>
        <w:pStyle w:val="Para2"/>
        <w:jc w:val="center"/>
      </w:pPr>
      <w:r>
        <w:rPr>
          <w:noProof/>
        </w:rPr>
        <w:drawing>
          <wp:inline distT="0" distB="0" distL="0" distR="0" wp14:anchorId="6F72A9E0" wp14:editId="1CEBF4A2">
            <wp:extent cx="4765675" cy="2364391"/>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7820" cy="2370417"/>
                    </a:xfrm>
                    <a:prstGeom prst="rect">
                      <a:avLst/>
                    </a:prstGeom>
                  </pic:spPr>
                </pic:pic>
              </a:graphicData>
            </a:graphic>
          </wp:inline>
        </w:drawing>
      </w:r>
    </w:p>
    <w:p w14:paraId="327535DF" w14:textId="77777777" w:rsidR="005C3337" w:rsidRDefault="005C3337" w:rsidP="005C3337">
      <w:pPr>
        <w:pStyle w:val="Para2"/>
        <w:jc w:val="left"/>
      </w:pPr>
    </w:p>
    <w:p w14:paraId="55A082C7" w14:textId="77777777" w:rsidR="005C3337" w:rsidRDefault="005C3337" w:rsidP="005C3337">
      <w:pPr>
        <w:pStyle w:val="Para2"/>
        <w:jc w:val="left"/>
      </w:pPr>
      <w:r>
        <w:t xml:space="preserve">Grace à ce tableau je </w:t>
      </w:r>
      <w:r w:rsidR="00C51210">
        <w:t>peux</w:t>
      </w:r>
      <w:r>
        <w:t xml:space="preserve"> déterminer à peu près qu’il ne sera pas nécessaire de connaitre la luminosité ambiante si elle passe le cap des 5000 Lux. Une fois ce cap atteint l’affichage sera certainement déjà à sa luminosité maximale.</w:t>
      </w:r>
    </w:p>
    <w:p w14:paraId="09C5F32C" w14:textId="77777777" w:rsidR="005C3337" w:rsidRDefault="005C3337" w:rsidP="005C3337">
      <w:pPr>
        <w:pStyle w:val="Para2"/>
      </w:pPr>
    </w:p>
    <w:p w14:paraId="0A0EA186" w14:textId="77777777" w:rsidR="005C3337" w:rsidRDefault="005C3337" w:rsidP="005C3337">
      <w:pPr>
        <w:pStyle w:val="Para2"/>
      </w:pPr>
      <w:r>
        <w:t xml:space="preserve">Ensuite, dans </w:t>
      </w:r>
      <w:proofErr w:type="gramStart"/>
      <w:r>
        <w:t>le datasheet</w:t>
      </w:r>
      <w:proofErr w:type="gramEnd"/>
      <w:r>
        <w:t xml:space="preserve"> du capteur on peut facilement trouver la résolution du capteur (le nombre de mA par Lux) :</w:t>
      </w:r>
    </w:p>
    <w:p w14:paraId="6E57508B" w14:textId="77777777" w:rsidR="005C3337" w:rsidRDefault="005C3337" w:rsidP="005C3337">
      <w:pPr>
        <w:pStyle w:val="Para2"/>
      </w:pPr>
    </w:p>
    <w:p w14:paraId="26B9CD8C" w14:textId="77777777" w:rsidR="005C3337" w:rsidRDefault="005C3337" w:rsidP="005C3337">
      <w:pPr>
        <w:pStyle w:val="Para2"/>
      </w:pPr>
      <w:r>
        <w:rPr>
          <w:noProof/>
        </w:rPr>
        <w:drawing>
          <wp:inline distT="0" distB="0" distL="0" distR="0" wp14:anchorId="2314A0E1" wp14:editId="696C89CA">
            <wp:extent cx="5780088" cy="837136"/>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0088" cy="837136"/>
                    </a:xfrm>
                    <a:prstGeom prst="rect">
                      <a:avLst/>
                    </a:prstGeom>
                  </pic:spPr>
                </pic:pic>
              </a:graphicData>
            </a:graphic>
          </wp:inline>
        </w:drawing>
      </w:r>
    </w:p>
    <w:p w14:paraId="410F40D0" w14:textId="77777777" w:rsidR="005C3337" w:rsidRDefault="005C3337" w:rsidP="005C3337">
      <w:pPr>
        <w:pStyle w:val="Para2"/>
      </w:pPr>
    </w:p>
    <w:p w14:paraId="013633F3" w14:textId="77777777" w:rsidR="005C3337" w:rsidRDefault="005C3337" w:rsidP="005C3337">
      <w:pPr>
        <w:pStyle w:val="Para2"/>
      </w:pPr>
      <w:r>
        <w:t>Malheureusement, dans le tableau on peut voir trois différents groupes de capteurs (</w:t>
      </w:r>
      <w:proofErr w:type="gramStart"/>
      <w:r>
        <w:t>A,B</w:t>
      </w:r>
      <w:proofErr w:type="gramEnd"/>
      <w:r>
        <w:t xml:space="preserve"> et C) qui ont chacun un rapport différent, mais </w:t>
      </w:r>
      <w:proofErr w:type="spellStart"/>
      <w:r>
        <w:t>Distrelec</w:t>
      </w:r>
      <w:proofErr w:type="spellEnd"/>
      <w:r>
        <w:t xml:space="preserve"> ne précise pas à quel groupe appartient leur capteur ce qui fait que selon le type du capteur la valeur de la résistance peut être amenée à changer. Pour l’instant j’ai considéré que le capteur se situera à 45 </w:t>
      </w:r>
      <w:proofErr w:type="spellStart"/>
      <w:r>
        <w:t>uA</w:t>
      </w:r>
      <w:proofErr w:type="spellEnd"/>
      <w:r>
        <w:t>/20Lux ce qui donne les résultats suivants :</w:t>
      </w:r>
    </w:p>
    <w:p w14:paraId="1773903A" w14:textId="77777777" w:rsidR="005C3337" w:rsidRDefault="005C3337" w:rsidP="005C3337">
      <w:pPr>
        <w:pStyle w:val="Para2"/>
      </w:pPr>
    </w:p>
    <w:p w14:paraId="4770B539" w14:textId="77777777" w:rsidR="005C3337" w:rsidRPr="001018AE" w:rsidRDefault="005C3337" w:rsidP="005C3337">
      <w:pPr>
        <w:pStyle w:val="Para2"/>
      </w:pPr>
      <m:oMathPara>
        <m:oMath>
          <m:r>
            <w:rPr>
              <w:rFonts w:ascii="Cambria Math" w:hAnsi="Cambria Math"/>
            </w:rPr>
            <m:t>R=</m:t>
          </m:r>
          <m:f>
            <m:fPr>
              <m:ctrlPr>
                <w:rPr>
                  <w:rFonts w:ascii="Cambria Math" w:hAnsi="Cambria Math"/>
                  <w:i/>
                </w:rPr>
              </m:ctrlPr>
            </m:fPr>
            <m:num>
              <m:r>
                <w:rPr>
                  <w:rFonts w:ascii="Cambria Math" w:hAnsi="Cambria Math"/>
                </w:rPr>
                <m:t>3,3*20</m:t>
              </m:r>
            </m:num>
            <m:den>
              <m:r>
                <w:rPr>
                  <w:rFonts w:ascii="Cambria Math" w:hAnsi="Cambria Math"/>
                </w:rPr>
                <m:t>5000</m:t>
              </m:r>
            </m:den>
          </m:f>
          <m:r>
            <w:rPr>
              <w:rFonts w:ascii="Cambria Math" w:hAnsi="Cambria Math"/>
            </w:rPr>
            <m:t>=~300Ohm</m:t>
          </m:r>
        </m:oMath>
      </m:oMathPara>
    </w:p>
    <w:p w14:paraId="49E51ADE" w14:textId="77777777" w:rsidR="005C3337" w:rsidRPr="00AD3555" w:rsidRDefault="005C3337" w:rsidP="005C3337">
      <w:pPr>
        <w:pStyle w:val="Para2"/>
      </w:pPr>
    </w:p>
    <w:p w14:paraId="75449FFF" w14:textId="77777777" w:rsidR="005C3337" w:rsidRDefault="005C3337" w:rsidP="005C3337">
      <w:pPr>
        <w:pStyle w:val="Para2"/>
      </w:pPr>
    </w:p>
    <w:p w14:paraId="64BAE24F" w14:textId="77777777" w:rsidR="005C3337" w:rsidRDefault="005C3337" w:rsidP="005C3337">
      <w:pPr>
        <w:pStyle w:val="Titre2"/>
      </w:pPr>
      <w:bookmarkStart w:id="39" w:name="_Toc352507"/>
      <w:bookmarkStart w:id="40" w:name="_Toc166361046"/>
      <w:r>
        <w:t>Régulateur</w:t>
      </w:r>
      <w:bookmarkEnd w:id="39"/>
      <w:bookmarkEnd w:id="40"/>
    </w:p>
    <w:p w14:paraId="7088E775" w14:textId="77777777" w:rsidR="005C3337" w:rsidRDefault="005C3337" w:rsidP="005C3337">
      <w:pPr>
        <w:pStyle w:val="Para2"/>
      </w:pPr>
    </w:p>
    <w:p w14:paraId="4F246FE2" w14:textId="77777777" w:rsidR="005C3337" w:rsidRDefault="005C3337" w:rsidP="005C3337">
      <w:pPr>
        <w:pStyle w:val="Titre3"/>
      </w:pPr>
      <w:bookmarkStart w:id="41" w:name="_Toc352508"/>
      <w:bookmarkStart w:id="42" w:name="_Toc166361047"/>
      <w:r>
        <w:t>Régulateur 5V</w:t>
      </w:r>
      <w:bookmarkEnd w:id="41"/>
      <w:bookmarkEnd w:id="42"/>
    </w:p>
    <w:p w14:paraId="43E51F05" w14:textId="77777777" w:rsidR="005C3337" w:rsidRDefault="005C3337" w:rsidP="005C3337">
      <w:pPr>
        <w:pStyle w:val="Para3"/>
      </w:pPr>
    </w:p>
    <w:p w14:paraId="47E3EE90" w14:textId="77777777" w:rsidR="005C3337" w:rsidRDefault="005C3337" w:rsidP="005C3337">
      <w:pPr>
        <w:pStyle w:val="Para3"/>
      </w:pPr>
      <w:r>
        <w:t>Schéma pour les deux régulateurs 5V :</w:t>
      </w:r>
    </w:p>
    <w:p w14:paraId="0E43EBCC" w14:textId="77777777" w:rsidR="005C3337" w:rsidRDefault="005C3337" w:rsidP="005C3337">
      <w:pPr>
        <w:pStyle w:val="Para3"/>
      </w:pPr>
    </w:p>
    <w:p w14:paraId="5EB9B0A6" w14:textId="77777777" w:rsidR="005C3337" w:rsidRDefault="005C3337" w:rsidP="005C3337">
      <w:pPr>
        <w:pStyle w:val="Para3"/>
        <w:jc w:val="center"/>
      </w:pPr>
      <w:r>
        <w:rPr>
          <w:noProof/>
        </w:rPr>
        <w:drawing>
          <wp:inline distT="0" distB="0" distL="0" distR="0" wp14:anchorId="03EEF11D" wp14:editId="00A49A24">
            <wp:extent cx="4786312" cy="2415383"/>
            <wp:effectExtent l="38100" t="38100" r="33655" b="425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3513" cy="2419017"/>
                    </a:xfrm>
                    <a:prstGeom prst="rect">
                      <a:avLst/>
                    </a:prstGeom>
                    <a:ln w="38100">
                      <a:solidFill>
                        <a:schemeClr val="tx1"/>
                      </a:solidFill>
                    </a:ln>
                  </pic:spPr>
                </pic:pic>
              </a:graphicData>
            </a:graphic>
          </wp:inline>
        </w:drawing>
      </w:r>
    </w:p>
    <w:p w14:paraId="14BAAB58" w14:textId="77777777" w:rsidR="005C3337" w:rsidRDefault="005C3337" w:rsidP="005C3337">
      <w:pPr>
        <w:pStyle w:val="Para3"/>
        <w:jc w:val="center"/>
      </w:pPr>
    </w:p>
    <w:p w14:paraId="584C1D0B" w14:textId="77777777" w:rsidR="005C3337" w:rsidRDefault="005C3337" w:rsidP="005C3337">
      <w:pPr>
        <w:pStyle w:val="Para3"/>
      </w:pPr>
      <w:r>
        <w:t xml:space="preserve">Avec ces régulateurs, pour avoir une sortie à 5V il faut dimensionner le condensateur et les deux résistances. Pour ce faire on trouve dans </w:t>
      </w:r>
      <w:proofErr w:type="gramStart"/>
      <w:r>
        <w:t>le datasheet</w:t>
      </w:r>
      <w:proofErr w:type="gramEnd"/>
      <w:r>
        <w:t xml:space="preserve"> un schéma qui montre comment les câbler :</w:t>
      </w:r>
    </w:p>
    <w:p w14:paraId="7B03132C" w14:textId="77777777" w:rsidR="00685F82" w:rsidRDefault="00685F82">
      <w:pPr>
        <w:rPr>
          <w:sz w:val="20"/>
        </w:rPr>
      </w:pPr>
      <w:r>
        <w:br w:type="page"/>
      </w:r>
    </w:p>
    <w:p w14:paraId="40037991" w14:textId="77777777" w:rsidR="005C3337" w:rsidRDefault="005C3337" w:rsidP="005C3337">
      <w:pPr>
        <w:pStyle w:val="Para3"/>
      </w:pPr>
      <w:r>
        <w:rPr>
          <w:noProof/>
        </w:rPr>
        <w:lastRenderedPageBreak/>
        <w:drawing>
          <wp:inline distT="0" distB="0" distL="0" distR="0" wp14:anchorId="45B9F7D2" wp14:editId="0A651B98">
            <wp:extent cx="2890838" cy="246697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816" r="11030" b="2988"/>
                    <a:stretch/>
                  </pic:blipFill>
                  <pic:spPr bwMode="auto">
                    <a:xfrm>
                      <a:off x="0" y="0"/>
                      <a:ext cx="2891359" cy="2467419"/>
                    </a:xfrm>
                    <a:prstGeom prst="rect">
                      <a:avLst/>
                    </a:prstGeom>
                    <a:ln>
                      <a:noFill/>
                    </a:ln>
                    <a:extLst>
                      <a:ext uri="{53640926-AAD7-44D8-BBD7-CCE9431645EC}">
                        <a14:shadowObscured xmlns:a14="http://schemas.microsoft.com/office/drawing/2010/main"/>
                      </a:ext>
                    </a:extLst>
                  </pic:spPr>
                </pic:pic>
              </a:graphicData>
            </a:graphic>
          </wp:inline>
        </w:drawing>
      </w:r>
    </w:p>
    <w:p w14:paraId="605B8FCF" w14:textId="77777777" w:rsidR="005C3337" w:rsidRDefault="005C3337" w:rsidP="005C3337">
      <w:pPr>
        <w:pStyle w:val="Para3"/>
      </w:pPr>
    </w:p>
    <w:p w14:paraId="33A8D3C3" w14:textId="77777777" w:rsidR="005C3337" w:rsidRDefault="005C3337" w:rsidP="005C3337">
      <w:pPr>
        <w:pStyle w:val="Para3"/>
      </w:pPr>
      <w:r>
        <w:t>Et des tableaux nous donnant les valeurs de résistance et de condensateur pour des tensions communes telles que 3,3V ou dans mon cas 5V :</w:t>
      </w:r>
    </w:p>
    <w:p w14:paraId="6ED0B854" w14:textId="77777777" w:rsidR="005C3337" w:rsidRDefault="005C3337" w:rsidP="005C3337">
      <w:pPr>
        <w:pStyle w:val="Para3"/>
      </w:pPr>
    </w:p>
    <w:p w14:paraId="583C5C36" w14:textId="09F10CA5" w:rsidR="005C3337" w:rsidRDefault="00000000" w:rsidP="005C3337">
      <w:pPr>
        <w:pStyle w:val="Para3"/>
      </w:pPr>
      <w:r>
        <w:rPr>
          <w:noProof/>
        </w:rPr>
        <w:pict w14:anchorId="46B60103">
          <v:group id="Groupe 469487441" o:spid="_x0000_s2090" style="position:absolute;left:0;text-align:left;margin-left:79.35pt;margin-top:3.1pt;width:414.8pt;height:144.75pt;z-index:251671552" coordsize="5268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 o:spid="_x0000_s2091" type="#_x0000_t75" style="position:absolute;left:14335;width:3834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">
              <v:imagedata r:id="rId41" o:title="" cropbottom="28428f"/>
            </v:shape>
            <v:shape id="Image 30" o:spid="_x0000_s2092" type="#_x0000_t75" style="position:absolute;top:428;width:14719;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">
              <v:imagedata r:id="rId42" o:title="" croptop="2878f" cropbottom="1901f" cropleft="5027f" cropright="5877f"/>
            </v:shape>
            <v:rect id="Rectangle 31" o:spid="_x0000_s2093" style="position:absolute;left:809;top:14287;width:13288;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" filled="f" strokecolor="red" strokeweight="1pt"/>
            <v:rect id="Rectangle 32" o:spid="_x0000_s2094" style="position:absolute;left:19145;top:5810;width:4096;height:9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" filled="f" strokecolor="red" strokeweight="1pt"/>
            <w10:wrap type="topAndBottom"/>
          </v:group>
        </w:pict>
      </w:r>
      <w:r w:rsidR="005C3337">
        <w:t xml:space="preserve">Avec les tableaux on peut déterminer toutes les valeurs nécessaires : </w:t>
      </w:r>
      <w:proofErr w:type="spellStart"/>
      <w:r w:rsidR="005C3337">
        <w:t>RTune</w:t>
      </w:r>
      <w:proofErr w:type="spellEnd"/>
      <w:r w:rsidR="005C3337">
        <w:t xml:space="preserve"> (R2) = 47 Ohm, </w:t>
      </w:r>
      <w:proofErr w:type="spellStart"/>
      <w:r w:rsidR="005C3337">
        <w:t>CTrim</w:t>
      </w:r>
      <w:proofErr w:type="spellEnd"/>
      <w:r w:rsidR="005C3337">
        <w:t xml:space="preserve"> (C2) = 39nF et </w:t>
      </w:r>
      <w:proofErr w:type="spellStart"/>
      <w:r w:rsidR="005C3337">
        <w:t>RTrim</w:t>
      </w:r>
      <w:proofErr w:type="spellEnd"/>
      <w:r w:rsidR="005C3337">
        <w:t xml:space="preserve"> = 268 Ohm. Pour </w:t>
      </w:r>
      <w:proofErr w:type="spellStart"/>
      <w:r w:rsidR="005C3337">
        <w:t>RTrim</w:t>
      </w:r>
      <w:proofErr w:type="spellEnd"/>
      <w:r w:rsidR="005C3337">
        <w:t xml:space="preserve"> la valeur ne tombe pas sur une valeur facile à trouver, j’ai donc pris la valeur la plus proche dans la </w:t>
      </w:r>
      <w:r w:rsidR="00C51210">
        <w:t>série</w:t>
      </w:r>
      <w:r w:rsidR="005C3337">
        <w:t xml:space="preserve"> E12 ce qui donne 270 Ohm. Pour vérifier l’impact que le changement de valeur </w:t>
      </w:r>
      <w:r w:rsidR="00C51210">
        <w:t>a</w:t>
      </w:r>
      <w:r w:rsidR="005C3337">
        <w:t xml:space="preserve"> eu sur la tension de sortie, j’ai retourné la fonction servant à trouver </w:t>
      </w:r>
      <w:proofErr w:type="spellStart"/>
      <w:r w:rsidR="005C3337">
        <w:t>RTrim</w:t>
      </w:r>
      <w:proofErr w:type="spellEnd"/>
      <w:r w:rsidR="005C3337">
        <w:t xml:space="preserve"> en cas de tension hors valeur des tableaux :</w:t>
      </w:r>
    </w:p>
    <w:p w14:paraId="1EAA5A76" w14:textId="77777777" w:rsidR="005C3337" w:rsidRDefault="005C3337" w:rsidP="005C3337">
      <w:pPr>
        <w:pStyle w:val="Para3"/>
      </w:pPr>
    </w:p>
    <w:p w14:paraId="085D285A" w14:textId="77777777" w:rsidR="005C3337" w:rsidRPr="006F3213" w:rsidRDefault="005C3337" w:rsidP="005C3337">
      <w:pPr>
        <w:pStyle w:val="Para3"/>
      </w:pPr>
      <m:oMathPara>
        <m:oMath>
          <m:r>
            <w:rPr>
              <w:rFonts w:ascii="Cambria Math" w:hAnsi="Cambria Math"/>
            </w:rPr>
            <m:t>Uout=</m:t>
          </m:r>
          <m:f>
            <m:fPr>
              <m:ctrlPr>
                <w:rPr>
                  <w:rFonts w:ascii="Cambria Math" w:hAnsi="Cambria Math"/>
                  <w:i/>
                </w:rPr>
              </m:ctrlPr>
            </m:fPr>
            <m:num>
              <m:r>
                <w:rPr>
                  <w:rFonts w:ascii="Cambria Math" w:hAnsi="Cambria Math"/>
                </w:rPr>
                <m:t>1,182</m:t>
              </m:r>
            </m:num>
            <m:den>
              <m:r>
                <w:rPr>
                  <w:rFonts w:ascii="Cambria Math" w:hAnsi="Cambria Math"/>
                </w:rPr>
                <m:t>RTrim*</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-0,591=4,97V</m:t>
          </m:r>
        </m:oMath>
      </m:oMathPara>
    </w:p>
    <w:p w14:paraId="78E1C31C" w14:textId="77777777" w:rsidR="005C3337" w:rsidRPr="006F3213" w:rsidRDefault="005C3337" w:rsidP="005C3337">
      <w:pPr>
        <w:pStyle w:val="Para3"/>
      </w:pPr>
    </w:p>
    <w:p w14:paraId="0806EEC7" w14:textId="77777777" w:rsidR="005C3337" w:rsidRPr="00EB3084" w:rsidRDefault="005C3337" w:rsidP="005C3337">
      <w:pPr>
        <w:pStyle w:val="Para3"/>
      </w:pPr>
      <w:r>
        <w:t>On peut voir que la tension reste extrêmement proche des 5V.</w:t>
      </w:r>
    </w:p>
    <w:p w14:paraId="0D030776" w14:textId="77777777" w:rsidR="005C3337" w:rsidRDefault="005C3337" w:rsidP="005C3337">
      <w:pPr>
        <w:pStyle w:val="Para3"/>
      </w:pPr>
    </w:p>
    <w:p w14:paraId="4841F210" w14:textId="77777777" w:rsidR="005C3337" w:rsidRDefault="005C3337" w:rsidP="005C3337">
      <w:pPr>
        <w:pStyle w:val="Titre3"/>
      </w:pPr>
      <w:bookmarkStart w:id="43" w:name="_Toc352509"/>
      <w:bookmarkStart w:id="44" w:name="_Toc166361048"/>
      <w:r>
        <w:t>Régulateur 3,3V</w:t>
      </w:r>
      <w:bookmarkEnd w:id="43"/>
      <w:bookmarkEnd w:id="44"/>
    </w:p>
    <w:p w14:paraId="24F0327F" w14:textId="77777777" w:rsidR="005C3337" w:rsidRDefault="005C3337" w:rsidP="005C3337">
      <w:pPr>
        <w:pStyle w:val="Para3"/>
      </w:pPr>
    </w:p>
    <w:p w14:paraId="2DCDEE15" w14:textId="77777777" w:rsidR="005C3337" w:rsidRDefault="00297BDE" w:rsidP="00297BDE">
      <w:pPr>
        <w:pStyle w:val="Para3"/>
      </w:pPr>
      <w:r>
        <w:rPr>
          <w:rFonts w:cs="Arial"/>
          <w:noProof/>
          <w:color w:val="000000"/>
          <w:sz w:val="22"/>
          <w:szCs w:val="22"/>
        </w:rPr>
        <w:drawing>
          <wp:anchor distT="0" distB="0" distL="114300" distR="114300" simplePos="0" relativeHeight="251619840" behindDoc="0" locked="0" layoutInCell="1" allowOverlap="1" wp14:anchorId="3F3905A7" wp14:editId="3807F3A0">
            <wp:simplePos x="0" y="0"/>
            <wp:positionH relativeFrom="column">
              <wp:posOffset>1377284</wp:posOffset>
            </wp:positionH>
            <wp:positionV relativeFrom="paragraph">
              <wp:posOffset>255642</wp:posOffset>
            </wp:positionV>
            <wp:extent cx="4566920" cy="1463675"/>
            <wp:effectExtent l="38100" t="38100" r="43180" b="41275"/>
            <wp:wrapTopAndBottom/>
            <wp:docPr id="48" name="Image 48" descr="https://lh4.googleusercontent.com/LOhh4Vt-L6jTnt2Zhvbxj2oAUMXWa2Gmt6V_dEjIellCKBmHYpA7LN4ss-X6twZfqyabYse2rjerR0huNM70g1APZY7ibUzXwMmqY1aw_uJdQDMSnnW4xcvQ-YDS03rxF5urCZ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Ohh4Vt-L6jTnt2Zhvbxj2oAUMXWa2Gmt6V_dEjIellCKBmHYpA7LN4ss-X6twZfqyabYse2rjerR0huNM70g1APZY7ibUzXwMmqY1aw_uJdQDMSnnW4xcvQ-YDS03rxF5urCZU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6920" cy="14636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5C3337">
        <w:t>Schéma du régulateur 3,3V :</w:t>
      </w:r>
    </w:p>
    <w:p w14:paraId="50335B18" w14:textId="77777777" w:rsidR="005C3337" w:rsidRDefault="005C3337" w:rsidP="005C3337">
      <w:pPr>
        <w:pStyle w:val="Para3"/>
        <w:jc w:val="center"/>
      </w:pPr>
    </w:p>
    <w:p w14:paraId="5D3A7BC9" w14:textId="77777777" w:rsidR="005C3337" w:rsidRDefault="005C3337" w:rsidP="005C3337">
      <w:pPr>
        <w:pStyle w:val="Para3"/>
      </w:pPr>
      <w:r>
        <w:lastRenderedPageBreak/>
        <w:t xml:space="preserve">Comme pour le régulateur 5V toutes les informations sur le dimensionnement </w:t>
      </w:r>
      <w:r w:rsidRPr="00A71066">
        <w:t>des</w:t>
      </w:r>
      <w:r>
        <w:t xml:space="preserve"> composants se trouvent dans </w:t>
      </w:r>
      <w:proofErr w:type="gramStart"/>
      <w:r>
        <w:t>le datasheet</w:t>
      </w:r>
      <w:proofErr w:type="gramEnd"/>
      <w:r>
        <w:t>. Cette fois-ci cependant la tension de sortie est fixée à 3,3V dans le chip. Tous les dimensionnements se feront par rapport au courant nécessaire en sortie.</w:t>
      </w:r>
    </w:p>
    <w:p w14:paraId="27ABC695" w14:textId="77777777" w:rsidR="005C3337" w:rsidRDefault="005C3337" w:rsidP="005C3337">
      <w:pPr>
        <w:pStyle w:val="Para3"/>
      </w:pPr>
    </w:p>
    <w:p w14:paraId="03EDFF93" w14:textId="77777777" w:rsidR="005C3337" w:rsidRDefault="005C3337" w:rsidP="005C3337">
      <w:pPr>
        <w:pStyle w:val="Para3"/>
      </w:pPr>
      <w:r>
        <w:t>La première chose est le schéma exemple :</w:t>
      </w:r>
    </w:p>
    <w:p w14:paraId="5C725BC7" w14:textId="77777777" w:rsidR="005C3337" w:rsidRDefault="005C3337" w:rsidP="005C3337">
      <w:pPr>
        <w:pStyle w:val="Para3"/>
      </w:pPr>
    </w:p>
    <w:p w14:paraId="2A37D608" w14:textId="77777777" w:rsidR="005C3337" w:rsidRDefault="005C3337" w:rsidP="005C3337">
      <w:pPr>
        <w:pStyle w:val="Para3"/>
      </w:pPr>
      <w:r>
        <w:rPr>
          <w:noProof/>
        </w:rPr>
        <w:drawing>
          <wp:inline distT="0" distB="0" distL="0" distR="0" wp14:anchorId="0B3480F5" wp14:editId="7843FAF6">
            <wp:extent cx="5410200" cy="19143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0246" cy="1925010"/>
                    </a:xfrm>
                    <a:prstGeom prst="rect">
                      <a:avLst/>
                    </a:prstGeom>
                  </pic:spPr>
                </pic:pic>
              </a:graphicData>
            </a:graphic>
          </wp:inline>
        </w:drawing>
      </w:r>
    </w:p>
    <w:p w14:paraId="3B1ACA99" w14:textId="77777777" w:rsidR="005C3337" w:rsidRDefault="005C3337" w:rsidP="005C3337">
      <w:pPr>
        <w:pStyle w:val="Para3"/>
      </w:pPr>
      <w:r>
        <w:t>On peut voir que tous les composants sont déjà dimensionnés pour une application typique. J’ai repris la valeur des condensateurs tels quels mais j’ai quand même redimensionné la bobine et la diode.</w:t>
      </w:r>
    </w:p>
    <w:p w14:paraId="0DDB1352" w14:textId="77777777" w:rsidR="005C3337" w:rsidRDefault="005C3337" w:rsidP="005C3337">
      <w:pPr>
        <w:pStyle w:val="Para3"/>
      </w:pPr>
    </w:p>
    <w:p w14:paraId="2880EC0F" w14:textId="77777777" w:rsidR="005C3337" w:rsidRDefault="005C3337" w:rsidP="005C3337">
      <w:pPr>
        <w:pStyle w:val="Para3"/>
      </w:pPr>
      <w:r>
        <w:t>Que ce soit pour la bobine ou la diode il faut commencer par déterminer le courant max de sortie nécessaire. Pour estimer le courant max j’ai simplement considérer environ 200mA pour le Pic et pour le module Wifi ce qui correspond à ce que j’ai pu trouver dans les datasheets, j’ai ensuite arrondi à 500mA pour compenser les autres éventuelles consommations.</w:t>
      </w:r>
    </w:p>
    <w:p w14:paraId="74ECC8EC" w14:textId="77777777" w:rsidR="005C3337" w:rsidRDefault="005C3337" w:rsidP="005C3337">
      <w:pPr>
        <w:pStyle w:val="Para3"/>
      </w:pPr>
    </w:p>
    <w:p w14:paraId="3AE4FEE5" w14:textId="77777777" w:rsidR="005C3337" w:rsidRPr="00A061C5" w:rsidRDefault="005C3337" w:rsidP="005C3337">
      <w:pPr>
        <w:pStyle w:val="Para3"/>
      </w:pPr>
      <w:r w:rsidRPr="00A061C5">
        <w:t>Une fois ce courant max déterminé il suffit de trouver les valeurs correspondantes dans les tableaux :</w:t>
      </w:r>
    </w:p>
    <w:p w14:paraId="7E136616" w14:textId="77777777" w:rsidR="005C3337" w:rsidRPr="00A061C5" w:rsidRDefault="005C3337" w:rsidP="005C3337">
      <w:pPr>
        <w:pStyle w:val="Para3"/>
      </w:pPr>
    </w:p>
    <w:p w14:paraId="49406476" w14:textId="77777777" w:rsidR="005C3337" w:rsidRPr="00A061C5" w:rsidRDefault="00A061C5" w:rsidP="005C3337">
      <w:pPr>
        <w:pStyle w:val="Para3"/>
      </w:pPr>
      <w:r w:rsidRPr="00A061C5">
        <w:rPr>
          <w:noProof/>
        </w:rPr>
        <w:drawing>
          <wp:inline distT="0" distB="0" distL="0" distR="0" wp14:anchorId="62FFA5E7" wp14:editId="048C768C">
            <wp:extent cx="3160759" cy="2259145"/>
            <wp:effectExtent l="0" t="0" r="1905"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3857" cy="2282802"/>
                    </a:xfrm>
                    <a:prstGeom prst="rect">
                      <a:avLst/>
                    </a:prstGeom>
                  </pic:spPr>
                </pic:pic>
              </a:graphicData>
            </a:graphic>
          </wp:inline>
        </w:drawing>
      </w:r>
    </w:p>
    <w:p w14:paraId="465AD01E" w14:textId="77777777" w:rsidR="005C3337" w:rsidRPr="00A061C5" w:rsidRDefault="00A061C5" w:rsidP="005C3337">
      <w:pPr>
        <w:pStyle w:val="Para3"/>
      </w:pPr>
      <w:r>
        <w:t xml:space="preserve">Le tableau tombe pile entre deux bobines pour avoir de la marge j’ai choisi </w:t>
      </w:r>
      <w:r w:rsidR="005C3337" w:rsidRPr="00A061C5">
        <w:t>la bobine L23.</w:t>
      </w:r>
    </w:p>
    <w:p w14:paraId="24EEF328" w14:textId="77777777" w:rsidR="005C3337" w:rsidRPr="00A061C5" w:rsidRDefault="005C3337" w:rsidP="005C3337">
      <w:pPr>
        <w:pStyle w:val="Para3"/>
      </w:pPr>
    </w:p>
    <w:p w14:paraId="7DF2FA5A" w14:textId="77777777" w:rsidR="005C3337" w:rsidRPr="00A061C5" w:rsidRDefault="005C3337" w:rsidP="005C3337">
      <w:pPr>
        <w:pStyle w:val="Para3"/>
      </w:pPr>
      <w:proofErr w:type="gramStart"/>
      <w:r w:rsidRPr="00A061C5">
        <w:t>Le datasheet</w:t>
      </w:r>
      <w:proofErr w:type="gramEnd"/>
      <w:r w:rsidRPr="00A061C5">
        <w:t xml:space="preserve"> fournit un tableau avec des bobines correspondent aux références du premier tableau :</w:t>
      </w:r>
    </w:p>
    <w:p w14:paraId="6D7B5111" w14:textId="77777777" w:rsidR="005C3337" w:rsidRPr="00A061C5" w:rsidRDefault="005C3337" w:rsidP="005C3337">
      <w:pPr>
        <w:pStyle w:val="Para3"/>
      </w:pPr>
    </w:p>
    <w:p w14:paraId="2EE1FB7A" w14:textId="77777777" w:rsidR="005C3337" w:rsidRPr="00A061C5" w:rsidRDefault="00A061C5" w:rsidP="005C3337">
      <w:pPr>
        <w:pStyle w:val="Para3"/>
      </w:pPr>
      <w:r w:rsidRPr="00A061C5">
        <w:rPr>
          <w:noProof/>
        </w:rPr>
        <w:lastRenderedPageBreak/>
        <w:drawing>
          <wp:anchor distT="0" distB="0" distL="114300" distR="114300" simplePos="0" relativeHeight="251629056" behindDoc="0" locked="0" layoutInCell="1" allowOverlap="1" wp14:anchorId="1BAC945B" wp14:editId="193980DC">
            <wp:simplePos x="0" y="0"/>
            <wp:positionH relativeFrom="column">
              <wp:posOffset>1261987</wp:posOffset>
            </wp:positionH>
            <wp:positionV relativeFrom="paragraph">
              <wp:posOffset>2371</wp:posOffset>
            </wp:positionV>
            <wp:extent cx="4904990" cy="1777909"/>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4990" cy="1777909"/>
                    </a:xfrm>
                    <a:prstGeom prst="rect">
                      <a:avLst/>
                    </a:prstGeom>
                  </pic:spPr>
                </pic:pic>
              </a:graphicData>
            </a:graphic>
          </wp:anchor>
        </w:drawing>
      </w:r>
    </w:p>
    <w:p w14:paraId="2E794C5E" w14:textId="77777777" w:rsidR="005C3337" w:rsidRPr="00A061C5" w:rsidRDefault="005C3337" w:rsidP="005C3337">
      <w:pPr>
        <w:pStyle w:val="Para3"/>
      </w:pPr>
    </w:p>
    <w:p w14:paraId="7E736BD7" w14:textId="77777777" w:rsidR="005C3337" w:rsidRPr="00A061C5" w:rsidRDefault="005C3337" w:rsidP="005C3337">
      <w:pPr>
        <w:pStyle w:val="Para3"/>
      </w:pPr>
      <w:r w:rsidRPr="00A061C5">
        <w:t>J’ai choisi la bobine DO33</w:t>
      </w:r>
      <w:r w:rsidR="00A061C5" w:rsidRPr="00A061C5">
        <w:t>08</w:t>
      </w:r>
      <w:r w:rsidRPr="00A061C5">
        <w:t>-</w:t>
      </w:r>
      <w:r w:rsidR="00A061C5" w:rsidRPr="00A061C5">
        <w:t>683</w:t>
      </w:r>
      <w:r w:rsidRPr="00A061C5">
        <w:t xml:space="preserve"> car je voulais une bobine SMD et celle-ci se trouvait dans le </w:t>
      </w:r>
      <w:proofErr w:type="spellStart"/>
      <w:r w:rsidRPr="00A061C5">
        <w:t>vault</w:t>
      </w:r>
      <w:proofErr w:type="spellEnd"/>
      <w:r w:rsidRPr="00A061C5">
        <w:t xml:space="preserve"> de </w:t>
      </w:r>
      <w:proofErr w:type="spellStart"/>
      <w:r w:rsidRPr="00A061C5">
        <w:t>Altium</w:t>
      </w:r>
      <w:proofErr w:type="spellEnd"/>
      <w:r w:rsidRPr="00A061C5">
        <w:t>.</w:t>
      </w:r>
    </w:p>
    <w:p w14:paraId="2CFD1210" w14:textId="77777777" w:rsidR="005C3337" w:rsidRPr="00A061C5" w:rsidRDefault="005C3337" w:rsidP="005C3337">
      <w:pPr>
        <w:pStyle w:val="Para3"/>
      </w:pPr>
    </w:p>
    <w:p w14:paraId="03AACC81" w14:textId="77777777" w:rsidR="005C3337" w:rsidRPr="00A061C5" w:rsidRDefault="005C3337" w:rsidP="005C3337">
      <w:pPr>
        <w:pStyle w:val="Para3"/>
      </w:pPr>
      <w:r w:rsidRPr="00A061C5">
        <w:t>Pour la diode on peut trouver un tableau similaire à la bobine :</w:t>
      </w:r>
    </w:p>
    <w:p w14:paraId="4A74186D" w14:textId="77777777" w:rsidR="005C3337" w:rsidRPr="00A061C5" w:rsidRDefault="005C3337" w:rsidP="005C3337">
      <w:pPr>
        <w:pStyle w:val="Para3"/>
      </w:pPr>
    </w:p>
    <w:p w14:paraId="62D9E3D7" w14:textId="77777777" w:rsidR="005C3337" w:rsidRPr="00A061C5" w:rsidRDefault="005C3337" w:rsidP="005C3337">
      <w:pPr>
        <w:pStyle w:val="Para3"/>
      </w:pPr>
      <w:r w:rsidRPr="00A061C5">
        <w:rPr>
          <w:noProof/>
        </w:rPr>
        <w:drawing>
          <wp:inline distT="0" distB="0" distL="0" distR="0" wp14:anchorId="6D827CB2" wp14:editId="41F6AEFA">
            <wp:extent cx="5349558" cy="1343025"/>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0450" cy="1343249"/>
                    </a:xfrm>
                    <a:prstGeom prst="rect">
                      <a:avLst/>
                    </a:prstGeom>
                  </pic:spPr>
                </pic:pic>
              </a:graphicData>
            </a:graphic>
          </wp:inline>
        </w:drawing>
      </w:r>
    </w:p>
    <w:p w14:paraId="5C068B91" w14:textId="77777777" w:rsidR="005C3337" w:rsidRPr="00A061C5" w:rsidRDefault="005C3337" w:rsidP="005C3337">
      <w:pPr>
        <w:pStyle w:val="Para3"/>
      </w:pPr>
    </w:p>
    <w:p w14:paraId="02251910" w14:textId="77777777" w:rsidR="005C3337" w:rsidRDefault="005C3337" w:rsidP="005C3337">
      <w:pPr>
        <w:pStyle w:val="Para3"/>
      </w:pPr>
      <w:r w:rsidRPr="00A061C5">
        <w:t xml:space="preserve">Pour les diodes, toutes feraient l’affaire je me suis donc contenté de prendre la plus basique que </w:t>
      </w:r>
      <w:proofErr w:type="gramStart"/>
      <w:r w:rsidRPr="00A061C5">
        <w:t>le datasheet</w:t>
      </w:r>
      <w:proofErr w:type="gramEnd"/>
      <w:r w:rsidRPr="00A061C5">
        <w:t xml:space="preserve"> propose en SMD.</w:t>
      </w:r>
    </w:p>
    <w:p w14:paraId="643F370E" w14:textId="77777777" w:rsidR="005C3337" w:rsidRDefault="005C3337" w:rsidP="005C3337">
      <w:pPr>
        <w:pStyle w:val="Para3"/>
      </w:pPr>
    </w:p>
    <w:p w14:paraId="682FEF6C" w14:textId="77777777" w:rsidR="005C3337" w:rsidRDefault="005C3337" w:rsidP="005C3337">
      <w:pPr>
        <w:pStyle w:val="Para3"/>
      </w:pPr>
    </w:p>
    <w:p w14:paraId="12010330" w14:textId="77777777" w:rsidR="005C3337" w:rsidRPr="00C66690" w:rsidRDefault="005C3337" w:rsidP="005C3337">
      <w:pPr>
        <w:pStyle w:val="Para3"/>
      </w:pPr>
    </w:p>
    <w:p w14:paraId="4BE41311" w14:textId="77777777" w:rsidR="005C3337" w:rsidRDefault="005C3337" w:rsidP="005C3337">
      <w:pPr>
        <w:pStyle w:val="Para2"/>
      </w:pPr>
    </w:p>
    <w:p w14:paraId="07BC49B9" w14:textId="77777777" w:rsidR="005C3337" w:rsidRDefault="005C3337" w:rsidP="005C3337">
      <w:pPr>
        <w:pStyle w:val="Titre2"/>
      </w:pPr>
      <w:bookmarkStart w:id="45" w:name="_Toc352510"/>
      <w:bookmarkStart w:id="46" w:name="_Toc166361049"/>
      <w:r>
        <w:t>Mesure de la batterie</w:t>
      </w:r>
      <w:bookmarkEnd w:id="45"/>
      <w:bookmarkEnd w:id="46"/>
    </w:p>
    <w:p w14:paraId="5D64E9D0" w14:textId="77777777" w:rsidR="005C3337" w:rsidRDefault="005C3337" w:rsidP="005C3337">
      <w:pPr>
        <w:pStyle w:val="Para2"/>
      </w:pPr>
    </w:p>
    <w:p w14:paraId="036AC5D4" w14:textId="77777777" w:rsidR="005C3337" w:rsidRDefault="005C3337" w:rsidP="005C3337">
      <w:pPr>
        <w:pStyle w:val="Titre3"/>
      </w:pPr>
      <w:bookmarkStart w:id="47" w:name="_Toc352511"/>
      <w:bookmarkStart w:id="48" w:name="_Toc166361050"/>
      <w:r>
        <w:t>Mesure de la tension</w:t>
      </w:r>
      <w:bookmarkEnd w:id="47"/>
      <w:bookmarkEnd w:id="48"/>
    </w:p>
    <w:p w14:paraId="323413C2" w14:textId="77777777" w:rsidR="005C3337" w:rsidRDefault="005C3337" w:rsidP="005C3337">
      <w:pPr>
        <w:pStyle w:val="Para3"/>
      </w:pPr>
    </w:p>
    <w:p w14:paraId="12E6C6BB" w14:textId="77777777" w:rsidR="005C3337" w:rsidRDefault="005C3337" w:rsidP="005C3337">
      <w:pPr>
        <w:pStyle w:val="Para3"/>
      </w:pPr>
      <w:r>
        <w:t>Schéma du diviseur :</w:t>
      </w:r>
    </w:p>
    <w:p w14:paraId="3A62B1D3" w14:textId="77777777" w:rsidR="005C3337" w:rsidRDefault="005C3337" w:rsidP="005C3337">
      <w:pPr>
        <w:pStyle w:val="Para3"/>
      </w:pPr>
    </w:p>
    <w:p w14:paraId="774CC6D6" w14:textId="77777777" w:rsidR="005C3337" w:rsidRDefault="005C3337" w:rsidP="005C3337">
      <w:pPr>
        <w:pStyle w:val="Para3"/>
        <w:jc w:val="center"/>
      </w:pPr>
      <w:r>
        <w:rPr>
          <w:noProof/>
        </w:rPr>
        <w:lastRenderedPageBreak/>
        <w:drawing>
          <wp:inline distT="0" distB="0" distL="0" distR="0" wp14:anchorId="2FA37F78" wp14:editId="2E5DDF7C">
            <wp:extent cx="2762250" cy="3019425"/>
            <wp:effectExtent l="38100" t="38100" r="38100" b="476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2250" cy="3019425"/>
                    </a:xfrm>
                    <a:prstGeom prst="rect">
                      <a:avLst/>
                    </a:prstGeom>
                    <a:ln w="38100">
                      <a:solidFill>
                        <a:schemeClr val="tx1"/>
                      </a:solidFill>
                    </a:ln>
                  </pic:spPr>
                </pic:pic>
              </a:graphicData>
            </a:graphic>
          </wp:inline>
        </w:drawing>
      </w:r>
    </w:p>
    <w:p w14:paraId="5775021E" w14:textId="77777777" w:rsidR="005C3337" w:rsidRDefault="005C3337" w:rsidP="005C3337">
      <w:pPr>
        <w:pStyle w:val="Para3"/>
      </w:pPr>
    </w:p>
    <w:p w14:paraId="3EDF14D6" w14:textId="77777777" w:rsidR="005C3337" w:rsidRDefault="005C3337" w:rsidP="005C3337">
      <w:pPr>
        <w:pStyle w:val="Para3"/>
      </w:pPr>
      <w:r>
        <w:t xml:space="preserve">La mesure de la tension est constituée d’un simple diviseur de tension pour avoir une tension variable d’un maximum de 3,3V lisible par une des entrées analogiques du Pic. En considérant que la batterie aura une tension maximale de 14V on peut facilement dimensionner le diviseur en déterminant que </w:t>
      </w:r>
      <w:proofErr w:type="spellStart"/>
      <w:r>
        <w:t>Rtot</w:t>
      </w:r>
      <w:proofErr w:type="spellEnd"/>
      <w:r>
        <w:t xml:space="preserve"> vaux 100 </w:t>
      </w:r>
      <w:proofErr w:type="gramStart"/>
      <w:r>
        <w:t>kOhm</w:t>
      </w:r>
      <w:proofErr w:type="gramEnd"/>
      <w:r>
        <w:t xml:space="preserve"> pour limiter un maximum le courant :</w:t>
      </w:r>
    </w:p>
    <w:p w14:paraId="0F2F2AB7" w14:textId="77777777" w:rsidR="005C3337" w:rsidRDefault="005C3337" w:rsidP="005C3337">
      <w:pPr>
        <w:pStyle w:val="Para3"/>
      </w:pPr>
    </w:p>
    <w:p w14:paraId="1F866136" w14:textId="77777777" w:rsidR="005C3337" w:rsidRPr="006F3213" w:rsidRDefault="005C3337" w:rsidP="005C3337">
      <w:pPr>
        <w:pStyle w:val="Para3"/>
      </w:pPr>
      <m:oMathPara>
        <m:oMath>
          <m:r>
            <w:rPr>
              <w:rFonts w:ascii="Cambria Math" w:hAnsi="Cambria Math"/>
            </w:rPr>
            <m:t>R8=</m:t>
          </m:r>
          <m:f>
            <m:fPr>
              <m:ctrlPr>
                <w:rPr>
                  <w:rFonts w:ascii="Cambria Math" w:hAnsi="Cambria Math"/>
                  <w:i/>
                </w:rPr>
              </m:ctrlPr>
            </m:fPr>
            <m:num>
              <m:r>
                <w:rPr>
                  <w:rFonts w:ascii="Cambria Math" w:hAnsi="Cambria Math"/>
                </w:rPr>
                <m:t>100*3,3</m:t>
              </m:r>
            </m:num>
            <m:den>
              <m:r>
                <w:rPr>
                  <w:rFonts w:ascii="Cambria Math" w:hAnsi="Cambria Math"/>
                </w:rPr>
                <m:t>14</m:t>
              </m:r>
            </m:den>
          </m:f>
          <m:r>
            <w:rPr>
              <w:rFonts w:ascii="Cambria Math" w:hAnsi="Cambria Math"/>
            </w:rPr>
            <m:t>=23,57kOhm</m:t>
          </m:r>
        </m:oMath>
      </m:oMathPara>
    </w:p>
    <w:p w14:paraId="014C06F9" w14:textId="77777777" w:rsidR="005C3337" w:rsidRDefault="005C3337" w:rsidP="005C3337">
      <w:pPr>
        <w:pStyle w:val="Para3"/>
      </w:pPr>
    </w:p>
    <w:p w14:paraId="5CB43454" w14:textId="77777777" w:rsidR="005C3337" w:rsidRPr="006F3213" w:rsidRDefault="005C3337" w:rsidP="005C3337">
      <w:pPr>
        <w:pStyle w:val="Para3"/>
      </w:pPr>
      <w:r>
        <w:t xml:space="preserve">Pour R8 22kOhm fonctionnerait mais pour avoir une marge d’erreur j’ai choisi la valeur inférieure de 18kOhm. On peut ensuite trouver la résistance R5 qui vaudra 82 </w:t>
      </w:r>
      <w:proofErr w:type="gramStart"/>
      <w:r>
        <w:t>kOhm</w:t>
      </w:r>
      <w:proofErr w:type="gramEnd"/>
      <w:r>
        <w:t>, ce qui fait parfaitement 100 kOhm au total.</w:t>
      </w:r>
    </w:p>
    <w:p w14:paraId="08486B5D" w14:textId="77777777" w:rsidR="005C3337" w:rsidRPr="00AE7B7E" w:rsidRDefault="005C3337" w:rsidP="005C3337">
      <w:pPr>
        <w:pStyle w:val="Para3"/>
      </w:pPr>
    </w:p>
    <w:p w14:paraId="5D4B7C7D" w14:textId="77777777" w:rsidR="005C3337" w:rsidRDefault="005C3337" w:rsidP="005C3337">
      <w:pPr>
        <w:pStyle w:val="Titre3"/>
      </w:pPr>
      <w:bookmarkStart w:id="49" w:name="_Toc352512"/>
      <w:bookmarkStart w:id="50" w:name="_Toc166361051"/>
      <w:r>
        <w:t>Mesure du courant</w:t>
      </w:r>
      <w:bookmarkEnd w:id="49"/>
      <w:bookmarkEnd w:id="50"/>
    </w:p>
    <w:p w14:paraId="33F3BFF9" w14:textId="77777777" w:rsidR="005C3337" w:rsidRDefault="005C3337" w:rsidP="005C3337">
      <w:pPr>
        <w:pStyle w:val="Para3"/>
      </w:pPr>
    </w:p>
    <w:p w14:paraId="291870E6" w14:textId="77777777" w:rsidR="005C3337" w:rsidRDefault="005C3337" w:rsidP="005C3337">
      <w:pPr>
        <w:pStyle w:val="Para3"/>
      </w:pPr>
      <w:r>
        <w:t>Schéma du LM8601 :</w:t>
      </w:r>
    </w:p>
    <w:p w14:paraId="29AFFF4C" w14:textId="77777777" w:rsidR="005C3337" w:rsidRDefault="005C3337" w:rsidP="005C3337">
      <w:pPr>
        <w:pStyle w:val="Para3"/>
      </w:pPr>
    </w:p>
    <w:p w14:paraId="5FE1D4FC" w14:textId="77777777" w:rsidR="005C3337" w:rsidRDefault="005C3337" w:rsidP="005C3337">
      <w:pPr>
        <w:pStyle w:val="Para3"/>
        <w:jc w:val="center"/>
      </w:pPr>
      <w:r>
        <w:rPr>
          <w:noProof/>
        </w:rPr>
        <w:drawing>
          <wp:inline distT="0" distB="0" distL="0" distR="0" wp14:anchorId="6253570F" wp14:editId="323FD170">
            <wp:extent cx="5170487" cy="2148247"/>
            <wp:effectExtent l="38100" t="38100" r="30480" b="425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4812" cy="2154199"/>
                    </a:xfrm>
                    <a:prstGeom prst="rect">
                      <a:avLst/>
                    </a:prstGeom>
                    <a:ln w="38100">
                      <a:solidFill>
                        <a:schemeClr val="tx1"/>
                      </a:solidFill>
                    </a:ln>
                  </pic:spPr>
                </pic:pic>
              </a:graphicData>
            </a:graphic>
          </wp:inline>
        </w:drawing>
      </w:r>
    </w:p>
    <w:p w14:paraId="75B4A13C" w14:textId="77777777" w:rsidR="005C3337" w:rsidRDefault="005C3337" w:rsidP="005C3337">
      <w:pPr>
        <w:pStyle w:val="Para3"/>
      </w:pPr>
    </w:p>
    <w:p w14:paraId="2D9A64E6" w14:textId="77777777" w:rsidR="005C3337" w:rsidRDefault="005C3337" w:rsidP="005C3337">
      <w:pPr>
        <w:pStyle w:val="Para3"/>
      </w:pPr>
      <w:r>
        <w:t>Pour mesurer le courant j’utilise un LM8601. Il s’agit basiquement d’un ampli OP. Le dimensionnement à faire ici est la résistance. Le but de cette résistance est de créer une chute de tension en fonction du courant qui la traverse pour créer une différence entre les deux entrées de l’ampli OP.</w:t>
      </w:r>
    </w:p>
    <w:p w14:paraId="171D86D3" w14:textId="77777777" w:rsidR="005C3337" w:rsidRDefault="005C3337" w:rsidP="005C3337">
      <w:pPr>
        <w:pStyle w:val="Para3"/>
      </w:pPr>
    </w:p>
    <w:p w14:paraId="62CA1A20" w14:textId="77777777" w:rsidR="005C3337" w:rsidRDefault="005C3337" w:rsidP="005C3337">
      <w:pPr>
        <w:pStyle w:val="Para3"/>
      </w:pPr>
      <w:r>
        <w:lastRenderedPageBreak/>
        <w:t>Pour la dimensionner, il faut que la valeur de la résistance soit suffisamment haute pour que la chute de tension au courant maximum soit exploitable, mais la plus basse possible pour minimiser les pertes. Dans cette optique, on m’a conseillé de ne pas dépasser 1V de chute de tension aux bornes de la résistance lorsque le courant est maximum. Maintenant en divisant cette chute de tension par le courant que la batterie aura à fournir au maximum dans le pire des cas, on trouve la valeur de la résistance :</w:t>
      </w:r>
    </w:p>
    <w:p w14:paraId="7E5936C8" w14:textId="77777777" w:rsidR="005C3337" w:rsidRDefault="005C3337" w:rsidP="005C3337">
      <w:pPr>
        <w:pStyle w:val="Para3"/>
      </w:pPr>
    </w:p>
    <w:p w14:paraId="3F978BD8" w14:textId="77777777" w:rsidR="005C3337" w:rsidRDefault="005C3337" w:rsidP="005C3337">
      <w:pPr>
        <w:pStyle w:val="Para3"/>
      </w:pPr>
      <w:r w:rsidRPr="00C05C62">
        <w:t>Calcul du courant :</w:t>
      </w:r>
    </w:p>
    <w:p w14:paraId="33DCBA9B" w14:textId="77777777" w:rsidR="005C3337" w:rsidRDefault="005C3337" w:rsidP="005C3337">
      <w:pPr>
        <w:pStyle w:val="Para3"/>
      </w:pPr>
    </w:p>
    <w:p w14:paraId="35EF9DAF" w14:textId="77777777" w:rsidR="005C3337" w:rsidRPr="00612C08" w:rsidRDefault="00000000" w:rsidP="005C3337">
      <w:pPr>
        <w:pStyle w:val="Para3"/>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matrice</m:t>
                  </m:r>
                </m:sub>
              </m:sSub>
              <m:r>
                <w:rPr>
                  <w:rFonts w:ascii="Cambria Math" w:hAnsi="Cambria Math"/>
                </w:rPr>
                <m:t>*2*5+</m:t>
              </m:r>
              <m:sSub>
                <m:sSubPr>
                  <m:ctrlPr>
                    <w:rPr>
                      <w:rFonts w:ascii="Cambria Math" w:hAnsi="Cambria Math"/>
                      <w:i/>
                    </w:rPr>
                  </m:ctrlPr>
                </m:sSubPr>
                <m:e>
                  <m:r>
                    <w:rPr>
                      <w:rFonts w:ascii="Cambria Math" w:hAnsi="Cambria Math"/>
                    </w:rPr>
                    <m:t>I</m:t>
                  </m:r>
                </m:e>
                <m:sub>
                  <m:r>
                    <w:rPr>
                      <w:rFonts w:ascii="Cambria Math" w:hAnsi="Cambria Math"/>
                    </w:rPr>
                    <m:t>3,3V</m:t>
                  </m:r>
                </m:sub>
              </m:sSub>
              <m:r>
                <w:rPr>
                  <w:rFonts w:ascii="Cambria Math" w:hAnsi="Cambria Math"/>
                </w:rPr>
                <m:t>*3,3</m:t>
              </m:r>
            </m:num>
            <m:den>
              <m:r>
                <w:rPr>
                  <w:rFonts w:ascii="Cambria Math" w:hAnsi="Cambria Math"/>
                </w:rPr>
                <m:t>12</m:t>
              </m:r>
            </m:den>
          </m:f>
          <m:r>
            <w:rPr>
              <w:rFonts w:ascii="Cambria Math" w:hAnsi="Cambria Math"/>
            </w:rPr>
            <m:t>=5,14A</m:t>
          </m:r>
        </m:oMath>
      </m:oMathPara>
    </w:p>
    <w:p w14:paraId="44810017" w14:textId="77777777" w:rsidR="005C3337" w:rsidRDefault="005C3337" w:rsidP="005C3337">
      <w:pPr>
        <w:pStyle w:val="Para3"/>
      </w:pPr>
    </w:p>
    <w:p w14:paraId="23ED5111" w14:textId="77777777" w:rsidR="005C3337" w:rsidRPr="00C05C62" w:rsidRDefault="005C3337" w:rsidP="005C3337">
      <w:pPr>
        <w:pStyle w:val="Para3"/>
      </w:pPr>
      <w:r>
        <w:t>Le courant max ne devrait pas dépasser les 5,14A mais j’ai fait la suite des calculs en considérant le courant max à 5A. Car comme c’est un courant estimé et extrême qui ne devrait jamais survenir plus de quelques secondes. L’arrondir à 5A donne une valeur de résistance plus simple.</w:t>
      </w:r>
    </w:p>
    <w:p w14:paraId="624BC36E" w14:textId="77777777" w:rsidR="005C3337" w:rsidRDefault="005C3337" w:rsidP="005C3337">
      <w:pPr>
        <w:pStyle w:val="Para3"/>
        <w:rPr>
          <w:color w:val="92D050"/>
        </w:rPr>
      </w:pPr>
    </w:p>
    <w:p w14:paraId="0F952D07" w14:textId="77777777" w:rsidR="005C3337" w:rsidRDefault="005C3337" w:rsidP="005C3337">
      <w:pPr>
        <w:pStyle w:val="Para3"/>
      </w:pPr>
      <w:r w:rsidRPr="00612C08">
        <w:t>Calcul de la résistance</w:t>
      </w:r>
      <w:r>
        <w:t> :</w:t>
      </w:r>
    </w:p>
    <w:p w14:paraId="68ED25C1" w14:textId="77777777" w:rsidR="005C3337" w:rsidRDefault="005C3337" w:rsidP="005C3337">
      <w:pPr>
        <w:pStyle w:val="Para3"/>
      </w:pPr>
    </w:p>
    <w:p w14:paraId="6CCE5080" w14:textId="77777777" w:rsidR="005C3337" w:rsidRPr="00612C08" w:rsidRDefault="00000000" w:rsidP="005C3337">
      <w:pPr>
        <w:pStyle w:val="Para3"/>
      </w:pPr>
      <m:oMathPara>
        <m:oMath>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=0,2Ohm</m:t>
          </m:r>
        </m:oMath>
      </m:oMathPara>
    </w:p>
    <w:p w14:paraId="41F33436" w14:textId="77777777" w:rsidR="00685F82" w:rsidRDefault="00685F82">
      <w:pPr>
        <w:rPr>
          <w:sz w:val="20"/>
        </w:rPr>
      </w:pPr>
      <w:r>
        <w:br w:type="page"/>
      </w:r>
    </w:p>
    <w:p w14:paraId="2A26E33F" w14:textId="77777777" w:rsidR="005C3337" w:rsidRPr="00FB7C8B" w:rsidRDefault="005C3337" w:rsidP="005C3337">
      <w:pPr>
        <w:pStyle w:val="Titre1"/>
        <w:rPr>
          <w:highlight w:val="yellow"/>
        </w:rPr>
      </w:pPr>
      <w:bookmarkStart w:id="51" w:name="_Toc352513"/>
      <w:bookmarkStart w:id="52" w:name="_Toc166361052"/>
      <w:r w:rsidRPr="00FB7C8B">
        <w:rPr>
          <w:highlight w:val="yellow"/>
        </w:rPr>
        <w:lastRenderedPageBreak/>
        <w:t>Concept du logiciel</w:t>
      </w:r>
      <w:bookmarkEnd w:id="51"/>
      <w:bookmarkEnd w:id="52"/>
    </w:p>
    <w:p w14:paraId="4A4A2932" w14:textId="77777777" w:rsidR="00444F59" w:rsidRDefault="00444F59" w:rsidP="00444F59">
      <w:pPr>
        <w:pStyle w:val="Para1"/>
      </w:pPr>
    </w:p>
    <w:p w14:paraId="1A1B3391" w14:textId="7142626B" w:rsidR="00444F59" w:rsidRDefault="00444F59" w:rsidP="00444F59">
      <w:pPr>
        <w:pStyle w:val="Titre2"/>
      </w:pPr>
      <w:bookmarkStart w:id="53" w:name="_Toc166361053"/>
      <w:r>
        <w:t>Concept de base</w:t>
      </w:r>
      <w:bookmarkEnd w:id="53"/>
      <w:r>
        <w:t xml:space="preserve"> </w:t>
      </w:r>
    </w:p>
    <w:p w14:paraId="2095F155" w14:textId="77777777" w:rsidR="00444F59" w:rsidRDefault="00444F59" w:rsidP="00444F59">
      <w:pPr>
        <w:pStyle w:val="Para2"/>
      </w:pPr>
    </w:p>
    <w:p w14:paraId="33581170" w14:textId="77777777" w:rsidR="00444F59" w:rsidRDefault="00444F59" w:rsidP="00444F59">
      <w:pPr>
        <w:pStyle w:val="Para2"/>
        <w:ind w:left="567"/>
      </w:pPr>
      <w:r>
        <w:t>Le Totem pourra être contrôlé uniquement au travers du module Wifi. Voilà une liste de ce qu’il sera possible de faire :</w:t>
      </w:r>
    </w:p>
    <w:p w14:paraId="54A1BB12" w14:textId="77777777" w:rsidR="00444F59" w:rsidRDefault="00444F59" w:rsidP="00444F59">
      <w:pPr>
        <w:pStyle w:val="Para2"/>
        <w:ind w:left="567" w:hanging="567"/>
      </w:pPr>
    </w:p>
    <w:p w14:paraId="5B928305" w14:textId="32E281FE" w:rsidR="00444F59" w:rsidRDefault="00715CA3" w:rsidP="00444F59">
      <w:pPr>
        <w:pStyle w:val="Para2"/>
        <w:numPr>
          <w:ilvl w:val="0"/>
          <w:numId w:val="5"/>
        </w:numPr>
        <w:ind w:left="1134" w:hanging="567"/>
      </w:pPr>
      <w:r>
        <w:t>A</w:t>
      </w:r>
      <w:r w:rsidR="00444F59">
        <w:t>fficher tous les caractères de l’alphabet en majuscule</w:t>
      </w:r>
      <w:r>
        <w:t xml:space="preserve"> et minuscule – Table ASCII standard </w:t>
      </w:r>
    </w:p>
    <w:p w14:paraId="1EB93CB9" w14:textId="09980DE0" w:rsidR="00444F59" w:rsidRDefault="002B1BEC" w:rsidP="00444F59">
      <w:pPr>
        <w:pStyle w:val="Para2"/>
        <w:numPr>
          <w:ilvl w:val="0"/>
          <w:numId w:val="5"/>
        </w:numPr>
        <w:ind w:left="1134" w:hanging="567"/>
      </w:pPr>
      <w:r>
        <w:t xml:space="preserve">Afficher un message textuelle défilant </w:t>
      </w:r>
    </w:p>
    <w:p w14:paraId="180291A5" w14:textId="6364D59F" w:rsidR="00521E9D" w:rsidRDefault="00521E9D" w:rsidP="00444F59">
      <w:pPr>
        <w:pStyle w:val="Para2"/>
        <w:numPr>
          <w:ilvl w:val="0"/>
          <w:numId w:val="5"/>
        </w:numPr>
        <w:ind w:left="1134" w:hanging="567"/>
      </w:pPr>
      <w:r>
        <w:t>Changer la couleur du texte (</w:t>
      </w:r>
      <w:r>
        <w:t>paramétrable)</w:t>
      </w:r>
    </w:p>
    <w:p w14:paraId="435B39E2" w14:textId="0D078B55" w:rsidR="00444F59" w:rsidRDefault="00444F59" w:rsidP="00444F59">
      <w:pPr>
        <w:pStyle w:val="Para2"/>
        <w:numPr>
          <w:ilvl w:val="0"/>
          <w:numId w:val="5"/>
        </w:numPr>
        <w:ind w:left="1134" w:hanging="567"/>
      </w:pPr>
      <w:r>
        <w:t xml:space="preserve">Modifier la luminosité </w:t>
      </w:r>
      <w:r w:rsidR="002B1BEC">
        <w:t xml:space="preserve">(selon environnement externe ou paramétrable) </w:t>
      </w:r>
    </w:p>
    <w:p w14:paraId="1DC8612E" w14:textId="2931AF5A" w:rsidR="00444F59" w:rsidRDefault="00444F59" w:rsidP="00444F59">
      <w:pPr>
        <w:pStyle w:val="Para2"/>
        <w:numPr>
          <w:ilvl w:val="0"/>
          <w:numId w:val="5"/>
        </w:numPr>
        <w:ind w:left="1134" w:hanging="567"/>
      </w:pPr>
      <w:r>
        <w:t>Modifier la fréquence d’affichage</w:t>
      </w:r>
      <w:r w:rsidR="002B1BEC">
        <w:t xml:space="preserve"> (</w:t>
      </w:r>
      <w:r>
        <w:t xml:space="preserve">texte tourne en permanence ou </w:t>
      </w:r>
      <w:r w:rsidR="002B1BEC">
        <w:t>défilement paramétrable)</w:t>
      </w:r>
      <w:r>
        <w:t>.</w:t>
      </w:r>
    </w:p>
    <w:p w14:paraId="2B44DF87" w14:textId="616D1C04" w:rsidR="00444F59" w:rsidRDefault="002B1BEC" w:rsidP="00444F59">
      <w:pPr>
        <w:pStyle w:val="Para2"/>
        <w:numPr>
          <w:ilvl w:val="0"/>
          <w:numId w:val="5"/>
        </w:numPr>
        <w:ind w:left="1134" w:hanging="567"/>
      </w:pPr>
      <w:r>
        <w:t xml:space="preserve">Indication lumineuse pour connaître le niveau de la batterie </w:t>
      </w:r>
    </w:p>
    <w:p w14:paraId="54E09E72" w14:textId="7FEF7B0C" w:rsidR="00521E9D" w:rsidRDefault="00521E9D" w:rsidP="00444F59">
      <w:pPr>
        <w:pStyle w:val="Para2"/>
        <w:numPr>
          <w:ilvl w:val="0"/>
          <w:numId w:val="5"/>
        </w:numPr>
        <w:ind w:left="1134" w:hanging="567"/>
      </w:pPr>
      <w:r>
        <w:t xml:space="preserve">Optionnel – animation / jeux </w:t>
      </w:r>
    </w:p>
    <w:p w14:paraId="39349B4F" w14:textId="46BF5AB0" w:rsidR="00765145" w:rsidRDefault="00765145" w:rsidP="00765145">
      <w:pPr>
        <w:pStyle w:val="Para2"/>
        <w:ind w:left="0"/>
        <w:rPr>
          <w:rFonts w:asciiTheme="minorHAnsi" w:hAnsiTheme="minorHAnsi" w:cstheme="minorHAnsi"/>
          <w:sz w:val="22"/>
          <w:szCs w:val="22"/>
        </w:rPr>
      </w:pPr>
    </w:p>
    <w:p w14:paraId="3236E743" w14:textId="23503866" w:rsidR="00765145" w:rsidRPr="00FB7C8B" w:rsidRDefault="00765145" w:rsidP="00765145">
      <w:pPr>
        <w:pStyle w:val="Titre2"/>
        <w:rPr>
          <w:highlight w:val="yellow"/>
        </w:rPr>
      </w:pPr>
      <w:bookmarkStart w:id="54" w:name="_Ref164549156"/>
      <w:bookmarkStart w:id="55" w:name="_Toc166361054"/>
      <w:r w:rsidRPr="00FB7C8B">
        <w:rPr>
          <w:highlight w:val="yellow"/>
        </w:rPr>
        <w:t>Communication avec les LED</w:t>
      </w:r>
      <w:bookmarkEnd w:id="54"/>
      <w:bookmarkEnd w:id="55"/>
    </w:p>
    <w:p w14:paraId="7F52CCB4" w14:textId="582738D5" w:rsidR="00765145" w:rsidRDefault="00765145" w:rsidP="00765145">
      <w:pPr>
        <w:pStyle w:val="Paragraphedeliste"/>
        <w:spacing w:after="160" w:line="259" w:lineRule="auto"/>
        <w:ind w:left="720"/>
        <w:contextualSpacing/>
        <w:rPr>
          <w:sz w:val="20"/>
        </w:rPr>
      </w:pPr>
    </w:p>
    <w:p w14:paraId="06DF2FEE" w14:textId="792D43B0" w:rsidR="00DB2907" w:rsidRDefault="00FB7C8B" w:rsidP="005E5E09">
      <w:pPr>
        <w:pStyle w:val="Paragraphedeliste"/>
        <w:spacing w:after="160" w:line="259" w:lineRule="auto"/>
        <w:ind w:left="567"/>
        <w:contextualSpacing/>
        <w:rPr>
          <w:rFonts w:asciiTheme="minorHAnsi" w:hAnsiTheme="minorHAnsi" w:cstheme="minorHAnsi"/>
          <w:sz w:val="22"/>
          <w:szCs w:val="22"/>
        </w:rPr>
      </w:pPr>
      <w:r>
        <w:rPr>
          <w:rFonts w:asciiTheme="minorHAnsi" w:hAnsiTheme="minorHAnsi" w:cstheme="minorHAnsi"/>
          <w:sz w:val="22"/>
          <w:szCs w:val="22"/>
        </w:rPr>
        <w:t>Voir §</w:t>
      </w:r>
      <w:r w:rsidR="00B163A4">
        <w:rPr>
          <w:rFonts w:asciiTheme="minorHAnsi" w:hAnsiTheme="minorHAnsi" w:cstheme="minorHAnsi"/>
          <w:sz w:val="22"/>
          <w:szCs w:val="22"/>
        </w:rPr>
        <w:fldChar w:fldCharType="begin"/>
      </w:r>
      <w:r w:rsidR="00B163A4">
        <w:rPr>
          <w:rFonts w:asciiTheme="minorHAnsi" w:hAnsiTheme="minorHAnsi" w:cstheme="minorHAnsi"/>
          <w:sz w:val="22"/>
          <w:szCs w:val="22"/>
        </w:rPr>
        <w:instrText xml:space="preserve"> REF _Ref166358234 \r \h </w:instrText>
      </w:r>
      <w:r w:rsidR="00B163A4">
        <w:rPr>
          <w:rFonts w:asciiTheme="minorHAnsi" w:hAnsiTheme="minorHAnsi" w:cstheme="minorHAnsi"/>
          <w:sz w:val="22"/>
          <w:szCs w:val="22"/>
        </w:rPr>
      </w:r>
      <w:r w:rsidR="00B163A4">
        <w:rPr>
          <w:rFonts w:asciiTheme="minorHAnsi" w:hAnsiTheme="minorHAnsi" w:cstheme="minorHAnsi"/>
          <w:sz w:val="22"/>
          <w:szCs w:val="22"/>
        </w:rPr>
        <w:fldChar w:fldCharType="separate"/>
      </w:r>
      <w:r w:rsidR="00B163A4">
        <w:rPr>
          <w:rFonts w:asciiTheme="minorHAnsi" w:hAnsiTheme="minorHAnsi" w:cstheme="minorHAnsi"/>
          <w:sz w:val="22"/>
          <w:szCs w:val="22"/>
        </w:rPr>
        <w:t>2.</w:t>
      </w:r>
      <w:r w:rsidR="00B163A4">
        <w:rPr>
          <w:rFonts w:asciiTheme="minorHAnsi" w:hAnsiTheme="minorHAnsi" w:cstheme="minorHAnsi"/>
          <w:sz w:val="22"/>
          <w:szCs w:val="22"/>
        </w:rPr>
        <w:t>2</w:t>
      </w:r>
      <w:r w:rsidR="00B163A4">
        <w:rPr>
          <w:rFonts w:asciiTheme="minorHAnsi" w:hAnsiTheme="minorHAnsi" w:cstheme="minorHAnsi"/>
          <w:sz w:val="22"/>
          <w:szCs w:val="22"/>
        </w:rPr>
        <w:fldChar w:fldCharType="end"/>
      </w:r>
      <w:r w:rsidR="00B163A4">
        <w:rPr>
          <w:rFonts w:asciiTheme="minorHAnsi" w:hAnsiTheme="minorHAnsi" w:cstheme="minorHAnsi"/>
          <w:sz w:val="22"/>
          <w:szCs w:val="22"/>
        </w:rPr>
        <w:t xml:space="preserve"> </w:t>
      </w:r>
      <w:r w:rsidR="00B163A4">
        <w:rPr>
          <w:rFonts w:asciiTheme="minorHAnsi" w:hAnsiTheme="minorHAnsi" w:cstheme="minorHAnsi"/>
          <w:sz w:val="22"/>
          <w:szCs w:val="22"/>
        </w:rPr>
        <w:fldChar w:fldCharType="begin"/>
      </w:r>
      <w:r w:rsidR="00B163A4">
        <w:rPr>
          <w:rFonts w:asciiTheme="minorHAnsi" w:hAnsiTheme="minorHAnsi" w:cstheme="minorHAnsi"/>
          <w:sz w:val="22"/>
          <w:szCs w:val="22"/>
        </w:rPr>
        <w:instrText xml:space="preserve"> REF _Ref166358234 \h </w:instrText>
      </w:r>
      <w:r w:rsidR="00B163A4">
        <w:rPr>
          <w:rFonts w:asciiTheme="minorHAnsi" w:hAnsiTheme="minorHAnsi" w:cstheme="minorHAnsi"/>
          <w:sz w:val="22"/>
          <w:szCs w:val="22"/>
        </w:rPr>
      </w:r>
      <w:r w:rsidR="00B163A4">
        <w:rPr>
          <w:rFonts w:asciiTheme="minorHAnsi" w:hAnsiTheme="minorHAnsi" w:cstheme="minorHAnsi"/>
          <w:sz w:val="22"/>
          <w:szCs w:val="22"/>
        </w:rPr>
        <w:fldChar w:fldCharType="separate"/>
      </w:r>
      <w:r w:rsidR="00B163A4" w:rsidRPr="005D25F8">
        <w:rPr>
          <w:highlight w:val="yellow"/>
        </w:rPr>
        <w:t>Panne</w:t>
      </w:r>
      <w:r w:rsidR="00B163A4" w:rsidRPr="005D25F8">
        <w:rPr>
          <w:highlight w:val="yellow"/>
        </w:rPr>
        <w:t>a</w:t>
      </w:r>
      <w:r w:rsidR="00B163A4" w:rsidRPr="005D25F8">
        <w:rPr>
          <w:highlight w:val="yellow"/>
        </w:rPr>
        <w:t>ux de LEDS</w:t>
      </w:r>
      <w:r w:rsidR="00B163A4">
        <w:rPr>
          <w:rFonts w:asciiTheme="minorHAnsi" w:hAnsiTheme="minorHAnsi" w:cstheme="minorHAnsi"/>
          <w:sz w:val="22"/>
          <w:szCs w:val="22"/>
        </w:rPr>
        <w:fldChar w:fldCharType="end"/>
      </w:r>
      <w:r>
        <w:rPr>
          <w:rFonts w:asciiTheme="minorHAnsi" w:hAnsiTheme="minorHAnsi" w:cstheme="minorHAnsi"/>
          <w:sz w:val="22"/>
          <w:szCs w:val="22"/>
        </w:rPr>
        <w:t xml:space="preserve">  </w:t>
      </w:r>
      <w:r w:rsidR="00B163A4">
        <w:rPr>
          <w:rFonts w:asciiTheme="minorHAnsi" w:hAnsiTheme="minorHAnsi" w:cstheme="minorHAnsi"/>
          <w:sz w:val="22"/>
          <w:szCs w:val="22"/>
        </w:rPr>
        <w:t>pour les caractéristiques de la matrice de LEDS</w:t>
      </w:r>
      <w:r w:rsidR="005F38A4">
        <w:rPr>
          <w:rFonts w:asciiTheme="minorHAnsi" w:hAnsiTheme="minorHAnsi" w:cstheme="minorHAnsi"/>
          <w:sz w:val="22"/>
          <w:szCs w:val="22"/>
        </w:rPr>
        <w:t xml:space="preserve">. </w:t>
      </w:r>
      <w:r w:rsidR="00B163A4">
        <w:rPr>
          <w:rFonts w:asciiTheme="minorHAnsi" w:hAnsiTheme="minorHAnsi" w:cstheme="minorHAnsi"/>
          <w:sz w:val="22"/>
          <w:szCs w:val="22"/>
        </w:rPr>
        <w:t xml:space="preserve"> </w:t>
      </w:r>
    </w:p>
    <w:p w14:paraId="606EE1E9" w14:textId="77777777" w:rsidR="005F38A4" w:rsidRPr="00DB2907" w:rsidRDefault="005F38A4" w:rsidP="00DB2907">
      <w:pPr>
        <w:spacing w:after="160" w:line="259" w:lineRule="auto"/>
        <w:contextualSpacing/>
        <w:rPr>
          <w:rFonts w:asciiTheme="minorHAnsi" w:hAnsiTheme="minorHAnsi" w:cstheme="minorHAnsi"/>
          <w:sz w:val="22"/>
          <w:szCs w:val="22"/>
        </w:rPr>
      </w:pPr>
    </w:p>
    <w:p w14:paraId="44959BF7" w14:textId="77777777" w:rsidR="00765145" w:rsidRPr="00FB7C8B" w:rsidRDefault="00765145" w:rsidP="00FB7C8B">
      <w:pPr>
        <w:pStyle w:val="Paragraphedeliste"/>
        <w:spacing w:after="160" w:line="259" w:lineRule="auto"/>
        <w:ind w:left="567"/>
        <w:contextualSpacing/>
        <w:rPr>
          <w:rFonts w:asciiTheme="minorHAnsi" w:hAnsiTheme="minorHAnsi" w:cstheme="minorHAnsi"/>
          <w:sz w:val="22"/>
          <w:szCs w:val="22"/>
        </w:rPr>
      </w:pPr>
    </w:p>
    <w:p w14:paraId="5718CD03" w14:textId="77777777" w:rsidR="00765145" w:rsidRPr="00FB7C8B" w:rsidRDefault="00765145" w:rsidP="00FB7C8B">
      <w:pPr>
        <w:pStyle w:val="Paragraphedeliste"/>
        <w:spacing w:after="160" w:line="259" w:lineRule="auto"/>
        <w:ind w:left="567"/>
        <w:contextualSpacing/>
        <w:rPr>
          <w:rFonts w:asciiTheme="minorHAnsi" w:hAnsiTheme="minorHAnsi" w:cstheme="minorHAnsi"/>
          <w:sz w:val="22"/>
          <w:szCs w:val="22"/>
        </w:rPr>
      </w:pPr>
    </w:p>
    <w:p w14:paraId="6D7DCEEB" w14:textId="77777777" w:rsidR="00765145" w:rsidRPr="00FB7C8B" w:rsidRDefault="00765145" w:rsidP="00FB7C8B">
      <w:pPr>
        <w:pStyle w:val="Paragraphedeliste"/>
        <w:spacing w:after="160" w:line="259" w:lineRule="auto"/>
        <w:ind w:left="567"/>
        <w:contextualSpacing/>
        <w:rPr>
          <w:rFonts w:asciiTheme="minorHAnsi" w:hAnsiTheme="minorHAnsi" w:cstheme="minorHAnsi"/>
          <w:sz w:val="22"/>
          <w:szCs w:val="22"/>
        </w:rPr>
      </w:pPr>
      <w:r w:rsidRPr="00FB7C8B">
        <w:rPr>
          <w:rFonts w:asciiTheme="minorHAnsi" w:hAnsiTheme="minorHAnsi" w:cstheme="minorHAnsi"/>
          <w:sz w:val="22"/>
          <w:szCs w:val="22"/>
        </w:rPr>
        <w:t xml:space="preserve">Sur la matrice les </w:t>
      </w:r>
      <w:proofErr w:type="spellStart"/>
      <w:r w:rsidRPr="00FB7C8B">
        <w:rPr>
          <w:rFonts w:asciiTheme="minorHAnsi" w:hAnsiTheme="minorHAnsi" w:cstheme="minorHAnsi"/>
          <w:sz w:val="22"/>
          <w:szCs w:val="22"/>
        </w:rPr>
        <w:t>LEDs</w:t>
      </w:r>
      <w:proofErr w:type="spellEnd"/>
      <w:r w:rsidRPr="00FB7C8B">
        <w:rPr>
          <w:rFonts w:asciiTheme="minorHAnsi" w:hAnsiTheme="minorHAnsi" w:cstheme="minorHAnsi"/>
          <w:sz w:val="22"/>
          <w:szCs w:val="22"/>
        </w:rPr>
        <w:t xml:space="preserve"> sont simplement placée en séries. Pour les commandée il faut envoyer </w:t>
      </w:r>
      <w:proofErr w:type="gramStart"/>
      <w:r w:rsidRPr="00FB7C8B">
        <w:rPr>
          <w:rFonts w:asciiTheme="minorHAnsi" w:hAnsiTheme="minorHAnsi" w:cstheme="minorHAnsi"/>
          <w:sz w:val="22"/>
          <w:szCs w:val="22"/>
        </w:rPr>
        <w:t>une tram</w:t>
      </w:r>
      <w:proofErr w:type="gramEnd"/>
      <w:r w:rsidRPr="00FB7C8B">
        <w:rPr>
          <w:rFonts w:asciiTheme="minorHAnsi" w:hAnsiTheme="minorHAnsi" w:cstheme="minorHAnsi"/>
          <w:sz w:val="22"/>
          <w:szCs w:val="22"/>
        </w:rPr>
        <w:t xml:space="preserve"> du nombre totale de </w:t>
      </w:r>
      <w:proofErr w:type="spellStart"/>
      <w:r w:rsidRPr="00FB7C8B">
        <w:rPr>
          <w:rFonts w:asciiTheme="minorHAnsi" w:hAnsiTheme="minorHAnsi" w:cstheme="minorHAnsi"/>
          <w:sz w:val="22"/>
          <w:szCs w:val="22"/>
        </w:rPr>
        <w:t>LEDs</w:t>
      </w:r>
      <w:proofErr w:type="spellEnd"/>
      <w:r w:rsidRPr="00FB7C8B">
        <w:rPr>
          <w:rFonts w:asciiTheme="minorHAnsi" w:hAnsiTheme="minorHAnsi" w:cstheme="minorHAnsi"/>
          <w:sz w:val="22"/>
          <w:szCs w:val="22"/>
        </w:rPr>
        <w:t xml:space="preserve"> fois 24 bit. Chacune des </w:t>
      </w:r>
      <w:proofErr w:type="spellStart"/>
      <w:r w:rsidRPr="00FB7C8B">
        <w:rPr>
          <w:rFonts w:asciiTheme="minorHAnsi" w:hAnsiTheme="minorHAnsi" w:cstheme="minorHAnsi"/>
          <w:sz w:val="22"/>
          <w:szCs w:val="22"/>
        </w:rPr>
        <w:t>LEDs</w:t>
      </w:r>
      <w:proofErr w:type="spellEnd"/>
      <w:r w:rsidRPr="00FB7C8B">
        <w:rPr>
          <w:rFonts w:asciiTheme="minorHAnsi" w:hAnsiTheme="minorHAnsi" w:cstheme="minorHAnsi"/>
          <w:sz w:val="22"/>
          <w:szCs w:val="22"/>
        </w:rPr>
        <w:t xml:space="preserve"> vas lire les 24 premier bit puis transmettre le reste </w:t>
      </w:r>
      <w:proofErr w:type="gramStart"/>
      <w:r w:rsidRPr="00FB7C8B">
        <w:rPr>
          <w:rFonts w:asciiTheme="minorHAnsi" w:hAnsiTheme="minorHAnsi" w:cstheme="minorHAnsi"/>
          <w:sz w:val="22"/>
          <w:szCs w:val="22"/>
        </w:rPr>
        <w:t>de la tram</w:t>
      </w:r>
      <w:proofErr w:type="gramEnd"/>
      <w:r w:rsidRPr="00FB7C8B">
        <w:rPr>
          <w:rFonts w:asciiTheme="minorHAnsi" w:hAnsiTheme="minorHAnsi" w:cstheme="minorHAnsi"/>
          <w:sz w:val="22"/>
          <w:szCs w:val="22"/>
        </w:rPr>
        <w:t xml:space="preserve"> à la suivante, ce qui fait que la tram vas en quelque sort se consommer un peu plus après chaque </w:t>
      </w:r>
      <w:proofErr w:type="spellStart"/>
      <w:r w:rsidRPr="00FB7C8B">
        <w:rPr>
          <w:rFonts w:asciiTheme="minorHAnsi" w:hAnsiTheme="minorHAnsi" w:cstheme="minorHAnsi"/>
          <w:sz w:val="22"/>
          <w:szCs w:val="22"/>
        </w:rPr>
        <w:t>LEDs</w:t>
      </w:r>
      <w:proofErr w:type="spellEnd"/>
      <w:r w:rsidRPr="00FB7C8B">
        <w:rPr>
          <w:rFonts w:asciiTheme="minorHAnsi" w:hAnsiTheme="minorHAnsi" w:cstheme="minorHAnsi"/>
          <w:sz w:val="22"/>
          <w:szCs w:val="22"/>
        </w:rPr>
        <w:t>.</w:t>
      </w:r>
    </w:p>
    <w:p w14:paraId="0E77FD9E" w14:textId="77777777" w:rsidR="00765145" w:rsidRPr="00FB7C8B" w:rsidRDefault="00765145" w:rsidP="00FB7C8B">
      <w:pPr>
        <w:pStyle w:val="Paragraphedeliste"/>
        <w:spacing w:after="160" w:line="259" w:lineRule="auto"/>
        <w:ind w:left="567"/>
        <w:contextualSpacing/>
        <w:rPr>
          <w:rFonts w:asciiTheme="minorHAnsi" w:hAnsiTheme="minorHAnsi" w:cstheme="minorHAnsi"/>
          <w:noProof/>
          <w:sz w:val="22"/>
          <w:szCs w:val="22"/>
        </w:rPr>
      </w:pPr>
    </w:p>
    <w:p w14:paraId="2C494DC6" w14:textId="77777777" w:rsidR="00765145" w:rsidRPr="00FB7C8B" w:rsidRDefault="00765145" w:rsidP="00FB7C8B">
      <w:pPr>
        <w:pStyle w:val="Paragraphedeliste"/>
        <w:spacing w:after="160" w:line="259" w:lineRule="auto"/>
        <w:ind w:left="567"/>
        <w:contextualSpacing/>
        <w:rPr>
          <w:rFonts w:asciiTheme="minorHAnsi" w:hAnsiTheme="minorHAnsi" w:cstheme="minorHAnsi"/>
          <w:noProof/>
          <w:sz w:val="22"/>
          <w:szCs w:val="22"/>
        </w:rPr>
      </w:pPr>
      <w:r w:rsidRPr="00FB7C8B">
        <w:rPr>
          <w:rFonts w:asciiTheme="minorHAnsi" w:hAnsiTheme="minorHAnsi" w:cstheme="minorHAnsi"/>
          <w:sz w:val="22"/>
          <w:szCs w:val="22"/>
        </w:rPr>
        <w:t xml:space="preserve">Les </w:t>
      </w:r>
      <w:proofErr w:type="spellStart"/>
      <w:r w:rsidRPr="00FB7C8B">
        <w:rPr>
          <w:rFonts w:asciiTheme="minorHAnsi" w:hAnsiTheme="minorHAnsi" w:cstheme="minorHAnsi"/>
          <w:sz w:val="22"/>
          <w:szCs w:val="22"/>
        </w:rPr>
        <w:t>LEDs</w:t>
      </w:r>
      <w:proofErr w:type="spellEnd"/>
      <w:r w:rsidRPr="00FB7C8B">
        <w:rPr>
          <w:rFonts w:asciiTheme="minorHAnsi" w:hAnsiTheme="minorHAnsi" w:cstheme="minorHAnsi"/>
          <w:sz w:val="22"/>
          <w:szCs w:val="22"/>
        </w:rPr>
        <w:t xml:space="preserve"> utilises </w:t>
      </w:r>
      <w:proofErr w:type="gramStart"/>
      <w:r w:rsidRPr="00FB7C8B">
        <w:rPr>
          <w:rFonts w:asciiTheme="minorHAnsi" w:hAnsiTheme="minorHAnsi" w:cstheme="minorHAnsi"/>
          <w:sz w:val="22"/>
          <w:szCs w:val="22"/>
        </w:rPr>
        <w:t>leurs propre protocole</w:t>
      </w:r>
      <w:proofErr w:type="gramEnd"/>
      <w:r w:rsidRPr="00FB7C8B">
        <w:rPr>
          <w:rFonts w:asciiTheme="minorHAnsi" w:hAnsiTheme="minorHAnsi" w:cstheme="minorHAnsi"/>
          <w:sz w:val="22"/>
          <w:szCs w:val="22"/>
        </w:rPr>
        <w:t> :</w:t>
      </w:r>
      <w:r w:rsidRPr="00FB7C8B">
        <w:rPr>
          <w:rFonts w:asciiTheme="minorHAnsi" w:hAnsiTheme="minorHAnsi" w:cstheme="minorHAnsi"/>
          <w:noProof/>
          <w:sz w:val="22"/>
          <w:szCs w:val="22"/>
        </w:rPr>
        <w:t xml:space="preserve"> </w:t>
      </w:r>
    </w:p>
    <w:p w14:paraId="13396153" w14:textId="77777777" w:rsidR="00765145" w:rsidRDefault="00765145" w:rsidP="00765145">
      <w:pPr>
        <w:pStyle w:val="Paragraphedeliste"/>
        <w:spacing w:after="160" w:line="259" w:lineRule="auto"/>
        <w:ind w:left="720"/>
        <w:contextualSpacing/>
        <w:rPr>
          <w:sz w:val="20"/>
        </w:rPr>
      </w:pPr>
      <w:r>
        <w:rPr>
          <w:noProof/>
        </w:rPr>
        <w:pict w14:anchorId="75257634">
          <v:group id="Groupe 469487431" o:spid="_x0000_s2105" style="position:absolute;left:0;text-align:left;margin-left:36.1pt;margin-top:16.15pt;width:475.3pt;height:219pt;z-index:251676672" coordsize="6036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">
            <v:shape id="Image 17" o:spid="_x0000_s2106" type="#_x0000_t75" style="position:absolute;top:12262;width:5998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">
              <v:imagedata r:id="rId50" o:title=""/>
            </v:shape>
            <v:shape id="Image 16" o:spid="_x0000_s2107" type="#_x0000_t75" style="position:absolute;left:317;width:2859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">
              <v:imagedata r:id="rId51" o:title="" cropbottom="25147f"/>
            </v:shape>
            <v:shape id="Image 78" o:spid="_x0000_s2108" type="#_x0000_t75" style="position:absolute;left:31766;top:4651;width:28594;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">
              <v:imagedata r:id="rId51" o:title="" croptop="42035f"/>
            </v:shape>
            <w10:wrap type="topAndBottom"/>
          </v:group>
        </w:pict>
      </w:r>
    </w:p>
    <w:p w14:paraId="1B577011" w14:textId="77777777" w:rsidR="00765145" w:rsidRDefault="00765145" w:rsidP="00765145">
      <w:pPr>
        <w:rPr>
          <w:sz w:val="20"/>
        </w:rPr>
      </w:pPr>
      <w:r>
        <w:rPr>
          <w:sz w:val="20"/>
        </w:rPr>
        <w:br w:type="page"/>
      </w:r>
    </w:p>
    <w:p w14:paraId="0472F786" w14:textId="77777777" w:rsidR="00765145" w:rsidRDefault="00765145" w:rsidP="00765145">
      <w:pPr>
        <w:pStyle w:val="Paragraphedeliste"/>
        <w:spacing w:after="160" w:line="259" w:lineRule="auto"/>
        <w:ind w:left="720"/>
        <w:contextualSpacing/>
        <w:rPr>
          <w:sz w:val="20"/>
        </w:rPr>
      </w:pPr>
      <w:r>
        <w:rPr>
          <w:sz w:val="20"/>
        </w:rPr>
        <w:lastRenderedPageBreak/>
        <w:t xml:space="preserve">Vu qu’il n’y a pas de transmission d’horloge il faut </w:t>
      </w:r>
      <w:proofErr w:type="gramStart"/>
      <w:r>
        <w:rPr>
          <w:sz w:val="20"/>
        </w:rPr>
        <w:t>un moyens</w:t>
      </w:r>
      <w:proofErr w:type="gramEnd"/>
      <w:r>
        <w:rPr>
          <w:sz w:val="20"/>
        </w:rPr>
        <w:t xml:space="preserve"> de synchroniser les données et un moyens de différencier un 0 de aucune donnée. C’est pour ça que le 0 comme le 1 ont un temps high voltage et un temps </w:t>
      </w:r>
      <w:proofErr w:type="spellStart"/>
      <w:r>
        <w:rPr>
          <w:sz w:val="20"/>
        </w:rPr>
        <w:t>low</w:t>
      </w:r>
      <w:proofErr w:type="spellEnd"/>
      <w:r>
        <w:rPr>
          <w:sz w:val="20"/>
        </w:rPr>
        <w:t xml:space="preserve"> voltage. </w:t>
      </w:r>
    </w:p>
    <w:p w14:paraId="498E7DC3" w14:textId="77777777" w:rsidR="00765145" w:rsidRDefault="00765145" w:rsidP="00765145">
      <w:pPr>
        <w:pStyle w:val="Paragraphedeliste"/>
        <w:spacing w:after="160" w:line="259" w:lineRule="auto"/>
        <w:ind w:left="720"/>
        <w:contextualSpacing/>
        <w:rPr>
          <w:sz w:val="20"/>
        </w:rPr>
      </w:pPr>
    </w:p>
    <w:p w14:paraId="7A7B7083" w14:textId="77777777" w:rsidR="00765145" w:rsidRDefault="00765145" w:rsidP="00765145">
      <w:pPr>
        <w:pStyle w:val="Paragraphedeliste"/>
        <w:spacing w:after="160" w:line="259" w:lineRule="auto"/>
        <w:ind w:left="720"/>
        <w:contextualSpacing/>
        <w:rPr>
          <w:sz w:val="20"/>
        </w:rPr>
      </w:pPr>
      <w:r>
        <w:rPr>
          <w:sz w:val="20"/>
        </w:rPr>
        <w:t xml:space="preserve">Pour générer ces 1 et ces 0 j’ai utilisé le SPI 2 et plus précisément le SDO2 que j’ai placer sur </w:t>
      </w:r>
      <w:proofErr w:type="gramStart"/>
      <w:r>
        <w:rPr>
          <w:sz w:val="20"/>
        </w:rPr>
        <w:t>la pin</w:t>
      </w:r>
      <w:proofErr w:type="gramEnd"/>
      <w:r>
        <w:rPr>
          <w:sz w:val="20"/>
        </w:rPr>
        <w:t xml:space="preserve"> 23 du Pic grâce à Harmony. Si j’ai choisi un SPI pour générer le signale de commande des </w:t>
      </w:r>
      <w:proofErr w:type="spellStart"/>
      <w:r>
        <w:rPr>
          <w:sz w:val="20"/>
        </w:rPr>
        <w:t>LEDs</w:t>
      </w:r>
      <w:proofErr w:type="spellEnd"/>
      <w:r>
        <w:rPr>
          <w:sz w:val="20"/>
        </w:rPr>
        <w:t xml:space="preserve"> s’est parce que s’est facile de générer les 1 et les 0. Il suffit d’utiliser </w:t>
      </w:r>
      <w:proofErr w:type="gramStart"/>
      <w:r>
        <w:rPr>
          <w:sz w:val="20"/>
        </w:rPr>
        <w:t>un byte</w:t>
      </w:r>
      <w:proofErr w:type="gramEnd"/>
      <w:r>
        <w:rPr>
          <w:sz w:val="20"/>
        </w:rPr>
        <w:t xml:space="preserve"> de SPI comme bit du signale, par exemple en envoyant 11000000 sur SDO2 avec le bon baud rate la première LED vas le comprendre comme un 0 et en envoyant 24 bytes d’affiler la première LED vas mettre ses trois couleur à 0.</w:t>
      </w:r>
    </w:p>
    <w:p w14:paraId="6C984726" w14:textId="77777777" w:rsidR="00765145" w:rsidRDefault="00765145" w:rsidP="00765145">
      <w:pPr>
        <w:pStyle w:val="Paragraphedeliste"/>
        <w:spacing w:after="160" w:line="259" w:lineRule="auto"/>
        <w:ind w:left="720"/>
        <w:contextualSpacing/>
        <w:rPr>
          <w:sz w:val="20"/>
        </w:rPr>
      </w:pPr>
    </w:p>
    <w:p w14:paraId="28EE7CDC" w14:textId="77777777" w:rsidR="00765145" w:rsidRDefault="00765145" w:rsidP="00765145">
      <w:pPr>
        <w:pStyle w:val="Paragraphedeliste"/>
        <w:spacing w:after="160" w:line="259" w:lineRule="auto"/>
        <w:ind w:left="720"/>
        <w:contextualSpacing/>
        <w:rPr>
          <w:sz w:val="20"/>
        </w:rPr>
      </w:pPr>
      <w:r>
        <w:rPr>
          <w:sz w:val="20"/>
        </w:rPr>
        <w:t xml:space="preserve">Maintenant que la théorie est expliquée il faut passer </w:t>
      </w:r>
      <w:proofErr w:type="gramStart"/>
      <w:r>
        <w:rPr>
          <w:sz w:val="20"/>
        </w:rPr>
        <w:t>au calculs</w:t>
      </w:r>
      <w:proofErr w:type="gramEnd"/>
      <w:r>
        <w:rPr>
          <w:sz w:val="20"/>
        </w:rPr>
        <w:t>. La première chose que j’ai fait est de trouver un temps identique pour T0H, T1L et idem pour T1H, T0L maintenant ses temps ne peuvent pas être choisi arbitrairement, il faut qu’il soit dans la tolérance et également qu’ils respectent la règle suivante </w:t>
      </w:r>
    </w:p>
    <w:p w14:paraId="6038C7BB" w14:textId="77777777" w:rsidR="00765145" w:rsidRDefault="00765145" w:rsidP="00765145">
      <w:pPr>
        <w:pStyle w:val="Paragraphedeliste"/>
        <w:spacing w:after="160" w:line="259" w:lineRule="auto"/>
        <w:ind w:left="720"/>
        <w:contextualSpacing/>
        <w:rPr>
          <w:sz w:val="20"/>
        </w:rPr>
      </w:pPr>
      <w:r>
        <w:rPr>
          <w:sz w:val="20"/>
        </w:rPr>
        <w:t>:</w:t>
      </w:r>
    </w:p>
    <w:p w14:paraId="7D533988" w14:textId="77777777" w:rsidR="00765145" w:rsidRPr="00F01AB4" w:rsidRDefault="00765145" w:rsidP="00765145">
      <w:pPr>
        <w:pStyle w:val="Paragraphedeliste"/>
        <w:spacing w:after="160" w:line="259" w:lineRule="auto"/>
        <w:ind w:left="720"/>
        <w:contextualSpacing/>
        <w:rPr>
          <w:sz w:val="20"/>
        </w:rPr>
      </w:pPr>
      <m:oMathPara>
        <m:oMath>
          <m:f>
            <m:fPr>
              <m:ctrlPr>
                <w:rPr>
                  <w:rFonts w:ascii="Cambria Math" w:hAnsi="Cambria Math"/>
                  <w:i/>
                  <w:sz w:val="20"/>
                </w:rPr>
              </m:ctrlPr>
            </m:fPr>
            <m:num>
              <m:r>
                <w:rPr>
                  <w:rFonts w:ascii="Cambria Math" w:hAnsi="Cambria Math"/>
                  <w:sz w:val="20"/>
                </w:rPr>
                <m:t>8</m:t>
              </m:r>
            </m:num>
            <m:den>
              <m:r>
                <w:rPr>
                  <w:rFonts w:ascii="Cambria Math" w:hAnsi="Cambria Math"/>
                  <w:sz w:val="20"/>
                </w:rPr>
                <m:t>T0H+T0L</m:t>
              </m:r>
            </m:den>
          </m:f>
          <m:r>
            <w:rPr>
              <w:rFonts w:ascii="Cambria Math" w:hAnsi="Cambria Math"/>
              <w:sz w:val="20"/>
            </w:rPr>
            <m:t>*T0H=nombre rond</m:t>
          </m:r>
        </m:oMath>
      </m:oMathPara>
    </w:p>
    <w:p w14:paraId="7CD3061F" w14:textId="77777777" w:rsidR="00765145" w:rsidRPr="002D01BE" w:rsidRDefault="00765145" w:rsidP="00765145">
      <w:pPr>
        <w:pStyle w:val="Paragraphedeliste"/>
        <w:spacing w:after="160" w:line="259" w:lineRule="auto"/>
        <w:ind w:left="720"/>
        <w:contextualSpacing/>
        <w:rPr>
          <w:sz w:val="20"/>
        </w:rPr>
      </w:pPr>
    </w:p>
    <w:p w14:paraId="469ECCDF" w14:textId="77777777" w:rsidR="00765145" w:rsidRDefault="00765145" w:rsidP="00765145">
      <w:pPr>
        <w:pStyle w:val="Paragraphedeliste"/>
        <w:spacing w:after="160" w:line="259" w:lineRule="auto"/>
        <w:ind w:left="720"/>
        <w:contextualSpacing/>
        <w:rPr>
          <w:sz w:val="20"/>
        </w:rPr>
      </w:pPr>
      <w:r>
        <w:rPr>
          <w:sz w:val="20"/>
        </w:rPr>
        <w:t xml:space="preserve">Après </w:t>
      </w:r>
      <w:proofErr w:type="gramStart"/>
      <w:r>
        <w:rPr>
          <w:sz w:val="20"/>
        </w:rPr>
        <w:t>quelque essais</w:t>
      </w:r>
      <w:proofErr w:type="gramEnd"/>
      <w:r>
        <w:rPr>
          <w:sz w:val="20"/>
        </w:rPr>
        <w:t xml:space="preserve"> j’ai trouvé </w:t>
      </w:r>
      <w:r>
        <w:rPr>
          <w:color w:val="92D050"/>
          <w:sz w:val="20"/>
        </w:rPr>
        <w:t xml:space="preserve">Valeurs trouvé </w:t>
      </w:r>
      <w:r>
        <w:rPr>
          <w:sz w:val="20"/>
        </w:rPr>
        <w:t xml:space="preserve">qui respecte toutes les conditions. Avec ces valeurs et la formule juste en dessus on peut également trouver le nombre de bits du SPI correspondant pour chacun des temps. T0H et T1L corresponde à 2 bits, T1H et T0L corresponde eux au reste du byte donc 6 bits. Donc en envoyant 11000000 on obtiendra un 0 au </w:t>
      </w:r>
      <w:proofErr w:type="spellStart"/>
      <w:r>
        <w:rPr>
          <w:sz w:val="20"/>
        </w:rPr>
        <w:t>LEDs</w:t>
      </w:r>
      <w:proofErr w:type="spellEnd"/>
      <w:r>
        <w:rPr>
          <w:sz w:val="20"/>
        </w:rPr>
        <w:t xml:space="preserve"> et si on envois 11111100 un 1.</w:t>
      </w:r>
    </w:p>
    <w:p w14:paraId="5526595B" w14:textId="77777777" w:rsidR="00765145" w:rsidRDefault="00765145" w:rsidP="00765145">
      <w:pPr>
        <w:pStyle w:val="Paragraphedeliste"/>
        <w:spacing w:after="160" w:line="259" w:lineRule="auto"/>
        <w:ind w:left="720"/>
        <w:contextualSpacing/>
        <w:rPr>
          <w:sz w:val="20"/>
        </w:rPr>
      </w:pPr>
    </w:p>
    <w:p w14:paraId="3B3EE9CD" w14:textId="77777777" w:rsidR="00765145" w:rsidRDefault="00765145" w:rsidP="00765145">
      <w:pPr>
        <w:pStyle w:val="Paragraphedeliste"/>
        <w:spacing w:after="160" w:line="259" w:lineRule="auto"/>
        <w:ind w:left="720"/>
        <w:contextualSpacing/>
        <w:rPr>
          <w:sz w:val="20"/>
        </w:rPr>
      </w:pPr>
      <w:r>
        <w:rPr>
          <w:sz w:val="20"/>
        </w:rPr>
        <w:t xml:space="preserve">La deuxième chose à réglé est le baud rate du SPI. En sachant que les </w:t>
      </w:r>
      <w:proofErr w:type="spellStart"/>
      <w:r>
        <w:rPr>
          <w:sz w:val="20"/>
        </w:rPr>
        <w:t>LEDs</w:t>
      </w:r>
      <w:proofErr w:type="spellEnd"/>
      <w:r>
        <w:rPr>
          <w:sz w:val="20"/>
        </w:rPr>
        <w:t xml:space="preserve"> travail à 800kHz ça veut dire que le SPI doit envoyer les bytes à 800kHz. On trouve donc facilement le baud rate avec le calcul suivant :</w:t>
      </w:r>
    </w:p>
    <w:p w14:paraId="779C2CF8" w14:textId="77777777" w:rsidR="00765145" w:rsidRDefault="00765145" w:rsidP="00765145">
      <w:pPr>
        <w:pStyle w:val="Paragraphedeliste"/>
        <w:spacing w:after="160" w:line="259" w:lineRule="auto"/>
        <w:ind w:left="720"/>
        <w:contextualSpacing/>
        <w:rPr>
          <w:sz w:val="20"/>
        </w:rPr>
      </w:pPr>
    </w:p>
    <w:p w14:paraId="3D761B95" w14:textId="77777777" w:rsidR="00765145" w:rsidRPr="003D5C5F" w:rsidRDefault="00765145" w:rsidP="00765145">
      <w:pPr>
        <w:pStyle w:val="Paragraphedeliste"/>
        <w:spacing w:after="160" w:line="259" w:lineRule="auto"/>
        <w:ind w:left="720"/>
        <w:contextualSpacing/>
        <w:rPr>
          <w:sz w:val="20"/>
        </w:rPr>
      </w:pPr>
      <m:oMathPara>
        <m:oMath>
          <m:r>
            <w:rPr>
              <w:rFonts w:ascii="Cambria Math" w:hAnsi="Cambria Math"/>
              <w:sz w:val="20"/>
            </w:rPr>
            <m:t>800kHz*8=6,4MHz</m:t>
          </m:r>
        </m:oMath>
      </m:oMathPara>
    </w:p>
    <w:p w14:paraId="770CF5C6" w14:textId="77777777" w:rsidR="00765145" w:rsidRDefault="00765145" w:rsidP="00765145">
      <w:pPr>
        <w:pStyle w:val="Paragraphedeliste"/>
        <w:spacing w:after="160" w:line="259" w:lineRule="auto"/>
        <w:ind w:left="720"/>
        <w:contextualSpacing/>
        <w:rPr>
          <w:sz w:val="20"/>
        </w:rPr>
      </w:pPr>
    </w:p>
    <w:p w14:paraId="473D942E" w14:textId="77777777" w:rsidR="00765145" w:rsidRDefault="00765145" w:rsidP="00765145">
      <w:pPr>
        <w:pStyle w:val="Paragraphedeliste"/>
        <w:spacing w:after="160" w:line="259" w:lineRule="auto"/>
        <w:ind w:left="720"/>
        <w:contextualSpacing/>
        <w:rPr>
          <w:sz w:val="20"/>
        </w:rPr>
      </w:pPr>
      <w:r>
        <w:rPr>
          <w:sz w:val="20"/>
        </w:rPr>
        <w:t xml:space="preserve">Cette configuration fonctionne mais on peut réduire le baud rate du SPI sans perdre en précision. Il est possible de réduire le baud rate de moitié, car les ratio de bits nécessaire pour que les </w:t>
      </w:r>
      <w:proofErr w:type="spellStart"/>
      <w:r>
        <w:rPr>
          <w:sz w:val="20"/>
        </w:rPr>
        <w:t>LEDs</w:t>
      </w:r>
      <w:proofErr w:type="spellEnd"/>
      <w:r>
        <w:rPr>
          <w:sz w:val="20"/>
        </w:rPr>
        <w:t xml:space="preserve"> interprète un 1 ou un 0 peuvent être divisé par deux sans que les délai T0</w:t>
      </w:r>
      <w:proofErr w:type="gramStart"/>
      <w:r>
        <w:rPr>
          <w:sz w:val="20"/>
        </w:rPr>
        <w:t>H,T</w:t>
      </w:r>
      <w:proofErr w:type="gramEnd"/>
      <w:r>
        <w:rPr>
          <w:sz w:val="20"/>
        </w:rPr>
        <w:t xml:space="preserve">0L,T1H et T1L ne change. Ce changement implique qu’il faut envoyer les donner par paire de bits car avec </w:t>
      </w:r>
      <w:proofErr w:type="gramStart"/>
      <w:r>
        <w:rPr>
          <w:sz w:val="20"/>
        </w:rPr>
        <w:t>un byte</w:t>
      </w:r>
      <w:proofErr w:type="gramEnd"/>
      <w:r>
        <w:rPr>
          <w:sz w:val="20"/>
        </w:rPr>
        <w:t xml:space="preserve"> du SPI on envois désormais deux bits mais vus que les </w:t>
      </w:r>
      <w:proofErr w:type="spellStart"/>
      <w:r>
        <w:rPr>
          <w:sz w:val="20"/>
        </w:rPr>
        <w:t>LEDs</w:t>
      </w:r>
      <w:proofErr w:type="spellEnd"/>
      <w:r>
        <w:rPr>
          <w:sz w:val="20"/>
        </w:rPr>
        <w:t xml:space="preserve"> ont besoin chacune de 24 bits le nombre de bit à envoyer serras toujours paire quelle que soit le nombre de </w:t>
      </w:r>
      <w:proofErr w:type="spellStart"/>
      <w:r>
        <w:rPr>
          <w:sz w:val="20"/>
        </w:rPr>
        <w:t>LEDs</w:t>
      </w:r>
      <w:proofErr w:type="spellEnd"/>
      <w:r>
        <w:rPr>
          <w:sz w:val="20"/>
        </w:rPr>
        <w:t xml:space="preserve"> à commander. En plus de permettre au SPI de travailler moins vite cette solution à un autre avantage qui est celui de réduire le code. Le baud rate du SPI serra donc deux fois plus petit à 3,2MHz à la place de 6,4MHz, et désormais pour un 0 il faudra écrire 1000XXXX et pour un 1 il faudra écrire1110XXXX.</w:t>
      </w:r>
    </w:p>
    <w:p w14:paraId="206A8E3E" w14:textId="77777777" w:rsidR="00765145" w:rsidRDefault="00765145" w:rsidP="00765145">
      <w:pPr>
        <w:rPr>
          <w:sz w:val="20"/>
        </w:rPr>
      </w:pPr>
      <w:r>
        <w:rPr>
          <w:sz w:val="20"/>
        </w:rPr>
        <w:br w:type="page"/>
      </w:r>
    </w:p>
    <w:p w14:paraId="10B88D17" w14:textId="77777777" w:rsidR="00765145" w:rsidRDefault="00765145" w:rsidP="002B6A4A">
      <w:pPr>
        <w:pStyle w:val="Para1"/>
      </w:pPr>
    </w:p>
    <w:p w14:paraId="6B98CB41" w14:textId="77777777" w:rsidR="00765145" w:rsidRDefault="00765145" w:rsidP="002B6A4A">
      <w:pPr>
        <w:pStyle w:val="Para1"/>
      </w:pPr>
    </w:p>
    <w:p w14:paraId="0BDB2326" w14:textId="77777777" w:rsidR="00765145" w:rsidRDefault="00765145" w:rsidP="002B6A4A">
      <w:pPr>
        <w:pStyle w:val="Para1"/>
      </w:pPr>
    </w:p>
    <w:p w14:paraId="6039ACDF" w14:textId="77777777" w:rsidR="00765145" w:rsidRDefault="00765145" w:rsidP="002B6A4A">
      <w:pPr>
        <w:pStyle w:val="Para1"/>
      </w:pPr>
    </w:p>
    <w:p w14:paraId="4F60B0F8" w14:textId="77777777" w:rsidR="00765145" w:rsidRDefault="00765145" w:rsidP="002B6A4A">
      <w:pPr>
        <w:pStyle w:val="Para1"/>
      </w:pPr>
    </w:p>
    <w:p w14:paraId="6E432283" w14:textId="77777777" w:rsidR="00765145" w:rsidRDefault="00765145" w:rsidP="002B6A4A">
      <w:pPr>
        <w:pStyle w:val="Para1"/>
      </w:pPr>
    </w:p>
    <w:p w14:paraId="7E5F8209" w14:textId="77777777" w:rsidR="00444F59" w:rsidRDefault="00444F59" w:rsidP="002B6A4A">
      <w:pPr>
        <w:pStyle w:val="Para1"/>
      </w:pPr>
    </w:p>
    <w:p w14:paraId="3F085119" w14:textId="77777777" w:rsidR="00444F59" w:rsidRDefault="00444F59" w:rsidP="00765145">
      <w:pPr>
        <w:pStyle w:val="Para1"/>
        <w:ind w:left="0"/>
      </w:pPr>
    </w:p>
    <w:p w14:paraId="73F748AD" w14:textId="0186061B" w:rsidR="002B6A4A" w:rsidRDefault="002B6A4A" w:rsidP="002B6A4A">
      <w:pPr>
        <w:pStyle w:val="Titre2"/>
      </w:pPr>
      <w:bookmarkStart w:id="56" w:name="_Ref166358338"/>
      <w:bookmarkStart w:id="57" w:name="_Toc166361055"/>
      <w:r>
        <w:t>Testing</w:t>
      </w:r>
      <w:bookmarkEnd w:id="56"/>
      <w:bookmarkEnd w:id="57"/>
      <w:r>
        <w:t xml:space="preserve"> </w:t>
      </w:r>
    </w:p>
    <w:p w14:paraId="7D4C7D0A" w14:textId="77777777" w:rsidR="002B6A4A" w:rsidRDefault="002B6A4A" w:rsidP="00AC4C17">
      <w:pPr>
        <w:pStyle w:val="Para2"/>
        <w:ind w:left="567"/>
        <w:rPr>
          <w:rFonts w:asciiTheme="minorHAnsi" w:hAnsiTheme="minorHAnsi" w:cstheme="minorHAnsi"/>
          <w:sz w:val="22"/>
          <w:szCs w:val="22"/>
        </w:rPr>
      </w:pPr>
    </w:p>
    <w:p w14:paraId="0BDCE5A3" w14:textId="120101A0" w:rsidR="00EA1B50" w:rsidRDefault="00AC4C17" w:rsidP="00AC4C17">
      <w:pPr>
        <w:pStyle w:val="Para2"/>
        <w:ind w:left="567"/>
        <w:rPr>
          <w:rFonts w:asciiTheme="minorHAnsi" w:hAnsiTheme="minorHAnsi" w:cstheme="minorHAnsi"/>
          <w:sz w:val="22"/>
          <w:szCs w:val="22"/>
        </w:rPr>
      </w:pPr>
      <w:r>
        <w:rPr>
          <w:rFonts w:asciiTheme="minorHAnsi" w:hAnsiTheme="minorHAnsi" w:cstheme="minorHAnsi"/>
          <w:sz w:val="22"/>
          <w:szCs w:val="22"/>
        </w:rPr>
        <w:t>Phase 1 : petit programme permettant d’allumer un</w:t>
      </w:r>
      <w:r w:rsidR="00C978B7">
        <w:rPr>
          <w:rFonts w:asciiTheme="minorHAnsi" w:hAnsiTheme="minorHAnsi" w:cstheme="minorHAnsi"/>
          <w:sz w:val="22"/>
          <w:szCs w:val="22"/>
        </w:rPr>
        <w:t>e</w:t>
      </w:r>
      <w:r>
        <w:rPr>
          <w:rFonts w:asciiTheme="minorHAnsi" w:hAnsiTheme="minorHAnsi" w:cstheme="minorHAnsi"/>
          <w:sz w:val="22"/>
          <w:szCs w:val="22"/>
        </w:rPr>
        <w:t xml:space="preserve"> </w:t>
      </w:r>
      <w:proofErr w:type="spellStart"/>
      <w:r>
        <w:rPr>
          <w:rFonts w:asciiTheme="minorHAnsi" w:hAnsiTheme="minorHAnsi" w:cstheme="minorHAnsi"/>
          <w:sz w:val="22"/>
          <w:szCs w:val="22"/>
        </w:rPr>
        <w:t>led</w:t>
      </w:r>
      <w:proofErr w:type="spellEnd"/>
      <w:r>
        <w:rPr>
          <w:rFonts w:asciiTheme="minorHAnsi" w:hAnsiTheme="minorHAnsi" w:cstheme="minorHAnsi"/>
          <w:sz w:val="22"/>
          <w:szCs w:val="22"/>
        </w:rPr>
        <w:t xml:space="preserve"> l’un après l’autre</w:t>
      </w:r>
      <w:r w:rsidR="00C978B7">
        <w:rPr>
          <w:rFonts w:asciiTheme="minorHAnsi" w:hAnsiTheme="minorHAnsi" w:cstheme="minorHAnsi"/>
          <w:sz w:val="22"/>
          <w:szCs w:val="22"/>
        </w:rPr>
        <w:t xml:space="preserve"> (sorte de chenillard)</w:t>
      </w:r>
      <w:r w:rsidR="006949EE">
        <w:rPr>
          <w:rFonts w:asciiTheme="minorHAnsi" w:hAnsiTheme="minorHAnsi" w:cstheme="minorHAnsi"/>
          <w:sz w:val="22"/>
          <w:szCs w:val="22"/>
        </w:rPr>
        <w:t xml:space="preserve"> sur un panneau</w:t>
      </w:r>
    </w:p>
    <w:p w14:paraId="39C27209" w14:textId="77777777" w:rsidR="00EA1B50" w:rsidRDefault="00EA1B50" w:rsidP="00AC4C17">
      <w:pPr>
        <w:pStyle w:val="Para2"/>
        <w:ind w:left="567"/>
        <w:rPr>
          <w:rFonts w:asciiTheme="minorHAnsi" w:hAnsiTheme="minorHAnsi" w:cstheme="minorHAnsi"/>
          <w:sz w:val="22"/>
          <w:szCs w:val="22"/>
        </w:rPr>
      </w:pPr>
    </w:p>
    <w:p w14:paraId="2DD2274B" w14:textId="77777777" w:rsidR="00C978B7" w:rsidRDefault="00EA1B50" w:rsidP="00EA1B50">
      <w:pPr>
        <w:pStyle w:val="Para2"/>
        <w:numPr>
          <w:ilvl w:val="0"/>
          <w:numId w:val="15"/>
        </w:numPr>
        <w:rPr>
          <w:rFonts w:asciiTheme="minorHAnsi" w:hAnsiTheme="minorHAnsi" w:cstheme="minorHAnsi"/>
          <w:sz w:val="22"/>
          <w:szCs w:val="22"/>
        </w:rPr>
      </w:pPr>
      <w:r>
        <w:rPr>
          <w:rFonts w:asciiTheme="minorHAnsi" w:hAnsiTheme="minorHAnsi" w:cstheme="minorHAnsi"/>
          <w:sz w:val="22"/>
          <w:szCs w:val="22"/>
        </w:rPr>
        <w:t>Projet sur STM32</w:t>
      </w:r>
      <w:r w:rsidR="00550E95">
        <w:rPr>
          <w:rFonts w:asciiTheme="minorHAnsi" w:hAnsiTheme="minorHAnsi" w:cstheme="minorHAnsi"/>
          <w:sz w:val="22"/>
          <w:szCs w:val="22"/>
        </w:rPr>
        <w:t xml:space="preserve"> </w:t>
      </w:r>
    </w:p>
    <w:p w14:paraId="3C0C8572" w14:textId="4EADBDAB" w:rsidR="00C978B7" w:rsidRDefault="00C978B7" w:rsidP="00C978B7">
      <w:pPr>
        <w:pStyle w:val="Para2"/>
        <w:numPr>
          <w:ilvl w:val="1"/>
          <w:numId w:val="15"/>
        </w:numPr>
        <w:rPr>
          <w:rFonts w:asciiTheme="minorHAnsi" w:hAnsiTheme="minorHAnsi" w:cstheme="minorHAnsi"/>
          <w:sz w:val="22"/>
          <w:szCs w:val="22"/>
        </w:rPr>
      </w:pPr>
      <w:r>
        <w:rPr>
          <w:rFonts w:asciiTheme="minorHAnsi" w:hAnsiTheme="minorHAnsi" w:cstheme="minorHAnsi"/>
          <w:sz w:val="22"/>
          <w:szCs w:val="22"/>
        </w:rPr>
        <w:t xml:space="preserve">Logiciel utilisé =&gt; voir </w:t>
      </w:r>
      <w:r>
        <w:rPr>
          <w:rFonts w:asciiTheme="minorHAnsi" w:hAnsiTheme="minorHAnsi" w:cstheme="minorHAnsi"/>
          <w:sz w:val="22"/>
          <w:szCs w:val="22"/>
        </w:rPr>
        <w:fldChar w:fldCharType="begin"/>
      </w:r>
      <w:r>
        <w:rPr>
          <w:rFonts w:asciiTheme="minorHAnsi" w:hAnsiTheme="minorHAnsi" w:cstheme="minorHAnsi"/>
          <w:sz w:val="22"/>
          <w:szCs w:val="22"/>
        </w:rPr>
        <w:instrText xml:space="preserve"> REF _Ref166355181 \r \h </w:instrText>
      </w:r>
      <w:r>
        <w:rPr>
          <w:rFonts w:asciiTheme="minorHAnsi" w:hAnsiTheme="minorHAnsi" w:cstheme="minorHAnsi"/>
          <w:sz w:val="22"/>
          <w:szCs w:val="22"/>
        </w:rPr>
      </w:r>
      <w:r>
        <w:rPr>
          <w:rFonts w:asciiTheme="minorHAnsi" w:hAnsiTheme="minorHAnsi" w:cstheme="minorHAnsi"/>
          <w:sz w:val="22"/>
          <w:szCs w:val="22"/>
        </w:rPr>
        <w:fldChar w:fldCharType="separate"/>
      </w:r>
      <w:r>
        <w:rPr>
          <w:rFonts w:asciiTheme="minorHAnsi" w:hAnsiTheme="minorHAnsi" w:cstheme="minorHAnsi"/>
          <w:sz w:val="22"/>
          <w:szCs w:val="22"/>
        </w:rPr>
        <w:t>19.3.1</w:t>
      </w:r>
      <w:r>
        <w:rPr>
          <w:rFonts w:asciiTheme="minorHAnsi" w:hAnsiTheme="minorHAnsi" w:cstheme="minorHAnsi"/>
          <w:sz w:val="22"/>
          <w:szCs w:val="22"/>
        </w:rPr>
        <w:fldChar w:fldCharType="end"/>
      </w:r>
      <w:r>
        <w:rPr>
          <w:rFonts w:asciiTheme="minorHAnsi" w:hAnsiTheme="minorHAnsi" w:cstheme="minorHAnsi"/>
          <w:sz w:val="22"/>
          <w:szCs w:val="22"/>
        </w:rPr>
        <w:t xml:space="preserve"> </w:t>
      </w:r>
      <w:r>
        <w:rPr>
          <w:rFonts w:asciiTheme="minorHAnsi" w:hAnsiTheme="minorHAnsi" w:cstheme="minorHAnsi"/>
          <w:sz w:val="22"/>
          <w:szCs w:val="22"/>
        </w:rPr>
        <w:fldChar w:fldCharType="begin"/>
      </w:r>
      <w:r>
        <w:rPr>
          <w:rFonts w:asciiTheme="minorHAnsi" w:hAnsiTheme="minorHAnsi" w:cstheme="minorHAnsi"/>
          <w:sz w:val="22"/>
          <w:szCs w:val="22"/>
        </w:rPr>
        <w:instrText xml:space="preserve"> REF _Ref166355181 \h </w:instrText>
      </w:r>
      <w:r>
        <w:rPr>
          <w:rFonts w:asciiTheme="minorHAnsi" w:hAnsiTheme="minorHAnsi" w:cstheme="minorHAnsi"/>
          <w:sz w:val="22"/>
          <w:szCs w:val="22"/>
        </w:rPr>
      </w:r>
      <w:r>
        <w:rPr>
          <w:rFonts w:asciiTheme="minorHAnsi" w:hAnsiTheme="minorHAnsi" w:cstheme="minorHAnsi"/>
          <w:sz w:val="22"/>
          <w:szCs w:val="22"/>
        </w:rPr>
        <w:fldChar w:fldCharType="separate"/>
      </w:r>
      <w:r>
        <w:t>STM32 – Configuration :</w:t>
      </w:r>
      <w:r>
        <w:rPr>
          <w:rFonts w:asciiTheme="minorHAnsi" w:hAnsiTheme="minorHAnsi" w:cstheme="minorHAnsi"/>
          <w:sz w:val="22"/>
          <w:szCs w:val="22"/>
        </w:rPr>
        <w:fldChar w:fldCharType="end"/>
      </w:r>
    </w:p>
    <w:p w14:paraId="3C8423FF" w14:textId="347E1517" w:rsidR="00C978B7" w:rsidRDefault="00C978B7" w:rsidP="00C978B7">
      <w:pPr>
        <w:pStyle w:val="Para2"/>
        <w:numPr>
          <w:ilvl w:val="1"/>
          <w:numId w:val="15"/>
        </w:numPr>
        <w:rPr>
          <w:rFonts w:asciiTheme="minorHAnsi" w:hAnsiTheme="minorHAnsi" w:cstheme="minorHAnsi"/>
          <w:sz w:val="22"/>
          <w:szCs w:val="22"/>
        </w:rPr>
      </w:pPr>
      <w:r>
        <w:rPr>
          <w:rFonts w:asciiTheme="minorHAnsi" w:hAnsiTheme="minorHAnsi" w:cstheme="minorHAnsi"/>
          <w:sz w:val="22"/>
          <w:szCs w:val="22"/>
        </w:rPr>
        <w:t xml:space="preserve">Création d’un projet </w:t>
      </w:r>
    </w:p>
    <w:p w14:paraId="495EC67E" w14:textId="77777777" w:rsidR="00C978B7" w:rsidRDefault="00C978B7" w:rsidP="00444F59">
      <w:pPr>
        <w:pStyle w:val="Para2"/>
        <w:ind w:left="0"/>
        <w:rPr>
          <w:rFonts w:asciiTheme="minorHAnsi" w:hAnsiTheme="minorHAnsi" w:cstheme="minorHAnsi"/>
          <w:sz w:val="22"/>
          <w:szCs w:val="22"/>
        </w:rPr>
      </w:pPr>
    </w:p>
    <w:p w14:paraId="5E044AF3" w14:textId="77777777" w:rsidR="00444F59" w:rsidRDefault="00444F59" w:rsidP="00444F59">
      <w:pPr>
        <w:pStyle w:val="Para2"/>
        <w:ind w:left="0"/>
        <w:rPr>
          <w:rFonts w:asciiTheme="minorHAnsi" w:hAnsiTheme="minorHAnsi" w:cstheme="minorHAnsi"/>
          <w:sz w:val="22"/>
          <w:szCs w:val="22"/>
        </w:rPr>
      </w:pPr>
    </w:p>
    <w:p w14:paraId="23303187" w14:textId="77777777" w:rsidR="00444F59" w:rsidRDefault="00444F59" w:rsidP="00444F59">
      <w:pPr>
        <w:pStyle w:val="Para2"/>
        <w:ind w:left="0"/>
        <w:rPr>
          <w:rFonts w:asciiTheme="minorHAnsi" w:hAnsiTheme="minorHAnsi" w:cstheme="minorHAnsi"/>
          <w:sz w:val="22"/>
          <w:szCs w:val="22"/>
        </w:rPr>
      </w:pPr>
    </w:p>
    <w:p w14:paraId="1E93E1CD" w14:textId="77777777" w:rsidR="00444F59" w:rsidRDefault="00444F59" w:rsidP="00444F59">
      <w:pPr>
        <w:pStyle w:val="Para2"/>
        <w:ind w:left="0"/>
        <w:rPr>
          <w:rFonts w:asciiTheme="minorHAnsi" w:hAnsiTheme="minorHAnsi" w:cstheme="minorHAnsi"/>
          <w:sz w:val="22"/>
          <w:szCs w:val="22"/>
        </w:rPr>
      </w:pPr>
    </w:p>
    <w:p w14:paraId="7A3FC1E0" w14:textId="77777777" w:rsidR="00444F59" w:rsidRDefault="00444F59" w:rsidP="00444F59">
      <w:pPr>
        <w:pStyle w:val="Para2"/>
        <w:ind w:left="0"/>
        <w:rPr>
          <w:rFonts w:asciiTheme="minorHAnsi" w:hAnsiTheme="minorHAnsi" w:cstheme="minorHAnsi"/>
          <w:sz w:val="22"/>
          <w:szCs w:val="22"/>
        </w:rPr>
      </w:pPr>
    </w:p>
    <w:p w14:paraId="72ABE3AA" w14:textId="77777777" w:rsidR="00444F59" w:rsidRDefault="00444F59" w:rsidP="00444F59">
      <w:pPr>
        <w:pStyle w:val="Para2"/>
        <w:ind w:left="0"/>
        <w:rPr>
          <w:rFonts w:asciiTheme="minorHAnsi" w:hAnsiTheme="minorHAnsi" w:cstheme="minorHAnsi"/>
          <w:sz w:val="22"/>
          <w:szCs w:val="22"/>
        </w:rPr>
      </w:pPr>
    </w:p>
    <w:p w14:paraId="76EDCA4E" w14:textId="77777777" w:rsidR="00444F59" w:rsidRDefault="00444F59" w:rsidP="00444F59">
      <w:pPr>
        <w:pStyle w:val="Para2"/>
        <w:ind w:left="0"/>
        <w:rPr>
          <w:rFonts w:asciiTheme="minorHAnsi" w:hAnsiTheme="minorHAnsi" w:cstheme="minorHAnsi"/>
          <w:sz w:val="22"/>
          <w:szCs w:val="22"/>
        </w:rPr>
      </w:pPr>
    </w:p>
    <w:p w14:paraId="4256E692" w14:textId="77777777" w:rsidR="00444F59" w:rsidRDefault="00444F59" w:rsidP="00444F59">
      <w:pPr>
        <w:pStyle w:val="Para2"/>
        <w:ind w:left="0"/>
        <w:rPr>
          <w:rFonts w:asciiTheme="minorHAnsi" w:hAnsiTheme="minorHAnsi" w:cstheme="minorHAnsi"/>
          <w:sz w:val="22"/>
          <w:szCs w:val="22"/>
        </w:rPr>
      </w:pPr>
    </w:p>
    <w:p w14:paraId="782E3D5D" w14:textId="77777777" w:rsidR="00444F59" w:rsidRDefault="00444F59" w:rsidP="00444F59">
      <w:pPr>
        <w:pStyle w:val="Para2"/>
        <w:ind w:left="0"/>
        <w:rPr>
          <w:rFonts w:asciiTheme="minorHAnsi" w:hAnsiTheme="minorHAnsi" w:cstheme="minorHAnsi"/>
          <w:sz w:val="22"/>
          <w:szCs w:val="22"/>
        </w:rPr>
      </w:pPr>
    </w:p>
    <w:p w14:paraId="71FDFF6C" w14:textId="77777777" w:rsidR="00444F59" w:rsidRDefault="00444F59" w:rsidP="00444F59">
      <w:pPr>
        <w:pStyle w:val="Para2"/>
        <w:ind w:left="0"/>
        <w:rPr>
          <w:rFonts w:asciiTheme="minorHAnsi" w:hAnsiTheme="minorHAnsi" w:cstheme="minorHAnsi"/>
          <w:sz w:val="22"/>
          <w:szCs w:val="22"/>
        </w:rPr>
      </w:pPr>
    </w:p>
    <w:p w14:paraId="0CF52BF5" w14:textId="77777777" w:rsidR="00444F59" w:rsidRDefault="00444F59" w:rsidP="00444F59">
      <w:pPr>
        <w:pStyle w:val="Para2"/>
        <w:ind w:left="0"/>
        <w:rPr>
          <w:rFonts w:asciiTheme="minorHAnsi" w:hAnsiTheme="minorHAnsi" w:cstheme="minorHAnsi"/>
          <w:sz w:val="22"/>
          <w:szCs w:val="22"/>
        </w:rPr>
      </w:pPr>
    </w:p>
    <w:p w14:paraId="14B61DBA" w14:textId="77777777" w:rsidR="00444F59" w:rsidRPr="00444F59" w:rsidRDefault="00444F59" w:rsidP="00444F59">
      <w:pPr>
        <w:pStyle w:val="Para2"/>
        <w:ind w:left="0"/>
        <w:rPr>
          <w:rFonts w:asciiTheme="minorHAnsi" w:hAnsiTheme="minorHAnsi" w:cstheme="minorHAnsi"/>
          <w:sz w:val="22"/>
          <w:szCs w:val="22"/>
        </w:rPr>
      </w:pPr>
    </w:p>
    <w:p w14:paraId="14F2AB20" w14:textId="05D14C0A" w:rsidR="00EA1B50" w:rsidRDefault="00550E95" w:rsidP="00EA1B50">
      <w:pPr>
        <w:pStyle w:val="Para2"/>
        <w:numPr>
          <w:ilvl w:val="0"/>
          <w:numId w:val="15"/>
        </w:numPr>
        <w:rPr>
          <w:rFonts w:asciiTheme="minorHAnsi" w:hAnsiTheme="minorHAnsi" w:cstheme="minorHAnsi"/>
          <w:sz w:val="22"/>
          <w:szCs w:val="22"/>
        </w:rPr>
      </w:pPr>
      <w:r>
        <w:rPr>
          <w:rFonts w:asciiTheme="minorHAnsi" w:hAnsiTheme="minorHAnsi" w:cstheme="minorHAnsi"/>
          <w:sz w:val="22"/>
          <w:szCs w:val="22"/>
        </w:rPr>
        <w:t xml:space="preserve">=&gt; voir </w:t>
      </w:r>
      <w:proofErr w:type="gramStart"/>
      <w:r>
        <w:rPr>
          <w:rFonts w:asciiTheme="minorHAnsi" w:hAnsiTheme="minorHAnsi" w:cstheme="minorHAnsi"/>
          <w:sz w:val="22"/>
          <w:szCs w:val="22"/>
        </w:rPr>
        <w:t>annexe</w:t>
      </w:r>
      <w:r w:rsidR="00C978B7">
        <w:rPr>
          <w:rFonts w:asciiTheme="minorHAnsi" w:hAnsiTheme="minorHAnsi" w:cstheme="minorHAnsi"/>
          <w:sz w:val="22"/>
          <w:szCs w:val="22"/>
        </w:rPr>
        <w:t xml:space="preserve"> </w:t>
      </w:r>
      <w:r>
        <w:rPr>
          <w:rFonts w:asciiTheme="minorHAnsi" w:hAnsiTheme="minorHAnsi" w:cstheme="minorHAnsi"/>
          <w:sz w:val="22"/>
          <w:szCs w:val="22"/>
        </w:rPr>
        <w:t xml:space="preserve"> pour</w:t>
      </w:r>
      <w:proofErr w:type="gramEnd"/>
      <w:r>
        <w:rPr>
          <w:rFonts w:asciiTheme="minorHAnsi" w:hAnsiTheme="minorHAnsi" w:cstheme="minorHAnsi"/>
          <w:sz w:val="22"/>
          <w:szCs w:val="22"/>
        </w:rPr>
        <w:t xml:space="preserve"> la création du projet </w:t>
      </w:r>
    </w:p>
    <w:p w14:paraId="49EC20A6" w14:textId="77777777" w:rsidR="00EA1B50" w:rsidRDefault="00EA1B50" w:rsidP="00EA1B50">
      <w:pPr>
        <w:pStyle w:val="Para2"/>
        <w:numPr>
          <w:ilvl w:val="0"/>
          <w:numId w:val="15"/>
        </w:numPr>
        <w:rPr>
          <w:rFonts w:asciiTheme="minorHAnsi" w:hAnsiTheme="minorHAnsi" w:cstheme="minorHAnsi"/>
          <w:sz w:val="22"/>
          <w:szCs w:val="22"/>
        </w:rPr>
      </w:pPr>
      <w:r>
        <w:rPr>
          <w:rFonts w:asciiTheme="minorHAnsi" w:hAnsiTheme="minorHAnsi" w:cstheme="minorHAnsi"/>
          <w:sz w:val="22"/>
          <w:szCs w:val="22"/>
        </w:rPr>
        <w:t xml:space="preserve">Projet sur PIC32 </w:t>
      </w:r>
    </w:p>
    <w:p w14:paraId="5B1C23DA" w14:textId="00241909" w:rsidR="00AC4C17" w:rsidRPr="00EA1B50" w:rsidRDefault="00EA1B50" w:rsidP="00EA1B50">
      <w:pPr>
        <w:pStyle w:val="Para2"/>
        <w:numPr>
          <w:ilvl w:val="0"/>
          <w:numId w:val="15"/>
        </w:numPr>
        <w:rPr>
          <w:rFonts w:asciiTheme="minorHAnsi" w:hAnsiTheme="minorHAnsi" w:cstheme="minorHAnsi"/>
          <w:sz w:val="22"/>
          <w:szCs w:val="22"/>
        </w:rPr>
      </w:pPr>
      <w:r>
        <w:rPr>
          <w:rFonts w:asciiTheme="minorHAnsi" w:hAnsiTheme="minorHAnsi" w:cstheme="minorHAnsi"/>
          <w:sz w:val="22"/>
          <w:szCs w:val="22"/>
        </w:rPr>
        <w:t xml:space="preserve">Projet sur ESP32 </w:t>
      </w:r>
      <w:r w:rsidRPr="00EA1B50">
        <w:rPr>
          <w:rFonts w:asciiTheme="minorHAnsi" w:hAnsiTheme="minorHAnsi" w:cstheme="minorHAnsi"/>
          <w:sz w:val="22"/>
          <w:szCs w:val="22"/>
        </w:rPr>
        <w:t xml:space="preserve"> </w:t>
      </w:r>
    </w:p>
    <w:p w14:paraId="168E40EF" w14:textId="77777777" w:rsidR="00AC4C17" w:rsidRPr="00AC4C17" w:rsidRDefault="00AC4C17" w:rsidP="00AC4C17">
      <w:pPr>
        <w:pStyle w:val="Para2"/>
        <w:ind w:left="567"/>
        <w:rPr>
          <w:rFonts w:asciiTheme="minorHAnsi" w:hAnsiTheme="minorHAnsi" w:cstheme="minorHAnsi"/>
          <w:sz w:val="22"/>
          <w:szCs w:val="22"/>
        </w:rPr>
      </w:pPr>
    </w:p>
    <w:p w14:paraId="47B0A076" w14:textId="77777777" w:rsidR="002B6A4A" w:rsidRPr="00AC4C17" w:rsidRDefault="002B6A4A" w:rsidP="00AC4C17">
      <w:pPr>
        <w:pStyle w:val="Para1"/>
        <w:rPr>
          <w:rFonts w:asciiTheme="minorHAnsi" w:hAnsiTheme="minorHAnsi" w:cstheme="minorHAnsi"/>
          <w:sz w:val="22"/>
          <w:szCs w:val="22"/>
        </w:rPr>
      </w:pPr>
    </w:p>
    <w:p w14:paraId="0D3459D1" w14:textId="77777777" w:rsidR="002B6A4A" w:rsidRPr="00AC4C17" w:rsidRDefault="002B6A4A" w:rsidP="00AC4C17">
      <w:pPr>
        <w:pStyle w:val="Para1"/>
        <w:rPr>
          <w:rFonts w:asciiTheme="minorHAnsi" w:hAnsiTheme="minorHAnsi" w:cstheme="minorHAnsi"/>
          <w:sz w:val="22"/>
          <w:szCs w:val="22"/>
        </w:rPr>
      </w:pPr>
    </w:p>
    <w:p w14:paraId="6F6FFE86" w14:textId="77777777" w:rsidR="002B6A4A" w:rsidRPr="00AC4C17" w:rsidRDefault="002B6A4A" w:rsidP="00AC4C17">
      <w:pPr>
        <w:pStyle w:val="Para1"/>
        <w:rPr>
          <w:rFonts w:asciiTheme="minorHAnsi" w:hAnsiTheme="minorHAnsi" w:cstheme="minorHAnsi"/>
          <w:sz w:val="22"/>
          <w:szCs w:val="22"/>
        </w:rPr>
      </w:pPr>
    </w:p>
    <w:p w14:paraId="0E1847DB" w14:textId="77777777" w:rsidR="002B6A4A" w:rsidRPr="00AC4C17" w:rsidRDefault="002B6A4A" w:rsidP="00AC4C17">
      <w:pPr>
        <w:pStyle w:val="Para1"/>
        <w:rPr>
          <w:rFonts w:asciiTheme="minorHAnsi" w:hAnsiTheme="minorHAnsi" w:cstheme="minorHAnsi"/>
          <w:sz w:val="22"/>
          <w:szCs w:val="22"/>
        </w:rPr>
      </w:pPr>
    </w:p>
    <w:p w14:paraId="3306D87C" w14:textId="77777777" w:rsidR="002B6A4A" w:rsidRPr="00AC4C17" w:rsidRDefault="002B6A4A" w:rsidP="00AC4C17">
      <w:pPr>
        <w:pStyle w:val="Para1"/>
        <w:rPr>
          <w:rFonts w:asciiTheme="minorHAnsi" w:hAnsiTheme="minorHAnsi" w:cstheme="minorHAnsi"/>
          <w:sz w:val="22"/>
          <w:szCs w:val="22"/>
        </w:rPr>
      </w:pPr>
    </w:p>
    <w:p w14:paraId="6577C7A0" w14:textId="77777777" w:rsidR="002B6A4A" w:rsidRPr="00AC4C17" w:rsidRDefault="002B6A4A" w:rsidP="00AC4C17">
      <w:pPr>
        <w:pStyle w:val="Para1"/>
        <w:rPr>
          <w:rFonts w:asciiTheme="minorHAnsi" w:hAnsiTheme="minorHAnsi" w:cstheme="minorHAnsi"/>
          <w:sz w:val="22"/>
          <w:szCs w:val="22"/>
        </w:rPr>
      </w:pPr>
    </w:p>
    <w:p w14:paraId="05F6A090" w14:textId="77777777" w:rsidR="002B6A4A" w:rsidRPr="00AC4C17" w:rsidRDefault="002B6A4A" w:rsidP="00AC4C17">
      <w:pPr>
        <w:pStyle w:val="Para1"/>
        <w:rPr>
          <w:rFonts w:asciiTheme="minorHAnsi" w:hAnsiTheme="minorHAnsi" w:cstheme="minorHAnsi"/>
          <w:sz w:val="22"/>
          <w:szCs w:val="22"/>
        </w:rPr>
      </w:pPr>
    </w:p>
    <w:p w14:paraId="30905AAF" w14:textId="77777777" w:rsidR="002B6A4A" w:rsidRDefault="002B6A4A" w:rsidP="002B6A4A">
      <w:pPr>
        <w:pStyle w:val="Para1"/>
      </w:pPr>
    </w:p>
    <w:p w14:paraId="1E22EE1B" w14:textId="77777777" w:rsidR="002B6A4A" w:rsidRPr="002B6A4A" w:rsidRDefault="002B6A4A" w:rsidP="002B6A4A">
      <w:pPr>
        <w:pStyle w:val="Para1"/>
      </w:pPr>
    </w:p>
    <w:p w14:paraId="54327EA3" w14:textId="77777777" w:rsidR="005C3337" w:rsidRDefault="005C3337" w:rsidP="005C3337">
      <w:pPr>
        <w:pStyle w:val="Para2"/>
      </w:pPr>
    </w:p>
    <w:p w14:paraId="30311BBE" w14:textId="77777777" w:rsidR="005C3337" w:rsidRDefault="005C3337" w:rsidP="005C3337">
      <w:pPr>
        <w:pStyle w:val="Titre2"/>
      </w:pPr>
      <w:bookmarkStart w:id="58" w:name="_Toc352515"/>
      <w:bookmarkStart w:id="59" w:name="_Toc166361056"/>
      <w:r>
        <w:t>Améliorations</w:t>
      </w:r>
      <w:bookmarkEnd w:id="58"/>
      <w:bookmarkEnd w:id="59"/>
      <w:r>
        <w:t xml:space="preserve"> </w:t>
      </w:r>
    </w:p>
    <w:p w14:paraId="67020A68" w14:textId="77777777" w:rsidR="005C3337" w:rsidRDefault="005C3337" w:rsidP="005C3337">
      <w:pPr>
        <w:pStyle w:val="Para2"/>
      </w:pPr>
    </w:p>
    <w:p w14:paraId="5456356F" w14:textId="77777777" w:rsidR="005C3337" w:rsidRDefault="005C3337" w:rsidP="005C3337">
      <w:pPr>
        <w:pStyle w:val="Para2"/>
      </w:pPr>
      <w:r>
        <w:t xml:space="preserve">Si aucun problème majeur ne </w:t>
      </w:r>
      <w:r w:rsidR="00C51210">
        <w:t>se</w:t>
      </w:r>
      <w:r>
        <w:t xml:space="preserve"> présente lors de la réalisation du projet, le logiciel de base avec les fonctions citées ci-dessus sera fait et fonctionnel. Cependant, je pense qu’il y a beaucoup d’améliorations qui peuvent être ajoutées. Si mon avancement le permet voici la liste des fonctions que j’aimerais pouvoir ajouter de la plus importante à la moins importante selon moi :</w:t>
      </w:r>
    </w:p>
    <w:p w14:paraId="0A4CD49F" w14:textId="77777777" w:rsidR="005C3337" w:rsidRDefault="005C3337" w:rsidP="005C3337">
      <w:pPr>
        <w:pStyle w:val="Para2"/>
      </w:pPr>
    </w:p>
    <w:p w14:paraId="40857D73" w14:textId="77777777" w:rsidR="005C3337" w:rsidRDefault="005C3337" w:rsidP="005C3337">
      <w:pPr>
        <w:pStyle w:val="Para2"/>
        <w:numPr>
          <w:ilvl w:val="0"/>
          <w:numId w:val="6"/>
        </w:numPr>
      </w:pPr>
      <w:r>
        <w:t>Pouvoir modifier la couleur du texte voire de chaque caractère.</w:t>
      </w:r>
    </w:p>
    <w:p w14:paraId="5C2A8CA0" w14:textId="77777777" w:rsidR="005C3337" w:rsidRDefault="005C3337" w:rsidP="005C3337">
      <w:pPr>
        <w:pStyle w:val="Para2"/>
        <w:numPr>
          <w:ilvl w:val="0"/>
          <w:numId w:val="6"/>
        </w:numPr>
      </w:pPr>
      <w:r>
        <w:t>Etendre le nombre de caractère possible à celui de la table ascii.</w:t>
      </w:r>
    </w:p>
    <w:p w14:paraId="6761CCE2" w14:textId="77777777" w:rsidR="005C3337" w:rsidRDefault="005C3337" w:rsidP="005C3337">
      <w:pPr>
        <w:pStyle w:val="Para2"/>
        <w:numPr>
          <w:ilvl w:val="0"/>
          <w:numId w:val="6"/>
        </w:numPr>
      </w:pPr>
      <w:r>
        <w:t>Ajouter des animations.</w:t>
      </w:r>
    </w:p>
    <w:p w14:paraId="2DFDF67C" w14:textId="77777777" w:rsidR="005C3337" w:rsidRDefault="005C3337" w:rsidP="005C3337">
      <w:pPr>
        <w:pStyle w:val="Para2"/>
        <w:numPr>
          <w:ilvl w:val="0"/>
          <w:numId w:val="6"/>
        </w:numPr>
      </w:pPr>
      <w:r>
        <w:t>Faire un mode d’affichage optimisé à différentes consommations permettant d’estimer précisément combien de temps encore le Totem pourra rester allumé.</w:t>
      </w:r>
    </w:p>
    <w:p w14:paraId="02E5BA9C" w14:textId="77777777" w:rsidR="005C3337" w:rsidRDefault="005C3337" w:rsidP="005C3337">
      <w:pPr>
        <w:pStyle w:val="Para2"/>
        <w:ind w:left="1854"/>
      </w:pPr>
    </w:p>
    <w:p w14:paraId="423491B1" w14:textId="77777777" w:rsidR="005C3337" w:rsidRDefault="005C3337" w:rsidP="005C3337">
      <w:pPr>
        <w:pStyle w:val="Titre2"/>
      </w:pPr>
      <w:bookmarkStart w:id="60" w:name="_Toc352516"/>
      <w:bookmarkStart w:id="61" w:name="_Toc166361057"/>
      <w:r>
        <w:lastRenderedPageBreak/>
        <w:t>Idées Possibles</w:t>
      </w:r>
      <w:bookmarkEnd w:id="60"/>
      <w:bookmarkEnd w:id="61"/>
    </w:p>
    <w:p w14:paraId="75C614C8" w14:textId="77777777" w:rsidR="005C3337" w:rsidRDefault="005C3337" w:rsidP="005C3337">
      <w:pPr>
        <w:pStyle w:val="Para2"/>
      </w:pPr>
    </w:p>
    <w:p w14:paraId="4B183990" w14:textId="77777777" w:rsidR="005C3337" w:rsidRDefault="005C3337" w:rsidP="005C3337">
      <w:pPr>
        <w:pStyle w:val="Para2"/>
      </w:pPr>
      <w:r>
        <w:t xml:space="preserve">Il est très </w:t>
      </w:r>
      <w:r w:rsidR="00C51210">
        <w:t>peu</w:t>
      </w:r>
      <w:r>
        <w:t xml:space="preserve"> probable que je réussisse à faire le logiciel de base avec toutes les améliorations que j’aimerais y amener mais si j’y arrive et qu’il me reste du temps, voici des idées que j’ai eues pour la suite :</w:t>
      </w:r>
    </w:p>
    <w:p w14:paraId="7B651B5B" w14:textId="77777777" w:rsidR="005C3337" w:rsidRDefault="005C3337" w:rsidP="005C3337">
      <w:pPr>
        <w:pStyle w:val="Para2"/>
      </w:pPr>
    </w:p>
    <w:p w14:paraId="70D76E49" w14:textId="77777777" w:rsidR="005C3337" w:rsidRDefault="005C3337" w:rsidP="005C3337">
      <w:pPr>
        <w:pStyle w:val="Para2"/>
        <w:numPr>
          <w:ilvl w:val="0"/>
          <w:numId w:val="7"/>
        </w:numPr>
      </w:pPr>
      <w:r>
        <w:t>Augmenter le nombre de caractères à la table ascii étendue.</w:t>
      </w:r>
    </w:p>
    <w:p w14:paraId="13AEED05" w14:textId="77777777" w:rsidR="005C3337" w:rsidRDefault="005C3337" w:rsidP="005C3337">
      <w:pPr>
        <w:pStyle w:val="Para2"/>
        <w:numPr>
          <w:ilvl w:val="0"/>
          <w:numId w:val="7"/>
        </w:numPr>
      </w:pPr>
      <w:r>
        <w:t>Ajouté un mode d’édition de la matrice depuis l’application wifi. Ce mode permettrait de modifier indépendamment chaque LED des deux matrices. Ce mode permettrait aussi de modifier la matrice de manière automatique depuis un PC par exemple sans devoir modifier le code dans le Pic.</w:t>
      </w:r>
    </w:p>
    <w:p w14:paraId="38C78E17" w14:textId="77777777" w:rsidR="005C3337" w:rsidRDefault="005C3337" w:rsidP="005C3337">
      <w:pPr>
        <w:pStyle w:val="Titre2"/>
        <w:numPr>
          <w:ilvl w:val="0"/>
          <w:numId w:val="0"/>
        </w:numPr>
        <w:ind w:left="1134"/>
      </w:pPr>
    </w:p>
    <w:p w14:paraId="5AA2E7D0" w14:textId="77777777" w:rsidR="005C3337" w:rsidRDefault="005C3337" w:rsidP="005C3337">
      <w:pPr>
        <w:pStyle w:val="Titre2"/>
      </w:pPr>
      <w:bookmarkStart w:id="62" w:name="_Toc352517"/>
      <w:bookmarkStart w:id="63" w:name="_Toc166361058"/>
      <w:r>
        <w:t>géstion des LEd</w:t>
      </w:r>
      <w:bookmarkEnd w:id="62"/>
      <w:bookmarkEnd w:id="63"/>
    </w:p>
    <w:p w14:paraId="36A40023" w14:textId="77777777" w:rsidR="005C3337" w:rsidRDefault="005C3337" w:rsidP="005C3337">
      <w:pPr>
        <w:pStyle w:val="Para2"/>
      </w:pPr>
    </w:p>
    <w:p w14:paraId="4CA615EE" w14:textId="77777777" w:rsidR="005C3337" w:rsidRDefault="005C3337" w:rsidP="005C3337">
      <w:pPr>
        <w:pStyle w:val="Para2"/>
      </w:pPr>
      <w:r>
        <w:t>Les LED des matrices sont des WS2812B qui sont des LED RGB avec un chip permettant une communication en série, ce qui permet de contrôler les 512 LED avec une seule ligne de commande. Pour pouvoir les commander il faut donc respecter un protocole, chaque LED prend 24 bits, les bits sont envoyés à une vitesse de 800kHz, chaque bit que ce soit un 1 ou un 0 possède un temps à l’état haut et un temps à l’état bas, ce qui permet entre autres de transmettre l’horloge.</w:t>
      </w:r>
    </w:p>
    <w:p w14:paraId="1AA435C9" w14:textId="77777777" w:rsidR="005C3337" w:rsidRDefault="005C3337" w:rsidP="005C3337">
      <w:pPr>
        <w:pStyle w:val="Para2"/>
      </w:pPr>
    </w:p>
    <w:p w14:paraId="28B03032" w14:textId="77777777" w:rsidR="005C3337" w:rsidRDefault="005C3337" w:rsidP="005C3337">
      <w:pPr>
        <w:pStyle w:val="Para2"/>
      </w:pPr>
      <w:r>
        <w:t xml:space="preserve">C’est pourquoi l’utilisation d’une ligne SPI pour contrôler les LED fonctionne bien, en utilisant un SPI travaillant à une fréquence 8 fois plus élevée que celle nécessaire pour gérer les LED </w:t>
      </w:r>
      <w:proofErr w:type="gramStart"/>
      <w:r>
        <w:t>un byte</w:t>
      </w:r>
      <w:proofErr w:type="gramEnd"/>
      <w:r>
        <w:t xml:space="preserve"> du SPI correspondra à un bit pour les LED et donc en transmettant 1000’0000 on obtiendras un 0 et 1111’1110 un 1.</w:t>
      </w:r>
    </w:p>
    <w:p w14:paraId="0A35AF48" w14:textId="77777777" w:rsidR="005C3337" w:rsidRPr="00DC3676" w:rsidRDefault="005C3337" w:rsidP="005C3337">
      <w:pPr>
        <w:rPr>
          <w:sz w:val="20"/>
        </w:rPr>
      </w:pPr>
      <w:r>
        <w:br w:type="page"/>
      </w:r>
    </w:p>
    <w:p w14:paraId="48920AB6" w14:textId="77777777" w:rsidR="005C3337" w:rsidRDefault="005C3337" w:rsidP="005C3337">
      <w:pPr>
        <w:pStyle w:val="Titre1"/>
      </w:pPr>
      <w:bookmarkStart w:id="64" w:name="_Toc352518"/>
      <w:bookmarkStart w:id="65" w:name="_Ref164544733"/>
      <w:bookmarkStart w:id="66" w:name="_Ref164544787"/>
      <w:bookmarkStart w:id="67" w:name="_Toc166361059"/>
      <w:r>
        <w:lastRenderedPageBreak/>
        <w:t>Boitier et PCB</w:t>
      </w:r>
      <w:bookmarkEnd w:id="64"/>
      <w:bookmarkEnd w:id="65"/>
      <w:bookmarkEnd w:id="66"/>
      <w:bookmarkEnd w:id="67"/>
    </w:p>
    <w:p w14:paraId="25B1D2BE" w14:textId="77777777" w:rsidR="005C3337" w:rsidRDefault="005C3337" w:rsidP="005C3337">
      <w:pPr>
        <w:pStyle w:val="Para1"/>
      </w:pPr>
    </w:p>
    <w:p w14:paraId="31EE88B5" w14:textId="77777777" w:rsidR="005C3337" w:rsidRDefault="005C3337" w:rsidP="005C3337">
      <w:pPr>
        <w:pStyle w:val="Para1"/>
      </w:pPr>
      <w:r>
        <w:t>Pour le boîtier, la forme sera normalement très semblable à ce que j’ai dessiné. Pour déterminer les dimensions du boîtier, il faut partir du diamètre que les deux matrices vont créer une fois mises en cercle. Vu que la longueur des matrices est connue, le diamètre peut se trouver facilement :</w:t>
      </w:r>
    </w:p>
    <w:p w14:paraId="26FF5EBF" w14:textId="77777777" w:rsidR="005C3337" w:rsidRDefault="005C3337" w:rsidP="005C3337">
      <w:pPr>
        <w:pStyle w:val="Para1"/>
      </w:pPr>
    </w:p>
    <w:p w14:paraId="2DE29ACE" w14:textId="77777777" w:rsidR="005C3337" w:rsidRPr="00DC3676" w:rsidRDefault="005C3337" w:rsidP="005C3337">
      <w:pPr>
        <w:pStyle w:val="Para1"/>
      </w:pPr>
      <m:oMathPara>
        <m:oMath>
          <m:r>
            <w:rPr>
              <w:rFonts w:ascii="Cambria Math" w:hAnsi="Cambria Math"/>
            </w:rPr>
            <m:t>p=</m:t>
          </m:r>
          <m:f>
            <m:fPr>
              <m:ctrlPr>
                <w:rPr>
                  <w:rFonts w:ascii="Cambria Math" w:hAnsi="Cambria Math"/>
                  <w:i/>
                </w:rPr>
              </m:ctrlPr>
            </m:fPr>
            <m:num>
              <m:r>
                <w:rPr>
                  <w:rFonts w:ascii="Cambria Math" w:hAnsi="Cambria Math"/>
                </w:rPr>
                <m:t>320*2</m:t>
              </m:r>
            </m:num>
            <m:den>
              <m:r>
                <w:rPr>
                  <w:rFonts w:ascii="Cambria Math" w:hAnsi="Cambria Math"/>
                </w:rPr>
                <m:t>π</m:t>
              </m:r>
            </m:den>
          </m:f>
          <m:r>
            <w:rPr>
              <w:rFonts w:ascii="Cambria Math" w:hAnsi="Cambria Math"/>
            </w:rPr>
            <m:t>=204mm</m:t>
          </m:r>
        </m:oMath>
      </m:oMathPara>
    </w:p>
    <w:p w14:paraId="6959AD5F" w14:textId="77777777" w:rsidR="005C3337" w:rsidRDefault="005C3337" w:rsidP="005C3337">
      <w:pPr>
        <w:pStyle w:val="Para1"/>
      </w:pPr>
    </w:p>
    <w:p w14:paraId="305CFBDD" w14:textId="77777777" w:rsidR="005C3337" w:rsidRDefault="005C3337" w:rsidP="005C3337">
      <w:pPr>
        <w:pStyle w:val="Para1"/>
      </w:pPr>
      <w:r>
        <w:t xml:space="preserve">La hauteur de la tête est en partie déterminé par la hauteur des matrices qui font 8cm de haut, À la hauteur des matrices </w:t>
      </w:r>
      <w:proofErr w:type="gramStart"/>
      <w:r>
        <w:t>s’ajoute</w:t>
      </w:r>
      <w:proofErr w:type="gramEnd"/>
      <w:r>
        <w:t xml:space="preserve"> l’épaisseur des disques inférieurs et supérieurs. Au total la tête fera environ 10cm de haut.</w:t>
      </w:r>
    </w:p>
    <w:p w14:paraId="7A372BC4" w14:textId="77777777" w:rsidR="005C3337" w:rsidRDefault="005C3337" w:rsidP="005C3337">
      <w:pPr>
        <w:pStyle w:val="Para1"/>
      </w:pPr>
    </w:p>
    <w:p w14:paraId="31970048" w14:textId="77777777" w:rsidR="005C3337" w:rsidRDefault="005C3337" w:rsidP="005C3337">
      <w:pPr>
        <w:pStyle w:val="Para1"/>
      </w:pPr>
      <w:r>
        <w:t xml:space="preserve">Le diamètre des matrices permet de connaitre le diamètre maximal du PCB, environ 20cm de diamètre. Cependant pour le diamètre du PCB je vais partir sur un PCB rond de 18cm de diamètre ce qui devrait être amplement suffisant au cas </w:t>
      </w:r>
      <w:r w:rsidR="00C51210">
        <w:t>où</w:t>
      </w:r>
      <w:r>
        <w:t xml:space="preserve"> cela ne suffit pas il reste encore un peu de marge.</w:t>
      </w:r>
    </w:p>
    <w:p w14:paraId="08F28A39" w14:textId="77777777" w:rsidR="005C3337" w:rsidRPr="00E518E4" w:rsidRDefault="005C3337" w:rsidP="005C3337">
      <w:pPr>
        <w:pStyle w:val="Para1"/>
      </w:pPr>
      <w:r>
        <w:t xml:space="preserve"> </w:t>
      </w:r>
    </w:p>
    <w:p w14:paraId="5BAD6BCC" w14:textId="77777777" w:rsidR="005C3337" w:rsidRDefault="005C3337" w:rsidP="005C3337">
      <w:pPr>
        <w:pStyle w:val="Titre1"/>
      </w:pPr>
      <w:bookmarkStart w:id="68" w:name="_Toc352519"/>
      <w:bookmarkStart w:id="69" w:name="_Toc166361060"/>
      <w:r>
        <w:t>Schéma batterie</w:t>
      </w:r>
      <w:bookmarkEnd w:id="68"/>
      <w:bookmarkEnd w:id="69"/>
    </w:p>
    <w:p w14:paraId="270D48B4" w14:textId="77777777" w:rsidR="005C3337" w:rsidRDefault="005C3337" w:rsidP="005C3337">
      <w:pPr>
        <w:pStyle w:val="Para1"/>
      </w:pPr>
    </w:p>
    <w:p w14:paraId="43AAE1D4" w14:textId="77777777" w:rsidR="005C3337" w:rsidRDefault="005C3337" w:rsidP="005C3337">
      <w:pPr>
        <w:pStyle w:val="Para1"/>
        <w:jc w:val="left"/>
      </w:pPr>
      <w:r>
        <w:t>La partie charge de la batterie, interrupteur et panneau solaire se trouvera dans et sur la base. Cette partie ne sera pas faite sur PCB mais câblée. Voici le schéma :</w:t>
      </w:r>
    </w:p>
    <w:p w14:paraId="0DA663F3" w14:textId="77777777" w:rsidR="005C3337" w:rsidRDefault="005C3337" w:rsidP="005C3337">
      <w:pPr>
        <w:pStyle w:val="Para1"/>
        <w:jc w:val="left"/>
      </w:pPr>
    </w:p>
    <w:p w14:paraId="43552443" w14:textId="77777777" w:rsidR="005C3337" w:rsidRDefault="005C3337" w:rsidP="005C3337">
      <w:pPr>
        <w:pStyle w:val="Para1"/>
        <w:jc w:val="left"/>
      </w:pPr>
      <w:r>
        <w:rPr>
          <w:noProof/>
        </w:rPr>
        <w:drawing>
          <wp:inline distT="0" distB="0" distL="0" distR="0" wp14:anchorId="55527A3F" wp14:editId="5828A471">
            <wp:extent cx="6480175" cy="4841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4841875"/>
                    </a:xfrm>
                    <a:prstGeom prst="rect">
                      <a:avLst/>
                    </a:prstGeom>
                  </pic:spPr>
                </pic:pic>
              </a:graphicData>
            </a:graphic>
          </wp:inline>
        </w:drawing>
      </w:r>
      <w:r>
        <w:br/>
      </w:r>
    </w:p>
    <w:p w14:paraId="345D0704" w14:textId="77777777" w:rsidR="005C3337" w:rsidRDefault="005C3337" w:rsidP="005C3337">
      <w:r>
        <w:br w:type="page"/>
      </w:r>
    </w:p>
    <w:p w14:paraId="6FE2F4C6" w14:textId="77777777" w:rsidR="005C3337" w:rsidRPr="00235FEA" w:rsidRDefault="005C3337" w:rsidP="005C3337">
      <w:pPr>
        <w:pStyle w:val="Titre1"/>
      </w:pPr>
      <w:bookmarkStart w:id="70" w:name="_Toc352520"/>
      <w:bookmarkStart w:id="71" w:name="_Toc166361061"/>
      <w:r>
        <w:lastRenderedPageBreak/>
        <w:t>Choix des pins</w:t>
      </w:r>
      <w:bookmarkEnd w:id="70"/>
      <w:bookmarkEnd w:id="71"/>
    </w:p>
    <w:p w14:paraId="70D54557" w14:textId="77777777" w:rsidR="005C3337" w:rsidRDefault="005C3337" w:rsidP="005C3337">
      <w:pPr>
        <w:ind w:left="567"/>
      </w:pPr>
    </w:p>
    <w:p w14:paraId="40D20CB9" w14:textId="77777777" w:rsidR="005C3337" w:rsidRDefault="005C3337" w:rsidP="005C3337">
      <w:pPr>
        <w:ind w:left="567"/>
      </w:pPr>
      <w:r>
        <w:t>Pour visualiser le choix des pins sur le pic j’ai fait ce tableau :</w:t>
      </w:r>
    </w:p>
    <w:p w14:paraId="553EE142" w14:textId="77777777" w:rsidR="005C3337" w:rsidRDefault="005C3337" w:rsidP="005C3337">
      <w:pPr>
        <w:ind w:left="567"/>
      </w:pPr>
    </w:p>
    <w:p w14:paraId="685488D3" w14:textId="77777777" w:rsidR="005C3337" w:rsidRDefault="005C3337" w:rsidP="005C3337">
      <w:pPr>
        <w:ind w:left="567"/>
      </w:pPr>
      <w:r>
        <w:rPr>
          <w:noProof/>
        </w:rPr>
        <w:drawing>
          <wp:inline distT="0" distB="0" distL="0" distR="0" wp14:anchorId="2A396FEC" wp14:editId="788787A6">
            <wp:extent cx="6480175" cy="50063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5006340"/>
                    </a:xfrm>
                    <a:prstGeom prst="rect">
                      <a:avLst/>
                    </a:prstGeom>
                  </pic:spPr>
                </pic:pic>
              </a:graphicData>
            </a:graphic>
          </wp:inline>
        </w:drawing>
      </w:r>
    </w:p>
    <w:p w14:paraId="0E11FD6B" w14:textId="77777777" w:rsidR="005C3337" w:rsidRDefault="005C3337" w:rsidP="005C3337">
      <w:pPr>
        <w:ind w:left="567"/>
      </w:pPr>
    </w:p>
    <w:p w14:paraId="6333A186" w14:textId="77777777" w:rsidR="005C3337" w:rsidRDefault="005C3337" w:rsidP="005C3337">
      <w:pPr>
        <w:ind w:left="567"/>
      </w:pPr>
      <w:r>
        <w:t>La première chose à faire pour correctement choisir les pins est de savoir ce qu’il faut et pour quel élément :</w:t>
      </w:r>
    </w:p>
    <w:p w14:paraId="4EC87F99" w14:textId="77777777" w:rsidR="005C3337" w:rsidRDefault="005C3337" w:rsidP="005C3337">
      <w:pPr>
        <w:ind w:left="567"/>
      </w:pPr>
    </w:p>
    <w:p w14:paraId="7CD3FC53" w14:textId="77777777" w:rsidR="005C3337" w:rsidRDefault="005C3337" w:rsidP="005C3337">
      <w:pPr>
        <w:pStyle w:val="Paragraphedeliste"/>
        <w:numPr>
          <w:ilvl w:val="0"/>
          <w:numId w:val="9"/>
        </w:numPr>
      </w:pPr>
      <w:r>
        <w:t>Trois entrées analogiques, deux pour la mesure de la batterie et une pour la luminosité.</w:t>
      </w:r>
    </w:p>
    <w:p w14:paraId="6B8403FF" w14:textId="77777777" w:rsidR="005C3337" w:rsidRDefault="005C3337" w:rsidP="005C3337">
      <w:pPr>
        <w:pStyle w:val="Paragraphedeliste"/>
        <w:numPr>
          <w:ilvl w:val="0"/>
          <w:numId w:val="9"/>
        </w:numPr>
      </w:pPr>
      <w:r>
        <w:t xml:space="preserve">Un SPI à 4 </w:t>
      </w:r>
      <w:proofErr w:type="gramStart"/>
      <w:r>
        <w:t>fil</w:t>
      </w:r>
      <w:proofErr w:type="gramEnd"/>
      <w:r>
        <w:t xml:space="preserve"> et 4 IO pour le module Wifi.</w:t>
      </w:r>
    </w:p>
    <w:p w14:paraId="429A339D" w14:textId="77777777" w:rsidR="005C3337" w:rsidRDefault="005C3337" w:rsidP="005C3337">
      <w:pPr>
        <w:pStyle w:val="Paragraphedeliste"/>
        <w:numPr>
          <w:ilvl w:val="0"/>
          <w:numId w:val="9"/>
        </w:numPr>
      </w:pPr>
      <w:r>
        <w:t>Une IO pour activer, désactiver l’alimentation 5V.</w:t>
      </w:r>
    </w:p>
    <w:p w14:paraId="30BAF01E" w14:textId="77777777" w:rsidR="005C3337" w:rsidRDefault="005C3337" w:rsidP="005C3337">
      <w:pPr>
        <w:pStyle w:val="Paragraphedeliste"/>
        <w:numPr>
          <w:ilvl w:val="0"/>
          <w:numId w:val="9"/>
        </w:numPr>
      </w:pPr>
      <w:r>
        <w:t>PGED, PGEC.</w:t>
      </w:r>
    </w:p>
    <w:p w14:paraId="0E9A7FD3" w14:textId="77777777" w:rsidR="005C3337" w:rsidRDefault="005C3337" w:rsidP="005C3337">
      <w:pPr>
        <w:pStyle w:val="Paragraphedeliste"/>
        <w:numPr>
          <w:ilvl w:val="0"/>
          <w:numId w:val="9"/>
        </w:numPr>
      </w:pPr>
      <w:r>
        <w:t>Les alimentations.</w:t>
      </w:r>
    </w:p>
    <w:p w14:paraId="58267BB8" w14:textId="77777777" w:rsidR="005C3337" w:rsidRDefault="005C3337" w:rsidP="005C3337">
      <w:pPr>
        <w:ind w:left="567"/>
      </w:pPr>
    </w:p>
    <w:p w14:paraId="57653947" w14:textId="77777777" w:rsidR="005C3337" w:rsidRDefault="005C3337" w:rsidP="005C3337">
      <w:pPr>
        <w:ind w:left="567"/>
      </w:pPr>
      <w:r>
        <w:t xml:space="preserve">Une fois déterminé il faut les placer. Le plus simple est de d’abord placé celle qui on le plus de restriction. Les alimentations ne peuvent pas être placé ailleurs que sur les pattes d’alimentation, de ce fait la question de ou les mettre ne se pose même pas. Ensuite le module Wifi est celui qui monopolise le plus de pattes, de plus il a besoin d’un SPI, pour le SPI 1 la patte SCK1 est la seul à être imposer les autres </w:t>
      </w:r>
      <w:r w:rsidR="00C51210">
        <w:t>sont</w:t>
      </w:r>
      <w:r>
        <w:t xml:space="preserve"> des pps ce qui fait quel peuvent être placer presque librement. J’ai donc essayé de placer les huit pattes destiner au module wifi sur le moins de côté du Pic possible. J’ai placer les deux pattes de programmation sur PGEC1 et PGED1 car elles étaient libres. Finalement j’ai placé les pattes restantes en essayant d’imaginé ou seront placer les composant sur le PCB.</w:t>
      </w:r>
    </w:p>
    <w:p w14:paraId="61534729" w14:textId="77777777" w:rsidR="005C3337" w:rsidRPr="00297BDE" w:rsidRDefault="005C3337" w:rsidP="00297BDE">
      <w:pPr>
        <w:rPr>
          <w:sz w:val="20"/>
        </w:rPr>
      </w:pPr>
      <w:r>
        <w:rPr>
          <w:sz w:val="20"/>
        </w:rPr>
        <w:br w:type="page"/>
      </w:r>
    </w:p>
    <w:p w14:paraId="52DDDF16" w14:textId="77777777" w:rsidR="00685F82" w:rsidRPr="00685F82" w:rsidRDefault="00685F82" w:rsidP="00685F82">
      <w:pPr>
        <w:pStyle w:val="Titre"/>
        <w:pBdr>
          <w:bottom w:val="single" w:sz="4" w:space="1" w:color="auto"/>
        </w:pBdr>
      </w:pPr>
      <w:r>
        <w:lastRenderedPageBreak/>
        <w:t>Réalisation</w:t>
      </w:r>
    </w:p>
    <w:p w14:paraId="24C43E1D" w14:textId="77777777" w:rsidR="00211810" w:rsidRPr="00685F82" w:rsidRDefault="00E15600" w:rsidP="00685F82">
      <w:pPr>
        <w:pStyle w:val="Titre1"/>
        <w:rPr>
          <w:b w:val="0"/>
          <w:caps w:val="0"/>
          <w:sz w:val="20"/>
        </w:rPr>
      </w:pPr>
      <w:bookmarkStart w:id="72" w:name="_Toc166361062"/>
      <w:r>
        <w:t>PCB</w:t>
      </w:r>
      <w:bookmarkEnd w:id="72"/>
    </w:p>
    <w:p w14:paraId="178FA053" w14:textId="77777777" w:rsidR="00685F82" w:rsidRPr="00685F82" w:rsidRDefault="00685F82" w:rsidP="00685F82">
      <w:pPr>
        <w:pStyle w:val="Para1"/>
      </w:pPr>
    </w:p>
    <w:p w14:paraId="7C06560F" w14:textId="77777777" w:rsidR="00211810" w:rsidRDefault="00211810" w:rsidP="00211810">
      <w:pPr>
        <w:pStyle w:val="Titre2"/>
      </w:pPr>
      <w:bookmarkStart w:id="73" w:name="_Toc166361063"/>
      <w:r>
        <w:t>Dimenssionnement</w:t>
      </w:r>
      <w:r w:rsidR="00817F63">
        <w:t xml:space="preserve"> de la carte</w:t>
      </w:r>
      <w:bookmarkEnd w:id="73"/>
    </w:p>
    <w:p w14:paraId="1A206959" w14:textId="77777777" w:rsidR="00211810" w:rsidRDefault="00211810" w:rsidP="00211810">
      <w:pPr>
        <w:pStyle w:val="Para2"/>
      </w:pPr>
    </w:p>
    <w:p w14:paraId="68764463" w14:textId="77777777" w:rsidR="00211810" w:rsidRDefault="00817F63" w:rsidP="00211810">
      <w:pPr>
        <w:pStyle w:val="Para2"/>
      </w:pPr>
      <w:r>
        <w:t xml:space="preserve">Vus que aucun boitier ou design particulier n’a été imposé dans le cahier </w:t>
      </w:r>
      <w:proofErr w:type="gramStart"/>
      <w:r>
        <w:t>des charge</w:t>
      </w:r>
      <w:proofErr w:type="gramEnd"/>
      <w:r w:rsidR="008B4F3D">
        <w:t>, il n’y avait pas réellement de</w:t>
      </w:r>
      <w:r w:rsidR="00CF2AE6">
        <w:t xml:space="preserve"> </w:t>
      </w:r>
      <w:r w:rsidR="008B4F3D">
        <w:t xml:space="preserve">contrainte </w:t>
      </w:r>
      <w:r w:rsidR="00CF2AE6">
        <w:t xml:space="preserve">concernant la taille du PCB. Cependant de légère contrainte son apparu lors de la phase de design. </w:t>
      </w:r>
      <w:r w:rsidR="00C51210">
        <w:t>Il</w:t>
      </w:r>
      <w:r w:rsidR="00CF2AE6">
        <w:t xml:space="preserve"> a été décider de placer le PCB au centre des deux matrices de </w:t>
      </w:r>
      <w:proofErr w:type="spellStart"/>
      <w:r w:rsidR="00CF2AE6">
        <w:t>LEDs</w:t>
      </w:r>
      <w:proofErr w:type="spellEnd"/>
      <w:r w:rsidR="00CF2AE6">
        <w:t xml:space="preserve"> ce qui limite la taille du PCB au </w:t>
      </w:r>
      <w:r w:rsidR="00C51210">
        <w:t>périmètre</w:t>
      </w:r>
      <w:r w:rsidR="00CF2AE6">
        <w:t xml:space="preserve"> des </w:t>
      </w:r>
      <w:r w:rsidR="008B4F3D">
        <w:t>matrices</w:t>
      </w:r>
      <w:r w:rsidR="00CF2AE6">
        <w:t> :</w:t>
      </w:r>
    </w:p>
    <w:p w14:paraId="1C2A67A1" w14:textId="77777777" w:rsidR="00AC48BA" w:rsidRDefault="00AC48BA" w:rsidP="00211810">
      <w:pPr>
        <w:pStyle w:val="Para2"/>
      </w:pPr>
    </w:p>
    <w:p w14:paraId="21D640EA" w14:textId="77777777" w:rsidR="00AC48BA" w:rsidRPr="00AC48BA" w:rsidRDefault="00AC48BA" w:rsidP="00211810">
      <w:pPr>
        <w:pStyle w:val="Para2"/>
      </w:pPr>
      <m:oMathPara>
        <m:oMath>
          <m:r>
            <w:rPr>
              <w:rFonts w:ascii="Cambria Math" w:hAnsi="Cambria Math"/>
            </w:rPr>
            <m:t>d=</m:t>
          </m:r>
          <m:f>
            <m:fPr>
              <m:ctrlPr>
                <w:rPr>
                  <w:rFonts w:ascii="Cambria Math" w:hAnsi="Cambria Math"/>
                  <w:i/>
                </w:rPr>
              </m:ctrlPr>
            </m:fPr>
            <m:num>
              <m:r>
                <w:rPr>
                  <w:rFonts w:ascii="Cambria Math" w:hAnsi="Cambria Math"/>
                </w:rPr>
                <m:t>p</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640</m:t>
              </m:r>
            </m:num>
            <m:den>
              <m:r>
                <w:rPr>
                  <w:rFonts w:ascii="Cambria Math" w:hAnsi="Cambria Math"/>
                </w:rPr>
                <m:t>π</m:t>
              </m:r>
            </m:den>
          </m:f>
          <m:r>
            <w:rPr>
              <w:rFonts w:ascii="Cambria Math" w:hAnsi="Cambria Math"/>
            </w:rPr>
            <m:t>≅203,72mm</m:t>
          </m:r>
        </m:oMath>
      </m:oMathPara>
    </w:p>
    <w:p w14:paraId="3385180A" w14:textId="77777777" w:rsidR="00AC48BA" w:rsidRDefault="00AC48BA" w:rsidP="00211810">
      <w:pPr>
        <w:pStyle w:val="Para2"/>
      </w:pPr>
    </w:p>
    <w:p w14:paraId="13F818F8" w14:textId="77777777" w:rsidR="00817F63" w:rsidRDefault="00CF2AE6" w:rsidP="00211810">
      <w:pPr>
        <w:pStyle w:val="Para2"/>
      </w:pPr>
      <w:r>
        <w:t>Du</w:t>
      </w:r>
      <w:r w:rsidR="00C51210">
        <w:t>e</w:t>
      </w:r>
      <w:r>
        <w:t xml:space="preserve"> au</w:t>
      </w:r>
      <w:r w:rsidR="00C51210">
        <w:t>x</w:t>
      </w:r>
      <w:r>
        <w:t xml:space="preserve"> matrice</w:t>
      </w:r>
      <w:r w:rsidR="00C51210">
        <w:t>s</w:t>
      </w:r>
      <w:r>
        <w:t xml:space="preserve"> le PCB ne </w:t>
      </w:r>
      <w:r w:rsidR="00C51210">
        <w:t>pouvait</w:t>
      </w:r>
      <w:r>
        <w:t xml:space="preserve"> pas être plus grand qu’un rond de 204mm de </w:t>
      </w:r>
      <w:r w:rsidR="00C51210">
        <w:t>diamètre</w:t>
      </w:r>
      <w:r>
        <w:t xml:space="preserve"> ou un carré de 144mm x 144mm</w:t>
      </w:r>
      <w:r w:rsidR="00817F63">
        <w:t>.</w:t>
      </w:r>
    </w:p>
    <w:p w14:paraId="2FE293B3" w14:textId="77777777" w:rsidR="00CF2AE6" w:rsidRPr="00211810" w:rsidRDefault="00817F63" w:rsidP="00211810">
      <w:pPr>
        <w:pStyle w:val="Para2"/>
      </w:pPr>
      <w:proofErr w:type="gramStart"/>
      <w:r>
        <w:t xml:space="preserve">Ces </w:t>
      </w:r>
      <w:r w:rsidR="00C51210">
        <w:t>dimension</w:t>
      </w:r>
      <w:r>
        <w:t xml:space="preserve"> calculé</w:t>
      </w:r>
      <w:proofErr w:type="gramEnd"/>
      <w:r>
        <w:t xml:space="preserve"> sont plus que </w:t>
      </w:r>
      <w:r w:rsidR="00C51210">
        <w:t>suffisante</w:t>
      </w:r>
      <w:r>
        <w:t xml:space="preserve"> pour les composant </w:t>
      </w:r>
      <w:r w:rsidR="00507198">
        <w:t>qu’il fallait</w:t>
      </w:r>
      <w:r>
        <w:t xml:space="preserve"> monter, j’ai donc fait le PCB au plus petit et finalement c’est un rectangle de 110mm par 87mm.</w:t>
      </w:r>
    </w:p>
    <w:p w14:paraId="2248F6F2" w14:textId="77777777" w:rsidR="00211810" w:rsidRPr="00211810" w:rsidRDefault="00211810" w:rsidP="00211810">
      <w:pPr>
        <w:pStyle w:val="Para1"/>
      </w:pPr>
    </w:p>
    <w:p w14:paraId="64366F3D" w14:textId="77777777" w:rsidR="0092740E" w:rsidRDefault="008B4F3D" w:rsidP="00211810">
      <w:pPr>
        <w:pStyle w:val="Titre2"/>
      </w:pPr>
      <w:bookmarkStart w:id="74" w:name="_Toc166361064"/>
      <w:r>
        <w:t>Placement</w:t>
      </w:r>
      <w:bookmarkEnd w:id="74"/>
    </w:p>
    <w:p w14:paraId="17566263" w14:textId="77777777" w:rsidR="00211810" w:rsidRDefault="00211810" w:rsidP="00211810">
      <w:pPr>
        <w:pStyle w:val="Para2"/>
      </w:pPr>
    </w:p>
    <w:p w14:paraId="680920AB" w14:textId="77777777" w:rsidR="002D363D" w:rsidRDefault="00AC48BA" w:rsidP="00AC48BA">
      <w:pPr>
        <w:pStyle w:val="Para2"/>
      </w:pPr>
      <w:r>
        <w:rPr>
          <w:noProof/>
        </w:rPr>
        <w:drawing>
          <wp:anchor distT="0" distB="0" distL="114300" distR="114300" simplePos="0" relativeHeight="251623936" behindDoc="0" locked="0" layoutInCell="1" allowOverlap="1" wp14:anchorId="026BE01F" wp14:editId="163C01EB">
            <wp:simplePos x="0" y="0"/>
            <wp:positionH relativeFrom="margin">
              <wp:posOffset>565939</wp:posOffset>
            </wp:positionH>
            <wp:positionV relativeFrom="paragraph">
              <wp:posOffset>448248</wp:posOffset>
            </wp:positionV>
            <wp:extent cx="6076950" cy="4506595"/>
            <wp:effectExtent l="38100" t="38100" r="38100" b="463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76950" cy="4506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8B4F3D">
        <w:t>Pour la plus parts des composants il n’y avait pas de grande contrainte pour le placement ou pour le</w:t>
      </w:r>
      <w:r w:rsidR="00685F82">
        <w:t xml:space="preserve"> routage</w:t>
      </w:r>
      <w:r w:rsidR="008B4F3D">
        <w:t>, seul le module wifi et les connecteurs avait un placement restreint</w:t>
      </w:r>
      <w:r w:rsidR="00685F82">
        <w:t xml:space="preserve"> et un routage particulier</w:t>
      </w:r>
      <w:r w:rsidR="008B4F3D">
        <w:t>.</w:t>
      </w:r>
    </w:p>
    <w:p w14:paraId="41371C82" w14:textId="77777777" w:rsidR="002D363D" w:rsidRDefault="002D363D" w:rsidP="00685F82">
      <w:pPr>
        <w:pStyle w:val="Para2"/>
        <w:ind w:left="0"/>
      </w:pPr>
    </w:p>
    <w:p w14:paraId="7A4D7FA4" w14:textId="77777777" w:rsidR="00AC48BA" w:rsidRPr="00685F82" w:rsidRDefault="00C51210" w:rsidP="00AC48BA">
      <w:pPr>
        <w:pStyle w:val="Para2"/>
      </w:pPr>
      <w:r>
        <w:t>Voilà</w:t>
      </w:r>
      <w:r w:rsidR="00BC29F4">
        <w:t xml:space="preserve"> à quoi ressemble la carte. La séparation délimite, en haut la partie logique et en bas la partie puissance et alimentation.</w:t>
      </w:r>
    </w:p>
    <w:p w14:paraId="0A269D4F" w14:textId="77777777" w:rsidR="00AC48BA" w:rsidRPr="00685F82" w:rsidRDefault="00AC48BA" w:rsidP="00AC48BA">
      <w:pPr>
        <w:rPr>
          <w:sz w:val="20"/>
        </w:rPr>
      </w:pPr>
      <w:r w:rsidRPr="00685F82">
        <w:lastRenderedPageBreak/>
        <w:br w:type="page"/>
      </w:r>
    </w:p>
    <w:p w14:paraId="066D9461" w14:textId="77777777" w:rsidR="00BC29F4" w:rsidRDefault="00BC29F4" w:rsidP="00BC29F4">
      <w:pPr>
        <w:pStyle w:val="Para2"/>
      </w:pPr>
    </w:p>
    <w:p w14:paraId="34E1F4F4" w14:textId="77777777" w:rsidR="00BC29F4" w:rsidRDefault="000E70F2" w:rsidP="00BC29F4">
      <w:pPr>
        <w:pStyle w:val="Titre3"/>
      </w:pPr>
      <w:bookmarkStart w:id="75" w:name="_Toc166361065"/>
      <w:r>
        <w:t>Partie puissance</w:t>
      </w:r>
      <w:bookmarkEnd w:id="75"/>
    </w:p>
    <w:p w14:paraId="5B7EF275" w14:textId="77777777" w:rsidR="00BC29F4" w:rsidRDefault="00BC29F4" w:rsidP="00BC29F4">
      <w:pPr>
        <w:pStyle w:val="Para3"/>
      </w:pPr>
    </w:p>
    <w:p w14:paraId="302846B9" w14:textId="77777777" w:rsidR="00BC29F4" w:rsidRDefault="00BC29F4" w:rsidP="00BC29F4">
      <w:pPr>
        <w:pStyle w:val="Para3"/>
      </w:pPr>
      <w:r>
        <w:t xml:space="preserve">En bas dans les encadrés orange j’ai placé les borniers d’alimentation des matrices, les deux sont identique et indépendant, </w:t>
      </w:r>
      <w:proofErr w:type="gramStart"/>
      <w:r>
        <w:t>deux bornier</w:t>
      </w:r>
      <w:proofErr w:type="gramEnd"/>
      <w:r>
        <w:t xml:space="preserve"> à droite pour alimenter la matrice droite et pareil du </w:t>
      </w:r>
      <w:r w:rsidR="00C51210">
        <w:t>côté</w:t>
      </w:r>
      <w:r>
        <w:t xml:space="preserve"> gauche pour alimenter la deuxième matrice chacun ayant un régulateur 5V.</w:t>
      </w:r>
    </w:p>
    <w:p w14:paraId="142E0758" w14:textId="77777777" w:rsidR="00BC29F4" w:rsidRDefault="00BC29F4" w:rsidP="00BC29F4">
      <w:pPr>
        <w:pStyle w:val="Para3"/>
      </w:pPr>
      <w:r>
        <w:t xml:space="preserve">De nombreuse contrainte on mener à les placer là, la première est qu’ils doivent être au bord pour </w:t>
      </w:r>
      <w:r w:rsidR="000E70F2">
        <w:t xml:space="preserve">droite et gauche pour être plus proche </w:t>
      </w:r>
      <w:proofErr w:type="gramStart"/>
      <w:r w:rsidR="000E70F2">
        <w:t>des matrice</w:t>
      </w:r>
      <w:proofErr w:type="gramEnd"/>
      <w:r w:rsidR="000E70F2">
        <w:t xml:space="preserve">, ensuite si les borniers sont aussi </w:t>
      </w:r>
      <w:r w:rsidR="00C51210">
        <w:t>proches</w:t>
      </w:r>
      <w:r w:rsidR="000E70F2">
        <w:t xml:space="preserve"> de leur régulateur 5V </w:t>
      </w:r>
      <w:r w:rsidR="00C51210">
        <w:t>respectif</w:t>
      </w:r>
      <w:r w:rsidR="000E70F2">
        <w:t xml:space="preserve"> s’est pour limiter la </w:t>
      </w:r>
      <w:r w:rsidR="00C51210">
        <w:t>résistance</w:t>
      </w:r>
      <w:r w:rsidR="000E70F2">
        <w:t xml:space="preserve"> dans les piste 5V et les effet de </w:t>
      </w:r>
      <w:r w:rsidR="00C51210">
        <w:t>résistance</w:t>
      </w:r>
      <w:r w:rsidR="000E70F2">
        <w:t xml:space="preserve"> dans le plan de masse menant à une masse non uni</w:t>
      </w:r>
      <w:r w:rsidR="00CC6EAB">
        <w:t>f</w:t>
      </w:r>
      <w:r w:rsidR="000E70F2">
        <w:t>orme.</w:t>
      </w:r>
    </w:p>
    <w:p w14:paraId="44DC702B" w14:textId="77777777" w:rsidR="00CC6EAB" w:rsidRDefault="00CC6EAB" w:rsidP="00BC29F4">
      <w:pPr>
        <w:pStyle w:val="Para3"/>
      </w:pPr>
      <w:r>
        <w:t xml:space="preserve">À droite il y a également le bornier de data out pour les </w:t>
      </w:r>
      <w:proofErr w:type="spellStart"/>
      <w:r>
        <w:t>LEDs</w:t>
      </w:r>
      <w:proofErr w:type="spellEnd"/>
      <w:r>
        <w:t xml:space="preserve"> car </w:t>
      </w:r>
      <w:r w:rsidR="00C51210">
        <w:t>c’est</w:t>
      </w:r>
      <w:r>
        <w:t xml:space="preserve"> la matrice une qui re</w:t>
      </w:r>
      <w:r w:rsidR="00BB7A5A">
        <w:t>ç</w:t>
      </w:r>
      <w:r>
        <w:t xml:space="preserve">ois les informations pour les </w:t>
      </w:r>
      <w:proofErr w:type="spellStart"/>
      <w:r>
        <w:t>LEDs</w:t>
      </w:r>
      <w:proofErr w:type="spellEnd"/>
      <w:r>
        <w:t>.</w:t>
      </w:r>
    </w:p>
    <w:p w14:paraId="57C7FA1C" w14:textId="77777777" w:rsidR="000E70F2" w:rsidRDefault="000E70F2" w:rsidP="00BC29F4">
      <w:pPr>
        <w:pStyle w:val="Para3"/>
      </w:pPr>
    </w:p>
    <w:p w14:paraId="2DD2F1DE" w14:textId="77777777" w:rsidR="000E70F2" w:rsidRDefault="000E70F2" w:rsidP="00BC29F4">
      <w:pPr>
        <w:pStyle w:val="Para3"/>
      </w:pPr>
      <w:r>
        <w:t xml:space="preserve">Enduite au centre j’ai placer le bornier de la batterie et tout de suite après dans l’encadré jaune la mesure du courant. Si la mesure du courant </w:t>
      </w:r>
      <w:r w:rsidR="00BB7A5A">
        <w:t>se</w:t>
      </w:r>
      <w:r>
        <w:t xml:space="preserve"> fait aussi proche s’est simplement pour </w:t>
      </w:r>
      <w:r w:rsidR="00BB7A5A">
        <w:t>simplifier</w:t>
      </w:r>
      <w:r>
        <w:t xml:space="preserve"> le routage du 12V ensuite.</w:t>
      </w:r>
    </w:p>
    <w:p w14:paraId="1095A87E" w14:textId="77777777" w:rsidR="00CC6EAB" w:rsidRDefault="000E70F2" w:rsidP="00CC6EAB">
      <w:pPr>
        <w:pStyle w:val="Para3"/>
      </w:pPr>
      <w:r>
        <w:t xml:space="preserve">Et finalement il ne restait plus qu’à mettre la partie régulateur 3,3V (encadré bleu) dans l’espace qu’il </w:t>
      </w:r>
      <w:r w:rsidR="00D461D8">
        <w:t>restait</w:t>
      </w:r>
      <w:r>
        <w:t>.</w:t>
      </w:r>
    </w:p>
    <w:p w14:paraId="586DB141" w14:textId="77777777" w:rsidR="000E70F2" w:rsidRDefault="000E70F2" w:rsidP="00BC29F4">
      <w:pPr>
        <w:pStyle w:val="Para3"/>
      </w:pPr>
    </w:p>
    <w:p w14:paraId="0335EF65" w14:textId="77777777" w:rsidR="000E70F2" w:rsidRDefault="000E70F2" w:rsidP="000E70F2">
      <w:pPr>
        <w:pStyle w:val="Titre3"/>
      </w:pPr>
      <w:bookmarkStart w:id="76" w:name="_Toc166361066"/>
      <w:r>
        <w:t>Partie logique</w:t>
      </w:r>
      <w:bookmarkEnd w:id="76"/>
      <w:r>
        <w:t xml:space="preserve"> </w:t>
      </w:r>
    </w:p>
    <w:p w14:paraId="472DB4EE" w14:textId="77777777" w:rsidR="00CC6EAB" w:rsidRDefault="00CC6EAB" w:rsidP="00CC6EAB">
      <w:pPr>
        <w:pStyle w:val="Para3"/>
      </w:pPr>
    </w:p>
    <w:p w14:paraId="3F82F3FE" w14:textId="77777777" w:rsidR="00CC6EAB" w:rsidRDefault="00CC6EAB" w:rsidP="00CC6EAB">
      <w:pPr>
        <w:pStyle w:val="Para3"/>
      </w:pPr>
      <w:proofErr w:type="gramStart"/>
      <w:r>
        <w:t>La seul contrainte</w:t>
      </w:r>
      <w:proofErr w:type="gramEnd"/>
      <w:r>
        <w:t xml:space="preserve"> pour la partie logique concerne le module wifi (dans l’encadrer rouge) qui, pour fonctionner de manière optimale, doit se trouver au bord du PCB.</w:t>
      </w:r>
    </w:p>
    <w:p w14:paraId="1DD7267A" w14:textId="77777777" w:rsidR="00CC6EAB" w:rsidRDefault="00CC6EAB" w:rsidP="00CC6EAB">
      <w:pPr>
        <w:pStyle w:val="Para3"/>
      </w:pPr>
      <w:r>
        <w:t>Le reste des composants (dans l’encadrer gris) a été placé en fonction de la place restante en suivant une logique de base c’est à dire les capacités de découplage le plus proche des composant à découpler etc...</w:t>
      </w:r>
    </w:p>
    <w:p w14:paraId="61EBC992" w14:textId="77777777" w:rsidR="00851DCB" w:rsidRDefault="00851DCB" w:rsidP="00851DCB">
      <w:pPr>
        <w:pStyle w:val="Titre2"/>
      </w:pPr>
      <w:bookmarkStart w:id="77" w:name="_Toc166361067"/>
      <w:r>
        <w:t>Routage</w:t>
      </w:r>
      <w:bookmarkEnd w:id="77"/>
      <w:r>
        <w:t xml:space="preserve"> </w:t>
      </w:r>
    </w:p>
    <w:p w14:paraId="2DA0C92C" w14:textId="77777777" w:rsidR="00851DCB" w:rsidRDefault="00851DCB" w:rsidP="00851DCB">
      <w:pPr>
        <w:pStyle w:val="Para2"/>
      </w:pPr>
    </w:p>
    <w:p w14:paraId="0C525C61" w14:textId="77777777" w:rsidR="00851DCB" w:rsidRDefault="00CF2E93" w:rsidP="00851DCB">
      <w:pPr>
        <w:pStyle w:val="Para2"/>
      </w:pPr>
      <w:r>
        <w:rPr>
          <w:noProof/>
        </w:rPr>
        <w:drawing>
          <wp:anchor distT="0" distB="0" distL="114300" distR="114300" simplePos="0" relativeHeight="251637248" behindDoc="0" locked="0" layoutInCell="1" allowOverlap="1" wp14:anchorId="2FA17070" wp14:editId="2EFD7AB4">
            <wp:simplePos x="0" y="0"/>
            <wp:positionH relativeFrom="column">
              <wp:posOffset>4288790</wp:posOffset>
            </wp:positionH>
            <wp:positionV relativeFrom="paragraph">
              <wp:posOffset>678815</wp:posOffset>
            </wp:positionV>
            <wp:extent cx="2247265" cy="1976120"/>
            <wp:effectExtent l="38100" t="38100" r="38735" b="431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7265" cy="19761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104" behindDoc="0" locked="0" layoutInCell="1" allowOverlap="1" wp14:anchorId="7EB2AA1C" wp14:editId="4E113CB5">
            <wp:simplePos x="0" y="0"/>
            <wp:positionH relativeFrom="column">
              <wp:posOffset>721360</wp:posOffset>
            </wp:positionH>
            <wp:positionV relativeFrom="paragraph">
              <wp:posOffset>688340</wp:posOffset>
            </wp:positionV>
            <wp:extent cx="3509645" cy="1957070"/>
            <wp:effectExtent l="38100" t="38100" r="33655" b="431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9645" cy="19570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t xml:space="preserve">Le routage de la partie logique était assez </w:t>
      </w:r>
      <w:r w:rsidR="00D461D8">
        <w:t>classique</w:t>
      </w:r>
      <w:r>
        <w:t xml:space="preserve">, du moins pour toute la partie dans l’encadré gris. En revanche pour le module wifi </w:t>
      </w:r>
      <w:proofErr w:type="gramStart"/>
      <w:r>
        <w:t>les contrainte</w:t>
      </w:r>
      <w:proofErr w:type="gramEnd"/>
      <w:r>
        <w:t xml:space="preserve"> ne s’</w:t>
      </w:r>
      <w:r w:rsidR="00D461D8">
        <w:t>arrêtait</w:t>
      </w:r>
      <w:r>
        <w:t xml:space="preserve"> pas à le placer au bord de la carte, le datasheet </w:t>
      </w:r>
      <w:r w:rsidR="00BA4971">
        <w:t xml:space="preserve">conseil </w:t>
      </w:r>
      <w:r>
        <w:t>aussi vivement de retiré tous le cuivre de la couche top directement en dessous du module et de faire une zone sous l’antenne sans cuivre sur aucune des couches :</w:t>
      </w:r>
      <w:r w:rsidRPr="00CF2E93">
        <w:rPr>
          <w:noProof/>
        </w:rPr>
        <w:t xml:space="preserve"> </w:t>
      </w:r>
    </w:p>
    <w:p w14:paraId="4EAE9BFA" w14:textId="77777777" w:rsidR="00CF2E93" w:rsidRDefault="00BA4971" w:rsidP="00BA4971">
      <w:pPr>
        <w:pStyle w:val="Citation"/>
        <w:jc w:val="left"/>
      </w:pPr>
      <w:r>
        <w:t xml:space="preserve">     Consigne </w:t>
      </w:r>
      <w:proofErr w:type="gramStart"/>
      <w:r>
        <w:t>du datasheet</w:t>
      </w:r>
      <w:proofErr w:type="gramEnd"/>
      <w:r>
        <w:t>.</w:t>
      </w:r>
      <w:r>
        <w:tab/>
      </w:r>
      <w:r>
        <w:tab/>
      </w:r>
      <w:r>
        <w:tab/>
      </w:r>
      <w:r>
        <w:tab/>
      </w:r>
      <w:r>
        <w:tab/>
      </w:r>
      <w:r>
        <w:tab/>
        <w:t>Résultat sur le PCB.</w:t>
      </w:r>
    </w:p>
    <w:p w14:paraId="1BA29C24" w14:textId="77777777" w:rsidR="00BA4971" w:rsidRDefault="00BA4971" w:rsidP="00BA4971">
      <w:pPr>
        <w:ind w:left="1134"/>
        <w:rPr>
          <w:sz w:val="20"/>
        </w:rPr>
      </w:pPr>
      <w:r w:rsidRPr="00BA4971">
        <w:rPr>
          <w:sz w:val="20"/>
        </w:rPr>
        <w:t xml:space="preserve">Le routage de la partie puissance lui était un peu plus </w:t>
      </w:r>
      <w:r w:rsidR="00811703" w:rsidRPr="00BA4971">
        <w:rPr>
          <w:sz w:val="20"/>
        </w:rPr>
        <w:t>particulier</w:t>
      </w:r>
      <w:r w:rsidRPr="00BA4971">
        <w:rPr>
          <w:sz w:val="20"/>
        </w:rPr>
        <w:t>, il a fallu faire attention à la largeur des pistes</w:t>
      </w:r>
      <w:r>
        <w:rPr>
          <w:sz w:val="20"/>
        </w:rPr>
        <w:t>.</w:t>
      </w:r>
    </w:p>
    <w:p w14:paraId="484CCE25" w14:textId="77777777" w:rsidR="00BA4971" w:rsidRDefault="00BA4971" w:rsidP="00BA4971">
      <w:pPr>
        <w:ind w:left="1134"/>
        <w:rPr>
          <w:sz w:val="20"/>
        </w:rPr>
      </w:pPr>
      <w:r>
        <w:rPr>
          <w:sz w:val="20"/>
        </w:rPr>
        <w:t xml:space="preserve">Vus que le 3,3V est prévu uniquement pour la partie logique, le courant traversant </w:t>
      </w:r>
      <w:proofErr w:type="gramStart"/>
      <w:r>
        <w:rPr>
          <w:sz w:val="20"/>
        </w:rPr>
        <w:t>les piste</w:t>
      </w:r>
      <w:proofErr w:type="gramEnd"/>
      <w:r>
        <w:rPr>
          <w:sz w:val="20"/>
        </w:rPr>
        <w:t xml:space="preserve"> serras relativement faible. </w:t>
      </w:r>
      <w:proofErr w:type="gramStart"/>
      <w:r>
        <w:rPr>
          <w:sz w:val="20"/>
        </w:rPr>
        <w:t>Les piste</w:t>
      </w:r>
      <w:proofErr w:type="gramEnd"/>
      <w:r>
        <w:rPr>
          <w:sz w:val="20"/>
        </w:rPr>
        <w:t xml:space="preserve"> font donc une largeur standard pour des alimentation de</w:t>
      </w:r>
      <w:r w:rsidR="00811703">
        <w:rPr>
          <w:sz w:val="20"/>
        </w:rPr>
        <w:t xml:space="preserve"> 0,5mm.</w:t>
      </w:r>
    </w:p>
    <w:p w14:paraId="458D3CB4" w14:textId="77777777" w:rsidR="00685F82" w:rsidRDefault="00685F82">
      <w:pPr>
        <w:rPr>
          <w:sz w:val="20"/>
        </w:rPr>
      </w:pPr>
      <w:r>
        <w:rPr>
          <w:sz w:val="20"/>
        </w:rPr>
        <w:br w:type="page"/>
      </w:r>
    </w:p>
    <w:p w14:paraId="565EA85F" w14:textId="77777777" w:rsidR="00685F82" w:rsidRDefault="00685F82" w:rsidP="00BA4971">
      <w:pPr>
        <w:ind w:left="1134"/>
        <w:rPr>
          <w:sz w:val="20"/>
        </w:rPr>
      </w:pPr>
      <w:r>
        <w:rPr>
          <w:rFonts w:cs="Arial"/>
          <w:noProof/>
          <w:color w:val="000000"/>
          <w:sz w:val="22"/>
          <w:szCs w:val="22"/>
        </w:rPr>
        <w:lastRenderedPageBreak/>
        <w:drawing>
          <wp:anchor distT="0" distB="0" distL="114300" distR="114300" simplePos="0" relativeHeight="251647488" behindDoc="0" locked="0" layoutInCell="1" allowOverlap="1" wp14:anchorId="362551E6" wp14:editId="51E51FF4">
            <wp:simplePos x="0" y="0"/>
            <wp:positionH relativeFrom="margin">
              <wp:align>center</wp:align>
            </wp:positionH>
            <wp:positionV relativeFrom="paragraph">
              <wp:posOffset>184150</wp:posOffset>
            </wp:positionV>
            <wp:extent cx="3075940" cy="2309495"/>
            <wp:effectExtent l="38100" t="38100" r="29210" b="33655"/>
            <wp:wrapTopAndBottom/>
            <wp:docPr id="9" name="Image 9" descr="https://lh6.googleusercontent.com/DObqE6qYRPyXNiiVXfj23xu5qrUbqgzPp_MV-dXsicCa_Dywqp0hw49q3oJbBxxlkngB3IszXc5BT0tQ_LADQSrgM65BfxpFZVqonEk3Ey1FtPq1FKdTT_c70gFXxTsKqXBF6l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ObqE6qYRPyXNiiVXfj23xu5qrUbqgzPp_MV-dXsicCa_Dywqp0hw49q3oJbBxxlkngB3IszXc5BT0tQ_LADQSrgM65BfxpFZVqonEk3Ey1FtPq1FKdTT_c70gFXxTsKqXBF6li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5940" cy="2309495"/>
                    </a:xfrm>
                    <a:prstGeom prst="rect">
                      <a:avLst/>
                    </a:prstGeom>
                    <a:noFill/>
                    <a:ln w="38100">
                      <a:solidFill>
                        <a:schemeClr val="tx1"/>
                      </a:solidFill>
                    </a:ln>
                  </pic:spPr>
                </pic:pic>
              </a:graphicData>
            </a:graphic>
          </wp:anchor>
        </w:drawing>
      </w:r>
    </w:p>
    <w:p w14:paraId="086E1C55" w14:textId="77777777" w:rsidR="00685F82" w:rsidRDefault="00685F82" w:rsidP="00BA4971">
      <w:pPr>
        <w:ind w:left="1134"/>
        <w:rPr>
          <w:sz w:val="20"/>
        </w:rPr>
      </w:pPr>
    </w:p>
    <w:p w14:paraId="034197DD" w14:textId="77777777" w:rsidR="00811703" w:rsidRPr="00811703" w:rsidRDefault="00811703" w:rsidP="00685F82">
      <w:pPr>
        <w:ind w:left="1134"/>
        <w:rPr>
          <w:sz w:val="20"/>
        </w:rPr>
      </w:pPr>
      <w:r>
        <w:rPr>
          <w:sz w:val="20"/>
        </w:rPr>
        <w:t xml:space="preserve">En revanche pour la partie 12V et 5V vus que la puissance </w:t>
      </w:r>
      <w:r w:rsidR="00D461D8">
        <w:rPr>
          <w:sz w:val="20"/>
        </w:rPr>
        <w:t>nécessaire</w:t>
      </w:r>
      <w:r>
        <w:rPr>
          <w:sz w:val="20"/>
        </w:rPr>
        <w:t xml:space="preserve"> pour alimenter le</w:t>
      </w:r>
      <w:r w:rsidR="00D461D8">
        <w:rPr>
          <w:sz w:val="20"/>
        </w:rPr>
        <w:t>s</w:t>
      </w:r>
      <w:r>
        <w:rPr>
          <w:sz w:val="20"/>
        </w:rPr>
        <w:t xml:space="preserve"> matrice</w:t>
      </w:r>
      <w:r w:rsidR="00D461D8">
        <w:rPr>
          <w:sz w:val="20"/>
        </w:rPr>
        <w:t>s</w:t>
      </w:r>
      <w:r>
        <w:rPr>
          <w:sz w:val="20"/>
        </w:rPr>
        <w:t xml:space="preserve"> de </w:t>
      </w:r>
      <w:proofErr w:type="spellStart"/>
      <w:r>
        <w:rPr>
          <w:sz w:val="20"/>
        </w:rPr>
        <w:t>LEDs</w:t>
      </w:r>
      <w:proofErr w:type="spellEnd"/>
      <w:r>
        <w:rPr>
          <w:sz w:val="20"/>
        </w:rPr>
        <w:t xml:space="preserve"> doit </w:t>
      </w:r>
      <w:r w:rsidR="00D461D8">
        <w:rPr>
          <w:sz w:val="20"/>
        </w:rPr>
        <w:t>passer</w:t>
      </w:r>
      <w:r>
        <w:rPr>
          <w:sz w:val="20"/>
        </w:rPr>
        <w:t xml:space="preserve"> dans </w:t>
      </w:r>
      <w:proofErr w:type="gramStart"/>
      <w:r>
        <w:rPr>
          <w:sz w:val="20"/>
        </w:rPr>
        <w:t>le piste</w:t>
      </w:r>
      <w:proofErr w:type="gramEnd"/>
      <w:r>
        <w:rPr>
          <w:sz w:val="20"/>
        </w:rPr>
        <w:t xml:space="preserve"> il faut les </w:t>
      </w:r>
      <w:r w:rsidR="00286BA2">
        <w:rPr>
          <w:sz w:val="20"/>
        </w:rPr>
        <w:t>dimensionner</w:t>
      </w:r>
      <w:r>
        <w:rPr>
          <w:sz w:val="20"/>
        </w:rPr>
        <w:t xml:space="preserve"> en </w:t>
      </w:r>
      <w:r w:rsidR="009E2E06">
        <w:rPr>
          <w:sz w:val="20"/>
        </w:rPr>
        <w:t>conséquence</w:t>
      </w:r>
      <w:r>
        <w:rPr>
          <w:sz w:val="20"/>
        </w:rPr>
        <w:t> :</w:t>
      </w:r>
    </w:p>
    <w:p w14:paraId="066BA87E" w14:textId="77777777" w:rsidR="00CF2E93" w:rsidRDefault="009E2E06" w:rsidP="00851DCB">
      <w:pPr>
        <w:pStyle w:val="Para2"/>
      </w:pPr>
      <w:r>
        <w:t>Voilà</w:t>
      </w:r>
      <w:r w:rsidR="00697D51">
        <w:t xml:space="preserve"> ce que ça donne sur le PCB. On peut voir, en particulier pour le 5V, que les piste qui entre et qui sorte du régulateur 5V sont plus petite quelle </w:t>
      </w:r>
      <w:r>
        <w:t>devrait</w:t>
      </w:r>
      <w:r w:rsidR="00697D51">
        <w:t xml:space="preserve"> s’est </w:t>
      </w:r>
      <w:r>
        <w:t>dû</w:t>
      </w:r>
      <w:r w:rsidR="00697D51">
        <w:t xml:space="preserve"> à l’entraxe du régulateur, si les piste était plus large </w:t>
      </w:r>
      <w:r w:rsidR="00286BA2">
        <w:t xml:space="preserve">elles </w:t>
      </w:r>
      <w:r w:rsidR="00FB607F">
        <w:t>seraient</w:t>
      </w:r>
      <w:r w:rsidR="00697D51">
        <w:t xml:space="preserve"> trop proche </w:t>
      </w:r>
      <w:proofErr w:type="gramStart"/>
      <w:r w:rsidR="00697D51">
        <w:t>des pad</w:t>
      </w:r>
      <w:proofErr w:type="gramEnd"/>
      <w:r w:rsidR="00697D51">
        <w:t xml:space="preserve">. Pour le 12V la réduction est négligeable mais pour le 5V elle est importante, j’ai donc routé la piste au top et au bot </w:t>
      </w:r>
      <w:r w:rsidR="00A40C1C">
        <w:t>et j’ai fait la piste le plus court possible.</w:t>
      </w:r>
    </w:p>
    <w:p w14:paraId="6B2BADE2" w14:textId="77777777" w:rsidR="00A40C1C" w:rsidRDefault="00A40C1C" w:rsidP="00851DCB">
      <w:pPr>
        <w:pStyle w:val="Para2"/>
      </w:pPr>
    </w:p>
    <w:p w14:paraId="05BAAC36" w14:textId="77777777" w:rsidR="00A40C1C" w:rsidRDefault="00A40C1C" w:rsidP="00851DCB">
      <w:pPr>
        <w:pStyle w:val="Para2"/>
      </w:pPr>
      <w:r>
        <w:t xml:space="preserve">Après avoir tous routé j’ai ajouté un plan de masse au top et au bot avec un </w:t>
      </w:r>
      <w:proofErr w:type="spellStart"/>
      <w:r>
        <w:t>stiching</w:t>
      </w:r>
      <w:proofErr w:type="spellEnd"/>
      <w:r>
        <w:t>.</w:t>
      </w:r>
    </w:p>
    <w:p w14:paraId="656D3436" w14:textId="77777777" w:rsidR="00A40C1C" w:rsidRPr="0089646F" w:rsidRDefault="0089646F" w:rsidP="0089646F">
      <w:pPr>
        <w:rPr>
          <w:sz w:val="20"/>
        </w:rPr>
      </w:pPr>
      <w:r>
        <w:br w:type="page"/>
      </w:r>
    </w:p>
    <w:p w14:paraId="2978D5FB" w14:textId="77777777" w:rsidR="00A40C1C" w:rsidRDefault="00A40C1C" w:rsidP="00A40C1C">
      <w:pPr>
        <w:pStyle w:val="Titre2"/>
      </w:pPr>
      <w:bookmarkStart w:id="78" w:name="_Toc166361068"/>
      <w:r>
        <w:lastRenderedPageBreak/>
        <w:t>Montage et problême</w:t>
      </w:r>
      <w:bookmarkEnd w:id="78"/>
      <w:r>
        <w:t xml:space="preserve"> </w:t>
      </w:r>
    </w:p>
    <w:p w14:paraId="1BB5DA46" w14:textId="77777777" w:rsidR="00A40C1C" w:rsidRDefault="00A40C1C" w:rsidP="00A40C1C">
      <w:pPr>
        <w:pStyle w:val="Para2"/>
      </w:pPr>
    </w:p>
    <w:p w14:paraId="2A836BF9" w14:textId="77777777" w:rsidR="00A40C1C" w:rsidRDefault="00A40C1C" w:rsidP="00A40C1C">
      <w:pPr>
        <w:pStyle w:val="Para2"/>
      </w:pPr>
      <w:r>
        <w:t xml:space="preserve">Après avoir reçus le PCB et les composants j’ai vite remarqué qu’il y avait </w:t>
      </w:r>
      <w:proofErr w:type="gramStart"/>
      <w:r>
        <w:t>des problème</w:t>
      </w:r>
      <w:proofErr w:type="gramEnd"/>
      <w:r>
        <w:t xml:space="preserve"> avec certain </w:t>
      </w:r>
      <w:proofErr w:type="spellStart"/>
      <w:r>
        <w:t>footprint</w:t>
      </w:r>
      <w:proofErr w:type="spellEnd"/>
      <w:r>
        <w:t xml:space="preserve"> que j’ai réalisé : </w:t>
      </w:r>
    </w:p>
    <w:p w14:paraId="0ED2004F" w14:textId="146BF36A" w:rsidR="00A40C1C" w:rsidRPr="00A40C1C" w:rsidRDefault="00000000" w:rsidP="00A40C1C">
      <w:pPr>
        <w:pStyle w:val="Para2"/>
      </w:pPr>
      <w:r>
        <w:rPr>
          <w:noProof/>
        </w:rPr>
        <w:pict w14:anchorId="561B6ED6">
          <v:group id="Groupe 469487438" o:spid="_x0000_s2087" style="position:absolute;left:0;text-align:left;margin-left:150.6pt;margin-top:58.4pt;width:227.55pt;height:152.2pt;z-index:251666432;mso-width-relative:margin;mso-height-relative:margin" coordorigin=",328" coordsize="28160,21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">
            <v:shape id="Image 10" o:spid="_x0000_s2088" type="#_x0000_t75" alt="https://lh3.googleusercontent.com/VdufnWOz0wzsD0Alhpq12Hhyjadg-UlaYKylOgVmKgDBgKyQ5YN21JN9G5GKNRG-rFEEneMi98RiP9Z45FtCARUN8rawOC28PinfsJAkBEtvE3LsdbdNnssL8d7xK0ILkAoWNoaQ" style="position:absolute;top:328;width:1235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" stroked="t" strokecolor="black [3213]" strokeweight="3pt">
              <v:imagedata r:id="rId58" o:title="VdufnWOz0wzsD0Alhpq12Hhyjadg-UlaYKylOgVmKgDBgKyQ5YN21JN9G5GKNRG-rFEEneMi98RiP9Z45FtCARUN8rawOC28PinfsJAkBEtvE3LsdbdNnssL8d7xK0ILkAoWNoaQ"/>
              <v:path arrowok="t"/>
            </v:shape>
            <v:shape id="Image 11" o:spid="_x0000_s2089" type="#_x0000_t75" style="position:absolute;left:12682;top:328;width:15478;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" stroked="t" strokecolor="black [3213]" strokeweight="3pt">
              <v:imagedata r:id="rId59" o:title=""/>
              <v:path arrowok="t"/>
            </v:shape>
            <w10:wrap type="topAndBottom"/>
          </v:group>
        </w:pict>
      </w:r>
      <w:r w:rsidR="00286BA2">
        <w:t>Tout</w:t>
      </w:r>
      <w:r w:rsidR="00A40C1C">
        <w:t xml:space="preserve"> d</w:t>
      </w:r>
      <w:r w:rsidR="00286BA2">
        <w:t>’</w:t>
      </w:r>
      <w:r w:rsidR="00A40C1C">
        <w:t xml:space="preserve">abord je me suis trompé sur </w:t>
      </w:r>
      <w:proofErr w:type="gramStart"/>
      <w:r w:rsidR="00A40C1C">
        <w:t xml:space="preserve">les </w:t>
      </w:r>
      <w:r w:rsidR="00286BA2">
        <w:t>dimension</w:t>
      </w:r>
      <w:proofErr w:type="gramEnd"/>
      <w:r w:rsidR="00A40C1C">
        <w:t xml:space="preserve"> de la résistance shunt R5, la résistance que j’ai </w:t>
      </w:r>
      <w:r w:rsidR="00FB607F">
        <w:t>commandée</w:t>
      </w:r>
      <w:r w:rsidR="00A40C1C">
        <w:t xml:space="preserve"> est du </w:t>
      </w:r>
      <w:r w:rsidR="00A40C1C" w:rsidRPr="00286BA2">
        <w:t xml:space="preserve">2512 </w:t>
      </w:r>
      <w:r w:rsidR="00A40C1C">
        <w:t xml:space="preserve">mais le </w:t>
      </w:r>
      <w:proofErr w:type="spellStart"/>
      <w:r w:rsidR="00A40C1C">
        <w:t>footprint</w:t>
      </w:r>
      <w:proofErr w:type="spellEnd"/>
      <w:r w:rsidR="00A40C1C">
        <w:t xml:space="preserve"> que j’ai utilisé n’est que du 1206, par chance </w:t>
      </w:r>
      <w:r w:rsidR="00FB607F">
        <w:t>grâce</w:t>
      </w:r>
      <w:r w:rsidR="00597319">
        <w:t xml:space="preserve"> au via en dessus de la résistance j’ai </w:t>
      </w:r>
      <w:r w:rsidR="00FB607F">
        <w:t>pu</w:t>
      </w:r>
      <w:r w:rsidR="00597319">
        <w:t xml:space="preserve"> </w:t>
      </w:r>
      <w:r w:rsidR="00FB607F">
        <w:t>souder</w:t>
      </w:r>
      <w:r w:rsidR="00597319">
        <w:t xml:space="preserve"> la résistance en limitant un maximum l’ajout de résistance </w:t>
      </w:r>
      <w:r w:rsidR="00FB607F">
        <w:t>indésiré</w:t>
      </w:r>
      <w:r w:rsidR="00597319">
        <w:t>.</w:t>
      </w:r>
    </w:p>
    <w:p w14:paraId="296289CD" w14:textId="77777777" w:rsidR="000E70F2" w:rsidRDefault="00830BF0" w:rsidP="000E70F2">
      <w:pPr>
        <w:pStyle w:val="Para3"/>
        <w:ind w:left="1134"/>
      </w:pPr>
      <w:r>
        <w:t xml:space="preserve">Le deuxième </w:t>
      </w:r>
      <w:proofErr w:type="spellStart"/>
      <w:r>
        <w:t>footprint</w:t>
      </w:r>
      <w:proofErr w:type="spellEnd"/>
      <w:r>
        <w:t xml:space="preserve"> qui à poser </w:t>
      </w:r>
      <w:r w:rsidR="000D7889">
        <w:t>un problème</w:t>
      </w:r>
      <w:r>
        <w:t xml:space="preserve"> est celui </w:t>
      </w:r>
      <w:proofErr w:type="gramStart"/>
      <w:r>
        <w:t>des condensateur polarisé</w:t>
      </w:r>
      <w:proofErr w:type="gramEnd"/>
      <w:r>
        <w:t xml:space="preserve"> de 47uF, en plus d’avoir assigné les pin à l’envers, je n’ai pas </w:t>
      </w:r>
      <w:r w:rsidR="00FB607F">
        <w:t>mis</w:t>
      </w:r>
      <w:r>
        <w:t xml:space="preserve"> </w:t>
      </w:r>
      <w:r w:rsidR="00FB607F">
        <w:t>suffisamment</w:t>
      </w:r>
      <w:r>
        <w:t xml:space="preserve"> de </w:t>
      </w:r>
      <w:r w:rsidR="000D7889">
        <w:t>tolérance</w:t>
      </w:r>
      <w:r>
        <w:t xml:space="preserve"> par rapport au</w:t>
      </w:r>
      <w:r w:rsidR="00FB607F">
        <w:t>x</w:t>
      </w:r>
      <w:r>
        <w:t xml:space="preserve"> indication</w:t>
      </w:r>
      <w:r w:rsidR="00FB607F">
        <w:t>s</w:t>
      </w:r>
      <w:r>
        <w:t xml:space="preserve"> du datasheet ce qui fait qu’ils n’étaient pas </w:t>
      </w:r>
      <w:r w:rsidR="000D7889">
        <w:t>faciles</w:t>
      </w:r>
      <w:r>
        <w:t xml:space="preserve"> </w:t>
      </w:r>
      <w:r w:rsidR="00FB607F">
        <w:t>du tous</w:t>
      </w:r>
      <w:r>
        <w:t xml:space="preserve"> à souder, exactement le même problème est </w:t>
      </w:r>
      <w:r w:rsidR="000D7889">
        <w:t>survenu</w:t>
      </w:r>
      <w:r>
        <w:t xml:space="preserve"> pour la bobine. Au finale cette erreur n’impact pas </w:t>
      </w:r>
      <w:proofErr w:type="gramStart"/>
      <w:r>
        <w:t>le produit finale</w:t>
      </w:r>
      <w:proofErr w:type="gramEnd"/>
      <w:r>
        <w:t xml:space="preserve"> mais elle a posé beaucoup de problème lors du montage.</w:t>
      </w:r>
    </w:p>
    <w:p w14:paraId="444D52AB" w14:textId="77777777" w:rsidR="00830BF0" w:rsidRDefault="00830BF0" w:rsidP="000E70F2">
      <w:pPr>
        <w:pStyle w:val="Para3"/>
        <w:ind w:left="1134"/>
      </w:pPr>
    </w:p>
    <w:p w14:paraId="656931C0" w14:textId="77777777" w:rsidR="00830BF0" w:rsidRDefault="00830BF0" w:rsidP="000E70F2">
      <w:pPr>
        <w:pStyle w:val="Para3"/>
        <w:ind w:left="1134"/>
      </w:pPr>
      <w:r>
        <w:t xml:space="preserve">La première chose que j’ai soudé et testé sont </w:t>
      </w:r>
      <w:proofErr w:type="gramStart"/>
      <w:r>
        <w:t>les alimentation</w:t>
      </w:r>
      <w:proofErr w:type="gramEnd"/>
      <w:r>
        <w:t xml:space="preserve"> ce qui </w:t>
      </w:r>
      <w:r w:rsidR="00FB607F">
        <w:t>m’a</w:t>
      </w:r>
      <w:r>
        <w:t xml:space="preserve"> très vite permis de remarquer que j’ai également assigné les pin des régulateurs 5V à l’envers. Par chance en avoir testé un à l’envers ne </w:t>
      </w:r>
      <w:proofErr w:type="gramStart"/>
      <w:r>
        <w:t>la pas</w:t>
      </w:r>
      <w:proofErr w:type="gramEnd"/>
      <w:r>
        <w:t xml:space="preserve"> détruit et le </w:t>
      </w:r>
      <w:r w:rsidR="00FB607F">
        <w:t>dessouder</w:t>
      </w:r>
      <w:r>
        <w:t xml:space="preserve"> puis le resouder à l’endroit à résolue le problème.</w:t>
      </w:r>
    </w:p>
    <w:p w14:paraId="0FA68578" w14:textId="77777777" w:rsidR="00830BF0" w:rsidRDefault="00830BF0" w:rsidP="000E70F2">
      <w:pPr>
        <w:pStyle w:val="Para3"/>
        <w:ind w:left="1134"/>
      </w:pPr>
    </w:p>
    <w:p w14:paraId="025B0398" w14:textId="77777777" w:rsidR="00830BF0" w:rsidRDefault="001F6259" w:rsidP="000E70F2">
      <w:pPr>
        <w:pStyle w:val="Para3"/>
        <w:ind w:left="1134"/>
      </w:pPr>
      <w:r>
        <w:rPr>
          <w:noProof/>
        </w:rPr>
        <w:drawing>
          <wp:anchor distT="0" distB="0" distL="114300" distR="114300" simplePos="0" relativeHeight="251667968" behindDoc="0" locked="0" layoutInCell="1" allowOverlap="1" wp14:anchorId="417F2062" wp14:editId="4A721B0A">
            <wp:simplePos x="0" y="0"/>
            <wp:positionH relativeFrom="margin">
              <wp:align>right</wp:align>
            </wp:positionH>
            <wp:positionV relativeFrom="paragraph">
              <wp:posOffset>1036955</wp:posOffset>
            </wp:positionV>
            <wp:extent cx="5967095" cy="104203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67095" cy="1042035"/>
                    </a:xfrm>
                    <a:prstGeom prst="rect">
                      <a:avLst/>
                    </a:prstGeom>
                  </pic:spPr>
                </pic:pic>
              </a:graphicData>
            </a:graphic>
            <wp14:sizeRelH relativeFrom="margin">
              <wp14:pctWidth>0</wp14:pctWidth>
            </wp14:sizeRelH>
            <wp14:sizeRelV relativeFrom="margin">
              <wp14:pctHeight>0</wp14:pctHeight>
            </wp14:sizeRelV>
          </wp:anchor>
        </w:drawing>
      </w:r>
      <w:r w:rsidR="00830BF0">
        <w:t xml:space="preserve">La </w:t>
      </w:r>
      <w:r w:rsidR="00FB607F">
        <w:t>dernière</w:t>
      </w:r>
      <w:r w:rsidR="00830BF0">
        <w:t xml:space="preserve"> </w:t>
      </w:r>
      <w:r w:rsidR="006200F7">
        <w:t xml:space="preserve">erreur </w:t>
      </w:r>
      <w:r w:rsidR="00FB607F">
        <w:t>commise</w:t>
      </w:r>
      <w:r w:rsidR="006200F7">
        <w:t xml:space="preserve"> lors du montage concerne le </w:t>
      </w:r>
      <w:proofErr w:type="spellStart"/>
      <w:r w:rsidR="006200F7">
        <w:t>reset</w:t>
      </w:r>
      <w:proofErr w:type="spellEnd"/>
      <w:r w:rsidR="006200F7">
        <w:t xml:space="preserve"> du pic qui ne fonctionnais pas avec le </w:t>
      </w:r>
      <w:r w:rsidR="00FB607F">
        <w:t>bouton</w:t>
      </w:r>
      <w:r w:rsidR="006200F7">
        <w:t xml:space="preserve">. J’ai assez vite </w:t>
      </w:r>
      <w:r w:rsidR="00FB607F">
        <w:t>remarqué</w:t>
      </w:r>
      <w:r w:rsidR="006200F7">
        <w:t xml:space="preserve"> que le problème </w:t>
      </w:r>
      <w:r w:rsidR="000D7889">
        <w:t>venait</w:t>
      </w:r>
      <w:r w:rsidR="006200F7">
        <w:t xml:space="preserve"> de la diode D2. Pendant la confection du PCB j’ai </w:t>
      </w:r>
      <w:r w:rsidR="00FB607F">
        <w:t>décidé</w:t>
      </w:r>
      <w:r w:rsidR="006200F7">
        <w:t xml:space="preserve"> de prendre la même diode que celle utilisé pour la carte de développement pic 32 de l’ETML-ES </w:t>
      </w:r>
      <w:r w:rsidR="00FB607F">
        <w:t>parce qu’il</w:t>
      </w:r>
      <w:r w:rsidR="006200F7">
        <w:t xml:space="preserve"> y en avait en stock, </w:t>
      </w:r>
      <w:r w:rsidR="00FB607F">
        <w:t>la diode</w:t>
      </w:r>
      <w:r w:rsidR="006200F7">
        <w:t xml:space="preserve"> BAS40. La diode était disponible dans le </w:t>
      </w:r>
      <w:proofErr w:type="spellStart"/>
      <w:r w:rsidR="006200F7">
        <w:t>vault</w:t>
      </w:r>
      <w:proofErr w:type="spellEnd"/>
      <w:r w:rsidR="006200F7">
        <w:t xml:space="preserve"> de </w:t>
      </w:r>
      <w:proofErr w:type="spellStart"/>
      <w:r w:rsidR="006200F7">
        <w:t>Altium</w:t>
      </w:r>
      <w:proofErr w:type="spellEnd"/>
      <w:r w:rsidR="006200F7">
        <w:t xml:space="preserve"> ce qui m’a épargné la confection du schéma et du </w:t>
      </w:r>
      <w:proofErr w:type="spellStart"/>
      <w:r w:rsidR="006200F7">
        <w:t>footprint</w:t>
      </w:r>
      <w:proofErr w:type="spellEnd"/>
      <w:r w:rsidR="006200F7">
        <w:t xml:space="preserve">, seulement la diode BAS40 qui est dans le </w:t>
      </w:r>
      <w:proofErr w:type="spellStart"/>
      <w:r w:rsidR="006200F7">
        <w:t>vault</w:t>
      </w:r>
      <w:proofErr w:type="spellEnd"/>
      <w:r w:rsidR="006200F7">
        <w:t xml:space="preserve"> est une BAS40-06</w:t>
      </w:r>
      <w:r>
        <w:t xml:space="preserve"> et on peut voir dans </w:t>
      </w:r>
      <w:proofErr w:type="gramStart"/>
      <w:r>
        <w:t>le datasheet</w:t>
      </w:r>
      <w:proofErr w:type="gramEnd"/>
      <w:r>
        <w:t xml:space="preserve"> que la BAS40 n’a pas la même configuration que la BAS40-06 chose que j’ai </w:t>
      </w:r>
      <w:r w:rsidR="00FB607F">
        <w:t>remarqué</w:t>
      </w:r>
      <w:r>
        <w:t xml:space="preserve"> trop tard :</w:t>
      </w:r>
    </w:p>
    <w:p w14:paraId="78A59E21" w14:textId="78E843D6" w:rsidR="00883D3B" w:rsidRDefault="00000000" w:rsidP="000301D4">
      <w:pPr>
        <w:pStyle w:val="Para3"/>
        <w:ind w:left="1134"/>
      </w:pPr>
      <w:r>
        <w:rPr>
          <w:noProof/>
        </w:rPr>
        <w:pict w14:anchorId="16209E24">
          <v:group id="Groupe 469487435" o:spid="_x0000_s2084" style="position:absolute;left:0;text-align:left;margin-left:106.85pt;margin-top:118.6pt;width:326.6pt;height:118.9pt;z-index:251667456;mso-width-relative:margin;mso-height-relative:margin" coordsize="50859,19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">
            <v:shape id="Image 13" o:spid="_x0000_s2085" type="#_x0000_t75" style="position:absolute;left:25052;width:258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" stroked="t" strokecolor="black [3213]" strokeweight="3pt">
              <v:imagedata r:id="rId61" o:title=""/>
              <v:path arrowok="t"/>
            </v:shape>
            <v:shape id="Image 14" o:spid="_x0000_s2086" type="#_x0000_t75" style="position:absolute;width:24364;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" stroked="t" strokecolor="black [3213]" strokeweight="3pt">
              <v:imagedata r:id="rId62" o:title=""/>
              <v:path arrowok="t"/>
            </v:shape>
            <w10:wrap type="topAndBottom"/>
          </v:group>
        </w:pict>
      </w:r>
      <w:r w:rsidR="001F6259">
        <w:t xml:space="preserve">J’ai cependant réussi à </w:t>
      </w:r>
      <w:r w:rsidR="00FB607F">
        <w:t>corriger</w:t>
      </w:r>
      <w:r w:rsidR="001F6259">
        <w:t xml:space="preserve"> cette erreur efficacement en </w:t>
      </w:r>
      <w:proofErr w:type="spellStart"/>
      <w:r w:rsidR="001F6259">
        <w:t>recablent</w:t>
      </w:r>
      <w:proofErr w:type="spellEnd"/>
      <w:r w:rsidR="001F6259">
        <w:t xml:space="preserve"> une diode BAS40 pour éviter de </w:t>
      </w:r>
      <w:r w:rsidR="00FB607F">
        <w:t>perdre</w:t>
      </w:r>
      <w:r w:rsidR="001F6259">
        <w:t xml:space="preserve"> du temps avec la commande d’un nouveau composant :</w:t>
      </w:r>
    </w:p>
    <w:p w14:paraId="04B055E0" w14:textId="77777777" w:rsidR="00883D3B" w:rsidRDefault="00883D3B">
      <w:pPr>
        <w:rPr>
          <w:sz w:val="20"/>
        </w:rPr>
      </w:pPr>
    </w:p>
    <w:p w14:paraId="7BDB1C8E" w14:textId="77777777" w:rsidR="00A0792C" w:rsidRDefault="000301D4" w:rsidP="00883D3B">
      <w:pPr>
        <w:pStyle w:val="Para3"/>
        <w:ind w:left="1134"/>
      </w:pPr>
      <w:r>
        <w:t xml:space="preserve">En revanche le </w:t>
      </w:r>
      <w:proofErr w:type="spellStart"/>
      <w:r>
        <w:t>footprint</w:t>
      </w:r>
      <w:proofErr w:type="spellEnd"/>
      <w:r>
        <w:t xml:space="preserve"> le plus sensible que j’ai </w:t>
      </w:r>
      <w:r w:rsidR="00FB607F">
        <w:t>dû</w:t>
      </w:r>
      <w:r>
        <w:t xml:space="preserve"> réaliser, celui du module wifi est juste et j’ai réussi à le souder sans difficulté.</w:t>
      </w:r>
      <w:r w:rsidR="00883D3B">
        <w:br w:type="page"/>
      </w:r>
    </w:p>
    <w:p w14:paraId="1473DE9F" w14:textId="77777777" w:rsidR="003D5C5F" w:rsidRDefault="003D5C5F" w:rsidP="003D5C5F">
      <w:pPr>
        <w:pStyle w:val="Titre1"/>
      </w:pPr>
      <w:bookmarkStart w:id="79" w:name="_Toc166361069"/>
      <w:r>
        <w:lastRenderedPageBreak/>
        <w:t>Code</w:t>
      </w:r>
      <w:bookmarkEnd w:id="79"/>
    </w:p>
    <w:p w14:paraId="3C3036FB" w14:textId="77777777" w:rsidR="003D5C5F" w:rsidRPr="003D5C5F" w:rsidRDefault="003D5C5F" w:rsidP="003D5C5F">
      <w:pPr>
        <w:pStyle w:val="Para1"/>
      </w:pPr>
    </w:p>
    <w:p w14:paraId="20B9FE06" w14:textId="77777777" w:rsidR="003D5C5F" w:rsidRDefault="003D5C5F" w:rsidP="003D5C5F">
      <w:pPr>
        <w:pStyle w:val="Titre2"/>
      </w:pPr>
      <w:bookmarkStart w:id="80" w:name="_Toc166361070"/>
      <w:r>
        <w:t>harmony</w:t>
      </w:r>
      <w:bookmarkEnd w:id="80"/>
    </w:p>
    <w:p w14:paraId="1A52E08F" w14:textId="77777777" w:rsidR="008D1DE4" w:rsidRDefault="008D1DE4" w:rsidP="008D1DE4">
      <w:pPr>
        <w:pStyle w:val="Para2"/>
      </w:pPr>
    </w:p>
    <w:p w14:paraId="787D8026" w14:textId="77777777" w:rsidR="00A55804" w:rsidRDefault="00A55804" w:rsidP="00A55804">
      <w:pPr>
        <w:pStyle w:val="Titre3"/>
      </w:pPr>
      <w:bookmarkStart w:id="81" w:name="_Toc166361071"/>
      <w:r>
        <w:t>Pin settings :</w:t>
      </w:r>
      <w:bookmarkEnd w:id="81"/>
    </w:p>
    <w:p w14:paraId="01AA2679" w14:textId="77777777" w:rsidR="00A55804" w:rsidRPr="00A55804" w:rsidRDefault="00A55804" w:rsidP="00A55804">
      <w:pPr>
        <w:pStyle w:val="Para3"/>
      </w:pPr>
    </w:p>
    <w:p w14:paraId="77929C63" w14:textId="77777777" w:rsidR="008D1DE4" w:rsidRPr="008D1DE4" w:rsidRDefault="008D1DE4" w:rsidP="00A55804">
      <w:pPr>
        <w:pStyle w:val="Para2"/>
        <w:ind w:left="1985"/>
      </w:pPr>
      <w:r>
        <w:t xml:space="preserve">Il y avait </w:t>
      </w:r>
      <w:proofErr w:type="gramStart"/>
      <w:r>
        <w:t>plusieurs chose</w:t>
      </w:r>
      <w:proofErr w:type="gramEnd"/>
      <w:r>
        <w:t xml:space="preserve"> à régler avec </w:t>
      </w:r>
      <w:r w:rsidR="00C960D2">
        <w:t>Harmony</w:t>
      </w:r>
      <w:r>
        <w:t>, ici on peut voir la configuration des pins :</w:t>
      </w:r>
    </w:p>
    <w:p w14:paraId="4E867727" w14:textId="77777777" w:rsidR="007C44D0" w:rsidRDefault="007C44D0" w:rsidP="00A55804">
      <w:pPr>
        <w:pStyle w:val="Para2"/>
        <w:ind w:left="1985"/>
        <w:rPr>
          <w:rFonts w:cs="Arial"/>
          <w:noProof/>
          <w:color w:val="000000"/>
          <w:sz w:val="22"/>
          <w:szCs w:val="22"/>
        </w:rPr>
      </w:pPr>
    </w:p>
    <w:p w14:paraId="1795FBD8" w14:textId="77777777" w:rsidR="008D1DE4" w:rsidRDefault="008D1DE4" w:rsidP="00A55804">
      <w:pPr>
        <w:pStyle w:val="Para2"/>
        <w:ind w:left="1985"/>
      </w:pPr>
      <w:r>
        <w:rPr>
          <w:rFonts w:cs="Arial"/>
          <w:noProof/>
          <w:color w:val="000000"/>
          <w:sz w:val="22"/>
          <w:szCs w:val="22"/>
        </w:rPr>
        <w:drawing>
          <wp:inline distT="0" distB="0" distL="0" distR="0" wp14:anchorId="52E09E5F" wp14:editId="0E28735D">
            <wp:extent cx="5124450" cy="328295"/>
            <wp:effectExtent l="38100" t="38100" r="38100" b="33655"/>
            <wp:docPr id="2" name="Image 2"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38" r="36654" b="92562"/>
                    <a:stretch/>
                  </pic:blipFill>
                  <pic:spPr bwMode="auto">
                    <a:xfrm>
                      <a:off x="0" y="0"/>
                      <a:ext cx="5303780" cy="33978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EB5DCA" w14:textId="77777777" w:rsidR="007C44D0" w:rsidRPr="008D1DE4" w:rsidRDefault="007C44D0" w:rsidP="007C44D0">
      <w:pPr>
        <w:pStyle w:val="Para2"/>
      </w:pPr>
    </w:p>
    <w:p w14:paraId="337A03CC" w14:textId="77777777" w:rsidR="003D5C5F" w:rsidRDefault="007C44D0" w:rsidP="00A55804">
      <w:pPr>
        <w:pStyle w:val="Para2"/>
        <w:ind w:left="1985"/>
      </w:pPr>
      <w:r>
        <w:rPr>
          <w:rFonts w:cs="Arial"/>
          <w:noProof/>
          <w:color w:val="000000"/>
          <w:sz w:val="22"/>
          <w:szCs w:val="22"/>
        </w:rPr>
        <w:drawing>
          <wp:inline distT="0" distB="0" distL="0" distR="0" wp14:anchorId="40DE69E3" wp14:editId="2F90FEA9">
            <wp:extent cx="5066387" cy="228283"/>
            <wp:effectExtent l="38100" t="38100" r="39370" b="38735"/>
            <wp:docPr id="80" name="Image 80"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176" r="36981" b="52927"/>
                    <a:stretch/>
                  </pic:blipFill>
                  <pic:spPr bwMode="auto">
                    <a:xfrm>
                      <a:off x="0" y="0"/>
                      <a:ext cx="5300054" cy="23881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AF074DC" w14:textId="77777777" w:rsidR="008D1DE4" w:rsidRDefault="008D1DE4" w:rsidP="00A55804">
      <w:pPr>
        <w:pStyle w:val="Para2"/>
        <w:ind w:left="1985"/>
      </w:pPr>
      <w:proofErr w:type="gramStart"/>
      <w:r>
        <w:t>Les deux seul pin vraiment importantes</w:t>
      </w:r>
      <w:proofErr w:type="gramEnd"/>
      <w:r>
        <w:t xml:space="preserve"> sont la pin 8 qui est l’enable des deux régulateur 5V </w:t>
      </w:r>
      <w:r w:rsidR="00B4410E">
        <w:t xml:space="preserve">et la pin 23 qui est la pin de commande des </w:t>
      </w:r>
      <w:proofErr w:type="spellStart"/>
      <w:r w:rsidR="00B4410E">
        <w:t>LEDs</w:t>
      </w:r>
      <w:proofErr w:type="spellEnd"/>
      <w:r w:rsidR="00B4410E">
        <w:t>.</w:t>
      </w:r>
    </w:p>
    <w:p w14:paraId="25C00E44" w14:textId="77777777" w:rsidR="00A55804" w:rsidRDefault="00A55804" w:rsidP="003D5C5F">
      <w:pPr>
        <w:pStyle w:val="Para2"/>
      </w:pPr>
    </w:p>
    <w:p w14:paraId="53F0015F" w14:textId="77777777" w:rsidR="00B4410E" w:rsidRDefault="00A55804" w:rsidP="00A55804">
      <w:pPr>
        <w:pStyle w:val="Titre3"/>
      </w:pPr>
      <w:bookmarkStart w:id="82" w:name="_Toc166361072"/>
      <w:proofErr w:type="spellStart"/>
      <w:r>
        <w:t>Timer</w:t>
      </w:r>
      <w:proofErr w:type="spellEnd"/>
      <w:r>
        <w:t xml:space="preserve"> 1 :</w:t>
      </w:r>
      <w:bookmarkEnd w:id="82"/>
    </w:p>
    <w:p w14:paraId="39717BF8" w14:textId="77777777" w:rsidR="00A55804" w:rsidRPr="00A55804" w:rsidRDefault="00A55804" w:rsidP="00A55804">
      <w:pPr>
        <w:pStyle w:val="Para3"/>
      </w:pPr>
    </w:p>
    <w:p w14:paraId="51ADA67E" w14:textId="77777777" w:rsidR="00B4410E" w:rsidRDefault="00B4410E" w:rsidP="00A55804">
      <w:pPr>
        <w:pStyle w:val="Para2"/>
        <w:ind w:left="1985"/>
      </w:pPr>
      <w:r>
        <w:t>Le rest</w:t>
      </w:r>
      <w:r w:rsidR="00A55804">
        <w:t>e</w:t>
      </w:r>
      <w:r>
        <w:t xml:space="preserve"> de la configuration se fait dans les options. Tous </w:t>
      </w:r>
      <w:r w:rsidR="00C960D2">
        <w:t>d’abord</w:t>
      </w:r>
      <w:r>
        <w:t xml:space="preserve"> il a fallu un </w:t>
      </w:r>
      <w:proofErr w:type="spellStart"/>
      <w:r>
        <w:t>Timer</w:t>
      </w:r>
      <w:proofErr w:type="spellEnd"/>
      <w:r>
        <w:t xml:space="preserve"> pour cadencer l’application, s’est lui qui vas déterminer la vitesse de défilement du texte :</w:t>
      </w:r>
    </w:p>
    <w:p w14:paraId="0DD921F8" w14:textId="77777777" w:rsidR="00883D3B" w:rsidRDefault="00883D3B" w:rsidP="00A55804">
      <w:pPr>
        <w:pStyle w:val="Para2"/>
        <w:ind w:left="1985"/>
      </w:pPr>
    </w:p>
    <w:p w14:paraId="5DF8D3AD" w14:textId="77777777" w:rsidR="00B4410E" w:rsidRDefault="00B4410E" w:rsidP="00A55804">
      <w:pPr>
        <w:pStyle w:val="Para2"/>
        <w:ind w:left="1985"/>
      </w:pPr>
      <w:r>
        <w:rPr>
          <w:rFonts w:cs="Arial"/>
          <w:noProof/>
          <w:color w:val="000000"/>
          <w:sz w:val="22"/>
          <w:szCs w:val="22"/>
        </w:rPr>
        <w:drawing>
          <wp:inline distT="0" distB="0" distL="0" distR="0" wp14:anchorId="68866106" wp14:editId="064515E6">
            <wp:extent cx="5334635" cy="2685415"/>
            <wp:effectExtent l="0" t="0" r="0" b="635"/>
            <wp:docPr id="4" name="Image 4" descr="https://lh6.googleusercontent.com/BrUx28sD5qmpvzp_2yAnMS0UlK46j9P7wNpRXJ8wNvT6S5JzbzRnmkyjN-91V6uId7oDeRMUUOVnZy7xitLZHk0fiJ_PCJjl6I0IxvAbTmTd50tQV6uGPeyiDNt26r5AOlIutG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rUx28sD5qmpvzp_2yAnMS0UlK46j9P7wNpRXJ8wNvT6S5JzbzRnmkyjN-91V6uId7oDeRMUUOVnZy7xitLZHk0fiJ_PCJjl6I0IxvAbTmTd50tQV6uGPeyiDNt26r5AOlIutGV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635" cy="2685415"/>
                    </a:xfrm>
                    <a:prstGeom prst="rect">
                      <a:avLst/>
                    </a:prstGeom>
                    <a:noFill/>
                    <a:ln>
                      <a:noFill/>
                    </a:ln>
                  </pic:spPr>
                </pic:pic>
              </a:graphicData>
            </a:graphic>
          </wp:inline>
        </w:drawing>
      </w:r>
    </w:p>
    <w:p w14:paraId="2DDD709C" w14:textId="77777777" w:rsidR="00883D3B" w:rsidRDefault="00883D3B" w:rsidP="00A55804">
      <w:pPr>
        <w:pStyle w:val="Para2"/>
        <w:ind w:left="1985"/>
      </w:pPr>
    </w:p>
    <w:p w14:paraId="2335E591" w14:textId="77777777" w:rsidR="00B4410E" w:rsidRDefault="00B4410E" w:rsidP="00A55804">
      <w:pPr>
        <w:pStyle w:val="Para2"/>
        <w:ind w:left="1985"/>
      </w:pPr>
      <w:r>
        <w:t xml:space="preserve">Ici le </w:t>
      </w:r>
      <w:proofErr w:type="spellStart"/>
      <w:r>
        <w:t>Timer</w:t>
      </w:r>
      <w:proofErr w:type="spellEnd"/>
      <w:r>
        <w:t xml:space="preserve"> </w:t>
      </w:r>
      <w:proofErr w:type="spellStart"/>
      <w:r>
        <w:t>Period</w:t>
      </w:r>
      <w:proofErr w:type="spellEnd"/>
      <w:r>
        <w:t xml:space="preserve"> n’est pas très important car il est tout de suite </w:t>
      </w:r>
      <w:r w:rsidR="00C960D2">
        <w:t>modifié</w:t>
      </w:r>
      <w:r>
        <w:t xml:space="preserve"> dans le code mais le </w:t>
      </w:r>
      <w:proofErr w:type="spellStart"/>
      <w:r>
        <w:t>Prescaler</w:t>
      </w:r>
      <w:proofErr w:type="spellEnd"/>
      <w:r>
        <w:t xml:space="preserve"> lui a été choisi </w:t>
      </w:r>
      <w:r w:rsidR="000D7889">
        <w:t>de manière</w:t>
      </w:r>
      <w:r>
        <w:t xml:space="preserve"> que la fréquence du </w:t>
      </w:r>
      <w:proofErr w:type="spellStart"/>
      <w:r>
        <w:t>timer</w:t>
      </w:r>
      <w:proofErr w:type="spellEnd"/>
      <w:r>
        <w:t xml:space="preserve"> ne soit pas trop haute ce qui ferais que le code n’a pas le temps de mettre à jour les matrice qu’il doit déjà les remettre à jour et pas trop faible non plus pour éviter que le texte mette 10 </w:t>
      </w:r>
      <w:proofErr w:type="gramStart"/>
      <w:r>
        <w:t>minute</w:t>
      </w:r>
      <w:proofErr w:type="gramEnd"/>
      <w:r>
        <w:t xml:space="preserve"> pour faire le tour du totem. Après </w:t>
      </w:r>
      <w:proofErr w:type="gramStart"/>
      <w:r>
        <w:t>plusieurs test</w:t>
      </w:r>
      <w:proofErr w:type="gramEnd"/>
      <w:r>
        <w:t xml:space="preserve"> j’ai </w:t>
      </w:r>
      <w:r w:rsidR="00C960D2">
        <w:t>remarqué</w:t>
      </w:r>
      <w:r>
        <w:t xml:space="preserve"> que le </w:t>
      </w:r>
      <w:proofErr w:type="spellStart"/>
      <w:r>
        <w:t>pr</w:t>
      </w:r>
      <w:r w:rsidR="00C960D2">
        <w:t>e</w:t>
      </w:r>
      <w:r>
        <w:t>scaler</w:t>
      </w:r>
      <w:proofErr w:type="spellEnd"/>
      <w:r>
        <w:t xml:space="preserve"> idéal été 64 ce qui permet une fréquence du </w:t>
      </w:r>
      <w:proofErr w:type="spellStart"/>
      <w:r>
        <w:t>Timer</w:t>
      </w:r>
      <w:proofErr w:type="spellEnd"/>
      <w:r>
        <w:t xml:space="preserve"> 1 entre :</w:t>
      </w:r>
    </w:p>
    <w:p w14:paraId="65B4BDCC" w14:textId="77777777" w:rsidR="009D1E75" w:rsidRDefault="009D1E75" w:rsidP="00A55804">
      <w:pPr>
        <w:pStyle w:val="Para2"/>
        <w:ind w:left="1985"/>
      </w:pPr>
    </w:p>
    <w:p w14:paraId="61E217F2" w14:textId="77777777" w:rsidR="00B4410E" w:rsidRPr="009D1E75" w:rsidRDefault="00000000"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m:t>
              </m:r>
            </m:den>
          </m:f>
          <m:r>
            <w:rPr>
              <w:rFonts w:ascii="Cambria Math" w:hAnsi="Cambria Math"/>
            </w:rPr>
            <m:t>=750kHz</m:t>
          </m:r>
        </m:oMath>
      </m:oMathPara>
    </w:p>
    <w:p w14:paraId="39BD7AC7" w14:textId="77777777" w:rsidR="009D1E75" w:rsidRPr="008749F7" w:rsidRDefault="009D1E75" w:rsidP="00A55804">
      <w:pPr>
        <w:pStyle w:val="Para2"/>
        <w:ind w:left="1985"/>
      </w:pPr>
    </w:p>
    <w:p w14:paraId="351BF24B" w14:textId="77777777" w:rsidR="008749F7" w:rsidRDefault="008749F7" w:rsidP="00A55804">
      <w:pPr>
        <w:pStyle w:val="Para2"/>
        <w:ind w:left="1985"/>
      </w:pPr>
      <w:r>
        <w:t>Et :</w:t>
      </w:r>
    </w:p>
    <w:p w14:paraId="0C2B0476" w14:textId="77777777" w:rsidR="009D1E75" w:rsidRDefault="009D1E75" w:rsidP="00A55804">
      <w:pPr>
        <w:pStyle w:val="Para2"/>
        <w:ind w:left="1985"/>
      </w:pPr>
    </w:p>
    <w:p w14:paraId="6956D4D8" w14:textId="77777777" w:rsidR="008749F7" w:rsidRPr="009D1E75" w:rsidRDefault="00000000"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64*65536</m:t>
              </m:r>
            </m:den>
          </m:f>
          <m:r>
            <w:rPr>
              <w:rFonts w:ascii="Cambria Math" w:hAnsi="Cambria Math"/>
            </w:rPr>
            <m:t>=11,44Hz</m:t>
          </m:r>
        </m:oMath>
      </m:oMathPara>
    </w:p>
    <w:p w14:paraId="4330423A" w14:textId="77777777" w:rsidR="007C44D0" w:rsidRDefault="007C44D0">
      <w:pPr>
        <w:rPr>
          <w:sz w:val="20"/>
        </w:rPr>
      </w:pPr>
      <w:r>
        <w:br w:type="page"/>
      </w:r>
    </w:p>
    <w:p w14:paraId="2D698A28" w14:textId="77777777" w:rsidR="00A55804" w:rsidRDefault="00A7338C" w:rsidP="00A55804">
      <w:pPr>
        <w:pStyle w:val="Para2"/>
        <w:ind w:left="1985"/>
      </w:pPr>
      <w:r>
        <w:rPr>
          <w:rFonts w:cs="Arial"/>
          <w:noProof/>
          <w:color w:val="000000"/>
          <w:sz w:val="22"/>
          <w:szCs w:val="22"/>
        </w:rPr>
        <w:lastRenderedPageBreak/>
        <w:drawing>
          <wp:anchor distT="0" distB="0" distL="114300" distR="114300" simplePos="0" relativeHeight="251616768" behindDoc="0" locked="0" layoutInCell="1" allowOverlap="1" wp14:anchorId="2365CF8E" wp14:editId="2680D8C0">
            <wp:simplePos x="0" y="0"/>
            <wp:positionH relativeFrom="margin">
              <wp:posOffset>1712653</wp:posOffset>
            </wp:positionH>
            <wp:positionV relativeFrom="paragraph">
              <wp:posOffset>150915</wp:posOffset>
            </wp:positionV>
            <wp:extent cx="3976370" cy="2562225"/>
            <wp:effectExtent l="38100" t="38100" r="43180" b="47625"/>
            <wp:wrapTopAndBottom/>
            <wp:docPr id="49" name="Image 49" descr="https://lh3.googleusercontent.com/wCCFSVNZs8oo5cL-NyJwkOx-uekiEM8fwhQMSOEVGMnNCCLKxeb07aXQhlE6RRxO0K865exCQP7zNoL731te6flHx6gELQSkgZbP08z4DSdj8ab972e27RigAoHN9vSZjgv2R3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CCFSVNZs8oo5cL-NyJwkOx-uekiEM8fwhQMSOEVGMnNCCLKxeb07aXQhlE6RRxO0K865exCQP7zNoL731te6flHx6gELQSkgZbP08z4DSdj8ab972e27RigAoHN9vSZjgv2R3CV"/>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76370" cy="25622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4E5E743" w14:textId="77777777" w:rsidR="009D1E75" w:rsidRDefault="009D1E75" w:rsidP="00A55804">
      <w:pPr>
        <w:pStyle w:val="Para2"/>
        <w:ind w:left="1985"/>
      </w:pPr>
      <w:r>
        <w:t xml:space="preserve">Test du </w:t>
      </w:r>
      <w:proofErr w:type="spellStart"/>
      <w:r>
        <w:t>Timer</w:t>
      </w:r>
      <w:proofErr w:type="spellEnd"/>
      <w:r>
        <w:t xml:space="preserve"> 1, </w:t>
      </w:r>
      <w:proofErr w:type="spellStart"/>
      <w:r>
        <w:t>Timer</w:t>
      </w:r>
      <w:proofErr w:type="spellEnd"/>
      <w:r>
        <w:t xml:space="preserve"> </w:t>
      </w:r>
      <w:proofErr w:type="spellStart"/>
      <w:r>
        <w:t>Period</w:t>
      </w:r>
      <w:proofErr w:type="spellEnd"/>
      <w:r>
        <w:t xml:space="preserve"> = 65535, </w:t>
      </w:r>
      <w:proofErr w:type="spellStart"/>
      <w:r>
        <w:t>toggle</w:t>
      </w:r>
      <w:proofErr w:type="spellEnd"/>
      <w:r>
        <w:t xml:space="preserve"> de la pin RB6 à chaque </w:t>
      </w:r>
      <w:r w:rsidR="00A55804">
        <w:t>interruption</w:t>
      </w:r>
      <w:r>
        <w:t xml:space="preserve"> donc f = 2*f mesuré</w:t>
      </w:r>
      <w:r w:rsidR="00A55804">
        <w:t>.</w:t>
      </w:r>
    </w:p>
    <w:p w14:paraId="42E5E129" w14:textId="77777777" w:rsidR="00A55804" w:rsidRDefault="00A55804" w:rsidP="00A55804">
      <w:pPr>
        <w:pStyle w:val="Para2"/>
        <w:ind w:left="1985"/>
      </w:pPr>
    </w:p>
    <w:p w14:paraId="07FBCA59" w14:textId="77777777" w:rsidR="00A55804" w:rsidRDefault="00A55804" w:rsidP="00A7338C">
      <w:pPr>
        <w:pStyle w:val="Para2"/>
        <w:ind w:left="1985"/>
      </w:pPr>
      <w:r>
        <w:t xml:space="preserve">Sur le </w:t>
      </w:r>
      <w:r w:rsidR="00C960D2">
        <w:t>Screenshot</w:t>
      </w:r>
      <w:r>
        <w:t xml:space="preserve"> on voit une fréquence de 5,74Hz ce qui fait une interruption à 11,48Hz ce qui est très proche des 11,44Hz calculé.</w:t>
      </w:r>
    </w:p>
    <w:p w14:paraId="618E73C0" w14:textId="77777777" w:rsidR="00A55804" w:rsidRDefault="00A55804" w:rsidP="00B4410E">
      <w:pPr>
        <w:pStyle w:val="Para2"/>
      </w:pPr>
    </w:p>
    <w:p w14:paraId="30FB682A" w14:textId="77777777" w:rsidR="00A55804" w:rsidRDefault="00A55804" w:rsidP="00A7338C">
      <w:pPr>
        <w:pStyle w:val="Titre3"/>
      </w:pPr>
      <w:bookmarkStart w:id="83" w:name="_Toc166361073"/>
      <w:r>
        <w:t>SPI</w:t>
      </w:r>
      <w:bookmarkEnd w:id="83"/>
    </w:p>
    <w:p w14:paraId="37D7DDD0" w14:textId="77777777" w:rsidR="007C44D0" w:rsidRDefault="007C44D0" w:rsidP="00A55804">
      <w:pPr>
        <w:pStyle w:val="Para3"/>
      </w:pPr>
    </w:p>
    <w:p w14:paraId="6F654422" w14:textId="77777777" w:rsidR="00A55804" w:rsidRDefault="00A55804" w:rsidP="00A55804">
      <w:pPr>
        <w:pStyle w:val="Para3"/>
      </w:pPr>
      <w:r>
        <w:t>Le projet contient deux communication SPI mais n’ayant pas eu le temps de m’attaquer sérieusement à la programmation du module wifi</w:t>
      </w:r>
      <w:r w:rsidR="00CC7902">
        <w:t xml:space="preserve"> je n’ai pas initialisé le SPI servant à la communication avec le module wifi.</w:t>
      </w:r>
    </w:p>
    <w:p w14:paraId="1AF3C8CF" w14:textId="77777777" w:rsidR="00CC7902" w:rsidRDefault="00CC7902" w:rsidP="00A55804">
      <w:pPr>
        <w:pStyle w:val="Para3"/>
      </w:pPr>
    </w:p>
    <w:p w14:paraId="156B7BCD" w14:textId="4B4F35DB" w:rsidR="00F01AB4" w:rsidRPr="00A55804" w:rsidRDefault="00000000" w:rsidP="00A55804">
      <w:pPr>
        <w:pStyle w:val="Para3"/>
      </w:pPr>
      <w:r>
        <w:rPr>
          <w:noProof/>
        </w:rPr>
        <w:pict w14:anchorId="33A1A2FF">
          <v:group id="Groupe 469487428" o:spid="_x0000_s2077" style="position:absolute;left:0;text-align:left;margin-left:60.3pt;margin-top:30.25pt;width:509.6pt;height:211.5pt;z-index:251673600;mso-position-horizontal-relative:page;mso-width-relative:margin;mso-height-relative:margin" coordsize="7024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&#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">
            <v:shape id="Image 50" o:spid="_x0000_s2078" type="#_x0000_t75" alt="https://lh5.googleusercontent.com/UVLerRCD9dkN_BicQg8PpXYvCACqRMIkpujjr9yw8z0TjWxe0sMFj86lPrq6c5sPcF68kwWpIf4Cp_Fcg59ffBptf72SK3J9qvJaWtP4Wzx40wrBcybbA68c4OSdEN2zJNeOx76r" style="position:absolute;width:37191;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" stroked="t" strokecolor="black [3213]" strokeweight="3pt">
              <v:imagedata r:id="rId66" o:title="UVLerRCD9dkN_BicQg8PpXYvCACqRMIkpujjr9yw8z0TjWxe0sMFj86lPrq6c5sPcF68kwWpIf4Cp_Fcg59ffBptf72SK3J9qvJaWtP4Wzx40wrBcybbA68c4OSdEN2zJNeOx76r" cropbottom="33477f"/>
              <v:path arrowok="t"/>
            </v:shape>
            <v:shape id="Image 81" o:spid="_x0000_s2079" type="#_x0000_t75" alt="https://lh5.googleusercontent.com/UVLerRCD9dkN_BicQg8PpXYvCACqRMIkpujjr9yw8z0TjWxe0sMFj86lPrq6c5sPcF68kwWpIf4Cp_Fcg59ffBptf72SK3J9qvJaWtP4Wzx40wrBcybbA68c4OSdEN2zJNeOx76r" style="position:absolute;left:33051;width:37192;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" stroked="t" strokecolor="black [3213]" strokeweight="3pt">
              <v:imagedata r:id="rId66" o:title="UVLerRCD9dkN_BicQg8PpXYvCACqRMIkpujjr9yw8z0TjWxe0sMFj86lPrq6c5sPcF68kwWpIf4Cp_Fcg59ffBptf72SK3J9qvJaWtP4Wzx40wrBcybbA68c4OSdEN2zJNeOx76r" croptop="30426f"/>
              <v:path arrowok="t"/>
            </v:shape>
            <w10:wrap type="square" anchorx="page"/>
          </v:group>
        </w:pict>
      </w:r>
      <w:r w:rsidR="00F01AB4">
        <w:t xml:space="preserve">Vus qu’il ne faut que le SDO2 pour communiquer avec les </w:t>
      </w:r>
      <w:proofErr w:type="spellStart"/>
      <w:r w:rsidR="00F01AB4">
        <w:t>LEDs</w:t>
      </w:r>
      <w:proofErr w:type="spellEnd"/>
      <w:r w:rsidR="00F01AB4">
        <w:t xml:space="preserve"> la configuration du SPI n’est pas très compliquer :</w:t>
      </w:r>
      <w:r w:rsidR="00A7338C" w:rsidRPr="00A55804">
        <w:t xml:space="preserve"> </w:t>
      </w:r>
    </w:p>
    <w:p w14:paraId="57792FB4" w14:textId="77777777" w:rsidR="00A55804" w:rsidRDefault="00A55804" w:rsidP="00B4410E">
      <w:pPr>
        <w:pStyle w:val="Para2"/>
      </w:pPr>
    </w:p>
    <w:p w14:paraId="5F27EA20" w14:textId="77777777" w:rsidR="009D1E75" w:rsidRDefault="00E46F90" w:rsidP="00A7338C">
      <w:pPr>
        <w:pStyle w:val="Para2"/>
        <w:ind w:left="1679" w:firstLine="306"/>
      </w:pPr>
      <w:r>
        <w:t xml:space="preserve">Le plus important </w:t>
      </w:r>
      <w:r w:rsidR="00C960D2">
        <w:t>a</w:t>
      </w:r>
      <w:r>
        <w:t xml:space="preserve"> changé est le Clock/Baud Rate qui a été mis à 3,2MHz. </w:t>
      </w:r>
    </w:p>
    <w:p w14:paraId="194DB062" w14:textId="77777777" w:rsidR="007C44D0" w:rsidRDefault="007C44D0">
      <w:pPr>
        <w:rPr>
          <w:sz w:val="20"/>
        </w:rPr>
      </w:pPr>
      <w:r>
        <w:br w:type="page"/>
      </w:r>
    </w:p>
    <w:p w14:paraId="54746283" w14:textId="77777777" w:rsidR="003D5C5F" w:rsidRDefault="003D5C5F" w:rsidP="003D5C5F">
      <w:pPr>
        <w:pStyle w:val="Titre2"/>
      </w:pPr>
      <w:bookmarkStart w:id="84" w:name="_Toc166361074"/>
      <w:r>
        <w:lastRenderedPageBreak/>
        <w:t>LED</w:t>
      </w:r>
      <w:bookmarkEnd w:id="84"/>
    </w:p>
    <w:p w14:paraId="0FF41D4D" w14:textId="77777777" w:rsidR="003D5C5F" w:rsidRDefault="003D5C5F" w:rsidP="003D5C5F">
      <w:pPr>
        <w:pStyle w:val="Para2"/>
      </w:pPr>
    </w:p>
    <w:p w14:paraId="2314C10E" w14:textId="77777777" w:rsidR="00E46F90" w:rsidRDefault="0031529B" w:rsidP="003D5C5F">
      <w:pPr>
        <w:pStyle w:val="Para2"/>
      </w:pPr>
      <w:r>
        <w:t xml:space="preserve">L’écriture sur </w:t>
      </w:r>
      <w:proofErr w:type="gramStart"/>
      <w:r>
        <w:t>les matrice</w:t>
      </w:r>
      <w:proofErr w:type="gramEnd"/>
      <w:r>
        <w:t xml:space="preserve"> est faite avec deux fonction. La fonction </w:t>
      </w:r>
      <w:proofErr w:type="spellStart"/>
      <w:r>
        <w:t>Led_</w:t>
      </w:r>
      <w:proofErr w:type="gramStart"/>
      <w:r>
        <w:t>Set</w:t>
      </w:r>
      <w:proofErr w:type="spellEnd"/>
      <w:r>
        <w:t>(</w:t>
      </w:r>
      <w:proofErr w:type="gramEnd"/>
      <w:r>
        <w:t xml:space="preserve">) et la fonction </w:t>
      </w:r>
      <w:proofErr w:type="spellStart"/>
      <w:r>
        <w:t>WriteToLED</w:t>
      </w:r>
      <w:proofErr w:type="spellEnd"/>
      <w:r w:rsidR="00F174AA">
        <w:t>.</w:t>
      </w:r>
    </w:p>
    <w:p w14:paraId="6E3F04C2" w14:textId="77777777" w:rsidR="00F174AA" w:rsidRDefault="00F174AA" w:rsidP="003D5C5F">
      <w:pPr>
        <w:pStyle w:val="Para2"/>
      </w:pPr>
    </w:p>
    <w:p w14:paraId="02A67C0B" w14:textId="77777777" w:rsidR="00F174AA" w:rsidRDefault="00F174AA" w:rsidP="003D5C5F">
      <w:pPr>
        <w:pStyle w:val="Para2"/>
      </w:pPr>
      <w:r>
        <w:t xml:space="preserve">La Fonction </w:t>
      </w:r>
      <w:proofErr w:type="spellStart"/>
      <w:r>
        <w:t>Led_</w:t>
      </w:r>
      <w:proofErr w:type="gramStart"/>
      <w:r>
        <w:t>Set</w:t>
      </w:r>
      <w:proofErr w:type="spellEnd"/>
      <w:r>
        <w:t>(</w:t>
      </w:r>
      <w:proofErr w:type="gramEnd"/>
      <w:r>
        <w:t xml:space="preserve">) est très basic, la seul chose qu’elle fait s’est écrire des 0 dans le SPI pendant environ 50us le temps de reset des </w:t>
      </w:r>
      <w:proofErr w:type="spellStart"/>
      <w:r>
        <w:t>LEDs</w:t>
      </w:r>
      <w:proofErr w:type="spellEnd"/>
      <w:r>
        <w:t xml:space="preserve">. Cette fonction </w:t>
      </w:r>
      <w:r w:rsidR="00C960D2">
        <w:t>va</w:t>
      </w:r>
      <w:r>
        <w:t xml:space="preserve"> permettre de dire au </w:t>
      </w:r>
      <w:proofErr w:type="spellStart"/>
      <w:r>
        <w:t>LEDs</w:t>
      </w:r>
      <w:proofErr w:type="spellEnd"/>
      <w:r>
        <w:t xml:space="preserve"> d’afficher ce qu’elles ont reçus.</w:t>
      </w:r>
    </w:p>
    <w:p w14:paraId="47F16552" w14:textId="77777777" w:rsidR="00F174AA" w:rsidRDefault="00F174AA" w:rsidP="003D5C5F">
      <w:pPr>
        <w:pStyle w:val="Para2"/>
      </w:pPr>
    </w:p>
    <w:p w14:paraId="12C8E4E5" w14:textId="77777777" w:rsidR="00F174AA" w:rsidRDefault="00F174AA" w:rsidP="00C960D2">
      <w:pPr>
        <w:pStyle w:val="Para2"/>
      </w:pPr>
      <w:r>
        <w:t xml:space="preserve">La fonction </w:t>
      </w:r>
      <w:proofErr w:type="spellStart"/>
      <w:r>
        <w:t>WriteToLED</w:t>
      </w:r>
      <w:proofErr w:type="spellEnd"/>
      <w:r>
        <w:t xml:space="preserve"> elle est un </w:t>
      </w:r>
      <w:r w:rsidR="00C960D2">
        <w:t>peu</w:t>
      </w:r>
      <w:r>
        <w:t xml:space="preserve"> plus compliquer, elle s’occupe de prendre un tableau</w:t>
      </w:r>
      <w:r w:rsidR="000F25CA">
        <w:t xml:space="preserve">, </w:t>
      </w:r>
      <w:proofErr w:type="spellStart"/>
      <w:r w:rsidR="000F25CA">
        <w:t>colorMatrix</w:t>
      </w:r>
      <w:proofErr w:type="spellEnd"/>
      <w:r w:rsidR="000F25CA">
        <w:t>,</w:t>
      </w:r>
      <w:r>
        <w:t xml:space="preserve"> d’un nombre de case égale au nombre de </w:t>
      </w:r>
      <w:proofErr w:type="spellStart"/>
      <w:r>
        <w:t>LEDs</w:t>
      </w:r>
      <w:proofErr w:type="spellEnd"/>
      <w:r>
        <w:t xml:space="preserve"> contenant une structure</w:t>
      </w:r>
      <w:r w:rsidR="000F25CA">
        <w:t xml:space="preserve">, </w:t>
      </w:r>
      <w:proofErr w:type="spellStart"/>
      <w:r w:rsidR="000F25CA">
        <w:t>colorStruct</w:t>
      </w:r>
      <w:proofErr w:type="spellEnd"/>
      <w:r w:rsidR="000F25CA">
        <w:t>,</w:t>
      </w:r>
      <w:r>
        <w:t xml:space="preserve"> de trois uint8 par case représentant les trois couleur</w:t>
      </w:r>
      <w:r w:rsidR="000F25CA">
        <w:t>s</w:t>
      </w:r>
      <w:r>
        <w:t xml:space="preserve"> RGB de chaque </w:t>
      </w:r>
      <w:proofErr w:type="spellStart"/>
      <w:r>
        <w:t>LEDs</w:t>
      </w:r>
      <w:proofErr w:type="spellEnd"/>
      <w:r w:rsidR="000F25CA">
        <w:t xml:space="preserve"> et de convertir ces valeurs en une tram valide pour les </w:t>
      </w:r>
      <w:proofErr w:type="spellStart"/>
      <w:r w:rsidR="000F25CA">
        <w:t>LEDs</w:t>
      </w:r>
      <w:proofErr w:type="spellEnd"/>
      <w:r w:rsidR="000F25CA">
        <w:t xml:space="preserve"> à envoyer sur le SPI. Ce tableau permet de modifier facilement </w:t>
      </w:r>
      <w:proofErr w:type="gramStart"/>
      <w:r w:rsidR="000F25CA">
        <w:t>la couleurs</w:t>
      </w:r>
      <w:proofErr w:type="gramEnd"/>
      <w:r w:rsidR="000F25CA">
        <w:t xml:space="preserve"> de </w:t>
      </w:r>
      <w:r w:rsidR="00C960D2">
        <w:t>chacune</w:t>
      </w:r>
      <w:r w:rsidR="000F25CA">
        <w:t xml:space="preserve"> des </w:t>
      </w:r>
      <w:proofErr w:type="spellStart"/>
      <w:r w:rsidR="000F25CA">
        <w:t>LEDs</w:t>
      </w:r>
      <w:proofErr w:type="spellEnd"/>
      <w:r w:rsidR="000F25CA">
        <w:t xml:space="preserve"> avec des fonctions relativement simple.</w:t>
      </w:r>
    </w:p>
    <w:p w14:paraId="4001D11A" w14:textId="77777777" w:rsidR="00A809E3" w:rsidRDefault="00A809E3" w:rsidP="003D5C5F">
      <w:pPr>
        <w:pStyle w:val="Para2"/>
      </w:pPr>
    </w:p>
    <w:p w14:paraId="20BF96DB" w14:textId="77777777" w:rsidR="0086213E" w:rsidRDefault="0086213E" w:rsidP="003D5C5F">
      <w:pPr>
        <w:pStyle w:val="Para2"/>
      </w:pPr>
      <w:r>
        <w:t xml:space="preserve">La première chose que fait la fonction est de réassigner les cases du tableau, car dans mon code je considère que les </w:t>
      </w:r>
      <w:proofErr w:type="spellStart"/>
      <w:r>
        <w:t>LEDs</w:t>
      </w:r>
      <w:proofErr w:type="spellEnd"/>
      <w:r>
        <w:t xml:space="preserve"> sont router comme ça sur les matrices :</w:t>
      </w:r>
    </w:p>
    <w:p w14:paraId="710B232D" w14:textId="77777777" w:rsidR="0086213E" w:rsidRDefault="0086213E" w:rsidP="003D5C5F">
      <w:pPr>
        <w:pStyle w:val="Para2"/>
      </w:pPr>
    </w:p>
    <w:p w14:paraId="53516A76" w14:textId="77777777" w:rsidR="0086213E" w:rsidRDefault="0086213E" w:rsidP="003D5C5F">
      <w:pPr>
        <w:pStyle w:val="Para2"/>
      </w:pPr>
      <w:r>
        <w:t xml:space="preserve">Alors </w:t>
      </w:r>
      <w:r w:rsidR="00C960D2">
        <w:t>qu’elles sont</w:t>
      </w:r>
      <w:r>
        <w:t xml:space="preserve"> </w:t>
      </w:r>
      <w:r w:rsidR="00C960D2">
        <w:t>réellement</w:t>
      </w:r>
      <w:r>
        <w:t xml:space="preserve"> </w:t>
      </w:r>
      <w:r w:rsidR="000D7889">
        <w:t>routées</w:t>
      </w:r>
      <w:r>
        <w:t xml:space="preserve"> comme ça :</w:t>
      </w:r>
    </w:p>
    <w:p w14:paraId="756E071B" w14:textId="77777777" w:rsidR="0086213E" w:rsidRDefault="0086213E" w:rsidP="003D5C5F">
      <w:pPr>
        <w:pStyle w:val="Para2"/>
      </w:pPr>
    </w:p>
    <w:p w14:paraId="191399A3" w14:textId="77777777" w:rsidR="0086213E" w:rsidRDefault="0086213E" w:rsidP="003D5C5F">
      <w:pPr>
        <w:pStyle w:val="Para2"/>
      </w:pPr>
      <w:r>
        <w:t xml:space="preserve">La première configuration permet de grandement simplifier le faite de faire bouger les lettres ou les animations sur la matrice. </w:t>
      </w:r>
      <w:r w:rsidR="004E0B27">
        <w:t xml:space="preserve">Dans le code au lieu de réassigner </w:t>
      </w:r>
      <w:proofErr w:type="gramStart"/>
      <w:r w:rsidR="004E0B27">
        <w:t>tous le tableau</w:t>
      </w:r>
      <w:proofErr w:type="gramEnd"/>
      <w:r w:rsidR="004E0B27">
        <w:t xml:space="preserve"> j’ai juste adapté l’index utilisé pour le lire :</w:t>
      </w:r>
    </w:p>
    <w:p w14:paraId="1FF9BB63" w14:textId="77777777" w:rsidR="004E0B27" w:rsidRDefault="004E0B27" w:rsidP="003D5C5F">
      <w:pPr>
        <w:pStyle w:val="Para2"/>
      </w:pPr>
      <w:r>
        <w:rPr>
          <w:rFonts w:cs="Arial"/>
          <w:noProof/>
          <w:color w:val="000000"/>
          <w:sz w:val="22"/>
          <w:szCs w:val="22"/>
        </w:rPr>
        <w:drawing>
          <wp:inline distT="0" distB="0" distL="0" distR="0" wp14:anchorId="780EA392" wp14:editId="64A60103">
            <wp:extent cx="5733415" cy="1600200"/>
            <wp:effectExtent l="0" t="0" r="635" b="0"/>
            <wp:docPr id="39" name="Image 39" descr="https://lh5.googleusercontent.com/lNa6xwhqk9j57KdvQdBSuldyAVnRHWBiD-9h_stxf3jYIxT83bAb8JRhVbew6MNUQVL01xjlz7yxrfvIQLUuyoRkjl5Edh6HfZ8m5wyzxyLmyhLsV2trCn5CsbZlL-iT90Zz3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Na6xwhqk9j57KdvQdBSuldyAVnRHWBiD-9h_stxf3jYIxT83bAb8JRhVbew6MNUQVL01xjlz7yxrfvIQLUuyoRkjl5Edh6HfZ8m5wyzxyLmyhLsV2trCn5CsbZlL-iT90Zz3Gz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4A968F25" w14:textId="77777777" w:rsidR="004E0B27" w:rsidRDefault="00C960D2" w:rsidP="003D5C5F">
      <w:pPr>
        <w:pStyle w:val="Para2"/>
      </w:pPr>
      <w:r>
        <w:t>Voilà</w:t>
      </w:r>
      <w:r w:rsidR="004E0B27">
        <w:t xml:space="preserve"> ce que fait cette partie de code, si la colonne sur laquelle pointe i est impaire l’index est adapté, sinon il vaut i.</w:t>
      </w:r>
    </w:p>
    <w:p w14:paraId="0CFE518A" w14:textId="77777777" w:rsidR="00135417" w:rsidRDefault="00135417" w:rsidP="003D5C5F">
      <w:pPr>
        <w:pStyle w:val="Para2"/>
      </w:pPr>
    </w:p>
    <w:p w14:paraId="138ADF78" w14:textId="77777777" w:rsidR="00135417" w:rsidRDefault="00135417" w:rsidP="003D5C5F">
      <w:pPr>
        <w:pStyle w:val="Para2"/>
      </w:pPr>
      <w:r>
        <w:t xml:space="preserve">La </w:t>
      </w:r>
      <w:r w:rsidR="00C960D2">
        <w:t>deuxième</w:t>
      </w:r>
      <w:r>
        <w:t xml:space="preserve"> chose que vas faire la fonction est de convertir la valeur 8 bit de chaque couleur de la case pointer par l’index :</w:t>
      </w:r>
    </w:p>
    <w:p w14:paraId="51ABCB3F" w14:textId="77777777" w:rsidR="00135417" w:rsidRDefault="00135417" w:rsidP="003D5C5F">
      <w:pPr>
        <w:pStyle w:val="Para2"/>
      </w:pPr>
      <w:r>
        <w:rPr>
          <w:rFonts w:cs="Arial"/>
          <w:noProof/>
          <w:color w:val="000000"/>
          <w:sz w:val="22"/>
          <w:szCs w:val="22"/>
        </w:rPr>
        <w:drawing>
          <wp:inline distT="0" distB="0" distL="0" distR="0" wp14:anchorId="4F81BC5C" wp14:editId="3F240152">
            <wp:extent cx="4898390" cy="2864485"/>
            <wp:effectExtent l="0" t="0" r="0" b="0"/>
            <wp:docPr id="51" name="Image 51" descr="https://lh4.googleusercontent.com/QHyXFi2qIjm9RoGZnpqLLnHwb5tC_QKd2pxhB4FP0jUxg7h1THYSixVykZ9SQ0IGzmXHANBuBlnoP0KOuNH9KvzH7g7S-Ras7EP-DgR3SL_oVsvHoJFQyrIMGajVkKQa1_71b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yXFi2qIjm9RoGZnpqLLnHwb5tC_QKd2pxhB4FP0jUxg7h1THYSixVykZ9SQ0IGzmXHANBuBlnoP0KOuNH9KvzH7g7S-Ras7EP-DgR3SL_oVsvHoJFQyrIMGajVkKQa1_71bGE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8390" cy="2864485"/>
                    </a:xfrm>
                    <a:prstGeom prst="rect">
                      <a:avLst/>
                    </a:prstGeom>
                    <a:noFill/>
                    <a:ln>
                      <a:noFill/>
                    </a:ln>
                  </pic:spPr>
                </pic:pic>
              </a:graphicData>
            </a:graphic>
          </wp:inline>
        </w:drawing>
      </w:r>
    </w:p>
    <w:p w14:paraId="46A102C2" w14:textId="77777777" w:rsidR="00135417" w:rsidRDefault="00135417" w:rsidP="003D5C5F">
      <w:pPr>
        <w:pStyle w:val="Para2"/>
      </w:pPr>
      <w:r>
        <w:t xml:space="preserve">On peut voir ici la couleur rouge mais </w:t>
      </w:r>
      <w:proofErr w:type="gramStart"/>
      <w:r>
        <w:t>les trois couleur</w:t>
      </w:r>
      <w:proofErr w:type="gramEnd"/>
      <w:r>
        <w:t xml:space="preserve"> marche exactement de la même manière. La valeur rouge du tableau est testé bit par bit puis selon si </w:t>
      </w:r>
      <w:r w:rsidR="00C960D2">
        <w:t>c’est</w:t>
      </w:r>
      <w:r>
        <w:t xml:space="preserve"> un 1 ou un 0 vas être converti en 1110 </w:t>
      </w:r>
      <w:r>
        <w:lastRenderedPageBreak/>
        <w:t xml:space="preserve">ou en 1000 puis assigné à la case </w:t>
      </w:r>
      <w:r w:rsidR="00C960D2">
        <w:t>correspondent</w:t>
      </w:r>
      <w:r>
        <w:t xml:space="preserve"> au bit d’un tableau de 8 </w:t>
      </w:r>
      <w:proofErr w:type="gramStart"/>
      <w:r>
        <w:t>case</w:t>
      </w:r>
      <w:proofErr w:type="gramEnd"/>
      <w:r>
        <w:t xml:space="preserve">. Puis vus que l’on envois deux bit par byte de SPI si le bit converti est </w:t>
      </w:r>
      <w:r w:rsidR="00C960D2">
        <w:t>impair</w:t>
      </w:r>
      <w:r>
        <w:t xml:space="preserve"> il serra shift de 4 </w:t>
      </w:r>
      <w:proofErr w:type="gramStart"/>
      <w:r>
        <w:t>bit</w:t>
      </w:r>
      <w:proofErr w:type="gramEnd"/>
      <w:r>
        <w:t xml:space="preserve"> en direction du MSB pour simplifier sont addition plus tard.</w:t>
      </w:r>
    </w:p>
    <w:p w14:paraId="29F3A245" w14:textId="77777777" w:rsidR="007C44D0" w:rsidRDefault="007C44D0">
      <w:pPr>
        <w:rPr>
          <w:sz w:val="20"/>
        </w:rPr>
      </w:pPr>
      <w:r>
        <w:br w:type="page"/>
      </w:r>
    </w:p>
    <w:p w14:paraId="02A50A16" w14:textId="77777777" w:rsidR="00135417" w:rsidRDefault="00135417" w:rsidP="003D5C5F">
      <w:pPr>
        <w:pStyle w:val="Para2"/>
      </w:pPr>
      <w:r>
        <w:lastRenderedPageBreak/>
        <w:t xml:space="preserve">La </w:t>
      </w:r>
      <w:r w:rsidR="00C960D2">
        <w:t>dernière</w:t>
      </w:r>
      <w:r>
        <w:t xml:space="preserve"> partie mais pas des moindre est celle qui s’occupe de remplir le buffer du SPI :</w:t>
      </w:r>
    </w:p>
    <w:p w14:paraId="10809961" w14:textId="77777777" w:rsidR="00135417" w:rsidRDefault="00135417" w:rsidP="003D5C5F">
      <w:pPr>
        <w:pStyle w:val="Para2"/>
      </w:pPr>
      <w:r>
        <w:rPr>
          <w:rFonts w:cs="Arial"/>
          <w:noProof/>
          <w:color w:val="000000"/>
          <w:sz w:val="22"/>
          <w:szCs w:val="22"/>
        </w:rPr>
        <w:drawing>
          <wp:inline distT="0" distB="0" distL="0" distR="0" wp14:anchorId="63536FD8" wp14:editId="12F68F22">
            <wp:extent cx="5733415" cy="3778885"/>
            <wp:effectExtent l="0" t="0" r="635" b="0"/>
            <wp:docPr id="52" name="Image 52" descr="https://lh6.googleusercontent.com/XSo25SjJDc98w204MJ-OfKSghN2p-EgHaRUDckxnxdCfAl6wXciI9BSudRuV0XeGW1o98PfKnm8X5BqQMHJcXrUWMGE4efphNG1VWErxJpKr0M_iOGkJpuWJds2NDNvK_o8SM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o25SjJDc98w204MJ-OfKSghN2p-EgHaRUDckxnxdCfAl6wXciI9BSudRuV0XeGW1o98PfKnm8X5BqQMHJcXrUWMGE4efphNG1VWErxJpKr0M_iOGkJpuWJds2NDNvK_o8SMgC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3778885"/>
                    </a:xfrm>
                    <a:prstGeom prst="rect">
                      <a:avLst/>
                    </a:prstGeom>
                    <a:noFill/>
                    <a:ln>
                      <a:noFill/>
                    </a:ln>
                  </pic:spPr>
                </pic:pic>
              </a:graphicData>
            </a:graphic>
          </wp:inline>
        </w:drawing>
      </w:r>
    </w:p>
    <w:p w14:paraId="3088D83D" w14:textId="77777777" w:rsidR="00786123" w:rsidRDefault="00786123" w:rsidP="003D5C5F">
      <w:pPr>
        <w:pStyle w:val="Para2"/>
      </w:pPr>
    </w:p>
    <w:p w14:paraId="0CDC56E8" w14:textId="77777777" w:rsidR="00786123" w:rsidRDefault="00135417" w:rsidP="00736B65">
      <w:pPr>
        <w:pStyle w:val="Para2"/>
      </w:pPr>
      <w:r>
        <w:t xml:space="preserve">Cette partie m’a causé beaucoup de problème car bien que </w:t>
      </w:r>
      <w:proofErr w:type="gramStart"/>
      <w:r w:rsidR="00786123">
        <w:t>le datasheet</w:t>
      </w:r>
      <w:proofErr w:type="gramEnd"/>
      <w:r w:rsidR="00786123">
        <w:t xml:space="preserve"> du pic est la conception du SPI suggère que en cas de non transfère de </w:t>
      </w:r>
      <w:r w:rsidR="00C960D2">
        <w:t>donner</w:t>
      </w:r>
      <w:r w:rsidR="00786123">
        <w:t xml:space="preserve"> le SDO garde son </w:t>
      </w:r>
      <w:r w:rsidR="00C960D2">
        <w:t>dernière</w:t>
      </w:r>
      <w:r w:rsidR="00786123">
        <w:t xml:space="preserve"> état réalité le SDO se met à l’état haut </w:t>
      </w:r>
      <w:r w:rsidR="00C960D2">
        <w:t>ce</w:t>
      </w:r>
      <w:r w:rsidR="00786123">
        <w:t xml:space="preserve"> qui pose de gros problème pour les </w:t>
      </w:r>
      <w:proofErr w:type="spellStart"/>
      <w:r w:rsidR="00786123">
        <w:t>LEDs</w:t>
      </w:r>
      <w:proofErr w:type="spellEnd"/>
      <w:r w:rsidR="00786123">
        <w:t>. Il faut donc s’assuré que le buffer ne soit jamais plein et encore moins vide. La fonction s’</w:t>
      </w:r>
      <w:r w:rsidR="00C960D2">
        <w:t>exécute</w:t>
      </w:r>
      <w:r w:rsidR="00786123">
        <w:t xml:space="preserve"> bien </w:t>
      </w:r>
      <w:r w:rsidR="000D7889">
        <w:t>assez</w:t>
      </w:r>
      <w:r w:rsidR="00786123">
        <w:t xml:space="preserve"> vite pour que le buffer ne soit jamais vide cependant il se remplit très vite d’où les </w:t>
      </w:r>
      <w:proofErr w:type="spellStart"/>
      <w:r w:rsidR="00786123">
        <w:t>while</w:t>
      </w:r>
      <w:proofErr w:type="spellEnd"/>
      <w:r w:rsidR="00786123">
        <w:t xml:space="preserve"> qui font attendre le code tant qu’il n’y </w:t>
      </w:r>
      <w:r w:rsidR="00C960D2">
        <w:t>a</w:t>
      </w:r>
      <w:r w:rsidR="00786123">
        <w:t xml:space="preserve"> pas au moins une place dans le buffer. Cette solution stop le program ce qui n’est pas parfait mais l’écriture </w:t>
      </w:r>
      <w:r w:rsidR="00C960D2">
        <w:t>se</w:t>
      </w:r>
      <w:r w:rsidR="00786123">
        <w:t xml:space="preserve"> fait quand même </w:t>
      </w:r>
      <w:r w:rsidR="00C960D2">
        <w:t>suffisamment</w:t>
      </w:r>
      <w:r w:rsidR="00786123">
        <w:t xml:space="preserve"> vite pour ne pas </w:t>
      </w:r>
      <w:r w:rsidR="00C960D2">
        <w:t>gêner</w:t>
      </w:r>
      <w:r w:rsidR="00786123">
        <w:t xml:space="preserve"> le reste du programme.</w:t>
      </w:r>
    </w:p>
    <w:p w14:paraId="7BFEC557" w14:textId="77777777" w:rsidR="00786123" w:rsidRDefault="00786123" w:rsidP="003D5C5F">
      <w:pPr>
        <w:pStyle w:val="Para2"/>
      </w:pPr>
    </w:p>
    <w:p w14:paraId="77E58A3F" w14:textId="77777777" w:rsidR="003D5C5F" w:rsidRDefault="003D5C5F" w:rsidP="003D5C5F">
      <w:pPr>
        <w:pStyle w:val="Titre2"/>
      </w:pPr>
      <w:bookmarkStart w:id="85" w:name="_Toc166361075"/>
      <w:r>
        <w:t>Message</w:t>
      </w:r>
      <w:bookmarkEnd w:id="85"/>
    </w:p>
    <w:p w14:paraId="3BF5859A" w14:textId="77777777" w:rsidR="003D5C5F" w:rsidRDefault="003D5C5F" w:rsidP="003D5C5F">
      <w:pPr>
        <w:pStyle w:val="Para2"/>
      </w:pPr>
    </w:p>
    <w:p w14:paraId="55134261" w14:textId="77777777" w:rsidR="00770486" w:rsidRDefault="003D5C5F" w:rsidP="003D5C5F">
      <w:pPr>
        <w:pStyle w:val="Para2"/>
      </w:pPr>
      <w:r>
        <w:t xml:space="preserve">Pour écrire des massages sur les matrices il faut une librairie de caractères. Une fonction qui, une fois appelé, vas retourner un tableau contenant les </w:t>
      </w:r>
      <w:proofErr w:type="spellStart"/>
      <w:r>
        <w:t>LEDs</w:t>
      </w:r>
      <w:proofErr w:type="spellEnd"/>
      <w:r>
        <w:t xml:space="preserve"> à allumer pour faire </w:t>
      </w:r>
      <w:proofErr w:type="gramStart"/>
      <w:r>
        <w:t>la lettre voulu</w:t>
      </w:r>
      <w:proofErr w:type="gramEnd"/>
      <w:r>
        <w:t>.</w:t>
      </w:r>
      <w:r w:rsidR="00770486">
        <w:t xml:space="preserve"> </w:t>
      </w:r>
      <w:r w:rsidR="00C960D2">
        <w:t>Voilà</w:t>
      </w:r>
      <w:r w:rsidR="00770486">
        <w:t xml:space="preserve"> ce que ça donne dans le code</w:t>
      </w:r>
      <w:r w:rsidR="00786123">
        <w:t xml:space="preserve"> pour la lettre A</w:t>
      </w:r>
      <w:r w:rsidR="00770486">
        <w:t> :</w:t>
      </w:r>
    </w:p>
    <w:p w14:paraId="5EE6707B" w14:textId="77777777" w:rsidR="007C44D0" w:rsidRDefault="00850EAF" w:rsidP="003D5C5F">
      <w:pPr>
        <w:pStyle w:val="Para2"/>
      </w:pPr>
      <w:r>
        <w:rPr>
          <w:rFonts w:cs="Arial"/>
          <w:noProof/>
          <w:color w:val="000000"/>
          <w:sz w:val="22"/>
          <w:szCs w:val="22"/>
        </w:rPr>
        <w:lastRenderedPageBreak/>
        <w:drawing>
          <wp:inline distT="0" distB="0" distL="0" distR="0" wp14:anchorId="17DDC0C7" wp14:editId="31395954">
            <wp:extent cx="3830320" cy="3065145"/>
            <wp:effectExtent l="0" t="0" r="0" b="1905"/>
            <wp:docPr id="53" name="Image 53" descr="https://lh6.googleusercontent.com/lT0SyAoVr0lwthT7n5PLHVvy2mENMejcSxRnJU6QBToDvcX5tgwPCk1eoGV29PEifqLTfvOqaRiDi5mgwKB7sShGR7cp_rGAZjV1L3wz_9XKYvFEATD4bKKUR_PBFqMdd-rxr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T0SyAoVr0lwthT7n5PLHVvy2mENMejcSxRnJU6QBToDvcX5tgwPCk1eoGV29PEifqLTfvOqaRiDi5mgwKB7sShGR7cp_rGAZjV1L3wz_9XKYvFEATD4bKKUR_PBFqMdd-rxrZo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0320" cy="3065145"/>
                    </a:xfrm>
                    <a:prstGeom prst="rect">
                      <a:avLst/>
                    </a:prstGeom>
                    <a:noFill/>
                    <a:ln>
                      <a:noFill/>
                    </a:ln>
                  </pic:spPr>
                </pic:pic>
              </a:graphicData>
            </a:graphic>
          </wp:inline>
        </w:drawing>
      </w:r>
    </w:p>
    <w:p w14:paraId="49761871" w14:textId="77777777" w:rsidR="007C44D0" w:rsidRDefault="007C44D0">
      <w:pPr>
        <w:rPr>
          <w:sz w:val="20"/>
        </w:rPr>
      </w:pPr>
      <w:r>
        <w:br w:type="page"/>
      </w:r>
    </w:p>
    <w:p w14:paraId="52948742" w14:textId="77777777" w:rsidR="001A56C2" w:rsidRDefault="001A56C2" w:rsidP="001A56C2">
      <w:pPr>
        <w:pStyle w:val="Para2"/>
      </w:pPr>
      <w:r>
        <w:lastRenderedPageBreak/>
        <w:t>La fonction qui s’</w:t>
      </w:r>
      <w:r w:rsidR="00C960D2">
        <w:t>occupe</w:t>
      </w:r>
      <w:r>
        <w:t xml:space="preserve"> de faire </w:t>
      </w:r>
      <w:r w:rsidR="00C960D2">
        <w:t>c’est</w:t>
      </w:r>
      <w:r>
        <w:t xml:space="preserve"> la fonction </w:t>
      </w:r>
      <w:proofErr w:type="spellStart"/>
      <w:proofErr w:type="gramStart"/>
      <w:r>
        <w:t>convertChar</w:t>
      </w:r>
      <w:proofErr w:type="spellEnd"/>
      <w:r>
        <w:t>(</w:t>
      </w:r>
      <w:proofErr w:type="gramEnd"/>
      <w:r>
        <w:t xml:space="preserve">) qui avec l’adresse du tableau de 40 case, un caractère de la table ascii et une couleur vas remplir le tableau avec le caractère d’entré converti. Pour l’instant la fonction peut convertir 53 </w:t>
      </w:r>
      <w:proofErr w:type="gramStart"/>
      <w:r>
        <w:t>caractère</w:t>
      </w:r>
      <w:proofErr w:type="gramEnd"/>
      <w:r>
        <w:t xml:space="preserve"> faisant partie de cette liste :</w:t>
      </w:r>
    </w:p>
    <w:p w14:paraId="2715D182" w14:textId="77777777" w:rsidR="001A56C2" w:rsidRDefault="001A56C2" w:rsidP="001A56C2">
      <w:pPr>
        <w:pStyle w:val="Para2"/>
      </w:pPr>
    </w:p>
    <w:p w14:paraId="0B133C99" w14:textId="77777777" w:rsidR="001A56C2" w:rsidRDefault="001A56C2" w:rsidP="001A56C2">
      <w:pPr>
        <w:pStyle w:val="Para2"/>
        <w:jc w:val="center"/>
      </w:pPr>
      <w:r w:rsidRPr="001A56C2">
        <w:t>.</w:t>
      </w:r>
      <w:proofErr w:type="gramStart"/>
      <w:r w:rsidRPr="001A56C2">
        <w:t>',-</w:t>
      </w:r>
      <w:proofErr w:type="gramEnd"/>
      <w:r w:rsidRPr="001A56C2">
        <w:t>_/*+=:()%°$!?0123456789ABCDEFGHIJKLMNOPQRSTUVWXYZ</w:t>
      </w:r>
    </w:p>
    <w:p w14:paraId="7C088149" w14:textId="77777777" w:rsidR="001A56C2" w:rsidRDefault="001A56C2" w:rsidP="003D5C5F">
      <w:pPr>
        <w:pStyle w:val="Para2"/>
      </w:pPr>
    </w:p>
    <w:p w14:paraId="6D54C733" w14:textId="77777777" w:rsidR="001A56C2" w:rsidRDefault="001A56C2" w:rsidP="003D5C5F">
      <w:pPr>
        <w:pStyle w:val="Para2"/>
      </w:pPr>
      <w:r>
        <w:t xml:space="preserve">À cette liste s’ajoute l’espace qui enfaite est le tableau vide et un damier si le caractère voulu ne </w:t>
      </w:r>
      <w:r w:rsidR="00C960D2">
        <w:t>correspond</w:t>
      </w:r>
      <w:r>
        <w:t xml:space="preserve"> pas à la liste. Il est possible de mettre à jour cette « librairie » de caractère avec d’autre caractère mais </w:t>
      </w:r>
      <w:r w:rsidR="00B43964">
        <w:t xml:space="preserve">sans trop la modifier il faut que </w:t>
      </w:r>
      <w:proofErr w:type="gramStart"/>
      <w:r w:rsidR="00B43964">
        <w:t>les caractère</w:t>
      </w:r>
      <w:proofErr w:type="gramEnd"/>
      <w:r w:rsidR="00B43964">
        <w:t xml:space="preserve"> respectent les règle suivantes : ils doivent faire partie de la table ascii non-</w:t>
      </w:r>
      <w:r w:rsidR="00C960D2">
        <w:t>étendue</w:t>
      </w:r>
      <w:r w:rsidR="00B43964">
        <w:t xml:space="preserve">, ils ne doivent pas une </w:t>
      </w:r>
      <w:r w:rsidR="00C960D2">
        <w:t>foi</w:t>
      </w:r>
      <w:r w:rsidR="00B43964">
        <w:t xml:space="preserve"> converti prendre plus de place sur la matrice que 5x8 </w:t>
      </w:r>
      <w:proofErr w:type="spellStart"/>
      <w:r w:rsidR="00B43964">
        <w:t>LEDs</w:t>
      </w:r>
      <w:proofErr w:type="spellEnd"/>
      <w:r w:rsidR="00B43964">
        <w:t xml:space="preserve"> et </w:t>
      </w:r>
      <w:r w:rsidR="00C960D2">
        <w:t>ça</w:t>
      </w:r>
      <w:r w:rsidR="00B43964">
        <w:t xml:space="preserve"> ne peut pas être le caractère ‘\0’.</w:t>
      </w:r>
    </w:p>
    <w:p w14:paraId="686AEF21" w14:textId="77777777" w:rsidR="00770486" w:rsidRDefault="00770486" w:rsidP="003D5C5F">
      <w:pPr>
        <w:pStyle w:val="Para2"/>
      </w:pPr>
    </w:p>
    <w:p w14:paraId="6964ABB6" w14:textId="77777777" w:rsidR="005E40C4" w:rsidRPr="002B3A44" w:rsidRDefault="00770486" w:rsidP="002B3A44">
      <w:pPr>
        <w:pStyle w:val="Para2"/>
        <w:rPr>
          <w:color w:val="000000" w:themeColor="text1"/>
        </w:rPr>
      </w:pPr>
      <w:r>
        <w:t xml:space="preserve">Une fois la librairie de caractère faite il faut afficher s’est caractère sur les matrices, s’est ici que la fonction </w:t>
      </w:r>
      <w:proofErr w:type="spellStart"/>
      <w:proofErr w:type="gramStart"/>
      <w:r w:rsidR="007C69DA">
        <w:t>Text</w:t>
      </w:r>
      <w:proofErr w:type="spellEnd"/>
      <w:r w:rsidR="007C69DA">
        <w:t>(</w:t>
      </w:r>
      <w:proofErr w:type="gramEnd"/>
      <w:r w:rsidR="007C69DA">
        <w:t>)</w:t>
      </w:r>
      <w:r>
        <w:rPr>
          <w:color w:val="000000" w:themeColor="text1"/>
        </w:rPr>
        <w:t xml:space="preserve"> entre en jeu. Cette fonction fonctionne de la manière suivante : Elle prend le premier caractère de la chaine qu’il lui a été passé en </w:t>
      </w:r>
      <w:r w:rsidR="00562D31">
        <w:rPr>
          <w:color w:val="000000" w:themeColor="text1"/>
        </w:rPr>
        <w:t>paramètre</w:t>
      </w:r>
      <w:r>
        <w:rPr>
          <w:color w:val="000000" w:themeColor="text1"/>
        </w:rPr>
        <w:t xml:space="preserve"> et le convertit avec la fonction </w:t>
      </w:r>
      <w:proofErr w:type="spellStart"/>
      <w:proofErr w:type="gramStart"/>
      <w:r>
        <w:rPr>
          <w:color w:val="000000" w:themeColor="text1"/>
        </w:rPr>
        <w:t>CaracLib</w:t>
      </w:r>
      <w:proofErr w:type="spellEnd"/>
      <w:r>
        <w:rPr>
          <w:color w:val="000000" w:themeColor="text1"/>
        </w:rPr>
        <w:t>(</w:t>
      </w:r>
      <w:proofErr w:type="gramEnd"/>
      <w:r>
        <w:rPr>
          <w:color w:val="000000" w:themeColor="text1"/>
        </w:rPr>
        <w:t xml:space="preserve">) ; ensuite elle décale tous le tableau </w:t>
      </w:r>
      <w:proofErr w:type="spellStart"/>
      <w:r>
        <w:rPr>
          <w:color w:val="000000" w:themeColor="text1"/>
        </w:rPr>
        <w:t>matixColor</w:t>
      </w:r>
      <w:proofErr w:type="spellEnd"/>
      <w:r>
        <w:rPr>
          <w:color w:val="000000" w:themeColor="text1"/>
        </w:rPr>
        <w:t xml:space="preserve"> d’une colonne vers la gauche</w:t>
      </w:r>
      <w:r w:rsidR="005E40C4">
        <w:rPr>
          <w:color w:val="000000" w:themeColor="text1"/>
        </w:rPr>
        <w:t xml:space="preserve"> ; puis elle met à jour la dernière colonne du tableau </w:t>
      </w:r>
      <w:proofErr w:type="spellStart"/>
      <w:r w:rsidR="005E40C4">
        <w:rPr>
          <w:color w:val="000000" w:themeColor="text1"/>
        </w:rPr>
        <w:t>matrixColor</w:t>
      </w:r>
      <w:proofErr w:type="spellEnd"/>
      <w:r w:rsidR="005E40C4">
        <w:rPr>
          <w:color w:val="000000" w:themeColor="text1"/>
        </w:rPr>
        <w:t xml:space="preserve"> avec la première colonne du tableau de conversion du caractère.</w:t>
      </w:r>
    </w:p>
    <w:p w14:paraId="561C6671" w14:textId="77777777" w:rsidR="007C69DA" w:rsidRDefault="007C69DA" w:rsidP="00770486">
      <w:pPr>
        <w:pStyle w:val="Para2"/>
        <w:rPr>
          <w:color w:val="92D050"/>
        </w:rPr>
      </w:pPr>
    </w:p>
    <w:p w14:paraId="1A92EA86" w14:textId="77777777" w:rsidR="007C69DA" w:rsidRDefault="007C69DA" w:rsidP="00770486">
      <w:pPr>
        <w:pStyle w:val="Para2"/>
        <w:rPr>
          <w:color w:val="92D050"/>
        </w:rPr>
      </w:pPr>
      <w:r>
        <w:rPr>
          <w:rFonts w:cs="Arial"/>
          <w:noProof/>
          <w:color w:val="000000"/>
          <w:sz w:val="22"/>
          <w:szCs w:val="22"/>
        </w:rPr>
        <w:drawing>
          <wp:inline distT="0" distB="0" distL="0" distR="0" wp14:anchorId="0024A67D" wp14:editId="1913BB04">
            <wp:extent cx="4875530" cy="4553585"/>
            <wp:effectExtent l="0" t="0" r="1270" b="0"/>
            <wp:docPr id="54" name="Image 54" descr="https://lh6.googleusercontent.com/p-ygom4jRiM6mtNCsx-hkfGMcQ9IFplh_Lp2PwFwr972crrrVyim7yy0oAxFPsNbTZTl-QaRoEd7I5Fz56WINVOZpA1Ts7OIPjH7g4dyzDKrAemKIvQHKmIc6Ld1_7o-IhSPBO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ygom4jRiM6mtNCsx-hkfGMcQ9IFplh_Lp2PwFwr972crrrVyim7yy0oAxFPsNbTZTl-QaRoEd7I5Fz56WINVOZpA1Ts7OIPjH7g4dyzDKrAemKIvQHKmIc6Ld1_7o-IhSPBOY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5530" cy="4553585"/>
                    </a:xfrm>
                    <a:prstGeom prst="rect">
                      <a:avLst/>
                    </a:prstGeom>
                    <a:noFill/>
                    <a:ln>
                      <a:noFill/>
                    </a:ln>
                  </pic:spPr>
                </pic:pic>
              </a:graphicData>
            </a:graphic>
          </wp:inline>
        </w:drawing>
      </w:r>
    </w:p>
    <w:p w14:paraId="113BD89F" w14:textId="77777777" w:rsidR="005E40C4" w:rsidRDefault="005E40C4" w:rsidP="00770486">
      <w:pPr>
        <w:pStyle w:val="Para2"/>
        <w:rPr>
          <w:color w:val="92D050"/>
        </w:rPr>
      </w:pPr>
    </w:p>
    <w:p w14:paraId="3FF1F93E" w14:textId="77777777" w:rsidR="003D5C5F" w:rsidRDefault="005E40C4" w:rsidP="00770486">
      <w:pPr>
        <w:pStyle w:val="Para2"/>
      </w:pPr>
      <w:r>
        <w:t xml:space="preserve">La fonction </w:t>
      </w:r>
      <w:r w:rsidR="00562D31">
        <w:t>va</w:t>
      </w:r>
      <w:r>
        <w:t xml:space="preserve"> également </w:t>
      </w:r>
      <w:r w:rsidR="00C960D2">
        <w:t>analyser</w:t>
      </w:r>
      <w:r>
        <w:t xml:space="preserve"> la taille du message et </w:t>
      </w:r>
      <w:r w:rsidR="000D7889">
        <w:t>s’il</w:t>
      </w:r>
      <w:r>
        <w:t xml:space="preserve"> est </w:t>
      </w:r>
      <w:r w:rsidR="00562D31">
        <w:t>suffisamment</w:t>
      </w:r>
      <w:r>
        <w:t xml:space="preserve"> petit pour </w:t>
      </w:r>
      <w:r w:rsidR="00C960D2">
        <w:t>être</w:t>
      </w:r>
      <w:r>
        <w:t xml:space="preserve"> afficher en entier sur les matrices il </w:t>
      </w:r>
      <w:r w:rsidR="000D7889">
        <w:t>tournera</w:t>
      </w:r>
      <w:r>
        <w:t xml:space="preserve"> à l’</w:t>
      </w:r>
      <w:r w:rsidR="00562D31">
        <w:t>infinie Contrairement</w:t>
      </w:r>
      <w:r w:rsidR="00AF46FB">
        <w:t xml:space="preserve"> à une phrase un mot </w:t>
      </w:r>
      <w:r w:rsidR="00562D31">
        <w:t>suffisamment</w:t>
      </w:r>
      <w:r w:rsidR="00AF46FB">
        <w:t xml:space="preserve"> court de mois de </w:t>
      </w:r>
      <w:r w:rsidR="00AF46FB">
        <w:rPr>
          <w:color w:val="92D050"/>
        </w:rPr>
        <w:t xml:space="preserve">X </w:t>
      </w:r>
      <w:r w:rsidR="00AF46FB">
        <w:t xml:space="preserve">caractère est lisible tout </w:t>
      </w:r>
      <w:r w:rsidR="00562D31">
        <w:t>autour</w:t>
      </w:r>
      <w:r w:rsidR="00AF46FB">
        <w:t xml:space="preserve"> du totem.</w:t>
      </w:r>
      <w:r>
        <w:t xml:space="preserve"> </w:t>
      </w:r>
      <w:r w:rsidR="00AF46FB">
        <w:t>S</w:t>
      </w:r>
      <w:r>
        <w:t xml:space="preserve">i le message est trop grand la première colonne s’allumeras en blanc pour marquer la différence entre le début du message et la fin car </w:t>
      </w:r>
      <w:r w:rsidR="00562D31">
        <w:t>là</w:t>
      </w:r>
      <w:r>
        <w:t xml:space="preserve"> </w:t>
      </w:r>
      <w:r w:rsidR="00C960D2">
        <w:t>où</w:t>
      </w:r>
      <w:r>
        <w:t xml:space="preserve"> le début et la fin du </w:t>
      </w:r>
      <w:r w:rsidR="00562D31">
        <w:t>message</w:t>
      </w:r>
      <w:r>
        <w:t xml:space="preserve"> se rencontre </w:t>
      </w:r>
      <w:r w:rsidR="00AF46FB">
        <w:t>s</w:t>
      </w:r>
      <w:r w:rsidR="007C69DA">
        <w:t>i-</w:t>
      </w:r>
      <w:r w:rsidR="00AF46FB">
        <w:t xml:space="preserve">il n’y </w:t>
      </w:r>
      <w:r w:rsidR="00562D31">
        <w:t>a</w:t>
      </w:r>
      <w:r w:rsidR="00AF46FB">
        <w:t xml:space="preserve"> pas d’indication les lettres donne l’impression de se mélanger et le résultat est très </w:t>
      </w:r>
      <w:r w:rsidR="00562D31">
        <w:t>perturbant</w:t>
      </w:r>
      <w:r w:rsidR="00AF46FB">
        <w:t>.</w:t>
      </w:r>
    </w:p>
    <w:p w14:paraId="40F3A32E" w14:textId="77777777" w:rsidR="007C69DA" w:rsidRDefault="007C69DA" w:rsidP="00770486">
      <w:pPr>
        <w:pStyle w:val="Para2"/>
      </w:pPr>
    </w:p>
    <w:p w14:paraId="5DC7E584" w14:textId="77777777" w:rsidR="007C69DA" w:rsidRDefault="007C69DA" w:rsidP="007C69DA">
      <w:pPr>
        <w:pStyle w:val="Para2"/>
      </w:pPr>
      <w:r>
        <w:lastRenderedPageBreak/>
        <w:t xml:space="preserve">La fonction </w:t>
      </w:r>
      <w:proofErr w:type="spellStart"/>
      <w:proofErr w:type="gramStart"/>
      <w:r>
        <w:t>Text</w:t>
      </w:r>
      <w:proofErr w:type="spellEnd"/>
      <w:r>
        <w:t>(</w:t>
      </w:r>
      <w:proofErr w:type="gramEnd"/>
      <w:r>
        <w:t xml:space="preserve">) a besoin en entré d’une chaine de caractère contenant à la fin le caractère ‘\0’ sinon la fonction ne sait pas </w:t>
      </w:r>
      <w:r w:rsidR="00562D31">
        <w:t>où</w:t>
      </w:r>
      <w:r>
        <w:t xml:space="preserve"> se trouve la fin du message et il risque d’y avoir des overflow avec les index de tableau.</w:t>
      </w:r>
    </w:p>
    <w:p w14:paraId="58BCCF92" w14:textId="77777777" w:rsidR="002F4BEB" w:rsidRDefault="002F4BEB" w:rsidP="007C69DA">
      <w:pPr>
        <w:pStyle w:val="Para2"/>
      </w:pPr>
    </w:p>
    <w:p w14:paraId="5E73ECFA" w14:textId="77777777" w:rsidR="002F4BEB" w:rsidRDefault="002F4BEB" w:rsidP="002F4BEB">
      <w:pPr>
        <w:pStyle w:val="Titre2"/>
      </w:pPr>
      <w:bookmarkStart w:id="86" w:name="_Toc166361076"/>
      <w:r>
        <w:t>Autres fonctions</w:t>
      </w:r>
      <w:bookmarkEnd w:id="86"/>
    </w:p>
    <w:p w14:paraId="205723F7" w14:textId="77777777" w:rsidR="002F4BEB" w:rsidRDefault="002F4BEB" w:rsidP="002F4BEB">
      <w:pPr>
        <w:pStyle w:val="Para2"/>
      </w:pPr>
    </w:p>
    <w:p w14:paraId="4A0B78D9" w14:textId="77777777" w:rsidR="002F4BEB" w:rsidRDefault="002F4BEB" w:rsidP="002F4BEB">
      <w:pPr>
        <w:pStyle w:val="Para2"/>
      </w:pPr>
      <w:r>
        <w:t xml:space="preserve">Mon code est composé d’autres fonction un peu plus secondaire que je vais un </w:t>
      </w:r>
      <w:r w:rsidR="00562D31">
        <w:t>peu</w:t>
      </w:r>
      <w:r>
        <w:t xml:space="preserve"> moins détailler que les précédentes mais s’est quand même intéressent de s’arrêter dessus.</w:t>
      </w:r>
    </w:p>
    <w:p w14:paraId="3527E690" w14:textId="77777777" w:rsidR="002F4BEB" w:rsidRDefault="002F4BEB" w:rsidP="002F4BEB">
      <w:pPr>
        <w:pStyle w:val="Para2"/>
      </w:pPr>
    </w:p>
    <w:p w14:paraId="56C4F1F6" w14:textId="77777777" w:rsidR="00EB710C" w:rsidRDefault="002F4BEB" w:rsidP="002F4BEB">
      <w:pPr>
        <w:pStyle w:val="Para2"/>
      </w:pPr>
      <w:r>
        <w:t xml:space="preserve">Dans le fichier </w:t>
      </w:r>
      <w:proofErr w:type="spellStart"/>
      <w:r>
        <w:t>Anim.c</w:t>
      </w:r>
      <w:proofErr w:type="spellEnd"/>
      <w:r>
        <w:t xml:space="preserve"> en plus de la fonction </w:t>
      </w:r>
      <w:proofErr w:type="spellStart"/>
      <w:proofErr w:type="gramStart"/>
      <w:r>
        <w:t>Text</w:t>
      </w:r>
      <w:proofErr w:type="spellEnd"/>
      <w:r>
        <w:t>(</w:t>
      </w:r>
      <w:proofErr w:type="gramEnd"/>
      <w:r>
        <w:t xml:space="preserve">) j’ai </w:t>
      </w:r>
      <w:r w:rsidR="00562D31">
        <w:t>fait</w:t>
      </w:r>
      <w:r>
        <w:t xml:space="preserve"> une fonction </w:t>
      </w:r>
      <w:proofErr w:type="spellStart"/>
      <w:r>
        <w:t>Nyan</w:t>
      </w:r>
      <w:proofErr w:type="spellEnd"/>
      <w:r>
        <w:t xml:space="preserve">() et une fonction Battery(). Les deux fonctions </w:t>
      </w:r>
      <w:r w:rsidR="00C960D2">
        <w:t>marchent</w:t>
      </w:r>
      <w:r>
        <w:t xml:space="preserve"> de manière assez similaire</w:t>
      </w:r>
      <w:r w:rsidR="00EB710C">
        <w:t>.</w:t>
      </w:r>
    </w:p>
    <w:p w14:paraId="5C83476D" w14:textId="77777777" w:rsidR="00EB710C" w:rsidRDefault="00EB710C" w:rsidP="002F4BEB">
      <w:pPr>
        <w:pStyle w:val="Para2"/>
      </w:pPr>
    </w:p>
    <w:p w14:paraId="3358115E" w14:textId="77777777" w:rsidR="002F4BEB" w:rsidRPr="002F4BEB" w:rsidRDefault="00EB710C" w:rsidP="002F4BEB">
      <w:pPr>
        <w:pStyle w:val="Para2"/>
      </w:pPr>
      <w:r>
        <w:t>L</w:t>
      </w:r>
      <w:r w:rsidR="002F4BEB">
        <w:t xml:space="preserve">a première, </w:t>
      </w:r>
      <w:proofErr w:type="spellStart"/>
      <w:proofErr w:type="gramStart"/>
      <w:r w:rsidR="002F4BEB">
        <w:t>Nyan</w:t>
      </w:r>
      <w:proofErr w:type="spellEnd"/>
      <w:r w:rsidR="002F4BEB">
        <w:t>(</w:t>
      </w:r>
      <w:proofErr w:type="gramEnd"/>
      <w:r w:rsidR="002F4BEB">
        <w:t xml:space="preserve">), est une animation de la </w:t>
      </w:r>
      <w:r w:rsidR="00C960D2">
        <w:t>célèbre</w:t>
      </w:r>
      <w:r w:rsidR="002F4BEB">
        <w:t xml:space="preserve"> vidéo </w:t>
      </w:r>
      <w:proofErr w:type="spellStart"/>
      <w:r w:rsidR="002F4BEB">
        <w:t>Nyancat</w:t>
      </w:r>
      <w:proofErr w:type="spellEnd"/>
      <w:r w:rsidR="002F4BEB">
        <w:t>, je l’ai</w:t>
      </w:r>
      <w:r>
        <w:t xml:space="preserve"> principalement</w:t>
      </w:r>
      <w:r w:rsidR="002F4BEB">
        <w:t xml:space="preserve"> réalisé pour faire une sorte de démonstration de </w:t>
      </w:r>
      <w:r w:rsidR="00C960D2">
        <w:t>ce</w:t>
      </w:r>
      <w:r w:rsidR="002F4BEB">
        <w:t xml:space="preserve"> que l’on peut faire avec les matrices</w:t>
      </w:r>
      <w:r>
        <w:t xml:space="preserve">. En plus de la fonction </w:t>
      </w:r>
      <w:proofErr w:type="spellStart"/>
      <w:proofErr w:type="gramStart"/>
      <w:r>
        <w:t>Nyan</w:t>
      </w:r>
      <w:proofErr w:type="spellEnd"/>
      <w:r>
        <w:t>(</w:t>
      </w:r>
      <w:proofErr w:type="gramEnd"/>
      <w:r>
        <w:t xml:space="preserve">) je voulais implémenter une fonction </w:t>
      </w:r>
      <w:proofErr w:type="spellStart"/>
      <w:r>
        <w:t>PacMan</w:t>
      </w:r>
      <w:proofErr w:type="spellEnd"/>
      <w:r>
        <w:t>() mais le manque de temps m’en a empêch</w:t>
      </w:r>
      <w:r w:rsidR="00C960D2">
        <w:t>é</w:t>
      </w:r>
      <w:r>
        <w:t>.</w:t>
      </w:r>
    </w:p>
    <w:p w14:paraId="549F04C9" w14:textId="77777777" w:rsidR="007C69DA" w:rsidRDefault="007C69DA" w:rsidP="007C69DA">
      <w:pPr>
        <w:pStyle w:val="Para2"/>
      </w:pPr>
    </w:p>
    <w:p w14:paraId="7387715A" w14:textId="77777777" w:rsidR="00EB710C" w:rsidRDefault="00EB710C" w:rsidP="007C69DA">
      <w:pPr>
        <w:pStyle w:val="Para2"/>
      </w:pPr>
      <w:r>
        <w:t xml:space="preserve">La fonction </w:t>
      </w:r>
      <w:proofErr w:type="gramStart"/>
      <w:r>
        <w:t>Battery(</w:t>
      </w:r>
      <w:proofErr w:type="gramEnd"/>
      <w:r>
        <w:t xml:space="preserve">) elle affiche des batterie toute autour du totem qui vont afficher le niveau de l’alimentation. Cette fonction est surtout </w:t>
      </w:r>
      <w:r w:rsidR="00C960D2">
        <w:t>là</w:t>
      </w:r>
      <w:r>
        <w:t xml:space="preserve"> pour </w:t>
      </w:r>
      <w:r w:rsidR="00C960D2">
        <w:t>montrer</w:t>
      </w:r>
      <w:r>
        <w:t xml:space="preserve"> que la </w:t>
      </w:r>
      <w:r w:rsidR="00C960D2">
        <w:t>lecture</w:t>
      </w:r>
      <w:r>
        <w:t xml:space="preserve"> de la tension fonctionne il manque toute la calibration, pour l’instant les batteries afficher son plein si la </w:t>
      </w:r>
      <w:r w:rsidR="00C960D2">
        <w:t>tension</w:t>
      </w:r>
      <w:r>
        <w:t xml:space="preserve"> vaut 14V et diminue de </w:t>
      </w:r>
      <w:r w:rsidR="00C960D2">
        <w:t>manière</w:t>
      </w:r>
      <w:r>
        <w:t xml:space="preserve"> linéaire jusqu’à 10V pour afficher des batteries vides.</w:t>
      </w:r>
    </w:p>
    <w:p w14:paraId="2E147DD6" w14:textId="77777777" w:rsidR="00EB710C" w:rsidRDefault="00EB710C" w:rsidP="007C69DA">
      <w:pPr>
        <w:pStyle w:val="Para2"/>
      </w:pPr>
    </w:p>
    <w:p w14:paraId="632C4332" w14:textId="77777777" w:rsidR="00EB710C" w:rsidRDefault="00EB710C" w:rsidP="007C69DA">
      <w:pPr>
        <w:pStyle w:val="Para2"/>
      </w:pPr>
      <w:r>
        <w:t xml:space="preserve">J’ai </w:t>
      </w:r>
      <w:r w:rsidR="00C960D2">
        <w:t>réalisé</w:t>
      </w:r>
      <w:r>
        <w:t xml:space="preserve"> une autre fonction qui a besoin de réglage </w:t>
      </w:r>
      <w:r w:rsidR="00C960D2">
        <w:t>c’est</w:t>
      </w:r>
      <w:r>
        <w:t xml:space="preserve"> la fonction </w:t>
      </w:r>
      <w:proofErr w:type="spellStart"/>
      <w:proofErr w:type="gramStart"/>
      <w:r>
        <w:t>AutoBrightness</w:t>
      </w:r>
      <w:proofErr w:type="spellEnd"/>
      <w:r>
        <w:t>(</w:t>
      </w:r>
      <w:proofErr w:type="gramEnd"/>
      <w:r>
        <w:t xml:space="preserve">) qui comme </w:t>
      </w:r>
      <w:r w:rsidR="00C960D2">
        <w:t>son</w:t>
      </w:r>
      <w:r>
        <w:t xml:space="preserve"> nom l’indique règle la luminosité des matrices en fonction de la lumière ambiante, cette fonction marche </w:t>
      </w:r>
      <w:r w:rsidR="00C960D2">
        <w:t>étonnamment</w:t>
      </w:r>
      <w:r>
        <w:t xml:space="preserve"> bien mais elle a besoin d’être calibrer. Il faudra </w:t>
      </w:r>
      <w:r w:rsidR="00C960D2">
        <w:t>peut-être</w:t>
      </w:r>
      <w:r>
        <w:t xml:space="preserve"> même </w:t>
      </w:r>
      <w:r w:rsidR="007A4D24">
        <w:t xml:space="preserve">changer la résistance R11 sur le PCB pour modifier la </w:t>
      </w:r>
      <w:r w:rsidR="00C960D2">
        <w:t>sensibilité</w:t>
      </w:r>
      <w:r w:rsidR="007A4D24">
        <w:t xml:space="preserve"> du capteur.</w:t>
      </w:r>
    </w:p>
    <w:p w14:paraId="341AC7CE" w14:textId="77777777" w:rsidR="007A4D24" w:rsidRDefault="007A4D24" w:rsidP="007C69DA">
      <w:pPr>
        <w:pStyle w:val="Para2"/>
      </w:pPr>
    </w:p>
    <w:p w14:paraId="0270003B" w14:textId="77777777" w:rsidR="007A4D24" w:rsidRDefault="007A4D24" w:rsidP="007C69DA">
      <w:pPr>
        <w:pStyle w:val="Para2"/>
      </w:pPr>
      <w:proofErr w:type="gramStart"/>
      <w:r>
        <w:t>Les fonction</w:t>
      </w:r>
      <w:proofErr w:type="gramEnd"/>
      <w:r>
        <w:t xml:space="preserve"> d’initialisation et de lecture des </w:t>
      </w:r>
      <w:proofErr w:type="spellStart"/>
      <w:r>
        <w:t>ADCs</w:t>
      </w:r>
      <w:proofErr w:type="spellEnd"/>
      <w:r>
        <w:t xml:space="preserve"> </w:t>
      </w:r>
      <w:r w:rsidR="00C960D2">
        <w:t>ont</w:t>
      </w:r>
      <w:r>
        <w:t xml:space="preserve"> été copier des anciens TP et exercice réaliser autour des </w:t>
      </w:r>
      <w:proofErr w:type="spellStart"/>
      <w:r>
        <w:t>ADCs</w:t>
      </w:r>
      <w:proofErr w:type="spellEnd"/>
      <w:r>
        <w:t xml:space="preserve">. Presque </w:t>
      </w:r>
      <w:proofErr w:type="gramStart"/>
      <w:r>
        <w:t>aucune modifications</w:t>
      </w:r>
      <w:proofErr w:type="gramEnd"/>
      <w:r>
        <w:t xml:space="preserve"> n’a été requise.</w:t>
      </w:r>
    </w:p>
    <w:p w14:paraId="1DC59B79" w14:textId="77777777" w:rsidR="007A4D24" w:rsidRDefault="007A4D24" w:rsidP="007C69DA">
      <w:pPr>
        <w:pStyle w:val="Para2"/>
      </w:pPr>
    </w:p>
    <w:p w14:paraId="40EA21BD" w14:textId="77777777" w:rsidR="007A4D24" w:rsidRDefault="007A4D24" w:rsidP="007C69DA">
      <w:pPr>
        <w:pStyle w:val="Para2"/>
      </w:pPr>
      <w:r>
        <w:t xml:space="preserve">Les </w:t>
      </w:r>
      <w:r w:rsidR="00C960D2">
        <w:t>dernières</w:t>
      </w:r>
      <w:r>
        <w:t xml:space="preserve"> fonctions sont des fonction</w:t>
      </w:r>
      <w:r w:rsidR="00C960D2">
        <w:t>s</w:t>
      </w:r>
      <w:r>
        <w:t xml:space="preserve"> </w:t>
      </w:r>
      <w:r w:rsidR="00C960D2">
        <w:t>plutôt</w:t>
      </w:r>
      <w:r>
        <w:t xml:space="preserve"> utilitaire comme la fonction </w:t>
      </w:r>
      <w:proofErr w:type="spellStart"/>
      <w:proofErr w:type="gramStart"/>
      <w:r>
        <w:t>FullColor</w:t>
      </w:r>
      <w:proofErr w:type="spellEnd"/>
      <w:r>
        <w:t>(</w:t>
      </w:r>
      <w:proofErr w:type="gramEnd"/>
      <w:r>
        <w:t xml:space="preserve">) qui permet de mettre la même couleur dans tous le tableau </w:t>
      </w:r>
      <w:proofErr w:type="spellStart"/>
      <w:r>
        <w:t>matri</w:t>
      </w:r>
      <w:r w:rsidR="00C960D2">
        <w:t>x</w:t>
      </w:r>
      <w:r>
        <w:t>Color</w:t>
      </w:r>
      <w:proofErr w:type="spellEnd"/>
      <w:r>
        <w:t xml:space="preserve">. Cette fonction est </w:t>
      </w:r>
      <w:r w:rsidR="00C960D2">
        <w:t>utilisée</w:t>
      </w:r>
      <w:r>
        <w:t xml:space="preserve"> principalement pour remettre </w:t>
      </w:r>
      <w:proofErr w:type="gramStart"/>
      <w:r>
        <w:t>tous le tableau</w:t>
      </w:r>
      <w:proofErr w:type="gramEnd"/>
      <w:r>
        <w:t xml:space="preserve"> dans un état </w:t>
      </w:r>
      <w:proofErr w:type="spellStart"/>
      <w:r>
        <w:t>LEDs</w:t>
      </w:r>
      <w:proofErr w:type="spellEnd"/>
      <w:r>
        <w:t xml:space="preserve"> éteinte. La fonction </w:t>
      </w:r>
      <w:proofErr w:type="spellStart"/>
      <w:proofErr w:type="gramStart"/>
      <w:r>
        <w:t>RainbowPick</w:t>
      </w:r>
      <w:proofErr w:type="spellEnd"/>
      <w:r>
        <w:t>(</w:t>
      </w:r>
      <w:proofErr w:type="gramEnd"/>
      <w:r>
        <w:t xml:space="preserve">) elle est une fonction qui permet de return une couleur, au format </w:t>
      </w:r>
      <w:proofErr w:type="spellStart"/>
      <w:r>
        <w:t>colorStruct</w:t>
      </w:r>
      <w:proofErr w:type="spellEnd"/>
      <w:r w:rsidR="00C94BC8">
        <w:t>, faisant partie du spectre de l’</w:t>
      </w:r>
      <w:r w:rsidR="00C960D2">
        <w:t>arc-en-ciel</w:t>
      </w:r>
      <w:r w:rsidR="00C94BC8">
        <w:t xml:space="preserve">. Cette fonction est très utile pour faire une boucle couvrant toutes les couleurs ou choisir une couleur en étant </w:t>
      </w:r>
      <w:r w:rsidR="00C960D2">
        <w:t>sûr</w:t>
      </w:r>
      <w:r w:rsidR="00C94BC8">
        <w:t xml:space="preserve"> qu’elle soit </w:t>
      </w:r>
      <w:r w:rsidR="000D7889">
        <w:t>jolie</w:t>
      </w:r>
      <w:r w:rsidR="00C94BC8">
        <w:t xml:space="preserve"> et à la même luminosité.</w:t>
      </w:r>
    </w:p>
    <w:p w14:paraId="711D23A7" w14:textId="77777777" w:rsidR="00C94BC8" w:rsidRDefault="00C94BC8" w:rsidP="007C69DA">
      <w:pPr>
        <w:pStyle w:val="Para2"/>
      </w:pPr>
    </w:p>
    <w:p w14:paraId="05EDAF43" w14:textId="77777777" w:rsidR="007C69DA" w:rsidRDefault="007C69DA" w:rsidP="007C69DA">
      <w:pPr>
        <w:pStyle w:val="Titre2"/>
      </w:pPr>
      <w:bookmarkStart w:id="87" w:name="_Toc166361077"/>
      <w:r>
        <w:t>Problème et module wifi</w:t>
      </w:r>
      <w:bookmarkEnd w:id="87"/>
    </w:p>
    <w:p w14:paraId="0A695EE8" w14:textId="77777777" w:rsidR="007C69DA" w:rsidRDefault="007C69DA" w:rsidP="007C69DA">
      <w:pPr>
        <w:pStyle w:val="Para2"/>
      </w:pPr>
    </w:p>
    <w:p w14:paraId="076A9B4A" w14:textId="77777777" w:rsidR="007C69DA" w:rsidRDefault="007C69DA" w:rsidP="007C69DA">
      <w:pPr>
        <w:pStyle w:val="Para2"/>
      </w:pPr>
      <w:r>
        <w:t xml:space="preserve">En réalisant ce programme j’ai </w:t>
      </w:r>
      <w:r w:rsidR="00C960D2">
        <w:t>rencontré</w:t>
      </w:r>
      <w:r>
        <w:t xml:space="preserve"> </w:t>
      </w:r>
      <w:proofErr w:type="gramStart"/>
      <w:r>
        <w:t>plusieurs problème</w:t>
      </w:r>
      <w:proofErr w:type="gramEnd"/>
      <w:r>
        <w:t>, certains relativement classi</w:t>
      </w:r>
      <w:r w:rsidR="005F41D6">
        <w:t>que comme des oubli d’initialisation de variable etc</w:t>
      </w:r>
      <w:r>
        <w:t>.</w:t>
      </w:r>
      <w:r w:rsidR="005F41D6">
        <w:t xml:space="preserve"> et d’autre plus </w:t>
      </w:r>
      <w:r w:rsidR="00C960D2">
        <w:t>embêtent</w:t>
      </w:r>
      <w:r w:rsidR="005F41D6">
        <w:t xml:space="preserve"> et qui </w:t>
      </w:r>
      <w:r w:rsidR="00C960D2">
        <w:t>mérite</w:t>
      </w:r>
      <w:r w:rsidR="005F41D6">
        <w:t xml:space="preserve"> qu’on si attarde.</w:t>
      </w:r>
      <w:r>
        <w:t xml:space="preserve"> Le </w:t>
      </w:r>
      <w:r w:rsidR="00C960D2">
        <w:t>premier</w:t>
      </w:r>
      <w:r>
        <w:t xml:space="preserve"> </w:t>
      </w:r>
      <w:r w:rsidR="000D7889">
        <w:t>était</w:t>
      </w:r>
      <w:r>
        <w:t xml:space="preserve"> celui concernant la communication des </w:t>
      </w:r>
      <w:proofErr w:type="spellStart"/>
      <w:r>
        <w:t>LEDs</w:t>
      </w:r>
      <w:proofErr w:type="spellEnd"/>
      <w:r w:rsidR="005F41D6">
        <w:t xml:space="preserve"> et le SPI que j’ai déjà </w:t>
      </w:r>
      <w:r w:rsidR="000D7889">
        <w:t>détaillé</w:t>
      </w:r>
      <w:r w:rsidR="005F41D6">
        <w:t xml:space="preserve"> en dessus. Le </w:t>
      </w:r>
      <w:r w:rsidR="00C960D2">
        <w:t>deuxième</w:t>
      </w:r>
      <w:r w:rsidR="005F41D6">
        <w:t xml:space="preserve"> gros problème que j’ai </w:t>
      </w:r>
      <w:r w:rsidR="00C960D2">
        <w:t>rencontré</w:t>
      </w:r>
      <w:r w:rsidR="005F41D6">
        <w:t xml:space="preserve"> lui concerne l’écriture </w:t>
      </w:r>
      <w:proofErr w:type="gramStart"/>
      <w:r w:rsidR="005F41D6">
        <w:t>des message</w:t>
      </w:r>
      <w:proofErr w:type="gramEnd"/>
      <w:r w:rsidR="005F41D6">
        <w:t xml:space="preserve"> sur la matrice. Pendant l’</w:t>
      </w:r>
      <w:r w:rsidR="00C960D2">
        <w:t>implémentation</w:t>
      </w:r>
      <w:r w:rsidR="005F41D6">
        <w:t xml:space="preserve"> de la fonction </w:t>
      </w:r>
      <w:proofErr w:type="spellStart"/>
      <w:proofErr w:type="gramStart"/>
      <w:r w:rsidR="005F41D6">
        <w:t>Text</w:t>
      </w:r>
      <w:proofErr w:type="spellEnd"/>
      <w:r w:rsidR="005F41D6">
        <w:t>(</w:t>
      </w:r>
      <w:proofErr w:type="gramEnd"/>
      <w:r w:rsidR="005F41D6">
        <w:t xml:space="preserve">) j’ai fait une erreur qui faisait que l’index du tableau </w:t>
      </w:r>
      <w:proofErr w:type="spellStart"/>
      <w:r w:rsidR="005F41D6">
        <w:t>matrixColor</w:t>
      </w:r>
      <w:proofErr w:type="spellEnd"/>
      <w:r w:rsidR="005F41D6">
        <w:t xml:space="preserve"> réalisait une formule pouvant </w:t>
      </w:r>
      <w:r w:rsidR="00C960D2">
        <w:t>donner</w:t>
      </w:r>
      <w:r w:rsidR="005F41D6">
        <w:t xml:space="preserve"> un résultat négatif. </w:t>
      </w:r>
      <w:r w:rsidR="00C960D2">
        <w:t>Voilà</w:t>
      </w:r>
      <w:r w:rsidR="005F41D6">
        <w:t xml:space="preserve"> à quoi ressemblais le problème en simplifier dans le code :</w:t>
      </w:r>
    </w:p>
    <w:p w14:paraId="1FD4116B" w14:textId="77777777" w:rsidR="005F41D6" w:rsidRPr="007C69DA" w:rsidRDefault="005F41D6" w:rsidP="007C69DA">
      <w:pPr>
        <w:pStyle w:val="Para2"/>
      </w:pPr>
    </w:p>
    <w:p w14:paraId="25ACFDCE" w14:textId="77777777" w:rsidR="007C69DA" w:rsidRDefault="005F41D6" w:rsidP="00770486">
      <w:pPr>
        <w:pStyle w:val="Para2"/>
        <w:rPr>
          <w:color w:val="000000" w:themeColor="text1"/>
        </w:rPr>
      </w:pPr>
      <w:r>
        <w:rPr>
          <w:rFonts w:cs="Arial"/>
          <w:noProof/>
          <w:color w:val="000000"/>
          <w:sz w:val="22"/>
          <w:szCs w:val="22"/>
        </w:rPr>
        <w:drawing>
          <wp:inline distT="0" distB="0" distL="0" distR="0" wp14:anchorId="24FA4560" wp14:editId="30442935">
            <wp:extent cx="2533015" cy="676275"/>
            <wp:effectExtent l="0" t="0" r="635" b="9525"/>
            <wp:docPr id="55" name="Image 55" descr="https://lh4.googleusercontent.com/EWN7N-L1ebxhR7w7LuZU34l6VuXbz4rOMrH_usbGPvv7A7ZCTBhkabhdAfiDIVcgEujsywF4ouO-5eZCpr2A8TDSwl1BaFTZLtFzs97SfCuZfvxk5FI5bOz3Ecy-UACjNDrEW8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EWN7N-L1ebxhR7w7LuZU34l6VuXbz4rOMrH_usbGPvv7A7ZCTBhkabhdAfiDIVcgEujsywF4ouO-5eZCpr2A8TDSwl1BaFTZLtFzs97SfCuZfvxk5FI5bOz3Ecy-UACjNDrEW8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3015" cy="676275"/>
                    </a:xfrm>
                    <a:prstGeom prst="rect">
                      <a:avLst/>
                    </a:prstGeom>
                    <a:noFill/>
                    <a:ln>
                      <a:noFill/>
                    </a:ln>
                  </pic:spPr>
                </pic:pic>
              </a:graphicData>
            </a:graphic>
          </wp:inline>
        </w:drawing>
      </w:r>
    </w:p>
    <w:p w14:paraId="789189B2" w14:textId="77777777" w:rsidR="005F41D6" w:rsidRDefault="005F41D6" w:rsidP="00770486">
      <w:pPr>
        <w:pStyle w:val="Para2"/>
        <w:rPr>
          <w:color w:val="000000" w:themeColor="text1"/>
        </w:rPr>
      </w:pPr>
    </w:p>
    <w:p w14:paraId="025C64E8" w14:textId="77777777" w:rsidR="005F41D6" w:rsidRDefault="00274941" w:rsidP="00770486">
      <w:pPr>
        <w:pStyle w:val="Para2"/>
        <w:rPr>
          <w:color w:val="000000" w:themeColor="text1"/>
        </w:rPr>
      </w:pPr>
      <w:r>
        <w:rPr>
          <w:color w:val="000000" w:themeColor="text1"/>
        </w:rPr>
        <w:t xml:space="preserve">L’ennui s’est que </w:t>
      </w:r>
      <w:proofErr w:type="spellStart"/>
      <w:r>
        <w:rPr>
          <w:color w:val="000000" w:themeColor="text1"/>
        </w:rPr>
        <w:t>MplabX</w:t>
      </w:r>
      <w:proofErr w:type="spellEnd"/>
      <w:r>
        <w:rPr>
          <w:color w:val="000000" w:themeColor="text1"/>
        </w:rPr>
        <w:t xml:space="preserve"> compilait le code sans erreur est l’écrivait dans la mémoire mais il ne </w:t>
      </w:r>
      <w:r w:rsidR="00C960D2">
        <w:rPr>
          <w:color w:val="000000" w:themeColor="text1"/>
        </w:rPr>
        <w:t>fonctionnait</w:t>
      </w:r>
      <w:r>
        <w:rPr>
          <w:color w:val="000000" w:themeColor="text1"/>
        </w:rPr>
        <w:t xml:space="preserve"> pas </w:t>
      </w:r>
      <w:r w:rsidR="000D7889">
        <w:rPr>
          <w:color w:val="000000" w:themeColor="text1"/>
        </w:rPr>
        <w:t>du tout</w:t>
      </w:r>
      <w:r>
        <w:rPr>
          <w:color w:val="000000" w:themeColor="text1"/>
        </w:rPr>
        <w:t xml:space="preserve">. En plus de compiler sans erreur en mode </w:t>
      </w:r>
      <w:proofErr w:type="spellStart"/>
      <w:r>
        <w:rPr>
          <w:color w:val="000000" w:themeColor="text1"/>
        </w:rPr>
        <w:t>debug</w:t>
      </w:r>
      <w:proofErr w:type="spellEnd"/>
      <w:r>
        <w:rPr>
          <w:color w:val="000000" w:themeColor="text1"/>
        </w:rPr>
        <w:t xml:space="preserve"> le code ne </w:t>
      </w:r>
      <w:r w:rsidR="00C960D2">
        <w:rPr>
          <w:color w:val="000000" w:themeColor="text1"/>
        </w:rPr>
        <w:t>plantais</w:t>
      </w:r>
      <w:r>
        <w:rPr>
          <w:color w:val="000000" w:themeColor="text1"/>
        </w:rPr>
        <w:t xml:space="preserve"> que plus tard à un endroit qui n’avait aucun problème. J’ai assez vite </w:t>
      </w:r>
      <w:r w:rsidR="00C960D2">
        <w:rPr>
          <w:color w:val="000000" w:themeColor="text1"/>
        </w:rPr>
        <w:t>remarqué</w:t>
      </w:r>
      <w:r>
        <w:rPr>
          <w:color w:val="000000" w:themeColor="text1"/>
        </w:rPr>
        <w:t xml:space="preserve"> que certaine variable qui ne devait pas être modifié </w:t>
      </w:r>
      <w:r w:rsidR="00C960D2">
        <w:rPr>
          <w:color w:val="000000" w:themeColor="text1"/>
        </w:rPr>
        <w:t>prenait</w:t>
      </w:r>
      <w:r>
        <w:rPr>
          <w:color w:val="000000" w:themeColor="text1"/>
        </w:rPr>
        <w:t xml:space="preserve"> de </w:t>
      </w:r>
      <w:proofErr w:type="gramStart"/>
      <w:r>
        <w:rPr>
          <w:color w:val="000000" w:themeColor="text1"/>
        </w:rPr>
        <w:t>valeurs absolument absurde</w:t>
      </w:r>
      <w:proofErr w:type="gramEnd"/>
      <w:r>
        <w:rPr>
          <w:color w:val="000000" w:themeColor="text1"/>
        </w:rPr>
        <w:t xml:space="preserve"> pour mon code. Et j’ai fini par remarquer qu’un tableau avait parfois un index négatif mais </w:t>
      </w:r>
      <w:r w:rsidR="00C960D2">
        <w:rPr>
          <w:color w:val="000000" w:themeColor="text1"/>
        </w:rPr>
        <w:t>qu’au</w:t>
      </w:r>
      <w:r>
        <w:rPr>
          <w:color w:val="000000" w:themeColor="text1"/>
        </w:rPr>
        <w:t xml:space="preserve"> lieux de planter écrivais la valeur que je voulais lui </w:t>
      </w:r>
      <w:r w:rsidR="000D7889">
        <w:rPr>
          <w:color w:val="000000" w:themeColor="text1"/>
        </w:rPr>
        <w:t>attribuer</w:t>
      </w:r>
      <w:r>
        <w:rPr>
          <w:color w:val="000000" w:themeColor="text1"/>
        </w:rPr>
        <w:t xml:space="preserve"> à l’adresse de la case en considérant l’index comme non signé et les adresses en question été par hasard celle d’autre variable qui elle</w:t>
      </w:r>
      <w:r w:rsidR="00C960D2">
        <w:rPr>
          <w:color w:val="000000" w:themeColor="text1"/>
        </w:rPr>
        <w:t>s,</w:t>
      </w:r>
      <w:r>
        <w:rPr>
          <w:color w:val="000000" w:themeColor="text1"/>
        </w:rPr>
        <w:t xml:space="preserve"> </w:t>
      </w:r>
      <w:r w:rsidR="00C960D2">
        <w:rPr>
          <w:color w:val="000000" w:themeColor="text1"/>
        </w:rPr>
        <w:t>ont</w:t>
      </w:r>
      <w:r>
        <w:rPr>
          <w:color w:val="000000" w:themeColor="text1"/>
        </w:rPr>
        <w:t xml:space="preserve"> causé </w:t>
      </w:r>
      <w:proofErr w:type="gramStart"/>
      <w:r>
        <w:rPr>
          <w:color w:val="000000" w:themeColor="text1"/>
        </w:rPr>
        <w:t>des problème</w:t>
      </w:r>
      <w:proofErr w:type="gramEnd"/>
      <w:r>
        <w:rPr>
          <w:color w:val="000000" w:themeColor="text1"/>
        </w:rPr>
        <w:t xml:space="preserve"> juste en dessous car elle n’était pas </w:t>
      </w:r>
      <w:r w:rsidR="000D7889">
        <w:rPr>
          <w:color w:val="000000" w:themeColor="text1"/>
        </w:rPr>
        <w:t>réassignée</w:t>
      </w:r>
      <w:r>
        <w:rPr>
          <w:color w:val="000000" w:themeColor="text1"/>
        </w:rPr>
        <w:t xml:space="preserve">. Bien que </w:t>
      </w:r>
      <w:r w:rsidR="00C960D2">
        <w:rPr>
          <w:color w:val="000000" w:themeColor="text1"/>
        </w:rPr>
        <w:t>ce</w:t>
      </w:r>
      <w:r>
        <w:rPr>
          <w:color w:val="000000" w:themeColor="text1"/>
        </w:rPr>
        <w:t xml:space="preserve"> problème </w:t>
      </w:r>
      <w:r w:rsidR="000D7889">
        <w:rPr>
          <w:color w:val="000000" w:themeColor="text1"/>
        </w:rPr>
        <w:t>m’ait</w:t>
      </w:r>
      <w:r>
        <w:rPr>
          <w:color w:val="000000" w:themeColor="text1"/>
        </w:rPr>
        <w:t xml:space="preserve"> fait perdre deux jours j’ai eu de la </w:t>
      </w:r>
      <w:r>
        <w:rPr>
          <w:color w:val="000000" w:themeColor="text1"/>
        </w:rPr>
        <w:lastRenderedPageBreak/>
        <w:t xml:space="preserve">chance car </w:t>
      </w:r>
      <w:proofErr w:type="gramStart"/>
      <w:r>
        <w:rPr>
          <w:color w:val="000000" w:themeColor="text1"/>
        </w:rPr>
        <w:t>les variable</w:t>
      </w:r>
      <w:proofErr w:type="gramEnd"/>
      <w:r>
        <w:rPr>
          <w:color w:val="000000" w:themeColor="text1"/>
        </w:rPr>
        <w:t xml:space="preserve"> modifier aurait </w:t>
      </w:r>
      <w:r w:rsidR="00C960D2">
        <w:rPr>
          <w:color w:val="000000" w:themeColor="text1"/>
        </w:rPr>
        <w:t>pu</w:t>
      </w:r>
      <w:r>
        <w:rPr>
          <w:color w:val="000000" w:themeColor="text1"/>
        </w:rPr>
        <w:t xml:space="preserve"> </w:t>
      </w:r>
      <w:r w:rsidR="00E704DD">
        <w:rPr>
          <w:color w:val="000000" w:themeColor="text1"/>
        </w:rPr>
        <w:t xml:space="preserve">être utile bien plus loin dans le code rendant la détection du </w:t>
      </w:r>
      <w:r w:rsidR="00C960D2">
        <w:rPr>
          <w:color w:val="000000" w:themeColor="text1"/>
        </w:rPr>
        <w:t>problème</w:t>
      </w:r>
      <w:r w:rsidR="00E704DD">
        <w:rPr>
          <w:color w:val="000000" w:themeColor="text1"/>
        </w:rPr>
        <w:t xml:space="preserve"> encore plus compliquer.</w:t>
      </w:r>
    </w:p>
    <w:p w14:paraId="2D97D9D8" w14:textId="77777777" w:rsidR="00E704DD" w:rsidRDefault="00E704DD" w:rsidP="00770486">
      <w:pPr>
        <w:pStyle w:val="Para2"/>
        <w:rPr>
          <w:color w:val="000000" w:themeColor="text1"/>
        </w:rPr>
      </w:pPr>
    </w:p>
    <w:p w14:paraId="358D0AD7" w14:textId="77777777" w:rsidR="00E704DD" w:rsidRDefault="00C94BC8" w:rsidP="00770486">
      <w:pPr>
        <w:pStyle w:val="Para2"/>
      </w:pPr>
      <w:r>
        <w:rPr>
          <w:color w:val="000000" w:themeColor="text1"/>
        </w:rPr>
        <w:t xml:space="preserve">Concernant le module wifi qui était </w:t>
      </w:r>
      <w:r w:rsidR="002D363D">
        <w:rPr>
          <w:color w:val="000000" w:themeColor="text1"/>
        </w:rPr>
        <w:t xml:space="preserve">une grosse partie du cahier des charges, </w:t>
      </w:r>
      <w:r>
        <w:rPr>
          <w:color w:val="000000" w:themeColor="text1"/>
        </w:rPr>
        <w:t xml:space="preserve">j’ai essayé sans succès à le faire </w:t>
      </w:r>
      <w:r w:rsidR="00C960D2">
        <w:rPr>
          <w:color w:val="000000" w:themeColor="text1"/>
        </w:rPr>
        <w:t>fonctionner</w:t>
      </w:r>
      <w:r>
        <w:rPr>
          <w:color w:val="000000" w:themeColor="text1"/>
        </w:rPr>
        <w:t xml:space="preserve">, d’un point de vue hardware toute à l’air correcte s’est du </w:t>
      </w:r>
      <w:r w:rsidR="00C960D2">
        <w:rPr>
          <w:color w:val="000000" w:themeColor="text1"/>
        </w:rPr>
        <w:t>côté</w:t>
      </w:r>
      <w:r>
        <w:rPr>
          <w:color w:val="000000" w:themeColor="text1"/>
        </w:rPr>
        <w:t xml:space="preserve"> software qu’il y </w:t>
      </w:r>
      <w:r w:rsidR="00C960D2">
        <w:rPr>
          <w:color w:val="000000" w:themeColor="text1"/>
        </w:rPr>
        <w:t>a</w:t>
      </w:r>
      <w:r>
        <w:rPr>
          <w:color w:val="000000" w:themeColor="text1"/>
        </w:rPr>
        <w:t xml:space="preserve"> des problèmes. Pour commencer si j’ai choisi le module ATWILC1000 s’est parce que monsieur Castoldi ma </w:t>
      </w:r>
      <w:r w:rsidR="00C960D2">
        <w:rPr>
          <w:color w:val="000000" w:themeColor="text1"/>
        </w:rPr>
        <w:t>conseiller</w:t>
      </w:r>
      <w:r>
        <w:rPr>
          <w:color w:val="000000" w:themeColor="text1"/>
        </w:rPr>
        <w:t xml:space="preserve"> d’utiliser le module </w:t>
      </w:r>
      <w:r>
        <w:t xml:space="preserve">MRF24Wn0MA seulement sur le site de Microchip il conseil de prendre le module ATWILC1000 car l’autre est devenus </w:t>
      </w:r>
      <w:r w:rsidR="00C960D2">
        <w:t>obsolète</w:t>
      </w:r>
      <w:r>
        <w:t xml:space="preserve">. En </w:t>
      </w:r>
      <w:proofErr w:type="gramStart"/>
      <w:r>
        <w:t>faisant</w:t>
      </w:r>
      <w:proofErr w:type="gramEnd"/>
      <w:r>
        <w:t xml:space="preserve"> des recherches j’ai </w:t>
      </w:r>
      <w:r w:rsidR="00C960D2">
        <w:t>remarqué</w:t>
      </w:r>
      <w:r>
        <w:t xml:space="preserve"> que </w:t>
      </w:r>
      <w:r w:rsidR="00C960D2">
        <w:t>M</w:t>
      </w:r>
      <w:r w:rsidR="00F849A2">
        <w:t xml:space="preserve">icrochip fournissait un exemple spécifique pour le ATWILC1000 ce qui aurait </w:t>
      </w:r>
      <w:r w:rsidR="000D7889">
        <w:t>dû</w:t>
      </w:r>
      <w:r w:rsidR="00F849A2">
        <w:t xml:space="preserve"> rendre l’utilisation du module très similaire au </w:t>
      </w:r>
      <w:r w:rsidR="000D7889">
        <w:t>dernier</w:t>
      </w:r>
      <w:r w:rsidR="00F849A2">
        <w:t xml:space="preserve"> TP de MINF sur la communication </w:t>
      </w:r>
      <w:r w:rsidR="000D7889">
        <w:t>Ethernet</w:t>
      </w:r>
      <w:r w:rsidR="00F849A2">
        <w:t>.</w:t>
      </w:r>
    </w:p>
    <w:p w14:paraId="7EE59CA3" w14:textId="77777777" w:rsidR="00F849A2" w:rsidRDefault="00F849A2" w:rsidP="00770486">
      <w:pPr>
        <w:pStyle w:val="Para2"/>
      </w:pPr>
    </w:p>
    <w:p w14:paraId="49B724CE" w14:textId="77777777" w:rsidR="003D5C5F" w:rsidRDefault="00F849A2" w:rsidP="003D5C5F">
      <w:pPr>
        <w:pStyle w:val="Para2"/>
      </w:pPr>
      <w:r>
        <w:t xml:space="preserve">Dans un premier temps j’ai essayé d’adapter l’exemple à mon projet. J’ai très vite </w:t>
      </w:r>
      <w:r w:rsidR="000D7889">
        <w:t>remarqué</w:t>
      </w:r>
      <w:r>
        <w:t xml:space="preserve"> que le code était grandement basé sur </w:t>
      </w:r>
      <w:proofErr w:type="spellStart"/>
      <w:r>
        <w:t>FreeRTOS</w:t>
      </w:r>
      <w:proofErr w:type="spellEnd"/>
      <w:r>
        <w:t xml:space="preserve"> après avoir analyser le code j’ai </w:t>
      </w:r>
      <w:r w:rsidR="000D7889">
        <w:t>demandé</w:t>
      </w:r>
      <w:r>
        <w:t xml:space="preserve"> de l’aide à monsieur Bovey qui en analysant le code à pus me </w:t>
      </w:r>
      <w:r w:rsidR="000D7889">
        <w:t>renseigner</w:t>
      </w:r>
      <w:r>
        <w:t xml:space="preserve"> sur le </w:t>
      </w:r>
      <w:r w:rsidR="000D7889">
        <w:t>fonctionnement</w:t>
      </w:r>
      <w:r>
        <w:t xml:space="preserve"> de l’exemple. Tout d’abord l’exemple est prévu pour fonctionner avec une carte de développement faite par Microchip </w:t>
      </w:r>
      <w:r w:rsidR="000D7889">
        <w:t>grâce</w:t>
      </w:r>
      <w:r>
        <w:t xml:space="preserve"> à l’</w:t>
      </w:r>
      <w:r w:rsidR="000D7889">
        <w:t>laquelle</w:t>
      </w:r>
      <w:r>
        <w:t xml:space="preserve"> le module est programmer par </w:t>
      </w:r>
      <w:proofErr w:type="spellStart"/>
      <w:r>
        <w:t>Uart</w:t>
      </w:r>
      <w:proofErr w:type="spellEnd"/>
      <w:r>
        <w:t>.</w:t>
      </w:r>
    </w:p>
    <w:p w14:paraId="120BDBF7" w14:textId="77777777" w:rsidR="00F849A2" w:rsidRDefault="00F849A2" w:rsidP="003D5C5F">
      <w:pPr>
        <w:pStyle w:val="Para2"/>
      </w:pPr>
    </w:p>
    <w:p w14:paraId="6C024022" w14:textId="77777777" w:rsidR="00F849A2" w:rsidRDefault="00F849A2" w:rsidP="003D5C5F">
      <w:pPr>
        <w:pStyle w:val="Para2"/>
      </w:pPr>
      <w:r>
        <w:t xml:space="preserve">C’est ici qu’est la première </w:t>
      </w:r>
      <w:r w:rsidR="000D7889">
        <w:t>difficulté</w:t>
      </w:r>
      <w:r w:rsidR="00D01229">
        <w:t xml:space="preserve">, il faut trouver les commande SPI pour programmer le module que je n’ai pas réussi à trouver. C’est à ce stade </w:t>
      </w:r>
      <w:r w:rsidR="00761551">
        <w:t>que j’ai abandonné faute de temps.</w:t>
      </w:r>
    </w:p>
    <w:p w14:paraId="2D635B67" w14:textId="77777777" w:rsidR="00761551" w:rsidRDefault="00761551" w:rsidP="003D5C5F">
      <w:pPr>
        <w:pStyle w:val="Para2"/>
      </w:pPr>
    </w:p>
    <w:p w14:paraId="57B64C6B" w14:textId="77777777" w:rsidR="002D363D" w:rsidRDefault="00761551" w:rsidP="003D5C5F">
      <w:pPr>
        <w:pStyle w:val="Para2"/>
      </w:pPr>
      <w:r>
        <w:t xml:space="preserve">Pendant </w:t>
      </w:r>
      <w:proofErr w:type="gramStart"/>
      <w:r>
        <w:t>mes recherche</w:t>
      </w:r>
      <w:proofErr w:type="gramEnd"/>
      <w:r>
        <w:t xml:space="preserve"> j’ai </w:t>
      </w:r>
      <w:r w:rsidR="002D363D">
        <w:t xml:space="preserve">eu pas mal de peine à trouver des gens ayant fait un projet </w:t>
      </w:r>
      <w:r w:rsidR="000D7889">
        <w:t>fonctionnel</w:t>
      </w:r>
      <w:r w:rsidR="002D363D">
        <w:t xml:space="preserve"> sur le module, le forum le plus constructif que j’ai trouvé est celui-ci :</w:t>
      </w:r>
    </w:p>
    <w:p w14:paraId="079E8216" w14:textId="77777777" w:rsidR="002D363D" w:rsidRDefault="002D363D" w:rsidP="003D5C5F">
      <w:pPr>
        <w:pStyle w:val="Para2"/>
      </w:pPr>
    </w:p>
    <w:p w14:paraId="66F137F8" w14:textId="77777777" w:rsidR="002D363D" w:rsidRPr="00AF46FB" w:rsidRDefault="002D363D" w:rsidP="002D363D">
      <w:pPr>
        <w:pStyle w:val="Para2"/>
        <w:rPr>
          <w:sz w:val="18"/>
          <w:szCs w:val="18"/>
        </w:rPr>
      </w:pPr>
      <w:r w:rsidRPr="00761551">
        <w:rPr>
          <w:sz w:val="18"/>
          <w:szCs w:val="18"/>
        </w:rPr>
        <w:t>https://www.avrfreaks.net/forum/atwilc1000-sd-evaluation-code</w:t>
      </w:r>
    </w:p>
    <w:p w14:paraId="4EFD04DA" w14:textId="77777777" w:rsidR="002D363D" w:rsidRDefault="002D363D" w:rsidP="003D5C5F">
      <w:pPr>
        <w:pStyle w:val="Para2"/>
      </w:pPr>
    </w:p>
    <w:p w14:paraId="5BAFFE47" w14:textId="77777777" w:rsidR="00761551" w:rsidRDefault="002D363D" w:rsidP="003D5C5F">
      <w:pPr>
        <w:pStyle w:val="Para2"/>
      </w:pPr>
      <w:r>
        <w:t xml:space="preserve"> </w:t>
      </w:r>
      <w:r w:rsidR="000D7889">
        <w:t>Ici</w:t>
      </w:r>
      <w:r>
        <w:t xml:space="preserve"> la personne essaye comme moi d’utiliser le module via SPI sans succès </w:t>
      </w:r>
      <w:r w:rsidR="00761551">
        <w:t xml:space="preserve">et conseille vivement d’utiliser un autre module comme le </w:t>
      </w:r>
      <w:r w:rsidR="00761551">
        <w:rPr>
          <w:rFonts w:ascii="Verdana" w:hAnsi="Verdana"/>
          <w:color w:val="000000"/>
          <w:sz w:val="18"/>
          <w:szCs w:val="18"/>
        </w:rPr>
        <w:t>ATWINC1500</w:t>
      </w:r>
      <w:r>
        <w:rPr>
          <w:rFonts w:ascii="Verdana" w:hAnsi="Verdana"/>
          <w:color w:val="000000"/>
          <w:sz w:val="18"/>
          <w:szCs w:val="18"/>
        </w:rPr>
        <w:t>. Je regrette de ne pas avoir pris le module que l’on m’a conseillé.</w:t>
      </w:r>
    </w:p>
    <w:p w14:paraId="09BAD6E4" w14:textId="77777777" w:rsidR="007C44D0" w:rsidRDefault="007C44D0">
      <w:pPr>
        <w:rPr>
          <w:sz w:val="20"/>
        </w:rPr>
      </w:pPr>
    </w:p>
    <w:p w14:paraId="5FD2AE49" w14:textId="77777777" w:rsidR="001D7639" w:rsidRDefault="002B3A44" w:rsidP="002B3A44">
      <w:pPr>
        <w:pStyle w:val="Titre1"/>
      </w:pPr>
      <w:bookmarkStart w:id="88" w:name="_Toc166361078"/>
      <w:r>
        <w:t>Mecanique</w:t>
      </w:r>
      <w:bookmarkEnd w:id="88"/>
    </w:p>
    <w:p w14:paraId="30750EF9" w14:textId="77777777" w:rsidR="002B3A44" w:rsidRDefault="002B3A44" w:rsidP="002B3A44">
      <w:pPr>
        <w:pStyle w:val="Para1"/>
      </w:pPr>
    </w:p>
    <w:p w14:paraId="15CC21E1" w14:textId="77777777" w:rsidR="002B3A44" w:rsidRDefault="002B3A44" w:rsidP="002B3A44">
      <w:pPr>
        <w:pStyle w:val="Para1"/>
      </w:pPr>
      <w:r>
        <w:t xml:space="preserve">Après avoir fait le PCB avec </w:t>
      </w:r>
      <w:proofErr w:type="spellStart"/>
      <w:r>
        <w:t>Altium</w:t>
      </w:r>
      <w:proofErr w:type="spellEnd"/>
      <w:r>
        <w:t xml:space="preserve"> j’ai </w:t>
      </w:r>
      <w:r w:rsidR="000D7889">
        <w:t>commencé</w:t>
      </w:r>
      <w:r>
        <w:t xml:space="preserve"> le design du boitier. J’ai donc </w:t>
      </w:r>
      <w:r w:rsidR="000D7889">
        <w:t>suivi</w:t>
      </w:r>
      <w:r>
        <w:t xml:space="preserve"> l’idée développer dans la phase de pré-étude qui était de faire </w:t>
      </w:r>
      <w:proofErr w:type="gramStart"/>
      <w:r>
        <w:t>deux disque</w:t>
      </w:r>
      <w:proofErr w:type="gramEnd"/>
      <w:r>
        <w:t xml:space="preserve"> qui prennent en sandwich les matrices laissant de la place au milieu pour monter le PCB. J’ai donc </w:t>
      </w:r>
      <w:r w:rsidR="000D7889">
        <w:t>développé</w:t>
      </w:r>
      <w:r>
        <w:t xml:space="preserve"> </w:t>
      </w:r>
      <w:proofErr w:type="gramStart"/>
      <w:r>
        <w:t>les deux disque</w:t>
      </w:r>
      <w:proofErr w:type="gramEnd"/>
      <w:r>
        <w:t xml:space="preserve"> en 3D sur Solid Works l’utilisation du programme était assez intuitive, je n’ai pas </w:t>
      </w:r>
      <w:r w:rsidR="000D7889">
        <w:t>rencontré</w:t>
      </w:r>
      <w:r>
        <w:t xml:space="preserve"> de problème particulier. </w:t>
      </w:r>
      <w:r w:rsidR="000D7889">
        <w:t>Voilà</w:t>
      </w:r>
      <w:r>
        <w:t xml:space="preserve"> le résultat :</w:t>
      </w:r>
    </w:p>
    <w:p w14:paraId="533C69C9" w14:textId="77777777" w:rsidR="004D58D8" w:rsidRDefault="004D58D8" w:rsidP="002B3A44">
      <w:pPr>
        <w:pStyle w:val="Para1"/>
      </w:pPr>
    </w:p>
    <w:p w14:paraId="4FB334F0" w14:textId="77777777" w:rsidR="004D58D8" w:rsidRDefault="004D58D8" w:rsidP="004D58D8">
      <w:pPr>
        <w:pStyle w:val="Para1"/>
        <w:rPr>
          <w:rFonts w:cs="Arial"/>
          <w:noProof/>
          <w:color w:val="000000"/>
          <w:sz w:val="22"/>
          <w:szCs w:val="22"/>
        </w:rPr>
      </w:pPr>
      <w:r>
        <w:rPr>
          <w:rFonts w:cs="Arial"/>
          <w:noProof/>
          <w:color w:val="000000"/>
          <w:sz w:val="22"/>
          <w:szCs w:val="22"/>
        </w:rPr>
        <w:drawing>
          <wp:anchor distT="0" distB="0" distL="114300" distR="114300" simplePos="0" relativeHeight="251621888" behindDoc="0" locked="0" layoutInCell="1" allowOverlap="1" wp14:anchorId="41ED9E2F" wp14:editId="241A0B9B">
            <wp:simplePos x="0" y="0"/>
            <wp:positionH relativeFrom="column">
              <wp:posOffset>1010920</wp:posOffset>
            </wp:positionH>
            <wp:positionV relativeFrom="paragraph">
              <wp:posOffset>61595</wp:posOffset>
            </wp:positionV>
            <wp:extent cx="2327910" cy="3128645"/>
            <wp:effectExtent l="38100" t="38100" r="34290" b="33655"/>
            <wp:wrapSquare wrapText="bothSides"/>
            <wp:docPr id="56" name="Image 56" descr="https://lh5.googleusercontent.com/OrrHMsyeqLBzFz-QSZFekhdGbNW6dJWD8Kz3liu5aI3KVqLn4cA8gBLk5TPEFpYJr8peQm4mvhn8_x4dcjj-6KrsxhWxvJzpESYU33qwoxwCnTcEAFhlyQeJVDiDXb9antuGc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rrHMsyeqLBzFz-QSZFekhdGbNW6dJWD8Kz3liu5aI3KVqLn4cA8gBLk5TPEFpYJr8peQm4mvhn8_x4dcjj-6KrsxhWxvJzpESYU33qwoxwCnTcEAFhlyQeJVDiDXb9antuGceto"/>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404" r="17829"/>
                    <a:stretch/>
                  </pic:blipFill>
                  <pic:spPr bwMode="auto">
                    <a:xfrm>
                      <a:off x="0" y="0"/>
                      <a:ext cx="2327910" cy="3128645"/>
                    </a:xfrm>
                    <a:prstGeom prst="rect">
                      <a:avLst/>
                    </a:prstGeom>
                    <a:noFill/>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25984" behindDoc="0" locked="0" layoutInCell="1" allowOverlap="1" wp14:anchorId="7AA0ABD9" wp14:editId="17224839">
            <wp:simplePos x="0" y="0"/>
            <wp:positionH relativeFrom="column">
              <wp:posOffset>3370580</wp:posOffset>
            </wp:positionH>
            <wp:positionV relativeFrom="paragraph">
              <wp:posOffset>57150</wp:posOffset>
            </wp:positionV>
            <wp:extent cx="2261235" cy="3128645"/>
            <wp:effectExtent l="38100" t="38100" r="43815" b="33655"/>
            <wp:wrapSquare wrapText="bothSides"/>
            <wp:docPr id="57" name="Image 57" descr="https://lh5.googleusercontent.com/sKHplwWWicsm1H0yAByrrrUuPLljM1s42U1iAm5muHEgLMlVG-Q_bb85xyHF0ICYaQWdjwam2RNUeOknyemtjOsNwUtN_R-sIwwVrSS0BHW_5QA9Z6yt5KKhd6PNhESS0ZtmE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HplwWWicsm1H0yAByrrrUuPLljM1s42U1iAm5muHEgLMlVG-Q_bb85xyHF0ICYaQWdjwam2RNUeOknyemtjOsNwUtN_R-sIwwVrSS0BHW_5QA9Z6yt5KKhd6PNhESS0ZtmElg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61235" cy="31286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2902AAC3" w14:textId="77777777" w:rsidR="004D58D8" w:rsidRDefault="004D58D8" w:rsidP="004D58D8">
      <w:pPr>
        <w:pStyle w:val="Para1"/>
      </w:pPr>
    </w:p>
    <w:p w14:paraId="665DD0EE" w14:textId="77777777" w:rsidR="004D58D8" w:rsidRDefault="004D58D8" w:rsidP="004D58D8">
      <w:pPr>
        <w:pStyle w:val="Para1"/>
      </w:pPr>
    </w:p>
    <w:p w14:paraId="38252F5A" w14:textId="77777777" w:rsidR="004D58D8" w:rsidRDefault="004D58D8" w:rsidP="004D58D8">
      <w:pPr>
        <w:pStyle w:val="Para1"/>
      </w:pPr>
    </w:p>
    <w:p w14:paraId="059650F6" w14:textId="77777777" w:rsidR="004D58D8" w:rsidRDefault="004D58D8" w:rsidP="004D58D8">
      <w:pPr>
        <w:pStyle w:val="Para1"/>
      </w:pPr>
    </w:p>
    <w:p w14:paraId="72ACA8DC" w14:textId="77777777" w:rsidR="004D58D8" w:rsidRDefault="004D58D8" w:rsidP="004D58D8">
      <w:pPr>
        <w:pStyle w:val="Para1"/>
      </w:pPr>
    </w:p>
    <w:p w14:paraId="64D6E24D" w14:textId="77777777" w:rsidR="004D58D8" w:rsidRDefault="004D58D8" w:rsidP="004D58D8">
      <w:pPr>
        <w:pStyle w:val="Para1"/>
      </w:pPr>
    </w:p>
    <w:p w14:paraId="22B490D8" w14:textId="77777777" w:rsidR="004D58D8" w:rsidRDefault="004D58D8" w:rsidP="004D58D8">
      <w:pPr>
        <w:pStyle w:val="Para1"/>
      </w:pPr>
    </w:p>
    <w:p w14:paraId="04258564" w14:textId="77777777" w:rsidR="004D58D8" w:rsidRDefault="004D58D8" w:rsidP="004D58D8">
      <w:pPr>
        <w:pStyle w:val="Para1"/>
      </w:pPr>
    </w:p>
    <w:p w14:paraId="2E7AF56B" w14:textId="77777777" w:rsidR="004D58D8" w:rsidRDefault="004D58D8" w:rsidP="004D58D8">
      <w:pPr>
        <w:pStyle w:val="Para1"/>
      </w:pPr>
    </w:p>
    <w:p w14:paraId="3E25C42A" w14:textId="77777777" w:rsidR="004D58D8" w:rsidRDefault="004D58D8" w:rsidP="004D58D8">
      <w:pPr>
        <w:pStyle w:val="Para1"/>
      </w:pPr>
    </w:p>
    <w:p w14:paraId="49E3653C" w14:textId="77777777" w:rsidR="004D58D8" w:rsidRDefault="004D58D8" w:rsidP="004D58D8">
      <w:pPr>
        <w:pStyle w:val="Para1"/>
      </w:pPr>
    </w:p>
    <w:p w14:paraId="33AF90CE" w14:textId="77777777" w:rsidR="004D58D8" w:rsidRDefault="004D58D8" w:rsidP="004D58D8">
      <w:pPr>
        <w:pStyle w:val="Para1"/>
      </w:pPr>
    </w:p>
    <w:p w14:paraId="7152F8CA" w14:textId="77777777" w:rsidR="004D58D8" w:rsidRDefault="004D58D8" w:rsidP="004D58D8">
      <w:pPr>
        <w:pStyle w:val="Para1"/>
      </w:pPr>
    </w:p>
    <w:p w14:paraId="171F41F0" w14:textId="77777777" w:rsidR="004D58D8" w:rsidRDefault="004D58D8" w:rsidP="004D58D8">
      <w:pPr>
        <w:pStyle w:val="Para1"/>
      </w:pPr>
    </w:p>
    <w:p w14:paraId="25316509" w14:textId="77777777" w:rsidR="004D58D8" w:rsidRDefault="004D58D8" w:rsidP="004D58D8">
      <w:pPr>
        <w:pStyle w:val="Para1"/>
      </w:pPr>
    </w:p>
    <w:p w14:paraId="72FDE3BB" w14:textId="77777777" w:rsidR="004D58D8" w:rsidRDefault="004D58D8" w:rsidP="004D58D8">
      <w:pPr>
        <w:pStyle w:val="Para1"/>
      </w:pPr>
    </w:p>
    <w:p w14:paraId="1116787E" w14:textId="77777777" w:rsidR="004D58D8" w:rsidRDefault="004D58D8" w:rsidP="004D58D8">
      <w:pPr>
        <w:pStyle w:val="Para1"/>
      </w:pPr>
    </w:p>
    <w:p w14:paraId="2619417B" w14:textId="77777777" w:rsidR="004D58D8" w:rsidRDefault="004D58D8" w:rsidP="004D58D8">
      <w:pPr>
        <w:pStyle w:val="Para1"/>
      </w:pPr>
    </w:p>
    <w:p w14:paraId="31F1DF01" w14:textId="77777777" w:rsidR="004D58D8" w:rsidRDefault="004D58D8" w:rsidP="004D58D8">
      <w:pPr>
        <w:pStyle w:val="Para1"/>
      </w:pPr>
    </w:p>
    <w:p w14:paraId="2705029B" w14:textId="77777777" w:rsidR="004D58D8" w:rsidRDefault="004D58D8" w:rsidP="004D58D8">
      <w:pPr>
        <w:pStyle w:val="Para1"/>
      </w:pPr>
    </w:p>
    <w:p w14:paraId="0641B49A" w14:textId="77777777" w:rsidR="004D58D8" w:rsidRDefault="004D58D8" w:rsidP="004D58D8">
      <w:pPr>
        <w:pStyle w:val="Para1"/>
      </w:pPr>
    </w:p>
    <w:p w14:paraId="21BA2594" w14:textId="77777777" w:rsidR="004D58D8" w:rsidRDefault="004D58D8" w:rsidP="004D58D8">
      <w:pPr>
        <w:pStyle w:val="Citation"/>
        <w:ind w:left="0"/>
        <w:jc w:val="left"/>
      </w:pPr>
      <w:r>
        <w:tab/>
      </w:r>
      <w:r>
        <w:tab/>
      </w:r>
      <w:r>
        <w:tab/>
        <w:t xml:space="preserve">         Disque du bas.</w:t>
      </w:r>
      <w:r>
        <w:tab/>
      </w:r>
      <w:r>
        <w:tab/>
      </w:r>
      <w:r>
        <w:tab/>
      </w:r>
      <w:r>
        <w:tab/>
        <w:t>Disque du haut.</w:t>
      </w:r>
      <w:r>
        <w:tab/>
      </w:r>
      <w:r>
        <w:tab/>
      </w:r>
    </w:p>
    <w:p w14:paraId="7D4069FD" w14:textId="77777777" w:rsidR="004D58D8" w:rsidRDefault="004D58D8" w:rsidP="004D58D8">
      <w:pPr>
        <w:pStyle w:val="Para1"/>
      </w:pPr>
      <w:proofErr w:type="gramStart"/>
      <w:r>
        <w:lastRenderedPageBreak/>
        <w:t>Les deux disque</w:t>
      </w:r>
      <w:proofErr w:type="gramEnd"/>
      <w:r>
        <w:t xml:space="preserve"> sont presque identique, la seul </w:t>
      </w:r>
      <w:r w:rsidR="000D7889">
        <w:t>différence</w:t>
      </w:r>
      <w:r>
        <w:t xml:space="preserve"> entre les deux est les quatre trous de Montage du PCB et le gros trous au centre qui sert à faire </w:t>
      </w:r>
      <w:r w:rsidR="000D7889">
        <w:t>passer</w:t>
      </w:r>
      <w:r>
        <w:t xml:space="preserve"> les </w:t>
      </w:r>
      <w:r w:rsidR="000D7889">
        <w:t>câbles</w:t>
      </w:r>
      <w:r>
        <w:t xml:space="preserve"> d’alimentation. Sur les disques on peut </w:t>
      </w:r>
      <w:r w:rsidR="000D7889">
        <w:t>apercevoir</w:t>
      </w:r>
      <w:r>
        <w:t xml:space="preserve"> </w:t>
      </w:r>
      <w:proofErr w:type="gramStart"/>
      <w:r>
        <w:t xml:space="preserve">deux </w:t>
      </w:r>
      <w:r w:rsidR="000D7889">
        <w:t>rainure</w:t>
      </w:r>
      <w:proofErr w:type="gramEnd"/>
      <w:r w:rsidR="000D7889">
        <w:t xml:space="preserve"> au</w:t>
      </w:r>
      <w:r>
        <w:t xml:space="preserve"> tour</w:t>
      </w:r>
      <w:r w:rsidR="004B59F4">
        <w:t xml:space="preserve">, la première sert à tenir les matrice </w:t>
      </w:r>
      <w:r w:rsidR="000D7889">
        <w:t>correctement</w:t>
      </w:r>
      <w:r w:rsidR="004B59F4">
        <w:t xml:space="preserve"> en rond el la </w:t>
      </w:r>
      <w:r w:rsidR="000D7889">
        <w:t>deuxième</w:t>
      </w:r>
      <w:r w:rsidR="004B59F4">
        <w:t xml:space="preserve"> sert à mettre un plexiglass souple pour d’une part </w:t>
      </w:r>
      <w:r w:rsidR="000D7889">
        <w:t>essayer</w:t>
      </w:r>
      <w:r w:rsidR="004B59F4">
        <w:t xml:space="preserve"> de rendre le Totem imperméable et de pouvoir dissipé un peu les </w:t>
      </w:r>
      <w:proofErr w:type="spellStart"/>
      <w:r w:rsidR="004B59F4">
        <w:t>LEDs</w:t>
      </w:r>
      <w:proofErr w:type="spellEnd"/>
      <w:r w:rsidR="004B59F4">
        <w:t xml:space="preserve"> en </w:t>
      </w:r>
      <w:proofErr w:type="spellStart"/>
      <w:r w:rsidR="004B59F4">
        <w:t>ponssant</w:t>
      </w:r>
      <w:proofErr w:type="spellEnd"/>
      <w:r w:rsidR="004B59F4">
        <w:t xml:space="preserve"> le plexiglass ce qui rend également les lettres et animation plus lisible. Finalement les quatre trous qu’il y a sur les deux disques servent à </w:t>
      </w:r>
      <w:r w:rsidR="000D7889">
        <w:t>maintenir</w:t>
      </w:r>
      <w:r w:rsidR="004B59F4">
        <w:t xml:space="preserve"> les disques avec des entretoise.</w:t>
      </w:r>
    </w:p>
    <w:p w14:paraId="2B2F1D33" w14:textId="77777777" w:rsidR="007C44D0" w:rsidRDefault="007C44D0">
      <w:pPr>
        <w:rPr>
          <w:sz w:val="20"/>
        </w:rPr>
      </w:pPr>
      <w:r>
        <w:br w:type="page"/>
      </w:r>
    </w:p>
    <w:p w14:paraId="498004F8" w14:textId="77777777" w:rsidR="007C44D0" w:rsidRDefault="004B59F4" w:rsidP="007C44D0">
      <w:pPr>
        <w:pStyle w:val="Para1"/>
      </w:pPr>
      <w:r>
        <w:lastRenderedPageBreak/>
        <w:t xml:space="preserve">Après avoir coté les disques j’ai transmis </w:t>
      </w:r>
      <w:proofErr w:type="gramStart"/>
      <w:r>
        <w:t>les plan</w:t>
      </w:r>
      <w:proofErr w:type="gramEnd"/>
      <w:r>
        <w:t xml:space="preserve"> au secteur mécanique de l’ETML qui on </w:t>
      </w:r>
      <w:r w:rsidR="000D7889">
        <w:t>accepter</w:t>
      </w:r>
      <w:r>
        <w:t xml:space="preserve"> de les réaliser pour moi sur une CNC. </w:t>
      </w:r>
      <w:r w:rsidR="00A51F45">
        <w:t xml:space="preserve">Une fois les deux disques reçus j’ai </w:t>
      </w:r>
      <w:r w:rsidR="000D7889">
        <w:t>remarqué</w:t>
      </w:r>
      <w:r w:rsidR="00A51F45">
        <w:t xml:space="preserve"> que malheureusement l’étudiant qui s’est </w:t>
      </w:r>
      <w:r w:rsidR="000D7889">
        <w:t>occuper</w:t>
      </w:r>
      <w:r w:rsidR="00A51F45">
        <w:t xml:space="preserve"> de les usiner à lu les dessins en miroir ce qui cause les trous de fixation du PCB à ne pas être aligner, </w:t>
      </w:r>
      <w:r w:rsidR="000D7889">
        <w:t>seulement</w:t>
      </w:r>
      <w:r w:rsidR="00A51F45">
        <w:t xml:space="preserve"> deux trous </w:t>
      </w:r>
      <w:r w:rsidR="000D7889">
        <w:t>correspondes</w:t>
      </w:r>
      <w:r w:rsidR="00A51F45">
        <w:t xml:space="preserve"> à la fois cette erreur n’est pas spécialement </w:t>
      </w:r>
      <w:r w:rsidR="000D7889">
        <w:t>gênante</w:t>
      </w:r>
      <w:r w:rsidR="00A51F45">
        <w:t xml:space="preserve">, les deux tous aligner plus le support qu’offre les entretoises </w:t>
      </w:r>
      <w:r w:rsidR="000D7889">
        <w:t>suffisent</w:t>
      </w:r>
      <w:r w:rsidR="00A51F45">
        <w:t xml:space="preserve"> à maintenir le PCB. En vérifiant d’où venait l’erreur j’ai également </w:t>
      </w:r>
      <w:r w:rsidR="000D7889">
        <w:t>remarqué</w:t>
      </w:r>
      <w:r w:rsidR="00A51F45">
        <w:t xml:space="preserve"> que même si le dessin avait été interpréter </w:t>
      </w:r>
      <w:r w:rsidR="000D7889">
        <w:t>correctement</w:t>
      </w:r>
      <w:r w:rsidR="00A51F45">
        <w:t xml:space="preserve"> seul trois trous </w:t>
      </w:r>
      <w:r w:rsidR="000D7889">
        <w:t>aurait</w:t>
      </w:r>
      <w:r w:rsidR="00A51F45">
        <w:t xml:space="preserve"> été aligné car j’ai mal placé un des trous :</w:t>
      </w:r>
    </w:p>
    <w:p w14:paraId="4F4B76F5" w14:textId="77777777" w:rsidR="00A51F45" w:rsidRDefault="00A51F45" w:rsidP="007C44D0">
      <w:pPr>
        <w:pStyle w:val="Para1"/>
        <w:ind w:left="0"/>
      </w:pPr>
    </w:p>
    <w:p w14:paraId="1D1F7F2E" w14:textId="032DB2C1" w:rsidR="001C0D59" w:rsidRDefault="00000000" w:rsidP="001C0D59">
      <w:pPr>
        <w:pStyle w:val="Para1"/>
      </w:pPr>
      <w:r>
        <w:rPr>
          <w:noProof/>
        </w:rPr>
        <w:pict w14:anchorId="226A1029">
          <v:group id="Groupe 469487425" o:spid="_x0000_s2074" style="position:absolute;left:0;text-align:left;margin-left:260.05pt;margin-top:8.35pt;width:208.5pt;height:202.5pt;z-index:-251643904;mso-position-horizontal-relative:margin;mso-width-relative:margin;mso-height-relative:margin" coordsize="29927,29876" wrapcoords="-311 -320 -311 21840 21911 21840 21911 -320 -311 -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">
            <v:shape id="Image 58" o:spid="_x0000_s2075" type="#_x0000_t75" alt="https://lh3.googleusercontent.com/Nx_rsA-PahMB-tb4f13xDW8an2-UaF6akLxZlxitxIp52uQfvsXywRWeTOMxT_2DPkPRgtGzXFATIoTJintmgBWtJfSMWeNRw4RXLSi1uYspK35xWIYo62zTaezLr33RWiQH1KyE" style="position:absolute;width:2992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" stroked="t" strokecolor="black [3213]" strokeweight="3pt">
              <v:imagedata r:id="rId75" o:title="Nx_rsA-PahMB-tb4f13xDW8an2-UaF6akLxZlxitxIp52uQfvsXywRWeTOMxT_2DPkPRgtGzXFATIoTJintmgBWtJfSMWeNRw4RXLSi1uYspK35xWIYo62zTaezLr33RWiQH1KyE"/>
              <v:path arrowok="t"/>
            </v:shape>
            <v:rect id="Rectangle 59" o:spid="_x0000_s2076" style="position:absolute;left:11417;top:8926;width:3964;height:2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" filled="f" strokecolor="red" strokeweight="3pt"/>
            <w10:wrap type="tight" anchorx="margin"/>
          </v:group>
        </w:pict>
      </w:r>
    </w:p>
    <w:p w14:paraId="5C5EC9F2" w14:textId="77777777" w:rsidR="001C0D59" w:rsidRDefault="001C0D59" w:rsidP="004D58D8">
      <w:pPr>
        <w:pStyle w:val="Para1"/>
      </w:pPr>
    </w:p>
    <w:p w14:paraId="3B7638A2" w14:textId="77777777" w:rsidR="001C0D59" w:rsidRDefault="001C0D59" w:rsidP="004D58D8">
      <w:pPr>
        <w:pStyle w:val="Para1"/>
      </w:pPr>
    </w:p>
    <w:p w14:paraId="41677206" w14:textId="77777777" w:rsidR="001C0D59" w:rsidRDefault="001C0D59" w:rsidP="004D58D8">
      <w:pPr>
        <w:pStyle w:val="Para1"/>
      </w:pPr>
    </w:p>
    <w:p w14:paraId="388E1B7C" w14:textId="77777777" w:rsidR="001C0D59" w:rsidRDefault="001C0D59" w:rsidP="004D58D8">
      <w:pPr>
        <w:pStyle w:val="Para1"/>
      </w:pPr>
    </w:p>
    <w:p w14:paraId="3EC12C94" w14:textId="77777777" w:rsidR="001C0D59" w:rsidRDefault="001C0D59" w:rsidP="004D58D8">
      <w:pPr>
        <w:pStyle w:val="Para1"/>
      </w:pPr>
    </w:p>
    <w:p w14:paraId="13D7FD04" w14:textId="77777777" w:rsidR="001C0D59" w:rsidRDefault="001C0D59" w:rsidP="004D58D8">
      <w:pPr>
        <w:pStyle w:val="Para1"/>
      </w:pPr>
    </w:p>
    <w:p w14:paraId="60122E5C" w14:textId="77777777" w:rsidR="001C0D59" w:rsidRDefault="001C0D59" w:rsidP="004D58D8">
      <w:pPr>
        <w:pStyle w:val="Para1"/>
      </w:pPr>
    </w:p>
    <w:p w14:paraId="34896A32" w14:textId="77777777" w:rsidR="001C0D59" w:rsidRDefault="001C0D59" w:rsidP="004D58D8">
      <w:pPr>
        <w:pStyle w:val="Para1"/>
      </w:pPr>
    </w:p>
    <w:p w14:paraId="16BBD3C9" w14:textId="77777777" w:rsidR="00A51F45" w:rsidRDefault="00A51F45" w:rsidP="004D58D8">
      <w:pPr>
        <w:pStyle w:val="Para1"/>
      </w:pPr>
      <w:r>
        <w:t xml:space="preserve">Cette côte aurait </w:t>
      </w:r>
      <w:r w:rsidR="000D7889">
        <w:t>dû</w:t>
      </w:r>
      <w:r>
        <w:t xml:space="preserve"> être à 15 au lieu de 25.</w:t>
      </w:r>
    </w:p>
    <w:p w14:paraId="3EB894C5" w14:textId="77777777" w:rsidR="004D58D8" w:rsidRDefault="004D58D8" w:rsidP="004D58D8">
      <w:pPr>
        <w:pStyle w:val="Para1"/>
      </w:pPr>
    </w:p>
    <w:p w14:paraId="4A301FBC" w14:textId="77777777" w:rsidR="004D58D8" w:rsidRDefault="004D58D8" w:rsidP="004D58D8">
      <w:pPr>
        <w:pStyle w:val="Para1"/>
      </w:pPr>
    </w:p>
    <w:p w14:paraId="333E44CB" w14:textId="77777777" w:rsidR="004D58D8" w:rsidRDefault="004D58D8" w:rsidP="004D58D8">
      <w:pPr>
        <w:pStyle w:val="Para1"/>
      </w:pPr>
    </w:p>
    <w:p w14:paraId="76E1DCE2" w14:textId="77777777" w:rsidR="004D58D8" w:rsidRDefault="004D58D8" w:rsidP="004D58D8">
      <w:pPr>
        <w:pStyle w:val="Para1"/>
      </w:pPr>
    </w:p>
    <w:p w14:paraId="51E3D2B2" w14:textId="77777777" w:rsidR="001C0D59" w:rsidRDefault="001C0D59" w:rsidP="004D58D8">
      <w:pPr>
        <w:pStyle w:val="Para1"/>
      </w:pPr>
    </w:p>
    <w:p w14:paraId="2C16D59A" w14:textId="77777777" w:rsidR="001C0D59" w:rsidRDefault="001C0D59" w:rsidP="004D58D8">
      <w:pPr>
        <w:pStyle w:val="Para1"/>
      </w:pPr>
    </w:p>
    <w:p w14:paraId="030D2DBF" w14:textId="77777777" w:rsidR="001C0D59" w:rsidRDefault="001C0D59" w:rsidP="004D58D8">
      <w:pPr>
        <w:pStyle w:val="Para1"/>
      </w:pPr>
    </w:p>
    <w:p w14:paraId="2BA09FBA" w14:textId="77777777" w:rsidR="001C0D59" w:rsidRDefault="001C0D59" w:rsidP="004D58D8">
      <w:pPr>
        <w:pStyle w:val="Para1"/>
      </w:pPr>
    </w:p>
    <w:p w14:paraId="4C1C63E9" w14:textId="77777777" w:rsidR="001C0D59" w:rsidRDefault="001C0D59" w:rsidP="007C44D0">
      <w:pPr>
        <w:pStyle w:val="Para1"/>
        <w:ind w:left="0"/>
      </w:pPr>
    </w:p>
    <w:p w14:paraId="7831BB1B" w14:textId="77777777" w:rsidR="001C0D59" w:rsidRDefault="001C0D59" w:rsidP="004D58D8">
      <w:pPr>
        <w:pStyle w:val="Para1"/>
      </w:pPr>
    </w:p>
    <w:p w14:paraId="26E3F65E" w14:textId="77777777" w:rsidR="004D58D8" w:rsidRDefault="001C0D59" w:rsidP="001C0D59">
      <w:pPr>
        <w:pStyle w:val="Titre2"/>
      </w:pPr>
      <w:bookmarkStart w:id="89" w:name="_Toc166361079"/>
      <w:r>
        <w:t>Montage</w:t>
      </w:r>
      <w:bookmarkEnd w:id="89"/>
    </w:p>
    <w:p w14:paraId="126F3BDC" w14:textId="77777777" w:rsidR="001C0D59" w:rsidRDefault="001C0D59" w:rsidP="001C0D59">
      <w:pPr>
        <w:pStyle w:val="Para2"/>
      </w:pPr>
    </w:p>
    <w:p w14:paraId="505813E1" w14:textId="77777777" w:rsidR="001C0D59" w:rsidRDefault="001C0D59" w:rsidP="001C0D59">
      <w:pPr>
        <w:pStyle w:val="Para2"/>
      </w:pPr>
      <w:r>
        <w:t>L’or du design du boitier le montage me paraissait simple et évident mais finalement il s’avère bien plus compliquer que prévu.</w:t>
      </w:r>
    </w:p>
    <w:p w14:paraId="5DFF77FA" w14:textId="77777777" w:rsidR="001C0D59" w:rsidRDefault="001C0D59" w:rsidP="001C0D59">
      <w:pPr>
        <w:pStyle w:val="Para2"/>
      </w:pPr>
    </w:p>
    <w:p w14:paraId="2CAA9879" w14:textId="77777777" w:rsidR="001C0D59" w:rsidRDefault="001C0D59" w:rsidP="001C0D59">
      <w:pPr>
        <w:pStyle w:val="Para2"/>
        <w:numPr>
          <w:ilvl w:val="0"/>
          <w:numId w:val="10"/>
        </w:numPr>
      </w:pPr>
      <w:r>
        <w:t>Placé les entretoises et monté le PCB sur le disque du bas.</w:t>
      </w:r>
    </w:p>
    <w:p w14:paraId="27A82DF4" w14:textId="77777777" w:rsidR="001C0D59" w:rsidRDefault="001C0D59" w:rsidP="001C0D59">
      <w:pPr>
        <w:pStyle w:val="Para2"/>
      </w:pPr>
    </w:p>
    <w:p w14:paraId="79F7B4DE" w14:textId="77777777" w:rsidR="001C0D59" w:rsidRDefault="007C44D0" w:rsidP="001C0D59">
      <w:pPr>
        <w:pStyle w:val="Para2"/>
      </w:pPr>
      <w:r>
        <w:rPr>
          <w:noProof/>
        </w:rPr>
        <w:drawing>
          <wp:anchor distT="0" distB="0" distL="114300" distR="114300" simplePos="0" relativeHeight="251635200" behindDoc="0" locked="0" layoutInCell="1" allowOverlap="1" wp14:anchorId="5D7BCB11" wp14:editId="0652BBDB">
            <wp:simplePos x="0" y="0"/>
            <wp:positionH relativeFrom="margin">
              <wp:align>left</wp:align>
            </wp:positionH>
            <wp:positionV relativeFrom="paragraph">
              <wp:posOffset>106045</wp:posOffset>
            </wp:positionV>
            <wp:extent cx="3996690" cy="3023870"/>
            <wp:effectExtent l="38100" t="38100" r="41910" b="4318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96690" cy="3023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EE29093" w14:textId="77777777" w:rsidR="001C0D59" w:rsidRDefault="00AF2D0F" w:rsidP="00AF2D0F">
      <w:pPr>
        <w:pStyle w:val="Para2"/>
        <w:ind w:left="1440"/>
      </w:pPr>
      <w:r>
        <w:t xml:space="preserve">Il est important que les longues entretoises </w:t>
      </w:r>
      <w:r w:rsidR="001C0D59">
        <w:t xml:space="preserve">soient plus </w:t>
      </w:r>
      <w:r w:rsidR="000D7889">
        <w:t>courtes</w:t>
      </w:r>
      <w:r>
        <w:t xml:space="preserve"> que la hauteur des matrices mais plus longue que les matrices lorsqu’elles sont placé dans </w:t>
      </w:r>
      <w:proofErr w:type="gramStart"/>
      <w:r>
        <w:t>les disque</w:t>
      </w:r>
      <w:proofErr w:type="gramEnd"/>
      <w:r>
        <w:t xml:space="preserve"> </w:t>
      </w:r>
      <w:r w:rsidR="000D7889">
        <w:t>pour</w:t>
      </w:r>
      <w:r>
        <w:t xml:space="preserve"> </w:t>
      </w:r>
      <w:r w:rsidR="000D7889">
        <w:t>éviter</w:t>
      </w:r>
      <w:r>
        <w:t xml:space="preserve"> de les écraser. Ici on peut voir un </w:t>
      </w:r>
      <w:r w:rsidR="000D7889">
        <w:t>élégant</w:t>
      </w:r>
      <w:r>
        <w:t xml:space="preserve"> empilement d’entre</w:t>
      </w:r>
      <w:r w:rsidR="00642652">
        <w:t>t</w:t>
      </w:r>
      <w:r>
        <w:t>oise</w:t>
      </w:r>
      <w:r w:rsidR="00642652">
        <w:t>s</w:t>
      </w:r>
      <w:r>
        <w:t xml:space="preserve"> forment quatre longues entretoises de 78mm de haut chacune.</w:t>
      </w:r>
    </w:p>
    <w:p w14:paraId="44D12ED8" w14:textId="77777777" w:rsidR="007C44D0" w:rsidRDefault="007C44D0" w:rsidP="00AF2D0F">
      <w:pPr>
        <w:pStyle w:val="Para2"/>
        <w:ind w:left="1440"/>
      </w:pPr>
    </w:p>
    <w:p w14:paraId="27FEED56" w14:textId="77777777" w:rsidR="007C44D0" w:rsidRDefault="007C44D0" w:rsidP="00AF2D0F">
      <w:pPr>
        <w:pStyle w:val="Para2"/>
        <w:ind w:left="1440"/>
      </w:pPr>
    </w:p>
    <w:p w14:paraId="79E3C00D" w14:textId="77777777" w:rsidR="007C44D0" w:rsidRDefault="007C44D0" w:rsidP="00AF2D0F">
      <w:pPr>
        <w:pStyle w:val="Para2"/>
        <w:ind w:left="1440"/>
      </w:pPr>
    </w:p>
    <w:p w14:paraId="314B9B53" w14:textId="77777777" w:rsidR="007C44D0" w:rsidRDefault="007C44D0" w:rsidP="00AF2D0F">
      <w:pPr>
        <w:pStyle w:val="Para2"/>
        <w:ind w:left="1440"/>
      </w:pPr>
    </w:p>
    <w:p w14:paraId="3C928882" w14:textId="77777777" w:rsidR="007C44D0" w:rsidRDefault="007C44D0" w:rsidP="00AF2D0F">
      <w:pPr>
        <w:pStyle w:val="Para2"/>
        <w:ind w:left="1440"/>
      </w:pPr>
    </w:p>
    <w:p w14:paraId="5C8BB665" w14:textId="77777777" w:rsidR="007C44D0" w:rsidRDefault="007C44D0" w:rsidP="00AF2D0F">
      <w:pPr>
        <w:pStyle w:val="Para2"/>
        <w:ind w:left="1440"/>
      </w:pPr>
    </w:p>
    <w:p w14:paraId="76E1325B" w14:textId="77777777" w:rsidR="007C44D0" w:rsidRDefault="007C44D0" w:rsidP="00AF2D0F">
      <w:pPr>
        <w:pStyle w:val="Para2"/>
        <w:ind w:left="1440"/>
      </w:pPr>
    </w:p>
    <w:p w14:paraId="3855BBF4" w14:textId="77777777" w:rsidR="007C44D0" w:rsidRDefault="007C44D0">
      <w:pPr>
        <w:rPr>
          <w:sz w:val="20"/>
        </w:rPr>
      </w:pPr>
      <w:r>
        <w:br w:type="page"/>
      </w:r>
    </w:p>
    <w:p w14:paraId="4C1852E3" w14:textId="77777777" w:rsidR="00AF2D0F" w:rsidRDefault="007C44D0" w:rsidP="00AF2D0F">
      <w:pPr>
        <w:pStyle w:val="Para2"/>
        <w:numPr>
          <w:ilvl w:val="0"/>
          <w:numId w:val="10"/>
        </w:numPr>
      </w:pPr>
      <w:r>
        <w:rPr>
          <w:noProof/>
        </w:rPr>
        <w:lastRenderedPageBreak/>
        <w:drawing>
          <wp:anchor distT="0" distB="0" distL="114300" distR="114300" simplePos="0" relativeHeight="251639296" behindDoc="0" locked="0" layoutInCell="1" allowOverlap="1" wp14:anchorId="78918F62" wp14:editId="4D59236E">
            <wp:simplePos x="0" y="0"/>
            <wp:positionH relativeFrom="margin">
              <wp:align>left</wp:align>
            </wp:positionH>
            <wp:positionV relativeFrom="paragraph">
              <wp:posOffset>287655</wp:posOffset>
            </wp:positionV>
            <wp:extent cx="4000500" cy="3007360"/>
            <wp:effectExtent l="38100" t="38100" r="38100" b="406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10318" cy="3015088"/>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F2D0F">
        <w:t>Placer les matrices et mettre les c</w:t>
      </w:r>
      <w:r w:rsidR="00642652">
        <w:t>â</w:t>
      </w:r>
      <w:r w:rsidR="00AF2D0F">
        <w:t xml:space="preserve">bles dans </w:t>
      </w:r>
      <w:proofErr w:type="gramStart"/>
      <w:r w:rsidR="00AF2D0F">
        <w:t>les bon borniers</w:t>
      </w:r>
      <w:proofErr w:type="gramEnd"/>
      <w:r w:rsidR="00AF2D0F">
        <w:t>.</w:t>
      </w:r>
    </w:p>
    <w:p w14:paraId="5C30A0BC" w14:textId="77777777" w:rsidR="00AF2D0F" w:rsidRDefault="00AF2D0F" w:rsidP="00AF2D0F">
      <w:pPr>
        <w:pStyle w:val="Para2"/>
      </w:pPr>
    </w:p>
    <w:p w14:paraId="50933712" w14:textId="77777777" w:rsidR="00AF2D0F" w:rsidRDefault="00AF2D0F" w:rsidP="00AF2D0F">
      <w:pPr>
        <w:pStyle w:val="Para2"/>
      </w:pPr>
    </w:p>
    <w:p w14:paraId="3AB48129" w14:textId="77777777" w:rsidR="00AF2D0F" w:rsidRDefault="00AF2D0F" w:rsidP="00AF2D0F">
      <w:pPr>
        <w:pStyle w:val="Para2"/>
        <w:ind w:left="1440"/>
      </w:pPr>
      <w:r>
        <w:t>Pour cette étape brancher les câbles d’alimentations avant de placer les matrices est plus simple</w:t>
      </w:r>
      <w:r w:rsidR="00CB6BC7">
        <w:t>. Ensuite il faut faire attention de brancher les deux matrices sur leurs alimentations en suivants les légendes sur le PCB.</w:t>
      </w:r>
    </w:p>
    <w:p w14:paraId="39CBD0A5" w14:textId="77777777" w:rsidR="007C44D0" w:rsidRDefault="007C44D0" w:rsidP="00AF2D0F">
      <w:pPr>
        <w:pStyle w:val="Para2"/>
        <w:ind w:left="1440"/>
      </w:pPr>
    </w:p>
    <w:p w14:paraId="5B10201C" w14:textId="77777777" w:rsidR="007C44D0" w:rsidRDefault="007C44D0" w:rsidP="00AF2D0F">
      <w:pPr>
        <w:pStyle w:val="Para2"/>
        <w:ind w:left="1440"/>
      </w:pPr>
    </w:p>
    <w:p w14:paraId="14ACA7AB" w14:textId="77777777" w:rsidR="007C44D0" w:rsidRDefault="007C44D0" w:rsidP="00AF2D0F">
      <w:pPr>
        <w:pStyle w:val="Para2"/>
        <w:ind w:left="1440"/>
      </w:pPr>
    </w:p>
    <w:p w14:paraId="3EA90843" w14:textId="77777777" w:rsidR="007C44D0" w:rsidRDefault="007C44D0" w:rsidP="00AF2D0F">
      <w:pPr>
        <w:pStyle w:val="Para2"/>
        <w:ind w:left="1440"/>
      </w:pPr>
    </w:p>
    <w:p w14:paraId="75AED491" w14:textId="77777777" w:rsidR="007C44D0" w:rsidRDefault="007C44D0" w:rsidP="00AF2D0F">
      <w:pPr>
        <w:pStyle w:val="Para2"/>
        <w:ind w:left="1440"/>
      </w:pPr>
    </w:p>
    <w:p w14:paraId="4F1DC3E6" w14:textId="77777777" w:rsidR="007C44D0" w:rsidRDefault="007C44D0" w:rsidP="00AF2D0F">
      <w:pPr>
        <w:pStyle w:val="Para2"/>
        <w:ind w:left="1440"/>
      </w:pPr>
    </w:p>
    <w:p w14:paraId="43F126E5" w14:textId="77777777" w:rsidR="007C44D0" w:rsidRDefault="007C44D0" w:rsidP="00AF2D0F">
      <w:pPr>
        <w:pStyle w:val="Para2"/>
        <w:ind w:left="1440"/>
      </w:pPr>
    </w:p>
    <w:p w14:paraId="156DFEF4" w14:textId="77777777" w:rsidR="007C44D0" w:rsidRDefault="007C44D0" w:rsidP="00AF2D0F">
      <w:pPr>
        <w:pStyle w:val="Para2"/>
        <w:ind w:left="1440"/>
      </w:pPr>
    </w:p>
    <w:p w14:paraId="37DA8F5D" w14:textId="77777777" w:rsidR="007C44D0" w:rsidRDefault="007C44D0" w:rsidP="00AF2D0F">
      <w:pPr>
        <w:pStyle w:val="Para2"/>
        <w:ind w:left="1440"/>
      </w:pPr>
    </w:p>
    <w:p w14:paraId="56BAA984" w14:textId="77777777" w:rsidR="007C44D0" w:rsidRDefault="007C44D0" w:rsidP="00AF2D0F">
      <w:pPr>
        <w:pStyle w:val="Para2"/>
        <w:ind w:left="1440"/>
      </w:pPr>
    </w:p>
    <w:p w14:paraId="520618C6" w14:textId="77777777" w:rsidR="007C44D0" w:rsidRDefault="007C44D0" w:rsidP="00AF2D0F">
      <w:pPr>
        <w:pStyle w:val="Para2"/>
        <w:ind w:left="1440"/>
      </w:pPr>
    </w:p>
    <w:p w14:paraId="4EF14C61" w14:textId="77777777" w:rsidR="007C44D0" w:rsidRDefault="007C44D0" w:rsidP="00AF2D0F">
      <w:pPr>
        <w:pStyle w:val="Para2"/>
        <w:ind w:left="1440"/>
      </w:pPr>
    </w:p>
    <w:p w14:paraId="1A0C0706" w14:textId="77777777" w:rsidR="007C44D0" w:rsidRDefault="007C44D0" w:rsidP="00AF2D0F">
      <w:pPr>
        <w:pStyle w:val="Para2"/>
        <w:ind w:left="1440"/>
      </w:pPr>
    </w:p>
    <w:p w14:paraId="5A76263A" w14:textId="77777777" w:rsidR="007C44D0" w:rsidRDefault="007C44D0" w:rsidP="00AF2D0F">
      <w:pPr>
        <w:pStyle w:val="Para2"/>
        <w:ind w:left="1440"/>
      </w:pPr>
    </w:p>
    <w:p w14:paraId="01A56FFE" w14:textId="77777777" w:rsidR="00CB6BC7" w:rsidRDefault="00CB6BC7" w:rsidP="00AF2D0F">
      <w:pPr>
        <w:pStyle w:val="Para2"/>
        <w:ind w:left="1440"/>
      </w:pPr>
    </w:p>
    <w:p w14:paraId="42C60C7C" w14:textId="77777777" w:rsidR="00CB6BC7" w:rsidRDefault="00572E3A" w:rsidP="00CB6BC7">
      <w:pPr>
        <w:pStyle w:val="Para2"/>
        <w:numPr>
          <w:ilvl w:val="0"/>
          <w:numId w:val="10"/>
        </w:numPr>
      </w:pPr>
      <w:r>
        <w:rPr>
          <w:noProof/>
        </w:rPr>
        <w:drawing>
          <wp:anchor distT="0" distB="0" distL="114300" distR="114300" simplePos="0" relativeHeight="251641344" behindDoc="0" locked="0" layoutInCell="1" allowOverlap="1" wp14:anchorId="5FFFA261" wp14:editId="6FB11D35">
            <wp:simplePos x="0" y="0"/>
            <wp:positionH relativeFrom="margin">
              <wp:align>left</wp:align>
            </wp:positionH>
            <wp:positionV relativeFrom="paragraph">
              <wp:posOffset>426085</wp:posOffset>
            </wp:positionV>
            <wp:extent cx="3995420" cy="2987040"/>
            <wp:effectExtent l="38100" t="38100" r="43180" b="4191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1562" cy="2999373"/>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CB6BC7">
        <w:t xml:space="preserve">La </w:t>
      </w:r>
      <w:r w:rsidR="000D7889">
        <w:t>dernière</w:t>
      </w:r>
      <w:r w:rsidR="00CB6BC7">
        <w:t xml:space="preserve"> étape et de très loin </w:t>
      </w:r>
      <w:proofErr w:type="gramStart"/>
      <w:r w:rsidR="000D7889">
        <w:t>la</w:t>
      </w:r>
      <w:proofErr w:type="gramEnd"/>
      <w:r w:rsidR="00CB6BC7">
        <w:t xml:space="preserve"> plus compliquer consiste à mettre le plexiglass dans la </w:t>
      </w:r>
      <w:r w:rsidR="000D7889">
        <w:t>deuxième</w:t>
      </w:r>
      <w:r w:rsidR="00CB6BC7">
        <w:t xml:space="preserve"> rainure, de mettre le disque du haut et de le vissé dans les entretoise.</w:t>
      </w:r>
    </w:p>
    <w:p w14:paraId="42D9C724" w14:textId="77777777" w:rsidR="00CB6BC7" w:rsidRDefault="00CB6BC7" w:rsidP="00CB6BC7">
      <w:pPr>
        <w:pStyle w:val="Para2"/>
      </w:pPr>
    </w:p>
    <w:p w14:paraId="37B98A11" w14:textId="77777777" w:rsidR="00642652" w:rsidRDefault="000D7889" w:rsidP="00CB6BC7">
      <w:pPr>
        <w:pStyle w:val="Para2"/>
        <w:ind w:left="1440"/>
      </w:pPr>
      <w:r>
        <w:t>C’est</w:t>
      </w:r>
      <w:r w:rsidR="00CB6BC7">
        <w:t xml:space="preserve"> ici qu’on peut remarquer </w:t>
      </w:r>
      <w:proofErr w:type="gramStart"/>
      <w:r w:rsidR="00CB6BC7">
        <w:t>les premier défaut</w:t>
      </w:r>
      <w:proofErr w:type="gramEnd"/>
      <w:r w:rsidR="00CB6BC7">
        <w:t xml:space="preserve"> du design, il est très dur de faire </w:t>
      </w:r>
      <w:r>
        <w:t>rentrer</w:t>
      </w:r>
      <w:r w:rsidR="00CB6BC7">
        <w:t xml:space="preserve"> les matrices et le plexiglass dans leur rainure. Il est vraiment important d’être </w:t>
      </w:r>
      <w:r>
        <w:t>sûr</w:t>
      </w:r>
      <w:r w:rsidR="00CB6BC7">
        <w:t xml:space="preserve"> d’avoir placé les matrices </w:t>
      </w:r>
      <w:r>
        <w:t>correctement</w:t>
      </w:r>
      <w:r w:rsidR="00CB6BC7">
        <w:t xml:space="preserve"> dans la rainure avant de </w:t>
      </w:r>
      <w:r>
        <w:t>visser</w:t>
      </w:r>
      <w:r w:rsidR="00CB6BC7">
        <w:t xml:space="preserve"> les deux disques </w:t>
      </w:r>
      <w:r>
        <w:t>ensemble</w:t>
      </w:r>
      <w:r w:rsidR="00CB6BC7">
        <w:t xml:space="preserve">, car si elles ne sont pas </w:t>
      </w:r>
      <w:r>
        <w:t>correctement</w:t>
      </w:r>
      <w:r w:rsidR="00CB6BC7">
        <w:t xml:space="preserve"> </w:t>
      </w:r>
      <w:r w:rsidR="00642652">
        <w:t xml:space="preserve">mises elles vont </w:t>
      </w:r>
      <w:r>
        <w:t>se</w:t>
      </w:r>
      <w:r w:rsidR="00642652">
        <w:t xml:space="preserve"> plier et il </w:t>
      </w:r>
      <w:r>
        <w:t>sera</w:t>
      </w:r>
      <w:r w:rsidR="00642652">
        <w:t xml:space="preserve"> encore plus dur de les placer correctement par la suite.</w:t>
      </w:r>
    </w:p>
    <w:p w14:paraId="63F28DC8" w14:textId="77777777" w:rsidR="00642652" w:rsidRDefault="00642652" w:rsidP="00CB6BC7">
      <w:pPr>
        <w:pStyle w:val="Para2"/>
        <w:ind w:left="1440"/>
      </w:pPr>
    </w:p>
    <w:p w14:paraId="6B36292A" w14:textId="77777777" w:rsidR="007C44D0" w:rsidRDefault="007C44D0" w:rsidP="00CB6BC7">
      <w:pPr>
        <w:pStyle w:val="Para2"/>
        <w:ind w:left="1440"/>
      </w:pPr>
    </w:p>
    <w:p w14:paraId="17D62599" w14:textId="77777777" w:rsidR="007C44D0" w:rsidRDefault="007C44D0" w:rsidP="00CB6BC7">
      <w:pPr>
        <w:pStyle w:val="Para2"/>
        <w:ind w:left="1440"/>
      </w:pPr>
    </w:p>
    <w:p w14:paraId="0D6D2372" w14:textId="77777777" w:rsidR="007C44D0" w:rsidRDefault="007C44D0" w:rsidP="00CB6BC7">
      <w:pPr>
        <w:pStyle w:val="Para2"/>
        <w:ind w:left="1440"/>
      </w:pPr>
    </w:p>
    <w:p w14:paraId="2EF57D1E" w14:textId="77777777" w:rsidR="007C44D0" w:rsidRDefault="007C44D0" w:rsidP="00CB6BC7">
      <w:pPr>
        <w:pStyle w:val="Para2"/>
        <w:ind w:left="1440"/>
      </w:pPr>
    </w:p>
    <w:p w14:paraId="1ACDC44A" w14:textId="77777777" w:rsidR="007C44D0" w:rsidRDefault="007C44D0" w:rsidP="00CB6BC7">
      <w:pPr>
        <w:pStyle w:val="Para2"/>
        <w:ind w:left="1440"/>
      </w:pPr>
    </w:p>
    <w:p w14:paraId="62EFFCEF" w14:textId="77777777" w:rsidR="007C44D0" w:rsidRDefault="007C44D0" w:rsidP="00CB6BC7">
      <w:pPr>
        <w:pStyle w:val="Para2"/>
        <w:ind w:left="1440"/>
      </w:pPr>
    </w:p>
    <w:p w14:paraId="2BC7438D" w14:textId="77777777" w:rsidR="007C44D0" w:rsidRDefault="007C44D0" w:rsidP="00CB6BC7">
      <w:pPr>
        <w:pStyle w:val="Para2"/>
        <w:ind w:left="1440"/>
      </w:pPr>
    </w:p>
    <w:p w14:paraId="16775330" w14:textId="77777777" w:rsidR="007C44D0" w:rsidRDefault="007C44D0" w:rsidP="00CB6BC7">
      <w:pPr>
        <w:pStyle w:val="Para2"/>
        <w:ind w:left="1440"/>
      </w:pPr>
    </w:p>
    <w:p w14:paraId="7ABF1F8B" w14:textId="77777777" w:rsidR="007C44D0" w:rsidRDefault="007C44D0" w:rsidP="00CB6BC7">
      <w:pPr>
        <w:pStyle w:val="Para2"/>
        <w:ind w:left="1440"/>
      </w:pPr>
    </w:p>
    <w:p w14:paraId="1129FFCD" w14:textId="77777777" w:rsidR="007C44D0" w:rsidRDefault="007C44D0" w:rsidP="00CB6BC7">
      <w:pPr>
        <w:pStyle w:val="Para2"/>
        <w:ind w:left="1440"/>
      </w:pPr>
    </w:p>
    <w:p w14:paraId="134708F5" w14:textId="77777777" w:rsidR="00CB6BC7" w:rsidRDefault="00642652" w:rsidP="00CB6BC7">
      <w:pPr>
        <w:pStyle w:val="Para2"/>
        <w:ind w:left="1440"/>
      </w:pPr>
      <w:r>
        <w:t xml:space="preserve">Une fois complétement monté et en état de marche on peut remarquer l’autre défaut du boitier. À hauteur d’œil la visibilité des matrices est parfaite mais si le Totem est plus haut ou plus bas certaine rangée de </w:t>
      </w:r>
      <w:proofErr w:type="spellStart"/>
      <w:r>
        <w:t>LEDs</w:t>
      </w:r>
      <w:proofErr w:type="spellEnd"/>
      <w:r>
        <w:t xml:space="preserve"> deviennent cacher par les disques.</w:t>
      </w:r>
    </w:p>
    <w:p w14:paraId="272F5C4C" w14:textId="77777777" w:rsidR="007C44D0" w:rsidRDefault="007C44D0">
      <w:pPr>
        <w:rPr>
          <w:sz w:val="20"/>
        </w:rPr>
      </w:pPr>
      <w:r>
        <w:br w:type="page"/>
      </w:r>
    </w:p>
    <w:p w14:paraId="5EF4996A" w14:textId="77777777" w:rsidR="00572E3A" w:rsidRDefault="00572E3A" w:rsidP="00572E3A">
      <w:pPr>
        <w:pStyle w:val="Titre1"/>
      </w:pPr>
      <w:bookmarkStart w:id="90" w:name="_Toc166361080"/>
      <w:r>
        <w:lastRenderedPageBreak/>
        <w:t>Tests et mesures</w:t>
      </w:r>
      <w:bookmarkEnd w:id="90"/>
    </w:p>
    <w:p w14:paraId="68AE4E1F" w14:textId="77777777" w:rsidR="00572E3A" w:rsidRDefault="00572E3A" w:rsidP="00572E3A">
      <w:pPr>
        <w:pStyle w:val="Para1"/>
      </w:pPr>
    </w:p>
    <w:p w14:paraId="01F7FA92" w14:textId="77777777" w:rsidR="00F66A3A" w:rsidRDefault="00F66A3A" w:rsidP="00F66A3A">
      <w:pPr>
        <w:pStyle w:val="Titre2"/>
      </w:pPr>
      <w:bookmarkStart w:id="91" w:name="_Toc166361081"/>
      <w:r>
        <w:t>Alimentation</w:t>
      </w:r>
      <w:bookmarkEnd w:id="91"/>
    </w:p>
    <w:p w14:paraId="21545775" w14:textId="77777777" w:rsidR="006336CA" w:rsidRDefault="006336CA" w:rsidP="006336CA">
      <w:pPr>
        <w:pStyle w:val="Para2"/>
      </w:pPr>
    </w:p>
    <w:p w14:paraId="3BABE19F" w14:textId="77777777" w:rsidR="006336CA" w:rsidRPr="006336CA" w:rsidRDefault="006336CA" w:rsidP="006336CA">
      <w:pPr>
        <w:pStyle w:val="Para2"/>
      </w:pPr>
      <w:r>
        <w:t xml:space="preserve">Mon PCB est composé de trois régulateurs, deux de 5V servant d’alimentation pour les matrices et un de 3,3V pour </w:t>
      </w:r>
      <w:r w:rsidR="000D7889">
        <w:t>alimenter</w:t>
      </w:r>
      <w:r>
        <w:t xml:space="preserve"> tout le reste.</w:t>
      </w:r>
    </w:p>
    <w:p w14:paraId="4BFB717E" w14:textId="77777777" w:rsidR="006336CA" w:rsidRDefault="006336CA" w:rsidP="006336CA">
      <w:pPr>
        <w:pStyle w:val="Para2"/>
      </w:pPr>
    </w:p>
    <w:p w14:paraId="083DDBB9" w14:textId="77777777" w:rsidR="007101C5" w:rsidRDefault="007101C5" w:rsidP="006336CA">
      <w:pPr>
        <w:pStyle w:val="Para2"/>
      </w:pPr>
      <w:r>
        <w:rPr>
          <w:noProof/>
        </w:rPr>
        <w:drawing>
          <wp:anchor distT="0" distB="0" distL="114300" distR="114300" simplePos="0" relativeHeight="251645440" behindDoc="0" locked="0" layoutInCell="1" allowOverlap="1" wp14:anchorId="7CA63534" wp14:editId="227A88F7">
            <wp:simplePos x="0" y="0"/>
            <wp:positionH relativeFrom="margin">
              <wp:align>right</wp:align>
            </wp:positionH>
            <wp:positionV relativeFrom="paragraph">
              <wp:posOffset>41910</wp:posOffset>
            </wp:positionV>
            <wp:extent cx="2919730" cy="1585595"/>
            <wp:effectExtent l="38100" t="38100" r="33020" b="3365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19730" cy="1585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822FFBB" w14:textId="77777777" w:rsidR="006336CA" w:rsidRDefault="000D7889" w:rsidP="006336CA">
      <w:pPr>
        <w:pStyle w:val="Para2"/>
      </w:pPr>
      <w:r>
        <w:t>D’abords</w:t>
      </w:r>
      <w:r w:rsidR="007101C5">
        <w:t xml:space="preserve"> la tension </w:t>
      </w:r>
      <w:r>
        <w:t>d’alimentation qui</w:t>
      </w:r>
      <w:r w:rsidR="007101C5">
        <w:t xml:space="preserve"> est régler à 12V </w:t>
      </w:r>
    </w:p>
    <w:p w14:paraId="01B97344" w14:textId="77777777" w:rsidR="006336CA" w:rsidRDefault="006336CA" w:rsidP="006336CA">
      <w:pPr>
        <w:pStyle w:val="Para2"/>
      </w:pPr>
    </w:p>
    <w:p w14:paraId="4287B25F" w14:textId="77777777" w:rsidR="007101C5" w:rsidRDefault="007101C5" w:rsidP="006336CA">
      <w:pPr>
        <w:pStyle w:val="Para2"/>
      </w:pPr>
    </w:p>
    <w:p w14:paraId="6AD2C8F8" w14:textId="77777777" w:rsidR="007101C5" w:rsidRDefault="007101C5" w:rsidP="006336CA">
      <w:pPr>
        <w:pStyle w:val="Para2"/>
      </w:pPr>
    </w:p>
    <w:p w14:paraId="3374B680" w14:textId="77777777" w:rsidR="007101C5" w:rsidRDefault="007101C5" w:rsidP="006336CA">
      <w:pPr>
        <w:pStyle w:val="Para2"/>
      </w:pPr>
    </w:p>
    <w:p w14:paraId="1F8A0F43" w14:textId="77777777" w:rsidR="007101C5" w:rsidRDefault="007101C5" w:rsidP="006336CA">
      <w:pPr>
        <w:pStyle w:val="Para2"/>
      </w:pPr>
    </w:p>
    <w:p w14:paraId="0E78511D" w14:textId="77777777" w:rsidR="007101C5" w:rsidRDefault="007101C5" w:rsidP="006336CA">
      <w:pPr>
        <w:pStyle w:val="Para2"/>
      </w:pPr>
    </w:p>
    <w:p w14:paraId="38CC7BDC" w14:textId="77777777" w:rsidR="007101C5" w:rsidRDefault="007101C5" w:rsidP="006336CA">
      <w:pPr>
        <w:pStyle w:val="Para2"/>
      </w:pPr>
    </w:p>
    <w:p w14:paraId="17B874DA" w14:textId="77777777" w:rsidR="007101C5" w:rsidRDefault="007101C5" w:rsidP="006336CA">
      <w:pPr>
        <w:pStyle w:val="Para2"/>
      </w:pPr>
    </w:p>
    <w:p w14:paraId="1A677F14" w14:textId="77777777" w:rsidR="007101C5" w:rsidRDefault="007101C5" w:rsidP="006336CA">
      <w:pPr>
        <w:pStyle w:val="Para2"/>
      </w:pPr>
    </w:p>
    <w:p w14:paraId="0F82D85E" w14:textId="77777777" w:rsidR="007101C5" w:rsidRDefault="007101C5" w:rsidP="006336CA">
      <w:pPr>
        <w:pStyle w:val="Para2"/>
      </w:pPr>
    </w:p>
    <w:p w14:paraId="29B3472C" w14:textId="77777777" w:rsidR="007101C5" w:rsidRDefault="007C44D0" w:rsidP="006336CA">
      <w:pPr>
        <w:pStyle w:val="Para2"/>
      </w:pPr>
      <w:r>
        <w:rPr>
          <w:noProof/>
        </w:rPr>
        <w:drawing>
          <wp:anchor distT="0" distB="0" distL="114300" distR="114300" simplePos="0" relativeHeight="251661824" behindDoc="0" locked="0" layoutInCell="1" allowOverlap="1" wp14:anchorId="2815B2CF" wp14:editId="53127977">
            <wp:simplePos x="0" y="0"/>
            <wp:positionH relativeFrom="margin">
              <wp:align>right</wp:align>
            </wp:positionH>
            <wp:positionV relativeFrom="paragraph">
              <wp:posOffset>3810</wp:posOffset>
            </wp:positionV>
            <wp:extent cx="2880995" cy="1471295"/>
            <wp:effectExtent l="38100" t="38100" r="33655" b="3365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0995" cy="14712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5DBE1F3A" w14:textId="77777777" w:rsidR="006336CA" w:rsidRDefault="007101C5" w:rsidP="006336CA">
      <w:pPr>
        <w:pStyle w:val="Para2"/>
      </w:pPr>
      <w:r>
        <w:t>Ensuite le régulateur de la matrice 1.</w:t>
      </w:r>
    </w:p>
    <w:p w14:paraId="61C0CF68" w14:textId="77777777" w:rsidR="007101C5" w:rsidRDefault="007101C5" w:rsidP="006336CA">
      <w:pPr>
        <w:pStyle w:val="Para2"/>
      </w:pPr>
    </w:p>
    <w:p w14:paraId="3CE1B2BB" w14:textId="77777777" w:rsidR="007101C5" w:rsidRDefault="007101C5" w:rsidP="006336CA">
      <w:pPr>
        <w:pStyle w:val="Para2"/>
      </w:pPr>
    </w:p>
    <w:p w14:paraId="399283A1" w14:textId="77777777" w:rsidR="007101C5" w:rsidRDefault="007101C5" w:rsidP="006336CA">
      <w:pPr>
        <w:pStyle w:val="Para2"/>
      </w:pPr>
    </w:p>
    <w:p w14:paraId="44D08D35" w14:textId="77777777" w:rsidR="007101C5" w:rsidRDefault="007101C5" w:rsidP="006336CA">
      <w:pPr>
        <w:pStyle w:val="Para2"/>
      </w:pPr>
    </w:p>
    <w:p w14:paraId="0FC5FC4E" w14:textId="77777777" w:rsidR="007101C5" w:rsidRDefault="007101C5" w:rsidP="006336CA">
      <w:pPr>
        <w:pStyle w:val="Para2"/>
      </w:pPr>
    </w:p>
    <w:p w14:paraId="396CEBD7" w14:textId="77777777" w:rsidR="007101C5" w:rsidRDefault="007101C5" w:rsidP="006336CA">
      <w:pPr>
        <w:pStyle w:val="Para2"/>
      </w:pPr>
    </w:p>
    <w:p w14:paraId="22A07717" w14:textId="77777777" w:rsidR="007101C5" w:rsidRDefault="007101C5" w:rsidP="006336CA">
      <w:pPr>
        <w:pStyle w:val="Para2"/>
      </w:pPr>
    </w:p>
    <w:p w14:paraId="01057AFC" w14:textId="77777777" w:rsidR="007101C5" w:rsidRDefault="007101C5" w:rsidP="006336CA">
      <w:pPr>
        <w:pStyle w:val="Para2"/>
      </w:pPr>
    </w:p>
    <w:p w14:paraId="4A4BCFEA" w14:textId="77777777" w:rsidR="007101C5" w:rsidRDefault="007101C5" w:rsidP="006336CA">
      <w:pPr>
        <w:pStyle w:val="Para2"/>
      </w:pPr>
    </w:p>
    <w:p w14:paraId="597430F4" w14:textId="77777777" w:rsidR="007101C5" w:rsidRDefault="007101C5" w:rsidP="006336CA">
      <w:pPr>
        <w:pStyle w:val="Para2"/>
      </w:pPr>
    </w:p>
    <w:p w14:paraId="5986E9FD" w14:textId="77777777" w:rsidR="007101C5" w:rsidRDefault="007101C5" w:rsidP="006336CA">
      <w:pPr>
        <w:pStyle w:val="Para2"/>
      </w:pPr>
      <w:r>
        <w:rPr>
          <w:noProof/>
        </w:rPr>
        <w:drawing>
          <wp:anchor distT="0" distB="0" distL="114300" distR="114300" simplePos="0" relativeHeight="251649536" behindDoc="0" locked="0" layoutInCell="1" allowOverlap="1" wp14:anchorId="47A240C8" wp14:editId="5E07C4A2">
            <wp:simplePos x="0" y="0"/>
            <wp:positionH relativeFrom="margin">
              <wp:posOffset>3616960</wp:posOffset>
            </wp:positionH>
            <wp:positionV relativeFrom="paragraph">
              <wp:posOffset>4445</wp:posOffset>
            </wp:positionV>
            <wp:extent cx="2860040" cy="1407795"/>
            <wp:effectExtent l="38100" t="38100" r="35560" b="400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60040" cy="14077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CB7796" w14:textId="77777777" w:rsidR="007101C5" w:rsidRDefault="007101C5" w:rsidP="006336CA">
      <w:pPr>
        <w:pStyle w:val="Para2"/>
      </w:pPr>
      <w:r>
        <w:t>Et le régulateur de la matrice 2.</w:t>
      </w:r>
    </w:p>
    <w:p w14:paraId="43B785D1" w14:textId="77777777" w:rsidR="007101C5" w:rsidRDefault="007101C5" w:rsidP="006336CA">
      <w:pPr>
        <w:pStyle w:val="Para2"/>
      </w:pPr>
    </w:p>
    <w:p w14:paraId="729571F9" w14:textId="77777777" w:rsidR="007101C5" w:rsidRDefault="007101C5" w:rsidP="006336CA">
      <w:pPr>
        <w:pStyle w:val="Para2"/>
      </w:pPr>
    </w:p>
    <w:p w14:paraId="6A424F7F" w14:textId="77777777" w:rsidR="007101C5" w:rsidRDefault="007101C5" w:rsidP="006336CA">
      <w:pPr>
        <w:pStyle w:val="Para2"/>
      </w:pPr>
    </w:p>
    <w:p w14:paraId="0CF0A6AA" w14:textId="77777777" w:rsidR="007101C5" w:rsidRDefault="007101C5" w:rsidP="006336CA">
      <w:pPr>
        <w:pStyle w:val="Para2"/>
      </w:pPr>
    </w:p>
    <w:p w14:paraId="07366DFA" w14:textId="77777777" w:rsidR="007C44D0" w:rsidRDefault="007C44D0" w:rsidP="006336CA">
      <w:pPr>
        <w:pStyle w:val="Para2"/>
      </w:pPr>
    </w:p>
    <w:p w14:paraId="4E25B55C" w14:textId="77777777" w:rsidR="007C44D0" w:rsidRDefault="007C44D0" w:rsidP="006336CA">
      <w:pPr>
        <w:pStyle w:val="Para2"/>
      </w:pPr>
    </w:p>
    <w:p w14:paraId="17AB6457" w14:textId="77777777" w:rsidR="007C44D0" w:rsidRDefault="007C44D0" w:rsidP="006336CA">
      <w:pPr>
        <w:pStyle w:val="Para2"/>
      </w:pPr>
    </w:p>
    <w:p w14:paraId="25350FE2" w14:textId="77777777" w:rsidR="007C44D0" w:rsidRDefault="007C44D0" w:rsidP="006336CA">
      <w:pPr>
        <w:pStyle w:val="Para2"/>
      </w:pPr>
    </w:p>
    <w:p w14:paraId="7FAF265E" w14:textId="77777777" w:rsidR="007C44D0" w:rsidRDefault="007C44D0" w:rsidP="006336CA">
      <w:pPr>
        <w:pStyle w:val="Para2"/>
      </w:pPr>
    </w:p>
    <w:p w14:paraId="7D5FD91C" w14:textId="77777777" w:rsidR="006336CA" w:rsidRDefault="006336CA" w:rsidP="006336CA">
      <w:pPr>
        <w:pStyle w:val="Para2"/>
      </w:pPr>
      <w:r>
        <w:rPr>
          <w:noProof/>
        </w:rPr>
        <w:drawing>
          <wp:anchor distT="0" distB="0" distL="114300" distR="114300" simplePos="0" relativeHeight="251651584" behindDoc="1" locked="0" layoutInCell="1" allowOverlap="1" wp14:anchorId="1AB55860" wp14:editId="6B0F5164">
            <wp:simplePos x="0" y="0"/>
            <wp:positionH relativeFrom="margin">
              <wp:align>right</wp:align>
            </wp:positionH>
            <wp:positionV relativeFrom="paragraph">
              <wp:posOffset>3810</wp:posOffset>
            </wp:positionV>
            <wp:extent cx="2885440" cy="1424940"/>
            <wp:effectExtent l="38100" t="38100" r="29210" b="41910"/>
            <wp:wrapTight wrapText="bothSides">
              <wp:wrapPolygon edited="0">
                <wp:start x="-285" y="-578"/>
                <wp:lineTo x="-285" y="21947"/>
                <wp:lineTo x="21676" y="21947"/>
                <wp:lineTo x="21676" y="-578"/>
                <wp:lineTo x="-285" y="-578"/>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5440" cy="142494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118F5D7" w14:textId="77777777" w:rsidR="006336CA" w:rsidRDefault="007101C5" w:rsidP="006336CA">
      <w:pPr>
        <w:pStyle w:val="Para2"/>
      </w:pPr>
      <w:r>
        <w:t>Finalement le régulateur 3,3V.</w:t>
      </w:r>
    </w:p>
    <w:p w14:paraId="159C1DE3" w14:textId="77777777" w:rsidR="006336CA" w:rsidRDefault="006336CA" w:rsidP="006336CA">
      <w:pPr>
        <w:pStyle w:val="Para2"/>
      </w:pPr>
    </w:p>
    <w:p w14:paraId="21334CB5" w14:textId="77777777" w:rsidR="007101C5" w:rsidRDefault="007101C5" w:rsidP="006336CA">
      <w:pPr>
        <w:pStyle w:val="Para2"/>
      </w:pPr>
    </w:p>
    <w:p w14:paraId="48127AEB" w14:textId="77777777" w:rsidR="007101C5" w:rsidRDefault="007101C5" w:rsidP="006336CA">
      <w:pPr>
        <w:pStyle w:val="Para2"/>
      </w:pPr>
    </w:p>
    <w:p w14:paraId="080267EF" w14:textId="77777777" w:rsidR="007101C5" w:rsidRDefault="007101C5" w:rsidP="006336CA">
      <w:pPr>
        <w:pStyle w:val="Para2"/>
      </w:pPr>
    </w:p>
    <w:p w14:paraId="5F59F824" w14:textId="77777777" w:rsidR="007101C5" w:rsidRDefault="007101C5" w:rsidP="006336CA">
      <w:pPr>
        <w:pStyle w:val="Para2"/>
      </w:pPr>
    </w:p>
    <w:p w14:paraId="19915F63" w14:textId="77777777" w:rsidR="007101C5" w:rsidRDefault="007101C5" w:rsidP="006336CA">
      <w:pPr>
        <w:pStyle w:val="Para2"/>
      </w:pPr>
    </w:p>
    <w:p w14:paraId="7905186D" w14:textId="77777777" w:rsidR="006336CA" w:rsidRDefault="006336CA" w:rsidP="006336CA">
      <w:pPr>
        <w:pStyle w:val="Para2"/>
      </w:pPr>
    </w:p>
    <w:p w14:paraId="53870808" w14:textId="77777777" w:rsidR="006336CA" w:rsidRDefault="006336CA" w:rsidP="006336CA">
      <w:pPr>
        <w:pStyle w:val="Para2"/>
      </w:pPr>
    </w:p>
    <w:p w14:paraId="7E4BED40" w14:textId="77777777" w:rsidR="006336CA" w:rsidRDefault="006336CA" w:rsidP="006336CA">
      <w:pPr>
        <w:pStyle w:val="Para2"/>
      </w:pPr>
    </w:p>
    <w:p w14:paraId="41D9A1FE" w14:textId="77777777" w:rsidR="007101C5" w:rsidRDefault="007101C5" w:rsidP="006336CA">
      <w:pPr>
        <w:pStyle w:val="Para2"/>
      </w:pPr>
      <w:r>
        <w:t xml:space="preserve">On peut voir avec </w:t>
      </w:r>
      <w:proofErr w:type="gramStart"/>
      <w:r>
        <w:t>ces mesure</w:t>
      </w:r>
      <w:proofErr w:type="gramEnd"/>
      <w:r>
        <w:t xml:space="preserve"> que le dimensionnement des alimentations est juste et que les tension sont celle calculé.</w:t>
      </w:r>
    </w:p>
    <w:p w14:paraId="55285CEC" w14:textId="77777777" w:rsidR="007C44D0" w:rsidRDefault="007C44D0">
      <w:pPr>
        <w:rPr>
          <w:sz w:val="20"/>
        </w:rPr>
      </w:pPr>
      <w:r>
        <w:br w:type="page"/>
      </w:r>
    </w:p>
    <w:p w14:paraId="0881A6CD" w14:textId="77777777" w:rsidR="00F66A3A" w:rsidRDefault="00F66A3A" w:rsidP="00F66A3A">
      <w:pPr>
        <w:pStyle w:val="Titre2"/>
      </w:pPr>
      <w:bookmarkStart w:id="92" w:name="_Toc166361082"/>
      <w:r>
        <w:lastRenderedPageBreak/>
        <w:t>SPI</w:t>
      </w:r>
      <w:bookmarkEnd w:id="92"/>
    </w:p>
    <w:p w14:paraId="70E8AA83" w14:textId="77777777" w:rsidR="008D22EB" w:rsidRDefault="008D22EB" w:rsidP="008D22EB">
      <w:pPr>
        <w:pStyle w:val="Para2"/>
      </w:pPr>
    </w:p>
    <w:p w14:paraId="28E24B98" w14:textId="77777777" w:rsidR="008D22EB" w:rsidRDefault="008D22EB" w:rsidP="008D22EB">
      <w:pPr>
        <w:pStyle w:val="Para2"/>
      </w:pPr>
      <w:r>
        <w:t xml:space="preserve">En envoyant en boucle le byte suivant 10101010 on peut mesurer le baud rate du SPI exactement de la même manière que pour le </w:t>
      </w:r>
      <w:proofErr w:type="spellStart"/>
      <w:r>
        <w:t>timer</w:t>
      </w:r>
      <w:proofErr w:type="spellEnd"/>
      <w:r>
        <w:t xml:space="preserve"> c’est-à-dire à la moitié de </w:t>
      </w:r>
      <w:proofErr w:type="gramStart"/>
      <w:r>
        <w:t>sa fréquence réel</w:t>
      </w:r>
      <w:proofErr w:type="gramEnd"/>
      <w:r>
        <w:t> :</w:t>
      </w:r>
    </w:p>
    <w:p w14:paraId="0C7ABE32" w14:textId="77777777" w:rsidR="007C44D0" w:rsidRDefault="007C44D0" w:rsidP="008D22EB">
      <w:pPr>
        <w:pStyle w:val="Para2"/>
      </w:pPr>
    </w:p>
    <w:p w14:paraId="5BDF2B93" w14:textId="77777777" w:rsidR="008D22EB" w:rsidRDefault="006A6AE4" w:rsidP="007C44D0">
      <w:pPr>
        <w:pStyle w:val="Para2"/>
        <w:jc w:val="center"/>
      </w:pPr>
      <w:r>
        <w:rPr>
          <w:rFonts w:cs="Arial"/>
          <w:noProof/>
          <w:color w:val="000000"/>
          <w:sz w:val="22"/>
          <w:szCs w:val="22"/>
        </w:rPr>
        <w:drawing>
          <wp:inline distT="0" distB="0" distL="0" distR="0" wp14:anchorId="7BF3FFD6" wp14:editId="40C34195">
            <wp:extent cx="4705985" cy="3031715"/>
            <wp:effectExtent l="38100" t="38100" r="37465" b="35560"/>
            <wp:docPr id="64" name="Image 64" descr="https://lh4.googleusercontent.com/A3gHc_J6FkRD9rG6HMc-LdzPOaJtY-QXdZtPlTXxrWde07Tz0tUVIEOHHyoc71WBhRQYgGztFLVaNOxFsGGr9mwFfp-p0l7pPAsIe7gZxn8-TlO9y331S9FVgOcvVggub7BdU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3gHc_J6FkRD9rG6HMc-LdzPOaJtY-QXdZtPlTXxrWde07Tz0tUVIEOHHyoc71WBhRQYgGztFLVaNOxFsGGr9mwFfp-p0l7pPAsIe7gZxn8-TlO9y331S9FVgOcvVggub7BdUOY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16311" cy="3038367"/>
                    </a:xfrm>
                    <a:prstGeom prst="rect">
                      <a:avLst/>
                    </a:prstGeom>
                    <a:noFill/>
                    <a:ln w="38100">
                      <a:solidFill>
                        <a:schemeClr val="tx1"/>
                      </a:solidFill>
                    </a:ln>
                  </pic:spPr>
                </pic:pic>
              </a:graphicData>
            </a:graphic>
          </wp:inline>
        </w:drawing>
      </w:r>
    </w:p>
    <w:p w14:paraId="1B979513" w14:textId="77777777" w:rsidR="008D22EB" w:rsidRDefault="008D22EB" w:rsidP="008D22EB">
      <w:pPr>
        <w:pStyle w:val="Para2"/>
      </w:pPr>
    </w:p>
    <w:p w14:paraId="213EB83F" w14:textId="77777777" w:rsidR="008D22EB" w:rsidRDefault="008D22EB" w:rsidP="008D22EB">
      <w:pPr>
        <w:pStyle w:val="Para2"/>
      </w:pPr>
      <w:r>
        <w:t xml:space="preserve">On voit que le SPI </w:t>
      </w:r>
      <w:r w:rsidR="000D7889">
        <w:t>atteint</w:t>
      </w:r>
      <w:r>
        <w:t xml:space="preserve"> 1,5MHz ce qui fois deux fait 3MHz ce qui est assez proche des 3,2MHz.</w:t>
      </w:r>
    </w:p>
    <w:p w14:paraId="7E2F0128" w14:textId="77777777" w:rsidR="008D22EB" w:rsidRDefault="008D22EB" w:rsidP="008D22EB">
      <w:pPr>
        <w:pStyle w:val="Para2"/>
      </w:pPr>
    </w:p>
    <w:p w14:paraId="6C4C452E" w14:textId="77777777" w:rsidR="005F042F" w:rsidRDefault="00A26A50" w:rsidP="008D22EB">
      <w:pPr>
        <w:pStyle w:val="Para2"/>
      </w:pPr>
      <w:r>
        <w:t xml:space="preserve">Si maintenant on allume la première LED en rouge à la luminosité maximum, </w:t>
      </w:r>
      <w:proofErr w:type="gramStart"/>
      <w:r>
        <w:t>la tram</w:t>
      </w:r>
      <w:proofErr w:type="gramEnd"/>
      <w:r>
        <w:t xml:space="preserve"> du SPI </w:t>
      </w:r>
      <w:r w:rsidR="000D7889">
        <w:t>devrais</w:t>
      </w:r>
      <w:r>
        <w:t xml:space="preserve"> ressembler à ça : </w:t>
      </w:r>
    </w:p>
    <w:p w14:paraId="4506D40C" w14:textId="77777777" w:rsidR="00CF608B" w:rsidRDefault="00CF608B" w:rsidP="008D22EB">
      <w:pPr>
        <w:pStyle w:val="Para2"/>
      </w:pPr>
    </w:p>
    <w:p w14:paraId="32019E36" w14:textId="77777777" w:rsidR="00A26A50" w:rsidRPr="00CF608B" w:rsidRDefault="00A26A50" w:rsidP="008D22EB">
      <w:pPr>
        <w:pStyle w:val="Para2"/>
      </w:pPr>
      <w:r>
        <w:tab/>
      </w:r>
      <w:r w:rsidRPr="00CF608B">
        <w:t xml:space="preserve">        8 bits</w:t>
      </w:r>
      <w:r w:rsidR="00CF608B" w:rsidRPr="00CF608B">
        <w:t xml:space="preserve"> à 0</w:t>
      </w:r>
      <w:r w:rsidRPr="00CF608B">
        <w:t xml:space="preserve"> </w:t>
      </w:r>
      <w:r w:rsidR="00CF608B" w:rsidRPr="00CF608B">
        <w:t>vert</w:t>
      </w:r>
      <w:r w:rsidRPr="00CF608B">
        <w:t xml:space="preserve"> </w:t>
      </w:r>
      <w:r w:rsidRPr="00CF608B">
        <w:tab/>
      </w:r>
      <w:r w:rsidRPr="00CF608B">
        <w:tab/>
      </w:r>
      <w:r w:rsidRPr="00CF608B">
        <w:tab/>
        <w:t xml:space="preserve">8 bits </w:t>
      </w:r>
      <w:r w:rsidR="00CF608B">
        <w:t xml:space="preserve">à 1 </w:t>
      </w:r>
      <w:r w:rsidRPr="00CF608B">
        <w:t>rouge</w:t>
      </w:r>
      <w:r w:rsidRPr="00CF608B">
        <w:tab/>
      </w:r>
      <w:r w:rsidRPr="00CF608B">
        <w:tab/>
      </w:r>
      <w:r w:rsidRPr="00CF608B">
        <w:tab/>
        <w:t xml:space="preserve">8 bits </w:t>
      </w:r>
      <w:r w:rsidR="00CF608B">
        <w:t xml:space="preserve">à 0 </w:t>
      </w:r>
      <w:r w:rsidR="00CF608B" w:rsidRPr="00CF608B">
        <w:t>bleu</w:t>
      </w:r>
    </w:p>
    <w:p w14:paraId="031F4CE5" w14:textId="77777777" w:rsidR="00A26A50" w:rsidRDefault="00A26A50" w:rsidP="008D22EB">
      <w:pPr>
        <w:pStyle w:val="Para2"/>
        <w:rPr>
          <w:color w:val="00B0F0"/>
          <w:sz w:val="16"/>
          <w:szCs w:val="16"/>
        </w:rPr>
      </w:pPr>
      <w:r w:rsidRPr="00CF608B">
        <w:rPr>
          <w:color w:val="00B050"/>
          <w:sz w:val="16"/>
          <w:szCs w:val="16"/>
        </w:rPr>
        <w:t xml:space="preserve">10001000 10001000 10001000 10001000 </w:t>
      </w:r>
      <w:r w:rsidRPr="00A26A50">
        <w:rPr>
          <w:color w:val="FF0000"/>
          <w:sz w:val="16"/>
          <w:szCs w:val="16"/>
        </w:rPr>
        <w:t>11101110 11101110 11101110 11101110</w:t>
      </w:r>
      <w:r w:rsidRPr="00A26A50">
        <w:rPr>
          <w:sz w:val="16"/>
          <w:szCs w:val="16"/>
        </w:rPr>
        <w:t xml:space="preserve"> </w:t>
      </w:r>
      <w:r w:rsidRPr="00CF608B">
        <w:rPr>
          <w:color w:val="00B0F0"/>
          <w:sz w:val="16"/>
          <w:szCs w:val="16"/>
        </w:rPr>
        <w:t>10001000 10001000 10001000 10001000</w:t>
      </w:r>
    </w:p>
    <w:p w14:paraId="62D5A769" w14:textId="77777777" w:rsidR="00CF608B" w:rsidRDefault="00CF608B" w:rsidP="008D22EB">
      <w:pPr>
        <w:pStyle w:val="Para2"/>
        <w:rPr>
          <w:color w:val="00B0F0"/>
          <w:sz w:val="16"/>
          <w:szCs w:val="16"/>
        </w:rPr>
      </w:pPr>
    </w:p>
    <w:p w14:paraId="39844628" w14:textId="77777777" w:rsidR="00CF608B" w:rsidRDefault="000D7889" w:rsidP="008D22EB">
      <w:pPr>
        <w:pStyle w:val="Para2"/>
      </w:pPr>
      <w:r>
        <w:t>Voilà</w:t>
      </w:r>
      <w:r w:rsidR="00CF608B">
        <w:t xml:space="preserve"> ce qui est mesuré à l’</w:t>
      </w:r>
      <w:r w:rsidR="00C01525">
        <w:t>entrée</w:t>
      </w:r>
      <w:r w:rsidR="00CF608B">
        <w:t xml:space="preserve"> des matrices :</w:t>
      </w:r>
    </w:p>
    <w:p w14:paraId="2284434D" w14:textId="77777777" w:rsidR="007C44D0" w:rsidRDefault="007C44D0" w:rsidP="008D22EB">
      <w:pPr>
        <w:pStyle w:val="Para2"/>
      </w:pPr>
    </w:p>
    <w:p w14:paraId="4716A17C" w14:textId="77777777" w:rsidR="00CF608B" w:rsidRDefault="006A6AE4" w:rsidP="007C44D0">
      <w:pPr>
        <w:pStyle w:val="Para2"/>
        <w:jc w:val="center"/>
      </w:pPr>
      <w:r>
        <w:rPr>
          <w:rFonts w:cs="Arial"/>
          <w:noProof/>
          <w:color w:val="000000"/>
          <w:sz w:val="22"/>
          <w:szCs w:val="22"/>
        </w:rPr>
        <w:drawing>
          <wp:inline distT="0" distB="0" distL="0" distR="0" wp14:anchorId="633CCA74" wp14:editId="5F865DA4">
            <wp:extent cx="4691698" cy="3022511"/>
            <wp:effectExtent l="38100" t="38100" r="33020" b="45085"/>
            <wp:docPr id="65" name="Image 65" descr="https://lh6.googleusercontent.com/S782V6jtkmkxIlMkwzkPlv2IaM0NSs_UWtHtaqcQU7mFdQTiX69_UWpbpSa65XeSxhWOZ9W6agHoUOU4kSrcg4I-OLZJxRBxsKAnxVd3Ym37-X8khPy-Qt7DXrgvHwFsa984fp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782V6jtkmkxIlMkwzkPlv2IaM0NSs_UWtHtaqcQU7mFdQTiX69_UWpbpSa65XeSxhWOZ9W6agHoUOU4kSrcg4I-OLZJxRBxsKAnxVd3Ym37-X8khPy-Qt7DXrgvHwFsa984fpHv"/>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98504" cy="3026896"/>
                    </a:xfrm>
                    <a:prstGeom prst="rect">
                      <a:avLst/>
                    </a:prstGeom>
                    <a:noFill/>
                    <a:ln w="38100">
                      <a:solidFill>
                        <a:schemeClr val="tx1"/>
                      </a:solidFill>
                    </a:ln>
                  </pic:spPr>
                </pic:pic>
              </a:graphicData>
            </a:graphic>
          </wp:inline>
        </w:drawing>
      </w:r>
    </w:p>
    <w:p w14:paraId="4A3DFAF2" w14:textId="77777777" w:rsidR="00CF608B" w:rsidRDefault="00CF608B" w:rsidP="008D22EB">
      <w:pPr>
        <w:pStyle w:val="Para2"/>
      </w:pPr>
      <w:r>
        <w:lastRenderedPageBreak/>
        <w:t xml:space="preserve">On voit effectivement </w:t>
      </w:r>
      <w:proofErr w:type="gramStart"/>
      <w:r>
        <w:t>la même tram</w:t>
      </w:r>
      <w:proofErr w:type="gramEnd"/>
      <w:r>
        <w:t xml:space="preserve"> ainsi que les donné pour la suite des </w:t>
      </w:r>
      <w:proofErr w:type="spellStart"/>
      <w:r>
        <w:t>LEDs</w:t>
      </w:r>
      <w:proofErr w:type="spellEnd"/>
      <w:r>
        <w:t xml:space="preserve"> qui sont toutes éteinte c’est donc uniquement des 0 ou des 1000 pour le SPI. Sur le Totem la première LED s’est bien allumé en rouge</w:t>
      </w:r>
    </w:p>
    <w:p w14:paraId="46D0FB24" w14:textId="77777777" w:rsidR="007C44D0" w:rsidRDefault="007C44D0">
      <w:pPr>
        <w:rPr>
          <w:sz w:val="20"/>
        </w:rPr>
      </w:pPr>
      <w:r>
        <w:br w:type="page"/>
      </w:r>
    </w:p>
    <w:p w14:paraId="5A3F7D20" w14:textId="77777777" w:rsidR="00CF608B" w:rsidRDefault="00CF608B" w:rsidP="008D22EB">
      <w:pPr>
        <w:pStyle w:val="Para2"/>
      </w:pPr>
      <w:r>
        <w:lastRenderedPageBreak/>
        <w:t xml:space="preserve">Avec </w:t>
      </w:r>
      <w:proofErr w:type="gramStart"/>
      <w:r>
        <w:t>cette tram</w:t>
      </w:r>
      <w:proofErr w:type="gramEnd"/>
      <w:r>
        <w:t xml:space="preserve"> on peut directement vérifier les temps calculer avant et vérifier </w:t>
      </w:r>
      <w:r w:rsidR="000D7889">
        <w:t>s’ils</w:t>
      </w:r>
      <w:r>
        <w:t xml:space="preserve"> correspondent :</w:t>
      </w:r>
    </w:p>
    <w:p w14:paraId="50B027CA" w14:textId="77777777" w:rsidR="00F27A7F" w:rsidRDefault="00A7338C" w:rsidP="008D22EB">
      <w:pPr>
        <w:pStyle w:val="Para2"/>
      </w:pPr>
      <w:r>
        <w:rPr>
          <w:rFonts w:cs="Arial"/>
          <w:noProof/>
          <w:color w:val="000000"/>
          <w:sz w:val="22"/>
          <w:szCs w:val="22"/>
        </w:rPr>
        <w:drawing>
          <wp:anchor distT="0" distB="0" distL="114300" distR="114300" simplePos="0" relativeHeight="251665920" behindDoc="0" locked="0" layoutInCell="1" allowOverlap="1" wp14:anchorId="76367C0C" wp14:editId="2738D5E3">
            <wp:simplePos x="0" y="0"/>
            <wp:positionH relativeFrom="page">
              <wp:posOffset>4160203</wp:posOffset>
            </wp:positionH>
            <wp:positionV relativeFrom="paragraph">
              <wp:posOffset>235903</wp:posOffset>
            </wp:positionV>
            <wp:extent cx="3072765" cy="1979295"/>
            <wp:effectExtent l="38100" t="38100" r="32385" b="40005"/>
            <wp:wrapSquare wrapText="bothSides"/>
            <wp:docPr id="67" name="Image 67" descr="https://lh3.googleusercontent.com/CrDvEhWqhKbOl_EzVB4QPaaIL2dThbOecp921RGFGtwGukxfCIFq-4qeSrrJZDbxvJK545_UXCQxQNAfqLzGebyoNkiRXM_gYywjSP-e4s1mTnSRPuIx3Cvnz5uRDrbTay7mi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rDvEhWqhKbOl_EzVB4QPaaIL2dThbOecp921RGFGtwGukxfCIFq-4qeSrrJZDbxvJK545_UXCQxQNAfqLzGebyoNkiRXM_gYywjSP-e4s1mTnSRPuIx3Cvnz5uRDrbTay7mivmz"/>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72765" cy="19792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63872" behindDoc="0" locked="0" layoutInCell="1" allowOverlap="1" wp14:anchorId="2F7FC519" wp14:editId="06CAA56C">
            <wp:simplePos x="0" y="0"/>
            <wp:positionH relativeFrom="column">
              <wp:posOffset>502285</wp:posOffset>
            </wp:positionH>
            <wp:positionV relativeFrom="paragraph">
              <wp:posOffset>231140</wp:posOffset>
            </wp:positionV>
            <wp:extent cx="3081020" cy="1984375"/>
            <wp:effectExtent l="38100" t="38100" r="43180" b="34925"/>
            <wp:wrapSquare wrapText="bothSides"/>
            <wp:docPr id="66" name="Image 66" descr="https://lh3.googleusercontent.com/oxFS06rHcwXs1ZiLpp-zY5eUrc8O286rv2QqBa8KMpsGlMtOBkWzX-wD1HjZdIBGGDkfQDxSIDDYiQqHgqWkcjVqYtW-qQPFslCbVXZGJxyqmi2N5Ra_mWuSN1Hof5qlWmZPnz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FS06rHcwXs1ZiLpp-zY5eUrc8O286rv2QqBa8KMpsGlMtOBkWzX-wD1HjZdIBGGDkfQDxSIDDYiQqHgqWkcjVqYtW-qQPFslCbVXZGJxyqmi2N5Ra_mWuSN1Hof5qlWmZPnz3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81020" cy="19843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F35132" w14:textId="77777777" w:rsidR="00F27A7F" w:rsidRDefault="00F27A7F" w:rsidP="00F27A7F">
      <w:pPr>
        <w:pStyle w:val="Para2"/>
        <w:jc w:val="center"/>
      </w:pPr>
    </w:p>
    <w:p w14:paraId="617E925A" w14:textId="77777777" w:rsidR="00F27A7F" w:rsidRDefault="00A7338C" w:rsidP="00A7338C">
      <w:pPr>
        <w:pStyle w:val="Para2"/>
      </w:pPr>
      <w:r>
        <w:t xml:space="preserve">Les temps sont </w:t>
      </w:r>
      <w:r w:rsidR="00B27018">
        <w:t>respectés</w:t>
      </w:r>
      <w:r>
        <w:t xml:space="preserve">, on est bien dans </w:t>
      </w:r>
      <w:proofErr w:type="gramStart"/>
      <w:r>
        <w:t>les tolérance</w:t>
      </w:r>
      <w:proofErr w:type="gramEnd"/>
      <w:r>
        <w:t xml:space="preserve"> du datasheet, il y </w:t>
      </w:r>
      <w:proofErr w:type="spellStart"/>
      <w:r>
        <w:t>à</w:t>
      </w:r>
      <w:proofErr w:type="spellEnd"/>
      <w:r>
        <w:t xml:space="preserve"> </w:t>
      </w:r>
      <w:r w:rsidR="00B27018">
        <w:t>certes</w:t>
      </w:r>
      <w:r>
        <w:t xml:space="preserve"> une déviation par rapport au calcule mais les valeurs sont encore dans les tolérances et la communication fonctionne. Cette </w:t>
      </w:r>
      <w:r w:rsidR="00B27018">
        <w:t>différence</w:t>
      </w:r>
      <w:r>
        <w:t xml:space="preserve"> avec les valeurs calculer viens </w:t>
      </w:r>
      <w:proofErr w:type="gramStart"/>
      <w:r>
        <w:t>du faite</w:t>
      </w:r>
      <w:proofErr w:type="gramEnd"/>
      <w:r>
        <w:t xml:space="preserve"> que le baud rate du SPI n’est pas pile 3,2MHz mais 3MHz.</w:t>
      </w:r>
    </w:p>
    <w:p w14:paraId="4FC16075" w14:textId="77777777" w:rsidR="00A7338C" w:rsidRDefault="00A7338C" w:rsidP="00F27A7F">
      <w:pPr>
        <w:pStyle w:val="Para2"/>
        <w:jc w:val="center"/>
      </w:pPr>
    </w:p>
    <w:p w14:paraId="489E5992" w14:textId="77777777" w:rsidR="00CF608B" w:rsidRPr="00CF608B" w:rsidRDefault="00CF608B" w:rsidP="00A7338C">
      <w:pPr>
        <w:pStyle w:val="Para2"/>
        <w:ind w:left="0"/>
      </w:pPr>
    </w:p>
    <w:p w14:paraId="7DDF138C" w14:textId="77777777" w:rsidR="00CF608B" w:rsidRDefault="00CF608B" w:rsidP="008D22EB">
      <w:pPr>
        <w:pStyle w:val="Para2"/>
        <w:rPr>
          <w:sz w:val="16"/>
          <w:szCs w:val="16"/>
        </w:rPr>
      </w:pPr>
    </w:p>
    <w:p w14:paraId="71FDD612" w14:textId="77777777" w:rsidR="00CF608B" w:rsidRDefault="00CF608B" w:rsidP="00CF608B">
      <w:pPr>
        <w:pStyle w:val="Titre2"/>
      </w:pPr>
      <w:bookmarkStart w:id="93" w:name="_Toc166361083"/>
      <w:r>
        <w:t>Durée de fonction</w:t>
      </w:r>
      <w:bookmarkEnd w:id="93"/>
    </w:p>
    <w:p w14:paraId="320A6641" w14:textId="77777777" w:rsidR="00CF608B" w:rsidRDefault="00CF608B" w:rsidP="00CF608B">
      <w:pPr>
        <w:pStyle w:val="Para2"/>
      </w:pPr>
    </w:p>
    <w:p w14:paraId="54018CE0" w14:textId="77777777" w:rsidR="00CF608B" w:rsidRDefault="00CF608B" w:rsidP="00CF608B">
      <w:pPr>
        <w:pStyle w:val="Para2"/>
      </w:pPr>
      <w:r>
        <w:t xml:space="preserve">Le code varie selon la taille du message à envoyer ou simplement si le totem affiche un message ou un </w:t>
      </w:r>
      <w:r w:rsidR="000D7889">
        <w:t>animation</w:t>
      </w:r>
      <w:r>
        <w:t xml:space="preserve"> il n’est donc pas facile ni vraiment utile de </w:t>
      </w:r>
      <w:r w:rsidR="000D7889">
        <w:t>mesurer</w:t>
      </w:r>
      <w:r>
        <w:t xml:space="preserve"> la </w:t>
      </w:r>
      <w:r w:rsidR="000D7889">
        <w:t>durée</w:t>
      </w:r>
      <w:r>
        <w:t xml:space="preserve"> du code, cependant il y </w:t>
      </w:r>
      <w:r w:rsidR="000D7889">
        <w:t>a</w:t>
      </w:r>
      <w:r>
        <w:t xml:space="preserve"> une fonction qui prend beaucoup de temps</w:t>
      </w:r>
      <w:r w:rsidR="006A6AE4">
        <w:t>,</w:t>
      </w:r>
      <w:r>
        <w:t xml:space="preserve"> qui est bloquante</w:t>
      </w:r>
      <w:r w:rsidR="006A6AE4">
        <w:t xml:space="preserve"> et qui prend toujours le même temps quel que soit le reste du code, </w:t>
      </w:r>
      <w:r w:rsidR="000D7889">
        <w:t>c’est</w:t>
      </w:r>
      <w:r w:rsidR="006A6AE4">
        <w:t xml:space="preserve"> la fonction d’écriture sur les </w:t>
      </w:r>
      <w:proofErr w:type="spellStart"/>
      <w:r w:rsidR="006A6AE4">
        <w:t>LEDs</w:t>
      </w:r>
      <w:proofErr w:type="spellEnd"/>
      <w:r w:rsidR="006A6AE4">
        <w:t xml:space="preserve"> </w:t>
      </w:r>
      <w:proofErr w:type="spellStart"/>
      <w:proofErr w:type="gramStart"/>
      <w:r w:rsidR="006A6AE4">
        <w:t>WriteToLED</w:t>
      </w:r>
      <w:proofErr w:type="spellEnd"/>
      <w:r w:rsidR="006A6AE4">
        <w:t>(</w:t>
      </w:r>
      <w:proofErr w:type="gramEnd"/>
      <w:r w:rsidR="006A6AE4">
        <w:t>).</w:t>
      </w:r>
    </w:p>
    <w:p w14:paraId="5A864F3B" w14:textId="77777777" w:rsidR="006A6AE4" w:rsidRDefault="006A6AE4" w:rsidP="00CF608B">
      <w:pPr>
        <w:pStyle w:val="Para2"/>
      </w:pPr>
    </w:p>
    <w:p w14:paraId="6D9A6CD0" w14:textId="77777777" w:rsidR="006A6AE4" w:rsidRDefault="006A6AE4" w:rsidP="00CF608B">
      <w:pPr>
        <w:pStyle w:val="Para2"/>
      </w:pPr>
      <w:r>
        <w:t>En faisant passé de l’état bas à l’état haut la pin RB6 juste avant l’appelle de la fonction et en faisant l’inverse juste après on auras une bonne idée de la durée de la fonction :</w:t>
      </w:r>
    </w:p>
    <w:p w14:paraId="584D545B" w14:textId="77777777" w:rsidR="00A7338C" w:rsidRPr="00CF608B" w:rsidRDefault="00A7338C" w:rsidP="00CF608B">
      <w:pPr>
        <w:pStyle w:val="Para2"/>
      </w:pPr>
    </w:p>
    <w:p w14:paraId="29AA1D5F" w14:textId="77777777" w:rsidR="008D22EB" w:rsidRDefault="006A6AE4" w:rsidP="00A7338C">
      <w:pPr>
        <w:pStyle w:val="Para2"/>
        <w:jc w:val="center"/>
      </w:pPr>
      <w:r>
        <w:rPr>
          <w:rFonts w:cs="Arial"/>
          <w:noProof/>
          <w:color w:val="000000"/>
          <w:sz w:val="22"/>
          <w:szCs w:val="22"/>
        </w:rPr>
        <w:drawing>
          <wp:inline distT="0" distB="0" distL="0" distR="0" wp14:anchorId="00F1BB44" wp14:editId="2D84ED0A">
            <wp:extent cx="4200525" cy="2706085"/>
            <wp:effectExtent l="38100" t="38100" r="28575" b="37465"/>
            <wp:docPr id="68" name="Image 68" descr="https://lh6.googleusercontent.com/yKyJ5dRI6ODuc3DINuZUKrYzCe7bKf2oZ1u819gKyjOEyElS-UH_7rD_ptHT8a7FLp3KDY2DPtIybs1Mb6BmaoFNsEheLhd8ZvOG5oZCg23DoFt81u0xTDY3Sp8piKNcN31o7j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yJ5dRI6ODuc3DINuZUKrYzCe7bKf2oZ1u819gKyjOEyElS-UH_7rD_ptHT8a7FLp3KDY2DPtIybs1Mb6BmaoFNsEheLhd8ZvOG5oZCg23DoFt81u0xTDY3Sp8piKNcN31o7j2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12777" cy="2713978"/>
                    </a:xfrm>
                    <a:prstGeom prst="rect">
                      <a:avLst/>
                    </a:prstGeom>
                    <a:noFill/>
                    <a:ln w="38100">
                      <a:solidFill>
                        <a:schemeClr val="tx1"/>
                      </a:solidFill>
                    </a:ln>
                  </pic:spPr>
                </pic:pic>
              </a:graphicData>
            </a:graphic>
          </wp:inline>
        </w:drawing>
      </w:r>
    </w:p>
    <w:p w14:paraId="7E359814" w14:textId="77777777" w:rsidR="00C01525" w:rsidRDefault="00C01525" w:rsidP="008D22EB">
      <w:pPr>
        <w:pStyle w:val="Para2"/>
      </w:pPr>
    </w:p>
    <w:p w14:paraId="69183DE9" w14:textId="77777777" w:rsidR="00C01525" w:rsidRDefault="00C01525" w:rsidP="008D22EB">
      <w:pPr>
        <w:pStyle w:val="Para2"/>
      </w:pPr>
      <w:r>
        <w:t>La fonction dure 17,</w:t>
      </w:r>
      <w:r w:rsidR="00F0114E">
        <w:t>86</w:t>
      </w:r>
      <w:r>
        <w:t xml:space="preserve">ms cette information peut paraitre un peu inutile elle nous permet déjà de réaliser le temps qu’il faut pour mettre à jour les matrices et en plus </w:t>
      </w:r>
      <w:r w:rsidR="000D7889">
        <w:t>grâce</w:t>
      </w:r>
      <w:r>
        <w:t xml:space="preserve"> à ce temps on sait que si le </w:t>
      </w:r>
      <w:proofErr w:type="spellStart"/>
      <w:r>
        <w:t>Timer</w:t>
      </w:r>
      <w:proofErr w:type="spellEnd"/>
      <w:r>
        <w:t xml:space="preserve"> 1 crée une interruption </w:t>
      </w:r>
      <w:r w:rsidR="000D7889">
        <w:t>plus</w:t>
      </w:r>
      <w:r>
        <w:t xml:space="preserve"> souvent que toute les 17,</w:t>
      </w:r>
      <w:r w:rsidR="00F0114E">
        <w:t>86</w:t>
      </w:r>
      <w:r>
        <w:t xml:space="preserve">ms le </w:t>
      </w:r>
      <w:r w:rsidR="000D7889">
        <w:t>texte</w:t>
      </w:r>
      <w:r>
        <w:t xml:space="preserve"> n’ira pas plus vite. En sachant ça on peut calculer la valeur minimum du </w:t>
      </w:r>
      <w:proofErr w:type="spellStart"/>
      <w:r>
        <w:t>Timer</w:t>
      </w:r>
      <w:proofErr w:type="spellEnd"/>
      <w:r>
        <w:t xml:space="preserve"> 1 :</w:t>
      </w:r>
    </w:p>
    <w:p w14:paraId="620BFD37" w14:textId="77777777" w:rsidR="00F0114E" w:rsidRDefault="00F0114E" w:rsidP="008D22EB">
      <w:pPr>
        <w:pStyle w:val="Para2"/>
      </w:pPr>
    </w:p>
    <w:p w14:paraId="00FE2491" w14:textId="77777777" w:rsidR="00C01525" w:rsidRPr="00F0114E" w:rsidRDefault="00000000" w:rsidP="008D22EB">
      <w:pPr>
        <w:pStyle w:val="Para2"/>
      </w:pPr>
      <m:oMathPara>
        <m:oMath>
          <m:f>
            <m:fPr>
              <m:ctrlPr>
                <w:rPr>
                  <w:rFonts w:ascii="Cambria Math" w:hAnsi="Cambria Math"/>
                  <w:i/>
                </w:rPr>
              </m:ctrlPr>
            </m:fPr>
            <m:num>
              <m:r>
                <w:rPr>
                  <w:rFonts w:ascii="Cambria Math" w:hAnsi="Cambria Math"/>
                </w:rPr>
                <m:t>17,86*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*48000000</m:t>
              </m:r>
            </m:num>
            <m:den>
              <m:r>
                <w:rPr>
                  <w:rFonts w:ascii="Cambria Math" w:hAnsi="Cambria Math"/>
                </w:rPr>
                <m:t>64</m:t>
              </m:r>
            </m:den>
          </m:f>
          <m:r>
            <w:rPr>
              <w:rFonts w:ascii="Cambria Math" w:hAnsi="Cambria Math"/>
            </w:rPr>
            <m:t>=13395</m:t>
          </m:r>
        </m:oMath>
      </m:oMathPara>
    </w:p>
    <w:p w14:paraId="30CD6C46" w14:textId="77777777" w:rsidR="00F0114E" w:rsidRDefault="00F0114E" w:rsidP="008D22EB">
      <w:pPr>
        <w:pStyle w:val="Para2"/>
      </w:pPr>
    </w:p>
    <w:p w14:paraId="53BF899A" w14:textId="77777777" w:rsidR="00A7338C" w:rsidRDefault="00F0114E" w:rsidP="00A7338C">
      <w:pPr>
        <w:pStyle w:val="Para2"/>
      </w:pPr>
      <w:r>
        <w:t xml:space="preserve">La valeur sous laquelle il ne faut pas </w:t>
      </w:r>
      <w:r w:rsidR="000D7889">
        <w:t>aller</w:t>
      </w:r>
      <w:r>
        <w:t xml:space="preserve"> pour le </w:t>
      </w:r>
      <w:proofErr w:type="spellStart"/>
      <w:r>
        <w:t>Timer</w:t>
      </w:r>
      <w:proofErr w:type="spellEnd"/>
      <w:r>
        <w:t xml:space="preserve"> </w:t>
      </w:r>
      <w:proofErr w:type="spellStart"/>
      <w:r>
        <w:t>Period</w:t>
      </w:r>
      <w:proofErr w:type="spellEnd"/>
      <w:r>
        <w:t xml:space="preserve"> est 13395.</w:t>
      </w:r>
      <w:r w:rsidR="00A7338C">
        <w:br w:type="page"/>
      </w:r>
    </w:p>
    <w:p w14:paraId="760ECBEB" w14:textId="77777777" w:rsidR="005F042F" w:rsidRPr="005F042F" w:rsidRDefault="005F042F" w:rsidP="005F042F">
      <w:pPr>
        <w:pStyle w:val="Titre2"/>
      </w:pPr>
      <w:bookmarkStart w:id="94" w:name="_Toc166361084"/>
      <w:r>
        <w:lastRenderedPageBreak/>
        <w:t>Consommation</w:t>
      </w:r>
      <w:bookmarkEnd w:id="94"/>
    </w:p>
    <w:p w14:paraId="30B1FF57" w14:textId="77777777" w:rsidR="00F66A3A" w:rsidRDefault="00F66A3A" w:rsidP="00F66A3A">
      <w:pPr>
        <w:pStyle w:val="Para2"/>
      </w:pPr>
    </w:p>
    <w:p w14:paraId="379D87F2" w14:textId="77777777" w:rsidR="007A24BF" w:rsidRDefault="007A24BF" w:rsidP="00F66A3A">
      <w:pPr>
        <w:pStyle w:val="Para2"/>
      </w:pPr>
      <w:r>
        <w:t xml:space="preserve">Pour mesurer la </w:t>
      </w:r>
      <w:r w:rsidR="000D7889">
        <w:t>consommation</w:t>
      </w:r>
      <w:r>
        <w:t xml:space="preserve"> j’ai fait un tableau sur Excel</w:t>
      </w:r>
      <w:r w:rsidR="007101C5">
        <w:t xml:space="preserve">, </w:t>
      </w:r>
      <w:proofErr w:type="gramStart"/>
      <w:r w:rsidR="007101C5">
        <w:t>toutes les valeur</w:t>
      </w:r>
      <w:proofErr w:type="gramEnd"/>
      <w:r w:rsidR="007101C5">
        <w:t xml:space="preserve"> sont en mA, le courant a été mesuré juste avant le PCB avec une tension d’entrée de 12V</w:t>
      </w:r>
      <w:r>
        <w:t> :</w:t>
      </w:r>
    </w:p>
    <w:p w14:paraId="31751280" w14:textId="77777777" w:rsidR="00A7338C" w:rsidRDefault="00A7338C" w:rsidP="00F66A3A">
      <w:pPr>
        <w:pStyle w:val="Para2"/>
      </w:pPr>
    </w:p>
    <w:p w14:paraId="73538C31" w14:textId="77777777" w:rsidR="00F0114E" w:rsidRDefault="007A24BF" w:rsidP="00F66A3A">
      <w:pPr>
        <w:pStyle w:val="Para2"/>
      </w:pPr>
      <w:r>
        <w:rPr>
          <w:rFonts w:cs="Arial"/>
          <w:noProof/>
          <w:color w:val="000000"/>
          <w:sz w:val="22"/>
          <w:szCs w:val="22"/>
        </w:rPr>
        <w:drawing>
          <wp:inline distT="0" distB="0" distL="0" distR="0" wp14:anchorId="1042D278" wp14:editId="6E90F146">
            <wp:extent cx="5239385" cy="1246174"/>
            <wp:effectExtent l="0" t="0" r="0" b="0"/>
            <wp:docPr id="69" name="Image 69" descr="https://lh5.googleusercontent.com/DWC7JxTtC8Di065QF0JNLv3szlSEs1nl4pIg-VuT0ED-_U5OE00Uwf1kL_fJKY6kj3fgC1AYDGNrlxm5WNoVWTeoRh9WG9idy4pmKzu5z8SNBmlQCyVz94hhgtUazKck-okfv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WC7JxTtC8Di065QF0JNLv3szlSEs1nl4pIg-VuT0ED-_U5OE00Uwf1kL_fJKY6kj3fgC1AYDGNrlxm5WNoVWTeoRh9WG9idy4pmKzu5z8SNBmlQCyVz94hhgtUazKck-okfvDz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6200" cy="1259687"/>
                    </a:xfrm>
                    <a:prstGeom prst="rect">
                      <a:avLst/>
                    </a:prstGeom>
                    <a:noFill/>
                    <a:ln>
                      <a:noFill/>
                    </a:ln>
                  </pic:spPr>
                </pic:pic>
              </a:graphicData>
            </a:graphic>
          </wp:inline>
        </w:drawing>
      </w:r>
    </w:p>
    <w:p w14:paraId="67362FE1" w14:textId="77777777" w:rsidR="007A24BF" w:rsidRDefault="007A24BF" w:rsidP="00F66A3A">
      <w:pPr>
        <w:pStyle w:val="Para2"/>
      </w:pPr>
      <w:r>
        <w:t xml:space="preserve">Dans ce tableau on peut voir que j’ai tester </w:t>
      </w:r>
      <w:proofErr w:type="gramStart"/>
      <w:r w:rsidR="000D7889">
        <w:t>plusieurs</w:t>
      </w:r>
      <w:r>
        <w:t xml:space="preserve"> mode</w:t>
      </w:r>
      <w:proofErr w:type="gramEnd"/>
      <w:r>
        <w:t xml:space="preserve"> à </w:t>
      </w:r>
      <w:r w:rsidR="000D7889">
        <w:t>plusieurs</w:t>
      </w:r>
      <w:r>
        <w:t xml:space="preserve"> luminosité. Pour commencer on peut voir que quand les </w:t>
      </w:r>
      <w:proofErr w:type="spellStart"/>
      <w:r>
        <w:t>LEDs</w:t>
      </w:r>
      <w:proofErr w:type="spellEnd"/>
      <w:r>
        <w:t xml:space="preserve"> sont éteinte mais alimenté (LED Off) on consomme quand même 344mA ce qui n’est pas négligeable, en mesurant le courant mais cette fois en désactivant les régulateurs 5V on voit que l’on consomme plus que 27mA on peut donc en conclure que rien que d’alimenter les deux matrices par les régulateurs 5V consomme 317mA.</w:t>
      </w:r>
    </w:p>
    <w:p w14:paraId="24D7C326" w14:textId="77777777" w:rsidR="007A24BF" w:rsidRDefault="007A24BF" w:rsidP="00F66A3A">
      <w:pPr>
        <w:pStyle w:val="Para2"/>
      </w:pPr>
    </w:p>
    <w:p w14:paraId="04665EAD" w14:textId="77777777" w:rsidR="007A24BF" w:rsidRDefault="007A24BF" w:rsidP="007A24BF">
      <w:pPr>
        <w:pStyle w:val="Para2"/>
      </w:pPr>
      <w:r>
        <w:t xml:space="preserve">Mise à </w:t>
      </w:r>
      <w:r w:rsidR="000D7889">
        <w:t>part</w:t>
      </w:r>
      <w:r>
        <w:t xml:space="preserve"> ça, on peut voir que quand les matrices sont </w:t>
      </w:r>
      <w:r w:rsidR="000D7889">
        <w:t>allumées</w:t>
      </w:r>
      <w:r>
        <w:t xml:space="preserve"> d’une des trois couleurs RGB (Full rouge, Full rouge, Full bleu) on obtient exactement la même </w:t>
      </w:r>
      <w:r w:rsidR="000D7889">
        <w:t>consommation</w:t>
      </w:r>
      <w:r>
        <w:t xml:space="preserve"> pour la même luminosité ce qui prouve que les </w:t>
      </w:r>
      <w:proofErr w:type="spellStart"/>
      <w:r>
        <w:t>LEDs</w:t>
      </w:r>
      <w:proofErr w:type="spellEnd"/>
      <w:r>
        <w:t xml:space="preserve"> sont bien calibré à l’</w:t>
      </w:r>
      <w:r w:rsidR="000D7889">
        <w:t>intérieur</w:t>
      </w:r>
      <w:r>
        <w:t xml:space="preserve">. Les cases en rouge </w:t>
      </w:r>
      <w:r w:rsidR="000D7889">
        <w:t>indiquent</w:t>
      </w:r>
      <w:r>
        <w:t xml:space="preserve"> que </w:t>
      </w:r>
      <w:r w:rsidR="00F82DEF">
        <w:t xml:space="preserve">le courant est supérieur à 3A la limite de l’alimentation. L’alimentation ne peut pas fournir plus de 3A ce qui peut paraitre être un </w:t>
      </w:r>
      <w:r w:rsidR="000D7889">
        <w:t>inconvenant</w:t>
      </w:r>
      <w:r w:rsidR="00F82DEF">
        <w:t xml:space="preserve">, avec une tel consommation les matrices </w:t>
      </w:r>
      <w:r w:rsidR="000D7889">
        <w:t>chauffent</w:t>
      </w:r>
      <w:r w:rsidR="00F82DEF">
        <w:t xml:space="preserve"> considérablement et </w:t>
      </w:r>
      <w:r w:rsidR="000D7889">
        <w:t>d’après</w:t>
      </w:r>
      <w:r w:rsidR="00F82DEF">
        <w:t xml:space="preserve"> </w:t>
      </w:r>
      <w:proofErr w:type="spellStart"/>
      <w:r w:rsidR="00F82DEF">
        <w:t>Adafruits</w:t>
      </w:r>
      <w:proofErr w:type="spellEnd"/>
      <w:r w:rsidR="00F82DEF">
        <w:t xml:space="preserve"> qui sont les fabricants les matrices peuvent allez jusqu’à la </w:t>
      </w:r>
      <w:r w:rsidR="000D7889">
        <w:t>destruction</w:t>
      </w:r>
      <w:r w:rsidR="00F82DEF">
        <w:t>.</w:t>
      </w:r>
    </w:p>
    <w:p w14:paraId="664ACC77" w14:textId="77777777" w:rsidR="00F82DEF" w:rsidRDefault="00F82DEF" w:rsidP="007A24BF">
      <w:pPr>
        <w:pStyle w:val="Para2"/>
      </w:pPr>
    </w:p>
    <w:p w14:paraId="5E92E538" w14:textId="77777777" w:rsidR="0006185F" w:rsidRDefault="0006185F" w:rsidP="007A24BF">
      <w:pPr>
        <w:pStyle w:val="Para2"/>
      </w:pPr>
      <w:r>
        <w:t xml:space="preserve">Ce tableau est pratique pour </w:t>
      </w:r>
      <w:r w:rsidR="000D7889">
        <w:t>estimer</w:t>
      </w:r>
      <w:r>
        <w:t xml:space="preserve"> l’autonomie du Totem en fonction du mode, de la luminosité et de la batterie</w:t>
      </w:r>
      <w:r w:rsidR="00A5128C">
        <w:t xml:space="preserve">. Vus que la batterie n’a pas été commander et quelle ne serras surement pas la même que celle </w:t>
      </w:r>
      <w:r w:rsidR="000D7889">
        <w:t>prévu</w:t>
      </w:r>
      <w:r w:rsidR="00A5128C">
        <w:t xml:space="preserve"> ça n’est pas très utile d’</w:t>
      </w:r>
      <w:r w:rsidR="000D7889">
        <w:t>essayer</w:t>
      </w:r>
      <w:r w:rsidR="00A5128C">
        <w:t xml:space="preserve"> d’</w:t>
      </w:r>
      <w:r w:rsidR="000D7889">
        <w:t>estimer</w:t>
      </w:r>
      <w:r w:rsidR="00A5128C">
        <w:t xml:space="preserve"> l’autonomie mais on peut déjà voir si la </w:t>
      </w:r>
      <w:r w:rsidR="000D7889">
        <w:t>consommation</w:t>
      </w:r>
      <w:r w:rsidR="00A5128C">
        <w:t xml:space="preserve"> </w:t>
      </w:r>
      <w:r w:rsidR="000D7889">
        <w:t>est linéaire</w:t>
      </w:r>
      <w:r w:rsidR="00A5128C">
        <w:t xml:space="preserve"> en fonction de la luminosité.</w:t>
      </w:r>
      <w:r w:rsidR="0005593B">
        <w:t xml:space="preserve"> Pour faire le graph j’ai soustrait la consommation des </w:t>
      </w:r>
      <w:proofErr w:type="spellStart"/>
      <w:r w:rsidR="0005593B">
        <w:t>LEDs</w:t>
      </w:r>
      <w:proofErr w:type="spellEnd"/>
      <w:r w:rsidR="0005593B">
        <w:t xml:space="preserve"> éteintes.</w:t>
      </w:r>
    </w:p>
    <w:p w14:paraId="44707614" w14:textId="77777777" w:rsidR="00CF57CB" w:rsidRDefault="00CF57CB" w:rsidP="007A24BF">
      <w:pPr>
        <w:pStyle w:val="Para2"/>
      </w:pPr>
      <w:r>
        <w:rPr>
          <w:noProof/>
        </w:rPr>
        <w:drawing>
          <wp:anchor distT="0" distB="0" distL="114300" distR="114300" simplePos="0" relativeHeight="251643392" behindDoc="0" locked="0" layoutInCell="1" allowOverlap="1" wp14:anchorId="498506A9" wp14:editId="78BA69D2">
            <wp:simplePos x="0" y="0"/>
            <wp:positionH relativeFrom="column">
              <wp:posOffset>1459230</wp:posOffset>
            </wp:positionH>
            <wp:positionV relativeFrom="paragraph">
              <wp:posOffset>160655</wp:posOffset>
            </wp:positionV>
            <wp:extent cx="4391025" cy="2076450"/>
            <wp:effectExtent l="0" t="0" r="9525" b="0"/>
            <wp:wrapTopAndBottom/>
            <wp:docPr id="70" name="Graphique 7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p>
    <w:p w14:paraId="296EA3DA" w14:textId="77777777" w:rsidR="00CF57CB" w:rsidRDefault="00CF57CB" w:rsidP="007A24BF">
      <w:pPr>
        <w:pStyle w:val="Para2"/>
      </w:pPr>
    </w:p>
    <w:p w14:paraId="149099B8" w14:textId="77777777" w:rsidR="00F82DEF" w:rsidRDefault="00F81959" w:rsidP="007A24BF">
      <w:pPr>
        <w:pStyle w:val="Para2"/>
      </w:pPr>
      <w:r>
        <w:t>Ce graph montre que la consommation des matrices est parfaitement linéaire en fonction de la luminosité.</w:t>
      </w:r>
      <w:r w:rsidR="0005593B">
        <w:t xml:space="preserve"> Ce qui peut me </w:t>
      </w:r>
      <w:r w:rsidR="00442416">
        <w:t>permettre</w:t>
      </w:r>
      <w:r w:rsidR="0005593B">
        <w:t xml:space="preserve"> de compléter le tableau en extrapolant les valeurs :</w:t>
      </w:r>
    </w:p>
    <w:p w14:paraId="0A65F22D" w14:textId="77777777" w:rsidR="0005593B" w:rsidRDefault="0005593B" w:rsidP="007A24BF">
      <w:pPr>
        <w:pStyle w:val="Para2"/>
      </w:pPr>
    </w:p>
    <w:p w14:paraId="04086305" w14:textId="77777777" w:rsidR="0005593B" w:rsidRDefault="0005593B" w:rsidP="007A24BF">
      <w:pPr>
        <w:pStyle w:val="Para2"/>
      </w:pPr>
      <w:r>
        <w:rPr>
          <w:noProof/>
        </w:rPr>
        <w:drawing>
          <wp:inline distT="0" distB="0" distL="0" distR="0" wp14:anchorId="0C73539C" wp14:editId="3F5B39CD">
            <wp:extent cx="5909336" cy="103652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7081" cy="1044897"/>
                    </a:xfrm>
                    <a:prstGeom prst="rect">
                      <a:avLst/>
                    </a:prstGeom>
                  </pic:spPr>
                </pic:pic>
              </a:graphicData>
            </a:graphic>
          </wp:inline>
        </w:drawing>
      </w:r>
    </w:p>
    <w:p w14:paraId="50CB72E8" w14:textId="77777777" w:rsidR="0005593B" w:rsidRDefault="0005593B" w:rsidP="007A24BF">
      <w:pPr>
        <w:pStyle w:val="Para2"/>
      </w:pPr>
    </w:p>
    <w:p w14:paraId="2804220C" w14:textId="77777777" w:rsidR="00E63338" w:rsidRDefault="00442416" w:rsidP="007A24BF">
      <w:pPr>
        <w:pStyle w:val="Para2"/>
      </w:pPr>
      <w:r>
        <w:lastRenderedPageBreak/>
        <w:t xml:space="preserve">Après avoir extrapoler </w:t>
      </w:r>
      <w:r w:rsidR="007B03DD">
        <w:t>ces</w:t>
      </w:r>
      <w:r>
        <w:t xml:space="preserve"> valeurs on voit qu’en théorie le Totem peut atteindre une consommation de plus de 7,6A a 12V si toutes les </w:t>
      </w:r>
      <w:proofErr w:type="spellStart"/>
      <w:r>
        <w:t>LEDs</w:t>
      </w:r>
      <w:proofErr w:type="spellEnd"/>
      <w:r>
        <w:t xml:space="preserve"> son allumer en blanc ce qui fait environ 9A par régulateur 5V à fournir.</w:t>
      </w:r>
    </w:p>
    <w:p w14:paraId="419AF230" w14:textId="77777777" w:rsidR="0005593B" w:rsidRPr="00E63338" w:rsidRDefault="00E63338" w:rsidP="00E63338">
      <w:pPr>
        <w:rPr>
          <w:sz w:val="20"/>
        </w:rPr>
      </w:pPr>
      <w:r>
        <w:br w:type="page"/>
      </w:r>
    </w:p>
    <w:p w14:paraId="7049EE61" w14:textId="77777777" w:rsidR="001D7639" w:rsidRDefault="00E15600" w:rsidP="001D7639">
      <w:pPr>
        <w:pStyle w:val="Titre1"/>
      </w:pPr>
      <w:bookmarkStart w:id="95" w:name="_Toc166361085"/>
      <w:r>
        <w:lastRenderedPageBreak/>
        <w:t>Stade d’avancement</w:t>
      </w:r>
      <w:bookmarkEnd w:id="95"/>
    </w:p>
    <w:p w14:paraId="5F4B025C" w14:textId="77777777" w:rsidR="00AA62E4" w:rsidRDefault="00AA62E4" w:rsidP="00AA62E4">
      <w:pPr>
        <w:pStyle w:val="Para1"/>
      </w:pPr>
    </w:p>
    <w:p w14:paraId="5BA67ED4" w14:textId="77777777" w:rsidR="003C4868" w:rsidRDefault="0086512A" w:rsidP="003C4868">
      <w:pPr>
        <w:pStyle w:val="Para1"/>
      </w:pPr>
      <w:r>
        <w:t xml:space="preserve">La base du Totem fonctionne, il affiche un message sur les matrices. La grosse partie manquante du projet est, évidemment, la communication par wifi mais mise à part ça à condition d’avoir un pc et un programmeur le projet respect le cahier </w:t>
      </w:r>
      <w:proofErr w:type="gramStart"/>
      <w:r>
        <w:t>des charge</w:t>
      </w:r>
      <w:proofErr w:type="gramEnd"/>
      <w:r>
        <w:t xml:space="preserve">, il est capable d’afficher un message, des animation, le niveau de la batterie, changer sa luminosité en fonction de la lumière ambiante, etc… En plus de la partie wifi toute la partie </w:t>
      </w:r>
      <w:r w:rsidR="000D7889">
        <w:t>batterie</w:t>
      </w:r>
      <w:r>
        <w:t xml:space="preserve"> et panneau solaire a été mise de coter </w:t>
      </w:r>
      <w:r w:rsidR="000D7889">
        <w:t>dû</w:t>
      </w:r>
      <w:r>
        <w:t xml:space="preserve"> à </w:t>
      </w:r>
      <w:proofErr w:type="gramStart"/>
      <w:r>
        <w:t>plusieurs chose</w:t>
      </w:r>
      <w:proofErr w:type="gramEnd"/>
      <w:r>
        <w:t xml:space="preserve"> </w:t>
      </w:r>
      <w:r w:rsidR="000D7889">
        <w:t>notamment</w:t>
      </w:r>
      <w:r>
        <w:t xml:space="preserve"> le prix des composant et le temps restreint. La partie panneau solaire et batterie n’est pas très compliquer </w:t>
      </w:r>
      <w:r w:rsidR="003C4868">
        <w:t xml:space="preserve">commander les composant et les brancher au projet </w:t>
      </w:r>
      <w:r w:rsidR="000D7889">
        <w:t>devrais</w:t>
      </w:r>
      <w:r w:rsidR="003C4868">
        <w:t xml:space="preserve"> suffire.</w:t>
      </w:r>
    </w:p>
    <w:p w14:paraId="1D5C6B13" w14:textId="77777777" w:rsidR="0086512A" w:rsidRDefault="0086512A" w:rsidP="00EC6B11">
      <w:pPr>
        <w:pStyle w:val="Para1"/>
      </w:pPr>
    </w:p>
    <w:p w14:paraId="7D848C7E" w14:textId="77777777" w:rsidR="00946773" w:rsidRDefault="0086512A" w:rsidP="00E63338">
      <w:pPr>
        <w:pStyle w:val="Para1"/>
      </w:pPr>
      <w:r>
        <w:t xml:space="preserve">Si </w:t>
      </w:r>
      <w:r w:rsidR="003C4868">
        <w:t>ce</w:t>
      </w:r>
      <w:r>
        <w:t xml:space="preserve"> projet est</w:t>
      </w:r>
      <w:r w:rsidR="003C4868">
        <w:t xml:space="preserve"> repris je </w:t>
      </w:r>
      <w:proofErr w:type="spellStart"/>
      <w:r w:rsidR="003C4868">
        <w:t>conseil</w:t>
      </w:r>
      <w:proofErr w:type="spellEnd"/>
      <w:r w:rsidR="003C4868">
        <w:t xml:space="preserve"> vivement de changer le module wifi.</w:t>
      </w:r>
    </w:p>
    <w:p w14:paraId="610EC0BF" w14:textId="77777777" w:rsidR="00946773" w:rsidRDefault="00946773" w:rsidP="00EC6B11">
      <w:pPr>
        <w:pStyle w:val="Para1"/>
      </w:pPr>
    </w:p>
    <w:p w14:paraId="0E054CB6" w14:textId="77777777" w:rsidR="00946773" w:rsidRDefault="00946773" w:rsidP="00E63338">
      <w:pPr>
        <w:pStyle w:val="Titre1"/>
      </w:pPr>
      <w:bookmarkStart w:id="96" w:name="_Toc166361086"/>
      <w:r>
        <w:t>Conclusion</w:t>
      </w:r>
      <w:bookmarkEnd w:id="96"/>
      <w:r>
        <w:t xml:space="preserve"> </w:t>
      </w:r>
    </w:p>
    <w:p w14:paraId="7C5C961D" w14:textId="77777777" w:rsidR="00946773" w:rsidRDefault="00946773" w:rsidP="00EC6B11">
      <w:pPr>
        <w:pStyle w:val="Para1"/>
      </w:pPr>
    </w:p>
    <w:p w14:paraId="06F7D8FD" w14:textId="77777777" w:rsidR="0086512A" w:rsidRDefault="00946773" w:rsidP="00EC6B11">
      <w:pPr>
        <w:pStyle w:val="Para1"/>
      </w:pPr>
      <w:r>
        <w:t xml:space="preserve">En conclusion je suis content de mon travail bien que </w:t>
      </w:r>
      <w:r w:rsidR="007B03DD">
        <w:t>déçus</w:t>
      </w:r>
      <w:r>
        <w:t xml:space="preserve"> de ne pas avoir réussi à faire </w:t>
      </w:r>
      <w:r w:rsidR="007B03DD">
        <w:t>fonctionner</w:t>
      </w:r>
      <w:r>
        <w:t xml:space="preserve"> le module wifi. Le projet a </w:t>
      </w:r>
      <w:r w:rsidR="007B03DD">
        <w:t>atteint</w:t>
      </w:r>
      <w:r>
        <w:t xml:space="preserve"> un stade qui le rend selon moi fonctionnelle et qui </w:t>
      </w:r>
      <w:r w:rsidR="007B03DD">
        <w:t>respecte</w:t>
      </w:r>
      <w:r>
        <w:t xml:space="preserve"> </w:t>
      </w:r>
      <w:proofErr w:type="gramStart"/>
      <w:r>
        <w:t>les points essentielle</w:t>
      </w:r>
      <w:proofErr w:type="gramEnd"/>
      <w:r>
        <w:t xml:space="preserve"> du cahier des charge. Le totem est capable d’afficher un message sur les matrices, de mesuré sa tension d’alimentation, d’adapter la </w:t>
      </w:r>
      <w:r w:rsidR="007B03DD">
        <w:t>luminosité</w:t>
      </w:r>
      <w:r>
        <w:t xml:space="preserve"> des </w:t>
      </w:r>
      <w:proofErr w:type="spellStart"/>
      <w:r>
        <w:t>LEDs</w:t>
      </w:r>
      <w:proofErr w:type="spellEnd"/>
      <w:r>
        <w:t xml:space="preserve"> en fonction de la lumière ambiante et d’afficher une animation.</w:t>
      </w:r>
    </w:p>
    <w:p w14:paraId="6D4C1E86" w14:textId="77777777" w:rsidR="00946773" w:rsidRDefault="00946773" w:rsidP="00EC6B11">
      <w:pPr>
        <w:pStyle w:val="Para1"/>
      </w:pPr>
    </w:p>
    <w:p w14:paraId="1C3BF8DD" w14:textId="77777777" w:rsidR="007725AC" w:rsidRDefault="0005593B" w:rsidP="00E63338">
      <w:pPr>
        <w:pStyle w:val="Para1"/>
      </w:pPr>
      <w:r>
        <w:t xml:space="preserve">J’ai </w:t>
      </w:r>
      <w:r w:rsidR="007B03DD">
        <w:t>acquis</w:t>
      </w:r>
      <w:r>
        <w:t xml:space="preserve"> </w:t>
      </w:r>
      <w:r w:rsidR="007B03DD">
        <w:t>beaucoup</w:t>
      </w:r>
      <w:r>
        <w:t xml:space="preserve"> de nouvelle compétence grâce à ce projet. J’ai pu voir comment fonctionne la communication des </w:t>
      </w:r>
      <w:proofErr w:type="spellStart"/>
      <w:r>
        <w:t>LEDs</w:t>
      </w:r>
      <w:proofErr w:type="spellEnd"/>
      <w:r>
        <w:t xml:space="preserve"> à communication série et réaliser </w:t>
      </w:r>
      <w:proofErr w:type="gramStart"/>
      <w:r>
        <w:t>des fonction capable</w:t>
      </w:r>
      <w:proofErr w:type="gramEnd"/>
      <w:r>
        <w:t xml:space="preserve"> de communiquer avec les </w:t>
      </w:r>
      <w:proofErr w:type="spellStart"/>
      <w:r>
        <w:t>LEDs</w:t>
      </w:r>
      <w:proofErr w:type="spellEnd"/>
      <w:r>
        <w:t xml:space="preserve"> avec </w:t>
      </w:r>
      <w:r w:rsidR="007B03DD">
        <w:t>succès</w:t>
      </w:r>
      <w:r>
        <w:t xml:space="preserve">, </w:t>
      </w:r>
      <w:r w:rsidR="003442A7">
        <w:t xml:space="preserve">mais </w:t>
      </w:r>
      <w:r w:rsidR="00B27018">
        <w:t>là où</w:t>
      </w:r>
      <w:r w:rsidR="003442A7">
        <w:t xml:space="preserve"> j’ai appris le plus s’est au niveau de la </w:t>
      </w:r>
      <w:r w:rsidR="00E63338">
        <w:t>gestion</w:t>
      </w:r>
      <w:r w:rsidR="003442A7">
        <w:t xml:space="preserve"> de </w:t>
      </w:r>
      <w:proofErr w:type="spellStart"/>
      <w:r w:rsidR="003442A7">
        <w:t>sont</w:t>
      </w:r>
      <w:proofErr w:type="spellEnd"/>
      <w:r w:rsidR="003442A7">
        <w:t xml:space="preserve"> temps et de la </w:t>
      </w:r>
      <w:r w:rsidR="00E63338">
        <w:t>gestion</w:t>
      </w:r>
      <w:r w:rsidR="003442A7">
        <w:t xml:space="preserve"> d’un projet. J’ai très mal </w:t>
      </w:r>
      <w:r w:rsidR="00E63338">
        <w:t>géré</w:t>
      </w:r>
      <w:r w:rsidR="003442A7">
        <w:t xml:space="preserve"> mon temp, j’ai été très optimiste lors de la pré-étude sur le temps que prendrais certaine chose et j’ai </w:t>
      </w:r>
      <w:proofErr w:type="spellStart"/>
      <w:r w:rsidR="003442A7">
        <w:t>oublier</w:t>
      </w:r>
      <w:proofErr w:type="spellEnd"/>
      <w:r w:rsidR="003442A7">
        <w:t xml:space="preserve"> pas mal de chose, j’ai </w:t>
      </w:r>
      <w:r w:rsidR="00E63338">
        <w:t>oublié</w:t>
      </w:r>
      <w:r w:rsidR="003442A7">
        <w:t xml:space="preserve"> de prendre en compte </w:t>
      </w:r>
      <w:proofErr w:type="gramStart"/>
      <w:r w:rsidR="003442A7">
        <w:t>les délai</w:t>
      </w:r>
      <w:proofErr w:type="gramEnd"/>
      <w:r w:rsidR="003442A7">
        <w:t xml:space="preserve"> de commande des composant et du PCB ce qui m’a un peu </w:t>
      </w:r>
      <w:r w:rsidR="00E63338">
        <w:t>retardé</w:t>
      </w:r>
      <w:r w:rsidR="003442A7">
        <w:t xml:space="preserve"> pour le code, j</w:t>
      </w:r>
      <w:r w:rsidR="00B27018">
        <w:t>e n’</w:t>
      </w:r>
      <w:r w:rsidR="003442A7">
        <w:t xml:space="preserve">ai pas non plus </w:t>
      </w:r>
      <w:r w:rsidR="00B27018">
        <w:t>pensé</w:t>
      </w:r>
      <w:r w:rsidR="003442A7">
        <w:t xml:space="preserve"> au temps que je passerais à régler des erreurs comme pour le module wifi. Ce manque d’organisation </w:t>
      </w:r>
      <w:proofErr w:type="spellStart"/>
      <w:r w:rsidR="003442A7">
        <w:t>à</w:t>
      </w:r>
      <w:proofErr w:type="spellEnd"/>
      <w:r w:rsidR="003442A7">
        <w:t xml:space="preserve"> fait que je n’ai pas réaliser que la fin du projet </w:t>
      </w:r>
      <w:r w:rsidR="00E63338">
        <w:t>approchait</w:t>
      </w:r>
      <w:r w:rsidR="003442A7">
        <w:t xml:space="preserve"> à grand pas </w:t>
      </w:r>
      <w:r w:rsidR="007725AC">
        <w:t xml:space="preserve">ce qui a grandement réduit le temps nécessaire pour </w:t>
      </w:r>
      <w:r w:rsidR="00E63338">
        <w:t>travailler</w:t>
      </w:r>
      <w:r w:rsidR="007725AC">
        <w:t xml:space="preserve"> sur le rapport.</w:t>
      </w:r>
    </w:p>
    <w:p w14:paraId="43C6E544" w14:textId="77777777" w:rsidR="007725AC" w:rsidRDefault="007725AC" w:rsidP="00EC6B11">
      <w:pPr>
        <w:pStyle w:val="Para1"/>
      </w:pPr>
    </w:p>
    <w:p w14:paraId="40563746" w14:textId="77777777" w:rsidR="007725AC" w:rsidRDefault="007725AC" w:rsidP="00EC6B11">
      <w:pPr>
        <w:pStyle w:val="Para1"/>
      </w:pPr>
      <w:r>
        <w:t xml:space="preserve">Bien qu’ayant fait beaucoup d’erreurs sur l’organisation et la gestion du temps je suis </w:t>
      </w:r>
      <w:r w:rsidR="00B27018">
        <w:t>sûr</w:t>
      </w:r>
      <w:r>
        <w:t xml:space="preserve"> que je réaliserais mais future projet bien mieux grâce à </w:t>
      </w:r>
      <w:r w:rsidR="00E63338">
        <w:t>celui-ci</w:t>
      </w:r>
      <w:r>
        <w:t>.</w:t>
      </w:r>
    </w:p>
    <w:p w14:paraId="46933C8A" w14:textId="77777777" w:rsidR="00E63338" w:rsidRDefault="00E63338" w:rsidP="00EC6B11">
      <w:pPr>
        <w:pStyle w:val="Para1"/>
      </w:pPr>
    </w:p>
    <w:p w14:paraId="1986583F" w14:textId="77777777" w:rsidR="00E63338" w:rsidRDefault="00E63338" w:rsidP="00EC6B11">
      <w:pPr>
        <w:pStyle w:val="Para1"/>
      </w:pPr>
      <w:r>
        <w:t xml:space="preserve">Je tiens également à m’excuser pour le nombre de fautes que </w:t>
      </w:r>
      <w:proofErr w:type="gramStart"/>
      <w:r>
        <w:t>le lecteurs</w:t>
      </w:r>
      <w:proofErr w:type="gramEnd"/>
      <w:r>
        <w:t xml:space="preserve"> de ce rapport </w:t>
      </w:r>
      <w:proofErr w:type="spellStart"/>
      <w:r>
        <w:t>à</w:t>
      </w:r>
      <w:proofErr w:type="spellEnd"/>
      <w:r>
        <w:t xml:space="preserve"> dû subir malheureusement dû à la mauvaise gestion de mon temps je n’ai pas eu le temps de faire corriger mon rapport ma dysorthographie se reflète donc pleinement au travers de mon rapport.</w:t>
      </w:r>
    </w:p>
    <w:p w14:paraId="51F421C2" w14:textId="77777777" w:rsidR="00A7338C" w:rsidRDefault="00A7338C" w:rsidP="00EC6B11">
      <w:pPr>
        <w:pStyle w:val="Para1"/>
      </w:pPr>
    </w:p>
    <w:p w14:paraId="1DBFE426" w14:textId="77777777" w:rsidR="00A7338C" w:rsidRDefault="00A7338C" w:rsidP="00EC6B11">
      <w:pPr>
        <w:pStyle w:val="Para1"/>
      </w:pPr>
    </w:p>
    <w:p w14:paraId="65A04305" w14:textId="77777777" w:rsidR="00A7338C" w:rsidRDefault="00A7338C" w:rsidP="00EC6B11">
      <w:pPr>
        <w:pStyle w:val="Para1"/>
      </w:pPr>
    </w:p>
    <w:p w14:paraId="50380004" w14:textId="77777777" w:rsidR="00A7338C" w:rsidRDefault="00A7338C" w:rsidP="00EC6B11">
      <w:pPr>
        <w:pStyle w:val="Para1"/>
      </w:pPr>
    </w:p>
    <w:p w14:paraId="0F657432" w14:textId="77777777" w:rsidR="00A7338C" w:rsidRDefault="00A7338C" w:rsidP="00EC6B11">
      <w:pPr>
        <w:pStyle w:val="Para1"/>
      </w:pPr>
    </w:p>
    <w:p w14:paraId="4227545E" w14:textId="77777777" w:rsidR="00A7338C" w:rsidRDefault="00A7338C" w:rsidP="00EC6B11">
      <w:pPr>
        <w:pStyle w:val="Para1"/>
      </w:pPr>
    </w:p>
    <w:p w14:paraId="79DC6872" w14:textId="77777777" w:rsidR="00A7338C" w:rsidRDefault="00A7338C" w:rsidP="00EC6B11">
      <w:pPr>
        <w:pStyle w:val="Para1"/>
      </w:pPr>
    </w:p>
    <w:p w14:paraId="179FD680" w14:textId="77777777" w:rsidR="00A7338C" w:rsidRDefault="00A7338C" w:rsidP="00EC6B11">
      <w:pPr>
        <w:pStyle w:val="Para1"/>
      </w:pPr>
    </w:p>
    <w:p w14:paraId="69F4B45B" w14:textId="77777777" w:rsidR="00A7338C" w:rsidRDefault="00A7338C" w:rsidP="00A7338C">
      <w:pPr>
        <w:pStyle w:val="Para1"/>
        <w:jc w:val="right"/>
      </w:pPr>
      <w:r>
        <w:t>Nicolas Fürst</w:t>
      </w:r>
    </w:p>
    <w:p w14:paraId="6BB7E850" w14:textId="77777777" w:rsidR="00101ECA" w:rsidRDefault="00101ECA">
      <w:pPr>
        <w:rPr>
          <w:sz w:val="20"/>
        </w:rPr>
      </w:pPr>
      <w:r>
        <w:br w:type="page"/>
      </w:r>
    </w:p>
    <w:p w14:paraId="40C5732B" w14:textId="77777777" w:rsidR="006E3166" w:rsidRDefault="006E3166" w:rsidP="006E3166">
      <w:pPr>
        <w:pStyle w:val="Para2"/>
        <w:ind w:left="0"/>
      </w:pPr>
    </w:p>
    <w:bookmarkStart w:id="97" w:name="_Toc166361087" w:displacedByCustomXml="next"/>
    <w:bookmarkStart w:id="98" w:name="_Ref162045520" w:displacedByCustomXml="next"/>
    <w:sdt>
      <w:sdtPr>
        <w:rPr>
          <w:b w:val="0"/>
          <w:caps w:val="0"/>
          <w:sz w:val="18"/>
          <w:lang w:val="fr-FR"/>
        </w:rPr>
        <w:id w:val="1547574267"/>
        <w:docPartObj>
          <w:docPartGallery w:val="Bibliographies"/>
          <w:docPartUnique/>
        </w:docPartObj>
      </w:sdtPr>
      <w:sdtEndPr>
        <w:rPr>
          <w:lang w:val="fr-CH"/>
        </w:rPr>
      </w:sdtEndPr>
      <w:sdtContent>
        <w:p w14:paraId="552C86E8" w14:textId="6C1DA3F4" w:rsidR="006E3166" w:rsidRDefault="006E3166">
          <w:pPr>
            <w:pStyle w:val="Titre1"/>
            <w:rPr>
              <w:lang w:val="fr-FR"/>
            </w:rPr>
          </w:pPr>
          <w:r>
            <w:rPr>
              <w:lang w:val="fr-FR"/>
            </w:rPr>
            <w:t>Références</w:t>
          </w:r>
          <w:bookmarkEnd w:id="98"/>
          <w:bookmarkEnd w:id="97"/>
        </w:p>
        <w:p w14:paraId="73F41D3C" w14:textId="77777777" w:rsidR="001D7444" w:rsidRDefault="001D7444" w:rsidP="001D7444">
          <w:pPr>
            <w:pStyle w:val="Para1"/>
            <w:rPr>
              <w:lang w:val="fr-FR"/>
            </w:rPr>
          </w:pPr>
        </w:p>
        <w:p w14:paraId="3AD08023" w14:textId="14A17345" w:rsidR="001D7444" w:rsidRDefault="001D7444" w:rsidP="001D7444">
          <w:pPr>
            <w:pStyle w:val="Para1"/>
            <w:rPr>
              <w:lang w:val="fr-FR"/>
            </w:rPr>
          </w:pPr>
          <w:proofErr w:type="gramStart"/>
          <w:r>
            <w:rPr>
              <w:lang w:val="fr-FR"/>
            </w:rPr>
            <w:t>Datasheets utilisés</w:t>
          </w:r>
          <w:proofErr w:type="gramEnd"/>
          <w:r w:rsidR="00995A16">
            <w:rPr>
              <w:lang w:val="fr-FR"/>
            </w:rPr>
            <w:t xml:space="preserve"> </w:t>
          </w:r>
          <w:r>
            <w:rPr>
              <w:lang w:val="fr-FR"/>
            </w:rPr>
            <w:t xml:space="preserve">: </w:t>
          </w:r>
        </w:p>
        <w:p w14:paraId="6BD0993A" w14:textId="77777777" w:rsidR="001D7444" w:rsidRPr="006E3166" w:rsidRDefault="001D7444" w:rsidP="001D7444">
          <w:pPr>
            <w:pStyle w:val="Para1"/>
            <w:rPr>
              <w:lang w:val="fr-FR"/>
            </w:rPr>
          </w:pPr>
        </w:p>
        <w:p w14:paraId="3C933018" w14:textId="77777777" w:rsidR="001D7444" w:rsidRDefault="001D7444" w:rsidP="001D7444">
          <w:pPr>
            <w:pStyle w:val="Para2"/>
            <w:numPr>
              <w:ilvl w:val="2"/>
              <w:numId w:val="12"/>
            </w:numPr>
            <w:ind w:left="851" w:hanging="284"/>
          </w:pPr>
          <w:bookmarkStart w:id="99" w:name="_Ref162045595"/>
          <w:r w:rsidRPr="0000299E">
            <w:t>PIC32MX795H</w:t>
          </w:r>
          <w:r>
            <w:t xml:space="preserve"> - Microchip</w:t>
          </w:r>
        </w:p>
        <w:p w14:paraId="75A8E374" w14:textId="77777777" w:rsidR="001D7444" w:rsidRDefault="001D7444" w:rsidP="001D7444">
          <w:pPr>
            <w:pStyle w:val="Para2"/>
            <w:ind w:left="851"/>
          </w:pPr>
          <w:hyperlink r:id="rId91" w:history="1">
            <w:r w:rsidRPr="009E283C">
              <w:rPr>
                <w:rStyle w:val="Lienhypertexte"/>
              </w:rPr>
              <w:t>http://ww1.microchip.com/downloads/en/DeviceDoc/80000480P.pdf</w:t>
            </w:r>
          </w:hyperlink>
          <w:bookmarkEnd w:id="99"/>
        </w:p>
        <w:p w14:paraId="6B2AD811" w14:textId="77777777" w:rsidR="001D7444" w:rsidRDefault="001D7444" w:rsidP="001D7444">
          <w:pPr>
            <w:pStyle w:val="Para2"/>
            <w:ind w:left="851"/>
          </w:pPr>
        </w:p>
        <w:p w14:paraId="65AFF8FD" w14:textId="77777777" w:rsidR="001D7444" w:rsidRDefault="001D7444" w:rsidP="001D7444">
          <w:pPr>
            <w:pStyle w:val="Para2"/>
            <w:numPr>
              <w:ilvl w:val="2"/>
              <w:numId w:val="12"/>
            </w:numPr>
            <w:ind w:left="851" w:hanging="284"/>
          </w:pPr>
          <w:r>
            <w:t xml:space="preserve">Panneaux de Leds – </w:t>
          </w:r>
          <w:proofErr w:type="spellStart"/>
          <w:r>
            <w:t>Adadruit</w:t>
          </w:r>
          <w:proofErr w:type="spellEnd"/>
        </w:p>
        <w:p w14:paraId="2AEFE2A5" w14:textId="77777777" w:rsidR="001D7444" w:rsidRDefault="001D7444" w:rsidP="001D7444">
          <w:pPr>
            <w:pStyle w:val="Para2"/>
            <w:ind w:left="851"/>
          </w:pPr>
          <w:hyperlink r:id="rId92" w:anchor="description" w:history="1">
            <w:r w:rsidRPr="009E283C">
              <w:rPr>
                <w:rStyle w:val="Lienhypertexte"/>
              </w:rPr>
              <w:t>https://www.adafruit.com/product/2294#description</w:t>
            </w:r>
          </w:hyperlink>
          <w:r>
            <w:t xml:space="preserve"> </w:t>
          </w:r>
        </w:p>
        <w:p w14:paraId="4FD69A86" w14:textId="77777777" w:rsidR="001D7444" w:rsidRDefault="001D7444" w:rsidP="001D7444">
          <w:pPr>
            <w:pStyle w:val="Para2"/>
            <w:ind w:left="851"/>
          </w:pPr>
        </w:p>
        <w:p w14:paraId="76F2E490" w14:textId="77777777" w:rsidR="001D7444" w:rsidRDefault="001D7444" w:rsidP="001D7444">
          <w:pPr>
            <w:pStyle w:val="Para2"/>
            <w:numPr>
              <w:ilvl w:val="2"/>
              <w:numId w:val="12"/>
            </w:numPr>
            <w:ind w:left="851" w:hanging="284"/>
          </w:pPr>
          <w:r>
            <w:t xml:space="preserve">Led WS2812B lié aux panneaux de Leds </w:t>
          </w:r>
        </w:p>
        <w:p w14:paraId="5F375901" w14:textId="77777777" w:rsidR="001D7444" w:rsidRDefault="001D7444" w:rsidP="001D7444">
          <w:pPr>
            <w:pStyle w:val="Para2"/>
            <w:ind w:left="851"/>
          </w:pPr>
          <w:hyperlink r:id="rId93" w:history="1">
            <w:r w:rsidRPr="009E283C">
              <w:rPr>
                <w:rStyle w:val="Lienhypertexte"/>
              </w:rPr>
              <w:t>https://cdn-shop.adafruit.com/datasheets/WS2812B.pdf</w:t>
            </w:r>
          </w:hyperlink>
          <w:r>
            <w:t xml:space="preserve"> </w:t>
          </w:r>
        </w:p>
        <w:p w14:paraId="695E5C65" w14:textId="77777777" w:rsidR="001D7444" w:rsidRDefault="001D7444" w:rsidP="001D7444">
          <w:pPr>
            <w:pStyle w:val="Para2"/>
            <w:ind w:left="851"/>
          </w:pPr>
        </w:p>
        <w:p w14:paraId="640B7125" w14:textId="77777777" w:rsidR="001D7444" w:rsidRDefault="001D7444" w:rsidP="001D7444">
          <w:pPr>
            <w:pStyle w:val="Para2"/>
            <w:numPr>
              <w:ilvl w:val="2"/>
              <w:numId w:val="12"/>
            </w:numPr>
            <w:ind w:left="851" w:hanging="284"/>
          </w:pPr>
          <w:r>
            <w:t xml:space="preserve">Led SK6812 lié aux panneaux de Leds </w:t>
          </w:r>
        </w:p>
        <w:p w14:paraId="26008C35" w14:textId="77777777" w:rsidR="001D7444" w:rsidRDefault="001D7444" w:rsidP="001D7444">
          <w:pPr>
            <w:pStyle w:val="Para2"/>
            <w:ind w:left="851"/>
          </w:pPr>
          <w:hyperlink r:id="rId94" w:history="1">
            <w:r w:rsidRPr="009E283C">
              <w:rPr>
                <w:rStyle w:val="Lienhypertexte"/>
              </w:rPr>
              <w:t>https://cdn-shop.adafruit.com/product-files/1138/SK6812+LED+datasheet+.pdf</w:t>
            </w:r>
          </w:hyperlink>
          <w:r>
            <w:t xml:space="preserve"> </w:t>
          </w:r>
        </w:p>
        <w:p w14:paraId="7E0F9914" w14:textId="77777777" w:rsidR="001D7444" w:rsidRDefault="001D7444" w:rsidP="001D7444">
          <w:pPr>
            <w:pStyle w:val="Para2"/>
            <w:numPr>
              <w:ilvl w:val="2"/>
              <w:numId w:val="12"/>
            </w:numPr>
            <w:ind w:left="851" w:hanging="284"/>
          </w:pPr>
        </w:p>
        <w:p w14:paraId="53ADFB86" w14:textId="26234F24" w:rsidR="006E3166" w:rsidRPr="001D7444" w:rsidRDefault="006E3166" w:rsidP="006E3166">
          <w:pPr>
            <w:pStyle w:val="Para1"/>
          </w:pPr>
        </w:p>
        <w:p w14:paraId="13CF5D22" w14:textId="77777777" w:rsidR="001D7444" w:rsidRDefault="001D7444" w:rsidP="006E3166">
          <w:pPr>
            <w:pStyle w:val="Para1"/>
            <w:rPr>
              <w:lang w:val="fr-FR"/>
            </w:rPr>
          </w:pPr>
        </w:p>
        <w:p w14:paraId="1C0DA866" w14:textId="43877A5E" w:rsidR="001D7444" w:rsidRDefault="001D7444" w:rsidP="006E3166">
          <w:pPr>
            <w:pStyle w:val="Para1"/>
            <w:rPr>
              <w:lang w:val="fr-FR"/>
            </w:rPr>
          </w:pPr>
          <w:r>
            <w:rPr>
              <w:lang w:val="fr-FR"/>
            </w:rPr>
            <w:t xml:space="preserve">Pages web utilisée : </w:t>
          </w:r>
        </w:p>
        <w:p w14:paraId="01E3CFBC" w14:textId="77777777" w:rsidR="001D7444" w:rsidRDefault="001D7444" w:rsidP="006E3166">
          <w:pPr>
            <w:pStyle w:val="Para1"/>
            <w:rPr>
              <w:lang w:val="fr-FR"/>
            </w:rPr>
          </w:pPr>
        </w:p>
        <w:p w14:paraId="09CC8846" w14:textId="70A0C2FD" w:rsidR="001D7444" w:rsidRDefault="001D7444" w:rsidP="001D7444">
          <w:pPr>
            <w:pStyle w:val="Para1"/>
            <w:numPr>
              <w:ilvl w:val="0"/>
              <w:numId w:val="18"/>
            </w:numPr>
            <w:ind w:left="851" w:hanging="284"/>
            <w:rPr>
              <w:lang w:val="fr-FR"/>
            </w:rPr>
          </w:pPr>
          <w:r>
            <w:rPr>
              <w:lang w:val="fr-FR"/>
            </w:rPr>
            <w:t xml:space="preserve">Leds </w:t>
          </w:r>
          <w:proofErr w:type="spellStart"/>
          <w:r>
            <w:rPr>
              <w:lang w:val="fr-FR"/>
            </w:rPr>
            <w:t>NeoPixel</w:t>
          </w:r>
          <w:proofErr w:type="spellEnd"/>
          <w:r>
            <w:rPr>
              <w:lang w:val="fr-FR"/>
            </w:rPr>
            <w:t xml:space="preserve"> : </w:t>
          </w:r>
        </w:p>
        <w:p w14:paraId="5639F7C7" w14:textId="1CA1E239" w:rsidR="001D7444" w:rsidRDefault="001D7444" w:rsidP="001D7444">
          <w:pPr>
            <w:pStyle w:val="Para1"/>
            <w:ind w:left="851"/>
            <w:rPr>
              <w:lang w:val="fr-FR"/>
            </w:rPr>
          </w:pPr>
          <w:hyperlink r:id="rId95" w:history="1">
            <w:r w:rsidRPr="00F142E1">
              <w:rPr>
                <w:rStyle w:val="Lienhypertexte"/>
                <w:lang w:val="fr-FR"/>
              </w:rPr>
              <w:t>https://learn.adafruit.com/adafruit-neopixel-uberguide/the-magic-of-neopixels</w:t>
            </w:r>
          </w:hyperlink>
          <w:r>
            <w:rPr>
              <w:lang w:val="fr-FR"/>
            </w:rPr>
            <w:t xml:space="preserve"> </w:t>
          </w:r>
        </w:p>
        <w:p w14:paraId="679BD43F" w14:textId="77777777" w:rsidR="001D7444" w:rsidRDefault="001D7444" w:rsidP="001D7444">
          <w:pPr>
            <w:pStyle w:val="Para1"/>
            <w:numPr>
              <w:ilvl w:val="0"/>
              <w:numId w:val="18"/>
            </w:numPr>
            <w:ind w:left="851" w:hanging="284"/>
            <w:rPr>
              <w:lang w:val="fr-FR"/>
            </w:rPr>
          </w:pPr>
        </w:p>
        <w:p w14:paraId="1F109415" w14:textId="77777777" w:rsidR="001D7444" w:rsidRDefault="001D7444" w:rsidP="001D7444">
          <w:pPr>
            <w:pStyle w:val="Para1"/>
            <w:ind w:left="0"/>
            <w:rPr>
              <w:lang w:val="fr-FR"/>
            </w:rPr>
          </w:pPr>
        </w:p>
        <w:p w14:paraId="6EA2E427" w14:textId="77777777" w:rsidR="003C4D43" w:rsidRDefault="003C4D43" w:rsidP="001D7444">
          <w:pPr>
            <w:pStyle w:val="Para2"/>
            <w:ind w:left="0"/>
          </w:pPr>
        </w:p>
        <w:p w14:paraId="284066DF" w14:textId="61523737" w:rsidR="006E3166" w:rsidRDefault="00000000" w:rsidP="006E3166"/>
      </w:sdtContent>
    </w:sdt>
    <w:p w14:paraId="4828C08B" w14:textId="2D626C65" w:rsidR="006E3166" w:rsidRDefault="006E3166" w:rsidP="006E3166">
      <w:pPr>
        <w:pStyle w:val="Para2"/>
        <w:ind w:left="851"/>
      </w:pPr>
    </w:p>
    <w:p w14:paraId="16A1A9B8" w14:textId="1616AB66" w:rsidR="006E3166" w:rsidRDefault="006E3166" w:rsidP="006E3166">
      <w:pPr>
        <w:pStyle w:val="Titre1"/>
      </w:pPr>
      <w:bookmarkStart w:id="100" w:name="_Toc166361088"/>
      <w:r>
        <w:t>Annexe</w:t>
      </w:r>
      <w:r w:rsidR="009E544F">
        <w:t>(S)</w:t>
      </w:r>
      <w:bookmarkEnd w:id="100"/>
    </w:p>
    <w:p w14:paraId="1912E2B7" w14:textId="310FEFF3" w:rsidR="00101ECA" w:rsidRDefault="00101ECA" w:rsidP="009E544F">
      <w:pPr>
        <w:pStyle w:val="Para1"/>
        <w:ind w:left="0"/>
      </w:pPr>
    </w:p>
    <w:p w14:paraId="06DD1CC5" w14:textId="0767192E" w:rsidR="009E544F" w:rsidRDefault="009E544F" w:rsidP="009E544F">
      <w:pPr>
        <w:pStyle w:val="Titre2"/>
      </w:pPr>
      <w:bookmarkStart w:id="101" w:name="_Toc166361089"/>
      <w:r>
        <w:t>ANNEXE Electronique</w:t>
      </w:r>
      <w:bookmarkEnd w:id="101"/>
      <w:r>
        <w:t xml:space="preserve"> </w:t>
      </w:r>
    </w:p>
    <w:p w14:paraId="3957DDDE" w14:textId="4B41E51D" w:rsidR="009E544F" w:rsidRDefault="009E544F" w:rsidP="009E544F">
      <w:pPr>
        <w:pStyle w:val="Titre3"/>
      </w:pPr>
      <w:bookmarkStart w:id="102" w:name="_Toc166361090"/>
      <w:r>
        <w:t>Schématique</w:t>
      </w:r>
      <w:bookmarkEnd w:id="102"/>
      <w:r>
        <w:t xml:space="preserve"> </w:t>
      </w:r>
    </w:p>
    <w:p w14:paraId="4F925AB1" w14:textId="3BEDDFF6" w:rsidR="009E544F" w:rsidRDefault="009E544F" w:rsidP="009E544F">
      <w:pPr>
        <w:pStyle w:val="Para2"/>
      </w:pPr>
      <w:proofErr w:type="spellStart"/>
      <w:r>
        <w:t>Blabla</w:t>
      </w:r>
      <w:proofErr w:type="spellEnd"/>
      <w:r>
        <w:t xml:space="preserve"> </w:t>
      </w:r>
    </w:p>
    <w:p w14:paraId="18E70545" w14:textId="73E6DBBA" w:rsidR="009E544F" w:rsidRDefault="009E544F" w:rsidP="009E544F">
      <w:pPr>
        <w:pStyle w:val="Para3"/>
        <w:ind w:left="1134"/>
      </w:pPr>
    </w:p>
    <w:p w14:paraId="1E58CBE2" w14:textId="49E8CD3C" w:rsidR="009E544F" w:rsidRDefault="009E544F" w:rsidP="009E544F">
      <w:pPr>
        <w:pStyle w:val="Para3"/>
        <w:ind w:left="1134"/>
      </w:pPr>
    </w:p>
    <w:p w14:paraId="3629E87F" w14:textId="68AD04F2" w:rsidR="009E544F" w:rsidRPr="009E544F" w:rsidRDefault="009E544F" w:rsidP="009E544F">
      <w:pPr>
        <w:pStyle w:val="Titre3"/>
      </w:pPr>
      <w:bookmarkStart w:id="103" w:name="_Toc166361091"/>
      <w:r>
        <w:t>PCB</w:t>
      </w:r>
      <w:bookmarkEnd w:id="103"/>
      <w:r>
        <w:t xml:space="preserve"> </w:t>
      </w:r>
    </w:p>
    <w:p w14:paraId="038736B0" w14:textId="62C4F174" w:rsidR="009E544F" w:rsidRDefault="009E544F" w:rsidP="009E544F">
      <w:pPr>
        <w:pStyle w:val="Para2"/>
      </w:pPr>
      <w:proofErr w:type="spellStart"/>
      <w:r>
        <w:t>Blabla</w:t>
      </w:r>
      <w:proofErr w:type="spellEnd"/>
      <w:r>
        <w:t xml:space="preserve"> </w:t>
      </w:r>
    </w:p>
    <w:p w14:paraId="193F0E67" w14:textId="0B2CCF65" w:rsidR="009E544F" w:rsidRDefault="009E544F" w:rsidP="009E544F">
      <w:pPr>
        <w:pStyle w:val="Para1"/>
        <w:ind w:left="0"/>
      </w:pPr>
    </w:p>
    <w:p w14:paraId="4A36B9DD" w14:textId="2C16CC5E" w:rsidR="009E544F" w:rsidRDefault="009E544F" w:rsidP="009E544F">
      <w:pPr>
        <w:pStyle w:val="Para1"/>
        <w:ind w:left="0"/>
      </w:pPr>
      <w:r>
        <w:tab/>
      </w:r>
      <w:r>
        <w:tab/>
      </w:r>
    </w:p>
    <w:p w14:paraId="7584D7B2" w14:textId="081BA5D2" w:rsidR="009E544F" w:rsidRDefault="009E544F" w:rsidP="009E544F">
      <w:pPr>
        <w:pStyle w:val="Titre3"/>
      </w:pPr>
      <w:bookmarkStart w:id="104" w:name="_Toc166361092"/>
      <w:r>
        <w:t>BOM</w:t>
      </w:r>
      <w:bookmarkEnd w:id="104"/>
      <w:r>
        <w:t xml:space="preserve">  </w:t>
      </w:r>
    </w:p>
    <w:p w14:paraId="5A3B265E" w14:textId="00F3927E" w:rsidR="009E544F" w:rsidRDefault="009E544F" w:rsidP="009E544F">
      <w:pPr>
        <w:pStyle w:val="Para2"/>
      </w:pPr>
      <w:proofErr w:type="spellStart"/>
      <w:r>
        <w:t>Blabla</w:t>
      </w:r>
      <w:proofErr w:type="spellEnd"/>
      <w:r>
        <w:t xml:space="preserve"> </w:t>
      </w:r>
    </w:p>
    <w:p w14:paraId="6ACB10CA" w14:textId="2A331CE2" w:rsidR="009E544F" w:rsidRDefault="009E544F" w:rsidP="009E544F">
      <w:pPr>
        <w:pStyle w:val="Para2"/>
        <w:ind w:left="0"/>
      </w:pPr>
    </w:p>
    <w:p w14:paraId="18172750" w14:textId="5BA6360C" w:rsidR="009E544F" w:rsidRDefault="009E544F" w:rsidP="009E544F">
      <w:pPr>
        <w:pStyle w:val="Titre2"/>
      </w:pPr>
      <w:bookmarkStart w:id="105" w:name="_Toc166361093"/>
      <w:r>
        <w:t>Annexe Mecanique</w:t>
      </w:r>
      <w:bookmarkEnd w:id="105"/>
      <w:r>
        <w:t xml:space="preserve"> </w:t>
      </w:r>
    </w:p>
    <w:p w14:paraId="12CF8DA7" w14:textId="77777777" w:rsidR="009E544F" w:rsidRDefault="009E544F" w:rsidP="009E544F">
      <w:pPr>
        <w:pStyle w:val="Para2"/>
      </w:pPr>
      <w:proofErr w:type="spellStart"/>
      <w:r>
        <w:t>Blabla</w:t>
      </w:r>
      <w:proofErr w:type="spellEnd"/>
      <w:r>
        <w:t xml:space="preserve"> </w:t>
      </w:r>
    </w:p>
    <w:p w14:paraId="34304ED7" w14:textId="77777777" w:rsidR="009E544F" w:rsidRDefault="009E544F" w:rsidP="009E544F">
      <w:pPr>
        <w:pStyle w:val="Para2"/>
      </w:pPr>
    </w:p>
    <w:p w14:paraId="7CBCAD12" w14:textId="0CFEC52D" w:rsidR="009E544F" w:rsidRDefault="009E544F" w:rsidP="009E544F">
      <w:pPr>
        <w:pStyle w:val="Para2"/>
        <w:ind w:left="0"/>
      </w:pPr>
    </w:p>
    <w:p w14:paraId="46B649FD" w14:textId="1578FD74" w:rsidR="009E544F" w:rsidRDefault="009E544F" w:rsidP="009E544F">
      <w:pPr>
        <w:pStyle w:val="Titre2"/>
      </w:pPr>
      <w:bookmarkStart w:id="106" w:name="_Toc166361094"/>
      <w:r>
        <w:t>Annexe Software</w:t>
      </w:r>
      <w:bookmarkEnd w:id="106"/>
      <w:r>
        <w:t xml:space="preserve"> </w:t>
      </w:r>
    </w:p>
    <w:p w14:paraId="00C070E0" w14:textId="3E98B0A9" w:rsidR="009E544F" w:rsidRDefault="009E544F" w:rsidP="00C26ED5">
      <w:pPr>
        <w:pStyle w:val="Titre3"/>
      </w:pPr>
      <w:bookmarkStart w:id="107" w:name="_Ref166355181"/>
      <w:bookmarkStart w:id="108" w:name="_Toc166361095"/>
      <w:r>
        <w:t>STM32</w:t>
      </w:r>
      <w:r w:rsidR="00C978B7">
        <w:t xml:space="preserve"> – Configuration</w:t>
      </w:r>
      <w:r>
        <w:t> :</w:t>
      </w:r>
      <w:bookmarkEnd w:id="107"/>
      <w:bookmarkEnd w:id="108"/>
      <w:r>
        <w:t xml:space="preserve"> </w:t>
      </w:r>
    </w:p>
    <w:p w14:paraId="57F4172D" w14:textId="77777777" w:rsidR="00C26ED5" w:rsidRDefault="00C26ED5" w:rsidP="00C26ED5">
      <w:pPr>
        <w:pStyle w:val="Para3"/>
        <w:ind w:left="0"/>
      </w:pPr>
    </w:p>
    <w:p w14:paraId="4837D507" w14:textId="53FB77D5" w:rsidR="00C26ED5" w:rsidRPr="00931372" w:rsidRDefault="00C26ED5" w:rsidP="00C26ED5">
      <w:pPr>
        <w:pStyle w:val="Para3"/>
        <w:ind w:left="567"/>
        <w:rPr>
          <w:rFonts w:asciiTheme="minorHAnsi" w:hAnsiTheme="minorHAnsi" w:cstheme="minorHAnsi"/>
          <w:sz w:val="22"/>
          <w:szCs w:val="22"/>
        </w:rPr>
      </w:pPr>
      <w:r w:rsidRPr="00931372">
        <w:rPr>
          <w:rFonts w:asciiTheme="minorHAnsi" w:hAnsiTheme="minorHAnsi" w:cstheme="minorHAnsi"/>
          <w:sz w:val="22"/>
          <w:szCs w:val="22"/>
        </w:rPr>
        <w:t xml:space="preserve">Version software utilisé : </w:t>
      </w:r>
    </w:p>
    <w:p w14:paraId="3A3B1ACE" w14:textId="27DB4996" w:rsidR="00C26ED5" w:rsidRPr="00931372" w:rsidRDefault="00C26ED5" w:rsidP="00C26ED5">
      <w:pPr>
        <w:pStyle w:val="Para3"/>
        <w:numPr>
          <w:ilvl w:val="0"/>
          <w:numId w:val="16"/>
        </w:numPr>
        <w:rPr>
          <w:rFonts w:asciiTheme="minorHAnsi" w:hAnsiTheme="minorHAnsi" w:cstheme="minorHAnsi"/>
          <w:sz w:val="22"/>
          <w:szCs w:val="22"/>
        </w:rPr>
      </w:pPr>
      <w:proofErr w:type="spellStart"/>
      <w:r w:rsidRPr="00931372">
        <w:rPr>
          <w:rFonts w:asciiTheme="minorHAnsi" w:hAnsiTheme="minorHAnsi" w:cstheme="minorHAnsi"/>
          <w:sz w:val="22"/>
          <w:szCs w:val="22"/>
        </w:rPr>
        <w:t>Keil</w:t>
      </w:r>
      <w:proofErr w:type="spellEnd"/>
      <w:r w:rsidRPr="00931372">
        <w:rPr>
          <w:rFonts w:asciiTheme="minorHAnsi" w:hAnsiTheme="minorHAnsi" w:cstheme="minorHAnsi"/>
          <w:sz w:val="22"/>
          <w:szCs w:val="22"/>
        </w:rPr>
        <w:t xml:space="preserve"> </w:t>
      </w:r>
      <w:proofErr w:type="spellStart"/>
      <w:r w:rsidRPr="00931372">
        <w:rPr>
          <w:rFonts w:asciiTheme="minorHAnsi" w:hAnsiTheme="minorHAnsi" w:cstheme="minorHAnsi"/>
          <w:sz w:val="22"/>
          <w:szCs w:val="22"/>
        </w:rPr>
        <w:t>uVision</w:t>
      </w:r>
      <w:proofErr w:type="spellEnd"/>
      <w:r w:rsidRPr="00931372">
        <w:rPr>
          <w:rFonts w:asciiTheme="minorHAnsi" w:hAnsiTheme="minorHAnsi" w:cstheme="minorHAnsi"/>
          <w:sz w:val="22"/>
          <w:szCs w:val="22"/>
        </w:rPr>
        <w:t xml:space="preserve"> : </w:t>
      </w:r>
      <w:r w:rsidRPr="00931372">
        <w:rPr>
          <w:rFonts w:asciiTheme="minorHAnsi" w:hAnsiTheme="minorHAnsi" w:cstheme="minorHAnsi"/>
          <w:sz w:val="22"/>
          <w:szCs w:val="22"/>
        </w:rPr>
        <w:tab/>
      </w:r>
      <w:r w:rsidRPr="00931372">
        <w:rPr>
          <w:rFonts w:asciiTheme="minorHAnsi" w:hAnsiTheme="minorHAnsi" w:cstheme="minorHAnsi"/>
          <w:sz w:val="22"/>
          <w:szCs w:val="22"/>
        </w:rPr>
        <w:tab/>
        <w:t xml:space="preserve">V5.33 </w:t>
      </w:r>
    </w:p>
    <w:p w14:paraId="1C0132FD" w14:textId="1EDD2512" w:rsidR="00C26ED5" w:rsidRPr="00931372" w:rsidRDefault="00C26ED5" w:rsidP="00C26ED5">
      <w:pPr>
        <w:pStyle w:val="Para3"/>
        <w:numPr>
          <w:ilvl w:val="0"/>
          <w:numId w:val="16"/>
        </w:numPr>
        <w:rPr>
          <w:rFonts w:asciiTheme="minorHAnsi" w:hAnsiTheme="minorHAnsi" w:cstheme="minorHAnsi"/>
          <w:sz w:val="22"/>
          <w:szCs w:val="22"/>
        </w:rPr>
      </w:pPr>
      <w:r w:rsidRPr="00931372">
        <w:rPr>
          <w:rFonts w:asciiTheme="minorHAnsi" w:hAnsiTheme="minorHAnsi" w:cstheme="minorHAnsi"/>
          <w:sz w:val="22"/>
          <w:szCs w:val="22"/>
        </w:rPr>
        <w:t xml:space="preserve">STM Cube 32MX </w:t>
      </w:r>
      <w:r w:rsidRPr="00931372">
        <w:rPr>
          <w:rFonts w:asciiTheme="minorHAnsi" w:hAnsiTheme="minorHAnsi" w:cstheme="minorHAnsi"/>
          <w:sz w:val="22"/>
          <w:szCs w:val="22"/>
        </w:rPr>
        <w:tab/>
      </w:r>
      <w:r w:rsidRPr="00931372">
        <w:rPr>
          <w:rFonts w:asciiTheme="minorHAnsi" w:hAnsiTheme="minorHAnsi" w:cstheme="minorHAnsi"/>
          <w:sz w:val="22"/>
          <w:szCs w:val="22"/>
        </w:rPr>
        <w:tab/>
        <w:t xml:space="preserve">V6.10 </w:t>
      </w:r>
    </w:p>
    <w:p w14:paraId="279B94F4" w14:textId="77777777" w:rsidR="00C26ED5" w:rsidRPr="00931372" w:rsidRDefault="00C26ED5" w:rsidP="00C978B7">
      <w:pPr>
        <w:pStyle w:val="Para3"/>
        <w:ind w:left="0"/>
        <w:rPr>
          <w:rFonts w:asciiTheme="minorHAnsi" w:hAnsiTheme="minorHAnsi" w:cstheme="minorHAnsi"/>
          <w:sz w:val="22"/>
          <w:szCs w:val="22"/>
        </w:rPr>
      </w:pPr>
    </w:p>
    <w:p w14:paraId="0E54AD21" w14:textId="69B04902" w:rsidR="009E544F" w:rsidRPr="00931372" w:rsidRDefault="009E544F" w:rsidP="009E544F">
      <w:pPr>
        <w:pStyle w:val="Para2"/>
        <w:ind w:left="567"/>
        <w:rPr>
          <w:rFonts w:asciiTheme="minorHAnsi" w:hAnsiTheme="minorHAnsi" w:cstheme="minorHAnsi"/>
          <w:sz w:val="22"/>
          <w:szCs w:val="22"/>
        </w:rPr>
      </w:pPr>
      <w:r w:rsidRPr="00931372">
        <w:rPr>
          <w:rFonts w:asciiTheme="minorHAnsi" w:hAnsiTheme="minorHAnsi" w:cstheme="minorHAnsi"/>
          <w:sz w:val="22"/>
          <w:szCs w:val="22"/>
        </w:rPr>
        <w:t xml:space="preserve">Création d’un projet sous STM Cube   </w:t>
      </w:r>
    </w:p>
    <w:p w14:paraId="1FBC4425" w14:textId="297A9CE7" w:rsidR="009E544F" w:rsidRPr="009E544F" w:rsidRDefault="009E544F" w:rsidP="009E544F">
      <w:pPr>
        <w:pStyle w:val="Para3"/>
        <w:ind w:left="567"/>
        <w:rPr>
          <w:rFonts w:asciiTheme="minorHAnsi" w:hAnsiTheme="minorHAnsi" w:cstheme="minorHAnsi"/>
          <w:sz w:val="22"/>
          <w:szCs w:val="22"/>
        </w:rPr>
      </w:pPr>
    </w:p>
    <w:p w14:paraId="7F222B67" w14:textId="77777777" w:rsidR="009E544F" w:rsidRDefault="009E544F" w:rsidP="009E544F">
      <w:pPr>
        <w:pStyle w:val="Para3"/>
        <w:ind w:left="0"/>
      </w:pPr>
    </w:p>
    <w:p w14:paraId="261C66C3" w14:textId="6DF7AF7E" w:rsidR="00C978B7" w:rsidRDefault="00C978B7" w:rsidP="009E544F">
      <w:pPr>
        <w:pStyle w:val="Para3"/>
        <w:ind w:left="0"/>
      </w:pPr>
    </w:p>
    <w:p w14:paraId="307A0126" w14:textId="305591A7" w:rsidR="00C978B7" w:rsidRDefault="00C978B7" w:rsidP="009E544F">
      <w:pPr>
        <w:pStyle w:val="Para3"/>
        <w:ind w:left="0"/>
      </w:pPr>
    </w:p>
    <w:p w14:paraId="1350D083" w14:textId="77777777" w:rsidR="00C978B7" w:rsidRDefault="00C978B7" w:rsidP="009E544F">
      <w:pPr>
        <w:pStyle w:val="Para3"/>
        <w:ind w:left="0"/>
      </w:pPr>
    </w:p>
    <w:p w14:paraId="48CB33B0" w14:textId="77777777" w:rsidR="00C978B7" w:rsidRDefault="00C978B7" w:rsidP="009E544F">
      <w:pPr>
        <w:pStyle w:val="Para3"/>
        <w:ind w:left="0"/>
      </w:pPr>
    </w:p>
    <w:p w14:paraId="79FC3F55" w14:textId="77777777" w:rsidR="00C978B7" w:rsidRDefault="00C978B7" w:rsidP="00F87038">
      <w:pPr>
        <w:pStyle w:val="Titre3"/>
        <w:numPr>
          <w:ilvl w:val="0"/>
          <w:numId w:val="0"/>
        </w:numPr>
        <w:ind w:left="1985" w:hanging="851"/>
      </w:pPr>
    </w:p>
    <w:p w14:paraId="5EF50BB2" w14:textId="77777777" w:rsidR="00F87038" w:rsidRDefault="00F87038" w:rsidP="00F87038">
      <w:pPr>
        <w:pStyle w:val="Para3"/>
      </w:pPr>
    </w:p>
    <w:p w14:paraId="02A81A41" w14:textId="77777777" w:rsidR="00F87038" w:rsidRDefault="00F87038" w:rsidP="00F87038">
      <w:pPr>
        <w:pStyle w:val="Para3"/>
      </w:pPr>
    </w:p>
    <w:p w14:paraId="5F95EABC" w14:textId="77777777" w:rsidR="00F87038" w:rsidRDefault="00F87038" w:rsidP="00F87038">
      <w:pPr>
        <w:pStyle w:val="Para3"/>
      </w:pPr>
    </w:p>
    <w:p w14:paraId="60A138E2" w14:textId="77777777" w:rsidR="00F87038" w:rsidRDefault="00F87038" w:rsidP="00F87038">
      <w:pPr>
        <w:pStyle w:val="Para3"/>
      </w:pPr>
    </w:p>
    <w:p w14:paraId="17714007" w14:textId="7496AAF8" w:rsidR="00F87038" w:rsidRDefault="00F87038" w:rsidP="00F87038">
      <w:pPr>
        <w:pStyle w:val="Para3"/>
      </w:pPr>
      <w:r>
        <w:rPr>
          <w:noProof/>
        </w:rPr>
        <w:pict w14:anchorId="42239262">
          <v:shape id="_x0000_s2099" type="#_x0000_t202" style="position:absolute;left:0;text-align:left;margin-left:64.5pt;margin-top:150.7pt;width:381.3pt;height:.05pt;z-index:251674624;mso-position-horizontal-relative:text;mso-position-vertical-relative:text" stroked="f">
            <v:textbox style="mso-fit-shape-to-text:t" inset="0,0,0,0">
              <w:txbxContent>
                <w:p w14:paraId="69B3953D" w14:textId="3504D12E" w:rsidR="00F87038" w:rsidRPr="00F87038" w:rsidRDefault="00F87038" w:rsidP="00F87038">
                  <w:pPr>
                    <w:pStyle w:val="Lgende"/>
                    <w:rPr>
                      <w:rFonts w:cstheme="minorHAnsi"/>
                      <w:noProof/>
                      <w:sz w:val="16"/>
                      <w:szCs w:val="16"/>
                    </w:rPr>
                  </w:pPr>
                  <w:r w:rsidRPr="00F87038">
                    <w:rPr>
                      <w:sz w:val="16"/>
                      <w:szCs w:val="16"/>
                    </w:rPr>
                    <w:t xml:space="preserve">Figure </w:t>
                  </w:r>
                  <w:r w:rsidRPr="00F87038">
                    <w:rPr>
                      <w:sz w:val="16"/>
                      <w:szCs w:val="16"/>
                    </w:rPr>
                    <w:fldChar w:fldCharType="begin"/>
                  </w:r>
                  <w:r w:rsidRPr="00F87038">
                    <w:rPr>
                      <w:sz w:val="16"/>
                      <w:szCs w:val="16"/>
                    </w:rPr>
                    <w:instrText xml:space="preserve"> SEQ Figure \* ARABIC </w:instrText>
                  </w:r>
                  <w:r w:rsidRPr="00F87038">
                    <w:rPr>
                      <w:sz w:val="16"/>
                      <w:szCs w:val="16"/>
                    </w:rPr>
                    <w:fldChar w:fldCharType="separate"/>
                  </w:r>
                  <w:r w:rsidR="006E63A4">
                    <w:rPr>
                      <w:noProof/>
                      <w:sz w:val="16"/>
                      <w:szCs w:val="16"/>
                    </w:rPr>
                    <w:t>3</w:t>
                  </w:r>
                  <w:r w:rsidRPr="00F87038">
                    <w:rPr>
                      <w:sz w:val="16"/>
                      <w:szCs w:val="16"/>
                    </w:rPr>
                    <w:fldChar w:fldCharType="end"/>
                  </w:r>
                  <w:r w:rsidRPr="00F87038">
                    <w:rPr>
                      <w:sz w:val="16"/>
                      <w:szCs w:val="16"/>
                    </w:rPr>
                    <w:t>: Configuration Pining</w:t>
                  </w:r>
                </w:p>
              </w:txbxContent>
            </v:textbox>
            <w10:wrap type="square"/>
          </v:shape>
        </w:pict>
      </w:r>
      <w:r>
        <w:rPr>
          <w:rFonts w:asciiTheme="minorHAnsi" w:hAnsiTheme="minorHAnsi" w:cstheme="minorHAnsi"/>
          <w:noProof/>
          <w:sz w:val="22"/>
          <w:szCs w:val="22"/>
        </w:rPr>
        <w:drawing>
          <wp:anchor distT="0" distB="0" distL="114300" distR="114300" simplePos="0" relativeHeight="251675136" behindDoc="1" locked="0" layoutInCell="1" allowOverlap="1" wp14:anchorId="00CD3EC2" wp14:editId="1684239B">
            <wp:simplePos x="0" y="0"/>
            <wp:positionH relativeFrom="column">
              <wp:posOffset>819658</wp:posOffset>
            </wp:positionH>
            <wp:positionV relativeFrom="paragraph">
              <wp:posOffset>8559</wp:posOffset>
            </wp:positionV>
            <wp:extent cx="4842510" cy="1848485"/>
            <wp:effectExtent l="0" t="0" r="0" b="0"/>
            <wp:wrapSquare wrapText="bothSides"/>
            <wp:docPr id="5" name="Image 5"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logiciel, Icône d’ordinateur, Page web&#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42510" cy="1848485"/>
                    </a:xfrm>
                    <a:prstGeom prst="rect">
                      <a:avLst/>
                    </a:prstGeom>
                  </pic:spPr>
                </pic:pic>
              </a:graphicData>
            </a:graphic>
            <wp14:sizeRelH relativeFrom="page">
              <wp14:pctWidth>0</wp14:pctWidth>
            </wp14:sizeRelH>
            <wp14:sizeRelV relativeFrom="page">
              <wp14:pctHeight>0</wp14:pctHeight>
            </wp14:sizeRelV>
          </wp:anchor>
        </w:drawing>
      </w:r>
    </w:p>
    <w:p w14:paraId="3EA626C1" w14:textId="77777777" w:rsidR="00F87038" w:rsidRDefault="00F87038" w:rsidP="00F87038">
      <w:pPr>
        <w:pStyle w:val="Para3"/>
      </w:pPr>
    </w:p>
    <w:p w14:paraId="618B0465" w14:textId="47A2D273" w:rsidR="00F87038" w:rsidRDefault="00F87038" w:rsidP="00F87038">
      <w:pPr>
        <w:pStyle w:val="Para3"/>
      </w:pPr>
    </w:p>
    <w:p w14:paraId="5503A712" w14:textId="68EBE5D5" w:rsidR="00F87038" w:rsidRDefault="00F87038" w:rsidP="00F87038">
      <w:pPr>
        <w:pStyle w:val="Para3"/>
      </w:pPr>
    </w:p>
    <w:p w14:paraId="4A870C57" w14:textId="77777777" w:rsidR="00F87038" w:rsidRDefault="00F87038" w:rsidP="00F87038">
      <w:pPr>
        <w:pStyle w:val="Para3"/>
      </w:pPr>
    </w:p>
    <w:p w14:paraId="7755477F" w14:textId="6694668E" w:rsidR="00F87038" w:rsidRDefault="00F87038" w:rsidP="00F87038">
      <w:pPr>
        <w:pStyle w:val="Para3"/>
      </w:pPr>
    </w:p>
    <w:p w14:paraId="5660CCF5" w14:textId="77777777" w:rsidR="00F87038" w:rsidRDefault="00F87038" w:rsidP="00F87038">
      <w:pPr>
        <w:pStyle w:val="Para3"/>
      </w:pPr>
    </w:p>
    <w:p w14:paraId="540B0D90" w14:textId="2AB961B6" w:rsidR="00F87038" w:rsidRDefault="00F87038" w:rsidP="00F87038">
      <w:pPr>
        <w:pStyle w:val="Para3"/>
      </w:pPr>
    </w:p>
    <w:p w14:paraId="6C28E996" w14:textId="77777777" w:rsidR="00F87038" w:rsidRDefault="00F87038" w:rsidP="00F87038">
      <w:pPr>
        <w:pStyle w:val="Para3"/>
      </w:pPr>
    </w:p>
    <w:p w14:paraId="303CB901" w14:textId="5DA2D84C" w:rsidR="00F87038" w:rsidRDefault="00F87038" w:rsidP="00F87038">
      <w:pPr>
        <w:pStyle w:val="Para3"/>
      </w:pPr>
    </w:p>
    <w:p w14:paraId="160A74D8" w14:textId="77777777" w:rsidR="00F87038" w:rsidRDefault="00F87038" w:rsidP="00F87038">
      <w:pPr>
        <w:pStyle w:val="Para3"/>
      </w:pPr>
    </w:p>
    <w:p w14:paraId="3ECC811E" w14:textId="5544FA0C" w:rsidR="00F87038" w:rsidRDefault="00F87038" w:rsidP="00F87038">
      <w:pPr>
        <w:pStyle w:val="Para3"/>
      </w:pPr>
    </w:p>
    <w:p w14:paraId="2CF539BA" w14:textId="77777777" w:rsidR="00F87038" w:rsidRDefault="00F87038" w:rsidP="00F87038">
      <w:pPr>
        <w:pStyle w:val="Para3"/>
      </w:pPr>
    </w:p>
    <w:p w14:paraId="64880327" w14:textId="77777777" w:rsidR="00F87038" w:rsidRDefault="00F87038" w:rsidP="00F87038">
      <w:pPr>
        <w:pStyle w:val="Para3"/>
      </w:pPr>
    </w:p>
    <w:p w14:paraId="4EA3D39F" w14:textId="77777777" w:rsidR="00F87038" w:rsidRDefault="00F87038" w:rsidP="00F87038">
      <w:pPr>
        <w:pStyle w:val="Para3"/>
      </w:pPr>
    </w:p>
    <w:p w14:paraId="50A3F7DE" w14:textId="77777777" w:rsidR="00F87038" w:rsidRDefault="00F87038" w:rsidP="00F87038">
      <w:pPr>
        <w:pStyle w:val="Para3"/>
        <w:ind w:left="567"/>
      </w:pPr>
    </w:p>
    <w:p w14:paraId="7BF3507E" w14:textId="666E3E0E" w:rsidR="00F87038" w:rsidRDefault="007D1279" w:rsidP="00F87038">
      <w:pPr>
        <w:pStyle w:val="Para3"/>
        <w:ind w:left="567"/>
      </w:pPr>
      <w:r>
        <w:rPr>
          <w:noProof/>
        </w:rPr>
        <w:pict w14:anchorId="41E6C1CD">
          <v:shape id="_x0000_s2100" type="#_x0000_t202" style="position:absolute;left:0;text-align:left;margin-left:85.8pt;margin-top:248.65pt;width:338.1pt;height:.05pt;z-index:251675648;mso-position-horizontal-relative:text;mso-position-vertical-relative:text" stroked="f">
            <v:textbox style="mso-fit-shape-to-text:t" inset="0,0,0,0">
              <w:txbxContent>
                <w:p w14:paraId="4CA5A785" w14:textId="35541C1F" w:rsidR="007D1279" w:rsidRPr="007D1279" w:rsidRDefault="007D1279" w:rsidP="007D1279">
                  <w:pPr>
                    <w:pStyle w:val="Lgende"/>
                    <w:rPr>
                      <w:noProof/>
                      <w:sz w:val="16"/>
                      <w:szCs w:val="16"/>
                    </w:rPr>
                  </w:pPr>
                  <w:r w:rsidRPr="007D1279">
                    <w:rPr>
                      <w:sz w:val="16"/>
                      <w:szCs w:val="16"/>
                    </w:rPr>
                    <w:t xml:space="preserve">Figure </w:t>
                  </w:r>
                  <w:r w:rsidRPr="007D1279">
                    <w:rPr>
                      <w:sz w:val="16"/>
                      <w:szCs w:val="16"/>
                    </w:rPr>
                    <w:fldChar w:fldCharType="begin"/>
                  </w:r>
                  <w:r w:rsidRPr="007D1279">
                    <w:rPr>
                      <w:sz w:val="16"/>
                      <w:szCs w:val="16"/>
                    </w:rPr>
                    <w:instrText xml:space="preserve"> SEQ Figure \* ARABIC </w:instrText>
                  </w:r>
                  <w:r w:rsidRPr="007D1279">
                    <w:rPr>
                      <w:sz w:val="16"/>
                      <w:szCs w:val="16"/>
                    </w:rPr>
                    <w:fldChar w:fldCharType="separate"/>
                  </w:r>
                  <w:r w:rsidR="006E63A4">
                    <w:rPr>
                      <w:noProof/>
                      <w:sz w:val="16"/>
                      <w:szCs w:val="16"/>
                    </w:rPr>
                    <w:t>4</w:t>
                  </w:r>
                  <w:r w:rsidRPr="007D1279">
                    <w:rPr>
                      <w:sz w:val="16"/>
                      <w:szCs w:val="16"/>
                    </w:rPr>
                    <w:fldChar w:fldCharType="end"/>
                  </w:r>
                  <w:r w:rsidRPr="007D1279">
                    <w:rPr>
                      <w:sz w:val="16"/>
                      <w:szCs w:val="16"/>
                    </w:rPr>
                    <w:t xml:space="preserve"> : Configuration </w:t>
                  </w:r>
                  <w:proofErr w:type="spellStart"/>
                  <w:r w:rsidRPr="007D1279">
                    <w:rPr>
                      <w:sz w:val="16"/>
                      <w:szCs w:val="16"/>
                    </w:rPr>
                    <w:t>Oscillateur</w:t>
                  </w:r>
                  <w:proofErr w:type="spellEnd"/>
                </w:p>
              </w:txbxContent>
            </v:textbox>
            <w10:wrap type="square"/>
          </v:shape>
        </w:pict>
      </w:r>
      <w:r>
        <w:rPr>
          <w:noProof/>
        </w:rPr>
        <w:drawing>
          <wp:anchor distT="0" distB="0" distL="114300" distR="114300" simplePos="0" relativeHeight="251677184" behindDoc="0" locked="0" layoutInCell="1" allowOverlap="1" wp14:anchorId="6BE6B727" wp14:editId="6656A408">
            <wp:simplePos x="0" y="0"/>
            <wp:positionH relativeFrom="column">
              <wp:posOffset>1089838</wp:posOffset>
            </wp:positionH>
            <wp:positionV relativeFrom="paragraph">
              <wp:posOffset>5995</wp:posOffset>
            </wp:positionV>
            <wp:extent cx="4294022" cy="3095230"/>
            <wp:effectExtent l="0" t="0" r="0" b="0"/>
            <wp:wrapSquare wrapText="bothSides"/>
            <wp:docPr id="10" name="Image 10"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4022" cy="3095230"/>
                    </a:xfrm>
                    <a:prstGeom prst="rect">
                      <a:avLst/>
                    </a:prstGeom>
                  </pic:spPr>
                </pic:pic>
              </a:graphicData>
            </a:graphic>
            <wp14:sizeRelH relativeFrom="page">
              <wp14:pctWidth>0</wp14:pctWidth>
            </wp14:sizeRelH>
            <wp14:sizeRelV relativeFrom="page">
              <wp14:pctHeight>0</wp14:pctHeight>
            </wp14:sizeRelV>
          </wp:anchor>
        </w:drawing>
      </w:r>
    </w:p>
    <w:p w14:paraId="51B4BEB1" w14:textId="09C06EDA" w:rsidR="00F87038" w:rsidRDefault="00F87038" w:rsidP="00F87038">
      <w:pPr>
        <w:pStyle w:val="Para3"/>
        <w:ind w:left="567"/>
      </w:pPr>
    </w:p>
    <w:p w14:paraId="0B3A2630" w14:textId="77777777" w:rsidR="00F87038" w:rsidRDefault="00F87038" w:rsidP="00F87038">
      <w:pPr>
        <w:pStyle w:val="Para3"/>
        <w:ind w:left="567"/>
      </w:pPr>
    </w:p>
    <w:p w14:paraId="7D8A5197" w14:textId="77777777" w:rsidR="00F87038" w:rsidRDefault="00F87038" w:rsidP="00F87038">
      <w:pPr>
        <w:pStyle w:val="Para3"/>
        <w:ind w:left="567"/>
      </w:pPr>
    </w:p>
    <w:p w14:paraId="5FB4A28A" w14:textId="77777777" w:rsidR="00F87038" w:rsidRDefault="00F87038" w:rsidP="00F87038">
      <w:pPr>
        <w:pStyle w:val="Para3"/>
        <w:ind w:left="567"/>
      </w:pPr>
    </w:p>
    <w:p w14:paraId="5094EB15" w14:textId="77777777" w:rsidR="00F87038" w:rsidRDefault="00F87038" w:rsidP="00F87038">
      <w:pPr>
        <w:pStyle w:val="Para3"/>
        <w:ind w:left="567"/>
      </w:pPr>
    </w:p>
    <w:p w14:paraId="5D253CE4" w14:textId="77777777" w:rsidR="00F87038" w:rsidRDefault="00F87038" w:rsidP="00F87038">
      <w:pPr>
        <w:pStyle w:val="Para3"/>
        <w:ind w:left="567"/>
      </w:pPr>
    </w:p>
    <w:p w14:paraId="5BB0E6E4" w14:textId="77777777" w:rsidR="00F87038" w:rsidRDefault="00F87038" w:rsidP="00F87038">
      <w:pPr>
        <w:pStyle w:val="Para3"/>
        <w:ind w:left="567"/>
      </w:pPr>
    </w:p>
    <w:p w14:paraId="2B3FD0DC" w14:textId="77777777" w:rsidR="00F87038" w:rsidRDefault="00F87038" w:rsidP="00F87038">
      <w:pPr>
        <w:pStyle w:val="Para3"/>
        <w:ind w:left="567"/>
      </w:pPr>
    </w:p>
    <w:p w14:paraId="0BFC3857" w14:textId="77777777" w:rsidR="007D1279" w:rsidRDefault="007D1279" w:rsidP="00F87038">
      <w:pPr>
        <w:pStyle w:val="Para3"/>
        <w:ind w:left="567"/>
      </w:pPr>
    </w:p>
    <w:p w14:paraId="1827BA48" w14:textId="77777777" w:rsidR="007D1279" w:rsidRDefault="007D1279" w:rsidP="00F87038">
      <w:pPr>
        <w:pStyle w:val="Para3"/>
        <w:ind w:left="567"/>
      </w:pPr>
    </w:p>
    <w:p w14:paraId="03340F34" w14:textId="77777777" w:rsidR="007D1279" w:rsidRDefault="007D1279" w:rsidP="00F87038">
      <w:pPr>
        <w:pStyle w:val="Para3"/>
        <w:ind w:left="567"/>
      </w:pPr>
    </w:p>
    <w:p w14:paraId="22DCB62D" w14:textId="77777777" w:rsidR="007D1279" w:rsidRDefault="007D1279" w:rsidP="00F87038">
      <w:pPr>
        <w:pStyle w:val="Para3"/>
        <w:ind w:left="567"/>
      </w:pPr>
    </w:p>
    <w:p w14:paraId="70691AC9" w14:textId="77777777" w:rsidR="007D1279" w:rsidRDefault="007D1279" w:rsidP="00F87038">
      <w:pPr>
        <w:pStyle w:val="Para3"/>
        <w:ind w:left="567"/>
      </w:pPr>
    </w:p>
    <w:p w14:paraId="207B902E" w14:textId="77777777" w:rsidR="007D1279" w:rsidRDefault="007D1279" w:rsidP="00F87038">
      <w:pPr>
        <w:pStyle w:val="Para3"/>
        <w:ind w:left="567"/>
      </w:pPr>
    </w:p>
    <w:p w14:paraId="086EB910" w14:textId="77777777" w:rsidR="007D1279" w:rsidRDefault="007D1279" w:rsidP="00F87038">
      <w:pPr>
        <w:pStyle w:val="Para3"/>
        <w:ind w:left="567"/>
      </w:pPr>
    </w:p>
    <w:p w14:paraId="14328303" w14:textId="77777777" w:rsidR="007D1279" w:rsidRDefault="007D1279" w:rsidP="00F87038">
      <w:pPr>
        <w:pStyle w:val="Para3"/>
        <w:ind w:left="567"/>
      </w:pPr>
    </w:p>
    <w:p w14:paraId="468B4E3C" w14:textId="77777777" w:rsidR="007D1279" w:rsidRDefault="007D1279" w:rsidP="00F87038">
      <w:pPr>
        <w:pStyle w:val="Para3"/>
        <w:ind w:left="567"/>
      </w:pPr>
    </w:p>
    <w:p w14:paraId="1E6D5275" w14:textId="77777777" w:rsidR="007D1279" w:rsidRDefault="007D1279" w:rsidP="00F87038">
      <w:pPr>
        <w:pStyle w:val="Para3"/>
        <w:ind w:left="567"/>
      </w:pPr>
    </w:p>
    <w:p w14:paraId="3C0CA04D" w14:textId="77777777" w:rsidR="007D1279" w:rsidRDefault="007D1279" w:rsidP="00F87038">
      <w:pPr>
        <w:pStyle w:val="Para3"/>
        <w:ind w:left="567"/>
      </w:pPr>
    </w:p>
    <w:p w14:paraId="687BE2FA" w14:textId="77777777" w:rsidR="007D1279" w:rsidRDefault="007D1279" w:rsidP="00F87038">
      <w:pPr>
        <w:pStyle w:val="Para3"/>
        <w:ind w:left="567"/>
      </w:pPr>
    </w:p>
    <w:p w14:paraId="12C4978D" w14:textId="77777777" w:rsidR="007D1279" w:rsidRDefault="007D1279" w:rsidP="00F87038">
      <w:pPr>
        <w:pStyle w:val="Para3"/>
        <w:ind w:left="567"/>
      </w:pPr>
    </w:p>
    <w:p w14:paraId="0554B0FA" w14:textId="77777777" w:rsidR="007D1279" w:rsidRDefault="007D1279" w:rsidP="00F87038">
      <w:pPr>
        <w:pStyle w:val="Para3"/>
        <w:ind w:left="567"/>
      </w:pPr>
    </w:p>
    <w:p w14:paraId="764BCCA3" w14:textId="77777777" w:rsidR="007D1279" w:rsidRDefault="007D1279" w:rsidP="00F87038">
      <w:pPr>
        <w:pStyle w:val="Para3"/>
        <w:ind w:left="567"/>
      </w:pPr>
    </w:p>
    <w:p w14:paraId="1033A8EF" w14:textId="77777777" w:rsidR="007D1279" w:rsidRDefault="007D1279" w:rsidP="00F87038">
      <w:pPr>
        <w:pStyle w:val="Para3"/>
        <w:ind w:left="567"/>
      </w:pPr>
    </w:p>
    <w:p w14:paraId="625A5DFB" w14:textId="77777777" w:rsidR="007D1279" w:rsidRDefault="007D1279" w:rsidP="00F87038">
      <w:pPr>
        <w:pStyle w:val="Para3"/>
        <w:ind w:left="567"/>
      </w:pPr>
    </w:p>
    <w:p w14:paraId="4E1BC72B" w14:textId="77777777" w:rsidR="007D1279" w:rsidRDefault="007D1279" w:rsidP="00F87038">
      <w:pPr>
        <w:pStyle w:val="Para3"/>
        <w:ind w:left="567"/>
      </w:pPr>
    </w:p>
    <w:p w14:paraId="059CB443" w14:textId="77777777" w:rsidR="00F87038" w:rsidRDefault="00F87038" w:rsidP="00F87038">
      <w:pPr>
        <w:pStyle w:val="Para3"/>
      </w:pPr>
    </w:p>
    <w:p w14:paraId="38501641" w14:textId="77777777" w:rsidR="00F87038" w:rsidRPr="00F87038" w:rsidRDefault="00F87038" w:rsidP="00F87038">
      <w:pPr>
        <w:pStyle w:val="Para3"/>
      </w:pPr>
    </w:p>
    <w:p w14:paraId="561CE62B" w14:textId="53579DBB" w:rsidR="009E544F" w:rsidRDefault="009E544F" w:rsidP="009E544F">
      <w:pPr>
        <w:pStyle w:val="Titre3"/>
      </w:pPr>
      <w:bookmarkStart w:id="109" w:name="_Toc166361096"/>
      <w:r>
        <w:t>PIC32</w:t>
      </w:r>
      <w:bookmarkEnd w:id="109"/>
      <w:r>
        <w:t xml:space="preserve"> </w:t>
      </w:r>
    </w:p>
    <w:p w14:paraId="0669D966" w14:textId="6D0EE207" w:rsidR="009E544F" w:rsidRDefault="009E544F" w:rsidP="009E544F">
      <w:pPr>
        <w:pStyle w:val="Para2"/>
      </w:pPr>
      <w:proofErr w:type="spellStart"/>
      <w:r>
        <w:t>Blabla</w:t>
      </w:r>
      <w:proofErr w:type="spellEnd"/>
      <w:r>
        <w:t xml:space="preserve"> </w:t>
      </w:r>
    </w:p>
    <w:p w14:paraId="658DF4A9" w14:textId="3899AC9D" w:rsidR="009E544F" w:rsidRDefault="009E544F" w:rsidP="009E544F">
      <w:pPr>
        <w:pStyle w:val="Para3"/>
        <w:ind w:left="1134"/>
      </w:pPr>
    </w:p>
    <w:p w14:paraId="3AB8DFC2" w14:textId="52929F8B" w:rsidR="009E544F" w:rsidRDefault="009E544F" w:rsidP="009E544F">
      <w:pPr>
        <w:pStyle w:val="Para3"/>
      </w:pPr>
    </w:p>
    <w:p w14:paraId="2BF4BECA" w14:textId="70EE0387" w:rsidR="009E544F" w:rsidRDefault="009E544F" w:rsidP="009E544F">
      <w:pPr>
        <w:pStyle w:val="Para3"/>
      </w:pPr>
    </w:p>
    <w:p w14:paraId="517EBEC8" w14:textId="5669D041" w:rsidR="009E544F" w:rsidRPr="009E544F" w:rsidRDefault="009E544F" w:rsidP="009E544F">
      <w:pPr>
        <w:pStyle w:val="Para3"/>
      </w:pPr>
    </w:p>
    <w:p w14:paraId="42567228" w14:textId="0ED818F1" w:rsidR="009E544F" w:rsidRDefault="009E544F" w:rsidP="009E544F">
      <w:pPr>
        <w:pStyle w:val="Para3"/>
        <w:ind w:left="0"/>
      </w:pPr>
    </w:p>
    <w:p w14:paraId="30F9401C" w14:textId="5A311A2D" w:rsidR="009E544F" w:rsidRPr="009E544F" w:rsidRDefault="009E544F" w:rsidP="009E544F">
      <w:pPr>
        <w:pStyle w:val="Titre3"/>
      </w:pPr>
      <w:bookmarkStart w:id="110" w:name="_Toc166361097"/>
      <w:r>
        <w:t>ESP32</w:t>
      </w:r>
      <w:bookmarkEnd w:id="110"/>
      <w:r>
        <w:t xml:space="preserve"> </w:t>
      </w:r>
    </w:p>
    <w:p w14:paraId="2B2927E5" w14:textId="77777777" w:rsidR="00101ECA" w:rsidRDefault="00101ECA" w:rsidP="009E544F"/>
    <w:p w14:paraId="56A8055E" w14:textId="77777777" w:rsidR="00101ECA" w:rsidRDefault="00101ECA" w:rsidP="009E544F"/>
    <w:p w14:paraId="49512C94" w14:textId="77777777" w:rsidR="00101ECA" w:rsidRDefault="00101ECA" w:rsidP="009E544F"/>
    <w:p w14:paraId="4A28057A" w14:textId="77777777" w:rsidR="00101ECA" w:rsidRDefault="00101ECA" w:rsidP="009E544F">
      <w:bookmarkStart w:id="111" w:name="_Toc166361098"/>
      <w:r w:rsidRPr="009E544F">
        <w:rPr>
          <w:rStyle w:val="Titre2Car"/>
        </w:rPr>
        <w:t>Annexe</w:t>
      </w:r>
      <w:bookmarkEnd w:id="111"/>
      <w:r w:rsidRPr="00101ECA">
        <w:rPr>
          <w:bCs/>
        </w:rPr>
        <w:t xml:space="preserve"> 5</w:t>
      </w:r>
      <w:r>
        <w:t> : Plan mécanique, disque du bas.</w:t>
      </w:r>
    </w:p>
    <w:p w14:paraId="7C66FFBE" w14:textId="77777777" w:rsidR="00101ECA" w:rsidRDefault="00101ECA" w:rsidP="009E544F"/>
    <w:p w14:paraId="198C58BC" w14:textId="77777777" w:rsidR="009E544F" w:rsidRDefault="00101ECA" w:rsidP="009E544F">
      <w:bookmarkStart w:id="112" w:name="_Toc166361099"/>
      <w:r w:rsidRPr="009E544F">
        <w:rPr>
          <w:rStyle w:val="Titre2Car"/>
        </w:rPr>
        <w:t>Annexe</w:t>
      </w:r>
      <w:bookmarkEnd w:id="112"/>
      <w:r w:rsidRPr="00101ECA">
        <w:rPr>
          <w:bCs/>
        </w:rPr>
        <w:t xml:space="preserve"> 6</w:t>
      </w:r>
      <w:r>
        <w:t> : Plan mécanique, disque du haut.</w:t>
      </w:r>
    </w:p>
    <w:p w14:paraId="60ECFA14" w14:textId="77777777" w:rsidR="009E544F" w:rsidRDefault="009E544F" w:rsidP="009E544F">
      <w:pPr>
        <w:pStyle w:val="Para1"/>
        <w:rPr>
          <w:b/>
          <w:bCs/>
        </w:rPr>
      </w:pPr>
    </w:p>
    <w:p w14:paraId="330D6535" w14:textId="3834E975" w:rsidR="00101ECA" w:rsidRPr="00101ECA" w:rsidRDefault="00101ECA" w:rsidP="009E544F">
      <w:pPr>
        <w:pStyle w:val="Titre2"/>
      </w:pPr>
      <w:bookmarkStart w:id="113" w:name="_Toc166361100"/>
      <w:r w:rsidRPr="00101ECA">
        <w:t>Autres annexe</w:t>
      </w:r>
      <w:r>
        <w:t> : Code.</w:t>
      </w:r>
      <w:bookmarkEnd w:id="113"/>
    </w:p>
    <w:sectPr w:rsidR="00101ECA" w:rsidRPr="00101ECA">
      <w:headerReference w:type="even" r:id="rId98"/>
      <w:headerReference w:type="default" r:id="rId99"/>
      <w:footerReference w:type="default" r:id="rId100"/>
      <w:headerReference w:type="first" r:id="rId101"/>
      <w:footerReference w:type="first" r:id="rId102"/>
      <w:pgSz w:w="11907" w:h="16840" w:code="9"/>
      <w:pgMar w:top="584" w:right="851" w:bottom="794" w:left="851" w:header="425" w:footer="284" w:gutter="0"/>
      <w:paperSrc w:first="15" w:other="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Philippe Bovey" w:date="2024-04-20T22:34:00Z" w:initials="PB">
    <w:p w14:paraId="7A88A904" w14:textId="77777777" w:rsidR="008D4EBD" w:rsidRDefault="008D4EBD" w:rsidP="00BC6D06">
      <w:pPr>
        <w:pStyle w:val="Commentaire"/>
      </w:pPr>
      <w:r>
        <w:rPr>
          <w:rStyle w:val="Marquedecommentaire"/>
        </w:rPr>
        <w:annotationRef/>
      </w:r>
      <w:r>
        <w:t>Révision de Nicolas</w:t>
      </w:r>
    </w:p>
  </w:comment>
  <w:comment w:id="5" w:author="Philippe Bovey" w:date="2024-04-20T22:35:00Z" w:initials="PB">
    <w:p w14:paraId="66610773" w14:textId="77777777" w:rsidR="008D4EBD" w:rsidRDefault="008D4EBD" w:rsidP="00E33E95">
      <w:pPr>
        <w:pStyle w:val="Commentaire"/>
      </w:pPr>
      <w:r>
        <w:rPr>
          <w:rStyle w:val="Marquedecommentaire"/>
        </w:rPr>
        <w:annotationRef/>
      </w:r>
      <w:r>
        <w:t xml:space="preserve">Révision Fixme =&gt; implémentation de nouveaux éléments + correction de bugs </w:t>
      </w:r>
    </w:p>
  </w:comment>
  <w:comment w:id="6" w:author="Philippe Bovey" w:date="2024-04-20T22:35:00Z" w:initials="PB">
    <w:p w14:paraId="51C21464" w14:textId="77777777" w:rsidR="008D4EBD" w:rsidRDefault="008D4EBD" w:rsidP="00382C7A">
      <w:pPr>
        <w:pStyle w:val="Commentaire"/>
      </w:pPr>
      <w:r>
        <w:rPr>
          <w:rStyle w:val="Marquedecommentaire"/>
        </w:rPr>
        <w:annotationRef/>
      </w:r>
      <w:r>
        <w:t xml:space="preserve">Voir implémentation d'un ESP32 </w:t>
      </w:r>
    </w:p>
  </w:comment>
  <w:comment w:id="9" w:author="Philippe Bovey" w:date="2024-03-30T21:59:00Z" w:initials="PB">
    <w:p w14:paraId="495E1276" w14:textId="602A28C0" w:rsidR="00FD20C0" w:rsidRDefault="00FD20C0" w:rsidP="000D3648">
      <w:pPr>
        <w:pStyle w:val="Commentaire"/>
      </w:pPr>
      <w:r>
        <w:rPr>
          <w:rStyle w:val="Marquedecommentaire"/>
        </w:rPr>
        <w:annotationRef/>
      </w:r>
      <w:r>
        <w:t xml:space="preserve">Lien du produit Adafruit : </w:t>
      </w:r>
      <w:hyperlink r:id="rId1" w:history="1">
        <w:r w:rsidRPr="00823343">
          <w:rPr>
            <w:rStyle w:val="Lienhypertexte"/>
          </w:rPr>
          <w:t>https://www.adafruit.com/product/2294</w:t>
        </w:r>
      </w:hyperlink>
    </w:p>
  </w:comment>
  <w:comment w:id="10" w:author="Philippe Bovey" w:date="2024-05-11T22:55:00Z" w:initials="PB">
    <w:p w14:paraId="040408EE" w14:textId="77777777" w:rsidR="002879A2" w:rsidRDefault="002879A2">
      <w:pPr>
        <w:pStyle w:val="Commentaire"/>
      </w:pPr>
      <w:r>
        <w:rPr>
          <w:rStyle w:val="Marquedecommentaire"/>
        </w:rPr>
        <w:annotationRef/>
      </w:r>
      <w:r>
        <w:t xml:space="preserve">Source : </w:t>
      </w:r>
    </w:p>
    <w:p w14:paraId="4661B41E" w14:textId="77777777" w:rsidR="002879A2" w:rsidRDefault="002879A2" w:rsidP="00172365">
      <w:pPr>
        <w:pStyle w:val="Commentaire"/>
      </w:pPr>
      <w:hyperlink r:id="rId2" w:history="1">
        <w:r w:rsidRPr="00172365">
          <w:rPr>
            <w:rStyle w:val="Lienhypertexte"/>
          </w:rPr>
          <w:t>https://learn.adafruit.com/assets/10668</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88A904" w15:done="0"/>
  <w15:commentEx w15:paraId="66610773" w15:done="0"/>
  <w15:commentEx w15:paraId="51C21464" w15:done="0"/>
  <w15:commentEx w15:paraId="495E1276" w15:done="0"/>
  <w15:commentEx w15:paraId="4661B4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EC16B" w16cex:dateUtc="2024-04-20T20:34:00Z"/>
  <w16cex:commentExtensible w16cex:durableId="29CEC1A1" w16cex:dateUtc="2024-04-20T20:35:00Z"/>
  <w16cex:commentExtensible w16cex:durableId="29CEC1B7" w16cex:dateUtc="2024-04-20T20:35:00Z"/>
  <w16cex:commentExtensible w16cex:durableId="29B309B8" w16cex:dateUtc="2024-03-30T20:59:00Z"/>
  <w16cex:commentExtensible w16cex:durableId="29EA75EA" w16cex:dateUtc="2024-05-11T2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88A904" w16cid:durableId="29CEC16B"/>
  <w16cid:commentId w16cid:paraId="66610773" w16cid:durableId="29CEC1A1"/>
  <w16cid:commentId w16cid:paraId="51C21464" w16cid:durableId="29CEC1B7"/>
  <w16cid:commentId w16cid:paraId="495E1276" w16cid:durableId="29B309B8"/>
  <w16cid:commentId w16cid:paraId="4661B41E" w16cid:durableId="29EA75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A9E80" w14:textId="77777777" w:rsidR="00755704" w:rsidRDefault="00755704">
      <w:r>
        <w:separator/>
      </w:r>
    </w:p>
  </w:endnote>
  <w:endnote w:type="continuationSeparator" w:id="0">
    <w:p w14:paraId="44332C7E" w14:textId="77777777" w:rsidR="00755704" w:rsidRDefault="00755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sch Office Sans">
    <w:altName w:val="Arial"/>
    <w:charset w:val="00"/>
    <w:family w:val="swiss"/>
    <w:pitch w:val="variable"/>
    <w:sig w:usb0="00000001" w:usb1="0000E0D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Optimum">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10421"/>
    </w:tblGrid>
    <w:tr w:rsidR="00D61BB4" w:rsidRPr="00716D7F" w14:paraId="56168B0B" w14:textId="77777777" w:rsidTr="005464AA">
      <w:trPr>
        <w:jc w:val="center"/>
      </w:trPr>
      <w:tc>
        <w:tcPr>
          <w:tcW w:w="10421" w:type="dxa"/>
          <w:shd w:val="clear" w:color="auto" w:fill="auto"/>
        </w:tcPr>
        <w:p w14:paraId="0F47F1DE" w14:textId="0EFDF96A" w:rsidR="00D61BB4" w:rsidRPr="000A6A87" w:rsidRDefault="00D61BB4" w:rsidP="000A6A87">
          <w:pPr>
            <w:pStyle w:val="Pieddepage"/>
            <w:tabs>
              <w:tab w:val="clear" w:pos="4153"/>
              <w:tab w:val="clear" w:pos="8306"/>
              <w:tab w:val="left" w:pos="142"/>
              <w:tab w:val="center" w:pos="5103"/>
              <w:tab w:val="right" w:pos="10206"/>
            </w:tabs>
            <w:jc w:val="both"/>
            <w:rPr>
              <w:rFonts w:ascii="Arial Narrow" w:hAnsi="Arial Narrow"/>
              <w:color w:val="808080"/>
              <w:sz w:val="16"/>
              <w:szCs w:val="16"/>
            </w:rPr>
          </w:pPr>
          <w:r>
            <w:rPr>
              <w:rFonts w:ascii="Arial Narrow" w:hAnsi="Arial Narrow"/>
              <w:color w:val="808080"/>
              <w:sz w:val="16"/>
              <w:szCs w:val="16"/>
            </w:rPr>
            <w:t>Rapport final</w:t>
          </w:r>
          <w:r w:rsidRPr="000A6A87">
            <w:rPr>
              <w:rFonts w:ascii="Arial Narrow" w:hAnsi="Arial Narrow"/>
              <w:color w:val="808080"/>
              <w:sz w:val="16"/>
              <w:szCs w:val="16"/>
            </w:rPr>
            <w:tab/>
            <w:t xml:space="preserve">Page </w:t>
          </w:r>
          <w:r w:rsidRPr="005464AA">
            <w:rPr>
              <w:rFonts w:ascii="Arial Narrow" w:hAnsi="Arial Narrow"/>
              <w:color w:val="808080"/>
              <w:sz w:val="16"/>
              <w:szCs w:val="16"/>
            </w:rPr>
            <w:fldChar w:fldCharType="begin"/>
          </w:r>
          <w:r w:rsidRPr="000A6A87">
            <w:rPr>
              <w:rFonts w:ascii="Arial Narrow" w:hAnsi="Arial Narrow"/>
              <w:color w:val="808080"/>
              <w:sz w:val="16"/>
              <w:szCs w:val="16"/>
            </w:rPr>
            <w:instrText xml:space="preserve"> PAGE </w:instrText>
          </w:r>
          <w:r w:rsidRPr="005464AA">
            <w:rPr>
              <w:rFonts w:ascii="Arial Narrow" w:hAnsi="Arial Narrow"/>
              <w:color w:val="808080"/>
              <w:sz w:val="16"/>
              <w:szCs w:val="16"/>
            </w:rPr>
            <w:fldChar w:fldCharType="separate"/>
          </w:r>
          <w:r>
            <w:rPr>
              <w:rFonts w:ascii="Arial Narrow" w:hAnsi="Arial Narrow"/>
              <w:noProof/>
              <w:color w:val="808080"/>
              <w:sz w:val="16"/>
              <w:szCs w:val="16"/>
            </w:rPr>
            <w:t>7</w:t>
          </w:r>
          <w:r w:rsidRPr="005464AA">
            <w:rPr>
              <w:rFonts w:ascii="Arial Narrow" w:hAnsi="Arial Narrow"/>
              <w:color w:val="808080"/>
              <w:sz w:val="16"/>
              <w:szCs w:val="16"/>
            </w:rPr>
            <w:fldChar w:fldCharType="end"/>
          </w:r>
          <w:r w:rsidRPr="000A6A87">
            <w:rPr>
              <w:rFonts w:ascii="Arial Narrow" w:hAnsi="Arial Narrow"/>
              <w:color w:val="808080"/>
              <w:sz w:val="16"/>
              <w:szCs w:val="16"/>
            </w:rPr>
            <w:t xml:space="preserve"> sur </w:t>
          </w:r>
          <w:r w:rsidRPr="005464AA">
            <w:rPr>
              <w:rStyle w:val="Numrodepage"/>
              <w:rFonts w:ascii="Arial Narrow" w:hAnsi="Arial Narrow"/>
              <w:color w:val="808080"/>
              <w:sz w:val="16"/>
              <w:szCs w:val="16"/>
            </w:rPr>
            <w:fldChar w:fldCharType="begin"/>
          </w:r>
          <w:r w:rsidRPr="000A6A87">
            <w:rPr>
              <w:rStyle w:val="Numrodepage"/>
              <w:rFonts w:ascii="Arial Narrow" w:hAnsi="Arial Narrow"/>
              <w:color w:val="808080"/>
              <w:sz w:val="16"/>
              <w:szCs w:val="16"/>
            </w:rPr>
            <w:instrText xml:space="preserve"> NUMPAGES </w:instrText>
          </w:r>
          <w:r w:rsidRPr="005464AA">
            <w:rPr>
              <w:rStyle w:val="Numrodepage"/>
              <w:rFonts w:ascii="Arial Narrow" w:hAnsi="Arial Narrow"/>
              <w:color w:val="808080"/>
              <w:sz w:val="16"/>
              <w:szCs w:val="16"/>
            </w:rPr>
            <w:fldChar w:fldCharType="separate"/>
          </w:r>
          <w:r>
            <w:rPr>
              <w:rStyle w:val="Numrodepage"/>
              <w:rFonts w:ascii="Arial Narrow" w:hAnsi="Arial Narrow"/>
              <w:noProof/>
              <w:color w:val="808080"/>
              <w:sz w:val="16"/>
              <w:szCs w:val="16"/>
            </w:rPr>
            <w:t>7</w:t>
          </w:r>
          <w:r w:rsidRPr="005464AA">
            <w:rPr>
              <w:rStyle w:val="Numrodepage"/>
              <w:rFonts w:ascii="Arial Narrow" w:hAnsi="Arial Narrow"/>
              <w:color w:val="808080"/>
              <w:sz w:val="16"/>
              <w:szCs w:val="16"/>
            </w:rPr>
            <w:fldChar w:fldCharType="end"/>
          </w:r>
          <w:r w:rsidRPr="000A6A87">
            <w:rPr>
              <w:rFonts w:ascii="Arial Narrow" w:hAnsi="Arial Narrow"/>
              <w:color w:val="808080"/>
              <w:sz w:val="16"/>
              <w:szCs w:val="16"/>
            </w:rPr>
            <w:tab/>
          </w:r>
          <w:r w:rsidRPr="005464AA">
            <w:rPr>
              <w:rFonts w:ascii="Arial Narrow" w:hAnsi="Arial Narrow"/>
              <w:color w:val="808080"/>
              <w:sz w:val="16"/>
              <w:szCs w:val="16"/>
            </w:rPr>
            <w:fldChar w:fldCharType="begin"/>
          </w:r>
          <w:r w:rsidRPr="005464AA">
            <w:rPr>
              <w:rFonts w:ascii="Arial Narrow" w:hAnsi="Arial Narrow"/>
              <w:color w:val="808080"/>
              <w:sz w:val="16"/>
              <w:szCs w:val="16"/>
            </w:rPr>
            <w:instrText xml:space="preserve"> DATE  \@ "d-MMM-yy"  \* MERGEFORMAT </w:instrText>
          </w:r>
          <w:r w:rsidRPr="005464AA">
            <w:rPr>
              <w:rFonts w:ascii="Arial Narrow" w:hAnsi="Arial Narrow"/>
              <w:color w:val="808080"/>
              <w:sz w:val="16"/>
              <w:szCs w:val="16"/>
            </w:rPr>
            <w:fldChar w:fldCharType="separate"/>
          </w:r>
          <w:r w:rsidR="002B6A4A">
            <w:rPr>
              <w:rFonts w:ascii="Arial Narrow" w:hAnsi="Arial Narrow"/>
              <w:noProof/>
              <w:color w:val="808080"/>
              <w:sz w:val="16"/>
              <w:szCs w:val="16"/>
            </w:rPr>
            <w:t>11-mai-24</w:t>
          </w:r>
          <w:r w:rsidRPr="005464AA">
            <w:rPr>
              <w:rFonts w:ascii="Arial Narrow" w:hAnsi="Arial Narrow"/>
              <w:color w:val="808080"/>
              <w:sz w:val="16"/>
              <w:szCs w:val="16"/>
            </w:rPr>
            <w:fldChar w:fldCharType="end"/>
          </w:r>
        </w:p>
      </w:tc>
    </w:tr>
  </w:tbl>
  <w:p w14:paraId="39E10415" w14:textId="77777777" w:rsidR="00D61BB4" w:rsidRPr="000A6A87" w:rsidRDefault="00D61BB4" w:rsidP="00F373C7">
    <w:pPr>
      <w:pStyle w:val="Pieddepage"/>
      <w:tabs>
        <w:tab w:val="clear" w:pos="4153"/>
        <w:tab w:val="clear" w:pos="8306"/>
        <w:tab w:val="left" w:pos="142"/>
        <w:tab w:val="center" w:pos="5103"/>
        <w:tab w:val="right" w:pos="10206"/>
      </w:tabs>
      <w:jc w:val="both"/>
      <w:rPr>
        <w:snapToGrid w:val="0"/>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3650" w14:textId="77777777" w:rsidR="00D61BB4" w:rsidRPr="004B7595" w:rsidRDefault="00D61BB4">
    <w:pPr>
      <w:pStyle w:val="Pieddepage"/>
      <w:tabs>
        <w:tab w:val="clear" w:pos="4153"/>
        <w:tab w:val="left" w:pos="142"/>
        <w:tab w:val="center" w:pos="4962"/>
      </w:tabs>
      <w:rPr>
        <w:rFonts w:ascii="Optimum" w:hAnsi="Optimum"/>
        <w:sz w:val="16"/>
        <w:lang w:val="en-US"/>
      </w:rPr>
    </w:pPr>
    <w:r w:rsidRPr="004B7595">
      <w:rPr>
        <w:rFonts w:ascii="Optimum" w:hAnsi="Optimum"/>
        <w:sz w:val="16"/>
        <w:lang w:val="en-US"/>
      </w:rPr>
      <w:t>This document is the property of EM MICROELECTRONIC-MARIN SA and is furnished in confidence and upon the condition that all rights originating in the information, whether patented or not, will be respected.</w:t>
    </w:r>
  </w:p>
  <w:p w14:paraId="5BBA5F06" w14:textId="77777777" w:rsidR="00D61BB4" w:rsidRPr="00FA1BFC" w:rsidRDefault="00D61BB4">
    <w:pPr>
      <w:pStyle w:val="Pieddepage"/>
      <w:tabs>
        <w:tab w:val="clear" w:pos="4153"/>
        <w:tab w:val="left" w:pos="142"/>
        <w:tab w:val="center" w:pos="4962"/>
      </w:tabs>
      <w:rPr>
        <w:sz w:val="20"/>
      </w:rPr>
    </w:pPr>
    <w:r w:rsidRPr="00FA1BFC">
      <w:rPr>
        <w:snapToGrid w:val="0"/>
      </w:rPr>
      <w:t>EM Document Center/10.12.02</w:t>
    </w:r>
    <w:r w:rsidRPr="00FA1BFC">
      <w:rPr>
        <w:snapToGrid w:val="0"/>
      </w:rPr>
      <w:tab/>
    </w:r>
    <w:r w:rsidRPr="00FA1BFC">
      <w:rPr>
        <w:snapToGrid w:val="0"/>
        <w:sz w:val="20"/>
      </w:rPr>
      <w:t xml:space="preserve">Page </w:t>
    </w:r>
    <w:r>
      <w:rPr>
        <w:snapToGrid w:val="0"/>
        <w:sz w:val="20"/>
      </w:rPr>
      <w:fldChar w:fldCharType="begin"/>
    </w:r>
    <w:r w:rsidRPr="00FA1BFC">
      <w:rPr>
        <w:snapToGrid w:val="0"/>
        <w:sz w:val="20"/>
      </w:rPr>
      <w:instrText xml:space="preserve"> PAGE </w:instrText>
    </w:r>
    <w:r>
      <w:rPr>
        <w:snapToGrid w:val="0"/>
        <w:sz w:val="20"/>
      </w:rPr>
      <w:fldChar w:fldCharType="separate"/>
    </w:r>
    <w:r w:rsidRPr="00FA1BFC">
      <w:rPr>
        <w:noProof/>
        <w:snapToGrid w:val="0"/>
        <w:sz w:val="20"/>
      </w:rPr>
      <w:t>1</w:t>
    </w:r>
    <w:r>
      <w:rPr>
        <w:snapToGrid w:val="0"/>
        <w:sz w:val="20"/>
      </w:rPr>
      <w:fldChar w:fldCharType="end"/>
    </w:r>
    <w:r w:rsidRPr="00FA1BFC">
      <w:rPr>
        <w:snapToGrid w:val="0"/>
        <w:sz w:val="20"/>
      </w:rPr>
      <w:t xml:space="preserve"> of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C9370" w14:textId="77777777" w:rsidR="00755704" w:rsidRDefault="00755704">
      <w:r>
        <w:separator/>
      </w:r>
    </w:p>
  </w:footnote>
  <w:footnote w:type="continuationSeparator" w:id="0">
    <w:p w14:paraId="2697ED4E" w14:textId="77777777" w:rsidR="00755704" w:rsidRDefault="00755704">
      <w:r>
        <w:continuationSeparator/>
      </w:r>
    </w:p>
  </w:footnote>
  <w:footnote w:id="1">
    <w:p w14:paraId="79C2D3A7" w14:textId="015E5E8A" w:rsidR="002E74FA" w:rsidRPr="002E74FA" w:rsidRDefault="002E74FA">
      <w:pPr>
        <w:pStyle w:val="Notedebasdepage"/>
        <w:rPr>
          <w:sz w:val="16"/>
          <w:szCs w:val="16"/>
        </w:rPr>
      </w:pPr>
      <w:r w:rsidRPr="002E74FA">
        <w:rPr>
          <w:rStyle w:val="Appelnotedebasdep"/>
          <w:sz w:val="16"/>
          <w:szCs w:val="16"/>
        </w:rPr>
        <w:footnoteRef/>
      </w:r>
      <w:r w:rsidRPr="002E74FA">
        <w:rPr>
          <w:sz w:val="16"/>
          <w:szCs w:val="16"/>
        </w:rPr>
        <w:t xml:space="preserve"> </w:t>
      </w:r>
      <w:proofErr w:type="spellStart"/>
      <w:proofErr w:type="gramStart"/>
      <w:r w:rsidRPr="002E74FA">
        <w:rPr>
          <w:sz w:val="16"/>
          <w:szCs w:val="16"/>
        </w:rPr>
        <w:t>starterKit</w:t>
      </w:r>
      <w:proofErr w:type="spellEnd"/>
      <w:proofErr w:type="gramEnd"/>
      <w:r w:rsidRPr="002E74FA">
        <w:rPr>
          <w:sz w:val="16"/>
          <w:szCs w:val="16"/>
        </w:rPr>
        <w:t xml:space="preserve"> : kit de développement -&gt; utilisation soit du </w:t>
      </w:r>
      <w:proofErr w:type="spellStart"/>
      <w:r w:rsidRPr="002E74FA">
        <w:rPr>
          <w:sz w:val="16"/>
          <w:szCs w:val="16"/>
        </w:rPr>
        <w:t>kitARM_ES</w:t>
      </w:r>
      <w:proofErr w:type="spellEnd"/>
      <w:r w:rsidRPr="002E74FA">
        <w:rPr>
          <w:sz w:val="16"/>
          <w:szCs w:val="16"/>
        </w:rPr>
        <w:t xml:space="preserve"> ou SKPIC32_ES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65AD" w14:textId="77777777" w:rsidR="00D61BB4" w:rsidRDefault="00D61BB4">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9275D4F" w14:textId="77777777" w:rsidR="00D61BB4" w:rsidRDefault="00D61BB4">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63C9" w14:textId="29F87298" w:rsidR="00D61BB4" w:rsidRDefault="00A122C0" w:rsidP="00F373C7">
    <w:pPr>
      <w:pStyle w:val="En-tte"/>
    </w:pPr>
    <w:r>
      <w:rPr>
        <w:noProof/>
      </w:rPr>
      <w:drawing>
        <wp:inline distT="0" distB="0" distL="0" distR="0" wp14:anchorId="3840E256" wp14:editId="00F3D8E4">
          <wp:extent cx="1924076" cy="353683"/>
          <wp:effectExtent l="0" t="0" r="0" b="8890"/>
          <wp:docPr id="1699538160" name="Image 3" descr="ETML | GESO - Group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ML | GESO - Group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9069" cy="360115"/>
                  </a:xfrm>
                  <a:prstGeom prst="rect">
                    <a:avLst/>
                  </a:prstGeom>
                  <a:noFill/>
                  <a:ln>
                    <a:noFill/>
                  </a:ln>
                </pic:spPr>
              </pic:pic>
            </a:graphicData>
          </a:graphic>
        </wp:inline>
      </w:drawing>
    </w:r>
    <w:r>
      <w:tab/>
    </w:r>
    <w:r>
      <w:tab/>
    </w:r>
    <w:r>
      <w:tab/>
    </w:r>
    <w:r>
      <w:rPr>
        <w:noProof/>
      </w:rPr>
      <w:drawing>
        <wp:inline distT="0" distB="0" distL="0" distR="0" wp14:anchorId="3C51E6E3" wp14:editId="17EA82B7">
          <wp:extent cx="698272" cy="687353"/>
          <wp:effectExtent l="0" t="0" r="6985" b="0"/>
          <wp:docPr id="469487469" name="Image 4" descr="Logo - Fixm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 Fixme.ch"/>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811" cy="713477"/>
                  </a:xfrm>
                  <a:prstGeom prst="rect">
                    <a:avLst/>
                  </a:prstGeom>
                  <a:noFill/>
                  <a:ln>
                    <a:noFill/>
                  </a:ln>
                </pic:spPr>
              </pic:pic>
            </a:graphicData>
          </a:graphic>
        </wp:inline>
      </w:drawing>
    </w:r>
  </w:p>
  <w:p w14:paraId="4C42B441" w14:textId="77777777" w:rsidR="00A122C0" w:rsidRDefault="00A122C0" w:rsidP="00F373C7">
    <w:pPr>
      <w:pStyle w:val="En-tte"/>
      <w:pBdr>
        <w:bottom w:val="single" w:sz="6" w:space="1" w:color="auto"/>
      </w:pBdr>
    </w:pPr>
  </w:p>
  <w:p w14:paraId="04BFD37D" w14:textId="77777777" w:rsidR="00A122C0" w:rsidRPr="00F373C7" w:rsidRDefault="00A122C0" w:rsidP="00F37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000" w:firstRow="0" w:lastRow="0" w:firstColumn="0" w:lastColumn="0" w:noHBand="0" w:noVBand="0"/>
    </w:tblPr>
    <w:tblGrid>
      <w:gridCol w:w="1384"/>
      <w:gridCol w:w="3827"/>
      <w:gridCol w:w="5103"/>
    </w:tblGrid>
    <w:tr w:rsidR="00D61BB4" w14:paraId="3E7CD12E" w14:textId="77777777">
      <w:tc>
        <w:tcPr>
          <w:tcW w:w="1384" w:type="dxa"/>
        </w:tcPr>
        <w:p w14:paraId="5A8B953E" w14:textId="785E4EBB" w:rsidR="00D61BB4" w:rsidRDefault="00000000">
          <w:pPr>
            <w:pStyle w:val="En-tte"/>
            <w:ind w:right="-108"/>
            <w:rPr>
              <w:rFonts w:ascii="Arial" w:hAnsi="Arial"/>
              <w:b/>
              <w:sz w:val="12"/>
            </w:rPr>
          </w:pPr>
          <w:r>
            <w:rPr>
              <w:noProof/>
            </w:rPr>
            <w:pict w14:anchorId="489D71E2">
              <v:rect id="Rectangle 469487424" o:spid="_x0000_s1026" style="position:absolute;margin-left:62.4pt;margin-top:1.75pt;width:309.6pt;height:4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" o:allowincell="f" filled="f" stroked="f">
                <v:textbox inset="0,0,0,0">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v:textbox>
              </v:rect>
            </w:pict>
          </w:r>
          <w:r w:rsidR="00D61BB4">
            <w:rPr>
              <w:noProof/>
              <w:lang w:val="fr-CH" w:eastAsia="fr-CH"/>
            </w:rPr>
            <w:drawing>
              <wp:inline distT="0" distB="0" distL="0" distR="0" wp14:anchorId="3116A868" wp14:editId="4D477BBE">
                <wp:extent cx="743585" cy="631825"/>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3585" cy="631825"/>
                        </a:xfrm>
                        <a:prstGeom prst="rect">
                          <a:avLst/>
                        </a:prstGeom>
                        <a:noFill/>
                        <a:ln>
                          <a:noFill/>
                        </a:ln>
                      </pic:spPr>
                    </pic:pic>
                  </a:graphicData>
                </a:graphic>
              </wp:inline>
            </w:drawing>
          </w:r>
        </w:p>
      </w:tc>
      <w:tc>
        <w:tcPr>
          <w:tcW w:w="3827" w:type="dxa"/>
          <w:tcBorders>
            <w:bottom w:val="single" w:sz="8" w:space="0" w:color="000000"/>
          </w:tcBorders>
        </w:tcPr>
        <w:p w14:paraId="37E953F9" w14:textId="77777777" w:rsidR="00D61BB4" w:rsidRDefault="00D61BB4">
          <w:pPr>
            <w:pStyle w:val="En-tte"/>
            <w:ind w:left="-108"/>
            <w:rPr>
              <w:sz w:val="12"/>
            </w:rPr>
          </w:pPr>
        </w:p>
        <w:p w14:paraId="0D47593E" w14:textId="77777777" w:rsidR="00D61BB4" w:rsidRDefault="00D61BB4">
          <w:pPr>
            <w:pStyle w:val="En-tte"/>
            <w:ind w:left="-108"/>
            <w:rPr>
              <w:sz w:val="12"/>
            </w:rPr>
          </w:pPr>
        </w:p>
        <w:p w14:paraId="05375494" w14:textId="77777777" w:rsidR="00D61BB4" w:rsidRDefault="00D61BB4">
          <w:pPr>
            <w:pStyle w:val="En-tte"/>
            <w:ind w:left="-108"/>
            <w:rPr>
              <w:sz w:val="12"/>
            </w:rPr>
          </w:pPr>
        </w:p>
        <w:p w14:paraId="36B455F5" w14:textId="77777777" w:rsidR="00D61BB4" w:rsidRDefault="00D61BB4">
          <w:pPr>
            <w:pStyle w:val="En-tte"/>
            <w:ind w:left="-108"/>
            <w:rPr>
              <w:sz w:val="12"/>
            </w:rPr>
          </w:pPr>
        </w:p>
        <w:p w14:paraId="3F526794" w14:textId="77777777" w:rsidR="00D61BB4" w:rsidRDefault="00D61BB4">
          <w:pPr>
            <w:pStyle w:val="En-tte"/>
            <w:rPr>
              <w:rFonts w:ascii="Arial" w:hAnsi="Arial"/>
              <w:b/>
              <w:sz w:val="12"/>
            </w:rPr>
          </w:pPr>
        </w:p>
      </w:tc>
      <w:tc>
        <w:tcPr>
          <w:tcW w:w="5103" w:type="dxa"/>
          <w:tcBorders>
            <w:bottom w:val="single" w:sz="8" w:space="0" w:color="000000"/>
          </w:tcBorders>
        </w:tcPr>
        <w:p w14:paraId="575C6EDB" w14:textId="77777777" w:rsidR="00D61BB4" w:rsidRDefault="00D61BB4">
          <w:pPr>
            <w:pStyle w:val="En-tte"/>
            <w:tabs>
              <w:tab w:val="clear" w:pos="4153"/>
            </w:tabs>
            <w:jc w:val="right"/>
            <w:rPr>
              <w:rFonts w:ascii="Arial" w:hAnsi="Arial"/>
              <w:b/>
              <w:sz w:val="12"/>
            </w:rPr>
          </w:pPr>
        </w:p>
        <w:p w14:paraId="1015BC73" w14:textId="77777777" w:rsidR="00D61BB4" w:rsidRDefault="00D61BB4">
          <w:pPr>
            <w:pStyle w:val="En-tte"/>
            <w:tabs>
              <w:tab w:val="clear" w:pos="4153"/>
            </w:tabs>
            <w:jc w:val="right"/>
            <w:rPr>
              <w:rFonts w:ascii="Arial" w:hAnsi="Arial"/>
              <w:b/>
              <w:sz w:val="12"/>
            </w:rPr>
          </w:pPr>
        </w:p>
        <w:p w14:paraId="2CEB490B" w14:textId="77777777" w:rsidR="00D61BB4" w:rsidRDefault="00D61BB4">
          <w:pPr>
            <w:pStyle w:val="En-tte"/>
            <w:tabs>
              <w:tab w:val="clear" w:pos="4153"/>
            </w:tabs>
            <w:jc w:val="right"/>
            <w:rPr>
              <w:rFonts w:ascii="Arial" w:hAnsi="Arial"/>
              <w:b/>
              <w:sz w:val="12"/>
            </w:rPr>
          </w:pPr>
        </w:p>
        <w:p w14:paraId="595DE67D" w14:textId="77777777" w:rsidR="00D61BB4" w:rsidRDefault="00D61BB4">
          <w:pPr>
            <w:pStyle w:val="En-tte"/>
            <w:tabs>
              <w:tab w:val="clear" w:pos="4153"/>
            </w:tabs>
            <w:jc w:val="right"/>
            <w:rPr>
              <w:rFonts w:ascii="Arial" w:hAnsi="Arial"/>
              <w:b/>
              <w:sz w:val="12"/>
            </w:rPr>
          </w:pPr>
        </w:p>
        <w:p w14:paraId="02602BCC" w14:textId="77777777" w:rsidR="00D61BB4" w:rsidRDefault="00D61BB4">
          <w:pPr>
            <w:pStyle w:val="En-tte"/>
            <w:tabs>
              <w:tab w:val="clear" w:pos="4153"/>
            </w:tabs>
            <w:jc w:val="right"/>
            <w:rPr>
              <w:rFonts w:ascii="Arial" w:hAnsi="Arial"/>
              <w:b/>
              <w:sz w:val="12"/>
            </w:rPr>
          </w:pPr>
          <w:r>
            <w:rPr>
              <w:rFonts w:ascii="Arial" w:hAnsi="Arial"/>
              <w:b/>
              <w:sz w:val="36"/>
            </w:rPr>
            <w:t>PRODUCT MARKING</w:t>
          </w:r>
        </w:p>
      </w:tc>
    </w:tr>
  </w:tbl>
  <w:p w14:paraId="5571A1A9" w14:textId="77777777" w:rsidR="00D61BB4" w:rsidRDefault="00D61B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02C"/>
    <w:multiLevelType w:val="hybridMultilevel"/>
    <w:tmpl w:val="3FDC5E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 w15:restartNumberingAfterBreak="0">
    <w:nsid w:val="012513D5"/>
    <w:multiLevelType w:val="hybridMultilevel"/>
    <w:tmpl w:val="9636FD9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9F1BA3"/>
    <w:multiLevelType w:val="hybridMultilevel"/>
    <w:tmpl w:val="CC6AB4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1BF7D29"/>
    <w:multiLevelType w:val="hybridMultilevel"/>
    <w:tmpl w:val="B8BCB07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4" w15:restartNumberingAfterBreak="0">
    <w:nsid w:val="193D7F03"/>
    <w:multiLevelType w:val="hybridMultilevel"/>
    <w:tmpl w:val="C6AC2D9E"/>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1CF81DC2"/>
    <w:multiLevelType w:val="hybridMultilevel"/>
    <w:tmpl w:val="7F38F5F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38722560"/>
    <w:multiLevelType w:val="hybridMultilevel"/>
    <w:tmpl w:val="0D1425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7" w15:restartNumberingAfterBreak="0">
    <w:nsid w:val="3AE76ECF"/>
    <w:multiLevelType w:val="hybridMultilevel"/>
    <w:tmpl w:val="AF7830D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8" w15:restartNumberingAfterBreak="0">
    <w:nsid w:val="44B75402"/>
    <w:multiLevelType w:val="hybridMultilevel"/>
    <w:tmpl w:val="11D22574"/>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9" w15:restartNumberingAfterBreak="0">
    <w:nsid w:val="45230252"/>
    <w:multiLevelType w:val="multilevel"/>
    <w:tmpl w:val="6592FB5C"/>
    <w:lvl w:ilvl="0">
      <w:start w:val="1"/>
      <w:numFmt w:val="decimal"/>
      <w:pStyle w:val="Titre1"/>
      <w:lvlText w:val="%1."/>
      <w:lvlJc w:val="left"/>
      <w:pPr>
        <w:tabs>
          <w:tab w:val="num" w:pos="567"/>
        </w:tabs>
        <w:ind w:left="567" w:hanging="567"/>
      </w:pPr>
      <w:rPr>
        <w:rFonts w:ascii="Arial" w:hAnsi="Arial" w:hint="default"/>
        <w:b/>
        <w:i w:val="0"/>
        <w:color w:val="auto"/>
        <w:sz w:val="24"/>
      </w:rPr>
    </w:lvl>
    <w:lvl w:ilvl="1">
      <w:start w:val="1"/>
      <w:numFmt w:val="decimal"/>
      <w:pStyle w:val="Titre2"/>
      <w:lvlText w:val="%1.%2"/>
      <w:lvlJc w:val="left"/>
      <w:pPr>
        <w:tabs>
          <w:tab w:val="num" w:pos="1134"/>
        </w:tabs>
        <w:ind w:left="1134" w:hanging="567"/>
      </w:pPr>
      <w:rPr>
        <w:rFonts w:ascii="Arial" w:hAnsi="Arial" w:hint="default"/>
        <w:b/>
        <w:i w:val="0"/>
        <w:caps/>
        <w:strike w:val="0"/>
        <w:dstrike w:val="0"/>
        <w:vanish w:val="0"/>
        <w:sz w:val="20"/>
        <w:vertAlign w:val="baseline"/>
      </w:rPr>
    </w:lvl>
    <w:lvl w:ilvl="2">
      <w:start w:val="1"/>
      <w:numFmt w:val="decimal"/>
      <w:pStyle w:val="Titre3"/>
      <w:lvlText w:val="%1.%2.%3"/>
      <w:lvlJc w:val="left"/>
      <w:pPr>
        <w:tabs>
          <w:tab w:val="num" w:pos="1985"/>
        </w:tabs>
        <w:ind w:left="1985" w:hanging="851"/>
      </w:pPr>
      <w:rPr>
        <w:rFonts w:ascii="Arial" w:hAnsi="Arial" w:hint="default"/>
        <w:b w:val="0"/>
        <w:i/>
        <w:color w:val="auto"/>
        <w:sz w:val="20"/>
      </w:rPr>
    </w:lvl>
    <w:lvl w:ilvl="3">
      <w:start w:val="1"/>
      <w:numFmt w:val="decimal"/>
      <w:pStyle w:val="Titre4"/>
      <w:lvlText w:val="%1.%2.%3.%4."/>
      <w:lvlJc w:val="left"/>
      <w:pPr>
        <w:tabs>
          <w:tab w:val="num" w:pos="2835"/>
        </w:tabs>
        <w:ind w:left="2835" w:hanging="85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EC4757D"/>
    <w:multiLevelType w:val="hybridMultilevel"/>
    <w:tmpl w:val="0CAEC72A"/>
    <w:lvl w:ilvl="0" w:tplc="100C0011">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11" w15:restartNumberingAfterBreak="0">
    <w:nsid w:val="51CB1313"/>
    <w:multiLevelType w:val="hybridMultilevel"/>
    <w:tmpl w:val="C52E268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2" w15:restartNumberingAfterBreak="0">
    <w:nsid w:val="533318C1"/>
    <w:multiLevelType w:val="hybridMultilevel"/>
    <w:tmpl w:val="D7EAD6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13">
      <w:start w:val="1"/>
      <w:numFmt w:val="upperRoman"/>
      <w:lvlText w:val="%3."/>
      <w:lvlJc w:val="right"/>
      <w:pPr>
        <w:ind w:left="2160" w:hanging="360"/>
      </w:p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5130BCE"/>
    <w:multiLevelType w:val="hybridMultilevel"/>
    <w:tmpl w:val="33664FD4"/>
    <w:lvl w:ilvl="0" w:tplc="100C0013">
      <w:start w:val="1"/>
      <w:numFmt w:val="upperRoman"/>
      <w:lvlText w:val="%1."/>
      <w:lvlJc w:val="right"/>
      <w:pPr>
        <w:ind w:left="2907" w:hanging="360"/>
      </w:pPr>
    </w:lvl>
    <w:lvl w:ilvl="1" w:tplc="100C0019" w:tentative="1">
      <w:start w:val="1"/>
      <w:numFmt w:val="lowerLetter"/>
      <w:lvlText w:val="%2."/>
      <w:lvlJc w:val="left"/>
      <w:pPr>
        <w:ind w:left="3627" w:hanging="360"/>
      </w:pPr>
    </w:lvl>
    <w:lvl w:ilvl="2" w:tplc="100C001B" w:tentative="1">
      <w:start w:val="1"/>
      <w:numFmt w:val="lowerRoman"/>
      <w:lvlText w:val="%3."/>
      <w:lvlJc w:val="right"/>
      <w:pPr>
        <w:ind w:left="4347" w:hanging="180"/>
      </w:pPr>
    </w:lvl>
    <w:lvl w:ilvl="3" w:tplc="100C000F" w:tentative="1">
      <w:start w:val="1"/>
      <w:numFmt w:val="decimal"/>
      <w:lvlText w:val="%4."/>
      <w:lvlJc w:val="left"/>
      <w:pPr>
        <w:ind w:left="5067" w:hanging="360"/>
      </w:pPr>
    </w:lvl>
    <w:lvl w:ilvl="4" w:tplc="100C0019" w:tentative="1">
      <w:start w:val="1"/>
      <w:numFmt w:val="lowerLetter"/>
      <w:lvlText w:val="%5."/>
      <w:lvlJc w:val="left"/>
      <w:pPr>
        <w:ind w:left="5787" w:hanging="360"/>
      </w:pPr>
    </w:lvl>
    <w:lvl w:ilvl="5" w:tplc="100C001B" w:tentative="1">
      <w:start w:val="1"/>
      <w:numFmt w:val="lowerRoman"/>
      <w:lvlText w:val="%6."/>
      <w:lvlJc w:val="right"/>
      <w:pPr>
        <w:ind w:left="6507" w:hanging="180"/>
      </w:pPr>
    </w:lvl>
    <w:lvl w:ilvl="6" w:tplc="100C000F" w:tentative="1">
      <w:start w:val="1"/>
      <w:numFmt w:val="decimal"/>
      <w:lvlText w:val="%7."/>
      <w:lvlJc w:val="left"/>
      <w:pPr>
        <w:ind w:left="7227" w:hanging="360"/>
      </w:pPr>
    </w:lvl>
    <w:lvl w:ilvl="7" w:tplc="100C0019" w:tentative="1">
      <w:start w:val="1"/>
      <w:numFmt w:val="lowerLetter"/>
      <w:lvlText w:val="%8."/>
      <w:lvlJc w:val="left"/>
      <w:pPr>
        <w:ind w:left="7947" w:hanging="360"/>
      </w:pPr>
    </w:lvl>
    <w:lvl w:ilvl="8" w:tplc="100C001B" w:tentative="1">
      <w:start w:val="1"/>
      <w:numFmt w:val="lowerRoman"/>
      <w:lvlText w:val="%9."/>
      <w:lvlJc w:val="right"/>
      <w:pPr>
        <w:ind w:left="8667" w:hanging="180"/>
      </w:pPr>
    </w:lvl>
  </w:abstractNum>
  <w:abstractNum w:abstractNumId="14" w15:restartNumberingAfterBreak="0">
    <w:nsid w:val="572E57DE"/>
    <w:multiLevelType w:val="hybridMultilevel"/>
    <w:tmpl w:val="44E0CE58"/>
    <w:lvl w:ilvl="0" w:tplc="100C0001">
      <w:start w:val="1"/>
      <w:numFmt w:val="bullet"/>
      <w:lvlText w:val=""/>
      <w:lvlJc w:val="left"/>
      <w:pPr>
        <w:ind w:left="2160" w:hanging="360"/>
      </w:pPr>
      <w:rPr>
        <w:rFonts w:ascii="Symbol" w:hAnsi="Symbol" w:hint="default"/>
      </w:rPr>
    </w:lvl>
    <w:lvl w:ilvl="1" w:tplc="100C0003" w:tentative="1">
      <w:start w:val="1"/>
      <w:numFmt w:val="bullet"/>
      <w:lvlText w:val="o"/>
      <w:lvlJc w:val="left"/>
      <w:pPr>
        <w:ind w:left="2880" w:hanging="360"/>
      </w:pPr>
      <w:rPr>
        <w:rFonts w:ascii="Courier New" w:hAnsi="Courier New" w:cs="Courier New" w:hint="default"/>
      </w:rPr>
    </w:lvl>
    <w:lvl w:ilvl="2" w:tplc="100C0005" w:tentative="1">
      <w:start w:val="1"/>
      <w:numFmt w:val="bullet"/>
      <w:lvlText w:val=""/>
      <w:lvlJc w:val="left"/>
      <w:pPr>
        <w:ind w:left="3600" w:hanging="360"/>
      </w:pPr>
      <w:rPr>
        <w:rFonts w:ascii="Wingdings" w:hAnsi="Wingdings" w:hint="default"/>
      </w:rPr>
    </w:lvl>
    <w:lvl w:ilvl="3" w:tplc="100C0001" w:tentative="1">
      <w:start w:val="1"/>
      <w:numFmt w:val="bullet"/>
      <w:lvlText w:val=""/>
      <w:lvlJc w:val="left"/>
      <w:pPr>
        <w:ind w:left="4320" w:hanging="360"/>
      </w:pPr>
      <w:rPr>
        <w:rFonts w:ascii="Symbol" w:hAnsi="Symbol" w:hint="default"/>
      </w:rPr>
    </w:lvl>
    <w:lvl w:ilvl="4" w:tplc="100C0003" w:tentative="1">
      <w:start w:val="1"/>
      <w:numFmt w:val="bullet"/>
      <w:lvlText w:val="o"/>
      <w:lvlJc w:val="left"/>
      <w:pPr>
        <w:ind w:left="5040" w:hanging="360"/>
      </w:pPr>
      <w:rPr>
        <w:rFonts w:ascii="Courier New" w:hAnsi="Courier New" w:cs="Courier New" w:hint="default"/>
      </w:rPr>
    </w:lvl>
    <w:lvl w:ilvl="5" w:tplc="100C0005" w:tentative="1">
      <w:start w:val="1"/>
      <w:numFmt w:val="bullet"/>
      <w:lvlText w:val=""/>
      <w:lvlJc w:val="left"/>
      <w:pPr>
        <w:ind w:left="5760" w:hanging="360"/>
      </w:pPr>
      <w:rPr>
        <w:rFonts w:ascii="Wingdings" w:hAnsi="Wingdings" w:hint="default"/>
      </w:rPr>
    </w:lvl>
    <w:lvl w:ilvl="6" w:tplc="100C0001" w:tentative="1">
      <w:start w:val="1"/>
      <w:numFmt w:val="bullet"/>
      <w:lvlText w:val=""/>
      <w:lvlJc w:val="left"/>
      <w:pPr>
        <w:ind w:left="6480" w:hanging="360"/>
      </w:pPr>
      <w:rPr>
        <w:rFonts w:ascii="Symbol" w:hAnsi="Symbol" w:hint="default"/>
      </w:rPr>
    </w:lvl>
    <w:lvl w:ilvl="7" w:tplc="100C0003" w:tentative="1">
      <w:start w:val="1"/>
      <w:numFmt w:val="bullet"/>
      <w:lvlText w:val="o"/>
      <w:lvlJc w:val="left"/>
      <w:pPr>
        <w:ind w:left="7200" w:hanging="360"/>
      </w:pPr>
      <w:rPr>
        <w:rFonts w:ascii="Courier New" w:hAnsi="Courier New" w:cs="Courier New" w:hint="default"/>
      </w:rPr>
    </w:lvl>
    <w:lvl w:ilvl="8" w:tplc="100C0005" w:tentative="1">
      <w:start w:val="1"/>
      <w:numFmt w:val="bullet"/>
      <w:lvlText w:val=""/>
      <w:lvlJc w:val="left"/>
      <w:pPr>
        <w:ind w:left="7920" w:hanging="360"/>
      </w:pPr>
      <w:rPr>
        <w:rFonts w:ascii="Wingdings" w:hAnsi="Wingdings" w:hint="default"/>
      </w:rPr>
    </w:lvl>
  </w:abstractNum>
  <w:abstractNum w:abstractNumId="15" w15:restartNumberingAfterBreak="0">
    <w:nsid w:val="5BF226BA"/>
    <w:multiLevelType w:val="hybridMultilevel"/>
    <w:tmpl w:val="EB7CA854"/>
    <w:lvl w:ilvl="0" w:tplc="100C0013">
      <w:start w:val="1"/>
      <w:numFmt w:val="upperRoman"/>
      <w:lvlText w:val="%1."/>
      <w:lvlJc w:val="righ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16" w15:restartNumberingAfterBreak="0">
    <w:nsid w:val="65581B3B"/>
    <w:multiLevelType w:val="hybridMultilevel"/>
    <w:tmpl w:val="D908B8B0"/>
    <w:lvl w:ilvl="0" w:tplc="100C0001">
      <w:start w:val="1"/>
      <w:numFmt w:val="bullet"/>
      <w:lvlText w:val=""/>
      <w:lvlJc w:val="left"/>
      <w:pPr>
        <w:ind w:left="1342" w:hanging="360"/>
      </w:pPr>
      <w:rPr>
        <w:rFonts w:ascii="Symbol" w:hAnsi="Symbol" w:hint="default"/>
      </w:rPr>
    </w:lvl>
    <w:lvl w:ilvl="1" w:tplc="100C0003">
      <w:start w:val="1"/>
      <w:numFmt w:val="bullet"/>
      <w:lvlText w:val="o"/>
      <w:lvlJc w:val="left"/>
      <w:pPr>
        <w:ind w:left="2062" w:hanging="360"/>
      </w:pPr>
      <w:rPr>
        <w:rFonts w:ascii="Courier New" w:hAnsi="Courier New" w:cs="Courier New" w:hint="default"/>
      </w:rPr>
    </w:lvl>
    <w:lvl w:ilvl="2" w:tplc="100C0005" w:tentative="1">
      <w:start w:val="1"/>
      <w:numFmt w:val="bullet"/>
      <w:lvlText w:val=""/>
      <w:lvlJc w:val="left"/>
      <w:pPr>
        <w:ind w:left="2782" w:hanging="360"/>
      </w:pPr>
      <w:rPr>
        <w:rFonts w:ascii="Wingdings" w:hAnsi="Wingdings" w:hint="default"/>
      </w:rPr>
    </w:lvl>
    <w:lvl w:ilvl="3" w:tplc="100C0001" w:tentative="1">
      <w:start w:val="1"/>
      <w:numFmt w:val="bullet"/>
      <w:lvlText w:val=""/>
      <w:lvlJc w:val="left"/>
      <w:pPr>
        <w:ind w:left="3502" w:hanging="360"/>
      </w:pPr>
      <w:rPr>
        <w:rFonts w:ascii="Symbol" w:hAnsi="Symbol" w:hint="default"/>
      </w:rPr>
    </w:lvl>
    <w:lvl w:ilvl="4" w:tplc="100C0003" w:tentative="1">
      <w:start w:val="1"/>
      <w:numFmt w:val="bullet"/>
      <w:lvlText w:val="o"/>
      <w:lvlJc w:val="left"/>
      <w:pPr>
        <w:ind w:left="4222" w:hanging="360"/>
      </w:pPr>
      <w:rPr>
        <w:rFonts w:ascii="Courier New" w:hAnsi="Courier New" w:cs="Courier New" w:hint="default"/>
      </w:rPr>
    </w:lvl>
    <w:lvl w:ilvl="5" w:tplc="100C0005" w:tentative="1">
      <w:start w:val="1"/>
      <w:numFmt w:val="bullet"/>
      <w:lvlText w:val=""/>
      <w:lvlJc w:val="left"/>
      <w:pPr>
        <w:ind w:left="4942" w:hanging="360"/>
      </w:pPr>
      <w:rPr>
        <w:rFonts w:ascii="Wingdings" w:hAnsi="Wingdings" w:hint="default"/>
      </w:rPr>
    </w:lvl>
    <w:lvl w:ilvl="6" w:tplc="100C0001" w:tentative="1">
      <w:start w:val="1"/>
      <w:numFmt w:val="bullet"/>
      <w:lvlText w:val=""/>
      <w:lvlJc w:val="left"/>
      <w:pPr>
        <w:ind w:left="5662" w:hanging="360"/>
      </w:pPr>
      <w:rPr>
        <w:rFonts w:ascii="Symbol" w:hAnsi="Symbol" w:hint="default"/>
      </w:rPr>
    </w:lvl>
    <w:lvl w:ilvl="7" w:tplc="100C0003" w:tentative="1">
      <w:start w:val="1"/>
      <w:numFmt w:val="bullet"/>
      <w:lvlText w:val="o"/>
      <w:lvlJc w:val="left"/>
      <w:pPr>
        <w:ind w:left="6382" w:hanging="360"/>
      </w:pPr>
      <w:rPr>
        <w:rFonts w:ascii="Courier New" w:hAnsi="Courier New" w:cs="Courier New" w:hint="default"/>
      </w:rPr>
    </w:lvl>
    <w:lvl w:ilvl="8" w:tplc="100C0005" w:tentative="1">
      <w:start w:val="1"/>
      <w:numFmt w:val="bullet"/>
      <w:lvlText w:val=""/>
      <w:lvlJc w:val="left"/>
      <w:pPr>
        <w:ind w:left="7102" w:hanging="360"/>
      </w:pPr>
      <w:rPr>
        <w:rFonts w:ascii="Wingdings" w:hAnsi="Wingdings" w:hint="default"/>
      </w:rPr>
    </w:lvl>
  </w:abstractNum>
  <w:abstractNum w:abstractNumId="17" w15:restartNumberingAfterBreak="0">
    <w:nsid w:val="788C5BB7"/>
    <w:multiLevelType w:val="hybridMultilevel"/>
    <w:tmpl w:val="8B3E2D8E"/>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8" w15:restartNumberingAfterBreak="0">
    <w:nsid w:val="7C3E244E"/>
    <w:multiLevelType w:val="hybridMultilevel"/>
    <w:tmpl w:val="2D601AB8"/>
    <w:lvl w:ilvl="0" w:tplc="445870C2">
      <w:start w:val="1"/>
      <w:numFmt w:val="decimal"/>
      <w:pStyle w:val="OpenIssue"/>
      <w:lvlText w:val="Open Issue %1:"/>
      <w:lvlJc w:val="left"/>
      <w:pPr>
        <w:ind w:left="252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055082145">
    <w:abstractNumId w:val="9"/>
  </w:num>
  <w:num w:numId="2" w16cid:durableId="347024132">
    <w:abstractNumId w:val="18"/>
  </w:num>
  <w:num w:numId="3" w16cid:durableId="400451277">
    <w:abstractNumId w:val="1"/>
  </w:num>
  <w:num w:numId="4" w16cid:durableId="1040469271">
    <w:abstractNumId w:val="14"/>
  </w:num>
  <w:num w:numId="5" w16cid:durableId="924920001">
    <w:abstractNumId w:val="0"/>
  </w:num>
  <w:num w:numId="6" w16cid:durableId="459423582">
    <w:abstractNumId w:val="4"/>
  </w:num>
  <w:num w:numId="7" w16cid:durableId="1153983028">
    <w:abstractNumId w:val="2"/>
  </w:num>
  <w:num w:numId="8" w16cid:durableId="1546746571">
    <w:abstractNumId w:val="7"/>
  </w:num>
  <w:num w:numId="9" w16cid:durableId="1296905861">
    <w:abstractNumId w:val="11"/>
  </w:num>
  <w:num w:numId="10" w16cid:durableId="58021644">
    <w:abstractNumId w:val="6"/>
  </w:num>
  <w:num w:numId="11" w16cid:durableId="1921062785">
    <w:abstractNumId w:val="10"/>
  </w:num>
  <w:num w:numId="12" w16cid:durableId="1331442576">
    <w:abstractNumId w:val="12"/>
  </w:num>
  <w:num w:numId="13" w16cid:durableId="1732532241">
    <w:abstractNumId w:val="8"/>
  </w:num>
  <w:num w:numId="14" w16cid:durableId="2138058444">
    <w:abstractNumId w:val="17"/>
  </w:num>
  <w:num w:numId="15" w16cid:durableId="2128154340">
    <w:abstractNumId w:val="16"/>
  </w:num>
  <w:num w:numId="16" w16cid:durableId="1870684080">
    <w:abstractNumId w:val="5"/>
  </w:num>
  <w:num w:numId="17" w16cid:durableId="1095662980">
    <w:abstractNumId w:val="3"/>
  </w:num>
  <w:num w:numId="18" w16cid:durableId="726297595">
    <w:abstractNumId w:val="15"/>
  </w:num>
  <w:num w:numId="19" w16cid:durableId="486635202">
    <w:abstractNumId w:val="1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ippe Bovey">
    <w15:presenceInfo w15:providerId="AD" w15:userId="S::philippe.bovey@eduvaud.ch::90d2504d-7845-4c3f-8575-1476b38c5d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111"/>
    <o:shapelayout v:ext="edit">
      <o:idmap v:ext="edit" data="1"/>
    </o:shapelayout>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15A7"/>
    <w:rsid w:val="00000540"/>
    <w:rsid w:val="0000064C"/>
    <w:rsid w:val="000008DF"/>
    <w:rsid w:val="00000E8A"/>
    <w:rsid w:val="000011C4"/>
    <w:rsid w:val="000018D3"/>
    <w:rsid w:val="00001D0B"/>
    <w:rsid w:val="00002456"/>
    <w:rsid w:val="0000299E"/>
    <w:rsid w:val="000029A2"/>
    <w:rsid w:val="00002CDC"/>
    <w:rsid w:val="00005352"/>
    <w:rsid w:val="0000544B"/>
    <w:rsid w:val="00006725"/>
    <w:rsid w:val="000068AB"/>
    <w:rsid w:val="00011CA8"/>
    <w:rsid w:val="00011D94"/>
    <w:rsid w:val="00011E04"/>
    <w:rsid w:val="00011F78"/>
    <w:rsid w:val="00013EDE"/>
    <w:rsid w:val="00015679"/>
    <w:rsid w:val="0001637A"/>
    <w:rsid w:val="00017D88"/>
    <w:rsid w:val="00020371"/>
    <w:rsid w:val="000203E7"/>
    <w:rsid w:val="00020E48"/>
    <w:rsid w:val="00022A40"/>
    <w:rsid w:val="00022B52"/>
    <w:rsid w:val="000254C2"/>
    <w:rsid w:val="00026102"/>
    <w:rsid w:val="00026FD6"/>
    <w:rsid w:val="000301D4"/>
    <w:rsid w:val="00030BF9"/>
    <w:rsid w:val="000316FD"/>
    <w:rsid w:val="00031DA7"/>
    <w:rsid w:val="00031FF6"/>
    <w:rsid w:val="000329BD"/>
    <w:rsid w:val="00032F1D"/>
    <w:rsid w:val="000331E4"/>
    <w:rsid w:val="000352E2"/>
    <w:rsid w:val="000354CD"/>
    <w:rsid w:val="00035904"/>
    <w:rsid w:val="00036B73"/>
    <w:rsid w:val="00037458"/>
    <w:rsid w:val="00037587"/>
    <w:rsid w:val="00042950"/>
    <w:rsid w:val="00043C1A"/>
    <w:rsid w:val="0004433F"/>
    <w:rsid w:val="0004478F"/>
    <w:rsid w:val="0004547A"/>
    <w:rsid w:val="00045597"/>
    <w:rsid w:val="00045FB7"/>
    <w:rsid w:val="000473C9"/>
    <w:rsid w:val="00050740"/>
    <w:rsid w:val="00050AB4"/>
    <w:rsid w:val="00050D49"/>
    <w:rsid w:val="00050D8E"/>
    <w:rsid w:val="000510CF"/>
    <w:rsid w:val="0005125E"/>
    <w:rsid w:val="00051837"/>
    <w:rsid w:val="00051CC4"/>
    <w:rsid w:val="00051F91"/>
    <w:rsid w:val="00052FA0"/>
    <w:rsid w:val="0005348B"/>
    <w:rsid w:val="000538F6"/>
    <w:rsid w:val="00053ABF"/>
    <w:rsid w:val="0005476C"/>
    <w:rsid w:val="0005497E"/>
    <w:rsid w:val="0005564B"/>
    <w:rsid w:val="0005593B"/>
    <w:rsid w:val="000559ED"/>
    <w:rsid w:val="000579A0"/>
    <w:rsid w:val="00057CC7"/>
    <w:rsid w:val="00060638"/>
    <w:rsid w:val="0006185F"/>
    <w:rsid w:val="0006193A"/>
    <w:rsid w:val="0006244D"/>
    <w:rsid w:val="0006319F"/>
    <w:rsid w:val="000632C8"/>
    <w:rsid w:val="00064436"/>
    <w:rsid w:val="000653BE"/>
    <w:rsid w:val="0006542A"/>
    <w:rsid w:val="00067AAE"/>
    <w:rsid w:val="00067EDE"/>
    <w:rsid w:val="000703A9"/>
    <w:rsid w:val="000703B2"/>
    <w:rsid w:val="000739C5"/>
    <w:rsid w:val="00073ADD"/>
    <w:rsid w:val="00074FD2"/>
    <w:rsid w:val="000756D0"/>
    <w:rsid w:val="000763BC"/>
    <w:rsid w:val="0007644B"/>
    <w:rsid w:val="000773D3"/>
    <w:rsid w:val="000775A2"/>
    <w:rsid w:val="00077E1E"/>
    <w:rsid w:val="0008023B"/>
    <w:rsid w:val="0008150C"/>
    <w:rsid w:val="00081F2F"/>
    <w:rsid w:val="000823D0"/>
    <w:rsid w:val="00082617"/>
    <w:rsid w:val="00082818"/>
    <w:rsid w:val="0008295D"/>
    <w:rsid w:val="00083258"/>
    <w:rsid w:val="0008362D"/>
    <w:rsid w:val="00084F5B"/>
    <w:rsid w:val="000855E9"/>
    <w:rsid w:val="00085B73"/>
    <w:rsid w:val="00085C2D"/>
    <w:rsid w:val="00086CD0"/>
    <w:rsid w:val="000871E2"/>
    <w:rsid w:val="00090778"/>
    <w:rsid w:val="000907E7"/>
    <w:rsid w:val="00091990"/>
    <w:rsid w:val="00091B91"/>
    <w:rsid w:val="00091C15"/>
    <w:rsid w:val="00093273"/>
    <w:rsid w:val="0009346D"/>
    <w:rsid w:val="000941F4"/>
    <w:rsid w:val="000941FE"/>
    <w:rsid w:val="0009466A"/>
    <w:rsid w:val="000948DB"/>
    <w:rsid w:val="000952CF"/>
    <w:rsid w:val="00095670"/>
    <w:rsid w:val="000957B7"/>
    <w:rsid w:val="00095D8A"/>
    <w:rsid w:val="000968A5"/>
    <w:rsid w:val="00096BE3"/>
    <w:rsid w:val="00096ECF"/>
    <w:rsid w:val="0009737A"/>
    <w:rsid w:val="00097604"/>
    <w:rsid w:val="00097A38"/>
    <w:rsid w:val="00097B62"/>
    <w:rsid w:val="000A0231"/>
    <w:rsid w:val="000A0A89"/>
    <w:rsid w:val="000A183B"/>
    <w:rsid w:val="000A2A87"/>
    <w:rsid w:val="000A3192"/>
    <w:rsid w:val="000A387E"/>
    <w:rsid w:val="000A3A44"/>
    <w:rsid w:val="000A60B6"/>
    <w:rsid w:val="000A6A87"/>
    <w:rsid w:val="000B05C3"/>
    <w:rsid w:val="000B07F7"/>
    <w:rsid w:val="000B0851"/>
    <w:rsid w:val="000B0B84"/>
    <w:rsid w:val="000B1019"/>
    <w:rsid w:val="000B3057"/>
    <w:rsid w:val="000B311C"/>
    <w:rsid w:val="000B33DF"/>
    <w:rsid w:val="000B3965"/>
    <w:rsid w:val="000B43BF"/>
    <w:rsid w:val="000B4A28"/>
    <w:rsid w:val="000B634F"/>
    <w:rsid w:val="000B6C07"/>
    <w:rsid w:val="000B6ECD"/>
    <w:rsid w:val="000B723D"/>
    <w:rsid w:val="000C056B"/>
    <w:rsid w:val="000C16E8"/>
    <w:rsid w:val="000C1ED0"/>
    <w:rsid w:val="000C33B1"/>
    <w:rsid w:val="000C3D17"/>
    <w:rsid w:val="000C4682"/>
    <w:rsid w:val="000C5369"/>
    <w:rsid w:val="000C6F81"/>
    <w:rsid w:val="000D0708"/>
    <w:rsid w:val="000D0753"/>
    <w:rsid w:val="000D2987"/>
    <w:rsid w:val="000D2BB2"/>
    <w:rsid w:val="000D2EED"/>
    <w:rsid w:val="000D3530"/>
    <w:rsid w:val="000D3648"/>
    <w:rsid w:val="000D390E"/>
    <w:rsid w:val="000D4078"/>
    <w:rsid w:val="000D4AB8"/>
    <w:rsid w:val="000D4E05"/>
    <w:rsid w:val="000D5E3A"/>
    <w:rsid w:val="000D63C6"/>
    <w:rsid w:val="000D755E"/>
    <w:rsid w:val="000D7889"/>
    <w:rsid w:val="000E0001"/>
    <w:rsid w:val="000E02BA"/>
    <w:rsid w:val="000E0E34"/>
    <w:rsid w:val="000E1756"/>
    <w:rsid w:val="000E2B8F"/>
    <w:rsid w:val="000E2E9A"/>
    <w:rsid w:val="000E2F71"/>
    <w:rsid w:val="000E4079"/>
    <w:rsid w:val="000E4A53"/>
    <w:rsid w:val="000E4C4B"/>
    <w:rsid w:val="000E645B"/>
    <w:rsid w:val="000E70F2"/>
    <w:rsid w:val="000F037B"/>
    <w:rsid w:val="000F110C"/>
    <w:rsid w:val="000F14C1"/>
    <w:rsid w:val="000F19C2"/>
    <w:rsid w:val="000F216F"/>
    <w:rsid w:val="000F25CA"/>
    <w:rsid w:val="000F2C11"/>
    <w:rsid w:val="000F3FE2"/>
    <w:rsid w:val="000F4514"/>
    <w:rsid w:val="000F45DD"/>
    <w:rsid w:val="000F4A77"/>
    <w:rsid w:val="000F519F"/>
    <w:rsid w:val="000F70F6"/>
    <w:rsid w:val="001018AE"/>
    <w:rsid w:val="00101B3A"/>
    <w:rsid w:val="00101ECA"/>
    <w:rsid w:val="0010253F"/>
    <w:rsid w:val="001027F3"/>
    <w:rsid w:val="00102B40"/>
    <w:rsid w:val="00103EC4"/>
    <w:rsid w:val="00104EDD"/>
    <w:rsid w:val="00106F4E"/>
    <w:rsid w:val="00106FA0"/>
    <w:rsid w:val="00107057"/>
    <w:rsid w:val="00107CA9"/>
    <w:rsid w:val="001101F0"/>
    <w:rsid w:val="00111D66"/>
    <w:rsid w:val="00111E56"/>
    <w:rsid w:val="00112491"/>
    <w:rsid w:val="00112BCD"/>
    <w:rsid w:val="0011445D"/>
    <w:rsid w:val="001145ED"/>
    <w:rsid w:val="00114A39"/>
    <w:rsid w:val="00114E38"/>
    <w:rsid w:val="00116B90"/>
    <w:rsid w:val="001171FF"/>
    <w:rsid w:val="001202FF"/>
    <w:rsid w:val="00120DBE"/>
    <w:rsid w:val="001215C9"/>
    <w:rsid w:val="001216B7"/>
    <w:rsid w:val="001218D8"/>
    <w:rsid w:val="0012202B"/>
    <w:rsid w:val="0012334D"/>
    <w:rsid w:val="001234E4"/>
    <w:rsid w:val="00123508"/>
    <w:rsid w:val="00123901"/>
    <w:rsid w:val="00124DD0"/>
    <w:rsid w:val="00124F70"/>
    <w:rsid w:val="001250DC"/>
    <w:rsid w:val="00125726"/>
    <w:rsid w:val="00125D4D"/>
    <w:rsid w:val="00125D6D"/>
    <w:rsid w:val="0012769D"/>
    <w:rsid w:val="001322F7"/>
    <w:rsid w:val="001325B3"/>
    <w:rsid w:val="0013360C"/>
    <w:rsid w:val="00135417"/>
    <w:rsid w:val="00136BBC"/>
    <w:rsid w:val="00136FA4"/>
    <w:rsid w:val="00137EE3"/>
    <w:rsid w:val="00140135"/>
    <w:rsid w:val="00140CFC"/>
    <w:rsid w:val="001410D1"/>
    <w:rsid w:val="001415D9"/>
    <w:rsid w:val="00142041"/>
    <w:rsid w:val="001428ED"/>
    <w:rsid w:val="00142BFE"/>
    <w:rsid w:val="00143663"/>
    <w:rsid w:val="00144796"/>
    <w:rsid w:val="00144E48"/>
    <w:rsid w:val="0014586D"/>
    <w:rsid w:val="00145E73"/>
    <w:rsid w:val="001467B1"/>
    <w:rsid w:val="0014763D"/>
    <w:rsid w:val="00150682"/>
    <w:rsid w:val="00151BC2"/>
    <w:rsid w:val="00151CE9"/>
    <w:rsid w:val="001525F5"/>
    <w:rsid w:val="0015278E"/>
    <w:rsid w:val="00152FCB"/>
    <w:rsid w:val="00154737"/>
    <w:rsid w:val="00154740"/>
    <w:rsid w:val="00154AF3"/>
    <w:rsid w:val="00155961"/>
    <w:rsid w:val="00156555"/>
    <w:rsid w:val="00156D76"/>
    <w:rsid w:val="00157B0E"/>
    <w:rsid w:val="00157BAD"/>
    <w:rsid w:val="00160838"/>
    <w:rsid w:val="001620B2"/>
    <w:rsid w:val="00163987"/>
    <w:rsid w:val="00164366"/>
    <w:rsid w:val="00164797"/>
    <w:rsid w:val="001651CA"/>
    <w:rsid w:val="00165832"/>
    <w:rsid w:val="0016665B"/>
    <w:rsid w:val="00166B17"/>
    <w:rsid w:val="00166CDB"/>
    <w:rsid w:val="00167F0A"/>
    <w:rsid w:val="0017010F"/>
    <w:rsid w:val="00170888"/>
    <w:rsid w:val="00170928"/>
    <w:rsid w:val="00171206"/>
    <w:rsid w:val="00171844"/>
    <w:rsid w:val="00172BCB"/>
    <w:rsid w:val="00172F37"/>
    <w:rsid w:val="00173243"/>
    <w:rsid w:val="00174750"/>
    <w:rsid w:val="00177404"/>
    <w:rsid w:val="0018028C"/>
    <w:rsid w:val="0018044D"/>
    <w:rsid w:val="00182906"/>
    <w:rsid w:val="00183539"/>
    <w:rsid w:val="00185366"/>
    <w:rsid w:val="001865EA"/>
    <w:rsid w:val="00186CEC"/>
    <w:rsid w:val="00187180"/>
    <w:rsid w:val="001871BD"/>
    <w:rsid w:val="00187BC2"/>
    <w:rsid w:val="00191D92"/>
    <w:rsid w:val="00192085"/>
    <w:rsid w:val="001926D0"/>
    <w:rsid w:val="001933E8"/>
    <w:rsid w:val="00193802"/>
    <w:rsid w:val="00194A3D"/>
    <w:rsid w:val="00194F90"/>
    <w:rsid w:val="00195036"/>
    <w:rsid w:val="001957AE"/>
    <w:rsid w:val="001962F4"/>
    <w:rsid w:val="001965DE"/>
    <w:rsid w:val="00196DEE"/>
    <w:rsid w:val="00196E66"/>
    <w:rsid w:val="001A0077"/>
    <w:rsid w:val="001A0D16"/>
    <w:rsid w:val="001A16E4"/>
    <w:rsid w:val="001A1E34"/>
    <w:rsid w:val="001A242B"/>
    <w:rsid w:val="001A25B8"/>
    <w:rsid w:val="001A2B12"/>
    <w:rsid w:val="001A354B"/>
    <w:rsid w:val="001A4DE1"/>
    <w:rsid w:val="001A5525"/>
    <w:rsid w:val="001A56C2"/>
    <w:rsid w:val="001A5729"/>
    <w:rsid w:val="001A5BFD"/>
    <w:rsid w:val="001A6280"/>
    <w:rsid w:val="001A6503"/>
    <w:rsid w:val="001A6A51"/>
    <w:rsid w:val="001A6A72"/>
    <w:rsid w:val="001A6E4E"/>
    <w:rsid w:val="001A728D"/>
    <w:rsid w:val="001A7F52"/>
    <w:rsid w:val="001B118A"/>
    <w:rsid w:val="001B14BA"/>
    <w:rsid w:val="001B1A74"/>
    <w:rsid w:val="001B1C3B"/>
    <w:rsid w:val="001B27D9"/>
    <w:rsid w:val="001B38E2"/>
    <w:rsid w:val="001B4201"/>
    <w:rsid w:val="001B4D65"/>
    <w:rsid w:val="001B5662"/>
    <w:rsid w:val="001B5EAB"/>
    <w:rsid w:val="001B6BA9"/>
    <w:rsid w:val="001B7019"/>
    <w:rsid w:val="001C01C7"/>
    <w:rsid w:val="001C09D6"/>
    <w:rsid w:val="001C0D59"/>
    <w:rsid w:val="001C1952"/>
    <w:rsid w:val="001C3085"/>
    <w:rsid w:val="001C31C4"/>
    <w:rsid w:val="001C39CF"/>
    <w:rsid w:val="001C3B5B"/>
    <w:rsid w:val="001C4C1B"/>
    <w:rsid w:val="001C5008"/>
    <w:rsid w:val="001C5D56"/>
    <w:rsid w:val="001C615B"/>
    <w:rsid w:val="001C6256"/>
    <w:rsid w:val="001C74F3"/>
    <w:rsid w:val="001D0BCC"/>
    <w:rsid w:val="001D1027"/>
    <w:rsid w:val="001D22C2"/>
    <w:rsid w:val="001D25D1"/>
    <w:rsid w:val="001D38A7"/>
    <w:rsid w:val="001D3E3A"/>
    <w:rsid w:val="001D418A"/>
    <w:rsid w:val="001D4B27"/>
    <w:rsid w:val="001D4DD3"/>
    <w:rsid w:val="001D54F2"/>
    <w:rsid w:val="001D57AE"/>
    <w:rsid w:val="001D584B"/>
    <w:rsid w:val="001D5FE5"/>
    <w:rsid w:val="001D69A5"/>
    <w:rsid w:val="001D6CB0"/>
    <w:rsid w:val="001D7444"/>
    <w:rsid w:val="001D7639"/>
    <w:rsid w:val="001D7836"/>
    <w:rsid w:val="001E1393"/>
    <w:rsid w:val="001E1DBF"/>
    <w:rsid w:val="001E22D5"/>
    <w:rsid w:val="001E3771"/>
    <w:rsid w:val="001E4A7C"/>
    <w:rsid w:val="001E5265"/>
    <w:rsid w:val="001E53D7"/>
    <w:rsid w:val="001E5718"/>
    <w:rsid w:val="001E614D"/>
    <w:rsid w:val="001E6EBD"/>
    <w:rsid w:val="001F0C40"/>
    <w:rsid w:val="001F1312"/>
    <w:rsid w:val="001F145F"/>
    <w:rsid w:val="001F17BA"/>
    <w:rsid w:val="001F3B48"/>
    <w:rsid w:val="001F4176"/>
    <w:rsid w:val="001F4436"/>
    <w:rsid w:val="001F46AC"/>
    <w:rsid w:val="001F4D34"/>
    <w:rsid w:val="001F5047"/>
    <w:rsid w:val="001F5DD5"/>
    <w:rsid w:val="001F6259"/>
    <w:rsid w:val="001F6792"/>
    <w:rsid w:val="001F6DA1"/>
    <w:rsid w:val="001F7488"/>
    <w:rsid w:val="00200809"/>
    <w:rsid w:val="002012A9"/>
    <w:rsid w:val="00202C48"/>
    <w:rsid w:val="002043D6"/>
    <w:rsid w:val="00204DD0"/>
    <w:rsid w:val="00207073"/>
    <w:rsid w:val="002070B7"/>
    <w:rsid w:val="002077EB"/>
    <w:rsid w:val="00207928"/>
    <w:rsid w:val="00211810"/>
    <w:rsid w:val="002124E5"/>
    <w:rsid w:val="0021250A"/>
    <w:rsid w:val="00213F41"/>
    <w:rsid w:val="002145D5"/>
    <w:rsid w:val="0021491C"/>
    <w:rsid w:val="00214BE6"/>
    <w:rsid w:val="00214DD6"/>
    <w:rsid w:val="002157E7"/>
    <w:rsid w:val="00216CC7"/>
    <w:rsid w:val="00216EEA"/>
    <w:rsid w:val="00216F16"/>
    <w:rsid w:val="00216F8D"/>
    <w:rsid w:val="00217885"/>
    <w:rsid w:val="00221B8E"/>
    <w:rsid w:val="00221F54"/>
    <w:rsid w:val="0022249E"/>
    <w:rsid w:val="00222BD8"/>
    <w:rsid w:val="00222E6B"/>
    <w:rsid w:val="00222EEC"/>
    <w:rsid w:val="0022311D"/>
    <w:rsid w:val="00224AC2"/>
    <w:rsid w:val="00224EBC"/>
    <w:rsid w:val="002251B9"/>
    <w:rsid w:val="00226EBC"/>
    <w:rsid w:val="002271E5"/>
    <w:rsid w:val="0022751A"/>
    <w:rsid w:val="00230A43"/>
    <w:rsid w:val="00231266"/>
    <w:rsid w:val="002318D7"/>
    <w:rsid w:val="00231EE1"/>
    <w:rsid w:val="00233630"/>
    <w:rsid w:val="00235976"/>
    <w:rsid w:val="00235FEA"/>
    <w:rsid w:val="00236114"/>
    <w:rsid w:val="002366F2"/>
    <w:rsid w:val="00236C25"/>
    <w:rsid w:val="002372CC"/>
    <w:rsid w:val="00241625"/>
    <w:rsid w:val="00241CD7"/>
    <w:rsid w:val="00241D83"/>
    <w:rsid w:val="00243391"/>
    <w:rsid w:val="00243FC5"/>
    <w:rsid w:val="00244205"/>
    <w:rsid w:val="0024421B"/>
    <w:rsid w:val="0024553E"/>
    <w:rsid w:val="00245895"/>
    <w:rsid w:val="00245B13"/>
    <w:rsid w:val="002460DC"/>
    <w:rsid w:val="00246663"/>
    <w:rsid w:val="00247A7D"/>
    <w:rsid w:val="00247BD4"/>
    <w:rsid w:val="00250600"/>
    <w:rsid w:val="002509F2"/>
    <w:rsid w:val="002527DC"/>
    <w:rsid w:val="002540FA"/>
    <w:rsid w:val="00254F75"/>
    <w:rsid w:val="0025553D"/>
    <w:rsid w:val="002572FB"/>
    <w:rsid w:val="0025747D"/>
    <w:rsid w:val="00257835"/>
    <w:rsid w:val="002602EA"/>
    <w:rsid w:val="00262587"/>
    <w:rsid w:val="00263C5B"/>
    <w:rsid w:val="002641B8"/>
    <w:rsid w:val="002651F3"/>
    <w:rsid w:val="0026552D"/>
    <w:rsid w:val="00265952"/>
    <w:rsid w:val="00265956"/>
    <w:rsid w:val="00266D13"/>
    <w:rsid w:val="00266DFF"/>
    <w:rsid w:val="00267F96"/>
    <w:rsid w:val="00270662"/>
    <w:rsid w:val="00270711"/>
    <w:rsid w:val="00271290"/>
    <w:rsid w:val="002713D1"/>
    <w:rsid w:val="00271592"/>
    <w:rsid w:val="002723A7"/>
    <w:rsid w:val="00272429"/>
    <w:rsid w:val="00272B9E"/>
    <w:rsid w:val="00273502"/>
    <w:rsid w:val="00274680"/>
    <w:rsid w:val="00274941"/>
    <w:rsid w:val="00275C7B"/>
    <w:rsid w:val="0027623D"/>
    <w:rsid w:val="00276A91"/>
    <w:rsid w:val="00276B2B"/>
    <w:rsid w:val="00276DFF"/>
    <w:rsid w:val="00280055"/>
    <w:rsid w:val="0028012A"/>
    <w:rsid w:val="00280551"/>
    <w:rsid w:val="002813EC"/>
    <w:rsid w:val="00282DD3"/>
    <w:rsid w:val="002830FC"/>
    <w:rsid w:val="00283541"/>
    <w:rsid w:val="002839FD"/>
    <w:rsid w:val="00283B79"/>
    <w:rsid w:val="00283FC8"/>
    <w:rsid w:val="00285920"/>
    <w:rsid w:val="002861B4"/>
    <w:rsid w:val="002862DE"/>
    <w:rsid w:val="002865A5"/>
    <w:rsid w:val="00286BA2"/>
    <w:rsid w:val="00286E41"/>
    <w:rsid w:val="002876C0"/>
    <w:rsid w:val="002879A2"/>
    <w:rsid w:val="00287DA6"/>
    <w:rsid w:val="00291067"/>
    <w:rsid w:val="002914C9"/>
    <w:rsid w:val="00291BD5"/>
    <w:rsid w:val="00292675"/>
    <w:rsid w:val="00292713"/>
    <w:rsid w:val="00292F5C"/>
    <w:rsid w:val="00293058"/>
    <w:rsid w:val="00294961"/>
    <w:rsid w:val="00295DFF"/>
    <w:rsid w:val="00295F35"/>
    <w:rsid w:val="002977E3"/>
    <w:rsid w:val="00297BDE"/>
    <w:rsid w:val="002A0CBB"/>
    <w:rsid w:val="002A1146"/>
    <w:rsid w:val="002A132C"/>
    <w:rsid w:val="002A21A0"/>
    <w:rsid w:val="002A3977"/>
    <w:rsid w:val="002A5474"/>
    <w:rsid w:val="002A56B6"/>
    <w:rsid w:val="002A5B3C"/>
    <w:rsid w:val="002A63A5"/>
    <w:rsid w:val="002A68AE"/>
    <w:rsid w:val="002A6B85"/>
    <w:rsid w:val="002A7794"/>
    <w:rsid w:val="002A7FCB"/>
    <w:rsid w:val="002B020F"/>
    <w:rsid w:val="002B13AE"/>
    <w:rsid w:val="002B1BEC"/>
    <w:rsid w:val="002B1F70"/>
    <w:rsid w:val="002B2306"/>
    <w:rsid w:val="002B2A9B"/>
    <w:rsid w:val="002B351E"/>
    <w:rsid w:val="002B3A44"/>
    <w:rsid w:val="002B40C0"/>
    <w:rsid w:val="002B58B6"/>
    <w:rsid w:val="002B5B74"/>
    <w:rsid w:val="002B63CF"/>
    <w:rsid w:val="002B67B9"/>
    <w:rsid w:val="002B6A4A"/>
    <w:rsid w:val="002B71FE"/>
    <w:rsid w:val="002B72BC"/>
    <w:rsid w:val="002C0B07"/>
    <w:rsid w:val="002C0E84"/>
    <w:rsid w:val="002C2CE0"/>
    <w:rsid w:val="002C4953"/>
    <w:rsid w:val="002C4ECC"/>
    <w:rsid w:val="002C55AA"/>
    <w:rsid w:val="002C55E9"/>
    <w:rsid w:val="002C5728"/>
    <w:rsid w:val="002C6C93"/>
    <w:rsid w:val="002C73AB"/>
    <w:rsid w:val="002D01BE"/>
    <w:rsid w:val="002D0274"/>
    <w:rsid w:val="002D0B5E"/>
    <w:rsid w:val="002D1DDC"/>
    <w:rsid w:val="002D207F"/>
    <w:rsid w:val="002D2EF4"/>
    <w:rsid w:val="002D363D"/>
    <w:rsid w:val="002D36EE"/>
    <w:rsid w:val="002D441A"/>
    <w:rsid w:val="002D4432"/>
    <w:rsid w:val="002D459E"/>
    <w:rsid w:val="002D532E"/>
    <w:rsid w:val="002D5B2A"/>
    <w:rsid w:val="002D7FB9"/>
    <w:rsid w:val="002E037D"/>
    <w:rsid w:val="002E181E"/>
    <w:rsid w:val="002E4492"/>
    <w:rsid w:val="002E44DA"/>
    <w:rsid w:val="002E5129"/>
    <w:rsid w:val="002E5B2D"/>
    <w:rsid w:val="002E5CA6"/>
    <w:rsid w:val="002E6F35"/>
    <w:rsid w:val="002E74FA"/>
    <w:rsid w:val="002E7724"/>
    <w:rsid w:val="002E795F"/>
    <w:rsid w:val="002F10E1"/>
    <w:rsid w:val="002F2F5C"/>
    <w:rsid w:val="002F2FE1"/>
    <w:rsid w:val="002F3155"/>
    <w:rsid w:val="002F4BEB"/>
    <w:rsid w:val="002F4F2B"/>
    <w:rsid w:val="002F5AD5"/>
    <w:rsid w:val="002F5B27"/>
    <w:rsid w:val="002F63CB"/>
    <w:rsid w:val="002F721A"/>
    <w:rsid w:val="002F775D"/>
    <w:rsid w:val="002F7F25"/>
    <w:rsid w:val="002F7F66"/>
    <w:rsid w:val="00301158"/>
    <w:rsid w:val="003016E4"/>
    <w:rsid w:val="00302D57"/>
    <w:rsid w:val="00303608"/>
    <w:rsid w:val="00304714"/>
    <w:rsid w:val="00306095"/>
    <w:rsid w:val="0030615A"/>
    <w:rsid w:val="00307613"/>
    <w:rsid w:val="00310403"/>
    <w:rsid w:val="003105DC"/>
    <w:rsid w:val="00310E3B"/>
    <w:rsid w:val="00310EDC"/>
    <w:rsid w:val="0031156F"/>
    <w:rsid w:val="00312E9D"/>
    <w:rsid w:val="003138AD"/>
    <w:rsid w:val="003143B4"/>
    <w:rsid w:val="003148B7"/>
    <w:rsid w:val="0031529B"/>
    <w:rsid w:val="003157B2"/>
    <w:rsid w:val="0031617C"/>
    <w:rsid w:val="00316B59"/>
    <w:rsid w:val="00317B33"/>
    <w:rsid w:val="00317D65"/>
    <w:rsid w:val="00320B30"/>
    <w:rsid w:val="00320F4C"/>
    <w:rsid w:val="00321077"/>
    <w:rsid w:val="003215FB"/>
    <w:rsid w:val="00321757"/>
    <w:rsid w:val="0032180D"/>
    <w:rsid w:val="00323004"/>
    <w:rsid w:val="003241CE"/>
    <w:rsid w:val="00326BC1"/>
    <w:rsid w:val="0032725A"/>
    <w:rsid w:val="00327F60"/>
    <w:rsid w:val="00330001"/>
    <w:rsid w:val="003318C0"/>
    <w:rsid w:val="003325D0"/>
    <w:rsid w:val="003327E6"/>
    <w:rsid w:val="00333BAC"/>
    <w:rsid w:val="00333CB1"/>
    <w:rsid w:val="00334122"/>
    <w:rsid w:val="00334B89"/>
    <w:rsid w:val="00336840"/>
    <w:rsid w:val="00337BE9"/>
    <w:rsid w:val="00340FD3"/>
    <w:rsid w:val="00341629"/>
    <w:rsid w:val="00341FE6"/>
    <w:rsid w:val="003442A7"/>
    <w:rsid w:val="0034468A"/>
    <w:rsid w:val="00346F78"/>
    <w:rsid w:val="003477F6"/>
    <w:rsid w:val="00350378"/>
    <w:rsid w:val="00351616"/>
    <w:rsid w:val="00353730"/>
    <w:rsid w:val="00353B90"/>
    <w:rsid w:val="0035490A"/>
    <w:rsid w:val="00354E76"/>
    <w:rsid w:val="003553D9"/>
    <w:rsid w:val="003560B4"/>
    <w:rsid w:val="0035663B"/>
    <w:rsid w:val="00356795"/>
    <w:rsid w:val="003567C5"/>
    <w:rsid w:val="003576C2"/>
    <w:rsid w:val="0036090B"/>
    <w:rsid w:val="00361259"/>
    <w:rsid w:val="0036254F"/>
    <w:rsid w:val="00362679"/>
    <w:rsid w:val="00362B4E"/>
    <w:rsid w:val="00362FBD"/>
    <w:rsid w:val="0036340C"/>
    <w:rsid w:val="00363B3D"/>
    <w:rsid w:val="003645FE"/>
    <w:rsid w:val="003650D0"/>
    <w:rsid w:val="00367E8E"/>
    <w:rsid w:val="00371B60"/>
    <w:rsid w:val="00372B9B"/>
    <w:rsid w:val="00373518"/>
    <w:rsid w:val="003752C8"/>
    <w:rsid w:val="0037607A"/>
    <w:rsid w:val="00381922"/>
    <w:rsid w:val="00382C13"/>
    <w:rsid w:val="00383114"/>
    <w:rsid w:val="0038359F"/>
    <w:rsid w:val="00383FAA"/>
    <w:rsid w:val="00384E9A"/>
    <w:rsid w:val="00385104"/>
    <w:rsid w:val="0038635D"/>
    <w:rsid w:val="0038666D"/>
    <w:rsid w:val="00390D3F"/>
    <w:rsid w:val="003912B9"/>
    <w:rsid w:val="00391345"/>
    <w:rsid w:val="00391FA8"/>
    <w:rsid w:val="003920E2"/>
    <w:rsid w:val="003922E7"/>
    <w:rsid w:val="0039368D"/>
    <w:rsid w:val="00393AB6"/>
    <w:rsid w:val="003941E3"/>
    <w:rsid w:val="0039610B"/>
    <w:rsid w:val="00396A67"/>
    <w:rsid w:val="00397D3E"/>
    <w:rsid w:val="003A004F"/>
    <w:rsid w:val="003A0B79"/>
    <w:rsid w:val="003A107D"/>
    <w:rsid w:val="003A1212"/>
    <w:rsid w:val="003A2504"/>
    <w:rsid w:val="003A2DBF"/>
    <w:rsid w:val="003A4F79"/>
    <w:rsid w:val="003A585D"/>
    <w:rsid w:val="003A5960"/>
    <w:rsid w:val="003B2D00"/>
    <w:rsid w:val="003B2D20"/>
    <w:rsid w:val="003B35A0"/>
    <w:rsid w:val="003B411E"/>
    <w:rsid w:val="003B4F13"/>
    <w:rsid w:val="003B6373"/>
    <w:rsid w:val="003B6582"/>
    <w:rsid w:val="003B6689"/>
    <w:rsid w:val="003C027C"/>
    <w:rsid w:val="003C09B0"/>
    <w:rsid w:val="003C0DB7"/>
    <w:rsid w:val="003C13EC"/>
    <w:rsid w:val="003C21A5"/>
    <w:rsid w:val="003C2A7C"/>
    <w:rsid w:val="003C41D7"/>
    <w:rsid w:val="003C46EB"/>
    <w:rsid w:val="003C4868"/>
    <w:rsid w:val="003C4D43"/>
    <w:rsid w:val="003C5351"/>
    <w:rsid w:val="003C556D"/>
    <w:rsid w:val="003C7F7E"/>
    <w:rsid w:val="003D1A9B"/>
    <w:rsid w:val="003D24FE"/>
    <w:rsid w:val="003D2806"/>
    <w:rsid w:val="003D29C0"/>
    <w:rsid w:val="003D4227"/>
    <w:rsid w:val="003D587A"/>
    <w:rsid w:val="003D5C5F"/>
    <w:rsid w:val="003D61B4"/>
    <w:rsid w:val="003D7A94"/>
    <w:rsid w:val="003D7CC9"/>
    <w:rsid w:val="003D7DFF"/>
    <w:rsid w:val="003D7F04"/>
    <w:rsid w:val="003E02F0"/>
    <w:rsid w:val="003E1717"/>
    <w:rsid w:val="003E26A7"/>
    <w:rsid w:val="003E2E70"/>
    <w:rsid w:val="003E39AA"/>
    <w:rsid w:val="003E3BA5"/>
    <w:rsid w:val="003E3CC1"/>
    <w:rsid w:val="003E53FB"/>
    <w:rsid w:val="003E6313"/>
    <w:rsid w:val="003E673D"/>
    <w:rsid w:val="003E6CBA"/>
    <w:rsid w:val="003E6D43"/>
    <w:rsid w:val="003E7910"/>
    <w:rsid w:val="003E7CF1"/>
    <w:rsid w:val="003F00A5"/>
    <w:rsid w:val="003F088D"/>
    <w:rsid w:val="003F0A9A"/>
    <w:rsid w:val="003F0F59"/>
    <w:rsid w:val="003F1913"/>
    <w:rsid w:val="003F1AE9"/>
    <w:rsid w:val="003F1E99"/>
    <w:rsid w:val="003F5405"/>
    <w:rsid w:val="003F6386"/>
    <w:rsid w:val="003F6DB8"/>
    <w:rsid w:val="003F6F8D"/>
    <w:rsid w:val="003F7C7D"/>
    <w:rsid w:val="00400ED5"/>
    <w:rsid w:val="0040106E"/>
    <w:rsid w:val="004016CA"/>
    <w:rsid w:val="004017E7"/>
    <w:rsid w:val="004037CF"/>
    <w:rsid w:val="004041E2"/>
    <w:rsid w:val="00404479"/>
    <w:rsid w:val="00404640"/>
    <w:rsid w:val="00404654"/>
    <w:rsid w:val="00406907"/>
    <w:rsid w:val="0041000B"/>
    <w:rsid w:val="004124BC"/>
    <w:rsid w:val="00412A30"/>
    <w:rsid w:val="004141D8"/>
    <w:rsid w:val="00415307"/>
    <w:rsid w:val="0041683D"/>
    <w:rsid w:val="0041728C"/>
    <w:rsid w:val="00417AAB"/>
    <w:rsid w:val="0042011B"/>
    <w:rsid w:val="004201B1"/>
    <w:rsid w:val="00420595"/>
    <w:rsid w:val="004205E5"/>
    <w:rsid w:val="00420FF3"/>
    <w:rsid w:val="00421D50"/>
    <w:rsid w:val="00422430"/>
    <w:rsid w:val="00423B02"/>
    <w:rsid w:val="00424926"/>
    <w:rsid w:val="00425B2D"/>
    <w:rsid w:val="004260C3"/>
    <w:rsid w:val="00427AD6"/>
    <w:rsid w:val="00427C91"/>
    <w:rsid w:val="00430766"/>
    <w:rsid w:val="00432223"/>
    <w:rsid w:val="004323C7"/>
    <w:rsid w:val="00433676"/>
    <w:rsid w:val="00433B13"/>
    <w:rsid w:val="00433DA6"/>
    <w:rsid w:val="00435305"/>
    <w:rsid w:val="0043590E"/>
    <w:rsid w:val="004367DB"/>
    <w:rsid w:val="00436929"/>
    <w:rsid w:val="00440234"/>
    <w:rsid w:val="00440465"/>
    <w:rsid w:val="00440737"/>
    <w:rsid w:val="00440BE4"/>
    <w:rsid w:val="00440CC5"/>
    <w:rsid w:val="004415A7"/>
    <w:rsid w:val="00441DD5"/>
    <w:rsid w:val="0044205F"/>
    <w:rsid w:val="00442416"/>
    <w:rsid w:val="00442CE5"/>
    <w:rsid w:val="00443B21"/>
    <w:rsid w:val="00443C6A"/>
    <w:rsid w:val="00443F0F"/>
    <w:rsid w:val="00444F59"/>
    <w:rsid w:val="004453AD"/>
    <w:rsid w:val="00446035"/>
    <w:rsid w:val="00446292"/>
    <w:rsid w:val="0044723D"/>
    <w:rsid w:val="004472BC"/>
    <w:rsid w:val="00447C80"/>
    <w:rsid w:val="004509EE"/>
    <w:rsid w:val="00450AE7"/>
    <w:rsid w:val="00453D00"/>
    <w:rsid w:val="0045580A"/>
    <w:rsid w:val="00455B3B"/>
    <w:rsid w:val="0045633F"/>
    <w:rsid w:val="00456891"/>
    <w:rsid w:val="00456CD7"/>
    <w:rsid w:val="0045701B"/>
    <w:rsid w:val="004579F2"/>
    <w:rsid w:val="00457BB1"/>
    <w:rsid w:val="00457F86"/>
    <w:rsid w:val="004601DC"/>
    <w:rsid w:val="004605C7"/>
    <w:rsid w:val="00460640"/>
    <w:rsid w:val="00462835"/>
    <w:rsid w:val="00463AC4"/>
    <w:rsid w:val="004644D4"/>
    <w:rsid w:val="0046493A"/>
    <w:rsid w:val="00464ECD"/>
    <w:rsid w:val="00465164"/>
    <w:rsid w:val="00465954"/>
    <w:rsid w:val="00467442"/>
    <w:rsid w:val="00467F47"/>
    <w:rsid w:val="00470007"/>
    <w:rsid w:val="0047000D"/>
    <w:rsid w:val="00471277"/>
    <w:rsid w:val="00473C6B"/>
    <w:rsid w:val="00474B7A"/>
    <w:rsid w:val="00475A2E"/>
    <w:rsid w:val="00475A52"/>
    <w:rsid w:val="004779FC"/>
    <w:rsid w:val="00480C2D"/>
    <w:rsid w:val="00481B6C"/>
    <w:rsid w:val="00482278"/>
    <w:rsid w:val="00483107"/>
    <w:rsid w:val="004833ED"/>
    <w:rsid w:val="004837C2"/>
    <w:rsid w:val="00483938"/>
    <w:rsid w:val="0048455A"/>
    <w:rsid w:val="00485676"/>
    <w:rsid w:val="00486CCB"/>
    <w:rsid w:val="00487184"/>
    <w:rsid w:val="004906B6"/>
    <w:rsid w:val="00490E67"/>
    <w:rsid w:val="00491382"/>
    <w:rsid w:val="004917BB"/>
    <w:rsid w:val="00491C1C"/>
    <w:rsid w:val="00491D06"/>
    <w:rsid w:val="00492023"/>
    <w:rsid w:val="00492461"/>
    <w:rsid w:val="00492828"/>
    <w:rsid w:val="004935F0"/>
    <w:rsid w:val="00493A17"/>
    <w:rsid w:val="00494159"/>
    <w:rsid w:val="00494AC3"/>
    <w:rsid w:val="004958C9"/>
    <w:rsid w:val="00496E25"/>
    <w:rsid w:val="00497D89"/>
    <w:rsid w:val="00497DB3"/>
    <w:rsid w:val="00497EC1"/>
    <w:rsid w:val="004A20EA"/>
    <w:rsid w:val="004A347D"/>
    <w:rsid w:val="004A4E72"/>
    <w:rsid w:val="004A67E3"/>
    <w:rsid w:val="004A6FD6"/>
    <w:rsid w:val="004B042E"/>
    <w:rsid w:val="004B0E1B"/>
    <w:rsid w:val="004B3231"/>
    <w:rsid w:val="004B3CBE"/>
    <w:rsid w:val="004B570A"/>
    <w:rsid w:val="004B59F4"/>
    <w:rsid w:val="004B6CA8"/>
    <w:rsid w:val="004B7595"/>
    <w:rsid w:val="004B7849"/>
    <w:rsid w:val="004B7B25"/>
    <w:rsid w:val="004B7E45"/>
    <w:rsid w:val="004C0141"/>
    <w:rsid w:val="004C146C"/>
    <w:rsid w:val="004C1BED"/>
    <w:rsid w:val="004C1E77"/>
    <w:rsid w:val="004C22E2"/>
    <w:rsid w:val="004C2400"/>
    <w:rsid w:val="004C2BD3"/>
    <w:rsid w:val="004C3525"/>
    <w:rsid w:val="004C4282"/>
    <w:rsid w:val="004C439A"/>
    <w:rsid w:val="004C4A25"/>
    <w:rsid w:val="004C57EA"/>
    <w:rsid w:val="004C58B4"/>
    <w:rsid w:val="004C59CC"/>
    <w:rsid w:val="004C6778"/>
    <w:rsid w:val="004D0CF9"/>
    <w:rsid w:val="004D0D14"/>
    <w:rsid w:val="004D1211"/>
    <w:rsid w:val="004D1F21"/>
    <w:rsid w:val="004D2783"/>
    <w:rsid w:val="004D29E3"/>
    <w:rsid w:val="004D2B13"/>
    <w:rsid w:val="004D3305"/>
    <w:rsid w:val="004D44C8"/>
    <w:rsid w:val="004D58D8"/>
    <w:rsid w:val="004D64D1"/>
    <w:rsid w:val="004E0222"/>
    <w:rsid w:val="004E0391"/>
    <w:rsid w:val="004E0B27"/>
    <w:rsid w:val="004E0C27"/>
    <w:rsid w:val="004E0F7E"/>
    <w:rsid w:val="004E1AC4"/>
    <w:rsid w:val="004E1AED"/>
    <w:rsid w:val="004E249C"/>
    <w:rsid w:val="004E2A1D"/>
    <w:rsid w:val="004E2B4E"/>
    <w:rsid w:val="004E2EB3"/>
    <w:rsid w:val="004E402F"/>
    <w:rsid w:val="004E43EF"/>
    <w:rsid w:val="004E469E"/>
    <w:rsid w:val="004E4F12"/>
    <w:rsid w:val="004E55FB"/>
    <w:rsid w:val="004E7845"/>
    <w:rsid w:val="004E7D56"/>
    <w:rsid w:val="004F04B2"/>
    <w:rsid w:val="004F078C"/>
    <w:rsid w:val="004F0DC6"/>
    <w:rsid w:val="004F119B"/>
    <w:rsid w:val="004F1328"/>
    <w:rsid w:val="004F1B29"/>
    <w:rsid w:val="004F1CF8"/>
    <w:rsid w:val="004F2DC4"/>
    <w:rsid w:val="004F38B9"/>
    <w:rsid w:val="004F3A7B"/>
    <w:rsid w:val="004F3F2B"/>
    <w:rsid w:val="004F49DA"/>
    <w:rsid w:val="004F500E"/>
    <w:rsid w:val="004F6CF4"/>
    <w:rsid w:val="004F76E1"/>
    <w:rsid w:val="004F7D7D"/>
    <w:rsid w:val="005003D7"/>
    <w:rsid w:val="00502590"/>
    <w:rsid w:val="0050296F"/>
    <w:rsid w:val="0050362D"/>
    <w:rsid w:val="0050436D"/>
    <w:rsid w:val="005046EB"/>
    <w:rsid w:val="00504CEC"/>
    <w:rsid w:val="00507023"/>
    <w:rsid w:val="00507198"/>
    <w:rsid w:val="00507C8D"/>
    <w:rsid w:val="00511110"/>
    <w:rsid w:val="00511F77"/>
    <w:rsid w:val="005139F6"/>
    <w:rsid w:val="00513CFF"/>
    <w:rsid w:val="00513EAD"/>
    <w:rsid w:val="00514304"/>
    <w:rsid w:val="00514896"/>
    <w:rsid w:val="005167DC"/>
    <w:rsid w:val="0051695C"/>
    <w:rsid w:val="00516F02"/>
    <w:rsid w:val="0051791B"/>
    <w:rsid w:val="00520A7C"/>
    <w:rsid w:val="00521DDA"/>
    <w:rsid w:val="00521E9D"/>
    <w:rsid w:val="00522284"/>
    <w:rsid w:val="00522558"/>
    <w:rsid w:val="005234C6"/>
    <w:rsid w:val="005251A1"/>
    <w:rsid w:val="00525AE3"/>
    <w:rsid w:val="00525CAC"/>
    <w:rsid w:val="005265A6"/>
    <w:rsid w:val="00526DEB"/>
    <w:rsid w:val="00527198"/>
    <w:rsid w:val="005306CA"/>
    <w:rsid w:val="00530DE1"/>
    <w:rsid w:val="00531EA1"/>
    <w:rsid w:val="00532B5C"/>
    <w:rsid w:val="005331FE"/>
    <w:rsid w:val="0053430E"/>
    <w:rsid w:val="005345B3"/>
    <w:rsid w:val="00534C54"/>
    <w:rsid w:val="00535C72"/>
    <w:rsid w:val="0053676A"/>
    <w:rsid w:val="00537945"/>
    <w:rsid w:val="00540E88"/>
    <w:rsid w:val="00540F17"/>
    <w:rsid w:val="00540F62"/>
    <w:rsid w:val="00541041"/>
    <w:rsid w:val="0054136C"/>
    <w:rsid w:val="005415B8"/>
    <w:rsid w:val="00542830"/>
    <w:rsid w:val="00542C91"/>
    <w:rsid w:val="00544F14"/>
    <w:rsid w:val="0054525F"/>
    <w:rsid w:val="00546405"/>
    <w:rsid w:val="005464AA"/>
    <w:rsid w:val="00546523"/>
    <w:rsid w:val="00546FB0"/>
    <w:rsid w:val="0054765F"/>
    <w:rsid w:val="00550A4F"/>
    <w:rsid w:val="00550BEA"/>
    <w:rsid w:val="00550E95"/>
    <w:rsid w:val="00551C7E"/>
    <w:rsid w:val="005526D8"/>
    <w:rsid w:val="00553C24"/>
    <w:rsid w:val="005542DE"/>
    <w:rsid w:val="00554474"/>
    <w:rsid w:val="0055584B"/>
    <w:rsid w:val="00556AA2"/>
    <w:rsid w:val="00557253"/>
    <w:rsid w:val="005576C6"/>
    <w:rsid w:val="0056112B"/>
    <w:rsid w:val="00562D31"/>
    <w:rsid w:val="00563932"/>
    <w:rsid w:val="00564650"/>
    <w:rsid w:val="00564939"/>
    <w:rsid w:val="00565B67"/>
    <w:rsid w:val="00570C4D"/>
    <w:rsid w:val="00571EEF"/>
    <w:rsid w:val="0057233D"/>
    <w:rsid w:val="005723DC"/>
    <w:rsid w:val="00572E3A"/>
    <w:rsid w:val="0057412A"/>
    <w:rsid w:val="00574447"/>
    <w:rsid w:val="00574985"/>
    <w:rsid w:val="00574E8E"/>
    <w:rsid w:val="005757E9"/>
    <w:rsid w:val="005775D5"/>
    <w:rsid w:val="00577867"/>
    <w:rsid w:val="005779DD"/>
    <w:rsid w:val="00580B9E"/>
    <w:rsid w:val="00581860"/>
    <w:rsid w:val="005818F0"/>
    <w:rsid w:val="00581E99"/>
    <w:rsid w:val="0058330B"/>
    <w:rsid w:val="00586757"/>
    <w:rsid w:val="00586A20"/>
    <w:rsid w:val="0058722B"/>
    <w:rsid w:val="00590E2D"/>
    <w:rsid w:val="00591519"/>
    <w:rsid w:val="00591AE2"/>
    <w:rsid w:val="0059330B"/>
    <w:rsid w:val="00594323"/>
    <w:rsid w:val="005954FF"/>
    <w:rsid w:val="00595DA3"/>
    <w:rsid w:val="00595E0D"/>
    <w:rsid w:val="0059670C"/>
    <w:rsid w:val="005969EC"/>
    <w:rsid w:val="00597319"/>
    <w:rsid w:val="00597F4A"/>
    <w:rsid w:val="005A0174"/>
    <w:rsid w:val="005A01B7"/>
    <w:rsid w:val="005A1841"/>
    <w:rsid w:val="005A2B84"/>
    <w:rsid w:val="005A2FCE"/>
    <w:rsid w:val="005A3A8D"/>
    <w:rsid w:val="005A3CD1"/>
    <w:rsid w:val="005A408E"/>
    <w:rsid w:val="005A4371"/>
    <w:rsid w:val="005A7A11"/>
    <w:rsid w:val="005A7C93"/>
    <w:rsid w:val="005B0288"/>
    <w:rsid w:val="005B0597"/>
    <w:rsid w:val="005B1240"/>
    <w:rsid w:val="005B1490"/>
    <w:rsid w:val="005B3313"/>
    <w:rsid w:val="005B4439"/>
    <w:rsid w:val="005B4447"/>
    <w:rsid w:val="005B497D"/>
    <w:rsid w:val="005B5AEE"/>
    <w:rsid w:val="005B61D8"/>
    <w:rsid w:val="005B65D7"/>
    <w:rsid w:val="005B69F6"/>
    <w:rsid w:val="005B6B13"/>
    <w:rsid w:val="005B6F38"/>
    <w:rsid w:val="005B703B"/>
    <w:rsid w:val="005C06B2"/>
    <w:rsid w:val="005C1BC5"/>
    <w:rsid w:val="005C3236"/>
    <w:rsid w:val="005C3337"/>
    <w:rsid w:val="005C4931"/>
    <w:rsid w:val="005C4CF5"/>
    <w:rsid w:val="005C4E23"/>
    <w:rsid w:val="005C5B15"/>
    <w:rsid w:val="005C6071"/>
    <w:rsid w:val="005C67E0"/>
    <w:rsid w:val="005C79FB"/>
    <w:rsid w:val="005C7F5E"/>
    <w:rsid w:val="005D06A4"/>
    <w:rsid w:val="005D0928"/>
    <w:rsid w:val="005D0DB6"/>
    <w:rsid w:val="005D1BD5"/>
    <w:rsid w:val="005D25F8"/>
    <w:rsid w:val="005D3299"/>
    <w:rsid w:val="005D5E7D"/>
    <w:rsid w:val="005D5EC8"/>
    <w:rsid w:val="005D7687"/>
    <w:rsid w:val="005D7B8A"/>
    <w:rsid w:val="005E014C"/>
    <w:rsid w:val="005E18BC"/>
    <w:rsid w:val="005E2C4D"/>
    <w:rsid w:val="005E38C6"/>
    <w:rsid w:val="005E40C4"/>
    <w:rsid w:val="005E41DE"/>
    <w:rsid w:val="005E4375"/>
    <w:rsid w:val="005E5140"/>
    <w:rsid w:val="005E5E09"/>
    <w:rsid w:val="005E6897"/>
    <w:rsid w:val="005E74BE"/>
    <w:rsid w:val="005F0089"/>
    <w:rsid w:val="005F042F"/>
    <w:rsid w:val="005F0436"/>
    <w:rsid w:val="005F0E15"/>
    <w:rsid w:val="005F152E"/>
    <w:rsid w:val="005F17EE"/>
    <w:rsid w:val="005F2473"/>
    <w:rsid w:val="005F2527"/>
    <w:rsid w:val="005F2F63"/>
    <w:rsid w:val="005F38A4"/>
    <w:rsid w:val="005F3CC4"/>
    <w:rsid w:val="005F41D6"/>
    <w:rsid w:val="005F42FA"/>
    <w:rsid w:val="005F46F7"/>
    <w:rsid w:val="005F5CA1"/>
    <w:rsid w:val="005F6271"/>
    <w:rsid w:val="005F65C5"/>
    <w:rsid w:val="005F6CEA"/>
    <w:rsid w:val="005F798C"/>
    <w:rsid w:val="005F7FE0"/>
    <w:rsid w:val="005F7FE8"/>
    <w:rsid w:val="00600EC4"/>
    <w:rsid w:val="006015AD"/>
    <w:rsid w:val="00601F5A"/>
    <w:rsid w:val="00602C49"/>
    <w:rsid w:val="00603ED4"/>
    <w:rsid w:val="006056C9"/>
    <w:rsid w:val="0060645B"/>
    <w:rsid w:val="006068E3"/>
    <w:rsid w:val="00610830"/>
    <w:rsid w:val="00612C08"/>
    <w:rsid w:val="00613574"/>
    <w:rsid w:val="00615CF9"/>
    <w:rsid w:val="006200F7"/>
    <w:rsid w:val="00620B90"/>
    <w:rsid w:val="0062102D"/>
    <w:rsid w:val="006213F9"/>
    <w:rsid w:val="00621CF5"/>
    <w:rsid w:val="00625FD2"/>
    <w:rsid w:val="00626B08"/>
    <w:rsid w:val="00626D3F"/>
    <w:rsid w:val="00627059"/>
    <w:rsid w:val="00630C15"/>
    <w:rsid w:val="00630D05"/>
    <w:rsid w:val="00631072"/>
    <w:rsid w:val="00631279"/>
    <w:rsid w:val="0063189D"/>
    <w:rsid w:val="00631E44"/>
    <w:rsid w:val="0063285D"/>
    <w:rsid w:val="00632AD8"/>
    <w:rsid w:val="006330C2"/>
    <w:rsid w:val="006336CA"/>
    <w:rsid w:val="00633E4A"/>
    <w:rsid w:val="006347C3"/>
    <w:rsid w:val="00636652"/>
    <w:rsid w:val="00637E1C"/>
    <w:rsid w:val="00640511"/>
    <w:rsid w:val="00640F58"/>
    <w:rsid w:val="0064224F"/>
    <w:rsid w:val="00642652"/>
    <w:rsid w:val="006427CA"/>
    <w:rsid w:val="00643760"/>
    <w:rsid w:val="00644735"/>
    <w:rsid w:val="006447E9"/>
    <w:rsid w:val="00644E70"/>
    <w:rsid w:val="00645DA2"/>
    <w:rsid w:val="00647398"/>
    <w:rsid w:val="00647F88"/>
    <w:rsid w:val="00651352"/>
    <w:rsid w:val="006519CA"/>
    <w:rsid w:val="00651CF0"/>
    <w:rsid w:val="006527D2"/>
    <w:rsid w:val="00653E2E"/>
    <w:rsid w:val="006544D1"/>
    <w:rsid w:val="00654517"/>
    <w:rsid w:val="006547C1"/>
    <w:rsid w:val="00657498"/>
    <w:rsid w:val="00661087"/>
    <w:rsid w:val="006611FC"/>
    <w:rsid w:val="00662F20"/>
    <w:rsid w:val="00663239"/>
    <w:rsid w:val="0066593A"/>
    <w:rsid w:val="00666E99"/>
    <w:rsid w:val="006670E7"/>
    <w:rsid w:val="00670AFF"/>
    <w:rsid w:val="00670FCB"/>
    <w:rsid w:val="006713F9"/>
    <w:rsid w:val="0067195B"/>
    <w:rsid w:val="00671B66"/>
    <w:rsid w:val="006745FE"/>
    <w:rsid w:val="00674824"/>
    <w:rsid w:val="00674955"/>
    <w:rsid w:val="00677424"/>
    <w:rsid w:val="006778F1"/>
    <w:rsid w:val="00677A2D"/>
    <w:rsid w:val="00680384"/>
    <w:rsid w:val="0068065B"/>
    <w:rsid w:val="0068069B"/>
    <w:rsid w:val="00680959"/>
    <w:rsid w:val="00680FB6"/>
    <w:rsid w:val="006819F2"/>
    <w:rsid w:val="00682BC0"/>
    <w:rsid w:val="00684343"/>
    <w:rsid w:val="006846AA"/>
    <w:rsid w:val="006858AA"/>
    <w:rsid w:val="00685A29"/>
    <w:rsid w:val="00685F82"/>
    <w:rsid w:val="006868FC"/>
    <w:rsid w:val="00687BF5"/>
    <w:rsid w:val="00690A6B"/>
    <w:rsid w:val="00692B7D"/>
    <w:rsid w:val="006931CB"/>
    <w:rsid w:val="00693DC4"/>
    <w:rsid w:val="00693DCA"/>
    <w:rsid w:val="00694444"/>
    <w:rsid w:val="006949EE"/>
    <w:rsid w:val="00695072"/>
    <w:rsid w:val="00695103"/>
    <w:rsid w:val="006952B7"/>
    <w:rsid w:val="0069533C"/>
    <w:rsid w:val="00695368"/>
    <w:rsid w:val="0069635F"/>
    <w:rsid w:val="0069675A"/>
    <w:rsid w:val="0069689D"/>
    <w:rsid w:val="00696937"/>
    <w:rsid w:val="00696ED3"/>
    <w:rsid w:val="00696F38"/>
    <w:rsid w:val="00697201"/>
    <w:rsid w:val="006978BE"/>
    <w:rsid w:val="00697D51"/>
    <w:rsid w:val="006A08A9"/>
    <w:rsid w:val="006A17CC"/>
    <w:rsid w:val="006A22A1"/>
    <w:rsid w:val="006A29A8"/>
    <w:rsid w:val="006A4309"/>
    <w:rsid w:val="006A43BE"/>
    <w:rsid w:val="006A4FB4"/>
    <w:rsid w:val="006A6233"/>
    <w:rsid w:val="006A67EB"/>
    <w:rsid w:val="006A6AE4"/>
    <w:rsid w:val="006A6F58"/>
    <w:rsid w:val="006A7F7C"/>
    <w:rsid w:val="006B0092"/>
    <w:rsid w:val="006B0781"/>
    <w:rsid w:val="006B08E1"/>
    <w:rsid w:val="006B1A61"/>
    <w:rsid w:val="006B1E19"/>
    <w:rsid w:val="006B1FFA"/>
    <w:rsid w:val="006B2A6C"/>
    <w:rsid w:val="006B2AB5"/>
    <w:rsid w:val="006B3DD6"/>
    <w:rsid w:val="006B3DFE"/>
    <w:rsid w:val="006B405E"/>
    <w:rsid w:val="006B49A6"/>
    <w:rsid w:val="006B6494"/>
    <w:rsid w:val="006B69BB"/>
    <w:rsid w:val="006B6C1D"/>
    <w:rsid w:val="006B7FEC"/>
    <w:rsid w:val="006C01A8"/>
    <w:rsid w:val="006C0362"/>
    <w:rsid w:val="006C09C1"/>
    <w:rsid w:val="006C1875"/>
    <w:rsid w:val="006C1A19"/>
    <w:rsid w:val="006C1F89"/>
    <w:rsid w:val="006C20F3"/>
    <w:rsid w:val="006C22D6"/>
    <w:rsid w:val="006C3B00"/>
    <w:rsid w:val="006C41B0"/>
    <w:rsid w:val="006C44FD"/>
    <w:rsid w:val="006C45FF"/>
    <w:rsid w:val="006C494F"/>
    <w:rsid w:val="006C639F"/>
    <w:rsid w:val="006D018E"/>
    <w:rsid w:val="006D05EE"/>
    <w:rsid w:val="006D0FEE"/>
    <w:rsid w:val="006D1D4C"/>
    <w:rsid w:val="006D1D5C"/>
    <w:rsid w:val="006D263A"/>
    <w:rsid w:val="006D2857"/>
    <w:rsid w:val="006D58D8"/>
    <w:rsid w:val="006D6B4A"/>
    <w:rsid w:val="006D6B6F"/>
    <w:rsid w:val="006D708E"/>
    <w:rsid w:val="006D779F"/>
    <w:rsid w:val="006E3166"/>
    <w:rsid w:val="006E3726"/>
    <w:rsid w:val="006E4A6B"/>
    <w:rsid w:val="006E63A4"/>
    <w:rsid w:val="006E684D"/>
    <w:rsid w:val="006E74F1"/>
    <w:rsid w:val="006F0D58"/>
    <w:rsid w:val="006F2423"/>
    <w:rsid w:val="006F3213"/>
    <w:rsid w:val="006F381D"/>
    <w:rsid w:val="006F4B53"/>
    <w:rsid w:val="006F680A"/>
    <w:rsid w:val="006F767F"/>
    <w:rsid w:val="0070245F"/>
    <w:rsid w:val="00703715"/>
    <w:rsid w:val="00703C10"/>
    <w:rsid w:val="0070436A"/>
    <w:rsid w:val="00705CBD"/>
    <w:rsid w:val="00706554"/>
    <w:rsid w:val="00706E57"/>
    <w:rsid w:val="00706FE0"/>
    <w:rsid w:val="00707306"/>
    <w:rsid w:val="00707DDF"/>
    <w:rsid w:val="007101C5"/>
    <w:rsid w:val="007103CA"/>
    <w:rsid w:val="0071188D"/>
    <w:rsid w:val="00712985"/>
    <w:rsid w:val="00712F58"/>
    <w:rsid w:val="007148EB"/>
    <w:rsid w:val="00714CEC"/>
    <w:rsid w:val="00715CA3"/>
    <w:rsid w:val="00716BAC"/>
    <w:rsid w:val="00716D7F"/>
    <w:rsid w:val="00716E2D"/>
    <w:rsid w:val="007173B8"/>
    <w:rsid w:val="00717741"/>
    <w:rsid w:val="00717FB0"/>
    <w:rsid w:val="00721586"/>
    <w:rsid w:val="00721652"/>
    <w:rsid w:val="0072257C"/>
    <w:rsid w:val="007235AB"/>
    <w:rsid w:val="00723AED"/>
    <w:rsid w:val="007256DA"/>
    <w:rsid w:val="007268F0"/>
    <w:rsid w:val="007302BB"/>
    <w:rsid w:val="0073127C"/>
    <w:rsid w:val="00731F8E"/>
    <w:rsid w:val="00732A01"/>
    <w:rsid w:val="0073542F"/>
    <w:rsid w:val="007362E9"/>
    <w:rsid w:val="00736B65"/>
    <w:rsid w:val="00736E20"/>
    <w:rsid w:val="0074044F"/>
    <w:rsid w:val="007407E7"/>
    <w:rsid w:val="00741486"/>
    <w:rsid w:val="00741790"/>
    <w:rsid w:val="0074183F"/>
    <w:rsid w:val="00742470"/>
    <w:rsid w:val="007434FF"/>
    <w:rsid w:val="0074352C"/>
    <w:rsid w:val="0074472D"/>
    <w:rsid w:val="0074588E"/>
    <w:rsid w:val="0074631A"/>
    <w:rsid w:val="0074665B"/>
    <w:rsid w:val="00747F3C"/>
    <w:rsid w:val="0075009E"/>
    <w:rsid w:val="00750C7F"/>
    <w:rsid w:val="00751E1F"/>
    <w:rsid w:val="0075274B"/>
    <w:rsid w:val="00752D8D"/>
    <w:rsid w:val="007533B0"/>
    <w:rsid w:val="00754D44"/>
    <w:rsid w:val="00755589"/>
    <w:rsid w:val="00755704"/>
    <w:rsid w:val="00756D57"/>
    <w:rsid w:val="007579A9"/>
    <w:rsid w:val="00761551"/>
    <w:rsid w:val="0076324F"/>
    <w:rsid w:val="00763F14"/>
    <w:rsid w:val="007646C4"/>
    <w:rsid w:val="00764A27"/>
    <w:rsid w:val="00764C62"/>
    <w:rsid w:val="00764EDE"/>
    <w:rsid w:val="00765145"/>
    <w:rsid w:val="0076553A"/>
    <w:rsid w:val="0076581A"/>
    <w:rsid w:val="00766330"/>
    <w:rsid w:val="007674E0"/>
    <w:rsid w:val="00767D18"/>
    <w:rsid w:val="00770211"/>
    <w:rsid w:val="00770318"/>
    <w:rsid w:val="0077037D"/>
    <w:rsid w:val="00770486"/>
    <w:rsid w:val="00770709"/>
    <w:rsid w:val="007709A6"/>
    <w:rsid w:val="00770D7F"/>
    <w:rsid w:val="00771ED5"/>
    <w:rsid w:val="007722D7"/>
    <w:rsid w:val="007725AC"/>
    <w:rsid w:val="00772A7D"/>
    <w:rsid w:val="00774251"/>
    <w:rsid w:val="0077441F"/>
    <w:rsid w:val="0077563C"/>
    <w:rsid w:val="00775A99"/>
    <w:rsid w:val="00775E53"/>
    <w:rsid w:val="0077614B"/>
    <w:rsid w:val="00777802"/>
    <w:rsid w:val="00777AF5"/>
    <w:rsid w:val="00780A8B"/>
    <w:rsid w:val="00781E9E"/>
    <w:rsid w:val="0078246F"/>
    <w:rsid w:val="0078283B"/>
    <w:rsid w:val="00782BFC"/>
    <w:rsid w:val="0078306B"/>
    <w:rsid w:val="00783E44"/>
    <w:rsid w:val="00786123"/>
    <w:rsid w:val="00786B95"/>
    <w:rsid w:val="00786E1F"/>
    <w:rsid w:val="007871A6"/>
    <w:rsid w:val="007872F2"/>
    <w:rsid w:val="00787D17"/>
    <w:rsid w:val="007907C4"/>
    <w:rsid w:val="00790A9A"/>
    <w:rsid w:val="00790B94"/>
    <w:rsid w:val="00790D11"/>
    <w:rsid w:val="007915A6"/>
    <w:rsid w:val="00791845"/>
    <w:rsid w:val="007932B0"/>
    <w:rsid w:val="00793D47"/>
    <w:rsid w:val="00793EF4"/>
    <w:rsid w:val="00794504"/>
    <w:rsid w:val="007956AD"/>
    <w:rsid w:val="00796DA7"/>
    <w:rsid w:val="007976EF"/>
    <w:rsid w:val="007A006F"/>
    <w:rsid w:val="007A1CA4"/>
    <w:rsid w:val="007A2116"/>
    <w:rsid w:val="007A24BF"/>
    <w:rsid w:val="007A24CC"/>
    <w:rsid w:val="007A30A4"/>
    <w:rsid w:val="007A38CA"/>
    <w:rsid w:val="007A432E"/>
    <w:rsid w:val="007A46B1"/>
    <w:rsid w:val="007A49A2"/>
    <w:rsid w:val="007A4D24"/>
    <w:rsid w:val="007A5AA4"/>
    <w:rsid w:val="007A6685"/>
    <w:rsid w:val="007A6757"/>
    <w:rsid w:val="007A6DC9"/>
    <w:rsid w:val="007A7513"/>
    <w:rsid w:val="007A7B03"/>
    <w:rsid w:val="007B0009"/>
    <w:rsid w:val="007B03DD"/>
    <w:rsid w:val="007B112A"/>
    <w:rsid w:val="007B1D7E"/>
    <w:rsid w:val="007B21FC"/>
    <w:rsid w:val="007B300A"/>
    <w:rsid w:val="007B36C6"/>
    <w:rsid w:val="007B5DA1"/>
    <w:rsid w:val="007B68D1"/>
    <w:rsid w:val="007B6BA1"/>
    <w:rsid w:val="007B79C2"/>
    <w:rsid w:val="007B7AA3"/>
    <w:rsid w:val="007C0532"/>
    <w:rsid w:val="007C08A4"/>
    <w:rsid w:val="007C164F"/>
    <w:rsid w:val="007C223E"/>
    <w:rsid w:val="007C2CDB"/>
    <w:rsid w:val="007C44D0"/>
    <w:rsid w:val="007C56B9"/>
    <w:rsid w:val="007C65E2"/>
    <w:rsid w:val="007C68D0"/>
    <w:rsid w:val="007C69DA"/>
    <w:rsid w:val="007C70D8"/>
    <w:rsid w:val="007C7331"/>
    <w:rsid w:val="007C74C9"/>
    <w:rsid w:val="007C74DD"/>
    <w:rsid w:val="007D0193"/>
    <w:rsid w:val="007D0202"/>
    <w:rsid w:val="007D1279"/>
    <w:rsid w:val="007D17EE"/>
    <w:rsid w:val="007D18A8"/>
    <w:rsid w:val="007D1B84"/>
    <w:rsid w:val="007D388E"/>
    <w:rsid w:val="007D3B4C"/>
    <w:rsid w:val="007D4672"/>
    <w:rsid w:val="007D4906"/>
    <w:rsid w:val="007D5556"/>
    <w:rsid w:val="007D56B9"/>
    <w:rsid w:val="007D6C32"/>
    <w:rsid w:val="007E0963"/>
    <w:rsid w:val="007E0A12"/>
    <w:rsid w:val="007E1793"/>
    <w:rsid w:val="007E2CC1"/>
    <w:rsid w:val="007E2DE3"/>
    <w:rsid w:val="007E2E83"/>
    <w:rsid w:val="007E2ED2"/>
    <w:rsid w:val="007E335B"/>
    <w:rsid w:val="007E34A6"/>
    <w:rsid w:val="007E3EEB"/>
    <w:rsid w:val="007E41E3"/>
    <w:rsid w:val="007E55AE"/>
    <w:rsid w:val="007E5B93"/>
    <w:rsid w:val="007E5E3A"/>
    <w:rsid w:val="007E65E8"/>
    <w:rsid w:val="007E6E28"/>
    <w:rsid w:val="007E6FE4"/>
    <w:rsid w:val="007E711E"/>
    <w:rsid w:val="007E74F9"/>
    <w:rsid w:val="007E77E5"/>
    <w:rsid w:val="007F0034"/>
    <w:rsid w:val="007F0035"/>
    <w:rsid w:val="007F0AB0"/>
    <w:rsid w:val="007F0D26"/>
    <w:rsid w:val="007F16B6"/>
    <w:rsid w:val="007F2228"/>
    <w:rsid w:val="007F4F86"/>
    <w:rsid w:val="007F57E5"/>
    <w:rsid w:val="008000F6"/>
    <w:rsid w:val="00800541"/>
    <w:rsid w:val="0080318D"/>
    <w:rsid w:val="00803756"/>
    <w:rsid w:val="00803EB9"/>
    <w:rsid w:val="00804844"/>
    <w:rsid w:val="008060C5"/>
    <w:rsid w:val="00806205"/>
    <w:rsid w:val="00807CC9"/>
    <w:rsid w:val="008104C4"/>
    <w:rsid w:val="00810FD6"/>
    <w:rsid w:val="00811703"/>
    <w:rsid w:val="00811A48"/>
    <w:rsid w:val="00811C5F"/>
    <w:rsid w:val="00811F34"/>
    <w:rsid w:val="0081209B"/>
    <w:rsid w:val="00812D42"/>
    <w:rsid w:val="00812E4A"/>
    <w:rsid w:val="00814CE6"/>
    <w:rsid w:val="00815E86"/>
    <w:rsid w:val="00816A47"/>
    <w:rsid w:val="00817670"/>
    <w:rsid w:val="008176E9"/>
    <w:rsid w:val="00817805"/>
    <w:rsid w:val="0081787F"/>
    <w:rsid w:val="00817ADF"/>
    <w:rsid w:val="00817F63"/>
    <w:rsid w:val="008200F1"/>
    <w:rsid w:val="0082069B"/>
    <w:rsid w:val="008207F8"/>
    <w:rsid w:val="00820EEF"/>
    <w:rsid w:val="00821AA4"/>
    <w:rsid w:val="00821BD6"/>
    <w:rsid w:val="008252D0"/>
    <w:rsid w:val="00826AE0"/>
    <w:rsid w:val="008277D7"/>
    <w:rsid w:val="00827F9C"/>
    <w:rsid w:val="0083018A"/>
    <w:rsid w:val="00830BF0"/>
    <w:rsid w:val="00831020"/>
    <w:rsid w:val="00831667"/>
    <w:rsid w:val="00831A8E"/>
    <w:rsid w:val="0083395B"/>
    <w:rsid w:val="00833F74"/>
    <w:rsid w:val="0083519B"/>
    <w:rsid w:val="00835D73"/>
    <w:rsid w:val="00835E92"/>
    <w:rsid w:val="008362C5"/>
    <w:rsid w:val="00836C08"/>
    <w:rsid w:val="00837C3E"/>
    <w:rsid w:val="00837FCF"/>
    <w:rsid w:val="008401F3"/>
    <w:rsid w:val="00840ACC"/>
    <w:rsid w:val="00841CA4"/>
    <w:rsid w:val="008433F5"/>
    <w:rsid w:val="00843A78"/>
    <w:rsid w:val="00843B65"/>
    <w:rsid w:val="0084477C"/>
    <w:rsid w:val="008450D7"/>
    <w:rsid w:val="008454F2"/>
    <w:rsid w:val="00845DD0"/>
    <w:rsid w:val="00846F07"/>
    <w:rsid w:val="00847ECB"/>
    <w:rsid w:val="00850069"/>
    <w:rsid w:val="008503A9"/>
    <w:rsid w:val="00850EAF"/>
    <w:rsid w:val="00851DC6"/>
    <w:rsid w:val="00851DCB"/>
    <w:rsid w:val="00853C2D"/>
    <w:rsid w:val="008542C4"/>
    <w:rsid w:val="008548B6"/>
    <w:rsid w:val="00854B25"/>
    <w:rsid w:val="00855650"/>
    <w:rsid w:val="0085615F"/>
    <w:rsid w:val="00856993"/>
    <w:rsid w:val="00856DD3"/>
    <w:rsid w:val="00860934"/>
    <w:rsid w:val="00861FFD"/>
    <w:rsid w:val="0086213E"/>
    <w:rsid w:val="00862836"/>
    <w:rsid w:val="00862C69"/>
    <w:rsid w:val="008630E4"/>
    <w:rsid w:val="008632FE"/>
    <w:rsid w:val="00864569"/>
    <w:rsid w:val="00864B54"/>
    <w:rsid w:val="0086512A"/>
    <w:rsid w:val="008657FB"/>
    <w:rsid w:val="00865F11"/>
    <w:rsid w:val="0086641F"/>
    <w:rsid w:val="00866EAB"/>
    <w:rsid w:val="00867092"/>
    <w:rsid w:val="00867F75"/>
    <w:rsid w:val="00870BF6"/>
    <w:rsid w:val="00872762"/>
    <w:rsid w:val="008733AB"/>
    <w:rsid w:val="00873715"/>
    <w:rsid w:val="00873C5C"/>
    <w:rsid w:val="00873F88"/>
    <w:rsid w:val="0087438D"/>
    <w:rsid w:val="008749F7"/>
    <w:rsid w:val="00875239"/>
    <w:rsid w:val="00875CAA"/>
    <w:rsid w:val="008772E8"/>
    <w:rsid w:val="00880000"/>
    <w:rsid w:val="008803B0"/>
    <w:rsid w:val="00880CFE"/>
    <w:rsid w:val="00881CE7"/>
    <w:rsid w:val="00882A51"/>
    <w:rsid w:val="00883D3B"/>
    <w:rsid w:val="008845CE"/>
    <w:rsid w:val="008846C1"/>
    <w:rsid w:val="00885C42"/>
    <w:rsid w:val="0088642A"/>
    <w:rsid w:val="0088758F"/>
    <w:rsid w:val="00891D9F"/>
    <w:rsid w:val="0089231F"/>
    <w:rsid w:val="0089232A"/>
    <w:rsid w:val="008941A9"/>
    <w:rsid w:val="00894AB8"/>
    <w:rsid w:val="008954FA"/>
    <w:rsid w:val="00896255"/>
    <w:rsid w:val="0089646F"/>
    <w:rsid w:val="008967CA"/>
    <w:rsid w:val="00897378"/>
    <w:rsid w:val="008A0436"/>
    <w:rsid w:val="008A12A6"/>
    <w:rsid w:val="008A2236"/>
    <w:rsid w:val="008A2299"/>
    <w:rsid w:val="008A24EC"/>
    <w:rsid w:val="008A25AF"/>
    <w:rsid w:val="008A3145"/>
    <w:rsid w:val="008A339A"/>
    <w:rsid w:val="008A3A5A"/>
    <w:rsid w:val="008A4AF6"/>
    <w:rsid w:val="008A6FB2"/>
    <w:rsid w:val="008A79C3"/>
    <w:rsid w:val="008B1243"/>
    <w:rsid w:val="008B2782"/>
    <w:rsid w:val="008B3F2A"/>
    <w:rsid w:val="008B46A7"/>
    <w:rsid w:val="008B4745"/>
    <w:rsid w:val="008B4F3D"/>
    <w:rsid w:val="008B581B"/>
    <w:rsid w:val="008B6097"/>
    <w:rsid w:val="008B6A15"/>
    <w:rsid w:val="008B7D99"/>
    <w:rsid w:val="008C0594"/>
    <w:rsid w:val="008C0637"/>
    <w:rsid w:val="008C0A36"/>
    <w:rsid w:val="008C0A89"/>
    <w:rsid w:val="008C2119"/>
    <w:rsid w:val="008C282F"/>
    <w:rsid w:val="008C2F9F"/>
    <w:rsid w:val="008C3468"/>
    <w:rsid w:val="008C35D3"/>
    <w:rsid w:val="008C3995"/>
    <w:rsid w:val="008C3AA3"/>
    <w:rsid w:val="008C4400"/>
    <w:rsid w:val="008C4873"/>
    <w:rsid w:val="008C59B1"/>
    <w:rsid w:val="008C6137"/>
    <w:rsid w:val="008C73AF"/>
    <w:rsid w:val="008C73FE"/>
    <w:rsid w:val="008C7D53"/>
    <w:rsid w:val="008D0139"/>
    <w:rsid w:val="008D19E5"/>
    <w:rsid w:val="008D1DE4"/>
    <w:rsid w:val="008D22EB"/>
    <w:rsid w:val="008D2620"/>
    <w:rsid w:val="008D32BB"/>
    <w:rsid w:val="008D32F2"/>
    <w:rsid w:val="008D347E"/>
    <w:rsid w:val="008D34D7"/>
    <w:rsid w:val="008D35BA"/>
    <w:rsid w:val="008D3708"/>
    <w:rsid w:val="008D3BD2"/>
    <w:rsid w:val="008D4EBD"/>
    <w:rsid w:val="008D561A"/>
    <w:rsid w:val="008D5A96"/>
    <w:rsid w:val="008D5B5E"/>
    <w:rsid w:val="008D7593"/>
    <w:rsid w:val="008E00A3"/>
    <w:rsid w:val="008E0903"/>
    <w:rsid w:val="008E1527"/>
    <w:rsid w:val="008E198B"/>
    <w:rsid w:val="008E27A5"/>
    <w:rsid w:val="008E31C2"/>
    <w:rsid w:val="008E58DD"/>
    <w:rsid w:val="008E62D4"/>
    <w:rsid w:val="008E6C8C"/>
    <w:rsid w:val="008E76D0"/>
    <w:rsid w:val="008E7A7D"/>
    <w:rsid w:val="008F112C"/>
    <w:rsid w:val="008F1D92"/>
    <w:rsid w:val="008F212B"/>
    <w:rsid w:val="008F31DE"/>
    <w:rsid w:val="008F3D1A"/>
    <w:rsid w:val="008F4034"/>
    <w:rsid w:val="008F5846"/>
    <w:rsid w:val="008F68B3"/>
    <w:rsid w:val="008F68F4"/>
    <w:rsid w:val="008F71D2"/>
    <w:rsid w:val="008F78FE"/>
    <w:rsid w:val="008F7DAF"/>
    <w:rsid w:val="0090026C"/>
    <w:rsid w:val="00900D1D"/>
    <w:rsid w:val="00901686"/>
    <w:rsid w:val="00901C27"/>
    <w:rsid w:val="00901E49"/>
    <w:rsid w:val="0090269D"/>
    <w:rsid w:val="00902F95"/>
    <w:rsid w:val="00905398"/>
    <w:rsid w:val="00905A68"/>
    <w:rsid w:val="00905CB2"/>
    <w:rsid w:val="00906651"/>
    <w:rsid w:val="00906AE4"/>
    <w:rsid w:val="009073DE"/>
    <w:rsid w:val="00907C54"/>
    <w:rsid w:val="00910186"/>
    <w:rsid w:val="00911250"/>
    <w:rsid w:val="00912126"/>
    <w:rsid w:val="00913504"/>
    <w:rsid w:val="009139B0"/>
    <w:rsid w:val="009140B3"/>
    <w:rsid w:val="00914972"/>
    <w:rsid w:val="0091608E"/>
    <w:rsid w:val="009173D1"/>
    <w:rsid w:val="00917B1B"/>
    <w:rsid w:val="0092075F"/>
    <w:rsid w:val="00920CC1"/>
    <w:rsid w:val="00920E8D"/>
    <w:rsid w:val="009216CB"/>
    <w:rsid w:val="009216FC"/>
    <w:rsid w:val="00921D25"/>
    <w:rsid w:val="0092204E"/>
    <w:rsid w:val="00922510"/>
    <w:rsid w:val="00922BAF"/>
    <w:rsid w:val="00923B5B"/>
    <w:rsid w:val="00924C35"/>
    <w:rsid w:val="00925474"/>
    <w:rsid w:val="009256C4"/>
    <w:rsid w:val="0092740E"/>
    <w:rsid w:val="0092744D"/>
    <w:rsid w:val="00927735"/>
    <w:rsid w:val="009300D1"/>
    <w:rsid w:val="009304EE"/>
    <w:rsid w:val="00931372"/>
    <w:rsid w:val="00932BEC"/>
    <w:rsid w:val="00932C22"/>
    <w:rsid w:val="009342E9"/>
    <w:rsid w:val="009347F4"/>
    <w:rsid w:val="009369B3"/>
    <w:rsid w:val="00940BC7"/>
    <w:rsid w:val="009410F8"/>
    <w:rsid w:val="00941718"/>
    <w:rsid w:val="00941956"/>
    <w:rsid w:val="0094207D"/>
    <w:rsid w:val="009423D1"/>
    <w:rsid w:val="00943A3C"/>
    <w:rsid w:val="00943EB1"/>
    <w:rsid w:val="00944474"/>
    <w:rsid w:val="00946773"/>
    <w:rsid w:val="00947B04"/>
    <w:rsid w:val="00950709"/>
    <w:rsid w:val="00950E90"/>
    <w:rsid w:val="00951060"/>
    <w:rsid w:val="00951858"/>
    <w:rsid w:val="00951D86"/>
    <w:rsid w:val="00952932"/>
    <w:rsid w:val="00953606"/>
    <w:rsid w:val="009539DD"/>
    <w:rsid w:val="00953E45"/>
    <w:rsid w:val="009549B7"/>
    <w:rsid w:val="00955558"/>
    <w:rsid w:val="00955F65"/>
    <w:rsid w:val="00956312"/>
    <w:rsid w:val="0095705B"/>
    <w:rsid w:val="009572AA"/>
    <w:rsid w:val="00963297"/>
    <w:rsid w:val="00963ABE"/>
    <w:rsid w:val="00964328"/>
    <w:rsid w:val="009646B6"/>
    <w:rsid w:val="00964E31"/>
    <w:rsid w:val="00966528"/>
    <w:rsid w:val="009668AC"/>
    <w:rsid w:val="00967BAC"/>
    <w:rsid w:val="0097102D"/>
    <w:rsid w:val="00972E3A"/>
    <w:rsid w:val="00973344"/>
    <w:rsid w:val="00974186"/>
    <w:rsid w:val="00974272"/>
    <w:rsid w:val="0097442E"/>
    <w:rsid w:val="00974E1D"/>
    <w:rsid w:val="009750FF"/>
    <w:rsid w:val="00975358"/>
    <w:rsid w:val="009760E8"/>
    <w:rsid w:val="0097616B"/>
    <w:rsid w:val="00976894"/>
    <w:rsid w:val="009776F8"/>
    <w:rsid w:val="00977A3B"/>
    <w:rsid w:val="009801DB"/>
    <w:rsid w:val="00980796"/>
    <w:rsid w:val="00980B24"/>
    <w:rsid w:val="00980E6D"/>
    <w:rsid w:val="009815DC"/>
    <w:rsid w:val="00981A60"/>
    <w:rsid w:val="00982B52"/>
    <w:rsid w:val="00982BFB"/>
    <w:rsid w:val="00983AC1"/>
    <w:rsid w:val="009858AB"/>
    <w:rsid w:val="00985BC7"/>
    <w:rsid w:val="00986166"/>
    <w:rsid w:val="0098671A"/>
    <w:rsid w:val="0098671C"/>
    <w:rsid w:val="00987B22"/>
    <w:rsid w:val="00994B42"/>
    <w:rsid w:val="00994F9F"/>
    <w:rsid w:val="00995126"/>
    <w:rsid w:val="00995619"/>
    <w:rsid w:val="00995A16"/>
    <w:rsid w:val="00996BD6"/>
    <w:rsid w:val="00997952"/>
    <w:rsid w:val="009A0485"/>
    <w:rsid w:val="009A0B28"/>
    <w:rsid w:val="009A136D"/>
    <w:rsid w:val="009A2980"/>
    <w:rsid w:val="009A4E5F"/>
    <w:rsid w:val="009A5038"/>
    <w:rsid w:val="009A53F1"/>
    <w:rsid w:val="009A5F83"/>
    <w:rsid w:val="009A6186"/>
    <w:rsid w:val="009A641D"/>
    <w:rsid w:val="009A694B"/>
    <w:rsid w:val="009A7016"/>
    <w:rsid w:val="009A70C9"/>
    <w:rsid w:val="009B18C7"/>
    <w:rsid w:val="009B1DE1"/>
    <w:rsid w:val="009B2B5B"/>
    <w:rsid w:val="009B2F15"/>
    <w:rsid w:val="009B2FFD"/>
    <w:rsid w:val="009B39C8"/>
    <w:rsid w:val="009B3A1C"/>
    <w:rsid w:val="009B6084"/>
    <w:rsid w:val="009B6E6B"/>
    <w:rsid w:val="009B7D22"/>
    <w:rsid w:val="009B7E79"/>
    <w:rsid w:val="009B7FCA"/>
    <w:rsid w:val="009C0196"/>
    <w:rsid w:val="009C0220"/>
    <w:rsid w:val="009C1A79"/>
    <w:rsid w:val="009C1E88"/>
    <w:rsid w:val="009C2743"/>
    <w:rsid w:val="009C2F47"/>
    <w:rsid w:val="009C3590"/>
    <w:rsid w:val="009C3F7D"/>
    <w:rsid w:val="009C4EB5"/>
    <w:rsid w:val="009C5326"/>
    <w:rsid w:val="009C5AAA"/>
    <w:rsid w:val="009C5FA9"/>
    <w:rsid w:val="009D12FB"/>
    <w:rsid w:val="009D1E75"/>
    <w:rsid w:val="009D2725"/>
    <w:rsid w:val="009D292D"/>
    <w:rsid w:val="009D2F19"/>
    <w:rsid w:val="009D3C1B"/>
    <w:rsid w:val="009D3F74"/>
    <w:rsid w:val="009D42D4"/>
    <w:rsid w:val="009D4765"/>
    <w:rsid w:val="009D5A4A"/>
    <w:rsid w:val="009D60A8"/>
    <w:rsid w:val="009D76AA"/>
    <w:rsid w:val="009D7741"/>
    <w:rsid w:val="009E0006"/>
    <w:rsid w:val="009E17E9"/>
    <w:rsid w:val="009E2E06"/>
    <w:rsid w:val="009E3EEA"/>
    <w:rsid w:val="009E472F"/>
    <w:rsid w:val="009E4E0C"/>
    <w:rsid w:val="009E5088"/>
    <w:rsid w:val="009E544F"/>
    <w:rsid w:val="009E7E65"/>
    <w:rsid w:val="009F0182"/>
    <w:rsid w:val="009F09AE"/>
    <w:rsid w:val="009F0E83"/>
    <w:rsid w:val="009F1068"/>
    <w:rsid w:val="009F195B"/>
    <w:rsid w:val="009F31CC"/>
    <w:rsid w:val="009F5055"/>
    <w:rsid w:val="009F5666"/>
    <w:rsid w:val="009F5B3C"/>
    <w:rsid w:val="009F6EB8"/>
    <w:rsid w:val="009F75C4"/>
    <w:rsid w:val="009F7C47"/>
    <w:rsid w:val="00A003E6"/>
    <w:rsid w:val="00A0096F"/>
    <w:rsid w:val="00A01884"/>
    <w:rsid w:val="00A0311E"/>
    <w:rsid w:val="00A03175"/>
    <w:rsid w:val="00A03585"/>
    <w:rsid w:val="00A049A0"/>
    <w:rsid w:val="00A061C5"/>
    <w:rsid w:val="00A062B4"/>
    <w:rsid w:val="00A064FF"/>
    <w:rsid w:val="00A0678E"/>
    <w:rsid w:val="00A06985"/>
    <w:rsid w:val="00A078F0"/>
    <w:rsid w:val="00A0792C"/>
    <w:rsid w:val="00A102F0"/>
    <w:rsid w:val="00A121E1"/>
    <w:rsid w:val="00A122C0"/>
    <w:rsid w:val="00A12CEF"/>
    <w:rsid w:val="00A13497"/>
    <w:rsid w:val="00A15342"/>
    <w:rsid w:val="00A15395"/>
    <w:rsid w:val="00A15F77"/>
    <w:rsid w:val="00A1622B"/>
    <w:rsid w:val="00A17233"/>
    <w:rsid w:val="00A179D8"/>
    <w:rsid w:val="00A20487"/>
    <w:rsid w:val="00A226E7"/>
    <w:rsid w:val="00A23D0E"/>
    <w:rsid w:val="00A243B6"/>
    <w:rsid w:val="00A2511C"/>
    <w:rsid w:val="00A25F89"/>
    <w:rsid w:val="00A26506"/>
    <w:rsid w:val="00A26A0E"/>
    <w:rsid w:val="00A26A50"/>
    <w:rsid w:val="00A26B0B"/>
    <w:rsid w:val="00A2714F"/>
    <w:rsid w:val="00A27998"/>
    <w:rsid w:val="00A309E2"/>
    <w:rsid w:val="00A30C25"/>
    <w:rsid w:val="00A310AD"/>
    <w:rsid w:val="00A33535"/>
    <w:rsid w:val="00A33E04"/>
    <w:rsid w:val="00A34C0C"/>
    <w:rsid w:val="00A354F5"/>
    <w:rsid w:val="00A356A6"/>
    <w:rsid w:val="00A35F09"/>
    <w:rsid w:val="00A35FC6"/>
    <w:rsid w:val="00A369E3"/>
    <w:rsid w:val="00A37879"/>
    <w:rsid w:val="00A37C6A"/>
    <w:rsid w:val="00A4093C"/>
    <w:rsid w:val="00A40C1C"/>
    <w:rsid w:val="00A41446"/>
    <w:rsid w:val="00A414EE"/>
    <w:rsid w:val="00A41A45"/>
    <w:rsid w:val="00A4282F"/>
    <w:rsid w:val="00A42CA9"/>
    <w:rsid w:val="00A43062"/>
    <w:rsid w:val="00A434AE"/>
    <w:rsid w:val="00A4401C"/>
    <w:rsid w:val="00A44934"/>
    <w:rsid w:val="00A44CA0"/>
    <w:rsid w:val="00A45061"/>
    <w:rsid w:val="00A45677"/>
    <w:rsid w:val="00A4631F"/>
    <w:rsid w:val="00A463BC"/>
    <w:rsid w:val="00A46686"/>
    <w:rsid w:val="00A5128C"/>
    <w:rsid w:val="00A51F45"/>
    <w:rsid w:val="00A524E1"/>
    <w:rsid w:val="00A52B4C"/>
    <w:rsid w:val="00A53B1F"/>
    <w:rsid w:val="00A54560"/>
    <w:rsid w:val="00A54B9E"/>
    <w:rsid w:val="00A55804"/>
    <w:rsid w:val="00A55F0E"/>
    <w:rsid w:val="00A56861"/>
    <w:rsid w:val="00A56B35"/>
    <w:rsid w:val="00A56C75"/>
    <w:rsid w:val="00A57F5D"/>
    <w:rsid w:val="00A6088F"/>
    <w:rsid w:val="00A60934"/>
    <w:rsid w:val="00A61350"/>
    <w:rsid w:val="00A61A80"/>
    <w:rsid w:val="00A61C52"/>
    <w:rsid w:val="00A63360"/>
    <w:rsid w:val="00A63374"/>
    <w:rsid w:val="00A634A9"/>
    <w:rsid w:val="00A63A31"/>
    <w:rsid w:val="00A64098"/>
    <w:rsid w:val="00A64D6D"/>
    <w:rsid w:val="00A64DE5"/>
    <w:rsid w:val="00A67D25"/>
    <w:rsid w:val="00A708EA"/>
    <w:rsid w:val="00A71066"/>
    <w:rsid w:val="00A721EE"/>
    <w:rsid w:val="00A723B4"/>
    <w:rsid w:val="00A72463"/>
    <w:rsid w:val="00A73296"/>
    <w:rsid w:val="00A7338C"/>
    <w:rsid w:val="00A73A26"/>
    <w:rsid w:val="00A76847"/>
    <w:rsid w:val="00A805E1"/>
    <w:rsid w:val="00A8066E"/>
    <w:rsid w:val="00A809E3"/>
    <w:rsid w:val="00A8111F"/>
    <w:rsid w:val="00A8282D"/>
    <w:rsid w:val="00A82D09"/>
    <w:rsid w:val="00A84905"/>
    <w:rsid w:val="00A84F64"/>
    <w:rsid w:val="00A85996"/>
    <w:rsid w:val="00A85B01"/>
    <w:rsid w:val="00A85C16"/>
    <w:rsid w:val="00A862B6"/>
    <w:rsid w:val="00A86449"/>
    <w:rsid w:val="00A86DD3"/>
    <w:rsid w:val="00A87C52"/>
    <w:rsid w:val="00A913D4"/>
    <w:rsid w:val="00A91E87"/>
    <w:rsid w:val="00A92872"/>
    <w:rsid w:val="00A934B7"/>
    <w:rsid w:val="00A938F3"/>
    <w:rsid w:val="00A93F5F"/>
    <w:rsid w:val="00A940C8"/>
    <w:rsid w:val="00A94EFF"/>
    <w:rsid w:val="00A95338"/>
    <w:rsid w:val="00A955E2"/>
    <w:rsid w:val="00A96199"/>
    <w:rsid w:val="00A97204"/>
    <w:rsid w:val="00A97BC3"/>
    <w:rsid w:val="00AA1306"/>
    <w:rsid w:val="00AA1F9B"/>
    <w:rsid w:val="00AA2445"/>
    <w:rsid w:val="00AA254B"/>
    <w:rsid w:val="00AA2BC4"/>
    <w:rsid w:val="00AA2BF3"/>
    <w:rsid w:val="00AA3353"/>
    <w:rsid w:val="00AA4487"/>
    <w:rsid w:val="00AA4DAC"/>
    <w:rsid w:val="00AA5A6E"/>
    <w:rsid w:val="00AA5C72"/>
    <w:rsid w:val="00AA62E4"/>
    <w:rsid w:val="00AA6B4C"/>
    <w:rsid w:val="00AB04DD"/>
    <w:rsid w:val="00AB0AA9"/>
    <w:rsid w:val="00AB1134"/>
    <w:rsid w:val="00AB1496"/>
    <w:rsid w:val="00AB1A5C"/>
    <w:rsid w:val="00AB2656"/>
    <w:rsid w:val="00AB27C5"/>
    <w:rsid w:val="00AB28DD"/>
    <w:rsid w:val="00AB292D"/>
    <w:rsid w:val="00AB2C40"/>
    <w:rsid w:val="00AB362E"/>
    <w:rsid w:val="00AB4198"/>
    <w:rsid w:val="00AB4263"/>
    <w:rsid w:val="00AB4836"/>
    <w:rsid w:val="00AB4E74"/>
    <w:rsid w:val="00AB52C6"/>
    <w:rsid w:val="00AB576A"/>
    <w:rsid w:val="00AB59BA"/>
    <w:rsid w:val="00AB6458"/>
    <w:rsid w:val="00AB7532"/>
    <w:rsid w:val="00AB798B"/>
    <w:rsid w:val="00AC3089"/>
    <w:rsid w:val="00AC314A"/>
    <w:rsid w:val="00AC353A"/>
    <w:rsid w:val="00AC432D"/>
    <w:rsid w:val="00AC44A9"/>
    <w:rsid w:val="00AC46C8"/>
    <w:rsid w:val="00AC48BA"/>
    <w:rsid w:val="00AC4C17"/>
    <w:rsid w:val="00AC4EAB"/>
    <w:rsid w:val="00AC5277"/>
    <w:rsid w:val="00AC5A2C"/>
    <w:rsid w:val="00AC5F50"/>
    <w:rsid w:val="00AC686B"/>
    <w:rsid w:val="00AC765A"/>
    <w:rsid w:val="00AD1625"/>
    <w:rsid w:val="00AD1C85"/>
    <w:rsid w:val="00AD3555"/>
    <w:rsid w:val="00AD38AF"/>
    <w:rsid w:val="00AD5E96"/>
    <w:rsid w:val="00AD6000"/>
    <w:rsid w:val="00AD6754"/>
    <w:rsid w:val="00AD6A82"/>
    <w:rsid w:val="00AE017A"/>
    <w:rsid w:val="00AE0C89"/>
    <w:rsid w:val="00AE2101"/>
    <w:rsid w:val="00AE2DA6"/>
    <w:rsid w:val="00AE55EE"/>
    <w:rsid w:val="00AE69B7"/>
    <w:rsid w:val="00AE6BC7"/>
    <w:rsid w:val="00AE6D4E"/>
    <w:rsid w:val="00AE6E09"/>
    <w:rsid w:val="00AE6E45"/>
    <w:rsid w:val="00AE7B7E"/>
    <w:rsid w:val="00AE7D6D"/>
    <w:rsid w:val="00AF0040"/>
    <w:rsid w:val="00AF1BA1"/>
    <w:rsid w:val="00AF27D0"/>
    <w:rsid w:val="00AF2BB9"/>
    <w:rsid w:val="00AF2D0F"/>
    <w:rsid w:val="00AF4083"/>
    <w:rsid w:val="00AF44A7"/>
    <w:rsid w:val="00AF4651"/>
    <w:rsid w:val="00AF46FB"/>
    <w:rsid w:val="00AF47ED"/>
    <w:rsid w:val="00AF4B3D"/>
    <w:rsid w:val="00AF55DC"/>
    <w:rsid w:val="00AF5B50"/>
    <w:rsid w:val="00AF610E"/>
    <w:rsid w:val="00AF69A9"/>
    <w:rsid w:val="00AF7B2C"/>
    <w:rsid w:val="00AF7EF8"/>
    <w:rsid w:val="00B018E6"/>
    <w:rsid w:val="00B0219C"/>
    <w:rsid w:val="00B03EF3"/>
    <w:rsid w:val="00B0440F"/>
    <w:rsid w:val="00B04CB0"/>
    <w:rsid w:val="00B050CE"/>
    <w:rsid w:val="00B05AB8"/>
    <w:rsid w:val="00B069B2"/>
    <w:rsid w:val="00B06B36"/>
    <w:rsid w:val="00B07212"/>
    <w:rsid w:val="00B0735B"/>
    <w:rsid w:val="00B07E28"/>
    <w:rsid w:val="00B10139"/>
    <w:rsid w:val="00B10166"/>
    <w:rsid w:val="00B12574"/>
    <w:rsid w:val="00B1308B"/>
    <w:rsid w:val="00B130C5"/>
    <w:rsid w:val="00B14048"/>
    <w:rsid w:val="00B14901"/>
    <w:rsid w:val="00B14D12"/>
    <w:rsid w:val="00B163A4"/>
    <w:rsid w:val="00B16A78"/>
    <w:rsid w:val="00B16D78"/>
    <w:rsid w:val="00B16DA2"/>
    <w:rsid w:val="00B17A05"/>
    <w:rsid w:val="00B20B80"/>
    <w:rsid w:val="00B20E72"/>
    <w:rsid w:val="00B211D0"/>
    <w:rsid w:val="00B21734"/>
    <w:rsid w:val="00B217C6"/>
    <w:rsid w:val="00B21A62"/>
    <w:rsid w:val="00B22182"/>
    <w:rsid w:val="00B22AE0"/>
    <w:rsid w:val="00B22EDE"/>
    <w:rsid w:val="00B2319F"/>
    <w:rsid w:val="00B233BF"/>
    <w:rsid w:val="00B23469"/>
    <w:rsid w:val="00B24151"/>
    <w:rsid w:val="00B2594C"/>
    <w:rsid w:val="00B26229"/>
    <w:rsid w:val="00B27018"/>
    <w:rsid w:val="00B30C64"/>
    <w:rsid w:val="00B313FE"/>
    <w:rsid w:val="00B3183B"/>
    <w:rsid w:val="00B32C1C"/>
    <w:rsid w:val="00B32CB8"/>
    <w:rsid w:val="00B332CE"/>
    <w:rsid w:val="00B346CD"/>
    <w:rsid w:val="00B34ACD"/>
    <w:rsid w:val="00B350E8"/>
    <w:rsid w:val="00B358F7"/>
    <w:rsid w:val="00B37376"/>
    <w:rsid w:val="00B37509"/>
    <w:rsid w:val="00B37CFE"/>
    <w:rsid w:val="00B37E26"/>
    <w:rsid w:val="00B40697"/>
    <w:rsid w:val="00B40E31"/>
    <w:rsid w:val="00B4130F"/>
    <w:rsid w:val="00B4171A"/>
    <w:rsid w:val="00B43964"/>
    <w:rsid w:val="00B43E7D"/>
    <w:rsid w:val="00B4410E"/>
    <w:rsid w:val="00B44909"/>
    <w:rsid w:val="00B44AA4"/>
    <w:rsid w:val="00B4537C"/>
    <w:rsid w:val="00B45859"/>
    <w:rsid w:val="00B45B8B"/>
    <w:rsid w:val="00B46616"/>
    <w:rsid w:val="00B46F0B"/>
    <w:rsid w:val="00B473DE"/>
    <w:rsid w:val="00B474B2"/>
    <w:rsid w:val="00B51F64"/>
    <w:rsid w:val="00B526D1"/>
    <w:rsid w:val="00B5294D"/>
    <w:rsid w:val="00B537E2"/>
    <w:rsid w:val="00B53AD1"/>
    <w:rsid w:val="00B53BA9"/>
    <w:rsid w:val="00B53C62"/>
    <w:rsid w:val="00B5460A"/>
    <w:rsid w:val="00B54670"/>
    <w:rsid w:val="00B558DE"/>
    <w:rsid w:val="00B6036C"/>
    <w:rsid w:val="00B61604"/>
    <w:rsid w:val="00B61E85"/>
    <w:rsid w:val="00B62300"/>
    <w:rsid w:val="00B62332"/>
    <w:rsid w:val="00B62F6A"/>
    <w:rsid w:val="00B64243"/>
    <w:rsid w:val="00B6478A"/>
    <w:rsid w:val="00B649DC"/>
    <w:rsid w:val="00B65211"/>
    <w:rsid w:val="00B655AC"/>
    <w:rsid w:val="00B65C30"/>
    <w:rsid w:val="00B6684F"/>
    <w:rsid w:val="00B67228"/>
    <w:rsid w:val="00B71580"/>
    <w:rsid w:val="00B7195C"/>
    <w:rsid w:val="00B71C04"/>
    <w:rsid w:val="00B71E3B"/>
    <w:rsid w:val="00B72061"/>
    <w:rsid w:val="00B72193"/>
    <w:rsid w:val="00B7292A"/>
    <w:rsid w:val="00B74985"/>
    <w:rsid w:val="00B76090"/>
    <w:rsid w:val="00B760B8"/>
    <w:rsid w:val="00B762E3"/>
    <w:rsid w:val="00B765C5"/>
    <w:rsid w:val="00B77F66"/>
    <w:rsid w:val="00B8111A"/>
    <w:rsid w:val="00B81286"/>
    <w:rsid w:val="00B81783"/>
    <w:rsid w:val="00B838C1"/>
    <w:rsid w:val="00B83941"/>
    <w:rsid w:val="00B84B9A"/>
    <w:rsid w:val="00B84D2E"/>
    <w:rsid w:val="00B85607"/>
    <w:rsid w:val="00B865D5"/>
    <w:rsid w:val="00B90E86"/>
    <w:rsid w:val="00B9141D"/>
    <w:rsid w:val="00B91BF7"/>
    <w:rsid w:val="00B9211B"/>
    <w:rsid w:val="00B9391B"/>
    <w:rsid w:val="00B940DE"/>
    <w:rsid w:val="00B945DC"/>
    <w:rsid w:val="00B94841"/>
    <w:rsid w:val="00B96230"/>
    <w:rsid w:val="00B969BC"/>
    <w:rsid w:val="00B9706C"/>
    <w:rsid w:val="00B97690"/>
    <w:rsid w:val="00B97C75"/>
    <w:rsid w:val="00BA04A2"/>
    <w:rsid w:val="00BA0F08"/>
    <w:rsid w:val="00BA1598"/>
    <w:rsid w:val="00BA26E1"/>
    <w:rsid w:val="00BA2EC2"/>
    <w:rsid w:val="00BA3000"/>
    <w:rsid w:val="00BA42CA"/>
    <w:rsid w:val="00BA4971"/>
    <w:rsid w:val="00BA5C9A"/>
    <w:rsid w:val="00BB073C"/>
    <w:rsid w:val="00BB0ED8"/>
    <w:rsid w:val="00BB275D"/>
    <w:rsid w:val="00BB34E0"/>
    <w:rsid w:val="00BB38D7"/>
    <w:rsid w:val="00BB436D"/>
    <w:rsid w:val="00BB4D9C"/>
    <w:rsid w:val="00BB6702"/>
    <w:rsid w:val="00BB7A5A"/>
    <w:rsid w:val="00BC1F5C"/>
    <w:rsid w:val="00BC21EE"/>
    <w:rsid w:val="00BC2596"/>
    <w:rsid w:val="00BC2710"/>
    <w:rsid w:val="00BC29F4"/>
    <w:rsid w:val="00BC2F16"/>
    <w:rsid w:val="00BC304C"/>
    <w:rsid w:val="00BC4C73"/>
    <w:rsid w:val="00BC57A3"/>
    <w:rsid w:val="00BC57AC"/>
    <w:rsid w:val="00BC59DC"/>
    <w:rsid w:val="00BC65E0"/>
    <w:rsid w:val="00BC7512"/>
    <w:rsid w:val="00BC78B2"/>
    <w:rsid w:val="00BC793E"/>
    <w:rsid w:val="00BD066A"/>
    <w:rsid w:val="00BD10EA"/>
    <w:rsid w:val="00BD253A"/>
    <w:rsid w:val="00BD2745"/>
    <w:rsid w:val="00BD3268"/>
    <w:rsid w:val="00BD334A"/>
    <w:rsid w:val="00BD3E98"/>
    <w:rsid w:val="00BD40D7"/>
    <w:rsid w:val="00BD46FC"/>
    <w:rsid w:val="00BD5DA5"/>
    <w:rsid w:val="00BD7299"/>
    <w:rsid w:val="00BE07BE"/>
    <w:rsid w:val="00BE098F"/>
    <w:rsid w:val="00BE2664"/>
    <w:rsid w:val="00BE4036"/>
    <w:rsid w:val="00BE451C"/>
    <w:rsid w:val="00BE5797"/>
    <w:rsid w:val="00BE63E1"/>
    <w:rsid w:val="00BE791D"/>
    <w:rsid w:val="00BE79B4"/>
    <w:rsid w:val="00BF0AF9"/>
    <w:rsid w:val="00BF1D1F"/>
    <w:rsid w:val="00BF2318"/>
    <w:rsid w:val="00BF2322"/>
    <w:rsid w:val="00BF2D24"/>
    <w:rsid w:val="00BF30D3"/>
    <w:rsid w:val="00BF3202"/>
    <w:rsid w:val="00BF436B"/>
    <w:rsid w:val="00BF446F"/>
    <w:rsid w:val="00BF51DD"/>
    <w:rsid w:val="00BF6240"/>
    <w:rsid w:val="00BF6CDA"/>
    <w:rsid w:val="00BF72A2"/>
    <w:rsid w:val="00BF7D8E"/>
    <w:rsid w:val="00C00239"/>
    <w:rsid w:val="00C00584"/>
    <w:rsid w:val="00C00C3A"/>
    <w:rsid w:val="00C01525"/>
    <w:rsid w:val="00C01D6C"/>
    <w:rsid w:val="00C025FA"/>
    <w:rsid w:val="00C02CB9"/>
    <w:rsid w:val="00C02EFF"/>
    <w:rsid w:val="00C0388C"/>
    <w:rsid w:val="00C0551F"/>
    <w:rsid w:val="00C05C1F"/>
    <w:rsid w:val="00C05C62"/>
    <w:rsid w:val="00C100D9"/>
    <w:rsid w:val="00C10B1C"/>
    <w:rsid w:val="00C134AB"/>
    <w:rsid w:val="00C13D42"/>
    <w:rsid w:val="00C14C73"/>
    <w:rsid w:val="00C14CDD"/>
    <w:rsid w:val="00C15BD4"/>
    <w:rsid w:val="00C167BB"/>
    <w:rsid w:val="00C17293"/>
    <w:rsid w:val="00C219A9"/>
    <w:rsid w:val="00C22280"/>
    <w:rsid w:val="00C22CC0"/>
    <w:rsid w:val="00C23478"/>
    <w:rsid w:val="00C23540"/>
    <w:rsid w:val="00C23636"/>
    <w:rsid w:val="00C2489E"/>
    <w:rsid w:val="00C24DEA"/>
    <w:rsid w:val="00C2580D"/>
    <w:rsid w:val="00C26277"/>
    <w:rsid w:val="00C26ED5"/>
    <w:rsid w:val="00C27E3A"/>
    <w:rsid w:val="00C3002F"/>
    <w:rsid w:val="00C307C2"/>
    <w:rsid w:val="00C30A85"/>
    <w:rsid w:val="00C3190E"/>
    <w:rsid w:val="00C31D44"/>
    <w:rsid w:val="00C3273E"/>
    <w:rsid w:val="00C32896"/>
    <w:rsid w:val="00C33743"/>
    <w:rsid w:val="00C3516C"/>
    <w:rsid w:val="00C352F9"/>
    <w:rsid w:val="00C35A8B"/>
    <w:rsid w:val="00C372AC"/>
    <w:rsid w:val="00C37B75"/>
    <w:rsid w:val="00C40F50"/>
    <w:rsid w:val="00C410CE"/>
    <w:rsid w:val="00C414DE"/>
    <w:rsid w:val="00C424D9"/>
    <w:rsid w:val="00C42525"/>
    <w:rsid w:val="00C4431B"/>
    <w:rsid w:val="00C4445A"/>
    <w:rsid w:val="00C45F85"/>
    <w:rsid w:val="00C4782D"/>
    <w:rsid w:val="00C4790A"/>
    <w:rsid w:val="00C47A6C"/>
    <w:rsid w:val="00C50A5F"/>
    <w:rsid w:val="00C50D23"/>
    <w:rsid w:val="00C51210"/>
    <w:rsid w:val="00C52010"/>
    <w:rsid w:val="00C52BB7"/>
    <w:rsid w:val="00C5340F"/>
    <w:rsid w:val="00C5351B"/>
    <w:rsid w:val="00C53AAA"/>
    <w:rsid w:val="00C53EF8"/>
    <w:rsid w:val="00C54036"/>
    <w:rsid w:val="00C54B01"/>
    <w:rsid w:val="00C54FA8"/>
    <w:rsid w:val="00C5526F"/>
    <w:rsid w:val="00C55572"/>
    <w:rsid w:val="00C55B26"/>
    <w:rsid w:val="00C55BE9"/>
    <w:rsid w:val="00C55D27"/>
    <w:rsid w:val="00C55E72"/>
    <w:rsid w:val="00C55F7B"/>
    <w:rsid w:val="00C56E1E"/>
    <w:rsid w:val="00C57670"/>
    <w:rsid w:val="00C5772D"/>
    <w:rsid w:val="00C578BD"/>
    <w:rsid w:val="00C57B3B"/>
    <w:rsid w:val="00C60233"/>
    <w:rsid w:val="00C6047B"/>
    <w:rsid w:val="00C6051B"/>
    <w:rsid w:val="00C605C6"/>
    <w:rsid w:val="00C61065"/>
    <w:rsid w:val="00C6120F"/>
    <w:rsid w:val="00C62698"/>
    <w:rsid w:val="00C62A33"/>
    <w:rsid w:val="00C62F06"/>
    <w:rsid w:val="00C633C4"/>
    <w:rsid w:val="00C63584"/>
    <w:rsid w:val="00C6360F"/>
    <w:rsid w:val="00C63814"/>
    <w:rsid w:val="00C63CB2"/>
    <w:rsid w:val="00C64418"/>
    <w:rsid w:val="00C65E54"/>
    <w:rsid w:val="00C66690"/>
    <w:rsid w:val="00C67192"/>
    <w:rsid w:val="00C67A30"/>
    <w:rsid w:val="00C71B2D"/>
    <w:rsid w:val="00C72A24"/>
    <w:rsid w:val="00C73AA4"/>
    <w:rsid w:val="00C74886"/>
    <w:rsid w:val="00C74A33"/>
    <w:rsid w:val="00C74E5A"/>
    <w:rsid w:val="00C752CF"/>
    <w:rsid w:val="00C75E12"/>
    <w:rsid w:val="00C76DA6"/>
    <w:rsid w:val="00C76F2B"/>
    <w:rsid w:val="00C76FEE"/>
    <w:rsid w:val="00C77807"/>
    <w:rsid w:val="00C7780D"/>
    <w:rsid w:val="00C77B38"/>
    <w:rsid w:val="00C800D4"/>
    <w:rsid w:val="00C82105"/>
    <w:rsid w:val="00C827BC"/>
    <w:rsid w:val="00C83190"/>
    <w:rsid w:val="00C865C9"/>
    <w:rsid w:val="00C86951"/>
    <w:rsid w:val="00C874EA"/>
    <w:rsid w:val="00C9038E"/>
    <w:rsid w:val="00C90AC6"/>
    <w:rsid w:val="00C9175D"/>
    <w:rsid w:val="00C91C37"/>
    <w:rsid w:val="00C923B3"/>
    <w:rsid w:val="00C92B25"/>
    <w:rsid w:val="00C930C6"/>
    <w:rsid w:val="00C930CE"/>
    <w:rsid w:val="00C93239"/>
    <w:rsid w:val="00C945DC"/>
    <w:rsid w:val="00C94BC8"/>
    <w:rsid w:val="00C94D22"/>
    <w:rsid w:val="00C960D2"/>
    <w:rsid w:val="00C972C5"/>
    <w:rsid w:val="00C978B7"/>
    <w:rsid w:val="00CA2279"/>
    <w:rsid w:val="00CA23CF"/>
    <w:rsid w:val="00CA26C0"/>
    <w:rsid w:val="00CA2854"/>
    <w:rsid w:val="00CA2D15"/>
    <w:rsid w:val="00CA2D61"/>
    <w:rsid w:val="00CA31E9"/>
    <w:rsid w:val="00CA3834"/>
    <w:rsid w:val="00CA3941"/>
    <w:rsid w:val="00CA422B"/>
    <w:rsid w:val="00CA4E0F"/>
    <w:rsid w:val="00CA570D"/>
    <w:rsid w:val="00CA69B8"/>
    <w:rsid w:val="00CA6A0E"/>
    <w:rsid w:val="00CA6EA5"/>
    <w:rsid w:val="00CB02A4"/>
    <w:rsid w:val="00CB0F52"/>
    <w:rsid w:val="00CB1978"/>
    <w:rsid w:val="00CB2314"/>
    <w:rsid w:val="00CB5BBD"/>
    <w:rsid w:val="00CB61DB"/>
    <w:rsid w:val="00CB62B5"/>
    <w:rsid w:val="00CB64A1"/>
    <w:rsid w:val="00CB6BC7"/>
    <w:rsid w:val="00CC0992"/>
    <w:rsid w:val="00CC1CB3"/>
    <w:rsid w:val="00CC23E6"/>
    <w:rsid w:val="00CC25A7"/>
    <w:rsid w:val="00CC2FD9"/>
    <w:rsid w:val="00CC398B"/>
    <w:rsid w:val="00CC4A56"/>
    <w:rsid w:val="00CC4CB1"/>
    <w:rsid w:val="00CC4E7F"/>
    <w:rsid w:val="00CC6900"/>
    <w:rsid w:val="00CC6E38"/>
    <w:rsid w:val="00CC6EAB"/>
    <w:rsid w:val="00CC722F"/>
    <w:rsid w:val="00CC7902"/>
    <w:rsid w:val="00CD116C"/>
    <w:rsid w:val="00CD36E4"/>
    <w:rsid w:val="00CD388F"/>
    <w:rsid w:val="00CD42A9"/>
    <w:rsid w:val="00CD442B"/>
    <w:rsid w:val="00CD4B44"/>
    <w:rsid w:val="00CD5C14"/>
    <w:rsid w:val="00CD7AAF"/>
    <w:rsid w:val="00CE028E"/>
    <w:rsid w:val="00CE04CE"/>
    <w:rsid w:val="00CE11B5"/>
    <w:rsid w:val="00CE159E"/>
    <w:rsid w:val="00CE2506"/>
    <w:rsid w:val="00CE334B"/>
    <w:rsid w:val="00CE4206"/>
    <w:rsid w:val="00CE4C6D"/>
    <w:rsid w:val="00CE5654"/>
    <w:rsid w:val="00CE6271"/>
    <w:rsid w:val="00CE6AB7"/>
    <w:rsid w:val="00CE7135"/>
    <w:rsid w:val="00CF05E6"/>
    <w:rsid w:val="00CF2AE6"/>
    <w:rsid w:val="00CF2CE4"/>
    <w:rsid w:val="00CF2E93"/>
    <w:rsid w:val="00CF3B41"/>
    <w:rsid w:val="00CF4773"/>
    <w:rsid w:val="00CF4C73"/>
    <w:rsid w:val="00CF4CAE"/>
    <w:rsid w:val="00CF57CB"/>
    <w:rsid w:val="00CF608B"/>
    <w:rsid w:val="00CF60E5"/>
    <w:rsid w:val="00CF6AE6"/>
    <w:rsid w:val="00CF76E9"/>
    <w:rsid w:val="00CF7969"/>
    <w:rsid w:val="00CF7B32"/>
    <w:rsid w:val="00CF7DE6"/>
    <w:rsid w:val="00D003C9"/>
    <w:rsid w:val="00D00858"/>
    <w:rsid w:val="00D01229"/>
    <w:rsid w:val="00D01637"/>
    <w:rsid w:val="00D02386"/>
    <w:rsid w:val="00D03356"/>
    <w:rsid w:val="00D033A4"/>
    <w:rsid w:val="00D036AC"/>
    <w:rsid w:val="00D036DB"/>
    <w:rsid w:val="00D0410D"/>
    <w:rsid w:val="00D04684"/>
    <w:rsid w:val="00D05341"/>
    <w:rsid w:val="00D05ED6"/>
    <w:rsid w:val="00D06607"/>
    <w:rsid w:val="00D10CF4"/>
    <w:rsid w:val="00D10E99"/>
    <w:rsid w:val="00D115D9"/>
    <w:rsid w:val="00D130AF"/>
    <w:rsid w:val="00D130C9"/>
    <w:rsid w:val="00D13785"/>
    <w:rsid w:val="00D14743"/>
    <w:rsid w:val="00D1503C"/>
    <w:rsid w:val="00D166AC"/>
    <w:rsid w:val="00D166C6"/>
    <w:rsid w:val="00D17787"/>
    <w:rsid w:val="00D204E9"/>
    <w:rsid w:val="00D21763"/>
    <w:rsid w:val="00D21C1F"/>
    <w:rsid w:val="00D22099"/>
    <w:rsid w:val="00D229B3"/>
    <w:rsid w:val="00D23A94"/>
    <w:rsid w:val="00D259E0"/>
    <w:rsid w:val="00D25BE6"/>
    <w:rsid w:val="00D26C6D"/>
    <w:rsid w:val="00D275BB"/>
    <w:rsid w:val="00D2766A"/>
    <w:rsid w:val="00D2768A"/>
    <w:rsid w:val="00D3050E"/>
    <w:rsid w:val="00D30804"/>
    <w:rsid w:val="00D3132F"/>
    <w:rsid w:val="00D31BA5"/>
    <w:rsid w:val="00D32901"/>
    <w:rsid w:val="00D329A6"/>
    <w:rsid w:val="00D32AFA"/>
    <w:rsid w:val="00D333E3"/>
    <w:rsid w:val="00D333EB"/>
    <w:rsid w:val="00D33757"/>
    <w:rsid w:val="00D337E8"/>
    <w:rsid w:val="00D34BB0"/>
    <w:rsid w:val="00D34BBD"/>
    <w:rsid w:val="00D35979"/>
    <w:rsid w:val="00D36ECF"/>
    <w:rsid w:val="00D404F3"/>
    <w:rsid w:val="00D4124F"/>
    <w:rsid w:val="00D428AB"/>
    <w:rsid w:val="00D428DD"/>
    <w:rsid w:val="00D43076"/>
    <w:rsid w:val="00D4491C"/>
    <w:rsid w:val="00D461D8"/>
    <w:rsid w:val="00D46AA1"/>
    <w:rsid w:val="00D46AFE"/>
    <w:rsid w:val="00D47D80"/>
    <w:rsid w:val="00D50F87"/>
    <w:rsid w:val="00D51949"/>
    <w:rsid w:val="00D52647"/>
    <w:rsid w:val="00D52836"/>
    <w:rsid w:val="00D52F60"/>
    <w:rsid w:val="00D53260"/>
    <w:rsid w:val="00D5368B"/>
    <w:rsid w:val="00D53AFF"/>
    <w:rsid w:val="00D5528C"/>
    <w:rsid w:val="00D5635B"/>
    <w:rsid w:val="00D56900"/>
    <w:rsid w:val="00D56CB2"/>
    <w:rsid w:val="00D57A90"/>
    <w:rsid w:val="00D60008"/>
    <w:rsid w:val="00D60ABD"/>
    <w:rsid w:val="00D616D0"/>
    <w:rsid w:val="00D61BB4"/>
    <w:rsid w:val="00D61CCD"/>
    <w:rsid w:val="00D62B61"/>
    <w:rsid w:val="00D6425D"/>
    <w:rsid w:val="00D64C7C"/>
    <w:rsid w:val="00D651DD"/>
    <w:rsid w:val="00D65EEC"/>
    <w:rsid w:val="00D65FA4"/>
    <w:rsid w:val="00D66A19"/>
    <w:rsid w:val="00D67166"/>
    <w:rsid w:val="00D67B03"/>
    <w:rsid w:val="00D70001"/>
    <w:rsid w:val="00D709F1"/>
    <w:rsid w:val="00D72EEF"/>
    <w:rsid w:val="00D75645"/>
    <w:rsid w:val="00D76393"/>
    <w:rsid w:val="00D81EE0"/>
    <w:rsid w:val="00D822E4"/>
    <w:rsid w:val="00D833B5"/>
    <w:rsid w:val="00D83C86"/>
    <w:rsid w:val="00D84288"/>
    <w:rsid w:val="00D8531D"/>
    <w:rsid w:val="00D86E56"/>
    <w:rsid w:val="00D87E59"/>
    <w:rsid w:val="00D90416"/>
    <w:rsid w:val="00D907D2"/>
    <w:rsid w:val="00D92E8E"/>
    <w:rsid w:val="00D93BFD"/>
    <w:rsid w:val="00D93F43"/>
    <w:rsid w:val="00D9489B"/>
    <w:rsid w:val="00D96588"/>
    <w:rsid w:val="00DA0019"/>
    <w:rsid w:val="00DA02CB"/>
    <w:rsid w:val="00DA185A"/>
    <w:rsid w:val="00DA19C4"/>
    <w:rsid w:val="00DA2B43"/>
    <w:rsid w:val="00DA49F7"/>
    <w:rsid w:val="00DA5A90"/>
    <w:rsid w:val="00DA5D7C"/>
    <w:rsid w:val="00DA5F1F"/>
    <w:rsid w:val="00DA658B"/>
    <w:rsid w:val="00DA6EC8"/>
    <w:rsid w:val="00DA773E"/>
    <w:rsid w:val="00DB2155"/>
    <w:rsid w:val="00DB22F4"/>
    <w:rsid w:val="00DB2907"/>
    <w:rsid w:val="00DB2D34"/>
    <w:rsid w:val="00DB3466"/>
    <w:rsid w:val="00DB3650"/>
    <w:rsid w:val="00DB38F3"/>
    <w:rsid w:val="00DB51B5"/>
    <w:rsid w:val="00DB51F5"/>
    <w:rsid w:val="00DB71CD"/>
    <w:rsid w:val="00DB7268"/>
    <w:rsid w:val="00DB7353"/>
    <w:rsid w:val="00DB7D14"/>
    <w:rsid w:val="00DC020B"/>
    <w:rsid w:val="00DC05A1"/>
    <w:rsid w:val="00DC0F46"/>
    <w:rsid w:val="00DC108E"/>
    <w:rsid w:val="00DC134D"/>
    <w:rsid w:val="00DC1711"/>
    <w:rsid w:val="00DC26F0"/>
    <w:rsid w:val="00DC294A"/>
    <w:rsid w:val="00DC3676"/>
    <w:rsid w:val="00DC425F"/>
    <w:rsid w:val="00DC5C51"/>
    <w:rsid w:val="00DC6689"/>
    <w:rsid w:val="00DC6C18"/>
    <w:rsid w:val="00DC7219"/>
    <w:rsid w:val="00DC7898"/>
    <w:rsid w:val="00DD03AD"/>
    <w:rsid w:val="00DD3BEC"/>
    <w:rsid w:val="00DD42E3"/>
    <w:rsid w:val="00DD5FDC"/>
    <w:rsid w:val="00DE040C"/>
    <w:rsid w:val="00DE381A"/>
    <w:rsid w:val="00DE3CF5"/>
    <w:rsid w:val="00DE51EB"/>
    <w:rsid w:val="00DE5916"/>
    <w:rsid w:val="00DE66F5"/>
    <w:rsid w:val="00DE68E3"/>
    <w:rsid w:val="00DE7825"/>
    <w:rsid w:val="00DF0663"/>
    <w:rsid w:val="00DF0687"/>
    <w:rsid w:val="00DF08A2"/>
    <w:rsid w:val="00DF161C"/>
    <w:rsid w:val="00DF382A"/>
    <w:rsid w:val="00DF42DD"/>
    <w:rsid w:val="00DF51FF"/>
    <w:rsid w:val="00DF5912"/>
    <w:rsid w:val="00DF59AD"/>
    <w:rsid w:val="00DF6591"/>
    <w:rsid w:val="00DF6ABA"/>
    <w:rsid w:val="00DF7642"/>
    <w:rsid w:val="00DF7B96"/>
    <w:rsid w:val="00DF7D25"/>
    <w:rsid w:val="00E0239E"/>
    <w:rsid w:val="00E03C7D"/>
    <w:rsid w:val="00E042D9"/>
    <w:rsid w:val="00E05B67"/>
    <w:rsid w:val="00E11841"/>
    <w:rsid w:val="00E120EF"/>
    <w:rsid w:val="00E12DA7"/>
    <w:rsid w:val="00E1345D"/>
    <w:rsid w:val="00E14A33"/>
    <w:rsid w:val="00E15600"/>
    <w:rsid w:val="00E156FF"/>
    <w:rsid w:val="00E16398"/>
    <w:rsid w:val="00E17C51"/>
    <w:rsid w:val="00E17FFC"/>
    <w:rsid w:val="00E20E52"/>
    <w:rsid w:val="00E21053"/>
    <w:rsid w:val="00E2121B"/>
    <w:rsid w:val="00E21D6B"/>
    <w:rsid w:val="00E21EB9"/>
    <w:rsid w:val="00E229A0"/>
    <w:rsid w:val="00E22FAC"/>
    <w:rsid w:val="00E23635"/>
    <w:rsid w:val="00E24733"/>
    <w:rsid w:val="00E268AA"/>
    <w:rsid w:val="00E26A17"/>
    <w:rsid w:val="00E27CDF"/>
    <w:rsid w:val="00E30131"/>
    <w:rsid w:val="00E30D7B"/>
    <w:rsid w:val="00E3126D"/>
    <w:rsid w:val="00E31974"/>
    <w:rsid w:val="00E31F4D"/>
    <w:rsid w:val="00E32786"/>
    <w:rsid w:val="00E33066"/>
    <w:rsid w:val="00E3343F"/>
    <w:rsid w:val="00E33892"/>
    <w:rsid w:val="00E33A8A"/>
    <w:rsid w:val="00E340FE"/>
    <w:rsid w:val="00E343B3"/>
    <w:rsid w:val="00E355D1"/>
    <w:rsid w:val="00E358F1"/>
    <w:rsid w:val="00E36434"/>
    <w:rsid w:val="00E36594"/>
    <w:rsid w:val="00E371FB"/>
    <w:rsid w:val="00E3747A"/>
    <w:rsid w:val="00E374DA"/>
    <w:rsid w:val="00E3767E"/>
    <w:rsid w:val="00E41E8A"/>
    <w:rsid w:val="00E44C16"/>
    <w:rsid w:val="00E45683"/>
    <w:rsid w:val="00E46F90"/>
    <w:rsid w:val="00E47546"/>
    <w:rsid w:val="00E47A29"/>
    <w:rsid w:val="00E47AEE"/>
    <w:rsid w:val="00E47E1E"/>
    <w:rsid w:val="00E510EF"/>
    <w:rsid w:val="00E518E4"/>
    <w:rsid w:val="00E526F6"/>
    <w:rsid w:val="00E53325"/>
    <w:rsid w:val="00E53B6B"/>
    <w:rsid w:val="00E54D7D"/>
    <w:rsid w:val="00E54E9C"/>
    <w:rsid w:val="00E562CF"/>
    <w:rsid w:val="00E57243"/>
    <w:rsid w:val="00E61C88"/>
    <w:rsid w:val="00E61ECE"/>
    <w:rsid w:val="00E61FEE"/>
    <w:rsid w:val="00E625C8"/>
    <w:rsid w:val="00E62C3D"/>
    <w:rsid w:val="00E63286"/>
    <w:rsid w:val="00E63338"/>
    <w:rsid w:val="00E63D4F"/>
    <w:rsid w:val="00E6463B"/>
    <w:rsid w:val="00E64AB2"/>
    <w:rsid w:val="00E65997"/>
    <w:rsid w:val="00E65A35"/>
    <w:rsid w:val="00E65E2B"/>
    <w:rsid w:val="00E66CA2"/>
    <w:rsid w:val="00E67A33"/>
    <w:rsid w:val="00E70322"/>
    <w:rsid w:val="00E704DD"/>
    <w:rsid w:val="00E706E3"/>
    <w:rsid w:val="00E70D9A"/>
    <w:rsid w:val="00E72524"/>
    <w:rsid w:val="00E73716"/>
    <w:rsid w:val="00E75B3D"/>
    <w:rsid w:val="00E76345"/>
    <w:rsid w:val="00E80A96"/>
    <w:rsid w:val="00E81F5D"/>
    <w:rsid w:val="00E841DF"/>
    <w:rsid w:val="00E86948"/>
    <w:rsid w:val="00E87EDE"/>
    <w:rsid w:val="00E90137"/>
    <w:rsid w:val="00E9136B"/>
    <w:rsid w:val="00E9137A"/>
    <w:rsid w:val="00E92721"/>
    <w:rsid w:val="00E9279C"/>
    <w:rsid w:val="00E92D34"/>
    <w:rsid w:val="00E93C03"/>
    <w:rsid w:val="00E95B8D"/>
    <w:rsid w:val="00E97BCB"/>
    <w:rsid w:val="00E97F46"/>
    <w:rsid w:val="00EA0F34"/>
    <w:rsid w:val="00EA1B50"/>
    <w:rsid w:val="00EA334A"/>
    <w:rsid w:val="00EA4553"/>
    <w:rsid w:val="00EA472A"/>
    <w:rsid w:val="00EA4CA0"/>
    <w:rsid w:val="00EA4D49"/>
    <w:rsid w:val="00EA50E6"/>
    <w:rsid w:val="00EA5A28"/>
    <w:rsid w:val="00EA5F10"/>
    <w:rsid w:val="00EB028C"/>
    <w:rsid w:val="00EB0C0A"/>
    <w:rsid w:val="00EB0E60"/>
    <w:rsid w:val="00EB1E37"/>
    <w:rsid w:val="00EB2687"/>
    <w:rsid w:val="00EB2F81"/>
    <w:rsid w:val="00EB307F"/>
    <w:rsid w:val="00EB3084"/>
    <w:rsid w:val="00EB3365"/>
    <w:rsid w:val="00EB428F"/>
    <w:rsid w:val="00EB56DA"/>
    <w:rsid w:val="00EB5887"/>
    <w:rsid w:val="00EB5FC0"/>
    <w:rsid w:val="00EB5FF0"/>
    <w:rsid w:val="00EB710C"/>
    <w:rsid w:val="00EB7320"/>
    <w:rsid w:val="00EB7DC9"/>
    <w:rsid w:val="00EC00F9"/>
    <w:rsid w:val="00EC14C2"/>
    <w:rsid w:val="00EC3247"/>
    <w:rsid w:val="00EC3E67"/>
    <w:rsid w:val="00EC578D"/>
    <w:rsid w:val="00EC5BA4"/>
    <w:rsid w:val="00EC65CD"/>
    <w:rsid w:val="00EC66C4"/>
    <w:rsid w:val="00EC6B11"/>
    <w:rsid w:val="00EC79B4"/>
    <w:rsid w:val="00EC7EBF"/>
    <w:rsid w:val="00ED0A64"/>
    <w:rsid w:val="00ED0C2B"/>
    <w:rsid w:val="00ED17F8"/>
    <w:rsid w:val="00ED237E"/>
    <w:rsid w:val="00ED25E9"/>
    <w:rsid w:val="00ED2D0B"/>
    <w:rsid w:val="00ED31A8"/>
    <w:rsid w:val="00ED3B77"/>
    <w:rsid w:val="00ED4267"/>
    <w:rsid w:val="00ED53DF"/>
    <w:rsid w:val="00ED5432"/>
    <w:rsid w:val="00ED5A91"/>
    <w:rsid w:val="00ED5C0A"/>
    <w:rsid w:val="00ED6425"/>
    <w:rsid w:val="00ED7366"/>
    <w:rsid w:val="00EE105D"/>
    <w:rsid w:val="00EE11EE"/>
    <w:rsid w:val="00EE2774"/>
    <w:rsid w:val="00EE2B76"/>
    <w:rsid w:val="00EE2BD5"/>
    <w:rsid w:val="00EE3D32"/>
    <w:rsid w:val="00EE4B48"/>
    <w:rsid w:val="00EE6017"/>
    <w:rsid w:val="00EE628C"/>
    <w:rsid w:val="00EE717C"/>
    <w:rsid w:val="00EE7429"/>
    <w:rsid w:val="00EE76DE"/>
    <w:rsid w:val="00EE7812"/>
    <w:rsid w:val="00EF10AC"/>
    <w:rsid w:val="00EF13A9"/>
    <w:rsid w:val="00EF1EB7"/>
    <w:rsid w:val="00EF2955"/>
    <w:rsid w:val="00EF34D3"/>
    <w:rsid w:val="00EF38F6"/>
    <w:rsid w:val="00EF3EAF"/>
    <w:rsid w:val="00EF5020"/>
    <w:rsid w:val="00EF6E95"/>
    <w:rsid w:val="00EF77CD"/>
    <w:rsid w:val="00F0114E"/>
    <w:rsid w:val="00F01AB4"/>
    <w:rsid w:val="00F028CB"/>
    <w:rsid w:val="00F034F2"/>
    <w:rsid w:val="00F040E5"/>
    <w:rsid w:val="00F0457E"/>
    <w:rsid w:val="00F0609D"/>
    <w:rsid w:val="00F07003"/>
    <w:rsid w:val="00F077B2"/>
    <w:rsid w:val="00F07C8B"/>
    <w:rsid w:val="00F07FC7"/>
    <w:rsid w:val="00F132F1"/>
    <w:rsid w:val="00F14B55"/>
    <w:rsid w:val="00F14EF1"/>
    <w:rsid w:val="00F15AF8"/>
    <w:rsid w:val="00F15E3F"/>
    <w:rsid w:val="00F16B64"/>
    <w:rsid w:val="00F174AA"/>
    <w:rsid w:val="00F20C4E"/>
    <w:rsid w:val="00F216B9"/>
    <w:rsid w:val="00F2405B"/>
    <w:rsid w:val="00F24586"/>
    <w:rsid w:val="00F2461F"/>
    <w:rsid w:val="00F26668"/>
    <w:rsid w:val="00F26A04"/>
    <w:rsid w:val="00F26B1C"/>
    <w:rsid w:val="00F27A7F"/>
    <w:rsid w:val="00F31BDF"/>
    <w:rsid w:val="00F31E7E"/>
    <w:rsid w:val="00F34D95"/>
    <w:rsid w:val="00F35253"/>
    <w:rsid w:val="00F353B6"/>
    <w:rsid w:val="00F365BD"/>
    <w:rsid w:val="00F36919"/>
    <w:rsid w:val="00F3729B"/>
    <w:rsid w:val="00F373C7"/>
    <w:rsid w:val="00F37784"/>
    <w:rsid w:val="00F378A7"/>
    <w:rsid w:val="00F409FC"/>
    <w:rsid w:val="00F40E25"/>
    <w:rsid w:val="00F4104C"/>
    <w:rsid w:val="00F418C3"/>
    <w:rsid w:val="00F42E1D"/>
    <w:rsid w:val="00F436B1"/>
    <w:rsid w:val="00F47127"/>
    <w:rsid w:val="00F47405"/>
    <w:rsid w:val="00F47FBC"/>
    <w:rsid w:val="00F50065"/>
    <w:rsid w:val="00F51709"/>
    <w:rsid w:val="00F52DB3"/>
    <w:rsid w:val="00F52DB4"/>
    <w:rsid w:val="00F5484D"/>
    <w:rsid w:val="00F55081"/>
    <w:rsid w:val="00F56674"/>
    <w:rsid w:val="00F56BA6"/>
    <w:rsid w:val="00F57338"/>
    <w:rsid w:val="00F602B0"/>
    <w:rsid w:val="00F60B85"/>
    <w:rsid w:val="00F60CB3"/>
    <w:rsid w:val="00F61285"/>
    <w:rsid w:val="00F625C1"/>
    <w:rsid w:val="00F6286B"/>
    <w:rsid w:val="00F62929"/>
    <w:rsid w:val="00F62960"/>
    <w:rsid w:val="00F62FD6"/>
    <w:rsid w:val="00F63E3D"/>
    <w:rsid w:val="00F6490E"/>
    <w:rsid w:val="00F66A3A"/>
    <w:rsid w:val="00F66DFE"/>
    <w:rsid w:val="00F67583"/>
    <w:rsid w:val="00F67845"/>
    <w:rsid w:val="00F67A13"/>
    <w:rsid w:val="00F71E7A"/>
    <w:rsid w:val="00F723EF"/>
    <w:rsid w:val="00F72B21"/>
    <w:rsid w:val="00F742D4"/>
    <w:rsid w:val="00F7576F"/>
    <w:rsid w:val="00F75D43"/>
    <w:rsid w:val="00F7651F"/>
    <w:rsid w:val="00F76AD4"/>
    <w:rsid w:val="00F770FF"/>
    <w:rsid w:val="00F77498"/>
    <w:rsid w:val="00F81959"/>
    <w:rsid w:val="00F82598"/>
    <w:rsid w:val="00F82DEF"/>
    <w:rsid w:val="00F83377"/>
    <w:rsid w:val="00F84291"/>
    <w:rsid w:val="00F849A2"/>
    <w:rsid w:val="00F84A7E"/>
    <w:rsid w:val="00F84AA7"/>
    <w:rsid w:val="00F84D64"/>
    <w:rsid w:val="00F855AF"/>
    <w:rsid w:val="00F85D51"/>
    <w:rsid w:val="00F85E8E"/>
    <w:rsid w:val="00F860BC"/>
    <w:rsid w:val="00F87038"/>
    <w:rsid w:val="00F87E2A"/>
    <w:rsid w:val="00F90A35"/>
    <w:rsid w:val="00F90EF9"/>
    <w:rsid w:val="00F910A0"/>
    <w:rsid w:val="00F91E05"/>
    <w:rsid w:val="00F92FDC"/>
    <w:rsid w:val="00F930FE"/>
    <w:rsid w:val="00F934AD"/>
    <w:rsid w:val="00F93614"/>
    <w:rsid w:val="00F93F64"/>
    <w:rsid w:val="00F956F9"/>
    <w:rsid w:val="00F96164"/>
    <w:rsid w:val="00F961F6"/>
    <w:rsid w:val="00F971CB"/>
    <w:rsid w:val="00F97960"/>
    <w:rsid w:val="00F97D30"/>
    <w:rsid w:val="00FA0190"/>
    <w:rsid w:val="00FA03E5"/>
    <w:rsid w:val="00FA1BFC"/>
    <w:rsid w:val="00FA25A6"/>
    <w:rsid w:val="00FA35BB"/>
    <w:rsid w:val="00FA3C69"/>
    <w:rsid w:val="00FA55D2"/>
    <w:rsid w:val="00FA5A1A"/>
    <w:rsid w:val="00FA5B9F"/>
    <w:rsid w:val="00FA71EC"/>
    <w:rsid w:val="00FA7D57"/>
    <w:rsid w:val="00FB041B"/>
    <w:rsid w:val="00FB07D7"/>
    <w:rsid w:val="00FB1775"/>
    <w:rsid w:val="00FB3BAA"/>
    <w:rsid w:val="00FB4FE4"/>
    <w:rsid w:val="00FB57E0"/>
    <w:rsid w:val="00FB593F"/>
    <w:rsid w:val="00FB5C95"/>
    <w:rsid w:val="00FB607F"/>
    <w:rsid w:val="00FB62F4"/>
    <w:rsid w:val="00FB74C4"/>
    <w:rsid w:val="00FB7C8B"/>
    <w:rsid w:val="00FC069D"/>
    <w:rsid w:val="00FC133B"/>
    <w:rsid w:val="00FC187B"/>
    <w:rsid w:val="00FC2F08"/>
    <w:rsid w:val="00FC488D"/>
    <w:rsid w:val="00FC521B"/>
    <w:rsid w:val="00FC5269"/>
    <w:rsid w:val="00FC58E2"/>
    <w:rsid w:val="00FC6682"/>
    <w:rsid w:val="00FC6DE4"/>
    <w:rsid w:val="00FD03AE"/>
    <w:rsid w:val="00FD0FEB"/>
    <w:rsid w:val="00FD20C0"/>
    <w:rsid w:val="00FD2722"/>
    <w:rsid w:val="00FD43EB"/>
    <w:rsid w:val="00FD48F1"/>
    <w:rsid w:val="00FD4A4F"/>
    <w:rsid w:val="00FD4ABD"/>
    <w:rsid w:val="00FD4D43"/>
    <w:rsid w:val="00FD63D0"/>
    <w:rsid w:val="00FD6A7F"/>
    <w:rsid w:val="00FD7069"/>
    <w:rsid w:val="00FD755B"/>
    <w:rsid w:val="00FE0B32"/>
    <w:rsid w:val="00FE103B"/>
    <w:rsid w:val="00FE10A3"/>
    <w:rsid w:val="00FE16E6"/>
    <w:rsid w:val="00FE1D9C"/>
    <w:rsid w:val="00FE3119"/>
    <w:rsid w:val="00FE3E91"/>
    <w:rsid w:val="00FE4A55"/>
    <w:rsid w:val="00FE557F"/>
    <w:rsid w:val="00FE55DA"/>
    <w:rsid w:val="00FE678A"/>
    <w:rsid w:val="00FE6849"/>
    <w:rsid w:val="00FE7C8E"/>
    <w:rsid w:val="00FF056A"/>
    <w:rsid w:val="00FF153E"/>
    <w:rsid w:val="00FF2187"/>
    <w:rsid w:val="00FF2296"/>
    <w:rsid w:val="00FF285C"/>
    <w:rsid w:val="00FF318E"/>
    <w:rsid w:val="00FF3319"/>
    <w:rsid w:val="00FF3410"/>
    <w:rsid w:val="00FF41D7"/>
    <w:rsid w:val="00FF4C08"/>
    <w:rsid w:val="00FF4C46"/>
    <w:rsid w:val="00FF4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2"/>
      <o:rules v:ext="edit">
        <o:r id="V:Rule1" type="connector" idref="#Connecteur droit avec flèche 469487448"/>
      </o:rules>
    </o:shapelayout>
  </w:shapeDefaults>
  <w:decimalSymbol w:val="."/>
  <w:listSeparator w:val=";"/>
  <w14:docId w14:val="3C5F4F67"/>
  <w15:docId w15:val="{BB889659-4416-442F-9DEB-64F625054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DFE"/>
    <w:rPr>
      <w:rFonts w:ascii="Arial" w:hAnsi="Arial"/>
      <w:sz w:val="18"/>
      <w:lang w:val="fr-CH"/>
    </w:rPr>
  </w:style>
  <w:style w:type="paragraph" w:styleId="Titre1">
    <w:name w:val="heading 1"/>
    <w:basedOn w:val="Normal"/>
    <w:next w:val="Para1"/>
    <w:link w:val="Titre1Car"/>
    <w:uiPriority w:val="9"/>
    <w:qFormat/>
    <w:pPr>
      <w:keepNext/>
      <w:numPr>
        <w:numId w:val="1"/>
      </w:numPr>
      <w:spacing w:before="120" w:after="60"/>
      <w:outlineLvl w:val="0"/>
    </w:pPr>
    <w:rPr>
      <w:b/>
      <w:caps/>
      <w:sz w:val="24"/>
    </w:rPr>
  </w:style>
  <w:style w:type="paragraph" w:styleId="Titre2">
    <w:name w:val="heading 2"/>
    <w:basedOn w:val="Normal"/>
    <w:next w:val="Para2"/>
    <w:link w:val="Titre2Car"/>
    <w:qFormat/>
    <w:rsid w:val="00C82105"/>
    <w:pPr>
      <w:keepNext/>
      <w:numPr>
        <w:ilvl w:val="1"/>
        <w:numId w:val="1"/>
      </w:numPr>
      <w:spacing w:before="40" w:after="40"/>
      <w:outlineLvl w:val="1"/>
    </w:pPr>
    <w:rPr>
      <w:b/>
      <w:caps/>
      <w:sz w:val="20"/>
    </w:rPr>
  </w:style>
  <w:style w:type="paragraph" w:styleId="Titre3">
    <w:name w:val="heading 3"/>
    <w:basedOn w:val="Normal"/>
    <w:next w:val="Para3"/>
    <w:link w:val="Titre3Car"/>
    <w:qFormat/>
    <w:pPr>
      <w:keepNext/>
      <w:numPr>
        <w:ilvl w:val="2"/>
        <w:numId w:val="1"/>
      </w:numPr>
      <w:spacing w:before="40" w:after="40"/>
      <w:outlineLvl w:val="2"/>
    </w:pPr>
    <w:rPr>
      <w:i/>
      <w:sz w:val="20"/>
    </w:rPr>
  </w:style>
  <w:style w:type="paragraph" w:styleId="Titre4">
    <w:name w:val="heading 4"/>
    <w:basedOn w:val="Normal"/>
    <w:next w:val="Normal"/>
    <w:qFormat/>
    <w:pPr>
      <w:keepNext/>
      <w:numPr>
        <w:ilvl w:val="3"/>
        <w:numId w:val="1"/>
      </w:numPr>
      <w:spacing w:before="240" w:after="60"/>
      <w:outlineLvl w:val="3"/>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1">
    <w:name w:val="Para 1"/>
    <w:basedOn w:val="Normal"/>
    <w:pPr>
      <w:ind w:left="567"/>
      <w:jc w:val="both"/>
    </w:pPr>
    <w:rPr>
      <w:sz w:val="20"/>
    </w:rPr>
  </w:style>
  <w:style w:type="paragraph" w:customStyle="1" w:styleId="Para2">
    <w:name w:val="Para 2"/>
    <w:basedOn w:val="Normal"/>
    <w:link w:val="Para2Char"/>
    <w:pPr>
      <w:ind w:left="1134"/>
      <w:jc w:val="both"/>
    </w:pPr>
    <w:rPr>
      <w:sz w:val="20"/>
    </w:rPr>
  </w:style>
  <w:style w:type="paragraph" w:customStyle="1" w:styleId="Para3">
    <w:name w:val="Para 3"/>
    <w:basedOn w:val="Normal"/>
    <w:link w:val="Para3Char"/>
    <w:qFormat/>
    <w:pPr>
      <w:ind w:left="1985"/>
    </w:pPr>
    <w:rPr>
      <w:sz w:val="20"/>
    </w:rPr>
  </w:style>
  <w:style w:type="paragraph" w:styleId="En-tte">
    <w:name w:val="header"/>
    <w:basedOn w:val="Normal"/>
    <w:pPr>
      <w:tabs>
        <w:tab w:val="center" w:pos="4153"/>
        <w:tab w:val="right" w:pos="8306"/>
      </w:tabs>
    </w:pPr>
    <w:rPr>
      <w:rFonts w:ascii="Times New Roman" w:hAnsi="Times New Roman"/>
      <w:sz w:val="20"/>
      <w:lang w:val="en-GB"/>
    </w:rPr>
  </w:style>
  <w:style w:type="character" w:styleId="Numrodepage">
    <w:name w:val="page number"/>
    <w:basedOn w:val="Policepardfaut"/>
  </w:style>
  <w:style w:type="paragraph" w:styleId="Retraitcorpsdetexte">
    <w:name w:val="Body Text Indent"/>
    <w:basedOn w:val="Normal"/>
    <w:pPr>
      <w:tabs>
        <w:tab w:val="left" w:pos="1985"/>
      </w:tabs>
      <w:ind w:left="567" w:hanging="567"/>
      <w:jc w:val="both"/>
    </w:pPr>
  </w:style>
  <w:style w:type="paragraph" w:styleId="Pieddepage">
    <w:name w:val="footer"/>
    <w:basedOn w:val="Normal"/>
    <w:pPr>
      <w:tabs>
        <w:tab w:val="center" w:pos="4153"/>
        <w:tab w:val="right" w:pos="8306"/>
      </w:tabs>
    </w:pPr>
  </w:style>
  <w:style w:type="paragraph" w:styleId="Corpsdetexte">
    <w:name w:val="Body Text"/>
    <w:basedOn w:val="Normal"/>
    <w:link w:val="CorpsdetexteCar"/>
    <w:pPr>
      <w:jc w:val="both"/>
    </w:pPr>
  </w:style>
  <w:style w:type="paragraph" w:styleId="TM1">
    <w:name w:val="toc 1"/>
    <w:basedOn w:val="Normal"/>
    <w:next w:val="Normal"/>
    <w:autoRedefine/>
    <w:uiPriority w:val="39"/>
    <w:qFormat/>
    <w:pPr>
      <w:spacing w:before="40"/>
      <w:ind w:left="567" w:hanging="567"/>
    </w:pPr>
    <w:rPr>
      <w:b/>
      <w:caps/>
      <w:sz w:val="20"/>
    </w:rPr>
  </w:style>
  <w:style w:type="paragraph" w:customStyle="1" w:styleId="Issuedto">
    <w:name w:val="Issued to"/>
    <w:basedOn w:val="Normal"/>
    <w:next w:val="Issuedto2"/>
    <w:pPr>
      <w:tabs>
        <w:tab w:val="right" w:pos="3232"/>
      </w:tabs>
      <w:spacing w:before="40" w:after="40"/>
    </w:pPr>
  </w:style>
  <w:style w:type="paragraph" w:customStyle="1" w:styleId="Issuedto2">
    <w:name w:val="Issued to 2"/>
    <w:basedOn w:val="Issuedto"/>
    <w:pPr>
      <w:spacing w:before="0"/>
    </w:pPr>
    <w:rPr>
      <w:sz w:val="16"/>
    </w:rPr>
  </w:style>
  <w:style w:type="paragraph" w:customStyle="1" w:styleId="TableofContents">
    <w:name w:val="Table of Contents"/>
    <w:basedOn w:val="Normal"/>
    <w:pPr>
      <w:tabs>
        <w:tab w:val="left" w:pos="3118"/>
        <w:tab w:val="left" w:pos="3685"/>
        <w:tab w:val="left" w:pos="10404"/>
      </w:tabs>
      <w:ind w:left="2551" w:hanging="453"/>
    </w:pPr>
    <w:rPr>
      <w:rFonts w:ascii="Helvetica" w:hAnsi="Helvetica"/>
      <w:sz w:val="20"/>
      <w:lang w:val="en-GB"/>
    </w:rPr>
  </w:style>
  <w:style w:type="paragraph" w:styleId="Titre">
    <w:name w:val="Title"/>
    <w:basedOn w:val="Normal"/>
    <w:next w:val="Normal"/>
    <w:qFormat/>
    <w:pPr>
      <w:spacing w:before="240" w:after="240"/>
      <w:jc w:val="center"/>
    </w:pPr>
    <w:rPr>
      <w:b/>
      <w:caps/>
      <w:sz w:val="32"/>
    </w:rPr>
  </w:style>
  <w:style w:type="paragraph" w:styleId="TM2">
    <w:name w:val="toc 2"/>
    <w:basedOn w:val="Normal"/>
    <w:next w:val="Normal"/>
    <w:autoRedefine/>
    <w:uiPriority w:val="39"/>
    <w:qFormat/>
    <w:rsid w:val="00D57A90"/>
    <w:pPr>
      <w:tabs>
        <w:tab w:val="left" w:pos="1134"/>
        <w:tab w:val="right" w:leader="dot" w:pos="10195"/>
      </w:tabs>
      <w:ind w:left="1134" w:hanging="567"/>
    </w:pPr>
    <w:rPr>
      <w:sz w:val="20"/>
    </w:rPr>
  </w:style>
  <w:style w:type="paragraph" w:styleId="TM3">
    <w:name w:val="toc 3"/>
    <w:basedOn w:val="Normal"/>
    <w:next w:val="Normal"/>
    <w:autoRedefine/>
    <w:uiPriority w:val="39"/>
    <w:qFormat/>
    <w:pPr>
      <w:ind w:left="1985" w:hanging="851"/>
    </w:pPr>
    <w:rPr>
      <w:i/>
    </w:rPr>
  </w:style>
  <w:style w:type="paragraph" w:styleId="TM4">
    <w:name w:val="toc 4"/>
    <w:basedOn w:val="Normal"/>
    <w:next w:val="Normal"/>
    <w:autoRedefine/>
    <w:semiHidden/>
    <w:pPr>
      <w:ind w:left="540"/>
    </w:pPr>
  </w:style>
  <w:style w:type="paragraph" w:styleId="TM5">
    <w:name w:val="toc 5"/>
    <w:basedOn w:val="Normal"/>
    <w:next w:val="Normal"/>
    <w:autoRedefine/>
    <w:semiHidden/>
    <w:pPr>
      <w:ind w:left="720"/>
    </w:pPr>
  </w:style>
  <w:style w:type="paragraph" w:styleId="TM6">
    <w:name w:val="toc 6"/>
    <w:basedOn w:val="Normal"/>
    <w:next w:val="Normal"/>
    <w:autoRedefine/>
    <w:semiHidden/>
    <w:pPr>
      <w:ind w:left="900"/>
    </w:pPr>
  </w:style>
  <w:style w:type="paragraph" w:styleId="TM7">
    <w:name w:val="toc 7"/>
    <w:basedOn w:val="Normal"/>
    <w:next w:val="Normal"/>
    <w:autoRedefine/>
    <w:semiHidden/>
    <w:pPr>
      <w:ind w:left="1080"/>
    </w:pPr>
  </w:style>
  <w:style w:type="paragraph" w:styleId="TM8">
    <w:name w:val="toc 8"/>
    <w:basedOn w:val="Normal"/>
    <w:next w:val="Normal"/>
    <w:autoRedefine/>
    <w:semiHidden/>
    <w:pPr>
      <w:ind w:left="1260"/>
    </w:pPr>
  </w:style>
  <w:style w:type="paragraph" w:styleId="TM9">
    <w:name w:val="toc 9"/>
    <w:basedOn w:val="Normal"/>
    <w:next w:val="Normal"/>
    <w:autoRedefine/>
    <w:semiHidden/>
    <w:pPr>
      <w:ind w:left="1440"/>
    </w:pPr>
  </w:style>
  <w:style w:type="paragraph" w:customStyle="1" w:styleId="Paragraphe1">
    <w:name w:val="Paragraphe 1"/>
    <w:basedOn w:val="Normal"/>
    <w:pPr>
      <w:ind w:left="567"/>
      <w:jc w:val="both"/>
    </w:pPr>
    <w:rPr>
      <w:rFonts w:ascii="Helvetica" w:hAnsi="Helvetica"/>
      <w:sz w:val="20"/>
    </w:rPr>
  </w:style>
  <w:style w:type="paragraph" w:customStyle="1" w:styleId="Paragraphe2">
    <w:name w:val="Paragraphe 2"/>
    <w:basedOn w:val="Normal"/>
    <w:pPr>
      <w:ind w:left="1247"/>
      <w:jc w:val="both"/>
    </w:pPr>
    <w:rPr>
      <w:rFonts w:ascii="Helvetica" w:hAnsi="Helvetica"/>
      <w:sz w:val="20"/>
    </w:rPr>
  </w:style>
  <w:style w:type="paragraph" w:customStyle="1" w:styleId="Paragraphe3">
    <w:name w:val="Paragraphe 3"/>
    <w:basedOn w:val="Normal"/>
    <w:pPr>
      <w:ind w:left="2098"/>
      <w:jc w:val="both"/>
    </w:pPr>
    <w:rPr>
      <w:rFonts w:ascii="Helvetica" w:hAnsi="Helvetica"/>
      <w:sz w:val="20"/>
    </w:rPr>
  </w:style>
  <w:style w:type="table" w:styleId="Grilledutableau">
    <w:name w:val="Table Grid"/>
    <w:basedOn w:val="TableauNormal"/>
    <w:uiPriority w:val="39"/>
    <w:rsid w:val="00F373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042950"/>
    <w:rPr>
      <w:rFonts w:ascii="Tahoma" w:hAnsi="Tahoma" w:cs="Tahoma"/>
      <w:sz w:val="16"/>
      <w:szCs w:val="16"/>
    </w:rPr>
  </w:style>
  <w:style w:type="character" w:customStyle="1" w:styleId="TextedebullesCar">
    <w:name w:val="Texte de bulles Car"/>
    <w:link w:val="Textedebulles"/>
    <w:rsid w:val="00042950"/>
    <w:rPr>
      <w:rFonts w:ascii="Tahoma" w:hAnsi="Tahoma" w:cs="Tahoma"/>
      <w:sz w:val="16"/>
      <w:szCs w:val="16"/>
      <w:lang w:val="fr-FR"/>
    </w:rPr>
  </w:style>
  <w:style w:type="paragraph" w:styleId="Notedebasdepage">
    <w:name w:val="footnote text"/>
    <w:basedOn w:val="Normal"/>
    <w:link w:val="NotedebasdepageCar"/>
    <w:rsid w:val="00966528"/>
    <w:rPr>
      <w:sz w:val="20"/>
    </w:rPr>
  </w:style>
  <w:style w:type="character" w:customStyle="1" w:styleId="NotedebasdepageCar">
    <w:name w:val="Note de bas de page Car"/>
    <w:link w:val="Notedebasdepage"/>
    <w:rsid w:val="00966528"/>
    <w:rPr>
      <w:rFonts w:ascii="Arial" w:hAnsi="Arial"/>
      <w:lang w:val="fr-FR"/>
    </w:rPr>
  </w:style>
  <w:style w:type="character" w:styleId="Appelnotedebasdep">
    <w:name w:val="footnote reference"/>
    <w:rsid w:val="00966528"/>
    <w:rPr>
      <w:vertAlign w:val="superscript"/>
    </w:rPr>
  </w:style>
  <w:style w:type="paragraph" w:styleId="Lgende">
    <w:name w:val="caption"/>
    <w:basedOn w:val="Normal"/>
    <w:next w:val="Normal"/>
    <w:link w:val="LgendeCar"/>
    <w:qFormat/>
    <w:rsid w:val="00D50F87"/>
    <w:pPr>
      <w:jc w:val="center"/>
    </w:pPr>
    <w:rPr>
      <w:b/>
      <w:bCs/>
      <w:sz w:val="20"/>
      <w:lang w:val="en-GB"/>
    </w:rPr>
  </w:style>
  <w:style w:type="character" w:customStyle="1" w:styleId="LgendeCar">
    <w:name w:val="Légende Car"/>
    <w:link w:val="Lgende"/>
    <w:rsid w:val="00D50F87"/>
    <w:rPr>
      <w:rFonts w:ascii="Arial" w:hAnsi="Arial"/>
      <w:b/>
      <w:bCs/>
      <w:lang w:val="en-GB"/>
    </w:rPr>
  </w:style>
  <w:style w:type="character" w:customStyle="1" w:styleId="Signal">
    <w:name w:val="Signal"/>
    <w:rsid w:val="001202FF"/>
    <w:rPr>
      <w:i/>
      <w:noProof/>
      <w:lang w:val="en-US"/>
    </w:rPr>
  </w:style>
  <w:style w:type="paragraph" w:customStyle="1" w:styleId="Default">
    <w:name w:val="Default"/>
    <w:rsid w:val="00060638"/>
    <w:pPr>
      <w:autoSpaceDE w:val="0"/>
      <w:autoSpaceDN w:val="0"/>
      <w:adjustRightInd w:val="0"/>
    </w:pPr>
    <w:rPr>
      <w:rFonts w:ascii="Bosch Office Sans" w:hAnsi="Bosch Office Sans" w:cs="Bosch Office Sans"/>
      <w:color w:val="000000"/>
      <w:sz w:val="24"/>
      <w:szCs w:val="24"/>
    </w:rPr>
  </w:style>
  <w:style w:type="paragraph" w:styleId="Notedefin">
    <w:name w:val="endnote text"/>
    <w:basedOn w:val="Normal"/>
    <w:link w:val="NotedefinCar"/>
    <w:rsid w:val="00E21053"/>
    <w:rPr>
      <w:sz w:val="20"/>
    </w:rPr>
  </w:style>
  <w:style w:type="character" w:customStyle="1" w:styleId="NotedefinCar">
    <w:name w:val="Note de fin Car"/>
    <w:link w:val="Notedefin"/>
    <w:rsid w:val="00E21053"/>
    <w:rPr>
      <w:rFonts w:ascii="Arial" w:hAnsi="Arial"/>
      <w:lang w:val="fr-FR"/>
    </w:rPr>
  </w:style>
  <w:style w:type="character" w:styleId="Appeldenotedefin">
    <w:name w:val="endnote reference"/>
    <w:rsid w:val="00E21053"/>
    <w:rPr>
      <w:vertAlign w:val="superscript"/>
    </w:rPr>
  </w:style>
  <w:style w:type="character" w:customStyle="1" w:styleId="Titre3Car">
    <w:name w:val="Titre 3 Car"/>
    <w:link w:val="Titre3"/>
    <w:rsid w:val="0053676A"/>
    <w:rPr>
      <w:rFonts w:ascii="Arial" w:hAnsi="Arial"/>
      <w:i/>
      <w:lang w:val="fr-CH"/>
    </w:rPr>
  </w:style>
  <w:style w:type="character" w:customStyle="1" w:styleId="CorpsdetexteCar">
    <w:name w:val="Corps de texte Car"/>
    <w:link w:val="Corpsdetexte"/>
    <w:rsid w:val="0053676A"/>
    <w:rPr>
      <w:rFonts w:ascii="Arial" w:hAnsi="Arial"/>
      <w:sz w:val="18"/>
      <w:lang w:val="fr-FR"/>
    </w:rPr>
  </w:style>
  <w:style w:type="character" w:customStyle="1" w:styleId="CharChar">
    <w:name w:val="Char Char"/>
    <w:locked/>
    <w:rsid w:val="0053676A"/>
    <w:rPr>
      <w:rFonts w:ascii="Arial" w:hAnsi="Arial" w:cs="Arial"/>
      <w:b/>
      <w:bCs/>
      <w:lang w:val="en-GB" w:eastAsia="en-US" w:bidi="ar-SA"/>
    </w:rPr>
  </w:style>
  <w:style w:type="character" w:styleId="Lienhypertexte">
    <w:name w:val="Hyperlink"/>
    <w:uiPriority w:val="99"/>
    <w:unhideWhenUsed/>
    <w:rsid w:val="002F7F66"/>
    <w:rPr>
      <w:color w:val="0000FF"/>
      <w:u w:val="single"/>
    </w:rPr>
  </w:style>
  <w:style w:type="paragraph" w:customStyle="1" w:styleId="OpenIssue">
    <w:name w:val="Open Issue"/>
    <w:basedOn w:val="Para3"/>
    <w:next w:val="Normal"/>
    <w:qFormat/>
    <w:rsid w:val="0053430E"/>
    <w:pPr>
      <w:numPr>
        <w:numId w:val="2"/>
      </w:numPr>
      <w:ind w:left="1361" w:hanging="1361"/>
    </w:pPr>
    <w:rPr>
      <w:b/>
      <w:color w:val="FF0000"/>
    </w:rPr>
  </w:style>
  <w:style w:type="paragraph" w:styleId="Tabledesillustrations">
    <w:name w:val="table of figures"/>
    <w:basedOn w:val="Normal"/>
    <w:next w:val="Normal"/>
    <w:uiPriority w:val="99"/>
    <w:rsid w:val="00FB593F"/>
  </w:style>
  <w:style w:type="paragraph" w:customStyle="1" w:styleId="ContentsHeading">
    <w:name w:val="Contents Heading"/>
    <w:basedOn w:val="Normal"/>
    <w:rsid w:val="0086641F"/>
    <w:pPr>
      <w:keepNext/>
      <w:suppressLineNumbers/>
      <w:suppressAutoHyphens/>
      <w:autoSpaceDN w:val="0"/>
      <w:spacing w:before="240" w:after="120"/>
      <w:jc w:val="both"/>
      <w:textAlignment w:val="baseline"/>
    </w:pPr>
    <w:rPr>
      <w:rFonts w:eastAsia="Tahoma" w:cs="Tahoma"/>
      <w:b/>
      <w:color w:val="190A73"/>
      <w:kern w:val="3"/>
      <w:sz w:val="32"/>
      <w:szCs w:val="24"/>
      <w:lang w:val="en-GB" w:bidi="en-US"/>
    </w:rPr>
  </w:style>
  <w:style w:type="paragraph" w:styleId="En-ttedetabledesmatires">
    <w:name w:val="TOC Heading"/>
    <w:basedOn w:val="Titre1"/>
    <w:next w:val="Normal"/>
    <w:uiPriority w:val="39"/>
    <w:unhideWhenUsed/>
    <w:qFormat/>
    <w:rsid w:val="00164797"/>
    <w:pPr>
      <w:keepLines/>
      <w:numPr>
        <w:numId w:val="0"/>
      </w:numPr>
      <w:spacing w:before="480" w:after="0" w:line="276" w:lineRule="auto"/>
      <w:outlineLvl w:val="9"/>
    </w:pPr>
    <w:rPr>
      <w:rFonts w:ascii="Cambria" w:eastAsia="MS Gothic" w:hAnsi="Cambria"/>
      <w:bCs/>
      <w:caps w:val="0"/>
      <w:color w:val="365F91"/>
      <w:sz w:val="28"/>
      <w:szCs w:val="28"/>
      <w:lang w:eastAsia="ja-JP"/>
    </w:rPr>
  </w:style>
  <w:style w:type="paragraph" w:styleId="Rvision">
    <w:name w:val="Revision"/>
    <w:hidden/>
    <w:uiPriority w:val="99"/>
    <w:semiHidden/>
    <w:rsid w:val="00C47A6C"/>
    <w:rPr>
      <w:rFonts w:ascii="Arial" w:hAnsi="Arial"/>
      <w:sz w:val="18"/>
      <w:lang w:val="fr-FR"/>
    </w:rPr>
  </w:style>
  <w:style w:type="paragraph" w:customStyle="1" w:styleId="western">
    <w:name w:val="western"/>
    <w:basedOn w:val="Normal"/>
    <w:rsid w:val="00A61350"/>
    <w:pPr>
      <w:spacing w:before="100" w:beforeAutospacing="1" w:after="119"/>
    </w:pPr>
    <w:rPr>
      <w:rFonts w:ascii="Times New Roman" w:hAnsi="Times New Roman"/>
      <w:sz w:val="24"/>
      <w:szCs w:val="24"/>
      <w:lang w:eastAsia="fr-CH"/>
    </w:rPr>
  </w:style>
  <w:style w:type="paragraph" w:customStyle="1" w:styleId="western1">
    <w:name w:val="western1"/>
    <w:basedOn w:val="Normal"/>
    <w:rsid w:val="00A61350"/>
    <w:pPr>
      <w:spacing w:before="62" w:after="62"/>
    </w:pPr>
    <w:rPr>
      <w:rFonts w:ascii="Times New Roman" w:hAnsi="Times New Roman"/>
      <w:sz w:val="24"/>
      <w:szCs w:val="24"/>
      <w:lang w:eastAsia="fr-CH"/>
    </w:rPr>
  </w:style>
  <w:style w:type="paragraph" w:customStyle="1" w:styleId="western2">
    <w:name w:val="western2"/>
    <w:basedOn w:val="Normal"/>
    <w:rsid w:val="00A61350"/>
    <w:pPr>
      <w:spacing w:before="62" w:after="62"/>
    </w:pPr>
    <w:rPr>
      <w:rFonts w:ascii="Times New Roman" w:hAnsi="Times New Roman"/>
      <w:sz w:val="24"/>
      <w:szCs w:val="24"/>
      <w:lang w:eastAsia="fr-CH"/>
    </w:rPr>
  </w:style>
  <w:style w:type="character" w:styleId="lev">
    <w:name w:val="Strong"/>
    <w:qFormat/>
    <w:rsid w:val="00EB7DC9"/>
    <w:rPr>
      <w:b/>
      <w:bCs/>
    </w:rPr>
  </w:style>
  <w:style w:type="paragraph" w:styleId="Paragraphedeliste">
    <w:name w:val="List Paragraph"/>
    <w:basedOn w:val="Normal"/>
    <w:uiPriority w:val="34"/>
    <w:qFormat/>
    <w:rsid w:val="000254C2"/>
    <w:pPr>
      <w:ind w:left="708"/>
    </w:pPr>
  </w:style>
  <w:style w:type="paragraph" w:customStyle="1" w:styleId="Figure">
    <w:name w:val="Figure"/>
    <w:basedOn w:val="Normal"/>
    <w:link w:val="FigureChar"/>
    <w:qFormat/>
    <w:rsid w:val="00200809"/>
    <w:pPr>
      <w:jc w:val="center"/>
    </w:pPr>
    <w:rPr>
      <w:noProof/>
    </w:rPr>
  </w:style>
  <w:style w:type="character" w:customStyle="1" w:styleId="Para2Char">
    <w:name w:val="Para 2 Char"/>
    <w:link w:val="Para2"/>
    <w:rsid w:val="00AD6000"/>
    <w:rPr>
      <w:rFonts w:ascii="Arial" w:hAnsi="Arial"/>
      <w:lang w:val="fr-FR"/>
    </w:rPr>
  </w:style>
  <w:style w:type="character" w:customStyle="1" w:styleId="FigureChar">
    <w:name w:val="Figure Char"/>
    <w:link w:val="Figure"/>
    <w:rsid w:val="00200809"/>
    <w:rPr>
      <w:rFonts w:ascii="Arial" w:hAnsi="Arial"/>
      <w:noProof/>
      <w:sz w:val="18"/>
    </w:rPr>
  </w:style>
  <w:style w:type="paragraph" w:customStyle="1" w:styleId="figuredouble">
    <w:name w:val="figure_double"/>
    <w:basedOn w:val="Normal"/>
    <w:link w:val="figuredoubleChar"/>
    <w:qFormat/>
    <w:rsid w:val="00C73AA4"/>
    <w:pPr>
      <w:tabs>
        <w:tab w:val="left" w:pos="5103"/>
      </w:tabs>
    </w:pPr>
    <w:rPr>
      <w:noProof/>
      <w:lang w:eastAsia="fr-CH"/>
    </w:rPr>
  </w:style>
  <w:style w:type="character" w:customStyle="1" w:styleId="Para3Char">
    <w:name w:val="Para 3 Char"/>
    <w:link w:val="Para3"/>
    <w:rsid w:val="00C24DEA"/>
    <w:rPr>
      <w:rFonts w:ascii="Arial" w:hAnsi="Arial"/>
      <w:lang w:val="fr-FR"/>
    </w:rPr>
  </w:style>
  <w:style w:type="character" w:customStyle="1" w:styleId="figuredoubleChar">
    <w:name w:val="figure_double Char"/>
    <w:link w:val="figuredouble"/>
    <w:rsid w:val="00C73AA4"/>
    <w:rPr>
      <w:rFonts w:ascii="Arial" w:hAnsi="Arial"/>
      <w:noProof/>
      <w:sz w:val="18"/>
    </w:rPr>
  </w:style>
  <w:style w:type="character" w:customStyle="1" w:styleId="Titre2Car">
    <w:name w:val="Titre 2 Car"/>
    <w:basedOn w:val="Policepardfaut"/>
    <w:link w:val="Titre2"/>
    <w:rsid w:val="007E6E28"/>
    <w:rPr>
      <w:rFonts w:ascii="Arial" w:hAnsi="Arial"/>
      <w:b/>
      <w:caps/>
      <w:lang w:val="fr-CH"/>
    </w:rPr>
  </w:style>
  <w:style w:type="character" w:styleId="Lienhypertextesuivivisit">
    <w:name w:val="FollowedHyperlink"/>
    <w:basedOn w:val="Policepardfaut"/>
    <w:rsid w:val="00424926"/>
    <w:rPr>
      <w:color w:val="954F72" w:themeColor="followedHyperlink"/>
      <w:u w:val="single"/>
    </w:rPr>
  </w:style>
  <w:style w:type="character" w:styleId="Textedelespacerserv">
    <w:name w:val="Placeholder Text"/>
    <w:basedOn w:val="Policepardfaut"/>
    <w:uiPriority w:val="99"/>
    <w:semiHidden/>
    <w:rsid w:val="00703C10"/>
    <w:rPr>
      <w:color w:val="808080"/>
    </w:rPr>
  </w:style>
  <w:style w:type="paragraph" w:customStyle="1" w:styleId="rtejustify">
    <w:name w:val="rtejustify"/>
    <w:basedOn w:val="Normal"/>
    <w:rsid w:val="000855E9"/>
    <w:pPr>
      <w:spacing w:before="312" w:after="312" w:line="312" w:lineRule="atLeast"/>
      <w:jc w:val="both"/>
    </w:pPr>
    <w:rPr>
      <w:rFonts w:ascii="Times New Roman" w:hAnsi="Times New Roman"/>
      <w:sz w:val="24"/>
      <w:szCs w:val="24"/>
      <w:lang w:eastAsia="fr-CH"/>
    </w:rPr>
  </w:style>
  <w:style w:type="character" w:styleId="Mentionnonrsolue">
    <w:name w:val="Unresolved Mention"/>
    <w:basedOn w:val="Policepardfaut"/>
    <w:uiPriority w:val="99"/>
    <w:semiHidden/>
    <w:unhideWhenUsed/>
    <w:rsid w:val="001D7639"/>
    <w:rPr>
      <w:color w:val="605E5C"/>
      <w:shd w:val="clear" w:color="auto" w:fill="E1DFDD"/>
    </w:rPr>
  </w:style>
  <w:style w:type="paragraph" w:styleId="Sansinterligne">
    <w:name w:val="No Spacing"/>
    <w:uiPriority w:val="1"/>
    <w:qFormat/>
    <w:rsid w:val="00235FEA"/>
    <w:rPr>
      <w:rFonts w:ascii="Arial" w:hAnsi="Arial"/>
      <w:sz w:val="18"/>
      <w:lang w:val="fr-CH"/>
    </w:rPr>
  </w:style>
  <w:style w:type="paragraph" w:styleId="Citation">
    <w:name w:val="Quote"/>
    <w:basedOn w:val="Normal"/>
    <w:next w:val="Normal"/>
    <w:link w:val="CitationCar"/>
    <w:uiPriority w:val="29"/>
    <w:qFormat/>
    <w:rsid w:val="00BA497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A4971"/>
    <w:rPr>
      <w:rFonts w:ascii="Arial" w:hAnsi="Arial"/>
      <w:i/>
      <w:iCs/>
      <w:color w:val="404040" w:themeColor="text1" w:themeTint="BF"/>
      <w:sz w:val="18"/>
      <w:lang w:val="fr-CH"/>
    </w:rPr>
  </w:style>
  <w:style w:type="character" w:styleId="Marquedecommentaire">
    <w:name w:val="annotation reference"/>
    <w:basedOn w:val="Policepardfaut"/>
    <w:rsid w:val="005F41D6"/>
    <w:rPr>
      <w:sz w:val="16"/>
      <w:szCs w:val="16"/>
    </w:rPr>
  </w:style>
  <w:style w:type="paragraph" w:styleId="Commentaire">
    <w:name w:val="annotation text"/>
    <w:basedOn w:val="Normal"/>
    <w:link w:val="CommentaireCar"/>
    <w:rsid w:val="005F41D6"/>
    <w:rPr>
      <w:sz w:val="20"/>
    </w:rPr>
  </w:style>
  <w:style w:type="character" w:customStyle="1" w:styleId="CommentaireCar">
    <w:name w:val="Commentaire Car"/>
    <w:basedOn w:val="Policepardfaut"/>
    <w:link w:val="Commentaire"/>
    <w:rsid w:val="005F41D6"/>
    <w:rPr>
      <w:rFonts w:ascii="Arial" w:hAnsi="Arial"/>
      <w:lang w:val="fr-CH"/>
    </w:rPr>
  </w:style>
  <w:style w:type="paragraph" w:styleId="Objetducommentaire">
    <w:name w:val="annotation subject"/>
    <w:basedOn w:val="Commentaire"/>
    <w:next w:val="Commentaire"/>
    <w:link w:val="ObjetducommentaireCar"/>
    <w:rsid w:val="005F41D6"/>
    <w:rPr>
      <w:b/>
      <w:bCs/>
    </w:rPr>
  </w:style>
  <w:style w:type="character" w:customStyle="1" w:styleId="ObjetducommentaireCar">
    <w:name w:val="Objet du commentaire Car"/>
    <w:basedOn w:val="CommentaireCar"/>
    <w:link w:val="Objetducommentaire"/>
    <w:rsid w:val="005F41D6"/>
    <w:rPr>
      <w:rFonts w:ascii="Arial" w:hAnsi="Arial"/>
      <w:b/>
      <w:bCs/>
      <w:lang w:val="fr-CH"/>
    </w:rPr>
  </w:style>
  <w:style w:type="character" w:customStyle="1" w:styleId="Titre1Car">
    <w:name w:val="Titre 1 Car"/>
    <w:basedOn w:val="Policepardfaut"/>
    <w:link w:val="Titre1"/>
    <w:uiPriority w:val="9"/>
    <w:rsid w:val="006E3166"/>
    <w:rPr>
      <w:rFonts w:ascii="Arial" w:hAnsi="Arial"/>
      <w:b/>
      <w:caps/>
      <w:sz w:val="24"/>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743">
      <w:bodyDiv w:val="1"/>
      <w:marLeft w:val="0"/>
      <w:marRight w:val="0"/>
      <w:marTop w:val="0"/>
      <w:marBottom w:val="0"/>
      <w:divBdr>
        <w:top w:val="none" w:sz="0" w:space="0" w:color="auto"/>
        <w:left w:val="none" w:sz="0" w:space="0" w:color="auto"/>
        <w:bottom w:val="none" w:sz="0" w:space="0" w:color="auto"/>
        <w:right w:val="none" w:sz="0" w:space="0" w:color="auto"/>
      </w:divBdr>
    </w:div>
    <w:div w:id="3367355">
      <w:bodyDiv w:val="1"/>
      <w:marLeft w:val="0"/>
      <w:marRight w:val="0"/>
      <w:marTop w:val="0"/>
      <w:marBottom w:val="0"/>
      <w:divBdr>
        <w:top w:val="none" w:sz="0" w:space="0" w:color="auto"/>
        <w:left w:val="none" w:sz="0" w:space="0" w:color="auto"/>
        <w:bottom w:val="none" w:sz="0" w:space="0" w:color="auto"/>
        <w:right w:val="none" w:sz="0" w:space="0" w:color="auto"/>
      </w:divBdr>
    </w:div>
    <w:div w:id="5404205">
      <w:bodyDiv w:val="1"/>
      <w:marLeft w:val="0"/>
      <w:marRight w:val="0"/>
      <w:marTop w:val="0"/>
      <w:marBottom w:val="0"/>
      <w:divBdr>
        <w:top w:val="none" w:sz="0" w:space="0" w:color="auto"/>
        <w:left w:val="none" w:sz="0" w:space="0" w:color="auto"/>
        <w:bottom w:val="none" w:sz="0" w:space="0" w:color="auto"/>
        <w:right w:val="none" w:sz="0" w:space="0" w:color="auto"/>
      </w:divBdr>
    </w:div>
    <w:div w:id="7298462">
      <w:bodyDiv w:val="1"/>
      <w:marLeft w:val="0"/>
      <w:marRight w:val="0"/>
      <w:marTop w:val="0"/>
      <w:marBottom w:val="0"/>
      <w:divBdr>
        <w:top w:val="none" w:sz="0" w:space="0" w:color="auto"/>
        <w:left w:val="none" w:sz="0" w:space="0" w:color="auto"/>
        <w:bottom w:val="none" w:sz="0" w:space="0" w:color="auto"/>
        <w:right w:val="none" w:sz="0" w:space="0" w:color="auto"/>
      </w:divBdr>
    </w:div>
    <w:div w:id="52778919">
      <w:bodyDiv w:val="1"/>
      <w:marLeft w:val="0"/>
      <w:marRight w:val="0"/>
      <w:marTop w:val="0"/>
      <w:marBottom w:val="0"/>
      <w:divBdr>
        <w:top w:val="none" w:sz="0" w:space="0" w:color="auto"/>
        <w:left w:val="none" w:sz="0" w:space="0" w:color="auto"/>
        <w:bottom w:val="none" w:sz="0" w:space="0" w:color="auto"/>
        <w:right w:val="none" w:sz="0" w:space="0" w:color="auto"/>
      </w:divBdr>
    </w:div>
    <w:div w:id="62456252">
      <w:bodyDiv w:val="1"/>
      <w:marLeft w:val="0"/>
      <w:marRight w:val="0"/>
      <w:marTop w:val="0"/>
      <w:marBottom w:val="0"/>
      <w:divBdr>
        <w:top w:val="none" w:sz="0" w:space="0" w:color="auto"/>
        <w:left w:val="none" w:sz="0" w:space="0" w:color="auto"/>
        <w:bottom w:val="none" w:sz="0" w:space="0" w:color="auto"/>
        <w:right w:val="none" w:sz="0" w:space="0" w:color="auto"/>
      </w:divBdr>
    </w:div>
    <w:div w:id="63332892">
      <w:bodyDiv w:val="1"/>
      <w:marLeft w:val="0"/>
      <w:marRight w:val="0"/>
      <w:marTop w:val="0"/>
      <w:marBottom w:val="0"/>
      <w:divBdr>
        <w:top w:val="none" w:sz="0" w:space="0" w:color="auto"/>
        <w:left w:val="none" w:sz="0" w:space="0" w:color="auto"/>
        <w:bottom w:val="none" w:sz="0" w:space="0" w:color="auto"/>
        <w:right w:val="none" w:sz="0" w:space="0" w:color="auto"/>
      </w:divBdr>
    </w:div>
    <w:div w:id="81223165">
      <w:bodyDiv w:val="1"/>
      <w:marLeft w:val="0"/>
      <w:marRight w:val="0"/>
      <w:marTop w:val="0"/>
      <w:marBottom w:val="0"/>
      <w:divBdr>
        <w:top w:val="none" w:sz="0" w:space="0" w:color="auto"/>
        <w:left w:val="none" w:sz="0" w:space="0" w:color="auto"/>
        <w:bottom w:val="none" w:sz="0" w:space="0" w:color="auto"/>
        <w:right w:val="none" w:sz="0" w:space="0" w:color="auto"/>
      </w:divBdr>
    </w:div>
    <w:div w:id="135340182">
      <w:bodyDiv w:val="1"/>
      <w:marLeft w:val="0"/>
      <w:marRight w:val="0"/>
      <w:marTop w:val="0"/>
      <w:marBottom w:val="0"/>
      <w:divBdr>
        <w:top w:val="none" w:sz="0" w:space="0" w:color="auto"/>
        <w:left w:val="none" w:sz="0" w:space="0" w:color="auto"/>
        <w:bottom w:val="none" w:sz="0" w:space="0" w:color="auto"/>
        <w:right w:val="none" w:sz="0" w:space="0" w:color="auto"/>
      </w:divBdr>
    </w:div>
    <w:div w:id="175316456">
      <w:bodyDiv w:val="1"/>
      <w:marLeft w:val="0"/>
      <w:marRight w:val="0"/>
      <w:marTop w:val="0"/>
      <w:marBottom w:val="0"/>
      <w:divBdr>
        <w:top w:val="none" w:sz="0" w:space="0" w:color="auto"/>
        <w:left w:val="none" w:sz="0" w:space="0" w:color="auto"/>
        <w:bottom w:val="none" w:sz="0" w:space="0" w:color="auto"/>
        <w:right w:val="none" w:sz="0" w:space="0" w:color="auto"/>
      </w:divBdr>
    </w:div>
    <w:div w:id="186407971">
      <w:bodyDiv w:val="1"/>
      <w:marLeft w:val="0"/>
      <w:marRight w:val="0"/>
      <w:marTop w:val="0"/>
      <w:marBottom w:val="0"/>
      <w:divBdr>
        <w:top w:val="none" w:sz="0" w:space="0" w:color="auto"/>
        <w:left w:val="none" w:sz="0" w:space="0" w:color="auto"/>
        <w:bottom w:val="none" w:sz="0" w:space="0" w:color="auto"/>
        <w:right w:val="none" w:sz="0" w:space="0" w:color="auto"/>
      </w:divBdr>
    </w:div>
    <w:div w:id="191697222">
      <w:bodyDiv w:val="1"/>
      <w:marLeft w:val="0"/>
      <w:marRight w:val="0"/>
      <w:marTop w:val="0"/>
      <w:marBottom w:val="0"/>
      <w:divBdr>
        <w:top w:val="none" w:sz="0" w:space="0" w:color="auto"/>
        <w:left w:val="none" w:sz="0" w:space="0" w:color="auto"/>
        <w:bottom w:val="none" w:sz="0" w:space="0" w:color="auto"/>
        <w:right w:val="none" w:sz="0" w:space="0" w:color="auto"/>
      </w:divBdr>
    </w:div>
    <w:div w:id="220336085">
      <w:bodyDiv w:val="1"/>
      <w:marLeft w:val="0"/>
      <w:marRight w:val="0"/>
      <w:marTop w:val="0"/>
      <w:marBottom w:val="0"/>
      <w:divBdr>
        <w:top w:val="none" w:sz="0" w:space="0" w:color="auto"/>
        <w:left w:val="none" w:sz="0" w:space="0" w:color="auto"/>
        <w:bottom w:val="none" w:sz="0" w:space="0" w:color="auto"/>
        <w:right w:val="none" w:sz="0" w:space="0" w:color="auto"/>
      </w:divBdr>
    </w:div>
    <w:div w:id="245040504">
      <w:bodyDiv w:val="1"/>
      <w:marLeft w:val="0"/>
      <w:marRight w:val="0"/>
      <w:marTop w:val="0"/>
      <w:marBottom w:val="0"/>
      <w:divBdr>
        <w:top w:val="none" w:sz="0" w:space="0" w:color="auto"/>
        <w:left w:val="none" w:sz="0" w:space="0" w:color="auto"/>
        <w:bottom w:val="none" w:sz="0" w:space="0" w:color="auto"/>
        <w:right w:val="none" w:sz="0" w:space="0" w:color="auto"/>
      </w:divBdr>
    </w:div>
    <w:div w:id="287587441">
      <w:bodyDiv w:val="1"/>
      <w:marLeft w:val="0"/>
      <w:marRight w:val="0"/>
      <w:marTop w:val="0"/>
      <w:marBottom w:val="0"/>
      <w:divBdr>
        <w:top w:val="none" w:sz="0" w:space="0" w:color="auto"/>
        <w:left w:val="none" w:sz="0" w:space="0" w:color="auto"/>
        <w:bottom w:val="none" w:sz="0" w:space="0" w:color="auto"/>
        <w:right w:val="none" w:sz="0" w:space="0" w:color="auto"/>
      </w:divBdr>
    </w:div>
    <w:div w:id="319114664">
      <w:bodyDiv w:val="1"/>
      <w:marLeft w:val="0"/>
      <w:marRight w:val="0"/>
      <w:marTop w:val="0"/>
      <w:marBottom w:val="0"/>
      <w:divBdr>
        <w:top w:val="none" w:sz="0" w:space="0" w:color="auto"/>
        <w:left w:val="none" w:sz="0" w:space="0" w:color="auto"/>
        <w:bottom w:val="none" w:sz="0" w:space="0" w:color="auto"/>
        <w:right w:val="none" w:sz="0" w:space="0" w:color="auto"/>
      </w:divBdr>
    </w:div>
    <w:div w:id="323124975">
      <w:bodyDiv w:val="1"/>
      <w:marLeft w:val="0"/>
      <w:marRight w:val="0"/>
      <w:marTop w:val="0"/>
      <w:marBottom w:val="0"/>
      <w:divBdr>
        <w:top w:val="none" w:sz="0" w:space="0" w:color="auto"/>
        <w:left w:val="none" w:sz="0" w:space="0" w:color="auto"/>
        <w:bottom w:val="none" w:sz="0" w:space="0" w:color="auto"/>
        <w:right w:val="none" w:sz="0" w:space="0" w:color="auto"/>
      </w:divBdr>
    </w:div>
    <w:div w:id="333457489">
      <w:bodyDiv w:val="1"/>
      <w:marLeft w:val="0"/>
      <w:marRight w:val="0"/>
      <w:marTop w:val="0"/>
      <w:marBottom w:val="0"/>
      <w:divBdr>
        <w:top w:val="none" w:sz="0" w:space="0" w:color="auto"/>
        <w:left w:val="none" w:sz="0" w:space="0" w:color="auto"/>
        <w:bottom w:val="none" w:sz="0" w:space="0" w:color="auto"/>
        <w:right w:val="none" w:sz="0" w:space="0" w:color="auto"/>
      </w:divBdr>
    </w:div>
    <w:div w:id="335231175">
      <w:bodyDiv w:val="1"/>
      <w:marLeft w:val="0"/>
      <w:marRight w:val="0"/>
      <w:marTop w:val="0"/>
      <w:marBottom w:val="0"/>
      <w:divBdr>
        <w:top w:val="none" w:sz="0" w:space="0" w:color="auto"/>
        <w:left w:val="none" w:sz="0" w:space="0" w:color="auto"/>
        <w:bottom w:val="none" w:sz="0" w:space="0" w:color="auto"/>
        <w:right w:val="none" w:sz="0" w:space="0" w:color="auto"/>
      </w:divBdr>
    </w:div>
    <w:div w:id="340622868">
      <w:bodyDiv w:val="1"/>
      <w:marLeft w:val="0"/>
      <w:marRight w:val="0"/>
      <w:marTop w:val="0"/>
      <w:marBottom w:val="0"/>
      <w:divBdr>
        <w:top w:val="none" w:sz="0" w:space="0" w:color="auto"/>
        <w:left w:val="none" w:sz="0" w:space="0" w:color="auto"/>
        <w:bottom w:val="none" w:sz="0" w:space="0" w:color="auto"/>
        <w:right w:val="none" w:sz="0" w:space="0" w:color="auto"/>
      </w:divBdr>
    </w:div>
    <w:div w:id="361201640">
      <w:bodyDiv w:val="1"/>
      <w:marLeft w:val="0"/>
      <w:marRight w:val="0"/>
      <w:marTop w:val="0"/>
      <w:marBottom w:val="0"/>
      <w:divBdr>
        <w:top w:val="none" w:sz="0" w:space="0" w:color="auto"/>
        <w:left w:val="none" w:sz="0" w:space="0" w:color="auto"/>
        <w:bottom w:val="none" w:sz="0" w:space="0" w:color="auto"/>
        <w:right w:val="none" w:sz="0" w:space="0" w:color="auto"/>
      </w:divBdr>
    </w:div>
    <w:div w:id="405499891">
      <w:bodyDiv w:val="1"/>
      <w:marLeft w:val="0"/>
      <w:marRight w:val="0"/>
      <w:marTop w:val="0"/>
      <w:marBottom w:val="0"/>
      <w:divBdr>
        <w:top w:val="none" w:sz="0" w:space="0" w:color="auto"/>
        <w:left w:val="none" w:sz="0" w:space="0" w:color="auto"/>
        <w:bottom w:val="none" w:sz="0" w:space="0" w:color="auto"/>
        <w:right w:val="none" w:sz="0" w:space="0" w:color="auto"/>
      </w:divBdr>
    </w:div>
    <w:div w:id="408692931">
      <w:bodyDiv w:val="1"/>
      <w:marLeft w:val="0"/>
      <w:marRight w:val="0"/>
      <w:marTop w:val="0"/>
      <w:marBottom w:val="0"/>
      <w:divBdr>
        <w:top w:val="none" w:sz="0" w:space="0" w:color="auto"/>
        <w:left w:val="none" w:sz="0" w:space="0" w:color="auto"/>
        <w:bottom w:val="none" w:sz="0" w:space="0" w:color="auto"/>
        <w:right w:val="none" w:sz="0" w:space="0" w:color="auto"/>
      </w:divBdr>
    </w:div>
    <w:div w:id="414786872">
      <w:bodyDiv w:val="1"/>
      <w:marLeft w:val="0"/>
      <w:marRight w:val="0"/>
      <w:marTop w:val="0"/>
      <w:marBottom w:val="0"/>
      <w:divBdr>
        <w:top w:val="none" w:sz="0" w:space="0" w:color="auto"/>
        <w:left w:val="none" w:sz="0" w:space="0" w:color="auto"/>
        <w:bottom w:val="none" w:sz="0" w:space="0" w:color="auto"/>
        <w:right w:val="none" w:sz="0" w:space="0" w:color="auto"/>
      </w:divBdr>
    </w:div>
    <w:div w:id="431442409">
      <w:bodyDiv w:val="1"/>
      <w:marLeft w:val="0"/>
      <w:marRight w:val="0"/>
      <w:marTop w:val="0"/>
      <w:marBottom w:val="0"/>
      <w:divBdr>
        <w:top w:val="none" w:sz="0" w:space="0" w:color="auto"/>
        <w:left w:val="none" w:sz="0" w:space="0" w:color="auto"/>
        <w:bottom w:val="none" w:sz="0" w:space="0" w:color="auto"/>
        <w:right w:val="none" w:sz="0" w:space="0" w:color="auto"/>
      </w:divBdr>
    </w:div>
    <w:div w:id="435367961">
      <w:bodyDiv w:val="1"/>
      <w:marLeft w:val="0"/>
      <w:marRight w:val="0"/>
      <w:marTop w:val="0"/>
      <w:marBottom w:val="0"/>
      <w:divBdr>
        <w:top w:val="none" w:sz="0" w:space="0" w:color="auto"/>
        <w:left w:val="none" w:sz="0" w:space="0" w:color="auto"/>
        <w:bottom w:val="none" w:sz="0" w:space="0" w:color="auto"/>
        <w:right w:val="none" w:sz="0" w:space="0" w:color="auto"/>
      </w:divBdr>
    </w:div>
    <w:div w:id="443424242">
      <w:bodyDiv w:val="1"/>
      <w:marLeft w:val="0"/>
      <w:marRight w:val="0"/>
      <w:marTop w:val="0"/>
      <w:marBottom w:val="0"/>
      <w:divBdr>
        <w:top w:val="none" w:sz="0" w:space="0" w:color="auto"/>
        <w:left w:val="none" w:sz="0" w:space="0" w:color="auto"/>
        <w:bottom w:val="none" w:sz="0" w:space="0" w:color="auto"/>
        <w:right w:val="none" w:sz="0" w:space="0" w:color="auto"/>
      </w:divBdr>
    </w:div>
    <w:div w:id="448017231">
      <w:bodyDiv w:val="1"/>
      <w:marLeft w:val="0"/>
      <w:marRight w:val="0"/>
      <w:marTop w:val="0"/>
      <w:marBottom w:val="0"/>
      <w:divBdr>
        <w:top w:val="none" w:sz="0" w:space="0" w:color="auto"/>
        <w:left w:val="none" w:sz="0" w:space="0" w:color="auto"/>
        <w:bottom w:val="none" w:sz="0" w:space="0" w:color="auto"/>
        <w:right w:val="none" w:sz="0" w:space="0" w:color="auto"/>
      </w:divBdr>
    </w:div>
    <w:div w:id="480923993">
      <w:bodyDiv w:val="1"/>
      <w:marLeft w:val="0"/>
      <w:marRight w:val="0"/>
      <w:marTop w:val="0"/>
      <w:marBottom w:val="0"/>
      <w:divBdr>
        <w:top w:val="none" w:sz="0" w:space="0" w:color="auto"/>
        <w:left w:val="none" w:sz="0" w:space="0" w:color="auto"/>
        <w:bottom w:val="none" w:sz="0" w:space="0" w:color="auto"/>
        <w:right w:val="none" w:sz="0" w:space="0" w:color="auto"/>
      </w:divBdr>
    </w:div>
    <w:div w:id="490608137">
      <w:bodyDiv w:val="1"/>
      <w:marLeft w:val="0"/>
      <w:marRight w:val="0"/>
      <w:marTop w:val="0"/>
      <w:marBottom w:val="0"/>
      <w:divBdr>
        <w:top w:val="none" w:sz="0" w:space="0" w:color="auto"/>
        <w:left w:val="none" w:sz="0" w:space="0" w:color="auto"/>
        <w:bottom w:val="none" w:sz="0" w:space="0" w:color="auto"/>
        <w:right w:val="none" w:sz="0" w:space="0" w:color="auto"/>
      </w:divBdr>
    </w:div>
    <w:div w:id="503470670">
      <w:bodyDiv w:val="1"/>
      <w:marLeft w:val="0"/>
      <w:marRight w:val="0"/>
      <w:marTop w:val="0"/>
      <w:marBottom w:val="0"/>
      <w:divBdr>
        <w:top w:val="none" w:sz="0" w:space="0" w:color="auto"/>
        <w:left w:val="none" w:sz="0" w:space="0" w:color="auto"/>
        <w:bottom w:val="none" w:sz="0" w:space="0" w:color="auto"/>
        <w:right w:val="none" w:sz="0" w:space="0" w:color="auto"/>
      </w:divBdr>
    </w:div>
    <w:div w:id="516577069">
      <w:bodyDiv w:val="1"/>
      <w:marLeft w:val="0"/>
      <w:marRight w:val="0"/>
      <w:marTop w:val="0"/>
      <w:marBottom w:val="0"/>
      <w:divBdr>
        <w:top w:val="none" w:sz="0" w:space="0" w:color="auto"/>
        <w:left w:val="none" w:sz="0" w:space="0" w:color="auto"/>
        <w:bottom w:val="none" w:sz="0" w:space="0" w:color="auto"/>
        <w:right w:val="none" w:sz="0" w:space="0" w:color="auto"/>
      </w:divBdr>
    </w:div>
    <w:div w:id="524712169">
      <w:bodyDiv w:val="1"/>
      <w:marLeft w:val="0"/>
      <w:marRight w:val="0"/>
      <w:marTop w:val="0"/>
      <w:marBottom w:val="0"/>
      <w:divBdr>
        <w:top w:val="none" w:sz="0" w:space="0" w:color="auto"/>
        <w:left w:val="none" w:sz="0" w:space="0" w:color="auto"/>
        <w:bottom w:val="none" w:sz="0" w:space="0" w:color="auto"/>
        <w:right w:val="none" w:sz="0" w:space="0" w:color="auto"/>
      </w:divBdr>
    </w:div>
    <w:div w:id="544104700">
      <w:bodyDiv w:val="1"/>
      <w:marLeft w:val="0"/>
      <w:marRight w:val="0"/>
      <w:marTop w:val="0"/>
      <w:marBottom w:val="0"/>
      <w:divBdr>
        <w:top w:val="none" w:sz="0" w:space="0" w:color="auto"/>
        <w:left w:val="none" w:sz="0" w:space="0" w:color="auto"/>
        <w:bottom w:val="none" w:sz="0" w:space="0" w:color="auto"/>
        <w:right w:val="none" w:sz="0" w:space="0" w:color="auto"/>
      </w:divBdr>
    </w:div>
    <w:div w:id="555359609">
      <w:bodyDiv w:val="1"/>
      <w:marLeft w:val="0"/>
      <w:marRight w:val="0"/>
      <w:marTop w:val="0"/>
      <w:marBottom w:val="0"/>
      <w:divBdr>
        <w:top w:val="none" w:sz="0" w:space="0" w:color="auto"/>
        <w:left w:val="none" w:sz="0" w:space="0" w:color="auto"/>
        <w:bottom w:val="none" w:sz="0" w:space="0" w:color="auto"/>
        <w:right w:val="none" w:sz="0" w:space="0" w:color="auto"/>
      </w:divBdr>
      <w:divsChild>
        <w:div w:id="585067732">
          <w:marLeft w:val="0"/>
          <w:marRight w:val="0"/>
          <w:marTop w:val="0"/>
          <w:marBottom w:val="0"/>
          <w:divBdr>
            <w:top w:val="none" w:sz="0" w:space="0" w:color="auto"/>
            <w:left w:val="none" w:sz="0" w:space="0" w:color="auto"/>
            <w:bottom w:val="none" w:sz="0" w:space="0" w:color="auto"/>
            <w:right w:val="none" w:sz="0" w:space="0" w:color="auto"/>
          </w:divBdr>
          <w:divsChild>
            <w:div w:id="967668818">
              <w:marLeft w:val="0"/>
              <w:marRight w:val="0"/>
              <w:marTop w:val="0"/>
              <w:marBottom w:val="0"/>
              <w:divBdr>
                <w:top w:val="none" w:sz="0" w:space="0" w:color="auto"/>
                <w:left w:val="none" w:sz="0" w:space="0" w:color="auto"/>
                <w:bottom w:val="none" w:sz="0" w:space="0" w:color="auto"/>
                <w:right w:val="none" w:sz="0" w:space="0" w:color="auto"/>
              </w:divBdr>
              <w:divsChild>
                <w:div w:id="12388547">
                  <w:marLeft w:val="0"/>
                  <w:marRight w:val="0"/>
                  <w:marTop w:val="0"/>
                  <w:marBottom w:val="240"/>
                  <w:divBdr>
                    <w:top w:val="none" w:sz="0" w:space="0" w:color="auto"/>
                    <w:left w:val="none" w:sz="0" w:space="0" w:color="auto"/>
                    <w:bottom w:val="none" w:sz="0" w:space="0" w:color="auto"/>
                    <w:right w:val="none" w:sz="0" w:space="0" w:color="auto"/>
                  </w:divBdr>
                  <w:divsChild>
                    <w:div w:id="1696538126">
                      <w:marLeft w:val="0"/>
                      <w:marRight w:val="0"/>
                      <w:marTop w:val="0"/>
                      <w:marBottom w:val="0"/>
                      <w:divBdr>
                        <w:top w:val="none" w:sz="0" w:space="0" w:color="auto"/>
                        <w:left w:val="none" w:sz="0" w:space="0" w:color="auto"/>
                        <w:bottom w:val="none" w:sz="0" w:space="0" w:color="auto"/>
                        <w:right w:val="none" w:sz="0" w:space="0" w:color="auto"/>
                      </w:divBdr>
                      <w:divsChild>
                        <w:div w:id="388575151">
                          <w:marLeft w:val="0"/>
                          <w:marRight w:val="0"/>
                          <w:marTop w:val="0"/>
                          <w:marBottom w:val="0"/>
                          <w:divBdr>
                            <w:top w:val="none" w:sz="0" w:space="0" w:color="auto"/>
                            <w:left w:val="none" w:sz="0" w:space="0" w:color="auto"/>
                            <w:bottom w:val="none" w:sz="0" w:space="0" w:color="auto"/>
                            <w:right w:val="none" w:sz="0" w:space="0" w:color="auto"/>
                          </w:divBdr>
                          <w:divsChild>
                            <w:div w:id="481047122">
                              <w:marLeft w:val="0"/>
                              <w:marRight w:val="0"/>
                              <w:marTop w:val="0"/>
                              <w:marBottom w:val="0"/>
                              <w:divBdr>
                                <w:top w:val="none" w:sz="0" w:space="0" w:color="auto"/>
                                <w:left w:val="none" w:sz="0" w:space="0" w:color="auto"/>
                                <w:bottom w:val="none" w:sz="0" w:space="0" w:color="auto"/>
                                <w:right w:val="none" w:sz="0" w:space="0" w:color="auto"/>
                              </w:divBdr>
                              <w:divsChild>
                                <w:div w:id="1335916656">
                                  <w:marLeft w:val="0"/>
                                  <w:marRight w:val="0"/>
                                  <w:marTop w:val="0"/>
                                  <w:marBottom w:val="0"/>
                                  <w:divBdr>
                                    <w:top w:val="none" w:sz="0" w:space="0" w:color="auto"/>
                                    <w:left w:val="none" w:sz="0" w:space="0" w:color="auto"/>
                                    <w:bottom w:val="none" w:sz="0" w:space="0" w:color="auto"/>
                                    <w:right w:val="none" w:sz="0" w:space="0" w:color="auto"/>
                                  </w:divBdr>
                                  <w:divsChild>
                                    <w:div w:id="10181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782">
      <w:bodyDiv w:val="1"/>
      <w:marLeft w:val="0"/>
      <w:marRight w:val="0"/>
      <w:marTop w:val="0"/>
      <w:marBottom w:val="0"/>
      <w:divBdr>
        <w:top w:val="none" w:sz="0" w:space="0" w:color="auto"/>
        <w:left w:val="none" w:sz="0" w:space="0" w:color="auto"/>
        <w:bottom w:val="none" w:sz="0" w:space="0" w:color="auto"/>
        <w:right w:val="none" w:sz="0" w:space="0" w:color="auto"/>
      </w:divBdr>
    </w:div>
    <w:div w:id="571889969">
      <w:bodyDiv w:val="1"/>
      <w:marLeft w:val="0"/>
      <w:marRight w:val="0"/>
      <w:marTop w:val="0"/>
      <w:marBottom w:val="0"/>
      <w:divBdr>
        <w:top w:val="none" w:sz="0" w:space="0" w:color="auto"/>
        <w:left w:val="none" w:sz="0" w:space="0" w:color="auto"/>
        <w:bottom w:val="none" w:sz="0" w:space="0" w:color="auto"/>
        <w:right w:val="none" w:sz="0" w:space="0" w:color="auto"/>
      </w:divBdr>
    </w:div>
    <w:div w:id="581525245">
      <w:bodyDiv w:val="1"/>
      <w:marLeft w:val="0"/>
      <w:marRight w:val="0"/>
      <w:marTop w:val="0"/>
      <w:marBottom w:val="0"/>
      <w:divBdr>
        <w:top w:val="none" w:sz="0" w:space="0" w:color="auto"/>
        <w:left w:val="none" w:sz="0" w:space="0" w:color="auto"/>
        <w:bottom w:val="none" w:sz="0" w:space="0" w:color="auto"/>
        <w:right w:val="none" w:sz="0" w:space="0" w:color="auto"/>
      </w:divBdr>
    </w:div>
    <w:div w:id="593126419">
      <w:bodyDiv w:val="1"/>
      <w:marLeft w:val="0"/>
      <w:marRight w:val="0"/>
      <w:marTop w:val="0"/>
      <w:marBottom w:val="0"/>
      <w:divBdr>
        <w:top w:val="none" w:sz="0" w:space="0" w:color="auto"/>
        <w:left w:val="none" w:sz="0" w:space="0" w:color="auto"/>
        <w:bottom w:val="none" w:sz="0" w:space="0" w:color="auto"/>
        <w:right w:val="none" w:sz="0" w:space="0" w:color="auto"/>
      </w:divBdr>
    </w:div>
    <w:div w:id="611211281">
      <w:bodyDiv w:val="1"/>
      <w:marLeft w:val="0"/>
      <w:marRight w:val="0"/>
      <w:marTop w:val="0"/>
      <w:marBottom w:val="0"/>
      <w:divBdr>
        <w:top w:val="none" w:sz="0" w:space="0" w:color="auto"/>
        <w:left w:val="none" w:sz="0" w:space="0" w:color="auto"/>
        <w:bottom w:val="none" w:sz="0" w:space="0" w:color="auto"/>
        <w:right w:val="none" w:sz="0" w:space="0" w:color="auto"/>
      </w:divBdr>
    </w:div>
    <w:div w:id="620695008">
      <w:bodyDiv w:val="1"/>
      <w:marLeft w:val="0"/>
      <w:marRight w:val="0"/>
      <w:marTop w:val="0"/>
      <w:marBottom w:val="0"/>
      <w:divBdr>
        <w:top w:val="none" w:sz="0" w:space="0" w:color="auto"/>
        <w:left w:val="none" w:sz="0" w:space="0" w:color="auto"/>
        <w:bottom w:val="none" w:sz="0" w:space="0" w:color="auto"/>
        <w:right w:val="none" w:sz="0" w:space="0" w:color="auto"/>
      </w:divBdr>
    </w:div>
    <w:div w:id="622150543">
      <w:bodyDiv w:val="1"/>
      <w:marLeft w:val="0"/>
      <w:marRight w:val="0"/>
      <w:marTop w:val="0"/>
      <w:marBottom w:val="0"/>
      <w:divBdr>
        <w:top w:val="none" w:sz="0" w:space="0" w:color="auto"/>
        <w:left w:val="none" w:sz="0" w:space="0" w:color="auto"/>
        <w:bottom w:val="none" w:sz="0" w:space="0" w:color="auto"/>
        <w:right w:val="none" w:sz="0" w:space="0" w:color="auto"/>
      </w:divBdr>
    </w:div>
    <w:div w:id="633874742">
      <w:bodyDiv w:val="1"/>
      <w:marLeft w:val="0"/>
      <w:marRight w:val="0"/>
      <w:marTop w:val="0"/>
      <w:marBottom w:val="0"/>
      <w:divBdr>
        <w:top w:val="none" w:sz="0" w:space="0" w:color="auto"/>
        <w:left w:val="none" w:sz="0" w:space="0" w:color="auto"/>
        <w:bottom w:val="none" w:sz="0" w:space="0" w:color="auto"/>
        <w:right w:val="none" w:sz="0" w:space="0" w:color="auto"/>
      </w:divBdr>
    </w:div>
    <w:div w:id="635642890">
      <w:bodyDiv w:val="1"/>
      <w:marLeft w:val="0"/>
      <w:marRight w:val="0"/>
      <w:marTop w:val="0"/>
      <w:marBottom w:val="0"/>
      <w:divBdr>
        <w:top w:val="none" w:sz="0" w:space="0" w:color="auto"/>
        <w:left w:val="none" w:sz="0" w:space="0" w:color="auto"/>
        <w:bottom w:val="none" w:sz="0" w:space="0" w:color="auto"/>
        <w:right w:val="none" w:sz="0" w:space="0" w:color="auto"/>
      </w:divBdr>
    </w:div>
    <w:div w:id="646204647">
      <w:bodyDiv w:val="1"/>
      <w:marLeft w:val="0"/>
      <w:marRight w:val="0"/>
      <w:marTop w:val="0"/>
      <w:marBottom w:val="0"/>
      <w:divBdr>
        <w:top w:val="none" w:sz="0" w:space="0" w:color="auto"/>
        <w:left w:val="none" w:sz="0" w:space="0" w:color="auto"/>
        <w:bottom w:val="none" w:sz="0" w:space="0" w:color="auto"/>
        <w:right w:val="none" w:sz="0" w:space="0" w:color="auto"/>
      </w:divBdr>
    </w:div>
    <w:div w:id="650594799">
      <w:bodyDiv w:val="1"/>
      <w:marLeft w:val="0"/>
      <w:marRight w:val="0"/>
      <w:marTop w:val="0"/>
      <w:marBottom w:val="0"/>
      <w:divBdr>
        <w:top w:val="none" w:sz="0" w:space="0" w:color="auto"/>
        <w:left w:val="none" w:sz="0" w:space="0" w:color="auto"/>
        <w:bottom w:val="none" w:sz="0" w:space="0" w:color="auto"/>
        <w:right w:val="none" w:sz="0" w:space="0" w:color="auto"/>
      </w:divBdr>
    </w:div>
    <w:div w:id="656885717">
      <w:bodyDiv w:val="1"/>
      <w:marLeft w:val="0"/>
      <w:marRight w:val="0"/>
      <w:marTop w:val="0"/>
      <w:marBottom w:val="0"/>
      <w:divBdr>
        <w:top w:val="none" w:sz="0" w:space="0" w:color="auto"/>
        <w:left w:val="none" w:sz="0" w:space="0" w:color="auto"/>
        <w:bottom w:val="none" w:sz="0" w:space="0" w:color="auto"/>
        <w:right w:val="none" w:sz="0" w:space="0" w:color="auto"/>
      </w:divBdr>
    </w:div>
    <w:div w:id="661395608">
      <w:bodyDiv w:val="1"/>
      <w:marLeft w:val="0"/>
      <w:marRight w:val="0"/>
      <w:marTop w:val="0"/>
      <w:marBottom w:val="0"/>
      <w:divBdr>
        <w:top w:val="none" w:sz="0" w:space="0" w:color="auto"/>
        <w:left w:val="none" w:sz="0" w:space="0" w:color="auto"/>
        <w:bottom w:val="none" w:sz="0" w:space="0" w:color="auto"/>
        <w:right w:val="none" w:sz="0" w:space="0" w:color="auto"/>
      </w:divBdr>
    </w:div>
    <w:div w:id="710761828">
      <w:bodyDiv w:val="1"/>
      <w:marLeft w:val="0"/>
      <w:marRight w:val="0"/>
      <w:marTop w:val="0"/>
      <w:marBottom w:val="0"/>
      <w:divBdr>
        <w:top w:val="none" w:sz="0" w:space="0" w:color="auto"/>
        <w:left w:val="none" w:sz="0" w:space="0" w:color="auto"/>
        <w:bottom w:val="none" w:sz="0" w:space="0" w:color="auto"/>
        <w:right w:val="none" w:sz="0" w:space="0" w:color="auto"/>
      </w:divBdr>
    </w:div>
    <w:div w:id="745152612">
      <w:bodyDiv w:val="1"/>
      <w:marLeft w:val="0"/>
      <w:marRight w:val="0"/>
      <w:marTop w:val="0"/>
      <w:marBottom w:val="0"/>
      <w:divBdr>
        <w:top w:val="none" w:sz="0" w:space="0" w:color="auto"/>
        <w:left w:val="none" w:sz="0" w:space="0" w:color="auto"/>
        <w:bottom w:val="none" w:sz="0" w:space="0" w:color="auto"/>
        <w:right w:val="none" w:sz="0" w:space="0" w:color="auto"/>
      </w:divBdr>
    </w:div>
    <w:div w:id="754546573">
      <w:bodyDiv w:val="1"/>
      <w:marLeft w:val="0"/>
      <w:marRight w:val="0"/>
      <w:marTop w:val="0"/>
      <w:marBottom w:val="0"/>
      <w:divBdr>
        <w:top w:val="none" w:sz="0" w:space="0" w:color="auto"/>
        <w:left w:val="none" w:sz="0" w:space="0" w:color="auto"/>
        <w:bottom w:val="none" w:sz="0" w:space="0" w:color="auto"/>
        <w:right w:val="none" w:sz="0" w:space="0" w:color="auto"/>
      </w:divBdr>
    </w:div>
    <w:div w:id="776297359">
      <w:bodyDiv w:val="1"/>
      <w:marLeft w:val="0"/>
      <w:marRight w:val="0"/>
      <w:marTop w:val="0"/>
      <w:marBottom w:val="0"/>
      <w:divBdr>
        <w:top w:val="none" w:sz="0" w:space="0" w:color="auto"/>
        <w:left w:val="none" w:sz="0" w:space="0" w:color="auto"/>
        <w:bottom w:val="none" w:sz="0" w:space="0" w:color="auto"/>
        <w:right w:val="none" w:sz="0" w:space="0" w:color="auto"/>
      </w:divBdr>
    </w:div>
    <w:div w:id="776406470">
      <w:bodyDiv w:val="1"/>
      <w:marLeft w:val="0"/>
      <w:marRight w:val="0"/>
      <w:marTop w:val="0"/>
      <w:marBottom w:val="0"/>
      <w:divBdr>
        <w:top w:val="none" w:sz="0" w:space="0" w:color="auto"/>
        <w:left w:val="none" w:sz="0" w:space="0" w:color="auto"/>
        <w:bottom w:val="none" w:sz="0" w:space="0" w:color="auto"/>
        <w:right w:val="none" w:sz="0" w:space="0" w:color="auto"/>
      </w:divBdr>
    </w:div>
    <w:div w:id="785931355">
      <w:bodyDiv w:val="1"/>
      <w:marLeft w:val="0"/>
      <w:marRight w:val="0"/>
      <w:marTop w:val="0"/>
      <w:marBottom w:val="0"/>
      <w:divBdr>
        <w:top w:val="none" w:sz="0" w:space="0" w:color="auto"/>
        <w:left w:val="none" w:sz="0" w:space="0" w:color="auto"/>
        <w:bottom w:val="none" w:sz="0" w:space="0" w:color="auto"/>
        <w:right w:val="none" w:sz="0" w:space="0" w:color="auto"/>
      </w:divBdr>
    </w:div>
    <w:div w:id="792867092">
      <w:bodyDiv w:val="1"/>
      <w:marLeft w:val="0"/>
      <w:marRight w:val="0"/>
      <w:marTop w:val="0"/>
      <w:marBottom w:val="0"/>
      <w:divBdr>
        <w:top w:val="none" w:sz="0" w:space="0" w:color="auto"/>
        <w:left w:val="none" w:sz="0" w:space="0" w:color="auto"/>
        <w:bottom w:val="none" w:sz="0" w:space="0" w:color="auto"/>
        <w:right w:val="none" w:sz="0" w:space="0" w:color="auto"/>
      </w:divBdr>
    </w:div>
    <w:div w:id="819463198">
      <w:bodyDiv w:val="1"/>
      <w:marLeft w:val="0"/>
      <w:marRight w:val="0"/>
      <w:marTop w:val="0"/>
      <w:marBottom w:val="0"/>
      <w:divBdr>
        <w:top w:val="none" w:sz="0" w:space="0" w:color="auto"/>
        <w:left w:val="none" w:sz="0" w:space="0" w:color="auto"/>
        <w:bottom w:val="none" w:sz="0" w:space="0" w:color="auto"/>
        <w:right w:val="none" w:sz="0" w:space="0" w:color="auto"/>
      </w:divBdr>
    </w:div>
    <w:div w:id="831137944">
      <w:bodyDiv w:val="1"/>
      <w:marLeft w:val="0"/>
      <w:marRight w:val="0"/>
      <w:marTop w:val="0"/>
      <w:marBottom w:val="0"/>
      <w:divBdr>
        <w:top w:val="none" w:sz="0" w:space="0" w:color="auto"/>
        <w:left w:val="none" w:sz="0" w:space="0" w:color="auto"/>
        <w:bottom w:val="none" w:sz="0" w:space="0" w:color="auto"/>
        <w:right w:val="none" w:sz="0" w:space="0" w:color="auto"/>
      </w:divBdr>
    </w:div>
    <w:div w:id="846019338">
      <w:bodyDiv w:val="1"/>
      <w:marLeft w:val="0"/>
      <w:marRight w:val="0"/>
      <w:marTop w:val="0"/>
      <w:marBottom w:val="0"/>
      <w:divBdr>
        <w:top w:val="none" w:sz="0" w:space="0" w:color="auto"/>
        <w:left w:val="none" w:sz="0" w:space="0" w:color="auto"/>
        <w:bottom w:val="none" w:sz="0" w:space="0" w:color="auto"/>
        <w:right w:val="none" w:sz="0" w:space="0" w:color="auto"/>
      </w:divBdr>
    </w:div>
    <w:div w:id="851645307">
      <w:bodyDiv w:val="1"/>
      <w:marLeft w:val="0"/>
      <w:marRight w:val="0"/>
      <w:marTop w:val="0"/>
      <w:marBottom w:val="0"/>
      <w:divBdr>
        <w:top w:val="none" w:sz="0" w:space="0" w:color="auto"/>
        <w:left w:val="none" w:sz="0" w:space="0" w:color="auto"/>
        <w:bottom w:val="none" w:sz="0" w:space="0" w:color="auto"/>
        <w:right w:val="none" w:sz="0" w:space="0" w:color="auto"/>
      </w:divBdr>
    </w:div>
    <w:div w:id="871264081">
      <w:bodyDiv w:val="1"/>
      <w:marLeft w:val="0"/>
      <w:marRight w:val="0"/>
      <w:marTop w:val="0"/>
      <w:marBottom w:val="0"/>
      <w:divBdr>
        <w:top w:val="none" w:sz="0" w:space="0" w:color="auto"/>
        <w:left w:val="none" w:sz="0" w:space="0" w:color="auto"/>
        <w:bottom w:val="none" w:sz="0" w:space="0" w:color="auto"/>
        <w:right w:val="none" w:sz="0" w:space="0" w:color="auto"/>
      </w:divBdr>
    </w:div>
    <w:div w:id="873611729">
      <w:bodyDiv w:val="1"/>
      <w:marLeft w:val="0"/>
      <w:marRight w:val="0"/>
      <w:marTop w:val="0"/>
      <w:marBottom w:val="0"/>
      <w:divBdr>
        <w:top w:val="none" w:sz="0" w:space="0" w:color="auto"/>
        <w:left w:val="none" w:sz="0" w:space="0" w:color="auto"/>
        <w:bottom w:val="none" w:sz="0" w:space="0" w:color="auto"/>
        <w:right w:val="none" w:sz="0" w:space="0" w:color="auto"/>
      </w:divBdr>
    </w:div>
    <w:div w:id="875971870">
      <w:bodyDiv w:val="1"/>
      <w:marLeft w:val="0"/>
      <w:marRight w:val="0"/>
      <w:marTop w:val="0"/>
      <w:marBottom w:val="0"/>
      <w:divBdr>
        <w:top w:val="none" w:sz="0" w:space="0" w:color="auto"/>
        <w:left w:val="none" w:sz="0" w:space="0" w:color="auto"/>
        <w:bottom w:val="none" w:sz="0" w:space="0" w:color="auto"/>
        <w:right w:val="none" w:sz="0" w:space="0" w:color="auto"/>
      </w:divBdr>
    </w:div>
    <w:div w:id="877668195">
      <w:bodyDiv w:val="1"/>
      <w:marLeft w:val="0"/>
      <w:marRight w:val="0"/>
      <w:marTop w:val="0"/>
      <w:marBottom w:val="0"/>
      <w:divBdr>
        <w:top w:val="none" w:sz="0" w:space="0" w:color="auto"/>
        <w:left w:val="none" w:sz="0" w:space="0" w:color="auto"/>
        <w:bottom w:val="none" w:sz="0" w:space="0" w:color="auto"/>
        <w:right w:val="none" w:sz="0" w:space="0" w:color="auto"/>
      </w:divBdr>
    </w:div>
    <w:div w:id="890386788">
      <w:bodyDiv w:val="1"/>
      <w:marLeft w:val="0"/>
      <w:marRight w:val="0"/>
      <w:marTop w:val="0"/>
      <w:marBottom w:val="0"/>
      <w:divBdr>
        <w:top w:val="none" w:sz="0" w:space="0" w:color="auto"/>
        <w:left w:val="none" w:sz="0" w:space="0" w:color="auto"/>
        <w:bottom w:val="none" w:sz="0" w:space="0" w:color="auto"/>
        <w:right w:val="none" w:sz="0" w:space="0" w:color="auto"/>
      </w:divBdr>
    </w:div>
    <w:div w:id="909075347">
      <w:bodyDiv w:val="1"/>
      <w:marLeft w:val="0"/>
      <w:marRight w:val="0"/>
      <w:marTop w:val="0"/>
      <w:marBottom w:val="0"/>
      <w:divBdr>
        <w:top w:val="none" w:sz="0" w:space="0" w:color="auto"/>
        <w:left w:val="none" w:sz="0" w:space="0" w:color="auto"/>
        <w:bottom w:val="none" w:sz="0" w:space="0" w:color="auto"/>
        <w:right w:val="none" w:sz="0" w:space="0" w:color="auto"/>
      </w:divBdr>
    </w:div>
    <w:div w:id="933173144">
      <w:bodyDiv w:val="1"/>
      <w:marLeft w:val="0"/>
      <w:marRight w:val="0"/>
      <w:marTop w:val="0"/>
      <w:marBottom w:val="0"/>
      <w:divBdr>
        <w:top w:val="none" w:sz="0" w:space="0" w:color="auto"/>
        <w:left w:val="none" w:sz="0" w:space="0" w:color="auto"/>
        <w:bottom w:val="none" w:sz="0" w:space="0" w:color="auto"/>
        <w:right w:val="none" w:sz="0" w:space="0" w:color="auto"/>
      </w:divBdr>
    </w:div>
    <w:div w:id="935671017">
      <w:bodyDiv w:val="1"/>
      <w:marLeft w:val="0"/>
      <w:marRight w:val="0"/>
      <w:marTop w:val="0"/>
      <w:marBottom w:val="0"/>
      <w:divBdr>
        <w:top w:val="none" w:sz="0" w:space="0" w:color="auto"/>
        <w:left w:val="none" w:sz="0" w:space="0" w:color="auto"/>
        <w:bottom w:val="none" w:sz="0" w:space="0" w:color="auto"/>
        <w:right w:val="none" w:sz="0" w:space="0" w:color="auto"/>
      </w:divBdr>
    </w:div>
    <w:div w:id="936017616">
      <w:bodyDiv w:val="1"/>
      <w:marLeft w:val="0"/>
      <w:marRight w:val="0"/>
      <w:marTop w:val="0"/>
      <w:marBottom w:val="0"/>
      <w:divBdr>
        <w:top w:val="none" w:sz="0" w:space="0" w:color="auto"/>
        <w:left w:val="none" w:sz="0" w:space="0" w:color="auto"/>
        <w:bottom w:val="none" w:sz="0" w:space="0" w:color="auto"/>
        <w:right w:val="none" w:sz="0" w:space="0" w:color="auto"/>
      </w:divBdr>
    </w:div>
    <w:div w:id="955717565">
      <w:bodyDiv w:val="1"/>
      <w:marLeft w:val="0"/>
      <w:marRight w:val="0"/>
      <w:marTop w:val="0"/>
      <w:marBottom w:val="0"/>
      <w:divBdr>
        <w:top w:val="none" w:sz="0" w:space="0" w:color="auto"/>
        <w:left w:val="none" w:sz="0" w:space="0" w:color="auto"/>
        <w:bottom w:val="none" w:sz="0" w:space="0" w:color="auto"/>
        <w:right w:val="none" w:sz="0" w:space="0" w:color="auto"/>
      </w:divBdr>
    </w:div>
    <w:div w:id="970595316">
      <w:bodyDiv w:val="1"/>
      <w:marLeft w:val="0"/>
      <w:marRight w:val="0"/>
      <w:marTop w:val="0"/>
      <w:marBottom w:val="0"/>
      <w:divBdr>
        <w:top w:val="none" w:sz="0" w:space="0" w:color="auto"/>
        <w:left w:val="none" w:sz="0" w:space="0" w:color="auto"/>
        <w:bottom w:val="none" w:sz="0" w:space="0" w:color="auto"/>
        <w:right w:val="none" w:sz="0" w:space="0" w:color="auto"/>
      </w:divBdr>
    </w:div>
    <w:div w:id="1006518169">
      <w:bodyDiv w:val="1"/>
      <w:marLeft w:val="0"/>
      <w:marRight w:val="0"/>
      <w:marTop w:val="0"/>
      <w:marBottom w:val="0"/>
      <w:divBdr>
        <w:top w:val="none" w:sz="0" w:space="0" w:color="auto"/>
        <w:left w:val="none" w:sz="0" w:space="0" w:color="auto"/>
        <w:bottom w:val="none" w:sz="0" w:space="0" w:color="auto"/>
        <w:right w:val="none" w:sz="0" w:space="0" w:color="auto"/>
      </w:divBdr>
    </w:div>
    <w:div w:id="1009791705">
      <w:bodyDiv w:val="1"/>
      <w:marLeft w:val="0"/>
      <w:marRight w:val="0"/>
      <w:marTop w:val="0"/>
      <w:marBottom w:val="0"/>
      <w:divBdr>
        <w:top w:val="none" w:sz="0" w:space="0" w:color="auto"/>
        <w:left w:val="none" w:sz="0" w:space="0" w:color="auto"/>
        <w:bottom w:val="none" w:sz="0" w:space="0" w:color="auto"/>
        <w:right w:val="none" w:sz="0" w:space="0" w:color="auto"/>
      </w:divBdr>
    </w:div>
    <w:div w:id="1029141990">
      <w:bodyDiv w:val="1"/>
      <w:marLeft w:val="0"/>
      <w:marRight w:val="0"/>
      <w:marTop w:val="0"/>
      <w:marBottom w:val="0"/>
      <w:divBdr>
        <w:top w:val="none" w:sz="0" w:space="0" w:color="auto"/>
        <w:left w:val="none" w:sz="0" w:space="0" w:color="auto"/>
        <w:bottom w:val="none" w:sz="0" w:space="0" w:color="auto"/>
        <w:right w:val="none" w:sz="0" w:space="0" w:color="auto"/>
      </w:divBdr>
    </w:div>
    <w:div w:id="1053504766">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25587271">
      <w:bodyDiv w:val="1"/>
      <w:marLeft w:val="0"/>
      <w:marRight w:val="0"/>
      <w:marTop w:val="0"/>
      <w:marBottom w:val="0"/>
      <w:divBdr>
        <w:top w:val="none" w:sz="0" w:space="0" w:color="auto"/>
        <w:left w:val="none" w:sz="0" w:space="0" w:color="auto"/>
        <w:bottom w:val="none" w:sz="0" w:space="0" w:color="auto"/>
        <w:right w:val="none" w:sz="0" w:space="0" w:color="auto"/>
      </w:divBdr>
    </w:div>
    <w:div w:id="1144660731">
      <w:bodyDiv w:val="1"/>
      <w:marLeft w:val="0"/>
      <w:marRight w:val="0"/>
      <w:marTop w:val="0"/>
      <w:marBottom w:val="0"/>
      <w:divBdr>
        <w:top w:val="none" w:sz="0" w:space="0" w:color="auto"/>
        <w:left w:val="none" w:sz="0" w:space="0" w:color="auto"/>
        <w:bottom w:val="none" w:sz="0" w:space="0" w:color="auto"/>
        <w:right w:val="none" w:sz="0" w:space="0" w:color="auto"/>
      </w:divBdr>
    </w:div>
    <w:div w:id="1166702932">
      <w:bodyDiv w:val="1"/>
      <w:marLeft w:val="0"/>
      <w:marRight w:val="0"/>
      <w:marTop w:val="0"/>
      <w:marBottom w:val="0"/>
      <w:divBdr>
        <w:top w:val="none" w:sz="0" w:space="0" w:color="auto"/>
        <w:left w:val="none" w:sz="0" w:space="0" w:color="auto"/>
        <w:bottom w:val="none" w:sz="0" w:space="0" w:color="auto"/>
        <w:right w:val="none" w:sz="0" w:space="0" w:color="auto"/>
      </w:divBdr>
    </w:div>
    <w:div w:id="1181774440">
      <w:bodyDiv w:val="1"/>
      <w:marLeft w:val="0"/>
      <w:marRight w:val="0"/>
      <w:marTop w:val="0"/>
      <w:marBottom w:val="0"/>
      <w:divBdr>
        <w:top w:val="none" w:sz="0" w:space="0" w:color="auto"/>
        <w:left w:val="none" w:sz="0" w:space="0" w:color="auto"/>
        <w:bottom w:val="none" w:sz="0" w:space="0" w:color="auto"/>
        <w:right w:val="none" w:sz="0" w:space="0" w:color="auto"/>
      </w:divBdr>
    </w:div>
    <w:div w:id="1214466939">
      <w:bodyDiv w:val="1"/>
      <w:marLeft w:val="0"/>
      <w:marRight w:val="0"/>
      <w:marTop w:val="0"/>
      <w:marBottom w:val="0"/>
      <w:divBdr>
        <w:top w:val="none" w:sz="0" w:space="0" w:color="auto"/>
        <w:left w:val="none" w:sz="0" w:space="0" w:color="auto"/>
        <w:bottom w:val="none" w:sz="0" w:space="0" w:color="auto"/>
        <w:right w:val="none" w:sz="0" w:space="0" w:color="auto"/>
      </w:divBdr>
    </w:div>
    <w:div w:id="1229417246">
      <w:bodyDiv w:val="1"/>
      <w:marLeft w:val="0"/>
      <w:marRight w:val="0"/>
      <w:marTop w:val="0"/>
      <w:marBottom w:val="0"/>
      <w:divBdr>
        <w:top w:val="none" w:sz="0" w:space="0" w:color="auto"/>
        <w:left w:val="none" w:sz="0" w:space="0" w:color="auto"/>
        <w:bottom w:val="none" w:sz="0" w:space="0" w:color="auto"/>
        <w:right w:val="none" w:sz="0" w:space="0" w:color="auto"/>
      </w:divBdr>
    </w:div>
    <w:div w:id="1236470165">
      <w:bodyDiv w:val="1"/>
      <w:marLeft w:val="0"/>
      <w:marRight w:val="0"/>
      <w:marTop w:val="0"/>
      <w:marBottom w:val="0"/>
      <w:divBdr>
        <w:top w:val="none" w:sz="0" w:space="0" w:color="auto"/>
        <w:left w:val="none" w:sz="0" w:space="0" w:color="auto"/>
        <w:bottom w:val="none" w:sz="0" w:space="0" w:color="auto"/>
        <w:right w:val="none" w:sz="0" w:space="0" w:color="auto"/>
      </w:divBdr>
    </w:div>
    <w:div w:id="1243444663">
      <w:bodyDiv w:val="1"/>
      <w:marLeft w:val="0"/>
      <w:marRight w:val="0"/>
      <w:marTop w:val="0"/>
      <w:marBottom w:val="0"/>
      <w:divBdr>
        <w:top w:val="none" w:sz="0" w:space="0" w:color="auto"/>
        <w:left w:val="none" w:sz="0" w:space="0" w:color="auto"/>
        <w:bottom w:val="none" w:sz="0" w:space="0" w:color="auto"/>
        <w:right w:val="none" w:sz="0" w:space="0" w:color="auto"/>
      </w:divBdr>
    </w:div>
    <w:div w:id="1257320851">
      <w:bodyDiv w:val="1"/>
      <w:marLeft w:val="0"/>
      <w:marRight w:val="0"/>
      <w:marTop w:val="0"/>
      <w:marBottom w:val="0"/>
      <w:divBdr>
        <w:top w:val="none" w:sz="0" w:space="0" w:color="auto"/>
        <w:left w:val="none" w:sz="0" w:space="0" w:color="auto"/>
        <w:bottom w:val="none" w:sz="0" w:space="0" w:color="auto"/>
        <w:right w:val="none" w:sz="0" w:space="0" w:color="auto"/>
      </w:divBdr>
    </w:div>
    <w:div w:id="1262568664">
      <w:bodyDiv w:val="1"/>
      <w:marLeft w:val="0"/>
      <w:marRight w:val="0"/>
      <w:marTop w:val="0"/>
      <w:marBottom w:val="0"/>
      <w:divBdr>
        <w:top w:val="none" w:sz="0" w:space="0" w:color="auto"/>
        <w:left w:val="none" w:sz="0" w:space="0" w:color="auto"/>
        <w:bottom w:val="none" w:sz="0" w:space="0" w:color="auto"/>
        <w:right w:val="none" w:sz="0" w:space="0" w:color="auto"/>
      </w:divBdr>
    </w:div>
    <w:div w:id="1271858306">
      <w:bodyDiv w:val="1"/>
      <w:marLeft w:val="0"/>
      <w:marRight w:val="0"/>
      <w:marTop w:val="0"/>
      <w:marBottom w:val="0"/>
      <w:divBdr>
        <w:top w:val="none" w:sz="0" w:space="0" w:color="auto"/>
        <w:left w:val="none" w:sz="0" w:space="0" w:color="auto"/>
        <w:bottom w:val="none" w:sz="0" w:space="0" w:color="auto"/>
        <w:right w:val="none" w:sz="0" w:space="0" w:color="auto"/>
      </w:divBdr>
    </w:div>
    <w:div w:id="1288462517">
      <w:bodyDiv w:val="1"/>
      <w:marLeft w:val="0"/>
      <w:marRight w:val="0"/>
      <w:marTop w:val="0"/>
      <w:marBottom w:val="0"/>
      <w:divBdr>
        <w:top w:val="none" w:sz="0" w:space="0" w:color="auto"/>
        <w:left w:val="none" w:sz="0" w:space="0" w:color="auto"/>
        <w:bottom w:val="none" w:sz="0" w:space="0" w:color="auto"/>
        <w:right w:val="none" w:sz="0" w:space="0" w:color="auto"/>
      </w:divBdr>
    </w:div>
    <w:div w:id="1306549351">
      <w:bodyDiv w:val="1"/>
      <w:marLeft w:val="0"/>
      <w:marRight w:val="0"/>
      <w:marTop w:val="0"/>
      <w:marBottom w:val="0"/>
      <w:divBdr>
        <w:top w:val="none" w:sz="0" w:space="0" w:color="auto"/>
        <w:left w:val="none" w:sz="0" w:space="0" w:color="auto"/>
        <w:bottom w:val="none" w:sz="0" w:space="0" w:color="auto"/>
        <w:right w:val="none" w:sz="0" w:space="0" w:color="auto"/>
      </w:divBdr>
    </w:div>
    <w:div w:id="1310019815">
      <w:bodyDiv w:val="1"/>
      <w:marLeft w:val="0"/>
      <w:marRight w:val="0"/>
      <w:marTop w:val="0"/>
      <w:marBottom w:val="0"/>
      <w:divBdr>
        <w:top w:val="none" w:sz="0" w:space="0" w:color="auto"/>
        <w:left w:val="none" w:sz="0" w:space="0" w:color="auto"/>
        <w:bottom w:val="none" w:sz="0" w:space="0" w:color="auto"/>
        <w:right w:val="none" w:sz="0" w:space="0" w:color="auto"/>
      </w:divBdr>
    </w:div>
    <w:div w:id="1314723187">
      <w:bodyDiv w:val="1"/>
      <w:marLeft w:val="0"/>
      <w:marRight w:val="0"/>
      <w:marTop w:val="0"/>
      <w:marBottom w:val="0"/>
      <w:divBdr>
        <w:top w:val="none" w:sz="0" w:space="0" w:color="auto"/>
        <w:left w:val="none" w:sz="0" w:space="0" w:color="auto"/>
        <w:bottom w:val="none" w:sz="0" w:space="0" w:color="auto"/>
        <w:right w:val="none" w:sz="0" w:space="0" w:color="auto"/>
      </w:divBdr>
    </w:div>
    <w:div w:id="1322154849">
      <w:bodyDiv w:val="1"/>
      <w:marLeft w:val="0"/>
      <w:marRight w:val="0"/>
      <w:marTop w:val="0"/>
      <w:marBottom w:val="0"/>
      <w:divBdr>
        <w:top w:val="none" w:sz="0" w:space="0" w:color="auto"/>
        <w:left w:val="none" w:sz="0" w:space="0" w:color="auto"/>
        <w:bottom w:val="none" w:sz="0" w:space="0" w:color="auto"/>
        <w:right w:val="none" w:sz="0" w:space="0" w:color="auto"/>
      </w:divBdr>
    </w:div>
    <w:div w:id="1338922861">
      <w:bodyDiv w:val="1"/>
      <w:marLeft w:val="0"/>
      <w:marRight w:val="0"/>
      <w:marTop w:val="0"/>
      <w:marBottom w:val="0"/>
      <w:divBdr>
        <w:top w:val="none" w:sz="0" w:space="0" w:color="auto"/>
        <w:left w:val="none" w:sz="0" w:space="0" w:color="auto"/>
        <w:bottom w:val="none" w:sz="0" w:space="0" w:color="auto"/>
        <w:right w:val="none" w:sz="0" w:space="0" w:color="auto"/>
      </w:divBdr>
    </w:div>
    <w:div w:id="1342775789">
      <w:bodyDiv w:val="1"/>
      <w:marLeft w:val="0"/>
      <w:marRight w:val="0"/>
      <w:marTop w:val="0"/>
      <w:marBottom w:val="0"/>
      <w:divBdr>
        <w:top w:val="none" w:sz="0" w:space="0" w:color="auto"/>
        <w:left w:val="none" w:sz="0" w:space="0" w:color="auto"/>
        <w:bottom w:val="none" w:sz="0" w:space="0" w:color="auto"/>
        <w:right w:val="none" w:sz="0" w:space="0" w:color="auto"/>
      </w:divBdr>
    </w:div>
    <w:div w:id="1356073902">
      <w:bodyDiv w:val="1"/>
      <w:marLeft w:val="0"/>
      <w:marRight w:val="0"/>
      <w:marTop w:val="0"/>
      <w:marBottom w:val="0"/>
      <w:divBdr>
        <w:top w:val="none" w:sz="0" w:space="0" w:color="auto"/>
        <w:left w:val="none" w:sz="0" w:space="0" w:color="auto"/>
        <w:bottom w:val="none" w:sz="0" w:space="0" w:color="auto"/>
        <w:right w:val="none" w:sz="0" w:space="0" w:color="auto"/>
      </w:divBdr>
    </w:div>
    <w:div w:id="1364938535">
      <w:bodyDiv w:val="1"/>
      <w:marLeft w:val="0"/>
      <w:marRight w:val="0"/>
      <w:marTop w:val="0"/>
      <w:marBottom w:val="0"/>
      <w:divBdr>
        <w:top w:val="none" w:sz="0" w:space="0" w:color="auto"/>
        <w:left w:val="none" w:sz="0" w:space="0" w:color="auto"/>
        <w:bottom w:val="none" w:sz="0" w:space="0" w:color="auto"/>
        <w:right w:val="none" w:sz="0" w:space="0" w:color="auto"/>
      </w:divBdr>
    </w:div>
    <w:div w:id="1373307421">
      <w:bodyDiv w:val="1"/>
      <w:marLeft w:val="0"/>
      <w:marRight w:val="0"/>
      <w:marTop w:val="0"/>
      <w:marBottom w:val="0"/>
      <w:divBdr>
        <w:top w:val="none" w:sz="0" w:space="0" w:color="auto"/>
        <w:left w:val="none" w:sz="0" w:space="0" w:color="auto"/>
        <w:bottom w:val="none" w:sz="0" w:space="0" w:color="auto"/>
        <w:right w:val="none" w:sz="0" w:space="0" w:color="auto"/>
      </w:divBdr>
    </w:div>
    <w:div w:id="1374963705">
      <w:bodyDiv w:val="1"/>
      <w:marLeft w:val="0"/>
      <w:marRight w:val="0"/>
      <w:marTop w:val="0"/>
      <w:marBottom w:val="0"/>
      <w:divBdr>
        <w:top w:val="none" w:sz="0" w:space="0" w:color="auto"/>
        <w:left w:val="none" w:sz="0" w:space="0" w:color="auto"/>
        <w:bottom w:val="none" w:sz="0" w:space="0" w:color="auto"/>
        <w:right w:val="none" w:sz="0" w:space="0" w:color="auto"/>
      </w:divBdr>
    </w:div>
    <w:div w:id="1375495955">
      <w:bodyDiv w:val="1"/>
      <w:marLeft w:val="0"/>
      <w:marRight w:val="0"/>
      <w:marTop w:val="0"/>
      <w:marBottom w:val="0"/>
      <w:divBdr>
        <w:top w:val="none" w:sz="0" w:space="0" w:color="auto"/>
        <w:left w:val="none" w:sz="0" w:space="0" w:color="auto"/>
        <w:bottom w:val="none" w:sz="0" w:space="0" w:color="auto"/>
        <w:right w:val="none" w:sz="0" w:space="0" w:color="auto"/>
      </w:divBdr>
    </w:div>
    <w:div w:id="1433940311">
      <w:bodyDiv w:val="1"/>
      <w:marLeft w:val="0"/>
      <w:marRight w:val="0"/>
      <w:marTop w:val="0"/>
      <w:marBottom w:val="0"/>
      <w:divBdr>
        <w:top w:val="none" w:sz="0" w:space="0" w:color="auto"/>
        <w:left w:val="none" w:sz="0" w:space="0" w:color="auto"/>
        <w:bottom w:val="none" w:sz="0" w:space="0" w:color="auto"/>
        <w:right w:val="none" w:sz="0" w:space="0" w:color="auto"/>
      </w:divBdr>
    </w:div>
    <w:div w:id="1439520372">
      <w:bodyDiv w:val="1"/>
      <w:marLeft w:val="0"/>
      <w:marRight w:val="0"/>
      <w:marTop w:val="0"/>
      <w:marBottom w:val="0"/>
      <w:divBdr>
        <w:top w:val="none" w:sz="0" w:space="0" w:color="auto"/>
        <w:left w:val="none" w:sz="0" w:space="0" w:color="auto"/>
        <w:bottom w:val="none" w:sz="0" w:space="0" w:color="auto"/>
        <w:right w:val="none" w:sz="0" w:space="0" w:color="auto"/>
      </w:divBdr>
    </w:div>
    <w:div w:id="1460341211">
      <w:bodyDiv w:val="1"/>
      <w:marLeft w:val="0"/>
      <w:marRight w:val="0"/>
      <w:marTop w:val="0"/>
      <w:marBottom w:val="0"/>
      <w:divBdr>
        <w:top w:val="none" w:sz="0" w:space="0" w:color="auto"/>
        <w:left w:val="none" w:sz="0" w:space="0" w:color="auto"/>
        <w:bottom w:val="none" w:sz="0" w:space="0" w:color="auto"/>
        <w:right w:val="none" w:sz="0" w:space="0" w:color="auto"/>
      </w:divBdr>
    </w:div>
    <w:div w:id="1462262229">
      <w:bodyDiv w:val="1"/>
      <w:marLeft w:val="0"/>
      <w:marRight w:val="0"/>
      <w:marTop w:val="0"/>
      <w:marBottom w:val="0"/>
      <w:divBdr>
        <w:top w:val="none" w:sz="0" w:space="0" w:color="auto"/>
        <w:left w:val="none" w:sz="0" w:space="0" w:color="auto"/>
        <w:bottom w:val="none" w:sz="0" w:space="0" w:color="auto"/>
        <w:right w:val="none" w:sz="0" w:space="0" w:color="auto"/>
      </w:divBdr>
    </w:div>
    <w:div w:id="1538396684">
      <w:bodyDiv w:val="1"/>
      <w:marLeft w:val="0"/>
      <w:marRight w:val="0"/>
      <w:marTop w:val="0"/>
      <w:marBottom w:val="0"/>
      <w:divBdr>
        <w:top w:val="none" w:sz="0" w:space="0" w:color="auto"/>
        <w:left w:val="none" w:sz="0" w:space="0" w:color="auto"/>
        <w:bottom w:val="none" w:sz="0" w:space="0" w:color="auto"/>
        <w:right w:val="none" w:sz="0" w:space="0" w:color="auto"/>
      </w:divBdr>
    </w:div>
    <w:div w:id="1549218472">
      <w:bodyDiv w:val="1"/>
      <w:marLeft w:val="0"/>
      <w:marRight w:val="0"/>
      <w:marTop w:val="0"/>
      <w:marBottom w:val="0"/>
      <w:divBdr>
        <w:top w:val="none" w:sz="0" w:space="0" w:color="auto"/>
        <w:left w:val="none" w:sz="0" w:space="0" w:color="auto"/>
        <w:bottom w:val="none" w:sz="0" w:space="0" w:color="auto"/>
        <w:right w:val="none" w:sz="0" w:space="0" w:color="auto"/>
      </w:divBdr>
    </w:div>
    <w:div w:id="1583219760">
      <w:bodyDiv w:val="1"/>
      <w:marLeft w:val="0"/>
      <w:marRight w:val="0"/>
      <w:marTop w:val="0"/>
      <w:marBottom w:val="0"/>
      <w:divBdr>
        <w:top w:val="none" w:sz="0" w:space="0" w:color="auto"/>
        <w:left w:val="none" w:sz="0" w:space="0" w:color="auto"/>
        <w:bottom w:val="none" w:sz="0" w:space="0" w:color="auto"/>
        <w:right w:val="none" w:sz="0" w:space="0" w:color="auto"/>
      </w:divBdr>
    </w:div>
    <w:div w:id="1586569034">
      <w:bodyDiv w:val="1"/>
      <w:marLeft w:val="0"/>
      <w:marRight w:val="0"/>
      <w:marTop w:val="0"/>
      <w:marBottom w:val="0"/>
      <w:divBdr>
        <w:top w:val="none" w:sz="0" w:space="0" w:color="auto"/>
        <w:left w:val="none" w:sz="0" w:space="0" w:color="auto"/>
        <w:bottom w:val="none" w:sz="0" w:space="0" w:color="auto"/>
        <w:right w:val="none" w:sz="0" w:space="0" w:color="auto"/>
      </w:divBdr>
    </w:div>
    <w:div w:id="1591504448">
      <w:bodyDiv w:val="1"/>
      <w:marLeft w:val="0"/>
      <w:marRight w:val="0"/>
      <w:marTop w:val="0"/>
      <w:marBottom w:val="0"/>
      <w:divBdr>
        <w:top w:val="none" w:sz="0" w:space="0" w:color="auto"/>
        <w:left w:val="none" w:sz="0" w:space="0" w:color="auto"/>
        <w:bottom w:val="none" w:sz="0" w:space="0" w:color="auto"/>
        <w:right w:val="none" w:sz="0" w:space="0" w:color="auto"/>
      </w:divBdr>
    </w:div>
    <w:div w:id="1597708495">
      <w:bodyDiv w:val="1"/>
      <w:marLeft w:val="0"/>
      <w:marRight w:val="0"/>
      <w:marTop w:val="0"/>
      <w:marBottom w:val="0"/>
      <w:divBdr>
        <w:top w:val="none" w:sz="0" w:space="0" w:color="auto"/>
        <w:left w:val="none" w:sz="0" w:space="0" w:color="auto"/>
        <w:bottom w:val="none" w:sz="0" w:space="0" w:color="auto"/>
        <w:right w:val="none" w:sz="0" w:space="0" w:color="auto"/>
      </w:divBdr>
    </w:div>
    <w:div w:id="1618833551">
      <w:bodyDiv w:val="1"/>
      <w:marLeft w:val="0"/>
      <w:marRight w:val="0"/>
      <w:marTop w:val="0"/>
      <w:marBottom w:val="0"/>
      <w:divBdr>
        <w:top w:val="none" w:sz="0" w:space="0" w:color="auto"/>
        <w:left w:val="none" w:sz="0" w:space="0" w:color="auto"/>
        <w:bottom w:val="none" w:sz="0" w:space="0" w:color="auto"/>
        <w:right w:val="none" w:sz="0" w:space="0" w:color="auto"/>
      </w:divBdr>
    </w:div>
    <w:div w:id="1622567270">
      <w:bodyDiv w:val="1"/>
      <w:marLeft w:val="0"/>
      <w:marRight w:val="0"/>
      <w:marTop w:val="0"/>
      <w:marBottom w:val="0"/>
      <w:divBdr>
        <w:top w:val="none" w:sz="0" w:space="0" w:color="auto"/>
        <w:left w:val="none" w:sz="0" w:space="0" w:color="auto"/>
        <w:bottom w:val="none" w:sz="0" w:space="0" w:color="auto"/>
        <w:right w:val="none" w:sz="0" w:space="0" w:color="auto"/>
      </w:divBdr>
    </w:div>
    <w:div w:id="1626934014">
      <w:bodyDiv w:val="1"/>
      <w:marLeft w:val="0"/>
      <w:marRight w:val="0"/>
      <w:marTop w:val="0"/>
      <w:marBottom w:val="0"/>
      <w:divBdr>
        <w:top w:val="none" w:sz="0" w:space="0" w:color="auto"/>
        <w:left w:val="none" w:sz="0" w:space="0" w:color="auto"/>
        <w:bottom w:val="none" w:sz="0" w:space="0" w:color="auto"/>
        <w:right w:val="none" w:sz="0" w:space="0" w:color="auto"/>
      </w:divBdr>
    </w:div>
    <w:div w:id="1685980865">
      <w:bodyDiv w:val="1"/>
      <w:marLeft w:val="0"/>
      <w:marRight w:val="0"/>
      <w:marTop w:val="0"/>
      <w:marBottom w:val="0"/>
      <w:divBdr>
        <w:top w:val="none" w:sz="0" w:space="0" w:color="auto"/>
        <w:left w:val="none" w:sz="0" w:space="0" w:color="auto"/>
        <w:bottom w:val="none" w:sz="0" w:space="0" w:color="auto"/>
        <w:right w:val="none" w:sz="0" w:space="0" w:color="auto"/>
      </w:divBdr>
    </w:div>
    <w:div w:id="1699427044">
      <w:bodyDiv w:val="1"/>
      <w:marLeft w:val="0"/>
      <w:marRight w:val="0"/>
      <w:marTop w:val="0"/>
      <w:marBottom w:val="0"/>
      <w:divBdr>
        <w:top w:val="none" w:sz="0" w:space="0" w:color="auto"/>
        <w:left w:val="none" w:sz="0" w:space="0" w:color="auto"/>
        <w:bottom w:val="none" w:sz="0" w:space="0" w:color="auto"/>
        <w:right w:val="none" w:sz="0" w:space="0" w:color="auto"/>
      </w:divBdr>
    </w:div>
    <w:div w:id="1709262316">
      <w:bodyDiv w:val="1"/>
      <w:marLeft w:val="0"/>
      <w:marRight w:val="0"/>
      <w:marTop w:val="0"/>
      <w:marBottom w:val="0"/>
      <w:divBdr>
        <w:top w:val="none" w:sz="0" w:space="0" w:color="auto"/>
        <w:left w:val="none" w:sz="0" w:space="0" w:color="auto"/>
        <w:bottom w:val="none" w:sz="0" w:space="0" w:color="auto"/>
        <w:right w:val="none" w:sz="0" w:space="0" w:color="auto"/>
      </w:divBdr>
    </w:div>
    <w:div w:id="1712460725">
      <w:bodyDiv w:val="1"/>
      <w:marLeft w:val="0"/>
      <w:marRight w:val="0"/>
      <w:marTop w:val="0"/>
      <w:marBottom w:val="0"/>
      <w:divBdr>
        <w:top w:val="none" w:sz="0" w:space="0" w:color="auto"/>
        <w:left w:val="none" w:sz="0" w:space="0" w:color="auto"/>
        <w:bottom w:val="none" w:sz="0" w:space="0" w:color="auto"/>
        <w:right w:val="none" w:sz="0" w:space="0" w:color="auto"/>
      </w:divBdr>
    </w:div>
    <w:div w:id="1747919431">
      <w:bodyDiv w:val="1"/>
      <w:marLeft w:val="0"/>
      <w:marRight w:val="0"/>
      <w:marTop w:val="0"/>
      <w:marBottom w:val="0"/>
      <w:divBdr>
        <w:top w:val="none" w:sz="0" w:space="0" w:color="auto"/>
        <w:left w:val="none" w:sz="0" w:space="0" w:color="auto"/>
        <w:bottom w:val="none" w:sz="0" w:space="0" w:color="auto"/>
        <w:right w:val="none" w:sz="0" w:space="0" w:color="auto"/>
      </w:divBdr>
    </w:div>
    <w:div w:id="1755857214">
      <w:bodyDiv w:val="1"/>
      <w:marLeft w:val="0"/>
      <w:marRight w:val="0"/>
      <w:marTop w:val="0"/>
      <w:marBottom w:val="0"/>
      <w:divBdr>
        <w:top w:val="none" w:sz="0" w:space="0" w:color="auto"/>
        <w:left w:val="none" w:sz="0" w:space="0" w:color="auto"/>
        <w:bottom w:val="none" w:sz="0" w:space="0" w:color="auto"/>
        <w:right w:val="none" w:sz="0" w:space="0" w:color="auto"/>
      </w:divBdr>
    </w:div>
    <w:div w:id="1766685488">
      <w:bodyDiv w:val="1"/>
      <w:marLeft w:val="0"/>
      <w:marRight w:val="0"/>
      <w:marTop w:val="0"/>
      <w:marBottom w:val="0"/>
      <w:divBdr>
        <w:top w:val="none" w:sz="0" w:space="0" w:color="auto"/>
        <w:left w:val="none" w:sz="0" w:space="0" w:color="auto"/>
        <w:bottom w:val="none" w:sz="0" w:space="0" w:color="auto"/>
        <w:right w:val="none" w:sz="0" w:space="0" w:color="auto"/>
      </w:divBdr>
    </w:div>
    <w:div w:id="1772966336">
      <w:bodyDiv w:val="1"/>
      <w:marLeft w:val="0"/>
      <w:marRight w:val="0"/>
      <w:marTop w:val="0"/>
      <w:marBottom w:val="0"/>
      <w:divBdr>
        <w:top w:val="none" w:sz="0" w:space="0" w:color="auto"/>
        <w:left w:val="none" w:sz="0" w:space="0" w:color="auto"/>
        <w:bottom w:val="none" w:sz="0" w:space="0" w:color="auto"/>
        <w:right w:val="none" w:sz="0" w:space="0" w:color="auto"/>
      </w:divBdr>
    </w:div>
    <w:div w:id="1774014071">
      <w:bodyDiv w:val="1"/>
      <w:marLeft w:val="0"/>
      <w:marRight w:val="0"/>
      <w:marTop w:val="0"/>
      <w:marBottom w:val="0"/>
      <w:divBdr>
        <w:top w:val="none" w:sz="0" w:space="0" w:color="auto"/>
        <w:left w:val="none" w:sz="0" w:space="0" w:color="auto"/>
        <w:bottom w:val="none" w:sz="0" w:space="0" w:color="auto"/>
        <w:right w:val="none" w:sz="0" w:space="0" w:color="auto"/>
      </w:divBdr>
    </w:div>
    <w:div w:id="1782874053">
      <w:bodyDiv w:val="1"/>
      <w:marLeft w:val="0"/>
      <w:marRight w:val="0"/>
      <w:marTop w:val="0"/>
      <w:marBottom w:val="0"/>
      <w:divBdr>
        <w:top w:val="none" w:sz="0" w:space="0" w:color="auto"/>
        <w:left w:val="none" w:sz="0" w:space="0" w:color="auto"/>
        <w:bottom w:val="none" w:sz="0" w:space="0" w:color="auto"/>
        <w:right w:val="none" w:sz="0" w:space="0" w:color="auto"/>
      </w:divBdr>
    </w:div>
    <w:div w:id="1785495409">
      <w:bodyDiv w:val="1"/>
      <w:marLeft w:val="0"/>
      <w:marRight w:val="0"/>
      <w:marTop w:val="0"/>
      <w:marBottom w:val="0"/>
      <w:divBdr>
        <w:top w:val="none" w:sz="0" w:space="0" w:color="auto"/>
        <w:left w:val="none" w:sz="0" w:space="0" w:color="auto"/>
        <w:bottom w:val="none" w:sz="0" w:space="0" w:color="auto"/>
        <w:right w:val="none" w:sz="0" w:space="0" w:color="auto"/>
      </w:divBdr>
    </w:div>
    <w:div w:id="1795442625">
      <w:bodyDiv w:val="1"/>
      <w:marLeft w:val="0"/>
      <w:marRight w:val="0"/>
      <w:marTop w:val="0"/>
      <w:marBottom w:val="0"/>
      <w:divBdr>
        <w:top w:val="none" w:sz="0" w:space="0" w:color="auto"/>
        <w:left w:val="none" w:sz="0" w:space="0" w:color="auto"/>
        <w:bottom w:val="none" w:sz="0" w:space="0" w:color="auto"/>
        <w:right w:val="none" w:sz="0" w:space="0" w:color="auto"/>
      </w:divBdr>
    </w:div>
    <w:div w:id="1843934629">
      <w:bodyDiv w:val="1"/>
      <w:marLeft w:val="0"/>
      <w:marRight w:val="0"/>
      <w:marTop w:val="0"/>
      <w:marBottom w:val="0"/>
      <w:divBdr>
        <w:top w:val="none" w:sz="0" w:space="0" w:color="auto"/>
        <w:left w:val="none" w:sz="0" w:space="0" w:color="auto"/>
        <w:bottom w:val="none" w:sz="0" w:space="0" w:color="auto"/>
        <w:right w:val="none" w:sz="0" w:space="0" w:color="auto"/>
      </w:divBdr>
    </w:div>
    <w:div w:id="1860045446">
      <w:bodyDiv w:val="1"/>
      <w:marLeft w:val="0"/>
      <w:marRight w:val="0"/>
      <w:marTop w:val="0"/>
      <w:marBottom w:val="0"/>
      <w:divBdr>
        <w:top w:val="none" w:sz="0" w:space="0" w:color="auto"/>
        <w:left w:val="none" w:sz="0" w:space="0" w:color="auto"/>
        <w:bottom w:val="none" w:sz="0" w:space="0" w:color="auto"/>
        <w:right w:val="none" w:sz="0" w:space="0" w:color="auto"/>
      </w:divBdr>
    </w:div>
    <w:div w:id="1860506642">
      <w:bodyDiv w:val="1"/>
      <w:marLeft w:val="0"/>
      <w:marRight w:val="0"/>
      <w:marTop w:val="0"/>
      <w:marBottom w:val="0"/>
      <w:divBdr>
        <w:top w:val="none" w:sz="0" w:space="0" w:color="auto"/>
        <w:left w:val="none" w:sz="0" w:space="0" w:color="auto"/>
        <w:bottom w:val="none" w:sz="0" w:space="0" w:color="auto"/>
        <w:right w:val="none" w:sz="0" w:space="0" w:color="auto"/>
      </w:divBdr>
    </w:div>
    <w:div w:id="1880237106">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
    <w:div w:id="1926063957">
      <w:bodyDiv w:val="1"/>
      <w:marLeft w:val="0"/>
      <w:marRight w:val="0"/>
      <w:marTop w:val="0"/>
      <w:marBottom w:val="0"/>
      <w:divBdr>
        <w:top w:val="none" w:sz="0" w:space="0" w:color="auto"/>
        <w:left w:val="none" w:sz="0" w:space="0" w:color="auto"/>
        <w:bottom w:val="none" w:sz="0" w:space="0" w:color="auto"/>
        <w:right w:val="none" w:sz="0" w:space="0" w:color="auto"/>
      </w:divBdr>
    </w:div>
    <w:div w:id="1947076226">
      <w:bodyDiv w:val="1"/>
      <w:marLeft w:val="0"/>
      <w:marRight w:val="0"/>
      <w:marTop w:val="0"/>
      <w:marBottom w:val="0"/>
      <w:divBdr>
        <w:top w:val="none" w:sz="0" w:space="0" w:color="auto"/>
        <w:left w:val="none" w:sz="0" w:space="0" w:color="auto"/>
        <w:bottom w:val="none" w:sz="0" w:space="0" w:color="auto"/>
        <w:right w:val="none" w:sz="0" w:space="0" w:color="auto"/>
      </w:divBdr>
    </w:div>
    <w:div w:id="1952667450">
      <w:bodyDiv w:val="1"/>
      <w:marLeft w:val="0"/>
      <w:marRight w:val="0"/>
      <w:marTop w:val="0"/>
      <w:marBottom w:val="0"/>
      <w:divBdr>
        <w:top w:val="none" w:sz="0" w:space="0" w:color="auto"/>
        <w:left w:val="none" w:sz="0" w:space="0" w:color="auto"/>
        <w:bottom w:val="none" w:sz="0" w:space="0" w:color="auto"/>
        <w:right w:val="none" w:sz="0" w:space="0" w:color="auto"/>
      </w:divBdr>
    </w:div>
    <w:div w:id="1979264557">
      <w:bodyDiv w:val="1"/>
      <w:marLeft w:val="0"/>
      <w:marRight w:val="0"/>
      <w:marTop w:val="0"/>
      <w:marBottom w:val="0"/>
      <w:divBdr>
        <w:top w:val="none" w:sz="0" w:space="0" w:color="auto"/>
        <w:left w:val="none" w:sz="0" w:space="0" w:color="auto"/>
        <w:bottom w:val="none" w:sz="0" w:space="0" w:color="auto"/>
        <w:right w:val="none" w:sz="0" w:space="0" w:color="auto"/>
      </w:divBdr>
    </w:div>
    <w:div w:id="1987852321">
      <w:bodyDiv w:val="1"/>
      <w:marLeft w:val="0"/>
      <w:marRight w:val="0"/>
      <w:marTop w:val="0"/>
      <w:marBottom w:val="0"/>
      <w:divBdr>
        <w:top w:val="none" w:sz="0" w:space="0" w:color="auto"/>
        <w:left w:val="none" w:sz="0" w:space="0" w:color="auto"/>
        <w:bottom w:val="none" w:sz="0" w:space="0" w:color="auto"/>
        <w:right w:val="none" w:sz="0" w:space="0" w:color="auto"/>
      </w:divBdr>
    </w:div>
    <w:div w:id="2000304267">
      <w:bodyDiv w:val="1"/>
      <w:marLeft w:val="0"/>
      <w:marRight w:val="0"/>
      <w:marTop w:val="0"/>
      <w:marBottom w:val="0"/>
      <w:divBdr>
        <w:top w:val="none" w:sz="0" w:space="0" w:color="auto"/>
        <w:left w:val="none" w:sz="0" w:space="0" w:color="auto"/>
        <w:bottom w:val="none" w:sz="0" w:space="0" w:color="auto"/>
        <w:right w:val="none" w:sz="0" w:space="0" w:color="auto"/>
      </w:divBdr>
    </w:div>
    <w:div w:id="2002462065">
      <w:bodyDiv w:val="1"/>
      <w:marLeft w:val="0"/>
      <w:marRight w:val="0"/>
      <w:marTop w:val="0"/>
      <w:marBottom w:val="0"/>
      <w:divBdr>
        <w:top w:val="none" w:sz="0" w:space="0" w:color="auto"/>
        <w:left w:val="none" w:sz="0" w:space="0" w:color="auto"/>
        <w:bottom w:val="none" w:sz="0" w:space="0" w:color="auto"/>
        <w:right w:val="none" w:sz="0" w:space="0" w:color="auto"/>
      </w:divBdr>
    </w:div>
    <w:div w:id="2010591912">
      <w:bodyDiv w:val="1"/>
      <w:marLeft w:val="0"/>
      <w:marRight w:val="0"/>
      <w:marTop w:val="0"/>
      <w:marBottom w:val="0"/>
      <w:divBdr>
        <w:top w:val="none" w:sz="0" w:space="0" w:color="auto"/>
        <w:left w:val="none" w:sz="0" w:space="0" w:color="auto"/>
        <w:bottom w:val="none" w:sz="0" w:space="0" w:color="auto"/>
        <w:right w:val="none" w:sz="0" w:space="0" w:color="auto"/>
      </w:divBdr>
    </w:div>
    <w:div w:id="2035380676">
      <w:bodyDiv w:val="1"/>
      <w:marLeft w:val="0"/>
      <w:marRight w:val="0"/>
      <w:marTop w:val="0"/>
      <w:marBottom w:val="0"/>
      <w:divBdr>
        <w:top w:val="none" w:sz="0" w:space="0" w:color="auto"/>
        <w:left w:val="none" w:sz="0" w:space="0" w:color="auto"/>
        <w:bottom w:val="none" w:sz="0" w:space="0" w:color="auto"/>
        <w:right w:val="none" w:sz="0" w:space="0" w:color="auto"/>
      </w:divBdr>
    </w:div>
    <w:div w:id="2037463322">
      <w:bodyDiv w:val="1"/>
      <w:marLeft w:val="0"/>
      <w:marRight w:val="0"/>
      <w:marTop w:val="0"/>
      <w:marBottom w:val="0"/>
      <w:divBdr>
        <w:top w:val="none" w:sz="0" w:space="0" w:color="auto"/>
        <w:left w:val="none" w:sz="0" w:space="0" w:color="auto"/>
        <w:bottom w:val="none" w:sz="0" w:space="0" w:color="auto"/>
        <w:right w:val="none" w:sz="0" w:space="0" w:color="auto"/>
      </w:divBdr>
    </w:div>
    <w:div w:id="2053655398">
      <w:bodyDiv w:val="1"/>
      <w:marLeft w:val="0"/>
      <w:marRight w:val="0"/>
      <w:marTop w:val="0"/>
      <w:marBottom w:val="0"/>
      <w:divBdr>
        <w:top w:val="none" w:sz="0" w:space="0" w:color="auto"/>
        <w:left w:val="none" w:sz="0" w:space="0" w:color="auto"/>
        <w:bottom w:val="none" w:sz="0" w:space="0" w:color="auto"/>
        <w:right w:val="none" w:sz="0" w:space="0" w:color="auto"/>
      </w:divBdr>
    </w:div>
    <w:div w:id="2068645156">
      <w:bodyDiv w:val="1"/>
      <w:marLeft w:val="0"/>
      <w:marRight w:val="0"/>
      <w:marTop w:val="0"/>
      <w:marBottom w:val="0"/>
      <w:divBdr>
        <w:top w:val="none" w:sz="0" w:space="0" w:color="auto"/>
        <w:left w:val="none" w:sz="0" w:space="0" w:color="auto"/>
        <w:bottom w:val="none" w:sz="0" w:space="0" w:color="auto"/>
        <w:right w:val="none" w:sz="0" w:space="0" w:color="auto"/>
      </w:divBdr>
    </w:div>
    <w:div w:id="2075426509">
      <w:bodyDiv w:val="1"/>
      <w:marLeft w:val="0"/>
      <w:marRight w:val="0"/>
      <w:marTop w:val="0"/>
      <w:marBottom w:val="0"/>
      <w:divBdr>
        <w:top w:val="none" w:sz="0" w:space="0" w:color="auto"/>
        <w:left w:val="none" w:sz="0" w:space="0" w:color="auto"/>
        <w:bottom w:val="none" w:sz="0" w:space="0" w:color="auto"/>
        <w:right w:val="none" w:sz="0" w:space="0" w:color="auto"/>
      </w:divBdr>
    </w:div>
    <w:div w:id="2076201083">
      <w:bodyDiv w:val="1"/>
      <w:marLeft w:val="0"/>
      <w:marRight w:val="0"/>
      <w:marTop w:val="0"/>
      <w:marBottom w:val="0"/>
      <w:divBdr>
        <w:top w:val="none" w:sz="0" w:space="0" w:color="auto"/>
        <w:left w:val="none" w:sz="0" w:space="0" w:color="auto"/>
        <w:bottom w:val="none" w:sz="0" w:space="0" w:color="auto"/>
        <w:right w:val="none" w:sz="0" w:space="0" w:color="auto"/>
      </w:divBdr>
    </w:div>
    <w:div w:id="2088991009">
      <w:bodyDiv w:val="1"/>
      <w:marLeft w:val="0"/>
      <w:marRight w:val="0"/>
      <w:marTop w:val="0"/>
      <w:marBottom w:val="0"/>
      <w:divBdr>
        <w:top w:val="none" w:sz="0" w:space="0" w:color="auto"/>
        <w:left w:val="none" w:sz="0" w:space="0" w:color="auto"/>
        <w:bottom w:val="none" w:sz="0" w:space="0" w:color="auto"/>
        <w:right w:val="none" w:sz="0" w:space="0" w:color="auto"/>
      </w:divBdr>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 w:id="2137215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learn.adafruit.com/assets/10668" TargetMode="External"/><Relationship Id="rId1" Type="http://schemas.openxmlformats.org/officeDocument/2006/relationships/hyperlink" Target="https://www.adafruit.com/product/229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swiss-green.ch/fr/kits-solaires-standard/39286460-kit-solaire-420-wh-12v.html" TargetMode="External"/><Relationship Id="rId21" Type="http://schemas.openxmlformats.org/officeDocument/2006/relationships/image" Target="media/image5.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chart" Target="charts/chart1.xml"/><Relationship Id="rId16" Type="http://schemas.microsoft.com/office/2016/09/relationships/commentsIds" Target="commentsIds.xml"/><Relationship Id="rId11" Type="http://schemas.openxmlformats.org/officeDocument/2006/relationships/endnotes" Target="endnotes.xml"/><Relationship Id="rId32" Type="http://schemas.openxmlformats.org/officeDocument/2006/relationships/hyperlink" Target="https://webench.ti.com/power-designer/switching-regulator"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hyperlink" Target="https://learn.adafruit.com/adafruit-neopixel-uberguide/the-magic-of-neopixels" TargetMode="Externa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image" Target="media/image62.png"/><Relationship Id="rId12" Type="http://schemas.openxmlformats.org/officeDocument/2006/relationships/image" Target="media/image1.png"/><Relationship Id="rId17" Type="http://schemas.microsoft.com/office/2018/08/relationships/commentsExtensible" Target="commentsExtensible.xml"/><Relationship Id="rId33" Type="http://schemas.openxmlformats.org/officeDocument/2006/relationships/hyperlink" Target="https://www.mouser.ch/ProductDetail/GE-Critical-Power/NQR010A0X4Z?qs=sGAEpiMZZMsc0tfZmXiUnbqX60T3gN%2fSlNT9RInDDys%3d" TargetMode="External"/><Relationship Id="rId38" Type="http://schemas.openxmlformats.org/officeDocument/2006/relationships/image" Target="media/image15.png"/><Relationship Id="rId59" Type="http://schemas.openxmlformats.org/officeDocument/2006/relationships/image" Target="media/image36.jpeg"/><Relationship Id="rId103" Type="http://schemas.openxmlformats.org/officeDocument/2006/relationships/fontTable" Target="fontTable.xml"/><Relationship Id="rId20" Type="http://schemas.openxmlformats.org/officeDocument/2006/relationships/hyperlink" Target="https://www.adafruit.com/product/2294"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ww1.microchip.com/downloads/en/DeviceDoc/80000480P.pdf" TargetMode="Externa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hyperlink" Target="http://www.ti.com/lit/ds/symlink/tps40345.pdf"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hyperlink" Target="https://cdn-shop.adafruit.com/product-files/1138/SK6812+LED+datasheet+.pdf" TargetMode="External"/><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6.png"/><Relationship Id="rId34" Type="http://schemas.openxmlformats.org/officeDocument/2006/relationships/hyperlink" Target="https://www.distrelec.ch/fr/capteur-de-luminosite-ambiante-570-nm-vishay-tept-4400/p/17522426?q=capteur+de+luminosit%C3%A9&amp;page=4&amp;origPos=4&amp;origPageSize=50&amp;simi=99.06" TargetMode="External"/><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68.PNG"/><Relationship Id="rId104"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hyperlink" Target="https://www.adafruit.com/product/2294" TargetMode="External"/><Relationship Id="rId2" Type="http://schemas.openxmlformats.org/officeDocument/2006/relationships/customXml" Target="../customXml/item2.xml"/><Relationship Id="rId29" Type="http://schemas.openxmlformats.org/officeDocument/2006/relationships/hyperlink" Target="https://www.amazon.fr/LED-Alimentation-151W-MeanWell-LPV-150-24/dp/B01CGQRYZY/ref=sr_1_18?ie=UTF8&amp;qid=1544627932&amp;sr=8-18&amp;keywords=alimentation+24V" TargetMode="External"/><Relationship Id="rId24" Type="http://schemas.openxmlformats.org/officeDocument/2006/relationships/image" Target="media/image8.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jpeg"/><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1.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cdn-shop.adafruit.com/datasheets/WS2812B.pdf" TargetMode="External"/><Relationship Id="rId98"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www.distrelec.ch/fr/batterie-au-plomb-12-ah-fiamm-fg20722/p/30047216?q=batterie+au+plomb&amp;page=6&amp;origPos=6&amp;origPageSize=50&amp;simi=99.87" TargetMode="External"/><Relationship Id="rId46" Type="http://schemas.openxmlformats.org/officeDocument/2006/relationships/image" Target="media/image23.png"/><Relationship Id="rId67" Type="http://schemas.openxmlformats.org/officeDocument/2006/relationships/image" Target="media/image44.png"/></Relationships>
</file>

<file path=word/_rels/header2.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jpeg"/></Relationships>
</file>

<file path=word/_rels/header3.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pecification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etro\Downloads\mesuretotem%20(Enregistr&#233;%20automatiqu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Feuil1!$I$14</c:f>
              <c:strCache>
                <c:ptCount val="1"/>
                <c:pt idx="0">
                  <c:v>Texte*</c:v>
                </c:pt>
              </c:strCache>
            </c:strRef>
          </c:tx>
          <c:xVal>
            <c:numRef>
              <c:f>Feuil1!$H$15:$H$19</c:f>
              <c:numCache>
                <c:formatCode>General</c:formatCode>
                <c:ptCount val="5"/>
                <c:pt idx="0">
                  <c:v>5</c:v>
                </c:pt>
                <c:pt idx="1">
                  <c:v>10</c:v>
                </c:pt>
                <c:pt idx="2">
                  <c:v>20</c:v>
                </c:pt>
                <c:pt idx="3">
                  <c:v>50</c:v>
                </c:pt>
                <c:pt idx="4">
                  <c:v>100</c:v>
                </c:pt>
              </c:numCache>
            </c:numRef>
          </c:xVal>
          <c:yVal>
            <c:numRef>
              <c:f>Feuil1!$I$26:$I$30</c:f>
              <c:numCache>
                <c:formatCode>General</c:formatCode>
                <c:ptCount val="5"/>
                <c:pt idx="0">
                  <c:v>31</c:v>
                </c:pt>
                <c:pt idx="1">
                  <c:v>52</c:v>
                </c:pt>
                <c:pt idx="2">
                  <c:v>75</c:v>
                </c:pt>
                <c:pt idx="3">
                  <c:v>187</c:v>
                </c:pt>
                <c:pt idx="4">
                  <c:v>380</c:v>
                </c:pt>
              </c:numCache>
            </c:numRef>
          </c:yVal>
          <c:smooth val="1"/>
          <c:extLst>
            <c:ext xmlns:c16="http://schemas.microsoft.com/office/drawing/2014/chart" uri="{C3380CC4-5D6E-409C-BE32-E72D297353CC}">
              <c16:uniqueId val="{00000000-9B36-48DE-A472-788FA2CC1459}"/>
            </c:ext>
          </c:extLst>
        </c:ser>
        <c:ser>
          <c:idx val="1"/>
          <c:order val="1"/>
          <c:tx>
            <c:strRef>
              <c:f>Feuil1!$J$14</c:f>
              <c:strCache>
                <c:ptCount val="1"/>
                <c:pt idx="0">
                  <c:v>Nyan</c:v>
                </c:pt>
              </c:strCache>
            </c:strRef>
          </c:tx>
          <c:xVal>
            <c:numRef>
              <c:f>Feuil1!$H$15:$H$19</c:f>
              <c:numCache>
                <c:formatCode>General</c:formatCode>
                <c:ptCount val="5"/>
                <c:pt idx="0">
                  <c:v>5</c:v>
                </c:pt>
                <c:pt idx="1">
                  <c:v>10</c:v>
                </c:pt>
                <c:pt idx="2">
                  <c:v>20</c:v>
                </c:pt>
                <c:pt idx="3">
                  <c:v>50</c:v>
                </c:pt>
                <c:pt idx="4">
                  <c:v>100</c:v>
                </c:pt>
              </c:numCache>
            </c:numRef>
          </c:xVal>
          <c:yVal>
            <c:numRef>
              <c:f>Feuil1!$J$26:$J$30</c:f>
              <c:numCache>
                <c:formatCode>General</c:formatCode>
                <c:ptCount val="5"/>
                <c:pt idx="0">
                  <c:v>72</c:v>
                </c:pt>
                <c:pt idx="1">
                  <c:v>157</c:v>
                </c:pt>
                <c:pt idx="2">
                  <c:v>322</c:v>
                </c:pt>
                <c:pt idx="3">
                  <c:v>815</c:v>
                </c:pt>
                <c:pt idx="4">
                  <c:v>1664</c:v>
                </c:pt>
              </c:numCache>
            </c:numRef>
          </c:yVal>
          <c:smooth val="1"/>
          <c:extLst>
            <c:ext xmlns:c16="http://schemas.microsoft.com/office/drawing/2014/chart" uri="{C3380CC4-5D6E-409C-BE32-E72D297353CC}">
              <c16:uniqueId val="{00000001-9B36-48DE-A472-788FA2CC1459}"/>
            </c:ext>
          </c:extLst>
        </c:ser>
        <c:ser>
          <c:idx val="2"/>
          <c:order val="2"/>
          <c:tx>
            <c:strRef>
              <c:f>Feuil1!$K$14</c:f>
              <c:strCache>
                <c:ptCount val="1"/>
                <c:pt idx="0">
                  <c:v>Full rouge </c:v>
                </c:pt>
              </c:strCache>
            </c:strRef>
          </c:tx>
          <c:xVal>
            <c:numRef>
              <c:f>Feuil1!$H$15:$H$19</c:f>
              <c:numCache>
                <c:formatCode>General</c:formatCode>
                <c:ptCount val="5"/>
                <c:pt idx="0">
                  <c:v>5</c:v>
                </c:pt>
                <c:pt idx="1">
                  <c:v>10</c:v>
                </c:pt>
                <c:pt idx="2">
                  <c:v>20</c:v>
                </c:pt>
                <c:pt idx="3">
                  <c:v>50</c:v>
                </c:pt>
                <c:pt idx="4">
                  <c:v>100</c:v>
                </c:pt>
              </c:numCache>
            </c:numRef>
          </c:xVal>
          <c:yVal>
            <c:numRef>
              <c:f>Feuil1!$K$26:$K$30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2-9B36-48DE-A472-788FA2CC1459}"/>
            </c:ext>
          </c:extLst>
        </c:ser>
        <c:ser>
          <c:idx val="3"/>
          <c:order val="3"/>
          <c:tx>
            <c:strRef>
              <c:f>Feuil1!$L$14</c:f>
              <c:strCache>
                <c:ptCount val="1"/>
                <c:pt idx="0">
                  <c:v>Full Vert</c:v>
                </c:pt>
              </c:strCache>
            </c:strRef>
          </c:tx>
          <c:xVal>
            <c:numRef>
              <c:f>Feuil1!$H$15:$H$19</c:f>
              <c:numCache>
                <c:formatCode>General</c:formatCode>
                <c:ptCount val="5"/>
                <c:pt idx="0">
                  <c:v>5</c:v>
                </c:pt>
                <c:pt idx="1">
                  <c:v>10</c:v>
                </c:pt>
                <c:pt idx="2">
                  <c:v>20</c:v>
                </c:pt>
                <c:pt idx="3">
                  <c:v>50</c:v>
                </c:pt>
                <c:pt idx="4">
                  <c:v>100</c:v>
                </c:pt>
              </c:numCache>
            </c:numRef>
          </c:xVal>
          <c:yVal>
            <c:numRef>
              <c:f>Feuil1!$L$26:$L$30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3-9B36-48DE-A472-788FA2CC1459}"/>
            </c:ext>
          </c:extLst>
        </c:ser>
        <c:ser>
          <c:idx val="4"/>
          <c:order val="4"/>
          <c:tx>
            <c:strRef>
              <c:f>Feuil1!$M$14</c:f>
              <c:strCache>
                <c:ptCount val="1"/>
                <c:pt idx="0">
                  <c:v>Full bleu </c:v>
                </c:pt>
              </c:strCache>
            </c:strRef>
          </c:tx>
          <c:xVal>
            <c:numRef>
              <c:f>Feuil1!$H$15:$H$19</c:f>
              <c:numCache>
                <c:formatCode>General</c:formatCode>
                <c:ptCount val="5"/>
                <c:pt idx="0">
                  <c:v>5</c:v>
                </c:pt>
                <c:pt idx="1">
                  <c:v>10</c:v>
                </c:pt>
                <c:pt idx="2">
                  <c:v>20</c:v>
                </c:pt>
                <c:pt idx="3">
                  <c:v>50</c:v>
                </c:pt>
                <c:pt idx="4">
                  <c:v>100</c:v>
                </c:pt>
              </c:numCache>
            </c:numRef>
          </c:xVal>
          <c:yVal>
            <c:numRef>
              <c:f>Feuil1!$M$26:$M$30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4-9B36-48DE-A472-788FA2CC1459}"/>
            </c:ext>
          </c:extLst>
        </c:ser>
        <c:ser>
          <c:idx val="5"/>
          <c:order val="5"/>
          <c:tx>
            <c:strRef>
              <c:f>Feuil1!$N$14</c:f>
              <c:strCache>
                <c:ptCount val="1"/>
                <c:pt idx="0">
                  <c:v>Full blanc</c:v>
                </c:pt>
              </c:strCache>
            </c:strRef>
          </c:tx>
          <c:xVal>
            <c:numRef>
              <c:f>Feuil1!$H$15:$H$19</c:f>
              <c:numCache>
                <c:formatCode>General</c:formatCode>
                <c:ptCount val="5"/>
                <c:pt idx="0">
                  <c:v>5</c:v>
                </c:pt>
                <c:pt idx="1">
                  <c:v>10</c:v>
                </c:pt>
                <c:pt idx="2">
                  <c:v>20</c:v>
                </c:pt>
                <c:pt idx="3">
                  <c:v>50</c:v>
                </c:pt>
                <c:pt idx="4">
                  <c:v>100</c:v>
                </c:pt>
              </c:numCache>
            </c:numRef>
          </c:xVal>
          <c:yVal>
            <c:numRef>
              <c:f>Feuil1!$N$26:$N$30</c:f>
              <c:numCache>
                <c:formatCode>General</c:formatCode>
                <c:ptCount val="5"/>
                <c:pt idx="0">
                  <c:v>349</c:v>
                </c:pt>
                <c:pt idx="1">
                  <c:v>737</c:v>
                </c:pt>
                <c:pt idx="2">
                  <c:v>1533</c:v>
                </c:pt>
              </c:numCache>
            </c:numRef>
          </c:yVal>
          <c:smooth val="1"/>
          <c:extLst>
            <c:ext xmlns:c16="http://schemas.microsoft.com/office/drawing/2014/chart" uri="{C3380CC4-5D6E-409C-BE32-E72D297353CC}">
              <c16:uniqueId val="{00000005-9B36-48DE-A472-788FA2CC1459}"/>
            </c:ext>
          </c:extLst>
        </c:ser>
        <c:dLbls>
          <c:showLegendKey val="0"/>
          <c:showVal val="0"/>
          <c:showCatName val="0"/>
          <c:showSerName val="0"/>
          <c:showPercent val="0"/>
          <c:showBubbleSize val="0"/>
        </c:dLbls>
        <c:axId val="176884736"/>
        <c:axId val="138553600"/>
      </c:scatterChart>
      <c:valAx>
        <c:axId val="176884736"/>
        <c:scaling>
          <c:orientation val="minMax"/>
        </c:scaling>
        <c:delete val="0"/>
        <c:axPos val="b"/>
        <c:numFmt formatCode="General" sourceLinked="1"/>
        <c:majorTickMark val="out"/>
        <c:minorTickMark val="none"/>
        <c:tickLblPos val="nextTo"/>
        <c:crossAx val="138553600"/>
        <c:crosses val="autoZero"/>
        <c:crossBetween val="midCat"/>
      </c:valAx>
      <c:valAx>
        <c:axId val="138553600"/>
        <c:scaling>
          <c:orientation val="minMax"/>
        </c:scaling>
        <c:delete val="0"/>
        <c:axPos val="l"/>
        <c:majorGridlines/>
        <c:numFmt formatCode="General" sourceLinked="1"/>
        <c:majorTickMark val="out"/>
        <c:minorTickMark val="none"/>
        <c:tickLblPos val="nextTo"/>
        <c:crossAx val="176884736"/>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D042CDF77B17429FC9D24ACC4CD3CA" ma:contentTypeVersion="0" ma:contentTypeDescription="Create a new document." ma:contentTypeScope="" ma:versionID="34ba7e8cb19e716c850bc1af648e737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F9A5F-2E8E-4D82-84B8-706AB87AA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1DC871CA-BA5D-4229-906A-1D2061283C14}">
  <ds:schemaRefs>
    <ds:schemaRef ds:uri="http://schemas.microsoft.com/sharepoint/v3/contenttype/forms"/>
  </ds:schemaRefs>
</ds:datastoreItem>
</file>

<file path=customXml/itemProps3.xml><?xml version="1.0" encoding="utf-8"?>
<ds:datastoreItem xmlns:ds="http://schemas.openxmlformats.org/officeDocument/2006/customXml" ds:itemID="{ADE1A850-85F4-4652-97BB-882FDDF6AF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A92240E-87EB-427D-AA68-9250C9846A48}">
  <ds:schemaRefs>
    <ds:schemaRef ds:uri="http://schemas.microsoft.com/office/2006/metadata/longProperties"/>
  </ds:schemaRefs>
</ds:datastoreItem>
</file>

<file path=customXml/itemProps5.xml><?xml version="1.0" encoding="utf-8"?>
<ds:datastoreItem xmlns:ds="http://schemas.openxmlformats.org/officeDocument/2006/customXml" ds:itemID="{FF306FAF-B346-4FFE-BA58-1A5FAFC36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Specification_template.dot</Template>
  <TotalTime>456</TotalTime>
  <Pages>1</Pages>
  <Words>10239</Words>
  <Characters>56316</Characters>
  <Application>Microsoft Office Word</Application>
  <DocSecurity>0</DocSecurity>
  <Lines>469</Lines>
  <Paragraphs>132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T7178 device specification</vt:lpstr>
      <vt:lpstr>T7178 device specification</vt:lpstr>
    </vt:vector>
  </TitlesOfParts>
  <Company>EM Microelectronic-Marin S.A.</Company>
  <LinksUpToDate>false</LinksUpToDate>
  <CharactersWithSpaces>66423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T7178 device specification</dc:title>
  <dc:subject/>
  <dc:creator>Anne Conlan, EM Document Center</dc:creator>
  <cp:keywords>0.1</cp:keywords>
  <dc:description/>
  <cp:lastModifiedBy>Philippe Bovey</cp:lastModifiedBy>
  <cp:revision>35</cp:revision>
  <cp:lastPrinted>2019-06-20T13:51:00Z</cp:lastPrinted>
  <dcterms:created xsi:type="dcterms:W3CDTF">2024-03-30T21:44:00Z</dcterms:created>
  <dcterms:modified xsi:type="dcterms:W3CDTF">2024-05-11T22:28:00Z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icentrum">
    <vt:lpwstr>0</vt:lpwstr>
  </property>
  <property fmtid="{D5CDD505-2E9C-101B-9397-08002B2CF9AE}" pid="3" name="FEPS">
    <vt:lpwstr>0</vt:lpwstr>
  </property>
  <property fmtid="{D5CDD505-2E9C-101B-9397-08002B2CF9AE}" pid="4" name="Security Type">
    <vt:lpwstr>Public</vt:lpwstr>
  </property>
  <property fmtid="{D5CDD505-2E9C-101B-9397-08002B2CF9AE}" pid="5" name="Copy To">
    <vt:lpwstr/>
  </property>
  <property fmtid="{D5CDD505-2E9C-101B-9397-08002B2CF9AE}" pid="6" name="DepartmentEM">
    <vt:lpwstr>8</vt:lpwstr>
  </property>
  <property fmtid="{D5CDD505-2E9C-101B-9397-08002B2CF9AE}" pid="7" name="ETA">
    <vt:lpwstr>0</vt:lpwstr>
  </property>
  <property fmtid="{D5CDD505-2E9C-101B-9397-08002B2CF9AE}" pid="8" name="Satellite">
    <vt:lpwstr>0</vt:lpwstr>
  </property>
  <property fmtid="{D5CDD505-2E9C-101B-9397-08002B2CF9AE}" pid="9" name="Owner">
    <vt:lpwstr>CAT</vt:lpwstr>
  </property>
  <property fmtid="{D5CDD505-2E9C-101B-9397-08002B2CF9AE}" pid="10" name="Notes0">
    <vt:lpwstr/>
  </property>
  <property fmtid="{D5CDD505-2E9C-101B-9397-08002B2CF9AE}" pid="11" name="ContentTypeId">
    <vt:lpwstr>0x0101009492C1A820541346A3D247CA26FCB0B202000AB0E8CD0D1B0E4C995B1470AB54129F</vt:lpwstr>
  </property>
  <property fmtid="{D5CDD505-2E9C-101B-9397-08002B2CF9AE}" pid="12" name="EM-US">
    <vt:lpwstr>0</vt:lpwstr>
  </property>
  <property fmtid="{D5CDD505-2E9C-101B-9397-08002B2CF9AE}" pid="13" name="StatusEM">
    <vt:lpwstr>published</vt:lpwstr>
  </property>
  <property fmtid="{D5CDD505-2E9C-101B-9397-08002B2CF9AE}" pid="14" name="Sub-division">
    <vt:lpwstr/>
  </property>
  <property fmtid="{D5CDD505-2E9C-101B-9397-08002B2CF9AE}" pid="15" name="ContentType">
    <vt:lpwstr>Document</vt:lpwstr>
  </property>
  <property fmtid="{D5CDD505-2E9C-101B-9397-08002B2CF9AE}" pid="16" name="BKK">
    <vt:lpwstr>0</vt:lpwstr>
  </property>
  <property fmtid="{D5CDD505-2E9C-101B-9397-08002B2CF9AE}" pid="17" name="Internet">
    <vt:lpwstr>0</vt:lpwstr>
  </property>
  <property fmtid="{D5CDD505-2E9C-101B-9397-08002B2CF9AE}" pid="18" name="ECN sign">
    <vt:lpwstr/>
  </property>
  <property fmtid="{D5CDD505-2E9C-101B-9397-08002B2CF9AE}" pid="19" name="Engineering">
    <vt:lpwstr/>
  </property>
  <property fmtid="{D5CDD505-2E9C-101B-9397-08002B2CF9AE}" pid="20" name="_CopySource">
    <vt:lpwstr>http://emmchma102/InformationServices/DocCenter/Specs/6 digit specs/4xxxxx/420xxx Doc ctrl/420023-01.doc</vt:lpwstr>
  </property>
  <property fmtid="{D5CDD505-2E9C-101B-9397-08002B2CF9AE}" pid="21" name="Order">
    <vt:lpwstr>42600.0000000000</vt:lpwstr>
  </property>
  <property fmtid="{D5CDD505-2E9C-101B-9397-08002B2CF9AE}" pid="22" name="TemplateUrl">
    <vt:lpwstr/>
  </property>
  <property fmtid="{D5CDD505-2E9C-101B-9397-08002B2CF9AE}" pid="23" name="xd_ProgID">
    <vt:lpwstr/>
  </property>
</Properties>
</file>