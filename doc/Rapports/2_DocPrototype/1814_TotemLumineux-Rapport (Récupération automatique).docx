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42280" w14:textId="77777777" w:rsidR="00B53AD1" w:rsidRDefault="00B53AD1" w:rsidP="00B53AD1">
      <w:pPr>
        <w:pBdr>
          <w:bottom w:val="single" w:sz="4" w:space="10" w:color="auto"/>
        </w:pBdr>
        <w:jc w:val="center"/>
        <w:rPr>
          <w:rFonts w:asciiTheme="minorHAnsi" w:hAnsiTheme="minorHAnsi" w:cstheme="minorHAnsi"/>
          <w:sz w:val="48"/>
          <w:szCs w:val="48"/>
        </w:rPr>
      </w:pPr>
    </w:p>
    <w:p w14:paraId="767C52FA" w14:textId="50775DB5" w:rsidR="00B53AD1" w:rsidRPr="00D10327" w:rsidRDefault="00E15600" w:rsidP="00B53AD1">
      <w:pPr>
        <w:pBdr>
          <w:bottom w:val="single" w:sz="4" w:space="10" w:color="auto"/>
        </w:pBdr>
        <w:jc w:val="center"/>
        <w:rPr>
          <w:rFonts w:asciiTheme="minorHAnsi" w:hAnsiTheme="minorHAnsi" w:cstheme="minorHAnsi"/>
          <w:sz w:val="48"/>
          <w:szCs w:val="48"/>
        </w:rPr>
      </w:pPr>
      <w:r>
        <w:rPr>
          <w:rFonts w:asciiTheme="minorHAnsi" w:hAnsiTheme="minorHAnsi" w:cstheme="minorHAnsi"/>
          <w:sz w:val="48"/>
          <w:szCs w:val="48"/>
        </w:rPr>
        <w:t>Rapport</w:t>
      </w:r>
      <w:r w:rsidR="00A122C0">
        <w:rPr>
          <w:rFonts w:asciiTheme="minorHAnsi" w:hAnsiTheme="minorHAnsi" w:cstheme="minorHAnsi"/>
          <w:sz w:val="48"/>
          <w:szCs w:val="48"/>
        </w:rPr>
        <w:t xml:space="preserve"> de Conception</w:t>
      </w:r>
    </w:p>
    <w:p w14:paraId="1A882FCB" w14:textId="77777777" w:rsidR="00B53AD1" w:rsidRPr="00D10327" w:rsidRDefault="00B53AD1" w:rsidP="00B53AD1">
      <w:pPr>
        <w:pBdr>
          <w:bottom w:val="single" w:sz="4" w:space="10" w:color="auto"/>
        </w:pBdr>
        <w:jc w:val="center"/>
        <w:rPr>
          <w:rFonts w:asciiTheme="minorHAnsi" w:hAnsiTheme="minorHAnsi" w:cstheme="minorHAnsi"/>
          <w:sz w:val="48"/>
          <w:szCs w:val="48"/>
        </w:rPr>
      </w:pPr>
    </w:p>
    <w:p w14:paraId="759E32AB" w14:textId="77777777" w:rsidR="00B53AD1" w:rsidRPr="00D10327" w:rsidRDefault="00B53AD1" w:rsidP="00B53AD1">
      <w:pPr>
        <w:jc w:val="center"/>
        <w:rPr>
          <w:rFonts w:asciiTheme="minorHAnsi" w:hAnsiTheme="minorHAnsi" w:cstheme="minorHAnsi"/>
          <w:b/>
          <w:sz w:val="36"/>
          <w:szCs w:val="36"/>
        </w:rPr>
      </w:pPr>
    </w:p>
    <w:p w14:paraId="3BD5E137" w14:textId="47C5AB3C" w:rsidR="00B53AD1" w:rsidRPr="00A122C0" w:rsidRDefault="00B53AD1" w:rsidP="00A122C0">
      <w:pPr>
        <w:jc w:val="center"/>
        <w:rPr>
          <w:rFonts w:asciiTheme="minorHAnsi" w:hAnsiTheme="minorHAnsi" w:cstheme="minorHAnsi"/>
          <w:b/>
          <w:sz w:val="36"/>
          <w:szCs w:val="36"/>
        </w:rPr>
      </w:pPr>
      <w:r w:rsidRPr="00D10327">
        <w:rPr>
          <w:rFonts w:asciiTheme="minorHAnsi" w:hAnsiTheme="minorHAnsi" w:cstheme="minorHAnsi"/>
          <w:b/>
          <w:sz w:val="36"/>
          <w:szCs w:val="36"/>
        </w:rPr>
        <w:t>École supérieure</w:t>
      </w:r>
      <w:r w:rsidR="00A122C0">
        <w:rPr>
          <w:rFonts w:asciiTheme="minorHAnsi" w:hAnsiTheme="minorHAnsi" w:cstheme="minorHAnsi"/>
          <w:b/>
          <w:sz w:val="36"/>
          <w:szCs w:val="36"/>
        </w:rPr>
        <w:t xml:space="preserve"> – Fixme</w:t>
      </w:r>
      <w:r w:rsidRPr="00D10327">
        <w:rPr>
          <w:rFonts w:asciiTheme="minorHAnsi" w:hAnsiTheme="minorHAnsi" w:cstheme="minorHAnsi"/>
          <w:b/>
          <w:sz w:val="36"/>
          <w:szCs w:val="36"/>
        </w:rPr>
        <w:t xml:space="preserve"> </w:t>
      </w:r>
    </w:p>
    <w:p w14:paraId="172DC0BE" w14:textId="77777777" w:rsidR="00B53AD1" w:rsidRPr="00D10327" w:rsidRDefault="00B53AD1" w:rsidP="00B53AD1">
      <w:pPr>
        <w:jc w:val="center"/>
        <w:rPr>
          <w:rFonts w:asciiTheme="minorHAnsi" w:hAnsiTheme="minorHAnsi" w:cstheme="minorHAnsi"/>
          <w:b/>
          <w:color w:val="003366"/>
          <w:sz w:val="28"/>
          <w:szCs w:val="28"/>
        </w:rPr>
      </w:pPr>
    </w:p>
    <w:p w14:paraId="5147F09F"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FE6D50F" w14:textId="77777777" w:rsidR="00B53AD1" w:rsidRPr="00D10327" w:rsidRDefault="00B53AD1" w:rsidP="00B53AD1">
      <w:pPr>
        <w:pStyle w:val="Titre"/>
        <w:spacing w:before="0"/>
        <w:rPr>
          <w:rFonts w:asciiTheme="minorHAnsi" w:hAnsiTheme="minorHAnsi" w:cstheme="minorHAnsi"/>
          <w:sz w:val="72"/>
          <w:szCs w:val="72"/>
        </w:rPr>
      </w:pPr>
      <w:r>
        <w:rPr>
          <w:rFonts w:asciiTheme="minorHAnsi" w:hAnsiTheme="minorHAnsi" w:cstheme="minorHAnsi"/>
          <w:sz w:val="72"/>
          <w:szCs w:val="72"/>
        </w:rPr>
        <w:t>Totem Lumineux</w:t>
      </w:r>
    </w:p>
    <w:p w14:paraId="65887D5C"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03E1541" w14:textId="77777777" w:rsidR="00B53AD1" w:rsidRPr="00D10327" w:rsidRDefault="00B53AD1" w:rsidP="00B53AD1">
      <w:pPr>
        <w:rPr>
          <w:rFonts w:asciiTheme="minorHAnsi" w:hAnsiTheme="minorHAnsi" w:cstheme="minorHAnsi"/>
          <w:sz w:val="28"/>
          <w:szCs w:val="28"/>
        </w:rPr>
      </w:pPr>
    </w:p>
    <w:p w14:paraId="28C2287F" w14:textId="77777777" w:rsidR="00B53AD1" w:rsidRPr="00D10327" w:rsidRDefault="00B53AD1" w:rsidP="00B53AD1">
      <w:pPr>
        <w:jc w:val="center"/>
        <w:rPr>
          <w:rFonts w:asciiTheme="minorHAnsi" w:hAnsiTheme="minorHAnsi" w:cstheme="minorHAnsi"/>
          <w:b/>
          <w:sz w:val="28"/>
          <w:szCs w:val="28"/>
        </w:rPr>
      </w:pPr>
      <w:r w:rsidRPr="00D10327">
        <w:rPr>
          <w:rFonts w:asciiTheme="minorHAnsi" w:hAnsiTheme="minorHAnsi" w:cstheme="minorHAnsi"/>
          <w:b/>
          <w:sz w:val="28"/>
          <w:szCs w:val="28"/>
        </w:rPr>
        <w:t>Réalisé par :</w:t>
      </w:r>
    </w:p>
    <w:p w14:paraId="3B98475C" w14:textId="77777777" w:rsidR="00B53AD1" w:rsidRPr="00D10327" w:rsidRDefault="00B53AD1" w:rsidP="00B53AD1">
      <w:pPr>
        <w:rPr>
          <w:rFonts w:asciiTheme="minorHAnsi" w:hAnsiTheme="minorHAnsi" w:cstheme="minorHAnsi"/>
          <w:sz w:val="28"/>
          <w:szCs w:val="28"/>
        </w:rPr>
      </w:pPr>
    </w:p>
    <w:p w14:paraId="5BF6693D" w14:textId="1B5EB5C8" w:rsidR="00B53AD1"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Nicolas Fürst</w:t>
      </w:r>
      <w:r w:rsidR="00A122C0">
        <w:rPr>
          <w:rFonts w:asciiTheme="minorHAnsi" w:hAnsiTheme="minorHAnsi" w:cstheme="minorHAnsi"/>
          <w:sz w:val="28"/>
          <w:szCs w:val="28"/>
        </w:rPr>
        <w:t xml:space="preserve"> -&gt; V0_1</w:t>
      </w:r>
    </w:p>
    <w:p w14:paraId="6BDB5E25" w14:textId="1C10A5F9" w:rsidR="00C167BB" w:rsidRPr="00B53AD1" w:rsidRDefault="00C167BB" w:rsidP="00B53AD1">
      <w:pPr>
        <w:jc w:val="center"/>
        <w:rPr>
          <w:rFonts w:asciiTheme="minorHAnsi" w:hAnsiTheme="minorHAnsi" w:cstheme="minorHAnsi"/>
          <w:sz w:val="28"/>
          <w:szCs w:val="28"/>
        </w:rPr>
      </w:pPr>
      <w:r>
        <w:rPr>
          <w:rFonts w:asciiTheme="minorHAnsi" w:hAnsiTheme="minorHAnsi" w:cstheme="minorHAnsi"/>
          <w:sz w:val="28"/>
          <w:szCs w:val="28"/>
        </w:rPr>
        <w:t>PBY (Philou) -&gt; V1_1</w:t>
      </w:r>
    </w:p>
    <w:p w14:paraId="17303AAE" w14:textId="77777777" w:rsidR="00B53AD1" w:rsidRPr="00D10327" w:rsidRDefault="00B53AD1" w:rsidP="00B53AD1">
      <w:pPr>
        <w:rPr>
          <w:rFonts w:asciiTheme="minorHAnsi" w:hAnsiTheme="minorHAnsi" w:cstheme="minorHAnsi"/>
          <w:sz w:val="28"/>
          <w:szCs w:val="28"/>
        </w:rPr>
      </w:pPr>
    </w:p>
    <w:p w14:paraId="3047DFCE" w14:textId="77777777" w:rsidR="00B53AD1" w:rsidRPr="00D10327" w:rsidRDefault="00B53AD1" w:rsidP="005954FF">
      <w:pPr>
        <w:tabs>
          <w:tab w:val="left" w:pos="1335"/>
          <w:tab w:val="center" w:pos="4807"/>
        </w:tabs>
        <w:jc w:val="center"/>
        <w:rPr>
          <w:rFonts w:asciiTheme="minorHAnsi" w:hAnsiTheme="minorHAnsi" w:cstheme="minorHAnsi"/>
          <w:b/>
          <w:sz w:val="28"/>
          <w:szCs w:val="28"/>
        </w:rPr>
      </w:pPr>
      <w:r w:rsidRPr="00D10327">
        <w:rPr>
          <w:rFonts w:asciiTheme="minorHAnsi" w:hAnsiTheme="minorHAnsi" w:cstheme="minorHAnsi"/>
          <w:b/>
          <w:sz w:val="28"/>
          <w:szCs w:val="28"/>
        </w:rPr>
        <w:t>Date :</w:t>
      </w:r>
    </w:p>
    <w:p w14:paraId="5061BD53" w14:textId="77777777" w:rsidR="00B53AD1" w:rsidRPr="00D10327" w:rsidRDefault="00B53AD1" w:rsidP="00B53AD1">
      <w:pPr>
        <w:jc w:val="center"/>
        <w:rPr>
          <w:rFonts w:asciiTheme="minorHAnsi" w:hAnsiTheme="minorHAnsi" w:cstheme="minorHAnsi"/>
          <w:b/>
          <w:sz w:val="28"/>
          <w:szCs w:val="28"/>
        </w:rPr>
      </w:pPr>
    </w:p>
    <w:p w14:paraId="5EFC26BE" w14:textId="77777777" w:rsidR="00A122C0" w:rsidRDefault="00A122C0" w:rsidP="00B53AD1">
      <w:pPr>
        <w:jc w:val="center"/>
        <w:rPr>
          <w:rFonts w:asciiTheme="minorHAnsi" w:hAnsiTheme="minorHAnsi" w:cstheme="minorHAnsi"/>
          <w:sz w:val="28"/>
          <w:szCs w:val="28"/>
        </w:rPr>
      </w:pPr>
      <w:r>
        <w:rPr>
          <w:rFonts w:asciiTheme="minorHAnsi" w:hAnsiTheme="minorHAnsi" w:cstheme="minorHAnsi"/>
          <w:sz w:val="28"/>
          <w:szCs w:val="28"/>
        </w:rPr>
        <w:t xml:space="preserve">Version 0_1 : </w:t>
      </w:r>
      <w:r w:rsidR="00E63338">
        <w:rPr>
          <w:rFonts w:asciiTheme="minorHAnsi" w:hAnsiTheme="minorHAnsi" w:cstheme="minorHAnsi"/>
          <w:sz w:val="28"/>
          <w:szCs w:val="28"/>
        </w:rPr>
        <w:t>20</w:t>
      </w:r>
      <w:r w:rsidR="00A35F09">
        <w:rPr>
          <w:rFonts w:asciiTheme="minorHAnsi" w:hAnsiTheme="minorHAnsi" w:cstheme="minorHAnsi"/>
          <w:sz w:val="28"/>
          <w:szCs w:val="28"/>
        </w:rPr>
        <w:t xml:space="preserve"> </w:t>
      </w:r>
      <w:r w:rsidR="00E63338">
        <w:rPr>
          <w:rFonts w:asciiTheme="minorHAnsi" w:hAnsiTheme="minorHAnsi" w:cstheme="minorHAnsi"/>
          <w:sz w:val="28"/>
          <w:szCs w:val="28"/>
        </w:rPr>
        <w:t>Juin</w:t>
      </w:r>
      <w:r w:rsidR="00A35F09">
        <w:rPr>
          <w:rFonts w:asciiTheme="minorHAnsi" w:hAnsiTheme="minorHAnsi" w:cstheme="minorHAnsi"/>
          <w:sz w:val="28"/>
          <w:szCs w:val="28"/>
        </w:rPr>
        <w:t xml:space="preserve"> </w:t>
      </w:r>
      <w:r w:rsidR="005954FF">
        <w:rPr>
          <w:rFonts w:asciiTheme="minorHAnsi" w:hAnsiTheme="minorHAnsi" w:cstheme="minorHAnsi"/>
          <w:sz w:val="28"/>
          <w:szCs w:val="28"/>
        </w:rPr>
        <w:t>2019</w:t>
      </w:r>
    </w:p>
    <w:p w14:paraId="74749AFC" w14:textId="6FD0F447" w:rsidR="004041E2" w:rsidRDefault="00A122C0" w:rsidP="00B53AD1">
      <w:pPr>
        <w:jc w:val="center"/>
        <w:rPr>
          <w:rFonts w:asciiTheme="minorHAnsi" w:hAnsiTheme="minorHAnsi" w:cstheme="minorHAnsi"/>
          <w:sz w:val="28"/>
          <w:szCs w:val="28"/>
        </w:rPr>
      </w:pPr>
      <w:r>
        <w:rPr>
          <w:rFonts w:asciiTheme="minorHAnsi" w:hAnsiTheme="minorHAnsi" w:cstheme="minorHAnsi"/>
          <w:sz w:val="28"/>
          <w:szCs w:val="28"/>
        </w:rPr>
        <w:t>Version 1_1 :</w:t>
      </w:r>
      <w:r w:rsidR="00C167BB">
        <w:rPr>
          <w:rFonts w:asciiTheme="minorHAnsi" w:hAnsiTheme="minorHAnsi" w:cstheme="minorHAnsi"/>
          <w:sz w:val="28"/>
          <w:szCs w:val="28"/>
        </w:rPr>
        <w:t xml:space="preserve"> xx</w:t>
      </w:r>
      <w:r>
        <w:rPr>
          <w:rFonts w:asciiTheme="minorHAnsi" w:hAnsiTheme="minorHAnsi" w:cstheme="minorHAnsi"/>
          <w:sz w:val="28"/>
          <w:szCs w:val="28"/>
        </w:rPr>
        <w:t xml:space="preserve"> </w:t>
      </w:r>
      <w:r w:rsidR="006E3166">
        <w:rPr>
          <w:rFonts w:asciiTheme="minorHAnsi" w:hAnsiTheme="minorHAnsi" w:cstheme="minorHAnsi"/>
          <w:sz w:val="28"/>
          <w:szCs w:val="28"/>
        </w:rPr>
        <w:t>Mars</w:t>
      </w:r>
      <w:r w:rsidR="00C167BB">
        <w:rPr>
          <w:rFonts w:asciiTheme="minorHAnsi" w:hAnsiTheme="minorHAnsi" w:cstheme="minorHAnsi"/>
          <w:sz w:val="28"/>
          <w:szCs w:val="28"/>
        </w:rPr>
        <w:t xml:space="preserve"> 202</w:t>
      </w:r>
      <w:r w:rsidR="006E3166">
        <w:rPr>
          <w:rFonts w:asciiTheme="minorHAnsi" w:hAnsiTheme="minorHAnsi" w:cstheme="minorHAnsi"/>
          <w:sz w:val="28"/>
          <w:szCs w:val="28"/>
        </w:rPr>
        <w:t>4</w:t>
      </w:r>
    </w:p>
    <w:p w14:paraId="28D2DEFF" w14:textId="77777777" w:rsidR="004041E2" w:rsidRDefault="004041E2" w:rsidP="004041E2">
      <w:pPr>
        <w:rPr>
          <w:rFonts w:asciiTheme="minorHAnsi" w:hAnsiTheme="minorHAnsi" w:cstheme="minorHAnsi"/>
          <w:sz w:val="28"/>
          <w:szCs w:val="28"/>
        </w:rPr>
      </w:pPr>
    </w:p>
    <w:p w14:paraId="6A4C487D" w14:textId="77777777" w:rsidR="004041E2" w:rsidRDefault="004041E2" w:rsidP="004041E2">
      <w:pPr>
        <w:rPr>
          <w:rFonts w:asciiTheme="minorHAnsi" w:hAnsiTheme="minorHAnsi" w:cstheme="minorHAnsi"/>
          <w:sz w:val="28"/>
          <w:szCs w:val="28"/>
        </w:rPr>
      </w:pPr>
    </w:p>
    <w:p w14:paraId="50A8EAAC" w14:textId="3CC19A61" w:rsidR="00837FCF" w:rsidRPr="00B53AD1" w:rsidRDefault="00B53AD1" w:rsidP="004041E2">
      <w:pPr>
        <w:rPr>
          <w:rFonts w:asciiTheme="minorHAnsi" w:hAnsiTheme="minorHAnsi" w:cstheme="minorHAnsi"/>
          <w:b/>
          <w:sz w:val="32"/>
          <w:szCs w:val="32"/>
        </w:rPr>
      </w:pPr>
      <w:r w:rsidRPr="00D10327">
        <w:rPr>
          <w:rFonts w:asciiTheme="minorHAnsi" w:hAnsiTheme="minorHAnsi" w:cstheme="minorHAnsi"/>
          <w:b/>
          <w:sz w:val="32"/>
          <w:szCs w:val="32"/>
        </w:rPr>
        <w:br w:type="page"/>
      </w:r>
    </w:p>
    <w:p w14:paraId="0AD9B4EF" w14:textId="0B85C7AB" w:rsidR="00B45B8B" w:rsidRDefault="00B45B8B">
      <w:pPr>
        <w:rPr>
          <w:lang w:val="fr-FR"/>
        </w:rPr>
      </w:pPr>
    </w:p>
    <w:sdt>
      <w:sdtPr>
        <w:rPr>
          <w:rFonts w:ascii="Arial" w:eastAsia="Times New Roman" w:hAnsi="Arial"/>
          <w:b w:val="0"/>
          <w:bCs w:val="0"/>
          <w:color w:val="auto"/>
          <w:sz w:val="18"/>
          <w:szCs w:val="20"/>
          <w:lang w:val="fr-FR" w:eastAsia="en-US"/>
        </w:rPr>
        <w:id w:val="2035914877"/>
        <w:docPartObj>
          <w:docPartGallery w:val="Table of Contents"/>
          <w:docPartUnique/>
        </w:docPartObj>
      </w:sdtPr>
      <w:sdtContent>
        <w:p w14:paraId="7B3FBA4C" w14:textId="1FBF5983" w:rsidR="005954FF" w:rsidRPr="005954FF" w:rsidRDefault="005954FF">
          <w:pPr>
            <w:pStyle w:val="En-ttedetabledesmatires"/>
            <w:rPr>
              <w:color w:val="auto"/>
            </w:rPr>
          </w:pPr>
          <w:r w:rsidRPr="005954FF">
            <w:rPr>
              <w:color w:val="auto"/>
              <w:lang w:val="fr-FR"/>
            </w:rPr>
            <w:t>Table des matières</w:t>
          </w:r>
        </w:p>
        <w:p w14:paraId="43C2BDED" w14:textId="4172126C" w:rsidR="000948DB" w:rsidRPr="003F7C7D" w:rsidRDefault="005954FF">
          <w:pPr>
            <w:pStyle w:val="TM1"/>
            <w:tabs>
              <w:tab w:val="right" w:leader="dot" w:pos="10195"/>
            </w:tabs>
            <w:rPr>
              <w:rFonts w:asciiTheme="minorHAnsi" w:eastAsiaTheme="minorEastAsia" w:hAnsiTheme="minorHAnsi" w:cstheme="minorBidi"/>
              <w:b w:val="0"/>
              <w:caps w:val="0"/>
              <w:noProof/>
              <w:kern w:val="2"/>
              <w:sz w:val="22"/>
              <w:szCs w:val="22"/>
              <w:lang w:eastAsia="fr-CH"/>
            </w:rPr>
          </w:pPr>
          <w:r>
            <w:rPr>
              <w:bCs/>
              <w:lang w:val="fr-FR"/>
            </w:rPr>
            <w:fldChar w:fldCharType="begin"/>
          </w:r>
          <w:r>
            <w:rPr>
              <w:bCs/>
              <w:lang w:val="fr-FR"/>
            </w:rPr>
            <w:instrText xml:space="preserve"> TOC \o "1-3" \h \z \u </w:instrText>
          </w:r>
          <w:r>
            <w:rPr>
              <w:bCs/>
              <w:lang w:val="fr-FR"/>
            </w:rPr>
            <w:fldChar w:fldCharType="separate"/>
          </w:r>
          <w:hyperlink w:anchor="_Toc150984795" w:history="1">
            <w:r w:rsidR="000948DB" w:rsidRPr="00F945FA">
              <w:rPr>
                <w:rStyle w:val="Lienhypertexte"/>
                <w:noProof/>
              </w:rPr>
              <w:t>1.</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Cahier des charges</w:t>
            </w:r>
            <w:r w:rsidR="000948DB">
              <w:rPr>
                <w:noProof/>
                <w:webHidden/>
              </w:rPr>
              <w:tab/>
            </w:r>
            <w:r w:rsidR="000948DB">
              <w:rPr>
                <w:noProof/>
                <w:webHidden/>
              </w:rPr>
              <w:fldChar w:fldCharType="begin"/>
            </w:r>
            <w:r w:rsidR="000948DB">
              <w:rPr>
                <w:noProof/>
                <w:webHidden/>
              </w:rPr>
              <w:instrText xml:space="preserve"> PAGEREF _Toc150984795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0FD11E1" w14:textId="35B1663B"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796" w:history="1">
            <w:r w:rsidR="000948DB" w:rsidRPr="00F945FA">
              <w:rPr>
                <w:rStyle w:val="Lienhypertexte"/>
                <w:noProof/>
              </w:rPr>
              <w:t>2.</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SChéma bloC et Explication composantS</w:t>
            </w:r>
            <w:r w:rsidR="000948DB">
              <w:rPr>
                <w:noProof/>
                <w:webHidden/>
              </w:rPr>
              <w:tab/>
            </w:r>
            <w:r w:rsidR="000948DB">
              <w:rPr>
                <w:noProof/>
                <w:webHidden/>
              </w:rPr>
              <w:fldChar w:fldCharType="begin"/>
            </w:r>
            <w:r w:rsidR="000948DB">
              <w:rPr>
                <w:noProof/>
                <w:webHidden/>
              </w:rPr>
              <w:instrText xml:space="preserve"> PAGEREF _Toc150984796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7A3A3FB" w14:textId="12FC060C"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797" w:history="1">
            <w:r w:rsidR="000948DB" w:rsidRPr="00F945FA">
              <w:rPr>
                <w:rStyle w:val="Lienhypertexte"/>
                <w:noProof/>
              </w:rPr>
              <w:t>2.1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Pic32</w:t>
            </w:r>
            <w:r w:rsidR="000948DB">
              <w:rPr>
                <w:noProof/>
                <w:webHidden/>
              </w:rPr>
              <w:tab/>
            </w:r>
            <w:r w:rsidR="000948DB">
              <w:rPr>
                <w:noProof/>
                <w:webHidden/>
              </w:rPr>
              <w:fldChar w:fldCharType="begin"/>
            </w:r>
            <w:r w:rsidR="000948DB">
              <w:rPr>
                <w:noProof/>
                <w:webHidden/>
              </w:rPr>
              <w:instrText xml:space="preserve"> PAGEREF _Toc150984797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4BD69359" w14:textId="06CC0464"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798" w:history="1">
            <w:r w:rsidR="000948DB" w:rsidRPr="00F945FA">
              <w:rPr>
                <w:rStyle w:val="Lienhypertexte"/>
                <w:noProof/>
              </w:rPr>
              <w:t>2.2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Matrice X2</w:t>
            </w:r>
            <w:r w:rsidR="000948DB">
              <w:rPr>
                <w:noProof/>
                <w:webHidden/>
              </w:rPr>
              <w:tab/>
            </w:r>
            <w:r w:rsidR="000948DB">
              <w:rPr>
                <w:noProof/>
                <w:webHidden/>
              </w:rPr>
              <w:fldChar w:fldCharType="begin"/>
            </w:r>
            <w:r w:rsidR="000948DB">
              <w:rPr>
                <w:noProof/>
                <w:webHidden/>
              </w:rPr>
              <w:instrText xml:space="preserve"> PAGEREF _Toc150984798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01DF9BE5" w14:textId="215AC8FC"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799" w:history="1">
            <w:r w:rsidR="000948DB" w:rsidRPr="00F945FA">
              <w:rPr>
                <w:rStyle w:val="Lienhypertexte"/>
                <w:noProof/>
              </w:rPr>
              <w:t>2.2.1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Autres possibilités</w:t>
            </w:r>
            <w:r w:rsidR="000948DB">
              <w:rPr>
                <w:noProof/>
                <w:webHidden/>
              </w:rPr>
              <w:tab/>
            </w:r>
            <w:r w:rsidR="000948DB">
              <w:rPr>
                <w:noProof/>
                <w:webHidden/>
              </w:rPr>
              <w:fldChar w:fldCharType="begin"/>
            </w:r>
            <w:r w:rsidR="000948DB">
              <w:rPr>
                <w:noProof/>
                <w:webHidden/>
              </w:rPr>
              <w:instrText xml:space="preserve"> PAGEREF _Toc150984799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7A6C5C81" w14:textId="69E32A4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0" w:history="1">
            <w:r w:rsidR="000948DB" w:rsidRPr="00F945FA">
              <w:rPr>
                <w:rStyle w:val="Lienhypertexte"/>
                <w:noProof/>
              </w:rPr>
              <w:t>2.3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Module Wifi</w:t>
            </w:r>
            <w:r w:rsidR="000948DB">
              <w:rPr>
                <w:noProof/>
                <w:webHidden/>
              </w:rPr>
              <w:tab/>
            </w:r>
            <w:r w:rsidR="000948DB">
              <w:rPr>
                <w:noProof/>
                <w:webHidden/>
              </w:rPr>
              <w:fldChar w:fldCharType="begin"/>
            </w:r>
            <w:r w:rsidR="000948DB">
              <w:rPr>
                <w:noProof/>
                <w:webHidden/>
              </w:rPr>
              <w:instrText xml:space="preserve"> PAGEREF _Toc150984800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2A25C989" w14:textId="3B9C1ACA"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1" w:history="1">
            <w:r w:rsidR="000948DB" w:rsidRPr="00F945FA">
              <w:rPr>
                <w:rStyle w:val="Lienhypertexte"/>
                <w:noProof/>
              </w:rPr>
              <w:t>2.4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Application</w:t>
            </w:r>
            <w:r w:rsidR="000948DB">
              <w:rPr>
                <w:noProof/>
                <w:webHidden/>
              </w:rPr>
              <w:tab/>
            </w:r>
            <w:r w:rsidR="000948DB">
              <w:rPr>
                <w:noProof/>
                <w:webHidden/>
              </w:rPr>
              <w:fldChar w:fldCharType="begin"/>
            </w:r>
            <w:r w:rsidR="000948DB">
              <w:rPr>
                <w:noProof/>
                <w:webHidden/>
              </w:rPr>
              <w:instrText xml:space="preserve"> PAGEREF _Toc150984801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06B16351" w14:textId="20ED9E78"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2" w:history="1">
            <w:r w:rsidR="000948DB" w:rsidRPr="00F945FA">
              <w:rPr>
                <w:rStyle w:val="Lienhypertexte"/>
                <w:noProof/>
              </w:rPr>
              <w:t>2.5</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Batterie</w:t>
            </w:r>
            <w:r w:rsidR="000948DB">
              <w:rPr>
                <w:noProof/>
                <w:webHidden/>
              </w:rPr>
              <w:tab/>
            </w:r>
            <w:r w:rsidR="000948DB">
              <w:rPr>
                <w:noProof/>
                <w:webHidden/>
              </w:rPr>
              <w:fldChar w:fldCharType="begin"/>
            </w:r>
            <w:r w:rsidR="000948DB">
              <w:rPr>
                <w:noProof/>
                <w:webHidden/>
              </w:rPr>
              <w:instrText xml:space="preserve"> PAGEREF _Toc150984802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5E3BC608" w14:textId="75B6060E"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3" w:history="1">
            <w:r w:rsidR="000948DB" w:rsidRPr="00F945FA">
              <w:rPr>
                <w:rStyle w:val="Lienhypertexte"/>
                <w:noProof/>
              </w:rPr>
              <w:t>2.6</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Panneau solaire / gestion de charge</w:t>
            </w:r>
            <w:r w:rsidR="000948DB">
              <w:rPr>
                <w:noProof/>
                <w:webHidden/>
              </w:rPr>
              <w:tab/>
            </w:r>
            <w:r w:rsidR="000948DB">
              <w:rPr>
                <w:noProof/>
                <w:webHidden/>
              </w:rPr>
              <w:fldChar w:fldCharType="begin"/>
            </w:r>
            <w:r w:rsidR="000948DB">
              <w:rPr>
                <w:noProof/>
                <w:webHidden/>
              </w:rPr>
              <w:instrText xml:space="preserve"> PAGEREF _Toc150984803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3629162C" w14:textId="2B82570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4" w:history="1">
            <w:r w:rsidR="000948DB" w:rsidRPr="00F945FA">
              <w:rPr>
                <w:rStyle w:val="Lienhypertexte"/>
                <w:noProof/>
              </w:rPr>
              <w:t>2.7</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Port de charge</w:t>
            </w:r>
            <w:r w:rsidR="000948DB">
              <w:rPr>
                <w:noProof/>
                <w:webHidden/>
              </w:rPr>
              <w:tab/>
            </w:r>
            <w:r w:rsidR="000948DB">
              <w:rPr>
                <w:noProof/>
                <w:webHidden/>
              </w:rPr>
              <w:fldChar w:fldCharType="begin"/>
            </w:r>
            <w:r w:rsidR="000948DB">
              <w:rPr>
                <w:noProof/>
                <w:webHidden/>
              </w:rPr>
              <w:instrText xml:space="preserve"> PAGEREF _Toc150984804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614453B9" w14:textId="6B598F7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5" w:history="1">
            <w:r w:rsidR="000948DB" w:rsidRPr="00F945FA">
              <w:rPr>
                <w:rStyle w:val="Lienhypertexte"/>
                <w:noProof/>
              </w:rPr>
              <w:t>2.8</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Regulateurs</w:t>
            </w:r>
            <w:r w:rsidR="000948DB">
              <w:rPr>
                <w:noProof/>
                <w:webHidden/>
              </w:rPr>
              <w:tab/>
            </w:r>
            <w:r w:rsidR="000948DB">
              <w:rPr>
                <w:noProof/>
                <w:webHidden/>
              </w:rPr>
              <w:fldChar w:fldCharType="begin"/>
            </w:r>
            <w:r w:rsidR="000948DB">
              <w:rPr>
                <w:noProof/>
                <w:webHidden/>
              </w:rPr>
              <w:instrText xml:space="preserve"> PAGEREF _Toc150984805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154CD3D3" w14:textId="778B2BD1"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6" w:history="1">
            <w:r w:rsidR="000948DB">
              <w:rPr>
                <w:noProof/>
                <w:webHidden/>
              </w:rPr>
              <w:tab/>
            </w:r>
            <w:r w:rsidR="000948DB">
              <w:rPr>
                <w:noProof/>
                <w:webHidden/>
              </w:rPr>
              <w:fldChar w:fldCharType="begin"/>
            </w:r>
            <w:r w:rsidR="000948DB">
              <w:rPr>
                <w:noProof/>
                <w:webHidden/>
              </w:rPr>
              <w:instrText xml:space="preserve"> PAGEREF _Toc150984806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3F67038B" w14:textId="0901AC43"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7" w:history="1">
            <w:r w:rsidR="000948DB" w:rsidRPr="00F945FA">
              <w:rPr>
                <w:rStyle w:val="Lienhypertexte"/>
                <w:noProof/>
              </w:rPr>
              <w:t>2.9</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Capteur de luminosité</w:t>
            </w:r>
            <w:r w:rsidR="000948DB">
              <w:rPr>
                <w:noProof/>
                <w:webHidden/>
              </w:rPr>
              <w:tab/>
            </w:r>
            <w:r w:rsidR="000948DB">
              <w:rPr>
                <w:noProof/>
                <w:webHidden/>
              </w:rPr>
              <w:fldChar w:fldCharType="begin"/>
            </w:r>
            <w:r w:rsidR="000948DB">
              <w:rPr>
                <w:noProof/>
                <w:webHidden/>
              </w:rPr>
              <w:instrText xml:space="preserve"> PAGEREF _Toc150984807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6DFFC6AE" w14:textId="0F5D0279"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08" w:history="1">
            <w:r w:rsidR="000948DB" w:rsidRPr="00F945FA">
              <w:rPr>
                <w:rStyle w:val="Lienhypertexte"/>
                <w:noProof/>
              </w:rPr>
              <w:t>3.</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éstimation des couts</w:t>
            </w:r>
            <w:r w:rsidR="000948DB">
              <w:rPr>
                <w:noProof/>
                <w:webHidden/>
              </w:rPr>
              <w:tab/>
            </w:r>
            <w:r w:rsidR="000948DB">
              <w:rPr>
                <w:noProof/>
                <w:webHidden/>
              </w:rPr>
              <w:fldChar w:fldCharType="begin"/>
            </w:r>
            <w:r w:rsidR="000948DB">
              <w:rPr>
                <w:noProof/>
                <w:webHidden/>
              </w:rPr>
              <w:instrText xml:space="preserve"> PAGEREF _Toc150984808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08760397" w14:textId="34450461"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09" w:history="1">
            <w:r w:rsidR="000948DB" w:rsidRPr="00F945FA">
              <w:rPr>
                <w:rStyle w:val="Lienhypertexte"/>
                <w:noProof/>
              </w:rPr>
              <w:t>4.</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Description</w:t>
            </w:r>
            <w:r w:rsidR="000948DB">
              <w:rPr>
                <w:noProof/>
                <w:webHidden/>
              </w:rPr>
              <w:tab/>
            </w:r>
            <w:r w:rsidR="000948DB">
              <w:rPr>
                <w:noProof/>
                <w:webHidden/>
              </w:rPr>
              <w:fldChar w:fldCharType="begin"/>
            </w:r>
            <w:r w:rsidR="000948DB">
              <w:rPr>
                <w:noProof/>
                <w:webHidden/>
              </w:rPr>
              <w:instrText xml:space="preserve"> PAGEREF _Toc150984809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2746D6E" w14:textId="78E4023D"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0" w:history="1">
            <w:r w:rsidR="000948DB" w:rsidRPr="00F945FA">
              <w:rPr>
                <w:rStyle w:val="Lienhypertexte"/>
                <w:noProof/>
              </w:rPr>
              <w:t>4.1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Apparence</w:t>
            </w:r>
            <w:r w:rsidR="000948DB">
              <w:rPr>
                <w:noProof/>
                <w:webHidden/>
              </w:rPr>
              <w:tab/>
            </w:r>
            <w:r w:rsidR="000948DB">
              <w:rPr>
                <w:noProof/>
                <w:webHidden/>
              </w:rPr>
              <w:fldChar w:fldCharType="begin"/>
            </w:r>
            <w:r w:rsidR="000948DB">
              <w:rPr>
                <w:noProof/>
                <w:webHidden/>
              </w:rPr>
              <w:instrText xml:space="preserve"> PAGEREF _Toc150984810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796E9EE" w14:textId="4C923D13"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1" w:history="1">
            <w:r w:rsidR="000948DB" w:rsidRPr="00F945FA">
              <w:rPr>
                <w:rStyle w:val="Lienhypertexte"/>
                <w:noProof/>
              </w:rPr>
              <w:t>4.2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Fonctionnalité</w:t>
            </w:r>
            <w:r w:rsidR="000948DB">
              <w:rPr>
                <w:noProof/>
                <w:webHidden/>
              </w:rPr>
              <w:tab/>
            </w:r>
            <w:r w:rsidR="000948DB">
              <w:rPr>
                <w:noProof/>
                <w:webHidden/>
              </w:rPr>
              <w:fldChar w:fldCharType="begin"/>
            </w:r>
            <w:r w:rsidR="000948DB">
              <w:rPr>
                <w:noProof/>
                <w:webHidden/>
              </w:rPr>
              <w:instrText xml:space="preserve"> PAGEREF _Toc150984811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399288D" w14:textId="067BEB5E"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12" w:history="1">
            <w:r w:rsidR="000948DB" w:rsidRPr="00F945FA">
              <w:rPr>
                <w:rStyle w:val="Lienhypertexte"/>
                <w:noProof/>
              </w:rPr>
              <w:t>5.</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Choix effectué</w:t>
            </w:r>
            <w:r w:rsidR="000948DB">
              <w:rPr>
                <w:noProof/>
                <w:webHidden/>
              </w:rPr>
              <w:tab/>
            </w:r>
            <w:r w:rsidR="000948DB">
              <w:rPr>
                <w:noProof/>
                <w:webHidden/>
              </w:rPr>
              <w:fldChar w:fldCharType="begin"/>
            </w:r>
            <w:r w:rsidR="000948DB">
              <w:rPr>
                <w:noProof/>
                <w:webHidden/>
              </w:rPr>
              <w:instrText xml:space="preserve"> PAGEREF _Toc150984812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15B581F1" w14:textId="2BC80F04"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3" w:history="1">
            <w:r w:rsidR="000948DB" w:rsidRPr="00F945FA">
              <w:rPr>
                <w:rStyle w:val="Lienhypertexte"/>
                <w:noProof/>
              </w:rPr>
              <w:t>5.1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Pré-étude</w:t>
            </w:r>
            <w:r w:rsidR="000948DB">
              <w:rPr>
                <w:noProof/>
                <w:webHidden/>
              </w:rPr>
              <w:tab/>
            </w:r>
            <w:r w:rsidR="000948DB">
              <w:rPr>
                <w:noProof/>
                <w:webHidden/>
              </w:rPr>
              <w:fldChar w:fldCharType="begin"/>
            </w:r>
            <w:r w:rsidR="000948DB">
              <w:rPr>
                <w:noProof/>
                <w:webHidden/>
              </w:rPr>
              <w:instrText xml:space="preserve"> PAGEREF _Toc150984813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6F46B06C" w14:textId="32D40E48"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4" w:history="1">
            <w:r w:rsidR="000948DB" w:rsidRPr="00F945FA">
              <w:rPr>
                <w:rStyle w:val="Lienhypertexte"/>
                <w:noProof/>
              </w:rPr>
              <w:t>5.2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Supplément</w:t>
            </w:r>
            <w:r w:rsidR="000948DB">
              <w:rPr>
                <w:noProof/>
                <w:webHidden/>
              </w:rPr>
              <w:tab/>
            </w:r>
            <w:r w:rsidR="000948DB">
              <w:rPr>
                <w:noProof/>
                <w:webHidden/>
              </w:rPr>
              <w:fldChar w:fldCharType="begin"/>
            </w:r>
            <w:r w:rsidR="000948DB">
              <w:rPr>
                <w:noProof/>
                <w:webHidden/>
              </w:rPr>
              <w:instrText xml:space="preserve"> PAGEREF _Toc150984814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05EB1015" w14:textId="7353ABB2"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15" w:history="1">
            <w:r w:rsidR="000948DB" w:rsidRPr="00F945FA">
              <w:rPr>
                <w:rStyle w:val="Lienhypertexte"/>
                <w:noProof/>
              </w:rPr>
              <w:t>6.</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Dimenssionnement</w:t>
            </w:r>
            <w:r w:rsidR="000948DB">
              <w:rPr>
                <w:noProof/>
                <w:webHidden/>
              </w:rPr>
              <w:tab/>
            </w:r>
            <w:r w:rsidR="000948DB">
              <w:rPr>
                <w:noProof/>
                <w:webHidden/>
              </w:rPr>
              <w:fldChar w:fldCharType="begin"/>
            </w:r>
            <w:r w:rsidR="000948DB">
              <w:rPr>
                <w:noProof/>
                <w:webHidden/>
              </w:rPr>
              <w:instrText xml:space="preserve"> PAGEREF _Toc150984815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25D49806" w14:textId="517A6420"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6" w:history="1">
            <w:r w:rsidR="000948DB" w:rsidRPr="00F945FA">
              <w:rPr>
                <w:rStyle w:val="Lienhypertexte"/>
                <w:noProof/>
              </w:rPr>
              <w:t>6.1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Mesure de la luminosité</w:t>
            </w:r>
            <w:r w:rsidR="000948DB">
              <w:rPr>
                <w:noProof/>
                <w:webHidden/>
              </w:rPr>
              <w:tab/>
            </w:r>
            <w:r w:rsidR="000948DB">
              <w:rPr>
                <w:noProof/>
                <w:webHidden/>
              </w:rPr>
              <w:fldChar w:fldCharType="begin"/>
            </w:r>
            <w:r w:rsidR="000948DB">
              <w:rPr>
                <w:noProof/>
                <w:webHidden/>
              </w:rPr>
              <w:instrText xml:space="preserve"> PAGEREF _Toc150984816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67D8DFF7" w14:textId="1FF6E11A"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7" w:history="1">
            <w:r w:rsidR="000948DB" w:rsidRPr="00F945FA">
              <w:rPr>
                <w:rStyle w:val="Lienhypertexte"/>
                <w:noProof/>
              </w:rPr>
              <w:t>6.2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Régulateur</w:t>
            </w:r>
            <w:r w:rsidR="000948DB">
              <w:rPr>
                <w:noProof/>
                <w:webHidden/>
              </w:rPr>
              <w:tab/>
            </w:r>
            <w:r w:rsidR="000948DB">
              <w:rPr>
                <w:noProof/>
                <w:webHidden/>
              </w:rPr>
              <w:fldChar w:fldCharType="begin"/>
            </w:r>
            <w:r w:rsidR="000948DB">
              <w:rPr>
                <w:noProof/>
                <w:webHidden/>
              </w:rPr>
              <w:instrText xml:space="preserve"> PAGEREF _Toc150984817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0614F301" w14:textId="538EB81E"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18" w:history="1">
            <w:r w:rsidR="000948DB" w:rsidRPr="00F945FA">
              <w:rPr>
                <w:rStyle w:val="Lienhypertexte"/>
                <w:noProof/>
              </w:rPr>
              <w:t>6.2.1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Régulateur 5V</w:t>
            </w:r>
            <w:r w:rsidR="000948DB">
              <w:rPr>
                <w:noProof/>
                <w:webHidden/>
              </w:rPr>
              <w:tab/>
            </w:r>
            <w:r w:rsidR="000948DB">
              <w:rPr>
                <w:noProof/>
                <w:webHidden/>
              </w:rPr>
              <w:fldChar w:fldCharType="begin"/>
            </w:r>
            <w:r w:rsidR="000948DB">
              <w:rPr>
                <w:noProof/>
                <w:webHidden/>
              </w:rPr>
              <w:instrText xml:space="preserve"> PAGEREF _Toc150984818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6CBB32E5" w14:textId="64CD09EB"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19" w:history="1">
            <w:r w:rsidR="000948DB" w:rsidRPr="00F945FA">
              <w:rPr>
                <w:rStyle w:val="Lienhypertexte"/>
                <w:noProof/>
              </w:rPr>
              <w:t>6.2.2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Régulateur 3,3V</w:t>
            </w:r>
            <w:r w:rsidR="000948DB">
              <w:rPr>
                <w:noProof/>
                <w:webHidden/>
              </w:rPr>
              <w:tab/>
            </w:r>
            <w:r w:rsidR="000948DB">
              <w:rPr>
                <w:noProof/>
                <w:webHidden/>
              </w:rPr>
              <w:fldChar w:fldCharType="begin"/>
            </w:r>
            <w:r w:rsidR="000948DB">
              <w:rPr>
                <w:noProof/>
                <w:webHidden/>
              </w:rPr>
              <w:instrText xml:space="preserve"> PAGEREF _Toc150984819 \h </w:instrText>
            </w:r>
            <w:r w:rsidR="000948DB">
              <w:rPr>
                <w:noProof/>
                <w:webHidden/>
              </w:rPr>
            </w:r>
            <w:r w:rsidR="000948DB">
              <w:rPr>
                <w:noProof/>
                <w:webHidden/>
              </w:rPr>
              <w:fldChar w:fldCharType="separate"/>
            </w:r>
            <w:r w:rsidR="000948DB">
              <w:rPr>
                <w:noProof/>
                <w:webHidden/>
              </w:rPr>
              <w:t>15</w:t>
            </w:r>
            <w:r w:rsidR="000948DB">
              <w:rPr>
                <w:noProof/>
                <w:webHidden/>
              </w:rPr>
              <w:fldChar w:fldCharType="end"/>
            </w:r>
          </w:hyperlink>
        </w:p>
        <w:p w14:paraId="649C6A9C" w14:textId="55C0DC6E"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0" w:history="1">
            <w:r w:rsidR="000948DB" w:rsidRPr="00F945FA">
              <w:rPr>
                <w:rStyle w:val="Lienhypertexte"/>
                <w:noProof/>
              </w:rPr>
              <w:t>6.3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Mesure de la batterie</w:t>
            </w:r>
            <w:r w:rsidR="000948DB">
              <w:rPr>
                <w:noProof/>
                <w:webHidden/>
              </w:rPr>
              <w:tab/>
            </w:r>
            <w:r w:rsidR="000948DB">
              <w:rPr>
                <w:noProof/>
                <w:webHidden/>
              </w:rPr>
              <w:fldChar w:fldCharType="begin"/>
            </w:r>
            <w:r w:rsidR="000948DB">
              <w:rPr>
                <w:noProof/>
                <w:webHidden/>
              </w:rPr>
              <w:instrText xml:space="preserve"> PAGEREF _Toc150984820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5FB2C068" w14:textId="34EC3891"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21" w:history="1">
            <w:r w:rsidR="000948DB" w:rsidRPr="00F945FA">
              <w:rPr>
                <w:rStyle w:val="Lienhypertexte"/>
                <w:noProof/>
              </w:rPr>
              <w:t>6.3.1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Mesure de la tension</w:t>
            </w:r>
            <w:r w:rsidR="000948DB">
              <w:rPr>
                <w:noProof/>
                <w:webHidden/>
              </w:rPr>
              <w:tab/>
            </w:r>
            <w:r w:rsidR="000948DB">
              <w:rPr>
                <w:noProof/>
                <w:webHidden/>
              </w:rPr>
              <w:fldChar w:fldCharType="begin"/>
            </w:r>
            <w:r w:rsidR="000948DB">
              <w:rPr>
                <w:noProof/>
                <w:webHidden/>
              </w:rPr>
              <w:instrText xml:space="preserve"> PAGEREF _Toc150984821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678C3889" w14:textId="2D75E321"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22" w:history="1">
            <w:r w:rsidR="000948DB" w:rsidRPr="00F945FA">
              <w:rPr>
                <w:rStyle w:val="Lienhypertexte"/>
                <w:noProof/>
              </w:rPr>
              <w:t>6.3.2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Mesure du courant</w:t>
            </w:r>
            <w:r w:rsidR="000948DB">
              <w:rPr>
                <w:noProof/>
                <w:webHidden/>
              </w:rPr>
              <w:tab/>
            </w:r>
            <w:r w:rsidR="000948DB">
              <w:rPr>
                <w:noProof/>
                <w:webHidden/>
              </w:rPr>
              <w:fldChar w:fldCharType="begin"/>
            </w:r>
            <w:r w:rsidR="000948DB">
              <w:rPr>
                <w:noProof/>
                <w:webHidden/>
              </w:rPr>
              <w:instrText xml:space="preserve"> PAGEREF _Toc150984822 \h </w:instrText>
            </w:r>
            <w:r w:rsidR="000948DB">
              <w:rPr>
                <w:noProof/>
                <w:webHidden/>
              </w:rPr>
            </w:r>
            <w:r w:rsidR="000948DB">
              <w:rPr>
                <w:noProof/>
                <w:webHidden/>
              </w:rPr>
              <w:fldChar w:fldCharType="separate"/>
            </w:r>
            <w:r w:rsidR="000948DB">
              <w:rPr>
                <w:noProof/>
                <w:webHidden/>
              </w:rPr>
              <w:t>18</w:t>
            </w:r>
            <w:r w:rsidR="000948DB">
              <w:rPr>
                <w:noProof/>
                <w:webHidden/>
              </w:rPr>
              <w:fldChar w:fldCharType="end"/>
            </w:r>
          </w:hyperlink>
        </w:p>
        <w:p w14:paraId="0961C90C" w14:textId="57E0AD67"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23" w:history="1">
            <w:r w:rsidR="000948DB" w:rsidRPr="00F945FA">
              <w:rPr>
                <w:rStyle w:val="Lienhypertexte"/>
                <w:noProof/>
              </w:rPr>
              <w:t>7.</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Concept du logiciel</w:t>
            </w:r>
            <w:r w:rsidR="000948DB">
              <w:rPr>
                <w:noProof/>
                <w:webHidden/>
              </w:rPr>
              <w:tab/>
            </w:r>
            <w:r w:rsidR="000948DB">
              <w:rPr>
                <w:noProof/>
                <w:webHidden/>
              </w:rPr>
              <w:fldChar w:fldCharType="begin"/>
            </w:r>
            <w:r w:rsidR="000948DB">
              <w:rPr>
                <w:noProof/>
                <w:webHidden/>
              </w:rPr>
              <w:instrText xml:space="preserve"> PAGEREF _Toc150984823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076A8CB5" w14:textId="24F98C0D"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4" w:history="1">
            <w:r w:rsidR="000948DB" w:rsidRPr="00F945FA">
              <w:rPr>
                <w:rStyle w:val="Lienhypertexte"/>
                <w:noProof/>
              </w:rPr>
              <w:t>7.1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logiciel de base</w:t>
            </w:r>
            <w:r w:rsidR="000948DB">
              <w:rPr>
                <w:noProof/>
                <w:webHidden/>
              </w:rPr>
              <w:tab/>
            </w:r>
            <w:r w:rsidR="000948DB">
              <w:rPr>
                <w:noProof/>
                <w:webHidden/>
              </w:rPr>
              <w:fldChar w:fldCharType="begin"/>
            </w:r>
            <w:r w:rsidR="000948DB">
              <w:rPr>
                <w:noProof/>
                <w:webHidden/>
              </w:rPr>
              <w:instrText xml:space="preserve"> PAGEREF _Toc150984824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DA4A9D6" w14:textId="645D9D9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5" w:history="1">
            <w:r w:rsidR="000948DB" w:rsidRPr="00F945FA">
              <w:rPr>
                <w:rStyle w:val="Lienhypertexte"/>
                <w:noProof/>
              </w:rPr>
              <w:t>7.2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Améliorations</w:t>
            </w:r>
            <w:r w:rsidR="000948DB">
              <w:rPr>
                <w:noProof/>
                <w:webHidden/>
              </w:rPr>
              <w:tab/>
            </w:r>
            <w:r w:rsidR="000948DB">
              <w:rPr>
                <w:noProof/>
                <w:webHidden/>
              </w:rPr>
              <w:fldChar w:fldCharType="begin"/>
            </w:r>
            <w:r w:rsidR="000948DB">
              <w:rPr>
                <w:noProof/>
                <w:webHidden/>
              </w:rPr>
              <w:instrText xml:space="preserve"> PAGEREF _Toc150984825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114456B" w14:textId="3C162F1D"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6" w:history="1">
            <w:r w:rsidR="000948DB" w:rsidRPr="00F945FA">
              <w:rPr>
                <w:rStyle w:val="Lienhypertexte"/>
                <w:noProof/>
              </w:rPr>
              <w:t>7.3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Idées Possibles</w:t>
            </w:r>
            <w:r w:rsidR="000948DB">
              <w:rPr>
                <w:noProof/>
                <w:webHidden/>
              </w:rPr>
              <w:tab/>
            </w:r>
            <w:r w:rsidR="000948DB">
              <w:rPr>
                <w:noProof/>
                <w:webHidden/>
              </w:rPr>
              <w:fldChar w:fldCharType="begin"/>
            </w:r>
            <w:r w:rsidR="000948DB">
              <w:rPr>
                <w:noProof/>
                <w:webHidden/>
              </w:rPr>
              <w:instrText xml:space="preserve"> PAGEREF _Toc150984826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1B7E913" w14:textId="7E52E66B"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7" w:history="1">
            <w:r w:rsidR="000948DB" w:rsidRPr="00F945FA">
              <w:rPr>
                <w:rStyle w:val="Lienhypertexte"/>
                <w:noProof/>
              </w:rPr>
              <w:t>7.4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géstion des LEd</w:t>
            </w:r>
            <w:r w:rsidR="000948DB">
              <w:rPr>
                <w:noProof/>
                <w:webHidden/>
              </w:rPr>
              <w:tab/>
            </w:r>
            <w:r w:rsidR="000948DB">
              <w:rPr>
                <w:noProof/>
                <w:webHidden/>
              </w:rPr>
              <w:fldChar w:fldCharType="begin"/>
            </w:r>
            <w:r w:rsidR="000948DB">
              <w:rPr>
                <w:noProof/>
                <w:webHidden/>
              </w:rPr>
              <w:instrText xml:space="preserve"> PAGEREF _Toc150984827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7753127" w14:textId="464DFA77"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28" w:history="1">
            <w:r w:rsidR="000948DB" w:rsidRPr="00F945FA">
              <w:rPr>
                <w:rStyle w:val="Lienhypertexte"/>
                <w:noProof/>
              </w:rPr>
              <w:t>8.</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Boitier et PCB</w:t>
            </w:r>
            <w:r w:rsidR="000948DB">
              <w:rPr>
                <w:noProof/>
                <w:webHidden/>
              </w:rPr>
              <w:tab/>
            </w:r>
            <w:r w:rsidR="000948DB">
              <w:rPr>
                <w:noProof/>
                <w:webHidden/>
              </w:rPr>
              <w:fldChar w:fldCharType="begin"/>
            </w:r>
            <w:r w:rsidR="000948DB">
              <w:rPr>
                <w:noProof/>
                <w:webHidden/>
              </w:rPr>
              <w:instrText xml:space="preserve"> PAGEREF _Toc150984828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45EB884C" w14:textId="25943508"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29" w:history="1">
            <w:r w:rsidR="000948DB" w:rsidRPr="00F945FA">
              <w:rPr>
                <w:rStyle w:val="Lienhypertexte"/>
                <w:noProof/>
              </w:rPr>
              <w:t>9.</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Schéma batterie</w:t>
            </w:r>
            <w:r w:rsidR="000948DB">
              <w:rPr>
                <w:noProof/>
                <w:webHidden/>
              </w:rPr>
              <w:tab/>
            </w:r>
            <w:r w:rsidR="000948DB">
              <w:rPr>
                <w:noProof/>
                <w:webHidden/>
              </w:rPr>
              <w:fldChar w:fldCharType="begin"/>
            </w:r>
            <w:r w:rsidR="000948DB">
              <w:rPr>
                <w:noProof/>
                <w:webHidden/>
              </w:rPr>
              <w:instrText xml:space="preserve"> PAGEREF _Toc150984829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77D8B15C" w14:textId="76CD30F2"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0" w:history="1">
            <w:r w:rsidR="000948DB" w:rsidRPr="00F945FA">
              <w:rPr>
                <w:rStyle w:val="Lienhypertexte"/>
                <w:noProof/>
              </w:rPr>
              <w:t>10.</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Choix des pins</w:t>
            </w:r>
            <w:r w:rsidR="000948DB">
              <w:rPr>
                <w:noProof/>
                <w:webHidden/>
              </w:rPr>
              <w:tab/>
            </w:r>
            <w:r w:rsidR="000948DB">
              <w:rPr>
                <w:noProof/>
                <w:webHidden/>
              </w:rPr>
              <w:fldChar w:fldCharType="begin"/>
            </w:r>
            <w:r w:rsidR="000948DB">
              <w:rPr>
                <w:noProof/>
                <w:webHidden/>
              </w:rPr>
              <w:instrText xml:space="preserve"> PAGEREF _Toc150984830 \h </w:instrText>
            </w:r>
            <w:r w:rsidR="000948DB">
              <w:rPr>
                <w:noProof/>
                <w:webHidden/>
              </w:rPr>
            </w:r>
            <w:r w:rsidR="000948DB">
              <w:rPr>
                <w:noProof/>
                <w:webHidden/>
              </w:rPr>
              <w:fldChar w:fldCharType="separate"/>
            </w:r>
            <w:r w:rsidR="000948DB">
              <w:rPr>
                <w:noProof/>
                <w:webHidden/>
              </w:rPr>
              <w:t>22</w:t>
            </w:r>
            <w:r w:rsidR="000948DB">
              <w:rPr>
                <w:noProof/>
                <w:webHidden/>
              </w:rPr>
              <w:fldChar w:fldCharType="end"/>
            </w:r>
          </w:hyperlink>
        </w:p>
        <w:p w14:paraId="4F1909E3" w14:textId="3AB1CFCB"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1" w:history="1">
            <w:r w:rsidR="000948DB" w:rsidRPr="00F945FA">
              <w:rPr>
                <w:rStyle w:val="Lienhypertexte"/>
                <w:noProof/>
              </w:rPr>
              <w:t>11.</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PCB</w:t>
            </w:r>
            <w:r w:rsidR="000948DB">
              <w:rPr>
                <w:noProof/>
                <w:webHidden/>
              </w:rPr>
              <w:tab/>
            </w:r>
            <w:r w:rsidR="000948DB">
              <w:rPr>
                <w:noProof/>
                <w:webHidden/>
              </w:rPr>
              <w:fldChar w:fldCharType="begin"/>
            </w:r>
            <w:r w:rsidR="000948DB">
              <w:rPr>
                <w:noProof/>
                <w:webHidden/>
              </w:rPr>
              <w:instrText xml:space="preserve"> PAGEREF _Toc150984831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0E9D1FDC" w14:textId="2A22C31E"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2" w:history="1">
            <w:r w:rsidR="000948DB" w:rsidRPr="00F945FA">
              <w:rPr>
                <w:rStyle w:val="Lienhypertexte"/>
                <w:noProof/>
              </w:rPr>
              <w:t>11.1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Dimenssionnement de la carte</w:t>
            </w:r>
            <w:r w:rsidR="000948DB">
              <w:rPr>
                <w:noProof/>
                <w:webHidden/>
              </w:rPr>
              <w:tab/>
            </w:r>
            <w:r w:rsidR="000948DB">
              <w:rPr>
                <w:noProof/>
                <w:webHidden/>
              </w:rPr>
              <w:fldChar w:fldCharType="begin"/>
            </w:r>
            <w:r w:rsidR="000948DB">
              <w:rPr>
                <w:noProof/>
                <w:webHidden/>
              </w:rPr>
              <w:instrText xml:space="preserve"> PAGEREF _Toc150984832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3CDBFEF5" w14:textId="619E688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3" w:history="1">
            <w:r w:rsidR="000948DB" w:rsidRPr="00F945FA">
              <w:rPr>
                <w:rStyle w:val="Lienhypertexte"/>
                <w:noProof/>
              </w:rPr>
              <w:t>11.2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Placement</w:t>
            </w:r>
            <w:r w:rsidR="000948DB">
              <w:rPr>
                <w:noProof/>
                <w:webHidden/>
              </w:rPr>
              <w:tab/>
            </w:r>
            <w:r w:rsidR="000948DB">
              <w:rPr>
                <w:noProof/>
                <w:webHidden/>
              </w:rPr>
              <w:fldChar w:fldCharType="begin"/>
            </w:r>
            <w:r w:rsidR="000948DB">
              <w:rPr>
                <w:noProof/>
                <w:webHidden/>
              </w:rPr>
              <w:instrText xml:space="preserve"> PAGEREF _Toc150984833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5ED0D425" w14:textId="17ECBBEF"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34" w:history="1">
            <w:r w:rsidR="000948DB" w:rsidRPr="00F945FA">
              <w:rPr>
                <w:rStyle w:val="Lienhypertexte"/>
                <w:noProof/>
              </w:rPr>
              <w:t>11.2.1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Partie puissance</w:t>
            </w:r>
            <w:r w:rsidR="000948DB">
              <w:rPr>
                <w:noProof/>
                <w:webHidden/>
              </w:rPr>
              <w:tab/>
            </w:r>
            <w:r w:rsidR="000948DB">
              <w:rPr>
                <w:noProof/>
                <w:webHidden/>
              </w:rPr>
              <w:fldChar w:fldCharType="begin"/>
            </w:r>
            <w:r w:rsidR="000948DB">
              <w:rPr>
                <w:noProof/>
                <w:webHidden/>
              </w:rPr>
              <w:instrText xml:space="preserve"> PAGEREF _Toc150984834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0C6772CD" w14:textId="1470F58D"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35" w:history="1">
            <w:r w:rsidR="000948DB" w:rsidRPr="00F945FA">
              <w:rPr>
                <w:rStyle w:val="Lienhypertexte"/>
                <w:noProof/>
              </w:rPr>
              <w:t>11.2.2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Partie logique</w:t>
            </w:r>
            <w:r w:rsidR="000948DB">
              <w:rPr>
                <w:noProof/>
                <w:webHidden/>
              </w:rPr>
              <w:tab/>
            </w:r>
            <w:r w:rsidR="000948DB">
              <w:rPr>
                <w:noProof/>
                <w:webHidden/>
              </w:rPr>
              <w:fldChar w:fldCharType="begin"/>
            </w:r>
            <w:r w:rsidR="000948DB">
              <w:rPr>
                <w:noProof/>
                <w:webHidden/>
              </w:rPr>
              <w:instrText xml:space="preserve"> PAGEREF _Toc150984835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77ABD067" w14:textId="4AEA00E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6" w:history="1">
            <w:r w:rsidR="000948DB" w:rsidRPr="00F945FA">
              <w:rPr>
                <w:rStyle w:val="Lienhypertexte"/>
                <w:noProof/>
              </w:rPr>
              <w:t>11.3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Routage</w:t>
            </w:r>
            <w:r w:rsidR="000948DB">
              <w:rPr>
                <w:noProof/>
                <w:webHidden/>
              </w:rPr>
              <w:tab/>
            </w:r>
            <w:r w:rsidR="000948DB">
              <w:rPr>
                <w:noProof/>
                <w:webHidden/>
              </w:rPr>
              <w:fldChar w:fldCharType="begin"/>
            </w:r>
            <w:r w:rsidR="000948DB">
              <w:rPr>
                <w:noProof/>
                <w:webHidden/>
              </w:rPr>
              <w:instrText xml:space="preserve"> PAGEREF _Toc150984836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1566E686" w14:textId="68D34291"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7" w:history="1">
            <w:r w:rsidR="000948DB" w:rsidRPr="00F945FA">
              <w:rPr>
                <w:rStyle w:val="Lienhypertexte"/>
                <w:noProof/>
              </w:rPr>
              <w:t>11.4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Montage et problême</w:t>
            </w:r>
            <w:r w:rsidR="000948DB">
              <w:rPr>
                <w:noProof/>
                <w:webHidden/>
              </w:rPr>
              <w:tab/>
            </w:r>
            <w:r w:rsidR="000948DB">
              <w:rPr>
                <w:noProof/>
                <w:webHidden/>
              </w:rPr>
              <w:fldChar w:fldCharType="begin"/>
            </w:r>
            <w:r w:rsidR="000948DB">
              <w:rPr>
                <w:noProof/>
                <w:webHidden/>
              </w:rPr>
              <w:instrText xml:space="preserve"> PAGEREF _Toc150984837 \h </w:instrText>
            </w:r>
            <w:r w:rsidR="000948DB">
              <w:rPr>
                <w:noProof/>
                <w:webHidden/>
              </w:rPr>
            </w:r>
            <w:r w:rsidR="000948DB">
              <w:rPr>
                <w:noProof/>
                <w:webHidden/>
              </w:rPr>
              <w:fldChar w:fldCharType="separate"/>
            </w:r>
            <w:r w:rsidR="000948DB">
              <w:rPr>
                <w:noProof/>
                <w:webHidden/>
              </w:rPr>
              <w:t>27</w:t>
            </w:r>
            <w:r w:rsidR="000948DB">
              <w:rPr>
                <w:noProof/>
                <w:webHidden/>
              </w:rPr>
              <w:fldChar w:fldCharType="end"/>
            </w:r>
          </w:hyperlink>
        </w:p>
        <w:p w14:paraId="27A653C2" w14:textId="2CFBD75A"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8" w:history="1">
            <w:r w:rsidR="000948DB" w:rsidRPr="00F945FA">
              <w:rPr>
                <w:rStyle w:val="Lienhypertexte"/>
                <w:noProof/>
              </w:rPr>
              <w:t>12.</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Communication avec les LED</w:t>
            </w:r>
            <w:r w:rsidR="000948DB">
              <w:rPr>
                <w:noProof/>
                <w:webHidden/>
              </w:rPr>
              <w:tab/>
            </w:r>
            <w:r w:rsidR="000948DB">
              <w:rPr>
                <w:noProof/>
                <w:webHidden/>
              </w:rPr>
              <w:fldChar w:fldCharType="begin"/>
            </w:r>
            <w:r w:rsidR="000948DB">
              <w:rPr>
                <w:noProof/>
                <w:webHidden/>
              </w:rPr>
              <w:instrText xml:space="preserve"> PAGEREF _Toc150984838 \h </w:instrText>
            </w:r>
            <w:r w:rsidR="000948DB">
              <w:rPr>
                <w:noProof/>
                <w:webHidden/>
              </w:rPr>
            </w:r>
            <w:r w:rsidR="000948DB">
              <w:rPr>
                <w:noProof/>
                <w:webHidden/>
              </w:rPr>
              <w:fldChar w:fldCharType="separate"/>
            </w:r>
            <w:r w:rsidR="000948DB">
              <w:rPr>
                <w:noProof/>
                <w:webHidden/>
              </w:rPr>
              <w:t>29</w:t>
            </w:r>
            <w:r w:rsidR="000948DB">
              <w:rPr>
                <w:noProof/>
                <w:webHidden/>
              </w:rPr>
              <w:fldChar w:fldCharType="end"/>
            </w:r>
          </w:hyperlink>
        </w:p>
        <w:p w14:paraId="32E81258" w14:textId="6A20DD84"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9" w:history="1">
            <w:r w:rsidR="000948DB" w:rsidRPr="00F945FA">
              <w:rPr>
                <w:rStyle w:val="Lienhypertexte"/>
                <w:noProof/>
              </w:rPr>
              <w:t>13.</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Code</w:t>
            </w:r>
            <w:r w:rsidR="000948DB">
              <w:rPr>
                <w:noProof/>
                <w:webHidden/>
              </w:rPr>
              <w:tab/>
            </w:r>
            <w:r w:rsidR="000948DB">
              <w:rPr>
                <w:noProof/>
                <w:webHidden/>
              </w:rPr>
              <w:fldChar w:fldCharType="begin"/>
            </w:r>
            <w:r w:rsidR="000948DB">
              <w:rPr>
                <w:noProof/>
                <w:webHidden/>
              </w:rPr>
              <w:instrText xml:space="preserve"> PAGEREF _Toc150984839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C147DC8" w14:textId="31057FEA"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0" w:history="1">
            <w:r w:rsidR="000948DB" w:rsidRPr="00F945FA">
              <w:rPr>
                <w:rStyle w:val="Lienhypertexte"/>
                <w:noProof/>
              </w:rPr>
              <w:t>13.1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harmony</w:t>
            </w:r>
            <w:r w:rsidR="000948DB">
              <w:rPr>
                <w:noProof/>
                <w:webHidden/>
              </w:rPr>
              <w:tab/>
            </w:r>
            <w:r w:rsidR="000948DB">
              <w:rPr>
                <w:noProof/>
                <w:webHidden/>
              </w:rPr>
              <w:fldChar w:fldCharType="begin"/>
            </w:r>
            <w:r w:rsidR="000948DB">
              <w:rPr>
                <w:noProof/>
                <w:webHidden/>
              </w:rPr>
              <w:instrText xml:space="preserve"> PAGEREF _Toc150984840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92A23E6" w14:textId="5206CEB2"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41" w:history="1">
            <w:r w:rsidR="000948DB" w:rsidRPr="00F945FA">
              <w:rPr>
                <w:rStyle w:val="Lienhypertexte"/>
                <w:noProof/>
              </w:rPr>
              <w:t>13.1.1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Pin settings :</w:t>
            </w:r>
            <w:r w:rsidR="000948DB">
              <w:rPr>
                <w:noProof/>
                <w:webHidden/>
              </w:rPr>
              <w:tab/>
            </w:r>
            <w:r w:rsidR="000948DB">
              <w:rPr>
                <w:noProof/>
                <w:webHidden/>
              </w:rPr>
              <w:fldChar w:fldCharType="begin"/>
            </w:r>
            <w:r w:rsidR="000948DB">
              <w:rPr>
                <w:noProof/>
                <w:webHidden/>
              </w:rPr>
              <w:instrText xml:space="preserve"> PAGEREF _Toc150984841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30AFD18C" w14:textId="31238962"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42" w:history="1">
            <w:r w:rsidR="000948DB" w:rsidRPr="00F945FA">
              <w:rPr>
                <w:rStyle w:val="Lienhypertexte"/>
                <w:noProof/>
              </w:rPr>
              <w:t>13.1.2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Timer 1 :</w:t>
            </w:r>
            <w:r w:rsidR="000948DB">
              <w:rPr>
                <w:noProof/>
                <w:webHidden/>
              </w:rPr>
              <w:tab/>
            </w:r>
            <w:r w:rsidR="000948DB">
              <w:rPr>
                <w:noProof/>
                <w:webHidden/>
              </w:rPr>
              <w:fldChar w:fldCharType="begin"/>
            </w:r>
            <w:r w:rsidR="000948DB">
              <w:rPr>
                <w:noProof/>
                <w:webHidden/>
              </w:rPr>
              <w:instrText xml:space="preserve"> PAGEREF _Toc150984842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6406BB07" w14:textId="550DAC88"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43" w:history="1">
            <w:r w:rsidR="000948DB" w:rsidRPr="00F945FA">
              <w:rPr>
                <w:rStyle w:val="Lienhypertexte"/>
                <w:noProof/>
              </w:rPr>
              <w:t>13.1.3</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_Toc150984843 \h </w:instrText>
            </w:r>
            <w:r w:rsidR="000948DB">
              <w:rPr>
                <w:noProof/>
                <w:webHidden/>
              </w:rPr>
            </w:r>
            <w:r w:rsidR="000948DB">
              <w:rPr>
                <w:noProof/>
                <w:webHidden/>
              </w:rPr>
              <w:fldChar w:fldCharType="separate"/>
            </w:r>
            <w:r w:rsidR="000948DB">
              <w:rPr>
                <w:noProof/>
                <w:webHidden/>
              </w:rPr>
              <w:t>32</w:t>
            </w:r>
            <w:r w:rsidR="000948DB">
              <w:rPr>
                <w:noProof/>
                <w:webHidden/>
              </w:rPr>
              <w:fldChar w:fldCharType="end"/>
            </w:r>
          </w:hyperlink>
        </w:p>
        <w:p w14:paraId="7141ED35" w14:textId="74FE26FC"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4" w:history="1">
            <w:r w:rsidR="000948DB" w:rsidRPr="00F945FA">
              <w:rPr>
                <w:rStyle w:val="Lienhypertexte"/>
                <w:noProof/>
              </w:rPr>
              <w:t>13.2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LED</w:t>
            </w:r>
            <w:r w:rsidR="000948DB">
              <w:rPr>
                <w:noProof/>
                <w:webHidden/>
              </w:rPr>
              <w:tab/>
            </w:r>
            <w:r w:rsidR="000948DB">
              <w:rPr>
                <w:noProof/>
                <w:webHidden/>
              </w:rPr>
              <w:fldChar w:fldCharType="begin"/>
            </w:r>
            <w:r w:rsidR="000948DB">
              <w:rPr>
                <w:noProof/>
                <w:webHidden/>
              </w:rPr>
              <w:instrText xml:space="preserve"> PAGEREF _Toc150984844 \h </w:instrText>
            </w:r>
            <w:r w:rsidR="000948DB">
              <w:rPr>
                <w:noProof/>
                <w:webHidden/>
              </w:rPr>
            </w:r>
            <w:r w:rsidR="000948DB">
              <w:rPr>
                <w:noProof/>
                <w:webHidden/>
              </w:rPr>
              <w:fldChar w:fldCharType="separate"/>
            </w:r>
            <w:r w:rsidR="000948DB">
              <w:rPr>
                <w:noProof/>
                <w:webHidden/>
              </w:rPr>
              <w:t>33</w:t>
            </w:r>
            <w:r w:rsidR="000948DB">
              <w:rPr>
                <w:noProof/>
                <w:webHidden/>
              </w:rPr>
              <w:fldChar w:fldCharType="end"/>
            </w:r>
          </w:hyperlink>
        </w:p>
        <w:p w14:paraId="0935F927" w14:textId="7B4100A3"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5" w:history="1">
            <w:r w:rsidR="000948DB" w:rsidRPr="00F945FA">
              <w:rPr>
                <w:rStyle w:val="Lienhypertexte"/>
                <w:noProof/>
              </w:rPr>
              <w:t>13.3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Message</w:t>
            </w:r>
            <w:r w:rsidR="000948DB">
              <w:rPr>
                <w:noProof/>
                <w:webHidden/>
              </w:rPr>
              <w:tab/>
            </w:r>
            <w:r w:rsidR="000948DB">
              <w:rPr>
                <w:noProof/>
                <w:webHidden/>
              </w:rPr>
              <w:fldChar w:fldCharType="begin"/>
            </w:r>
            <w:r w:rsidR="000948DB">
              <w:rPr>
                <w:noProof/>
                <w:webHidden/>
              </w:rPr>
              <w:instrText xml:space="preserve"> PAGEREF _Toc150984845 \h </w:instrText>
            </w:r>
            <w:r w:rsidR="000948DB">
              <w:rPr>
                <w:noProof/>
                <w:webHidden/>
              </w:rPr>
            </w:r>
            <w:r w:rsidR="000948DB">
              <w:rPr>
                <w:noProof/>
                <w:webHidden/>
              </w:rPr>
              <w:fldChar w:fldCharType="separate"/>
            </w:r>
            <w:r w:rsidR="000948DB">
              <w:rPr>
                <w:noProof/>
                <w:webHidden/>
              </w:rPr>
              <w:t>35</w:t>
            </w:r>
            <w:r w:rsidR="000948DB">
              <w:rPr>
                <w:noProof/>
                <w:webHidden/>
              </w:rPr>
              <w:fldChar w:fldCharType="end"/>
            </w:r>
          </w:hyperlink>
        </w:p>
        <w:p w14:paraId="76A3FA0C" w14:textId="2A80C481"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6" w:history="1">
            <w:r w:rsidR="000948DB" w:rsidRPr="00F945FA">
              <w:rPr>
                <w:rStyle w:val="Lienhypertexte"/>
                <w:noProof/>
              </w:rPr>
              <w:t>13.4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Autres fonctions</w:t>
            </w:r>
            <w:r w:rsidR="000948DB">
              <w:rPr>
                <w:noProof/>
                <w:webHidden/>
              </w:rPr>
              <w:tab/>
            </w:r>
            <w:r w:rsidR="000948DB">
              <w:rPr>
                <w:noProof/>
                <w:webHidden/>
              </w:rPr>
              <w:fldChar w:fldCharType="begin"/>
            </w:r>
            <w:r w:rsidR="000948DB">
              <w:rPr>
                <w:noProof/>
                <w:webHidden/>
              </w:rPr>
              <w:instrText xml:space="preserve"> PAGEREF _Toc150984846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0BBC96FF" w14:textId="2B8B09E8"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7" w:history="1">
            <w:r w:rsidR="000948DB" w:rsidRPr="00F945FA">
              <w:rPr>
                <w:rStyle w:val="Lienhypertexte"/>
                <w:noProof/>
              </w:rPr>
              <w:t>13.5</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Problème et module wifi</w:t>
            </w:r>
            <w:r w:rsidR="000948DB">
              <w:rPr>
                <w:noProof/>
                <w:webHidden/>
              </w:rPr>
              <w:tab/>
            </w:r>
            <w:r w:rsidR="000948DB">
              <w:rPr>
                <w:noProof/>
                <w:webHidden/>
              </w:rPr>
              <w:fldChar w:fldCharType="begin"/>
            </w:r>
            <w:r w:rsidR="000948DB">
              <w:rPr>
                <w:noProof/>
                <w:webHidden/>
              </w:rPr>
              <w:instrText xml:space="preserve"> PAGEREF _Toc150984847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5CF97932" w14:textId="71A546C0"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48" w:history="1">
            <w:r w:rsidR="000948DB" w:rsidRPr="00F945FA">
              <w:rPr>
                <w:rStyle w:val="Lienhypertexte"/>
                <w:noProof/>
              </w:rPr>
              <w:t>14.</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Mecanique</w:t>
            </w:r>
            <w:r w:rsidR="000948DB">
              <w:rPr>
                <w:noProof/>
                <w:webHidden/>
              </w:rPr>
              <w:tab/>
            </w:r>
            <w:r w:rsidR="000948DB">
              <w:rPr>
                <w:noProof/>
                <w:webHidden/>
              </w:rPr>
              <w:fldChar w:fldCharType="begin"/>
            </w:r>
            <w:r w:rsidR="000948DB">
              <w:rPr>
                <w:noProof/>
                <w:webHidden/>
              </w:rPr>
              <w:instrText xml:space="preserve"> PAGEREF _Toc150984848 \h </w:instrText>
            </w:r>
            <w:r w:rsidR="000948DB">
              <w:rPr>
                <w:noProof/>
                <w:webHidden/>
              </w:rPr>
            </w:r>
            <w:r w:rsidR="000948DB">
              <w:rPr>
                <w:noProof/>
                <w:webHidden/>
              </w:rPr>
              <w:fldChar w:fldCharType="separate"/>
            </w:r>
            <w:r w:rsidR="000948DB">
              <w:rPr>
                <w:noProof/>
                <w:webHidden/>
              </w:rPr>
              <w:t>39</w:t>
            </w:r>
            <w:r w:rsidR="000948DB">
              <w:rPr>
                <w:noProof/>
                <w:webHidden/>
              </w:rPr>
              <w:fldChar w:fldCharType="end"/>
            </w:r>
          </w:hyperlink>
        </w:p>
        <w:p w14:paraId="69AB54B8" w14:textId="06D76016"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9" w:history="1">
            <w:r w:rsidR="000948DB" w:rsidRPr="00F945FA">
              <w:rPr>
                <w:rStyle w:val="Lienhypertexte"/>
                <w:noProof/>
              </w:rPr>
              <w:t>14.1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Montage</w:t>
            </w:r>
            <w:r w:rsidR="000948DB">
              <w:rPr>
                <w:noProof/>
                <w:webHidden/>
              </w:rPr>
              <w:tab/>
            </w:r>
            <w:r w:rsidR="000948DB">
              <w:rPr>
                <w:noProof/>
                <w:webHidden/>
              </w:rPr>
              <w:fldChar w:fldCharType="begin"/>
            </w:r>
            <w:r w:rsidR="000948DB">
              <w:rPr>
                <w:noProof/>
                <w:webHidden/>
              </w:rPr>
              <w:instrText xml:space="preserve"> PAGEREF _Toc150984849 \h </w:instrText>
            </w:r>
            <w:r w:rsidR="000948DB">
              <w:rPr>
                <w:noProof/>
                <w:webHidden/>
              </w:rPr>
            </w:r>
            <w:r w:rsidR="000948DB">
              <w:rPr>
                <w:noProof/>
                <w:webHidden/>
              </w:rPr>
              <w:fldChar w:fldCharType="separate"/>
            </w:r>
            <w:r w:rsidR="000948DB">
              <w:rPr>
                <w:noProof/>
                <w:webHidden/>
              </w:rPr>
              <w:t>41</w:t>
            </w:r>
            <w:r w:rsidR="000948DB">
              <w:rPr>
                <w:noProof/>
                <w:webHidden/>
              </w:rPr>
              <w:fldChar w:fldCharType="end"/>
            </w:r>
          </w:hyperlink>
        </w:p>
        <w:p w14:paraId="6CDE03B6" w14:textId="2BDA1452"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0" w:history="1">
            <w:r w:rsidR="000948DB" w:rsidRPr="00F945FA">
              <w:rPr>
                <w:rStyle w:val="Lienhypertexte"/>
                <w:noProof/>
              </w:rPr>
              <w:t>15.</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Tests et mesures</w:t>
            </w:r>
            <w:r w:rsidR="000948DB">
              <w:rPr>
                <w:noProof/>
                <w:webHidden/>
              </w:rPr>
              <w:tab/>
            </w:r>
            <w:r w:rsidR="000948DB">
              <w:rPr>
                <w:noProof/>
                <w:webHidden/>
              </w:rPr>
              <w:fldChar w:fldCharType="begin"/>
            </w:r>
            <w:r w:rsidR="000948DB">
              <w:rPr>
                <w:noProof/>
                <w:webHidden/>
              </w:rPr>
              <w:instrText xml:space="preserve"> PAGEREF _Toc150984850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C415A66" w14:textId="7D799D6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1" w:history="1">
            <w:r w:rsidR="000948DB" w:rsidRPr="00F945FA">
              <w:rPr>
                <w:rStyle w:val="Lienhypertexte"/>
                <w:noProof/>
              </w:rPr>
              <w:t>15.1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Alimentation</w:t>
            </w:r>
            <w:r w:rsidR="000948DB">
              <w:rPr>
                <w:noProof/>
                <w:webHidden/>
              </w:rPr>
              <w:tab/>
            </w:r>
            <w:r w:rsidR="000948DB">
              <w:rPr>
                <w:noProof/>
                <w:webHidden/>
              </w:rPr>
              <w:fldChar w:fldCharType="begin"/>
            </w:r>
            <w:r w:rsidR="000948DB">
              <w:rPr>
                <w:noProof/>
                <w:webHidden/>
              </w:rPr>
              <w:instrText xml:space="preserve"> PAGEREF _Toc150984851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235C982" w14:textId="08677E4C"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2" w:history="1">
            <w:r w:rsidR="000948DB" w:rsidRPr="00F945FA">
              <w:rPr>
                <w:rStyle w:val="Lienhypertexte"/>
                <w:noProof/>
              </w:rPr>
              <w:t>15.2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_Toc150984852 \h </w:instrText>
            </w:r>
            <w:r w:rsidR="000948DB">
              <w:rPr>
                <w:noProof/>
                <w:webHidden/>
              </w:rPr>
            </w:r>
            <w:r w:rsidR="000948DB">
              <w:rPr>
                <w:noProof/>
                <w:webHidden/>
              </w:rPr>
              <w:fldChar w:fldCharType="separate"/>
            </w:r>
            <w:r w:rsidR="000948DB">
              <w:rPr>
                <w:noProof/>
                <w:webHidden/>
              </w:rPr>
              <w:t>44</w:t>
            </w:r>
            <w:r w:rsidR="000948DB">
              <w:rPr>
                <w:noProof/>
                <w:webHidden/>
              </w:rPr>
              <w:fldChar w:fldCharType="end"/>
            </w:r>
          </w:hyperlink>
        </w:p>
        <w:p w14:paraId="34803A86" w14:textId="7DEC83F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3" w:history="1">
            <w:r w:rsidR="000948DB" w:rsidRPr="00F945FA">
              <w:rPr>
                <w:rStyle w:val="Lienhypertexte"/>
                <w:noProof/>
              </w:rPr>
              <w:t>15.3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Durée de fonction</w:t>
            </w:r>
            <w:r w:rsidR="000948DB">
              <w:rPr>
                <w:noProof/>
                <w:webHidden/>
              </w:rPr>
              <w:tab/>
            </w:r>
            <w:r w:rsidR="000948DB">
              <w:rPr>
                <w:noProof/>
                <w:webHidden/>
              </w:rPr>
              <w:fldChar w:fldCharType="begin"/>
            </w:r>
            <w:r w:rsidR="000948DB">
              <w:rPr>
                <w:noProof/>
                <w:webHidden/>
              </w:rPr>
              <w:instrText xml:space="preserve"> PAGEREF _Toc150984853 \h </w:instrText>
            </w:r>
            <w:r w:rsidR="000948DB">
              <w:rPr>
                <w:noProof/>
                <w:webHidden/>
              </w:rPr>
            </w:r>
            <w:r w:rsidR="000948DB">
              <w:rPr>
                <w:noProof/>
                <w:webHidden/>
              </w:rPr>
              <w:fldChar w:fldCharType="separate"/>
            </w:r>
            <w:r w:rsidR="000948DB">
              <w:rPr>
                <w:noProof/>
                <w:webHidden/>
              </w:rPr>
              <w:t>46</w:t>
            </w:r>
            <w:r w:rsidR="000948DB">
              <w:rPr>
                <w:noProof/>
                <w:webHidden/>
              </w:rPr>
              <w:fldChar w:fldCharType="end"/>
            </w:r>
          </w:hyperlink>
        </w:p>
        <w:p w14:paraId="3651E64B" w14:textId="54F2A6AB"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4" w:history="1">
            <w:r w:rsidR="000948DB" w:rsidRPr="00F945FA">
              <w:rPr>
                <w:rStyle w:val="Lienhypertexte"/>
                <w:noProof/>
              </w:rPr>
              <w:t>15.4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Consommation</w:t>
            </w:r>
            <w:r w:rsidR="000948DB">
              <w:rPr>
                <w:noProof/>
                <w:webHidden/>
              </w:rPr>
              <w:tab/>
            </w:r>
            <w:r w:rsidR="000948DB">
              <w:rPr>
                <w:noProof/>
                <w:webHidden/>
              </w:rPr>
              <w:fldChar w:fldCharType="begin"/>
            </w:r>
            <w:r w:rsidR="000948DB">
              <w:rPr>
                <w:noProof/>
                <w:webHidden/>
              </w:rPr>
              <w:instrText xml:space="preserve"> PAGEREF _Toc150984854 \h </w:instrText>
            </w:r>
            <w:r w:rsidR="000948DB">
              <w:rPr>
                <w:noProof/>
                <w:webHidden/>
              </w:rPr>
            </w:r>
            <w:r w:rsidR="000948DB">
              <w:rPr>
                <w:noProof/>
                <w:webHidden/>
              </w:rPr>
              <w:fldChar w:fldCharType="separate"/>
            </w:r>
            <w:r w:rsidR="000948DB">
              <w:rPr>
                <w:noProof/>
                <w:webHidden/>
              </w:rPr>
              <w:t>48</w:t>
            </w:r>
            <w:r w:rsidR="000948DB">
              <w:rPr>
                <w:noProof/>
                <w:webHidden/>
              </w:rPr>
              <w:fldChar w:fldCharType="end"/>
            </w:r>
          </w:hyperlink>
        </w:p>
        <w:p w14:paraId="7EFCAD40" w14:textId="67AED3C6"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5" w:history="1">
            <w:r w:rsidR="000948DB" w:rsidRPr="00F945FA">
              <w:rPr>
                <w:rStyle w:val="Lienhypertexte"/>
                <w:noProof/>
              </w:rPr>
              <w:t>16.</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Stade d’avancement</w:t>
            </w:r>
            <w:r w:rsidR="000948DB">
              <w:rPr>
                <w:noProof/>
                <w:webHidden/>
              </w:rPr>
              <w:tab/>
            </w:r>
            <w:r w:rsidR="000948DB">
              <w:rPr>
                <w:noProof/>
                <w:webHidden/>
              </w:rPr>
              <w:fldChar w:fldCharType="begin"/>
            </w:r>
            <w:r w:rsidR="000948DB">
              <w:rPr>
                <w:noProof/>
                <w:webHidden/>
              </w:rPr>
              <w:instrText xml:space="preserve"> PAGEREF _Toc150984855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3E8F6091" w14:textId="768302B4"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6" w:history="1">
            <w:r w:rsidR="000948DB" w:rsidRPr="00F945FA">
              <w:rPr>
                <w:rStyle w:val="Lienhypertexte"/>
                <w:noProof/>
              </w:rPr>
              <w:t>17.</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Conclusion</w:t>
            </w:r>
            <w:r w:rsidR="000948DB">
              <w:rPr>
                <w:noProof/>
                <w:webHidden/>
              </w:rPr>
              <w:tab/>
            </w:r>
            <w:r w:rsidR="000948DB">
              <w:rPr>
                <w:noProof/>
                <w:webHidden/>
              </w:rPr>
              <w:fldChar w:fldCharType="begin"/>
            </w:r>
            <w:r w:rsidR="000948DB">
              <w:rPr>
                <w:noProof/>
                <w:webHidden/>
              </w:rPr>
              <w:instrText xml:space="preserve"> PAGEREF _Toc150984856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1D787F4F" w14:textId="6190C0BC"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7" w:history="1">
            <w:r w:rsidR="000948DB" w:rsidRPr="00F945FA">
              <w:rPr>
                <w:rStyle w:val="Lienhypertexte"/>
                <w:noProof/>
              </w:rPr>
              <w:t>18.</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Annexe</w:t>
            </w:r>
            <w:r w:rsidR="000948DB">
              <w:rPr>
                <w:noProof/>
                <w:webHidden/>
              </w:rPr>
              <w:tab/>
            </w:r>
            <w:r w:rsidR="000948DB">
              <w:rPr>
                <w:noProof/>
                <w:webHidden/>
              </w:rPr>
              <w:fldChar w:fldCharType="begin"/>
            </w:r>
            <w:r w:rsidR="000948DB">
              <w:rPr>
                <w:noProof/>
                <w:webHidden/>
              </w:rPr>
              <w:instrText xml:space="preserve"> PAGEREF _Toc150984857 \h </w:instrText>
            </w:r>
            <w:r w:rsidR="000948DB">
              <w:rPr>
                <w:noProof/>
                <w:webHidden/>
              </w:rPr>
            </w:r>
            <w:r w:rsidR="000948DB">
              <w:rPr>
                <w:noProof/>
                <w:webHidden/>
              </w:rPr>
              <w:fldChar w:fldCharType="separate"/>
            </w:r>
            <w:r w:rsidR="000948DB">
              <w:rPr>
                <w:noProof/>
                <w:webHidden/>
              </w:rPr>
              <w:t>51</w:t>
            </w:r>
            <w:r w:rsidR="000948DB">
              <w:rPr>
                <w:noProof/>
                <w:webHidden/>
              </w:rPr>
              <w:fldChar w:fldCharType="end"/>
            </w:r>
          </w:hyperlink>
        </w:p>
        <w:p w14:paraId="4F8F9878" w14:textId="32B8AB01" w:rsidR="005954FF" w:rsidRDefault="005954FF">
          <w:r>
            <w:rPr>
              <w:b/>
              <w:bCs/>
              <w:lang w:val="fr-FR"/>
            </w:rPr>
            <w:fldChar w:fldCharType="end"/>
          </w:r>
        </w:p>
      </w:sdtContent>
    </w:sdt>
    <w:p w14:paraId="52D90F74" w14:textId="77777777" w:rsidR="005954FF" w:rsidRDefault="005954FF">
      <w:pPr>
        <w:rPr>
          <w:b/>
          <w:caps/>
          <w:sz w:val="24"/>
        </w:rPr>
      </w:pPr>
      <w:r>
        <w:br w:type="page"/>
      </w:r>
    </w:p>
    <w:p w14:paraId="6C32C980" w14:textId="783837DB" w:rsidR="00685F82" w:rsidRPr="00685F82" w:rsidRDefault="004041E2" w:rsidP="00685F82">
      <w:pPr>
        <w:pStyle w:val="Titre"/>
        <w:pBdr>
          <w:bottom w:val="single" w:sz="4" w:space="1" w:color="auto"/>
        </w:pBdr>
      </w:pPr>
      <w:r>
        <w:lastRenderedPageBreak/>
        <w:t xml:space="preserve">Phase </w:t>
      </w:r>
      <w:r w:rsidR="00685F82" w:rsidRPr="00685F82">
        <w:t>Pré-étude</w:t>
      </w:r>
    </w:p>
    <w:p w14:paraId="73693712" w14:textId="77777777" w:rsidR="005C3337" w:rsidRDefault="005C3337" w:rsidP="005C3337">
      <w:pPr>
        <w:pStyle w:val="Titre1"/>
      </w:pPr>
      <w:bookmarkStart w:id="0" w:name="_Toc150984795"/>
      <w:r>
        <w:t>Cahier des charges</w:t>
      </w:r>
      <w:bookmarkEnd w:id="0"/>
    </w:p>
    <w:p w14:paraId="00C5C769" w14:textId="77777777" w:rsidR="009B7E79" w:rsidRPr="009B7E79" w:rsidRDefault="009B7E79" w:rsidP="009B7E79">
      <w:pPr>
        <w:pStyle w:val="Para1"/>
        <w:rPr>
          <w:rFonts w:asciiTheme="minorHAnsi" w:hAnsiTheme="minorHAnsi" w:cstheme="minorHAnsi"/>
          <w:sz w:val="22"/>
          <w:szCs w:val="22"/>
        </w:rPr>
      </w:pPr>
    </w:p>
    <w:p w14:paraId="2672AC3F" w14:textId="46D136F3"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Totem lumineux à LED</w:t>
      </w:r>
      <w:r w:rsidR="004041E2" w:rsidRPr="009B7E79">
        <w:rPr>
          <w:rFonts w:asciiTheme="minorHAnsi" w:hAnsiTheme="minorHAnsi" w:cstheme="minorHAnsi"/>
          <w:sz w:val="22"/>
          <w:szCs w:val="22"/>
        </w:rPr>
        <w:t>s RGB</w:t>
      </w:r>
    </w:p>
    <w:p w14:paraId="1846A65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Animation colorée.</w:t>
      </w:r>
    </w:p>
    <w:p w14:paraId="6968D71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Possibilité d'afficher un mot ou un texte défilant.</w:t>
      </w:r>
    </w:p>
    <w:p w14:paraId="76113625"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Lisible depuis toutes directions.</w:t>
      </w:r>
    </w:p>
    <w:p w14:paraId="0D5715A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Tête à monter sur un mat pour l'élever.</w:t>
      </w:r>
    </w:p>
    <w:p w14:paraId="60E5F32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Alimentation sur batterie, rechargeable par </w:t>
      </w:r>
      <w:r w:rsidR="001651CA" w:rsidRPr="009B7E79">
        <w:rPr>
          <w:rFonts w:asciiTheme="minorHAnsi" w:hAnsiTheme="minorHAnsi" w:cstheme="minorHAnsi"/>
          <w:sz w:val="22"/>
          <w:szCs w:val="22"/>
        </w:rPr>
        <w:t>secteur</w:t>
      </w:r>
      <w:r w:rsidRPr="009B7E79">
        <w:rPr>
          <w:rFonts w:asciiTheme="minorHAnsi" w:hAnsiTheme="minorHAnsi" w:cstheme="minorHAnsi"/>
          <w:sz w:val="22"/>
          <w:szCs w:val="22"/>
        </w:rPr>
        <w:t xml:space="preserve"> et panneau solaire.</w:t>
      </w:r>
    </w:p>
    <w:p w14:paraId="70AD9F9D" w14:textId="6522D13C"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Longue autonomie, environ </w:t>
      </w:r>
      <w:r w:rsidR="004041E2" w:rsidRPr="009B7E79">
        <w:rPr>
          <w:rFonts w:asciiTheme="minorHAnsi" w:hAnsiTheme="minorHAnsi" w:cstheme="minorHAnsi"/>
          <w:sz w:val="22"/>
          <w:szCs w:val="22"/>
        </w:rPr>
        <w:t>12</w:t>
      </w:r>
      <w:r w:rsidRPr="009B7E79">
        <w:rPr>
          <w:rFonts w:asciiTheme="minorHAnsi" w:hAnsiTheme="minorHAnsi" w:cstheme="minorHAnsi"/>
          <w:sz w:val="22"/>
          <w:szCs w:val="22"/>
        </w:rPr>
        <w:t>H.</w:t>
      </w:r>
    </w:p>
    <w:p w14:paraId="4FD14DAF"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Commande via Wifi, 4G ou Bluetooth.</w:t>
      </w:r>
    </w:p>
    <w:p w14:paraId="2B9E11F6"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LED RGB - gestion de la batterie.</w:t>
      </w:r>
      <w:r w:rsidRPr="009B7E79">
        <w:rPr>
          <w:rFonts w:asciiTheme="minorHAnsi" w:hAnsiTheme="minorHAnsi" w:cstheme="minorHAnsi"/>
          <w:noProof/>
          <w:sz w:val="22"/>
          <w:szCs w:val="22"/>
          <w:lang w:eastAsia="fr-CH"/>
        </w:rPr>
        <w:t xml:space="preserve"> </w:t>
      </w:r>
    </w:p>
    <w:p w14:paraId="6A23C69B"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Utilisable en extérieur.</w:t>
      </w:r>
    </w:p>
    <w:p w14:paraId="79872A02" w14:textId="6335E6E9"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Gérer par un Pic32MX</w:t>
      </w:r>
    </w:p>
    <w:p w14:paraId="516378AD" w14:textId="77777777" w:rsidR="005C3337"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Affichage circulaire avec une matrice souple.</w:t>
      </w:r>
    </w:p>
    <w:p w14:paraId="276B6B33" w14:textId="77777777" w:rsidR="009B7E79" w:rsidRPr="009B7E79" w:rsidRDefault="009B7E79" w:rsidP="009B7E79">
      <w:pPr>
        <w:pStyle w:val="Paragraphedeliste"/>
        <w:spacing w:line="259" w:lineRule="auto"/>
        <w:ind w:left="714"/>
        <w:contextualSpacing/>
        <w:rPr>
          <w:rFonts w:asciiTheme="minorHAnsi" w:hAnsiTheme="minorHAnsi" w:cstheme="minorHAnsi"/>
          <w:sz w:val="22"/>
          <w:szCs w:val="22"/>
        </w:rPr>
      </w:pPr>
    </w:p>
    <w:p w14:paraId="56B68A26" w14:textId="24B23521" w:rsidR="005C3337" w:rsidRPr="001D7639" w:rsidRDefault="005C3337" w:rsidP="005C3337">
      <w:pPr>
        <w:pStyle w:val="Titre1"/>
      </w:pPr>
      <w:bookmarkStart w:id="1" w:name="_Toc150984796"/>
      <w:r>
        <w:t>S</w:t>
      </w:r>
      <w:r w:rsidR="00C167BB">
        <w:t>C</w:t>
      </w:r>
      <w:r>
        <w:t>héma blo</w:t>
      </w:r>
      <w:r w:rsidR="00C167BB">
        <w:t>C</w:t>
      </w:r>
      <w:r>
        <w:t xml:space="preserve"> et </w:t>
      </w:r>
      <w:r w:rsidR="00C167BB">
        <w:t>E</w:t>
      </w:r>
      <w:r>
        <w:t>xplication composant</w:t>
      </w:r>
      <w:r w:rsidR="00C167BB">
        <w:t>S</w:t>
      </w:r>
      <w:bookmarkEnd w:id="1"/>
    </w:p>
    <w:p w14:paraId="33DEB1C4" w14:textId="175D808C" w:rsidR="005C3337" w:rsidRDefault="00182906" w:rsidP="005C3337">
      <w:pPr>
        <w:spacing w:after="160" w:line="259" w:lineRule="auto"/>
        <w:contextualSpacing/>
        <w:rPr>
          <w:sz w:val="20"/>
        </w:rPr>
      </w:pPr>
      <w:r>
        <w:rPr>
          <w:noProof/>
        </w:rPr>
        <mc:AlternateContent>
          <mc:Choice Requires="wps">
            <w:drawing>
              <wp:anchor distT="0" distB="0" distL="114300" distR="114300" simplePos="0" relativeHeight="251669504" behindDoc="0" locked="0" layoutInCell="1" allowOverlap="1" wp14:anchorId="063B4626" wp14:editId="423F744D">
                <wp:simplePos x="0" y="0"/>
                <wp:positionH relativeFrom="column">
                  <wp:posOffset>3030220</wp:posOffset>
                </wp:positionH>
                <wp:positionV relativeFrom="paragraph">
                  <wp:posOffset>1499235</wp:posOffset>
                </wp:positionV>
                <wp:extent cx="637540" cy="126365"/>
                <wp:effectExtent l="19050" t="57150" r="10160" b="6985"/>
                <wp:wrapNone/>
                <wp:docPr id="469487448" name="Connecteur droit avec flèche 469487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7540" cy="12636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BA5970" id="_x0000_t32" coordsize="21600,21600" o:spt="32" o:oned="t" path="m,l21600,21600e" filled="f">
                <v:path arrowok="t" fillok="f" o:connecttype="none"/>
                <o:lock v:ext="edit" shapetype="t"/>
              </v:shapetype>
              <v:shape id="Connecteur droit avec flèche 469487448" o:spid="_x0000_s1026" type="#_x0000_t32" style="position:absolute;margin-left:238.6pt;margin-top:118.05pt;width:50.2pt;height:9.9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" strokecolor="black [3213]" strokeweight=".5pt">
                <v:stroke endarrow="block" joinstyle="miter"/>
                <o:lock v:ext="edit" shapetype="f"/>
              </v:shape>
            </w:pict>
          </mc:Fallback>
        </mc:AlternateContent>
      </w:r>
      <w:r>
        <w:rPr>
          <w:noProof/>
        </w:rPr>
        <mc:AlternateContent>
          <mc:Choice Requires="wpi">
            <w:drawing>
              <wp:anchor distT="0" distB="0" distL="114300" distR="114300" simplePos="0" relativeHeight="251670528" behindDoc="0" locked="0" layoutInCell="1" allowOverlap="1" wp14:anchorId="06719848" wp14:editId="3826A77E">
                <wp:simplePos x="0" y="0"/>
                <wp:positionH relativeFrom="column">
                  <wp:posOffset>3666490</wp:posOffset>
                </wp:positionH>
                <wp:positionV relativeFrom="paragraph">
                  <wp:posOffset>1685290</wp:posOffset>
                </wp:positionV>
                <wp:extent cx="19050" cy="18415"/>
                <wp:effectExtent l="53975" t="49530" r="41275" b="46355"/>
                <wp:wrapNone/>
                <wp:docPr id="469487447" name="Encre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19050" cy="18415"/>
                      </w14:xfrm>
                    </w14:contentPart>
                  </a:graphicData>
                </a:graphic>
                <wp14:sizeRelH relativeFrom="margin">
                  <wp14:pctWidth>0</wp14:pctWidth>
                </wp14:sizeRelH>
                <wp14:sizeRelV relativeFrom="margin">
                  <wp14:pctHeight>0</wp14:pctHeight>
                </wp14:sizeRelV>
              </wp:anchor>
            </w:drawing>
          </mc:Choice>
          <mc:Fallback>
            <w:pict>
              <v:shapetype w14:anchorId="3B9409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8" o:spid="_x0000_s1026" type="#_x0000_t75" style="position:absolute;margin-left:4in;margin-top:96.45pt;width:2.9pt;height: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">
                <v:imagedata r:id="rId13" o:title=""/>
                <o:lock v:ext="edit" rotation="t" verticies="t" shapetype="t"/>
              </v:shape>
            </w:pict>
          </mc:Fallback>
        </mc:AlternateContent>
      </w:r>
      <w:r>
        <w:rPr>
          <w:noProof/>
        </w:rPr>
        <mc:AlternateContent>
          <mc:Choice Requires="wps">
            <w:drawing>
              <wp:anchor distT="0" distB="0" distL="114300" distR="114300" simplePos="0" relativeHeight="251668480" behindDoc="0" locked="0" layoutInCell="1" allowOverlap="1" wp14:anchorId="162F5FF1" wp14:editId="0A656A7B">
                <wp:simplePos x="0" y="0"/>
                <wp:positionH relativeFrom="column">
                  <wp:posOffset>3677285</wp:posOffset>
                </wp:positionH>
                <wp:positionV relativeFrom="paragraph">
                  <wp:posOffset>1567815</wp:posOffset>
                </wp:positionV>
                <wp:extent cx="821690" cy="450215"/>
                <wp:effectExtent l="0" t="0" r="0" b="6985"/>
                <wp:wrapNone/>
                <wp:docPr id="469487446" name="Rectangle 469487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690" cy="450215"/>
                        </a:xfrm>
                        <a:prstGeom prst="rect">
                          <a:avLst/>
                        </a:prstGeom>
                        <a:ln/>
                      </wps:spPr>
                      <wps:style>
                        <a:lnRef idx="2">
                          <a:schemeClr val="dk1"/>
                        </a:lnRef>
                        <a:fillRef idx="1">
                          <a:schemeClr val="lt1"/>
                        </a:fillRef>
                        <a:effectRef idx="0">
                          <a:schemeClr val="dk1"/>
                        </a:effectRef>
                        <a:fontRef idx="minor">
                          <a:schemeClr val="dk1"/>
                        </a:fontRef>
                      </wps:style>
                      <wps:txbx>
                        <w:txbxContent>
                          <w:p w14:paraId="4A62F952" w14:textId="77777777" w:rsidR="00D61BB4" w:rsidRDefault="00D61BB4" w:rsidP="005C3337">
                            <w:pPr>
                              <w:jc w:val="center"/>
                            </w:pPr>
                            <w:r>
                              <w:t>Capteur de luminosité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F5FF1" id="Rectangle 469487446" o:spid="_x0000_s1026" style="position:absolute;margin-left:289.55pt;margin-top:123.45pt;width:64.7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" fillcolor="white [3201]" strokecolor="black [3200]" strokeweight="1pt">
                <v:path arrowok="t"/>
                <v:textbox>
                  <w:txbxContent>
                    <w:p w14:paraId="4A62F952" w14:textId="77777777" w:rsidR="00D61BB4" w:rsidRDefault="00D61BB4" w:rsidP="005C3337">
                      <w:pPr>
                        <w:jc w:val="center"/>
                      </w:pPr>
                      <w:r>
                        <w:t>Capteur de luminosité</w:t>
                      </w:r>
                    </w:p>
                  </w:txbxContent>
                </v:textbox>
              </v:rect>
            </w:pict>
          </mc:Fallback>
        </mc:AlternateContent>
      </w:r>
      <w:r w:rsidR="005C3337">
        <w:rPr>
          <w:noProof/>
        </w:rPr>
        <w:drawing>
          <wp:inline distT="0" distB="0" distL="0" distR="0" wp14:anchorId="35712648" wp14:editId="50D66987">
            <wp:extent cx="6480175" cy="47853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4785360"/>
                    </a:xfrm>
                    <a:prstGeom prst="rect">
                      <a:avLst/>
                    </a:prstGeom>
                  </pic:spPr>
                </pic:pic>
              </a:graphicData>
            </a:graphic>
          </wp:inline>
        </w:drawing>
      </w:r>
    </w:p>
    <w:p w14:paraId="01567D81" w14:textId="4B1F3FED" w:rsidR="00843B65" w:rsidRDefault="00843B65">
      <w:pPr>
        <w:rPr>
          <w:sz w:val="20"/>
        </w:rPr>
      </w:pPr>
      <w:r>
        <w:rPr>
          <w:sz w:val="20"/>
        </w:rPr>
        <w:br w:type="page"/>
      </w:r>
    </w:p>
    <w:p w14:paraId="08E441B1" w14:textId="77777777" w:rsidR="005C3337" w:rsidRDefault="005C3337" w:rsidP="005C3337">
      <w:pPr>
        <w:spacing w:after="160" w:line="259" w:lineRule="auto"/>
        <w:contextualSpacing/>
        <w:rPr>
          <w:sz w:val="20"/>
        </w:rPr>
      </w:pPr>
    </w:p>
    <w:p w14:paraId="6E197469" w14:textId="33EBE112" w:rsidR="005C3337" w:rsidRDefault="006E3166" w:rsidP="005C3337">
      <w:pPr>
        <w:pStyle w:val="Titre2"/>
      </w:pPr>
      <w:r>
        <w:t>ChoiX MicroControleur</w:t>
      </w:r>
    </w:p>
    <w:p w14:paraId="6193C2F9" w14:textId="77777777" w:rsidR="005C3337" w:rsidRPr="00043C1A" w:rsidRDefault="005C3337" w:rsidP="005C3337">
      <w:pPr>
        <w:pStyle w:val="Para2"/>
        <w:rPr>
          <w:rFonts w:asciiTheme="minorHAnsi" w:hAnsiTheme="minorHAnsi" w:cstheme="minorHAnsi"/>
        </w:rPr>
      </w:pPr>
    </w:p>
    <w:p w14:paraId="199E9CCB" w14:textId="4AAA08EC" w:rsidR="00043C1A" w:rsidRPr="00043C1A" w:rsidRDefault="00043C1A" w:rsidP="00843B65">
      <w:pPr>
        <w:pStyle w:val="Para2"/>
        <w:ind w:left="0" w:right="282"/>
        <w:rPr>
          <w:rFonts w:asciiTheme="minorHAnsi" w:hAnsiTheme="minorHAnsi" w:cstheme="minorHAnsi"/>
          <w:sz w:val="22"/>
          <w:szCs w:val="22"/>
        </w:rPr>
      </w:pPr>
      <w:r w:rsidRPr="00043C1A">
        <w:rPr>
          <w:rFonts w:asciiTheme="minorHAnsi" w:hAnsiTheme="minorHAnsi" w:cstheme="minorHAnsi"/>
          <w:sz w:val="22"/>
          <w:szCs w:val="22"/>
        </w:rPr>
        <w:t xml:space="preserve">Pour </w:t>
      </w:r>
      <w:r>
        <w:rPr>
          <w:rFonts w:asciiTheme="minorHAnsi" w:hAnsiTheme="minorHAnsi" w:cstheme="minorHAnsi"/>
          <w:sz w:val="22"/>
          <w:szCs w:val="22"/>
        </w:rPr>
        <w:t xml:space="preserve">les versions V0_1 et V1_1, le choix du microcontrôleur se porte sur un PIC 32, mais il se peut que dans des versions futurs, le choix se porte sur un uC STM32,ou un ESP32. </w:t>
      </w:r>
    </w:p>
    <w:p w14:paraId="7DF54238" w14:textId="031F62E2" w:rsidR="00043C1A" w:rsidRPr="00043C1A" w:rsidRDefault="00043C1A" w:rsidP="00043C1A">
      <w:pPr>
        <w:pStyle w:val="Para2"/>
        <w:ind w:left="0"/>
        <w:rPr>
          <w:rFonts w:asciiTheme="minorHAnsi" w:hAnsiTheme="minorHAnsi" w:cstheme="minorHAnsi"/>
          <w:sz w:val="22"/>
          <w:szCs w:val="22"/>
        </w:rPr>
      </w:pPr>
    </w:p>
    <w:p w14:paraId="54B06CFA" w14:textId="2FFB15CB" w:rsidR="0000299E" w:rsidRDefault="005C3337" w:rsidP="00D47D80">
      <w:pPr>
        <w:pStyle w:val="Para2"/>
        <w:numPr>
          <w:ilvl w:val="0"/>
          <w:numId w:val="14"/>
        </w:numPr>
        <w:rPr>
          <w:rFonts w:asciiTheme="minorHAnsi" w:hAnsiTheme="minorHAnsi" w:cstheme="minorHAnsi"/>
          <w:sz w:val="22"/>
          <w:szCs w:val="22"/>
        </w:rPr>
      </w:pPr>
      <w:r w:rsidRPr="00043C1A">
        <w:rPr>
          <w:rFonts w:asciiTheme="minorHAnsi" w:hAnsiTheme="minorHAnsi" w:cstheme="minorHAnsi"/>
          <w:sz w:val="22"/>
          <w:szCs w:val="22"/>
        </w:rPr>
        <w:t>choix microcontrôleur</w:t>
      </w:r>
      <w:r w:rsidR="00D47D80">
        <w:rPr>
          <w:rFonts w:asciiTheme="minorHAnsi" w:hAnsiTheme="minorHAnsi" w:cstheme="minorHAnsi"/>
          <w:sz w:val="22"/>
          <w:szCs w:val="22"/>
        </w:rPr>
        <w:t xml:space="preserve"> : </w:t>
      </w:r>
      <w:r w:rsidR="0000299E">
        <w:rPr>
          <w:rFonts w:asciiTheme="minorHAnsi" w:hAnsiTheme="minorHAnsi" w:cstheme="minorHAnsi"/>
          <w:sz w:val="22"/>
          <w:szCs w:val="22"/>
        </w:rPr>
        <w:t>doit posséder au minimum ces périphériques/options</w:t>
      </w:r>
      <w:r w:rsidR="006E3166" w:rsidRPr="00043C1A">
        <w:rPr>
          <w:rFonts w:asciiTheme="minorHAnsi" w:hAnsiTheme="minorHAnsi" w:cstheme="minorHAnsi"/>
          <w:sz w:val="22"/>
          <w:szCs w:val="22"/>
        </w:rPr>
        <w:t xml:space="preserve">: </w:t>
      </w:r>
    </w:p>
    <w:p w14:paraId="45464FCF" w14:textId="662126C8" w:rsidR="0000299E" w:rsidRDefault="007B6BA1" w:rsidP="007B6BA1">
      <w:pPr>
        <w:pStyle w:val="Para2"/>
        <w:ind w:left="0"/>
        <w:rPr>
          <w:rFonts w:asciiTheme="minorHAnsi" w:hAnsiTheme="minorHAnsi" w:cstheme="minorHAnsi"/>
          <w:sz w:val="22"/>
          <w:szCs w:val="22"/>
        </w:rPr>
      </w:pPr>
      <w:r>
        <w:rPr>
          <w:noProof/>
        </w:rPr>
        <w:drawing>
          <wp:anchor distT="0" distB="0" distL="114300" distR="114300" simplePos="0" relativeHeight="251701248" behindDoc="1" locked="0" layoutInCell="1" allowOverlap="1" wp14:anchorId="34CA22B1" wp14:editId="41DF9D34">
            <wp:simplePos x="0" y="0"/>
            <wp:positionH relativeFrom="column">
              <wp:posOffset>1675130</wp:posOffset>
            </wp:positionH>
            <wp:positionV relativeFrom="paragraph">
              <wp:posOffset>128905</wp:posOffset>
            </wp:positionV>
            <wp:extent cx="3263900" cy="2681605"/>
            <wp:effectExtent l="0" t="0" r="0" b="4445"/>
            <wp:wrapTight wrapText="bothSides">
              <wp:wrapPolygon edited="0">
                <wp:start x="0" y="0"/>
                <wp:lineTo x="0" y="21482"/>
                <wp:lineTo x="21432" y="21482"/>
                <wp:lineTo x="21432" y="0"/>
                <wp:lineTo x="0" y="0"/>
              </wp:wrapPolygon>
            </wp:wrapTight>
            <wp:docPr id="7256056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5681" name="Image 1" descr="Une image contenant texte, capture d’écran, Police,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263900" cy="2681605"/>
                    </a:xfrm>
                    <a:prstGeom prst="rect">
                      <a:avLst/>
                    </a:prstGeom>
                  </pic:spPr>
                </pic:pic>
              </a:graphicData>
            </a:graphic>
            <wp14:sizeRelH relativeFrom="page">
              <wp14:pctWidth>0</wp14:pctWidth>
            </wp14:sizeRelH>
            <wp14:sizeRelV relativeFrom="page">
              <wp14:pctHeight>0</wp14:pctHeight>
            </wp14:sizeRelV>
          </wp:anchor>
        </w:drawing>
      </w:r>
    </w:p>
    <w:p w14:paraId="7CABC64F" w14:textId="55AEC475" w:rsidR="005C3337" w:rsidRDefault="005C3337" w:rsidP="00043C1A">
      <w:pPr>
        <w:pStyle w:val="Para2"/>
        <w:ind w:left="567"/>
        <w:rPr>
          <w:rFonts w:asciiTheme="minorHAnsi" w:hAnsiTheme="minorHAnsi" w:cstheme="minorHAnsi"/>
          <w:sz w:val="22"/>
          <w:szCs w:val="22"/>
        </w:rPr>
      </w:pPr>
    </w:p>
    <w:p w14:paraId="42357493" w14:textId="40D14E3C" w:rsidR="007B6BA1" w:rsidRDefault="007B6BA1" w:rsidP="00043C1A">
      <w:pPr>
        <w:pStyle w:val="Para2"/>
        <w:ind w:left="567"/>
        <w:rPr>
          <w:rFonts w:asciiTheme="minorHAnsi" w:hAnsiTheme="minorHAnsi" w:cstheme="minorHAnsi"/>
          <w:sz w:val="22"/>
          <w:szCs w:val="22"/>
        </w:rPr>
      </w:pPr>
    </w:p>
    <w:p w14:paraId="253F309E" w14:textId="534C4816" w:rsidR="007B6BA1" w:rsidRDefault="007B6BA1" w:rsidP="00043C1A">
      <w:pPr>
        <w:pStyle w:val="Para2"/>
        <w:ind w:left="567"/>
        <w:rPr>
          <w:rFonts w:asciiTheme="minorHAnsi" w:hAnsiTheme="minorHAnsi" w:cstheme="minorHAnsi"/>
          <w:sz w:val="22"/>
          <w:szCs w:val="22"/>
        </w:rPr>
      </w:pPr>
    </w:p>
    <w:p w14:paraId="141F02A0" w14:textId="21346E49" w:rsidR="007B6BA1" w:rsidRDefault="007B6BA1" w:rsidP="00043C1A">
      <w:pPr>
        <w:pStyle w:val="Para2"/>
        <w:ind w:left="567"/>
        <w:rPr>
          <w:rFonts w:asciiTheme="minorHAnsi" w:hAnsiTheme="minorHAnsi" w:cstheme="minorHAnsi"/>
          <w:sz w:val="22"/>
          <w:szCs w:val="22"/>
        </w:rPr>
      </w:pPr>
    </w:p>
    <w:p w14:paraId="19F419BB" w14:textId="77777777" w:rsidR="007B6BA1" w:rsidRDefault="007B6BA1" w:rsidP="00043C1A">
      <w:pPr>
        <w:pStyle w:val="Para2"/>
        <w:ind w:left="567"/>
        <w:rPr>
          <w:rFonts w:asciiTheme="minorHAnsi" w:hAnsiTheme="minorHAnsi" w:cstheme="minorHAnsi"/>
          <w:sz w:val="22"/>
          <w:szCs w:val="22"/>
        </w:rPr>
      </w:pPr>
    </w:p>
    <w:p w14:paraId="4255057F" w14:textId="77777777" w:rsidR="007B6BA1" w:rsidRDefault="007B6BA1" w:rsidP="00043C1A">
      <w:pPr>
        <w:pStyle w:val="Para2"/>
        <w:ind w:left="567"/>
        <w:rPr>
          <w:rFonts w:asciiTheme="minorHAnsi" w:hAnsiTheme="minorHAnsi" w:cstheme="minorHAnsi"/>
          <w:sz w:val="22"/>
          <w:szCs w:val="22"/>
        </w:rPr>
      </w:pPr>
    </w:p>
    <w:p w14:paraId="47D53904" w14:textId="77777777" w:rsidR="007B6BA1" w:rsidRDefault="007B6BA1" w:rsidP="00043C1A">
      <w:pPr>
        <w:pStyle w:val="Para2"/>
        <w:ind w:left="567"/>
        <w:rPr>
          <w:rFonts w:asciiTheme="minorHAnsi" w:hAnsiTheme="minorHAnsi" w:cstheme="minorHAnsi"/>
          <w:sz w:val="22"/>
          <w:szCs w:val="22"/>
        </w:rPr>
      </w:pPr>
    </w:p>
    <w:p w14:paraId="458BC26E" w14:textId="77777777" w:rsidR="007B6BA1" w:rsidRDefault="007B6BA1" w:rsidP="00043C1A">
      <w:pPr>
        <w:pStyle w:val="Para2"/>
        <w:ind w:left="567"/>
        <w:rPr>
          <w:rFonts w:asciiTheme="minorHAnsi" w:hAnsiTheme="minorHAnsi" w:cstheme="minorHAnsi"/>
          <w:sz w:val="22"/>
          <w:szCs w:val="22"/>
        </w:rPr>
      </w:pPr>
    </w:p>
    <w:p w14:paraId="53CEBB05" w14:textId="77777777" w:rsidR="007B6BA1" w:rsidRDefault="007B6BA1" w:rsidP="00043C1A">
      <w:pPr>
        <w:pStyle w:val="Para2"/>
        <w:ind w:left="567"/>
        <w:rPr>
          <w:rFonts w:asciiTheme="minorHAnsi" w:hAnsiTheme="minorHAnsi" w:cstheme="minorHAnsi"/>
          <w:sz w:val="22"/>
          <w:szCs w:val="22"/>
        </w:rPr>
      </w:pPr>
    </w:p>
    <w:p w14:paraId="650A13C3" w14:textId="77777777" w:rsidR="007B6BA1" w:rsidRDefault="007B6BA1" w:rsidP="00043C1A">
      <w:pPr>
        <w:pStyle w:val="Para2"/>
        <w:ind w:left="567"/>
        <w:rPr>
          <w:rFonts w:asciiTheme="minorHAnsi" w:hAnsiTheme="minorHAnsi" w:cstheme="minorHAnsi"/>
          <w:sz w:val="22"/>
          <w:szCs w:val="22"/>
        </w:rPr>
      </w:pPr>
    </w:p>
    <w:p w14:paraId="20F20F5B" w14:textId="77777777" w:rsidR="007B6BA1" w:rsidRDefault="007B6BA1" w:rsidP="00043C1A">
      <w:pPr>
        <w:pStyle w:val="Para2"/>
        <w:ind w:left="567"/>
        <w:rPr>
          <w:rFonts w:asciiTheme="minorHAnsi" w:hAnsiTheme="minorHAnsi" w:cstheme="minorHAnsi"/>
          <w:sz w:val="22"/>
          <w:szCs w:val="22"/>
        </w:rPr>
      </w:pPr>
    </w:p>
    <w:p w14:paraId="20AE5D69" w14:textId="77777777" w:rsidR="007B6BA1" w:rsidRDefault="007B6BA1" w:rsidP="00043C1A">
      <w:pPr>
        <w:pStyle w:val="Para2"/>
        <w:ind w:left="567"/>
        <w:rPr>
          <w:rFonts w:asciiTheme="minorHAnsi" w:hAnsiTheme="minorHAnsi" w:cstheme="minorHAnsi"/>
          <w:sz w:val="22"/>
          <w:szCs w:val="22"/>
        </w:rPr>
      </w:pPr>
    </w:p>
    <w:p w14:paraId="7440C066" w14:textId="77777777" w:rsidR="007B6BA1" w:rsidRDefault="007B6BA1" w:rsidP="00043C1A">
      <w:pPr>
        <w:pStyle w:val="Para2"/>
        <w:ind w:left="567"/>
        <w:rPr>
          <w:rFonts w:asciiTheme="minorHAnsi" w:hAnsiTheme="minorHAnsi" w:cstheme="minorHAnsi"/>
          <w:sz w:val="22"/>
          <w:szCs w:val="22"/>
        </w:rPr>
      </w:pPr>
    </w:p>
    <w:p w14:paraId="77A54A84" w14:textId="77777777" w:rsidR="007B6BA1" w:rsidRDefault="007B6BA1" w:rsidP="00043C1A">
      <w:pPr>
        <w:pStyle w:val="Para2"/>
        <w:ind w:left="567"/>
        <w:rPr>
          <w:rFonts w:asciiTheme="minorHAnsi" w:hAnsiTheme="minorHAnsi" w:cstheme="minorHAnsi"/>
          <w:sz w:val="22"/>
          <w:szCs w:val="22"/>
        </w:rPr>
      </w:pPr>
    </w:p>
    <w:p w14:paraId="020912CD" w14:textId="77777777" w:rsidR="007B6BA1" w:rsidRDefault="007B6BA1" w:rsidP="00043C1A">
      <w:pPr>
        <w:pStyle w:val="Para2"/>
        <w:ind w:left="567"/>
        <w:rPr>
          <w:rFonts w:asciiTheme="minorHAnsi" w:hAnsiTheme="minorHAnsi" w:cstheme="minorHAnsi"/>
          <w:sz w:val="22"/>
          <w:szCs w:val="22"/>
        </w:rPr>
      </w:pPr>
    </w:p>
    <w:p w14:paraId="16A12014" w14:textId="77777777" w:rsidR="007B6BA1" w:rsidRDefault="007B6BA1" w:rsidP="0075274B">
      <w:pPr>
        <w:pStyle w:val="Para2"/>
        <w:ind w:left="0"/>
        <w:rPr>
          <w:rFonts w:asciiTheme="minorHAnsi" w:hAnsiTheme="minorHAnsi" w:cstheme="minorHAnsi"/>
          <w:sz w:val="22"/>
          <w:szCs w:val="22"/>
        </w:rPr>
      </w:pPr>
    </w:p>
    <w:p w14:paraId="5C2573E4" w14:textId="4261DB84" w:rsidR="00043C1A" w:rsidRDefault="0075274B" w:rsidP="00843B65">
      <w:pPr>
        <w:pStyle w:val="Para2"/>
        <w:ind w:left="0"/>
        <w:rPr>
          <w:rFonts w:asciiTheme="minorHAnsi" w:hAnsiTheme="minorHAnsi" w:cstheme="minorHAnsi"/>
          <w:sz w:val="22"/>
          <w:szCs w:val="22"/>
        </w:rPr>
      </w:pPr>
      <w:r>
        <w:rPr>
          <w:rFonts w:asciiTheme="minorHAnsi" w:hAnsiTheme="minorHAnsi" w:cstheme="minorHAnsi"/>
          <w:sz w:val="22"/>
          <w:szCs w:val="22"/>
        </w:rPr>
        <w:t xml:space="preserve">Le </w:t>
      </w:r>
      <w:r w:rsidR="0000299E" w:rsidRPr="00043C1A">
        <w:rPr>
          <w:rFonts w:asciiTheme="minorHAnsi" w:hAnsiTheme="minorHAnsi" w:cstheme="minorHAnsi"/>
          <w:sz w:val="22"/>
          <w:szCs w:val="22"/>
        </w:rPr>
        <w:fldChar w:fldCharType="begin"/>
      </w:r>
      <w:r w:rsidR="0000299E" w:rsidRPr="00043C1A">
        <w:rPr>
          <w:rFonts w:asciiTheme="minorHAnsi" w:hAnsiTheme="minorHAnsi" w:cstheme="minorHAnsi"/>
          <w:sz w:val="22"/>
          <w:szCs w:val="22"/>
        </w:rPr>
        <w:instrText xml:space="preserve"> REF _Ref162045595 \h  \* MERGEFORMAT </w:instrText>
      </w:r>
      <w:r w:rsidR="0000299E" w:rsidRPr="00043C1A">
        <w:rPr>
          <w:rFonts w:asciiTheme="minorHAnsi" w:hAnsiTheme="minorHAnsi" w:cstheme="minorHAnsi"/>
          <w:sz w:val="22"/>
          <w:szCs w:val="22"/>
        </w:rPr>
      </w:r>
      <w:r w:rsidR="0000299E" w:rsidRPr="00043C1A">
        <w:rPr>
          <w:rFonts w:asciiTheme="minorHAnsi" w:hAnsiTheme="minorHAnsi" w:cstheme="minorHAnsi"/>
          <w:sz w:val="22"/>
          <w:szCs w:val="22"/>
        </w:rPr>
        <w:fldChar w:fldCharType="separate"/>
      </w:r>
      <w:r w:rsidR="0000299E" w:rsidRPr="00043C1A">
        <w:rPr>
          <w:rFonts w:asciiTheme="minorHAnsi" w:hAnsiTheme="minorHAnsi" w:cstheme="minorHAnsi"/>
          <w:sz w:val="22"/>
          <w:szCs w:val="22"/>
        </w:rPr>
        <w:t xml:space="preserve">PIC32 </w:t>
      </w:r>
      <w:r w:rsidR="0000299E" w:rsidRPr="00043C1A">
        <w:rPr>
          <w:rFonts w:asciiTheme="minorHAnsi" w:hAnsiTheme="minorHAnsi" w:cstheme="minorHAnsi"/>
          <w:sz w:val="22"/>
          <w:szCs w:val="22"/>
        </w:rPr>
        <w:fldChar w:fldCharType="end"/>
      </w:r>
      <w:r>
        <w:rPr>
          <w:rFonts w:asciiTheme="minorHAnsi" w:hAnsiTheme="minorHAnsi" w:cstheme="minorHAnsi"/>
          <w:sz w:val="22"/>
          <w:szCs w:val="22"/>
        </w:rPr>
        <w:t>– famille M</w:t>
      </w:r>
      <w:r w:rsidRPr="0075274B">
        <w:rPr>
          <w:rFonts w:asciiTheme="minorHAnsi" w:hAnsiTheme="minorHAnsi" w:cstheme="minorHAnsi"/>
          <w:sz w:val="22"/>
          <w:szCs w:val="22"/>
        </w:rPr>
        <w:t>X795H</w:t>
      </w:r>
      <w:r>
        <w:rPr>
          <w:rFonts w:asciiTheme="minorHAnsi" w:hAnsiTheme="minorHAnsi" w:cstheme="minorHAnsi"/>
          <w:sz w:val="22"/>
          <w:szCs w:val="22"/>
        </w:rPr>
        <w:t xml:space="preserve"> correspond à la requête minimale décrite ci-dessus. </w:t>
      </w:r>
    </w:p>
    <w:p w14:paraId="415519FA" w14:textId="45BE99D5" w:rsidR="00043C1A" w:rsidRDefault="0075274B" w:rsidP="00043C1A">
      <w:pPr>
        <w:pStyle w:val="Para2"/>
        <w:ind w:left="567"/>
        <w:rPr>
          <w:rFonts w:asciiTheme="minorHAnsi" w:hAnsiTheme="minorHAnsi" w:cstheme="minorHAnsi"/>
          <w:sz w:val="22"/>
          <w:szCs w:val="22"/>
        </w:rPr>
      </w:pPr>
      <w:r>
        <w:rPr>
          <w:noProof/>
        </w:rPr>
        <w:drawing>
          <wp:anchor distT="0" distB="0" distL="114300" distR="114300" simplePos="0" relativeHeight="251702272" behindDoc="1" locked="0" layoutInCell="1" allowOverlap="1" wp14:anchorId="407D2289" wp14:editId="13C9B232">
            <wp:simplePos x="0" y="0"/>
            <wp:positionH relativeFrom="column">
              <wp:posOffset>933843</wp:posOffset>
            </wp:positionH>
            <wp:positionV relativeFrom="paragraph">
              <wp:posOffset>136916</wp:posOffset>
            </wp:positionV>
            <wp:extent cx="4551729" cy="1872877"/>
            <wp:effectExtent l="0" t="0" r="1270" b="0"/>
            <wp:wrapTight wrapText="bothSides">
              <wp:wrapPolygon edited="0">
                <wp:start x="0" y="0"/>
                <wp:lineTo x="0" y="21314"/>
                <wp:lineTo x="21516" y="21314"/>
                <wp:lineTo x="21516" y="0"/>
                <wp:lineTo x="0" y="0"/>
              </wp:wrapPolygon>
            </wp:wrapTight>
            <wp:docPr id="17240964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6458" name="Image 1" descr="Une image contenant texte, capture d’écran, Police,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551729" cy="1872877"/>
                    </a:xfrm>
                    <a:prstGeom prst="rect">
                      <a:avLst/>
                    </a:prstGeom>
                  </pic:spPr>
                </pic:pic>
              </a:graphicData>
            </a:graphic>
            <wp14:sizeRelH relativeFrom="page">
              <wp14:pctWidth>0</wp14:pctWidth>
            </wp14:sizeRelH>
            <wp14:sizeRelV relativeFrom="page">
              <wp14:pctHeight>0</wp14:pctHeight>
            </wp14:sizeRelV>
          </wp:anchor>
        </w:drawing>
      </w:r>
    </w:p>
    <w:p w14:paraId="385C8F8B" w14:textId="2363C663" w:rsidR="00043C1A" w:rsidRDefault="00043C1A" w:rsidP="00043C1A">
      <w:pPr>
        <w:pStyle w:val="Para2"/>
        <w:ind w:left="567"/>
        <w:rPr>
          <w:rFonts w:asciiTheme="minorHAnsi" w:hAnsiTheme="minorHAnsi" w:cstheme="minorHAnsi"/>
          <w:sz w:val="22"/>
          <w:szCs w:val="22"/>
        </w:rPr>
      </w:pPr>
    </w:p>
    <w:p w14:paraId="3E4967D4" w14:textId="77777777" w:rsidR="00043C1A" w:rsidRDefault="00043C1A" w:rsidP="00043C1A">
      <w:pPr>
        <w:pStyle w:val="Para2"/>
        <w:ind w:left="567"/>
        <w:rPr>
          <w:rFonts w:asciiTheme="minorHAnsi" w:hAnsiTheme="minorHAnsi" w:cstheme="minorHAnsi"/>
          <w:sz w:val="22"/>
          <w:szCs w:val="22"/>
        </w:rPr>
      </w:pPr>
    </w:p>
    <w:p w14:paraId="09450219" w14:textId="77777777" w:rsidR="00043C1A" w:rsidRDefault="00043C1A" w:rsidP="00043C1A">
      <w:pPr>
        <w:pStyle w:val="Para2"/>
        <w:ind w:left="567"/>
        <w:rPr>
          <w:rFonts w:asciiTheme="minorHAnsi" w:hAnsiTheme="minorHAnsi" w:cstheme="minorHAnsi"/>
          <w:sz w:val="22"/>
          <w:szCs w:val="22"/>
        </w:rPr>
      </w:pPr>
    </w:p>
    <w:p w14:paraId="1B67DC54" w14:textId="77777777" w:rsidR="00043C1A" w:rsidRDefault="00043C1A" w:rsidP="00043C1A">
      <w:pPr>
        <w:pStyle w:val="Para2"/>
        <w:ind w:left="567"/>
        <w:rPr>
          <w:rFonts w:asciiTheme="minorHAnsi" w:hAnsiTheme="minorHAnsi" w:cstheme="minorHAnsi"/>
          <w:sz w:val="22"/>
          <w:szCs w:val="22"/>
        </w:rPr>
      </w:pPr>
    </w:p>
    <w:p w14:paraId="0A24A377" w14:textId="77777777" w:rsidR="00043C1A" w:rsidRDefault="00043C1A" w:rsidP="00043C1A">
      <w:pPr>
        <w:pStyle w:val="Para2"/>
        <w:ind w:left="567"/>
        <w:rPr>
          <w:rFonts w:asciiTheme="minorHAnsi" w:hAnsiTheme="minorHAnsi" w:cstheme="minorHAnsi"/>
          <w:sz w:val="22"/>
          <w:szCs w:val="22"/>
        </w:rPr>
      </w:pPr>
    </w:p>
    <w:p w14:paraId="1FF7387E" w14:textId="77777777" w:rsidR="00043C1A" w:rsidRDefault="00043C1A" w:rsidP="00043C1A">
      <w:pPr>
        <w:pStyle w:val="Para2"/>
        <w:ind w:left="567"/>
        <w:rPr>
          <w:rFonts w:asciiTheme="minorHAnsi" w:hAnsiTheme="minorHAnsi" w:cstheme="minorHAnsi"/>
          <w:sz w:val="22"/>
          <w:szCs w:val="22"/>
        </w:rPr>
      </w:pPr>
    </w:p>
    <w:p w14:paraId="0FA40DF0" w14:textId="77777777" w:rsidR="00043C1A" w:rsidRDefault="00043C1A" w:rsidP="00043C1A">
      <w:pPr>
        <w:pStyle w:val="Para2"/>
        <w:ind w:left="567"/>
        <w:rPr>
          <w:rFonts w:asciiTheme="minorHAnsi" w:hAnsiTheme="minorHAnsi" w:cstheme="minorHAnsi"/>
          <w:sz w:val="22"/>
          <w:szCs w:val="22"/>
        </w:rPr>
      </w:pPr>
    </w:p>
    <w:p w14:paraId="4C57CF5D" w14:textId="77777777" w:rsidR="00043C1A" w:rsidRDefault="00043C1A" w:rsidP="00043C1A">
      <w:pPr>
        <w:pStyle w:val="Para2"/>
        <w:ind w:left="567"/>
        <w:rPr>
          <w:rFonts w:asciiTheme="minorHAnsi" w:hAnsiTheme="minorHAnsi" w:cstheme="minorHAnsi"/>
          <w:sz w:val="22"/>
          <w:szCs w:val="22"/>
        </w:rPr>
      </w:pPr>
    </w:p>
    <w:p w14:paraId="21EDA9A5" w14:textId="77777777" w:rsidR="00043C1A" w:rsidRDefault="00043C1A" w:rsidP="00043C1A">
      <w:pPr>
        <w:pStyle w:val="Para2"/>
        <w:ind w:left="567"/>
        <w:rPr>
          <w:rFonts w:asciiTheme="minorHAnsi" w:hAnsiTheme="minorHAnsi" w:cstheme="minorHAnsi"/>
          <w:sz w:val="22"/>
          <w:szCs w:val="22"/>
        </w:rPr>
      </w:pPr>
    </w:p>
    <w:p w14:paraId="3AEDEEBE" w14:textId="77777777" w:rsidR="00043C1A" w:rsidRPr="00043C1A" w:rsidRDefault="00043C1A" w:rsidP="00043C1A">
      <w:pPr>
        <w:pStyle w:val="Para2"/>
        <w:ind w:left="567"/>
        <w:rPr>
          <w:rFonts w:asciiTheme="minorHAnsi" w:hAnsiTheme="minorHAnsi" w:cstheme="minorHAnsi"/>
          <w:sz w:val="22"/>
          <w:szCs w:val="22"/>
        </w:rPr>
      </w:pPr>
    </w:p>
    <w:p w14:paraId="7B84C6BA" w14:textId="010D5AF9" w:rsidR="005C3337" w:rsidRPr="00043C1A" w:rsidRDefault="005C3337" w:rsidP="005C3337">
      <w:pPr>
        <w:pStyle w:val="Para2"/>
        <w:rPr>
          <w:rFonts w:asciiTheme="minorHAnsi" w:hAnsiTheme="minorHAnsi" w:cstheme="minorHAnsi"/>
        </w:rPr>
      </w:pPr>
    </w:p>
    <w:p w14:paraId="2FC8C070" w14:textId="77777777" w:rsidR="005C3337" w:rsidRPr="001D7639" w:rsidRDefault="005C3337" w:rsidP="005C3337">
      <w:pPr>
        <w:pStyle w:val="Para2"/>
      </w:pPr>
    </w:p>
    <w:p w14:paraId="438B5C15" w14:textId="0C22E6ED" w:rsidR="005C3337" w:rsidRPr="005D25F8" w:rsidRDefault="00B865D5" w:rsidP="005C3337">
      <w:pPr>
        <w:pStyle w:val="Titre2"/>
        <w:rPr>
          <w:highlight w:val="yellow"/>
        </w:rPr>
      </w:pPr>
      <w:bookmarkStart w:id="2" w:name="_Toc150984798"/>
      <w:r w:rsidRPr="005D25F8">
        <w:rPr>
          <w:highlight w:val="yellow"/>
        </w:rPr>
        <w:t xml:space="preserve">Panneaux de LEDS </w:t>
      </w:r>
      <w:bookmarkEnd w:id="2"/>
    </w:p>
    <w:p w14:paraId="545871D6" w14:textId="77777777" w:rsidR="005C3337" w:rsidRPr="001D7639" w:rsidRDefault="005C3337" w:rsidP="005C3337">
      <w:pPr>
        <w:pStyle w:val="Para2"/>
      </w:pPr>
    </w:p>
    <w:p w14:paraId="7467BF35" w14:textId="56FCA16B" w:rsidR="00843B65" w:rsidRPr="00843B65" w:rsidRDefault="00843B65" w:rsidP="00843B65">
      <w:pPr>
        <w:pStyle w:val="Para2"/>
        <w:ind w:left="0"/>
        <w:rPr>
          <w:rFonts w:asciiTheme="minorHAnsi" w:hAnsiTheme="minorHAnsi" w:cstheme="minorHAnsi"/>
          <w:sz w:val="22"/>
          <w:szCs w:val="22"/>
        </w:rPr>
      </w:pPr>
      <w:r>
        <w:rPr>
          <w:rFonts w:asciiTheme="minorHAnsi" w:hAnsiTheme="minorHAnsi" w:cstheme="minorHAnsi"/>
          <w:sz w:val="22"/>
          <w:szCs w:val="22"/>
        </w:rPr>
        <w:t>Le choix des leds s’est basé sur deux panneaux de Leds flexibles</w:t>
      </w:r>
      <w:r w:rsidR="00FD20C0">
        <w:rPr>
          <w:rFonts w:asciiTheme="minorHAnsi" w:hAnsiTheme="minorHAnsi" w:cstheme="minorHAnsi"/>
          <w:sz w:val="22"/>
          <w:szCs w:val="22"/>
        </w:rPr>
        <w:t xml:space="preserve"> de chez Adafruit</w:t>
      </w:r>
      <w:r>
        <w:rPr>
          <w:rFonts w:asciiTheme="minorHAnsi" w:hAnsiTheme="minorHAnsi" w:cstheme="minorHAnsi"/>
          <w:sz w:val="22"/>
          <w:szCs w:val="22"/>
        </w:rPr>
        <w:t xml:space="preserve"> (</w:t>
      </w:r>
      <w:hyperlink r:id="rId17" w:history="1">
        <w:commentRangeStart w:id="3"/>
        <w:r w:rsidR="00FD20C0" w:rsidRPr="00FD20C0">
          <w:rPr>
            <w:rStyle w:val="Lienhypertexte"/>
            <w:rFonts w:asciiTheme="minorHAnsi" w:hAnsiTheme="minorHAnsi" w:cstheme="minorHAnsi"/>
            <w:sz w:val="22"/>
            <w:szCs w:val="22"/>
          </w:rPr>
          <w:t>produit 2294</w:t>
        </w:r>
        <w:commentRangeEnd w:id="3"/>
        <w:r w:rsidR="00FD20C0" w:rsidRPr="00FD20C0">
          <w:rPr>
            <w:rStyle w:val="Lienhypertexte"/>
            <w:sz w:val="16"/>
            <w:szCs w:val="16"/>
          </w:rPr>
          <w:commentReference w:id="3"/>
        </w:r>
      </w:hyperlink>
      <w:r w:rsidR="00FD20C0">
        <w:rPr>
          <w:rFonts w:asciiTheme="minorHAnsi" w:hAnsiTheme="minorHAnsi" w:cstheme="minorHAnsi"/>
          <w:sz w:val="22"/>
          <w:szCs w:val="22"/>
        </w:rPr>
        <w:t xml:space="preserve">) composé de 256 Leds RGB (modèle : </w:t>
      </w:r>
      <w:r w:rsidR="00FD20C0" w:rsidRPr="00843B65">
        <w:rPr>
          <w:rFonts w:asciiTheme="minorHAnsi" w:hAnsiTheme="minorHAnsi" w:cstheme="minorHAnsi"/>
          <w:sz w:val="22"/>
          <w:szCs w:val="22"/>
        </w:rPr>
        <w:t>ws2812b</w:t>
      </w:r>
      <w:r w:rsidR="00FD20C0">
        <w:rPr>
          <w:rFonts w:asciiTheme="minorHAnsi" w:hAnsiTheme="minorHAnsi" w:cstheme="minorHAnsi"/>
          <w:sz w:val="22"/>
          <w:szCs w:val="22"/>
        </w:rPr>
        <w:t xml:space="preserve"> ou </w:t>
      </w:r>
      <w:r w:rsidR="00FD20C0" w:rsidRPr="00843B65">
        <w:rPr>
          <w:rFonts w:asciiTheme="minorHAnsi" w:hAnsiTheme="minorHAnsi" w:cstheme="minorHAnsi"/>
          <w:sz w:val="22"/>
          <w:szCs w:val="22"/>
        </w:rPr>
        <w:t>sk6812</w:t>
      </w:r>
      <w:r w:rsidR="00FD20C0">
        <w:rPr>
          <w:rFonts w:asciiTheme="minorHAnsi" w:hAnsiTheme="minorHAnsi" w:cstheme="minorHAnsi"/>
          <w:sz w:val="22"/>
          <w:szCs w:val="22"/>
        </w:rPr>
        <w:t>).</w:t>
      </w:r>
    </w:p>
    <w:p w14:paraId="7A81AECC" w14:textId="34C96495" w:rsidR="005C3337" w:rsidRPr="00843B65" w:rsidRDefault="00685F82" w:rsidP="00FD20C0">
      <w:pPr>
        <w:pStyle w:val="Para2"/>
        <w:ind w:left="0"/>
        <w:rPr>
          <w:rFonts w:asciiTheme="minorHAnsi" w:hAnsiTheme="minorHAnsi" w:cstheme="minorHAnsi"/>
          <w:sz w:val="22"/>
          <w:szCs w:val="22"/>
        </w:rPr>
      </w:pPr>
      <w:r w:rsidRPr="00843B65">
        <w:rPr>
          <w:rFonts w:asciiTheme="minorHAnsi" w:hAnsiTheme="minorHAnsi" w:cstheme="minorHAnsi"/>
          <w:noProof/>
          <w:sz w:val="22"/>
          <w:szCs w:val="22"/>
        </w:rPr>
        <w:drawing>
          <wp:anchor distT="0" distB="0" distL="114300" distR="114300" simplePos="0" relativeHeight="251691008" behindDoc="0" locked="0" layoutInCell="1" allowOverlap="1" wp14:anchorId="4C9B43EC" wp14:editId="7B899371">
            <wp:simplePos x="0" y="0"/>
            <wp:positionH relativeFrom="column">
              <wp:posOffset>653753</wp:posOffset>
            </wp:positionH>
            <wp:positionV relativeFrom="paragraph">
              <wp:posOffset>180233</wp:posOffset>
            </wp:positionV>
            <wp:extent cx="5433060" cy="1385570"/>
            <wp:effectExtent l="0" t="0" r="0" b="5080"/>
            <wp:wrapTopAndBottom/>
            <wp:docPr id="21" name="Image 21" descr="Flexible 8x32 NeoPixel RGB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ible 8x32 NeoPixel RGB LED Matrix"/>
                    <pic:cNvPicPr>
                      <a:picLocks noChangeAspect="1" noChangeArrowheads="1"/>
                    </pic:cNvPicPr>
                  </pic:nvPicPr>
                  <pic:blipFill rotWithShape="1">
                    <a:blip r:embed="rId22">
                      <a:extLst>
                        <a:ext uri="{28A0092B-C50C-407E-A947-70E740481C1C}">
                          <a14:useLocalDpi xmlns:a14="http://schemas.microsoft.com/office/drawing/2010/main" val="0"/>
                        </a:ext>
                      </a:extLst>
                    </a:blip>
                    <a:srcRect t="35251" b="30769"/>
                    <a:stretch/>
                  </pic:blipFill>
                  <pic:spPr bwMode="auto">
                    <a:xfrm>
                      <a:off x="0" y="0"/>
                      <a:ext cx="543306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53AC9" w14:textId="3CF4A597" w:rsidR="00B865D5" w:rsidRDefault="00B865D5" w:rsidP="00FD20C0">
      <w:pPr>
        <w:pStyle w:val="Para2"/>
        <w:ind w:left="0"/>
        <w:rPr>
          <w:rFonts w:asciiTheme="minorHAnsi" w:hAnsiTheme="minorHAnsi" w:cstheme="minorHAnsi"/>
          <w:sz w:val="22"/>
          <w:szCs w:val="22"/>
        </w:rPr>
      </w:pPr>
    </w:p>
    <w:p w14:paraId="0AF1B2E1" w14:textId="77777777" w:rsidR="00682BC0" w:rsidRDefault="00FD20C0" w:rsidP="00FD20C0">
      <w:pPr>
        <w:pStyle w:val="Para2"/>
        <w:ind w:left="0"/>
        <w:rPr>
          <w:rFonts w:asciiTheme="minorHAnsi" w:hAnsiTheme="minorHAnsi" w:cstheme="minorHAnsi"/>
          <w:sz w:val="22"/>
          <w:szCs w:val="22"/>
        </w:rPr>
      </w:pPr>
      <w:r>
        <w:rPr>
          <w:noProof/>
        </w:rPr>
        <w:drawing>
          <wp:anchor distT="0" distB="0" distL="114300" distR="114300" simplePos="0" relativeHeight="251703296" behindDoc="1" locked="0" layoutInCell="1" allowOverlap="1" wp14:anchorId="67EA46AA" wp14:editId="5C8CBF4C">
            <wp:simplePos x="0" y="0"/>
            <wp:positionH relativeFrom="margin">
              <wp:posOffset>3906520</wp:posOffset>
            </wp:positionH>
            <wp:positionV relativeFrom="paragraph">
              <wp:posOffset>5715</wp:posOffset>
            </wp:positionV>
            <wp:extent cx="2567305" cy="1740535"/>
            <wp:effectExtent l="0" t="0" r="4445" b="0"/>
            <wp:wrapTight wrapText="bothSides">
              <wp:wrapPolygon edited="0">
                <wp:start x="0" y="0"/>
                <wp:lineTo x="0" y="21277"/>
                <wp:lineTo x="21477" y="21277"/>
                <wp:lineTo x="21477"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32538"/>
                    <a:stretch/>
                  </pic:blipFill>
                  <pic:spPr bwMode="auto">
                    <a:xfrm>
                      <a:off x="0" y="0"/>
                      <a:ext cx="2567305" cy="1740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22"/>
        </w:rPr>
        <w:t xml:space="preserve">L’idée est de mettre ces deux matrices en cercle, comme le montre l’illustration ci-dessus. </w:t>
      </w:r>
    </w:p>
    <w:p w14:paraId="34227ABE" w14:textId="77777777" w:rsidR="00682BC0" w:rsidRDefault="00682BC0" w:rsidP="00FD20C0">
      <w:pPr>
        <w:pStyle w:val="Para2"/>
        <w:ind w:left="0"/>
        <w:rPr>
          <w:rFonts w:asciiTheme="minorHAnsi" w:hAnsiTheme="minorHAnsi" w:cstheme="minorHAnsi"/>
          <w:sz w:val="22"/>
          <w:szCs w:val="22"/>
        </w:rPr>
      </w:pPr>
    </w:p>
    <w:p w14:paraId="073E1AD8" w14:textId="77777777" w:rsidR="00682BC0" w:rsidRDefault="00682B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Dimension de la matrice : 320mm x 80mm </w:t>
      </w:r>
    </w:p>
    <w:p w14:paraId="26685382" w14:textId="77777777" w:rsidR="00682BC0" w:rsidRDefault="00682B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Epaisseur : 2mm </w:t>
      </w:r>
    </w:p>
    <w:p w14:paraId="583E3C27" w14:textId="77777777" w:rsidR="00682BC0" w:rsidRDefault="00682BC0" w:rsidP="00FD20C0">
      <w:pPr>
        <w:pStyle w:val="Para2"/>
        <w:ind w:left="0"/>
        <w:rPr>
          <w:rFonts w:asciiTheme="minorHAnsi" w:hAnsiTheme="minorHAnsi" w:cstheme="minorHAnsi"/>
          <w:sz w:val="22"/>
          <w:szCs w:val="22"/>
        </w:rPr>
      </w:pPr>
    </w:p>
    <w:p w14:paraId="60AF5AAF" w14:textId="4FF4265D" w:rsidR="00D428AB" w:rsidRDefault="000D3648"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Déterminer le rayon possible ? </w:t>
      </w:r>
      <w:r w:rsidR="00D428AB">
        <w:rPr>
          <w:rFonts w:asciiTheme="minorHAnsi" w:hAnsiTheme="minorHAnsi" w:cstheme="minorHAnsi"/>
          <w:sz w:val="22"/>
          <w:szCs w:val="22"/>
        </w:rPr>
        <w:t xml:space="preserve">     </w:t>
      </w:r>
      <m:oMath>
        <m:r>
          <w:rPr>
            <w:rFonts w:ascii="Cambria Math" w:hAnsi="Cambria Math" w:cstheme="minorHAnsi"/>
            <w:sz w:val="22"/>
            <w:szCs w:val="22"/>
          </w:rPr>
          <m:t>p=2π r</m:t>
        </m:r>
      </m:oMath>
      <w:r w:rsidR="00247BD4">
        <w:rPr>
          <w:rFonts w:asciiTheme="minorHAnsi" w:hAnsiTheme="minorHAnsi" w:cstheme="minorHAnsi"/>
          <w:sz w:val="22"/>
          <w:szCs w:val="22"/>
        </w:rPr>
        <w:t xml:space="preserve"> =&gt; </w:t>
      </w:r>
    </w:p>
    <w:p w14:paraId="034B8EE3" w14:textId="46CF0244" w:rsidR="00D428AB" w:rsidRDefault="00D428AB" w:rsidP="00D428AB">
      <w:pPr>
        <w:pStyle w:val="Para2"/>
        <w:ind w:left="2880"/>
        <w:rPr>
          <w:rFonts w:asciiTheme="minorHAnsi" w:hAnsiTheme="minorHAnsi" w:cstheme="minorHAnsi"/>
          <w:sz w:val="22"/>
          <w:szCs w:val="22"/>
        </w:rPr>
      </w:pPr>
      <w:r>
        <w:rPr>
          <w:rFonts w:asciiTheme="minorHAnsi" w:hAnsiTheme="minorHAnsi" w:cstheme="minorHAnsi"/>
          <w:sz w:val="22"/>
          <w:szCs w:val="22"/>
        </w:rPr>
        <w:t xml:space="preserve">   p = périmètre </w:t>
      </w:r>
      <w:r>
        <w:rPr>
          <w:rFonts w:asciiTheme="minorHAnsi" w:hAnsiTheme="minorHAnsi" w:cstheme="minorHAnsi"/>
          <w:sz w:val="22"/>
          <w:szCs w:val="22"/>
        </w:rPr>
        <w:tab/>
        <w:t xml:space="preserve"> r = rayon </w:t>
      </w:r>
    </w:p>
    <w:p w14:paraId="00DD2DDD" w14:textId="0B585EEC" w:rsidR="00682BC0" w:rsidRDefault="00682B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 </w:t>
      </w:r>
    </w:p>
    <w:p w14:paraId="0761F157" w14:textId="75680F5E" w:rsidR="00FD20C0" w:rsidRDefault="00FD20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 </w:t>
      </w:r>
    </w:p>
    <w:p w14:paraId="01A50683" w14:textId="77777777" w:rsidR="00FD20C0" w:rsidRDefault="00FD20C0" w:rsidP="00FD20C0">
      <w:pPr>
        <w:pStyle w:val="Para2"/>
        <w:ind w:left="0"/>
        <w:rPr>
          <w:rFonts w:asciiTheme="minorHAnsi" w:hAnsiTheme="minorHAnsi" w:cstheme="minorHAnsi"/>
          <w:sz w:val="22"/>
          <w:szCs w:val="22"/>
        </w:rPr>
      </w:pPr>
    </w:p>
    <w:p w14:paraId="6B8B5D72" w14:textId="77777777" w:rsidR="00EC79B4" w:rsidRDefault="00EC79B4" w:rsidP="00FD20C0">
      <w:pPr>
        <w:pStyle w:val="Para2"/>
        <w:ind w:left="0"/>
        <w:rPr>
          <w:rFonts w:asciiTheme="minorHAnsi" w:hAnsiTheme="minorHAnsi" w:cstheme="minorHAnsi"/>
          <w:sz w:val="22"/>
          <w:szCs w:val="22"/>
        </w:rPr>
      </w:pPr>
    </w:p>
    <w:p w14:paraId="63D3E315" w14:textId="77777777" w:rsidR="00EC79B4" w:rsidRDefault="00EC79B4" w:rsidP="00FD20C0">
      <w:pPr>
        <w:pStyle w:val="Para2"/>
        <w:ind w:left="0"/>
        <w:rPr>
          <w:rFonts w:asciiTheme="minorHAnsi" w:hAnsiTheme="minorHAnsi" w:cstheme="minorHAnsi"/>
          <w:sz w:val="22"/>
          <w:szCs w:val="22"/>
        </w:rPr>
      </w:pPr>
    </w:p>
    <w:p w14:paraId="1882AFC5" w14:textId="77777777" w:rsidR="00FD20C0" w:rsidRDefault="00FD20C0" w:rsidP="00FD20C0">
      <w:pPr>
        <w:pStyle w:val="Para2"/>
        <w:ind w:left="0"/>
        <w:rPr>
          <w:rFonts w:asciiTheme="minorHAnsi" w:hAnsiTheme="minorHAnsi" w:cstheme="minorHAnsi"/>
          <w:sz w:val="22"/>
          <w:szCs w:val="22"/>
        </w:rPr>
      </w:pPr>
    </w:p>
    <w:p w14:paraId="0C6108DD" w14:textId="77777777" w:rsidR="00FD20C0" w:rsidRPr="00FD20C0" w:rsidRDefault="00FD20C0" w:rsidP="00FD20C0">
      <w:pPr>
        <w:pStyle w:val="Para2"/>
        <w:ind w:left="0"/>
        <w:rPr>
          <w:rFonts w:asciiTheme="minorHAnsi" w:hAnsiTheme="minorHAnsi" w:cstheme="minorHAnsi"/>
          <w:sz w:val="22"/>
          <w:szCs w:val="22"/>
        </w:rPr>
      </w:pPr>
    </w:p>
    <w:p w14:paraId="522D3F0C" w14:textId="77777777" w:rsidR="00B865D5" w:rsidRPr="00FD20C0" w:rsidRDefault="00B865D5" w:rsidP="005C3337">
      <w:pPr>
        <w:pStyle w:val="Para2"/>
        <w:rPr>
          <w:rFonts w:asciiTheme="minorHAnsi" w:hAnsiTheme="minorHAnsi" w:cstheme="minorHAnsi"/>
          <w:sz w:val="22"/>
          <w:szCs w:val="22"/>
        </w:rPr>
      </w:pPr>
    </w:p>
    <w:p w14:paraId="0D58B592" w14:textId="539B517D" w:rsidR="00B865D5" w:rsidRPr="00FD20C0" w:rsidRDefault="00B865D5" w:rsidP="005C3337">
      <w:pPr>
        <w:pStyle w:val="Para2"/>
        <w:rPr>
          <w:rFonts w:asciiTheme="minorHAnsi" w:hAnsiTheme="minorHAnsi" w:cstheme="minorHAnsi"/>
          <w:sz w:val="22"/>
          <w:szCs w:val="22"/>
        </w:rPr>
      </w:pPr>
    </w:p>
    <w:p w14:paraId="1A5FEC9B" w14:textId="69E29328" w:rsidR="00B865D5" w:rsidRPr="00FD20C0" w:rsidRDefault="00B865D5" w:rsidP="005C3337">
      <w:pPr>
        <w:pStyle w:val="Para2"/>
        <w:rPr>
          <w:rFonts w:asciiTheme="minorHAnsi" w:hAnsiTheme="minorHAnsi" w:cstheme="minorHAnsi"/>
          <w:sz w:val="22"/>
          <w:szCs w:val="22"/>
        </w:rPr>
      </w:pPr>
    </w:p>
    <w:p w14:paraId="5C1BB62D" w14:textId="3724866A" w:rsidR="005C3337" w:rsidRPr="00FD20C0" w:rsidRDefault="005C3337" w:rsidP="005C3337">
      <w:pPr>
        <w:pStyle w:val="Para2"/>
        <w:rPr>
          <w:rFonts w:asciiTheme="minorHAnsi" w:hAnsiTheme="minorHAnsi" w:cstheme="minorHAnsi"/>
          <w:sz w:val="22"/>
          <w:szCs w:val="22"/>
        </w:rPr>
      </w:pPr>
      <w:r w:rsidRPr="00FD20C0">
        <w:rPr>
          <w:rFonts w:asciiTheme="minorHAnsi" w:hAnsiTheme="minorHAnsi" w:cstheme="minorHAnsi"/>
          <w:sz w:val="22"/>
          <w:szCs w:val="22"/>
        </w:rPr>
        <w:t>Les deux matrices seraient disposées en cercle formant une sorte de soucoupe de 8 LED de haut et 64 de périmètre.</w:t>
      </w:r>
    </w:p>
    <w:p w14:paraId="2E28D61C" w14:textId="07A3B850" w:rsidR="005C3337" w:rsidRDefault="005C3337" w:rsidP="005C3337">
      <w:pPr>
        <w:pStyle w:val="Para2"/>
      </w:pPr>
    </w:p>
    <w:p w14:paraId="6FAAAA04" w14:textId="77777777" w:rsidR="005C3337" w:rsidRDefault="005C3337" w:rsidP="005C3337">
      <w:pPr>
        <w:pStyle w:val="Para2"/>
      </w:pPr>
      <w:r>
        <w:t>Il sera possible d’afficher entre 10 et 12 caractères en même temp et de faire tourner le texte pour en afficher plus et le rendre lisible de tous les coté.</w:t>
      </w:r>
    </w:p>
    <w:p w14:paraId="01493DFD" w14:textId="77777777" w:rsidR="005C3337" w:rsidRDefault="005C3337" w:rsidP="005C3337">
      <w:pPr>
        <w:pStyle w:val="Para2"/>
      </w:pPr>
    </w:p>
    <w:p w14:paraId="71DBC0FD" w14:textId="77777777" w:rsidR="005C3337" w:rsidRDefault="005C3337" w:rsidP="005C3337">
      <w:pPr>
        <w:pStyle w:val="Para2"/>
      </w:pPr>
      <w:r>
        <w:t>Au niveau de la consommation après plusieurs mesures que l’on peut trouver dans le fichier Excel. Les LED peuvent consommer jusqu’à 64W ce qui est énorme mais pour quelle consomme autant il faut qu’elles soient toutes allumées en blanc et à la luminosité maximum ce qui fait un vrai lampadaire.</w:t>
      </w:r>
    </w:p>
    <w:p w14:paraId="16879EF4" w14:textId="77777777" w:rsidR="005C3337" w:rsidRDefault="005C3337" w:rsidP="005C3337">
      <w:pPr>
        <w:pStyle w:val="Para2"/>
      </w:pPr>
      <w:r>
        <w:t>Je pense que pour une utilisation normale la consommation moyenne devrait se trouver entre 5 et 10 W ce qui est déjà beaucoup plus raisonnable.</w:t>
      </w:r>
    </w:p>
    <w:p w14:paraId="6BE9AB03" w14:textId="77777777" w:rsidR="005C3337" w:rsidRDefault="005C3337" w:rsidP="005C3337">
      <w:pPr>
        <w:pStyle w:val="Para2"/>
      </w:pPr>
      <w:r>
        <w:t>D’après les mesures que j’ai faites il serait possible descendre en dessous de 2W et de toujours avoir un texte lisible, cependant la luminosité serais grandement atteinte et en plein soleil j’ai des doutes sur la lisibilité du texte.</w:t>
      </w:r>
    </w:p>
    <w:p w14:paraId="7E529104" w14:textId="77777777" w:rsidR="005C3337" w:rsidRDefault="005C3337" w:rsidP="005C3337">
      <w:pPr>
        <w:pStyle w:val="Para2"/>
      </w:pPr>
      <w:r>
        <w:t>Avec mes mesures j’ai également remarqué que les LED consomment même si elles sont éteintes, avec les deux matrice la consommation des LED éteintes vaut 1,73Wh.</w:t>
      </w:r>
    </w:p>
    <w:p w14:paraId="40923B44" w14:textId="77777777" w:rsidR="005C3337" w:rsidRDefault="005C3337" w:rsidP="005C3337">
      <w:pPr>
        <w:pStyle w:val="Para2"/>
        <w:ind w:left="0"/>
      </w:pPr>
    </w:p>
    <w:p w14:paraId="44F88070" w14:textId="77777777" w:rsidR="005C3337" w:rsidRDefault="005C3337" w:rsidP="005C3337">
      <w:pPr>
        <w:pStyle w:val="Para2"/>
      </w:pPr>
      <w:r>
        <w:t xml:space="preserve">En conclusion pour les deux matrices je pense qu’il sera définitivement possible d’avoir un excellent rendu à une consommation raisonnable. La consommation peut non seulement être réduite en réduisant la luminosité des LED mais également en n’affichant pas le texte en permanence par exemple. Comme je l’ai remarqué si les LED sont alimentées on ne peut pas consommer mois de 1,7Wh </w:t>
      </w:r>
    </w:p>
    <w:p w14:paraId="0C640F46" w14:textId="77777777" w:rsidR="005C3337" w:rsidRDefault="005C3337" w:rsidP="005C3337">
      <w:pPr>
        <w:pStyle w:val="Para2"/>
      </w:pPr>
      <w:r>
        <w:t>, pour économiser encore plus il faudrait ajouter un système qui coupe l’alimentation des LED quand elles sont éteintes</w:t>
      </w:r>
    </w:p>
    <w:p w14:paraId="75AAA7F3" w14:textId="77777777" w:rsidR="005C3337" w:rsidRDefault="005C3337" w:rsidP="005C3337">
      <w:pPr>
        <w:pStyle w:val="Para2"/>
      </w:pPr>
    </w:p>
    <w:p w14:paraId="2EFA05F9" w14:textId="77777777" w:rsidR="005C3337" w:rsidRDefault="005C3337" w:rsidP="005C3337">
      <w:pPr>
        <w:pStyle w:val="Titre3"/>
      </w:pPr>
      <w:bookmarkStart w:id="4" w:name="_Toc150984799"/>
      <w:r>
        <w:t>Autres possibilités</w:t>
      </w:r>
      <w:bookmarkEnd w:id="4"/>
      <w:r>
        <w:t xml:space="preserve"> </w:t>
      </w:r>
    </w:p>
    <w:p w14:paraId="48C3DC20" w14:textId="77777777" w:rsidR="005C3337" w:rsidRPr="00597F4A" w:rsidRDefault="005C3337" w:rsidP="005C3337">
      <w:pPr>
        <w:pStyle w:val="Para3"/>
      </w:pPr>
    </w:p>
    <w:p w14:paraId="1CE09A15" w14:textId="77777777" w:rsidR="005C3337" w:rsidRDefault="005C3337" w:rsidP="005C3337">
      <w:pPr>
        <w:pStyle w:val="Para2"/>
      </w:pPr>
      <w:r>
        <w:t>Parmi les autres possibilités, il y avait faire une seule matrice de LED qui tournerais sur elle-même. Mais cette méthode nécessite de faire passer au minimum la masse et le positive au travers d’un axe ce qui est très compliqué.</w:t>
      </w:r>
    </w:p>
    <w:p w14:paraId="6F83E507" w14:textId="77777777" w:rsidR="00E63338" w:rsidRDefault="005C3337" w:rsidP="00E63338">
      <w:pPr>
        <w:pStyle w:val="Para2"/>
      </w:pPr>
      <w:r>
        <w:t>Il aurait également été possible d’utiliser 4 matrices formant un carré. Mais la consommation par rapport au deux matrices souples n’auraient pas changé dû au nombre de LED quasi identique donc quatre matrices en carré résulteraient juste en un affichage moins bien lisible.</w:t>
      </w:r>
    </w:p>
    <w:p w14:paraId="31F62FBC" w14:textId="77777777" w:rsidR="00E63338" w:rsidRDefault="00E63338">
      <w:pPr>
        <w:rPr>
          <w:sz w:val="20"/>
        </w:rPr>
      </w:pPr>
    </w:p>
    <w:p w14:paraId="4C92123E" w14:textId="77777777" w:rsidR="005C3337" w:rsidRDefault="005C3337" w:rsidP="005C3337">
      <w:pPr>
        <w:pStyle w:val="Titre2"/>
      </w:pPr>
      <w:bookmarkStart w:id="5" w:name="_Toc150984800"/>
      <w:r>
        <w:t>Module Wifi</w:t>
      </w:r>
      <w:bookmarkEnd w:id="5"/>
    </w:p>
    <w:p w14:paraId="1AD2B14A" w14:textId="77777777" w:rsidR="005C3337" w:rsidRDefault="005C3337" w:rsidP="005C3337">
      <w:pPr>
        <w:pStyle w:val="Para2"/>
      </w:pPr>
    </w:p>
    <w:p w14:paraId="1FE8126A" w14:textId="77777777" w:rsidR="005C3337" w:rsidRDefault="005C3337" w:rsidP="005C3337">
      <w:pPr>
        <w:pStyle w:val="Para2"/>
      </w:pPr>
      <w:r>
        <w:t>Pour le module Wifi, j’ai trouvé trois modules potentiels le esp32 qui est le module que Patrick Favre va utiliser pour son projet.</w:t>
      </w:r>
    </w:p>
    <w:p w14:paraId="25173EA2" w14:textId="77777777" w:rsidR="005C3337" w:rsidRDefault="005C3337" w:rsidP="005C3337">
      <w:pPr>
        <w:pStyle w:val="Para2"/>
      </w:pPr>
    </w:p>
    <w:p w14:paraId="07CA8354" w14:textId="77777777" w:rsidR="005C3337" w:rsidRDefault="005C3337" w:rsidP="005C3337">
      <w:pPr>
        <w:pStyle w:val="Para2"/>
      </w:pPr>
      <w:r>
        <w:t>La deuxième possibilité est assez similaire, s’est le RN171.</w:t>
      </w:r>
    </w:p>
    <w:p w14:paraId="7F1CE303" w14:textId="77777777" w:rsidR="005C3337" w:rsidRDefault="005C3337" w:rsidP="005C3337">
      <w:pPr>
        <w:pStyle w:val="Para2"/>
      </w:pPr>
    </w:p>
    <w:p w14:paraId="123DDE75" w14:textId="77777777" w:rsidR="00685F82" w:rsidRDefault="005C3337" w:rsidP="005C3337">
      <w:pPr>
        <w:pStyle w:val="Para2"/>
      </w:pPr>
      <w:r>
        <w:t>Et enfin la dernière et celle que je choisirais pour l’instant car par rapport au deux autres il est possible de si connecter depuis une page internet est le MRF24Wn0MA / ATWILC1000.</w:t>
      </w:r>
    </w:p>
    <w:p w14:paraId="6A8BE56D" w14:textId="77777777" w:rsidR="00685F82" w:rsidRDefault="00685F82">
      <w:pPr>
        <w:rPr>
          <w:sz w:val="20"/>
        </w:rPr>
      </w:pPr>
      <w:r>
        <w:br w:type="page"/>
      </w:r>
    </w:p>
    <w:p w14:paraId="13ED65E9" w14:textId="77777777" w:rsidR="005C3337" w:rsidRDefault="005C3337" w:rsidP="005C3337">
      <w:pPr>
        <w:pStyle w:val="Titre2"/>
      </w:pPr>
      <w:bookmarkStart w:id="6" w:name="_Toc150984801"/>
      <w:r>
        <w:lastRenderedPageBreak/>
        <w:t>Application</w:t>
      </w:r>
      <w:bookmarkEnd w:id="6"/>
    </w:p>
    <w:p w14:paraId="156B50EC" w14:textId="77777777" w:rsidR="005C3337" w:rsidRDefault="005C3337" w:rsidP="005C3337">
      <w:pPr>
        <w:pStyle w:val="Para2"/>
      </w:pPr>
    </w:p>
    <w:p w14:paraId="510C26D4" w14:textId="77777777" w:rsidR="005C3337" w:rsidRDefault="005C3337" w:rsidP="005C3337">
      <w:pPr>
        <w:pStyle w:val="Para2"/>
      </w:pPr>
      <w:r>
        <w:t>Il n’est pas prévu pour l’instant que je réalise l’application, je ne me suis donc pas encore renseigné sur le sujet.</w:t>
      </w:r>
    </w:p>
    <w:p w14:paraId="5A3A7C97" w14:textId="77777777" w:rsidR="005C3337" w:rsidRPr="00631072" w:rsidRDefault="005C3337" w:rsidP="005C3337">
      <w:pPr>
        <w:pStyle w:val="Para2"/>
      </w:pPr>
    </w:p>
    <w:p w14:paraId="10CA8413" w14:textId="77777777" w:rsidR="005C3337" w:rsidRDefault="005C3337" w:rsidP="005C3337">
      <w:pPr>
        <w:pStyle w:val="Titre2"/>
      </w:pPr>
      <w:bookmarkStart w:id="7" w:name="_Toc150984802"/>
      <w:r>
        <w:t>Batterie</w:t>
      </w:r>
      <w:bookmarkEnd w:id="7"/>
    </w:p>
    <w:p w14:paraId="443990DD" w14:textId="77777777" w:rsidR="005C3337" w:rsidRDefault="005C3337" w:rsidP="005C3337">
      <w:pPr>
        <w:pStyle w:val="Para2"/>
      </w:pPr>
    </w:p>
    <w:p w14:paraId="6F773E75" w14:textId="77777777" w:rsidR="005C3337" w:rsidRDefault="005C3337" w:rsidP="005C3337">
      <w:pPr>
        <w:pStyle w:val="Para2"/>
      </w:pPr>
      <w:r>
        <w:t>La première chose à savoir pour pouvoir choisir la batterie est quel volume doit-elle faire. Pour le déterminer il me suffit de multiplier l’autonomie désirer [h] par la consommation moyenne de mon système :</w:t>
      </w:r>
    </w:p>
    <w:p w14:paraId="4CA3F5FB" w14:textId="77777777" w:rsidR="005C3337" w:rsidRDefault="005C3337" w:rsidP="005C3337">
      <w:pPr>
        <w:pStyle w:val="Para2"/>
      </w:pPr>
      <w:r>
        <w:t>Pour l’autonomie l’objectif est de 24H au mieux, mais pour la consommation s’est un peu plus compliquer. Premièrement je considère la consommation des LED comme l’unique consommation du système car le reste (Pic, module wifi) ont une consommation négligeable par rapport au LED. Comme l’autonomies est désirer dans le meilleur des cas je considère quelle seras possible à une consommation réduite. Je choisi donc 2Wh qui selon moi est une consommation atteignable.</w:t>
      </w:r>
    </w:p>
    <w:p w14:paraId="4920722E" w14:textId="77777777" w:rsidR="005C3337" w:rsidRDefault="005C3337" w:rsidP="005C3337">
      <w:pPr>
        <w:pStyle w:val="Para2"/>
      </w:pPr>
      <w:r>
        <w:t>La batterie devra donc avoir une capacité minimum de 24 * 2 = 48Wh.</w:t>
      </w:r>
    </w:p>
    <w:p w14:paraId="7CC919F0" w14:textId="77777777" w:rsidR="005C3337" w:rsidRPr="00EF13A9" w:rsidRDefault="005C3337" w:rsidP="005C3337">
      <w:pPr>
        <w:pStyle w:val="Para2"/>
      </w:pPr>
    </w:p>
    <w:p w14:paraId="49F4F41D" w14:textId="77777777" w:rsidR="005C3337" w:rsidRDefault="005C3337" w:rsidP="005C3337">
      <w:pPr>
        <w:pStyle w:val="Para2"/>
      </w:pPr>
      <w:r>
        <w:t>Une fois la capacité trouver deux solutions son possible : Batterie au plomb ou batterie au lithium. Cependant vus qu’il faut une grande capacité les batteries au lithium son moins envisageable.</w:t>
      </w:r>
    </w:p>
    <w:p w14:paraId="5545D3FA" w14:textId="77777777" w:rsidR="005C3337" w:rsidRDefault="005C3337" w:rsidP="005C3337">
      <w:pPr>
        <w:pStyle w:val="Para2"/>
      </w:pPr>
      <w:r>
        <w:t xml:space="preserve">Le prix/Wh des batteries au lithium est beaucoup plus </w:t>
      </w:r>
      <w:r w:rsidR="00562D31">
        <w:t>élevé</w:t>
      </w:r>
      <w:r>
        <w:t xml:space="preserve"> que pour celle au plomb ce qui en fait le premier mauvais point. </w:t>
      </w:r>
    </w:p>
    <w:p w14:paraId="72E1F6AF" w14:textId="77777777" w:rsidR="005C3337" w:rsidRDefault="005C3337" w:rsidP="005C3337">
      <w:pPr>
        <w:pStyle w:val="Para2"/>
      </w:pPr>
      <w:r>
        <w:t>Ensuite due à la grande capacité nécessaire il faut plusieurs cellules ce qui rend la charge et la gestion de la sécurité des batteries au lithium très compliquer alors que la gestion de charge est un jeu d’enfant avec une batterie au plomb.</w:t>
      </w:r>
    </w:p>
    <w:p w14:paraId="61C181BF" w14:textId="77777777" w:rsidR="005C3337" w:rsidRDefault="005C3337" w:rsidP="005C3337">
      <w:pPr>
        <w:pStyle w:val="Para2"/>
      </w:pPr>
    </w:p>
    <w:p w14:paraId="579B650F" w14:textId="77777777" w:rsidR="005C3337" w:rsidRDefault="005C3337" w:rsidP="005C3337">
      <w:pPr>
        <w:pStyle w:val="Para2"/>
      </w:pPr>
      <w:r>
        <w:t>Les gros inconvénients d’une batterie au plomb sont sa taille et son poids, mais ce n’est pas un problème pour mon projet car le Totem na pas pour objectif d’être déplacer en permanence et il est parfaitement possible de faire une sorte de boite ou de cage à la base du totem pour y ranger la batterie.</w:t>
      </w:r>
    </w:p>
    <w:p w14:paraId="7F80E722" w14:textId="77777777" w:rsidR="005C3337" w:rsidRDefault="005C3337" w:rsidP="005C3337">
      <w:pPr>
        <w:pStyle w:val="Para2"/>
      </w:pPr>
    </w:p>
    <w:p w14:paraId="0F2FF8C4" w14:textId="77777777" w:rsidR="005C3337" w:rsidRDefault="005C3337" w:rsidP="005C3337">
      <w:pPr>
        <w:pStyle w:val="Para2"/>
      </w:pPr>
      <w:r>
        <w:t>Après quelque recherche j’ai trouvé cette batterie chez distrelec :</w:t>
      </w:r>
    </w:p>
    <w:p w14:paraId="3E6742F5" w14:textId="77777777" w:rsidR="005C3337" w:rsidRDefault="000D3648" w:rsidP="005C3337">
      <w:pPr>
        <w:pStyle w:val="Para2"/>
      </w:pPr>
      <w:hyperlink r:id="rId24" w:history="1">
        <w:r w:rsidR="005C3337" w:rsidRPr="00502590">
          <w:rPr>
            <w:rStyle w:val="Lienhypertexte"/>
          </w:rPr>
          <w:t>https://www.distrelec.ch/fr/batterie-au-plomb-12-ah-fiamm-fg20722/p/30047216?q=batterie+au+plomb&amp;page=6&amp;origPos=6&amp;origPageSize=50&amp;simi=99.87</w:t>
        </w:r>
      </w:hyperlink>
    </w:p>
    <w:p w14:paraId="1A807CFC" w14:textId="77777777" w:rsidR="005C3337" w:rsidRDefault="005C3337" w:rsidP="005C3337">
      <w:pPr>
        <w:pStyle w:val="Para2"/>
      </w:pPr>
      <w:r>
        <w:t>Cette batterie fait 7,2Ah pour 12V ce qui fait 86,4Wh ce qui est largement au-dessus des 48Wh minimum calculer. Ça taille et son poids son également parfaitement raisonnable.</w:t>
      </w:r>
    </w:p>
    <w:p w14:paraId="4E478A11" w14:textId="77777777" w:rsidR="005C3337" w:rsidRDefault="005C3337" w:rsidP="005C3337">
      <w:pPr>
        <w:pStyle w:val="Para2"/>
      </w:pPr>
    </w:p>
    <w:p w14:paraId="298882B2" w14:textId="77777777" w:rsidR="005C3337" w:rsidRDefault="005C3337" w:rsidP="005C3337">
      <w:pPr>
        <w:pStyle w:val="Para2"/>
      </w:pPr>
      <w:r>
        <w:t>Avec cette batterie l’autonomie a consommation minimum :</w:t>
      </w:r>
    </w:p>
    <w:p w14:paraId="750ABC4E" w14:textId="77777777" w:rsidR="005C3337" w:rsidRDefault="005C3337" w:rsidP="005C3337">
      <w:pPr>
        <w:pStyle w:val="Para2"/>
      </w:pPr>
    </w:p>
    <w:tbl>
      <w:tblPr>
        <w:tblStyle w:val="Grilledutableau"/>
        <w:tblW w:w="0" w:type="auto"/>
        <w:tblInd w:w="1134" w:type="dxa"/>
        <w:tblLook w:val="04A0" w:firstRow="1" w:lastRow="0" w:firstColumn="1" w:lastColumn="0" w:noHBand="0" w:noVBand="1"/>
      </w:tblPr>
      <w:tblGrid>
        <w:gridCol w:w="1562"/>
        <w:gridCol w:w="1840"/>
        <w:gridCol w:w="1700"/>
        <w:gridCol w:w="1983"/>
        <w:gridCol w:w="1976"/>
      </w:tblGrid>
      <w:tr w:rsidR="005C3337" w14:paraId="46054AEE" w14:textId="77777777" w:rsidTr="005C3337">
        <w:tc>
          <w:tcPr>
            <w:tcW w:w="1562" w:type="dxa"/>
          </w:tcPr>
          <w:p w14:paraId="37E6EDC7" w14:textId="77777777" w:rsidR="005C3337" w:rsidRDefault="005C3337" w:rsidP="005C3337">
            <w:pPr>
              <w:pStyle w:val="Para2"/>
              <w:ind w:left="0"/>
            </w:pPr>
            <w:r>
              <w:t>Consommation</w:t>
            </w:r>
          </w:p>
        </w:tc>
        <w:tc>
          <w:tcPr>
            <w:tcW w:w="1840" w:type="dxa"/>
          </w:tcPr>
          <w:p w14:paraId="313CC56F" w14:textId="77777777" w:rsidR="005C3337" w:rsidRDefault="005C3337" w:rsidP="005C3337">
            <w:pPr>
              <w:pStyle w:val="Para2"/>
              <w:ind w:left="0"/>
            </w:pPr>
            <w:r>
              <w:t>Minimum, 2Wh</w:t>
            </w:r>
          </w:p>
        </w:tc>
        <w:tc>
          <w:tcPr>
            <w:tcW w:w="1700" w:type="dxa"/>
          </w:tcPr>
          <w:p w14:paraId="036EFA83" w14:textId="77777777" w:rsidR="005C3337" w:rsidRDefault="005C3337" w:rsidP="005C3337">
            <w:pPr>
              <w:pStyle w:val="Para2"/>
              <w:ind w:left="0"/>
            </w:pPr>
            <w:r>
              <w:t>Moyenne, 5Wh</w:t>
            </w:r>
          </w:p>
        </w:tc>
        <w:tc>
          <w:tcPr>
            <w:tcW w:w="1983" w:type="dxa"/>
          </w:tcPr>
          <w:p w14:paraId="538D1622" w14:textId="77777777" w:rsidR="005C3337" w:rsidRDefault="005C3337" w:rsidP="005C3337">
            <w:pPr>
              <w:pStyle w:val="Para2"/>
              <w:ind w:left="0"/>
            </w:pPr>
            <w:r>
              <w:t xml:space="preserve">Moyenne, 10Wh </w:t>
            </w:r>
          </w:p>
        </w:tc>
        <w:tc>
          <w:tcPr>
            <w:tcW w:w="1976" w:type="dxa"/>
          </w:tcPr>
          <w:p w14:paraId="6696E613" w14:textId="77777777" w:rsidR="005C3337" w:rsidRDefault="005C3337" w:rsidP="005C3337">
            <w:pPr>
              <w:pStyle w:val="Para2"/>
              <w:ind w:left="0"/>
            </w:pPr>
            <w:r>
              <w:t>Maximum 30Wh</w:t>
            </w:r>
          </w:p>
        </w:tc>
      </w:tr>
      <w:tr w:rsidR="005C3337" w14:paraId="34ACCFCF" w14:textId="77777777" w:rsidTr="005C3337">
        <w:tc>
          <w:tcPr>
            <w:tcW w:w="1562" w:type="dxa"/>
          </w:tcPr>
          <w:p w14:paraId="5418791B" w14:textId="77777777" w:rsidR="005C3337" w:rsidRDefault="005C3337" w:rsidP="005C3337">
            <w:pPr>
              <w:pStyle w:val="Para2"/>
              <w:ind w:left="0"/>
            </w:pPr>
            <w:r>
              <w:t>Autonomie</w:t>
            </w:r>
          </w:p>
        </w:tc>
        <w:tc>
          <w:tcPr>
            <w:tcW w:w="1840" w:type="dxa"/>
          </w:tcPr>
          <w:p w14:paraId="49EAE92F" w14:textId="77777777" w:rsidR="005C3337" w:rsidRDefault="005C3337" w:rsidP="005C3337">
            <w:pPr>
              <w:pStyle w:val="Para2"/>
              <w:ind w:left="0"/>
            </w:pPr>
            <w:r>
              <w:t>43,2h</w:t>
            </w:r>
          </w:p>
        </w:tc>
        <w:tc>
          <w:tcPr>
            <w:tcW w:w="1700" w:type="dxa"/>
          </w:tcPr>
          <w:p w14:paraId="54008AE3" w14:textId="77777777" w:rsidR="005C3337" w:rsidRDefault="005C3337" w:rsidP="005C3337">
            <w:pPr>
              <w:pStyle w:val="Para2"/>
              <w:ind w:left="0"/>
            </w:pPr>
            <w:r>
              <w:t>17,2h</w:t>
            </w:r>
          </w:p>
        </w:tc>
        <w:tc>
          <w:tcPr>
            <w:tcW w:w="1983" w:type="dxa"/>
          </w:tcPr>
          <w:p w14:paraId="33DD0600" w14:textId="77777777" w:rsidR="005C3337" w:rsidRDefault="005C3337" w:rsidP="005C3337">
            <w:pPr>
              <w:pStyle w:val="Para2"/>
              <w:ind w:left="0"/>
            </w:pPr>
            <w:r>
              <w:t>8,6h</w:t>
            </w:r>
          </w:p>
        </w:tc>
        <w:tc>
          <w:tcPr>
            <w:tcW w:w="1976" w:type="dxa"/>
          </w:tcPr>
          <w:p w14:paraId="413BF82E" w14:textId="77777777" w:rsidR="005C3337" w:rsidRDefault="005C3337" w:rsidP="005C3337">
            <w:pPr>
              <w:pStyle w:val="Para2"/>
              <w:ind w:left="0"/>
            </w:pPr>
            <w:r>
              <w:t>2,88h</w:t>
            </w:r>
          </w:p>
        </w:tc>
      </w:tr>
    </w:tbl>
    <w:p w14:paraId="64ACFC88" w14:textId="77777777" w:rsidR="005C3337" w:rsidRDefault="005C3337" w:rsidP="005C3337">
      <w:pPr>
        <w:pStyle w:val="Para2"/>
      </w:pPr>
    </w:p>
    <w:p w14:paraId="5B60E06B" w14:textId="77777777" w:rsidR="005C3337" w:rsidRDefault="005C3337" w:rsidP="005C3337">
      <w:pPr>
        <w:pStyle w:val="Para2"/>
      </w:pPr>
      <w:r>
        <w:t>Avec la batterie on peut facilement atteindre 12h avec la consommation moyenne que j’ai estimée, en plus avec le panneau solaire cette autonomie peut être grandement améliorer. En plus si le Totem est utilisé en mode basse consommation, selon mes estimations il est presque possible d’atteindre 2 jour non-stop d’utilisation.</w:t>
      </w:r>
    </w:p>
    <w:p w14:paraId="2E8E621B" w14:textId="77777777" w:rsidR="005C3337" w:rsidRDefault="005C3337" w:rsidP="005C3337">
      <w:pPr>
        <w:pStyle w:val="Para2"/>
      </w:pPr>
    </w:p>
    <w:p w14:paraId="27567B9A" w14:textId="77777777" w:rsidR="005C3337" w:rsidRDefault="005C3337" w:rsidP="005C3337">
      <w:pPr>
        <w:pStyle w:val="Para2"/>
      </w:pPr>
      <w:r>
        <w:t xml:space="preserve">Mais plusieurs problèmes peuvent apparaitre avec une batterie de moto avec les charges décharge répéter. Voir la batterie à </w:t>
      </w:r>
      <w:r w:rsidR="00C51210">
        <w:t>utiliser</w:t>
      </w:r>
      <w:r>
        <w:t xml:space="preserve"> dans le point panneau solaire</w:t>
      </w:r>
    </w:p>
    <w:p w14:paraId="3BD09BF6" w14:textId="77777777" w:rsidR="00E63338" w:rsidRDefault="00E63338">
      <w:pPr>
        <w:rPr>
          <w:sz w:val="20"/>
        </w:rPr>
      </w:pPr>
    </w:p>
    <w:p w14:paraId="4CFBFE1D" w14:textId="77777777" w:rsidR="005C3337" w:rsidRDefault="005C3337" w:rsidP="005C3337">
      <w:pPr>
        <w:pStyle w:val="Titre2"/>
      </w:pPr>
      <w:bookmarkStart w:id="8" w:name="_Toc150984803"/>
      <w:r>
        <w:t>Panneau solaire / gestion de charge</w:t>
      </w:r>
      <w:bookmarkEnd w:id="8"/>
      <w:r w:rsidRPr="004B6CA8">
        <w:t xml:space="preserve"> </w:t>
      </w:r>
    </w:p>
    <w:p w14:paraId="7A507EE4" w14:textId="77777777" w:rsidR="005C3337" w:rsidRDefault="005C3337" w:rsidP="005C3337">
      <w:pPr>
        <w:pStyle w:val="Para2"/>
      </w:pPr>
    </w:p>
    <w:p w14:paraId="7D20E14B" w14:textId="77777777" w:rsidR="005C3337" w:rsidRDefault="005C3337" w:rsidP="005C3337">
      <w:pPr>
        <w:pStyle w:val="Para2"/>
      </w:pPr>
      <w:r>
        <w:t>Pour le panneau solaire, on m’a conseillé de prendre un kit qui comprend panneau, régulateur de charge et une batterie AGM qui est une batterie au plomb un peu spéciale adapté pour les panneaux solaires.</w:t>
      </w:r>
    </w:p>
    <w:p w14:paraId="716FECCF" w14:textId="77777777" w:rsidR="005C3337" w:rsidRDefault="005C3337" w:rsidP="005C3337">
      <w:pPr>
        <w:pStyle w:val="Para2"/>
      </w:pPr>
      <w:r>
        <w:t xml:space="preserve">J’ai assez vite trouvé ce kit de chez </w:t>
      </w:r>
      <w:r w:rsidR="00C51210">
        <w:t>Swiss</w:t>
      </w:r>
      <w:r>
        <w:t xml:space="preserve"> green :</w:t>
      </w:r>
    </w:p>
    <w:p w14:paraId="6DDCB70F" w14:textId="77777777" w:rsidR="005C3337" w:rsidRDefault="000D3648" w:rsidP="005C3337">
      <w:pPr>
        <w:pStyle w:val="Para2"/>
      </w:pPr>
      <w:hyperlink r:id="rId25" w:history="1">
        <w:r w:rsidR="005C3337" w:rsidRPr="004B6CA8">
          <w:rPr>
            <w:rStyle w:val="Lienhypertexte"/>
          </w:rPr>
          <w:t>https://www.swiss-green.ch/fr/kits-solaires-standard/39286460-kit-solaire-420-wh-12v.html</w:t>
        </w:r>
      </w:hyperlink>
    </w:p>
    <w:p w14:paraId="4767B003" w14:textId="77777777" w:rsidR="005C3337" w:rsidRDefault="005C3337" w:rsidP="005C3337">
      <w:pPr>
        <w:pStyle w:val="Para2"/>
      </w:pPr>
    </w:p>
    <w:p w14:paraId="6FD83CC7" w14:textId="77777777" w:rsidR="005C3337" w:rsidRDefault="005C3337" w:rsidP="005C3337">
      <w:pPr>
        <w:pStyle w:val="Para2"/>
      </w:pPr>
      <w:r>
        <w:t>Il comprend un panneau solaire de 20Wpeak, un régulateur de charge de 5A et une batterie au plomb AGM de 12V 8Ah ce qui fait pile le double en capacité du minimum que j’ai calculer.</w:t>
      </w:r>
    </w:p>
    <w:p w14:paraId="55A08864" w14:textId="77777777" w:rsidR="00685F82" w:rsidRDefault="00685F82">
      <w:pPr>
        <w:rPr>
          <w:sz w:val="20"/>
        </w:rPr>
      </w:pPr>
      <w:r>
        <w:br w:type="page"/>
      </w:r>
    </w:p>
    <w:p w14:paraId="0A9D45F7" w14:textId="77777777" w:rsidR="005C3337" w:rsidRDefault="005C3337" w:rsidP="005C3337">
      <w:pPr>
        <w:pStyle w:val="Titre2"/>
      </w:pPr>
      <w:bookmarkStart w:id="9" w:name="_Toc150984804"/>
      <w:r>
        <w:lastRenderedPageBreak/>
        <w:t>Port de charge</w:t>
      </w:r>
      <w:bookmarkEnd w:id="9"/>
    </w:p>
    <w:p w14:paraId="4E91BBD8" w14:textId="77777777" w:rsidR="005C3337" w:rsidRDefault="005C3337" w:rsidP="005C3337">
      <w:pPr>
        <w:pStyle w:val="Para2"/>
      </w:pPr>
    </w:p>
    <w:p w14:paraId="47E02044" w14:textId="77777777" w:rsidR="005C3337" w:rsidRDefault="005C3337" w:rsidP="005C3337">
      <w:pPr>
        <w:pStyle w:val="Para2"/>
      </w:pPr>
      <w:r>
        <w:t>En plus du panneau solaire il faut un port de charge secteur pour pouvoir le charger sans dépendre du soleil. Le seul problème est que le régulateur de charge qui viens avec le panneau solaire ne possède pas d’entrer secondaire. Ma solution est donc de directement brancher une alimentation de 24V sur l’entrée du panneau solaire comme ceci :</w:t>
      </w:r>
    </w:p>
    <w:p w14:paraId="7C429F86" w14:textId="77777777" w:rsidR="005C3337" w:rsidRDefault="005C3337" w:rsidP="005C3337">
      <w:pPr>
        <w:pStyle w:val="Para2"/>
      </w:pPr>
      <w:r>
        <w:rPr>
          <w:noProof/>
        </w:rPr>
        <w:drawing>
          <wp:inline distT="0" distB="0" distL="0" distR="0" wp14:anchorId="74CC1985" wp14:editId="54FBF295">
            <wp:extent cx="5604873" cy="4838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4873" cy="4838700"/>
                    </a:xfrm>
                    <a:prstGeom prst="rect">
                      <a:avLst/>
                    </a:prstGeom>
                  </pic:spPr>
                </pic:pic>
              </a:graphicData>
            </a:graphic>
          </wp:inline>
        </w:drawing>
      </w:r>
      <w:r>
        <w:t xml:space="preserve"> </w:t>
      </w:r>
    </w:p>
    <w:p w14:paraId="22EEDB2E" w14:textId="77777777" w:rsidR="005C3337" w:rsidRDefault="005C3337" w:rsidP="005C3337">
      <w:pPr>
        <w:pStyle w:val="Para2"/>
      </w:pPr>
      <w:r>
        <w:t>Vus que l’entrée du panneau solaire doit être d’un maximum de 30V pour une batterie de 12V :</w:t>
      </w:r>
    </w:p>
    <w:p w14:paraId="405B4529" w14:textId="77777777" w:rsidR="005C3337" w:rsidRDefault="005C3337" w:rsidP="005C3337">
      <w:pPr>
        <w:pStyle w:val="Para2"/>
      </w:pPr>
      <w:r>
        <w:rPr>
          <w:noProof/>
        </w:rPr>
        <w:drawing>
          <wp:inline distT="0" distB="0" distL="0" distR="0" wp14:anchorId="6096344A" wp14:editId="7D60E5E1">
            <wp:extent cx="5165725" cy="5998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5725" cy="599842"/>
                    </a:xfrm>
                    <a:prstGeom prst="rect">
                      <a:avLst/>
                    </a:prstGeom>
                  </pic:spPr>
                </pic:pic>
              </a:graphicData>
            </a:graphic>
          </wp:inline>
        </w:drawing>
      </w:r>
    </w:p>
    <w:p w14:paraId="0878FA62" w14:textId="77777777" w:rsidR="005C3337" w:rsidRDefault="005C3337" w:rsidP="005C3337">
      <w:pPr>
        <w:pStyle w:val="Para2"/>
      </w:pPr>
      <w:r>
        <w:t>Une alimentation de 24V comme celle-ci fait parfaitement l’affaire :</w:t>
      </w:r>
    </w:p>
    <w:p w14:paraId="242A35D4" w14:textId="77777777" w:rsidR="005C3337" w:rsidRDefault="000D3648" w:rsidP="005C3337">
      <w:pPr>
        <w:pStyle w:val="Para2"/>
      </w:pPr>
      <w:hyperlink r:id="rId28" w:history="1">
        <w:r w:rsidR="005C3337" w:rsidRPr="00D02386">
          <w:rPr>
            <w:rStyle w:val="Lienhypertexte"/>
          </w:rPr>
          <w:t>https://www.amazon.fr/LED-Alimentation-151W-MeanWell-LPV-150-24/dp/B01CGQRYZY/ref=sr_1_18?ie=UTF8&amp;qid=1544627932&amp;sr=8-18&amp;keywords=alimentation+24V</w:t>
        </w:r>
      </w:hyperlink>
    </w:p>
    <w:p w14:paraId="025FD0A6" w14:textId="77777777" w:rsidR="005C3337" w:rsidRDefault="005C3337" w:rsidP="005C3337">
      <w:pPr>
        <w:pStyle w:val="Para2"/>
      </w:pPr>
      <w:r>
        <w:t>Sachant que c’est un régulateur de charge de 5A pour une batterie de 12V ça ne sert à rien d’avoir une alimentation de plus de 3A pour 24V.</w:t>
      </w:r>
    </w:p>
    <w:p w14:paraId="30D4207C" w14:textId="77777777" w:rsidR="005C3337" w:rsidRDefault="005C3337" w:rsidP="005C3337">
      <w:pPr>
        <w:pStyle w:val="Para2"/>
      </w:pPr>
    </w:p>
    <w:p w14:paraId="54EF0705" w14:textId="77777777" w:rsidR="005C3337" w:rsidRDefault="005C3337" w:rsidP="005C3337">
      <w:pPr>
        <w:pStyle w:val="Titre2"/>
      </w:pPr>
      <w:bookmarkStart w:id="10" w:name="_Toc150984805"/>
      <w:r>
        <w:lastRenderedPageBreak/>
        <w:t>Regulateurs</w:t>
      </w:r>
      <w:bookmarkEnd w:id="10"/>
    </w:p>
    <w:p w14:paraId="3FA8C1BC" w14:textId="481D17F9" w:rsidR="006E3166" w:rsidRPr="006E3166" w:rsidRDefault="006E3166" w:rsidP="006E3166">
      <w:pPr>
        <w:pStyle w:val="Para2"/>
      </w:pPr>
      <w:r w:rsidRPr="00F945FA">
        <w:rPr>
          <w:rStyle w:val="Lienhypertexte"/>
          <w:noProof/>
        </w:rPr>
        <w:drawing>
          <wp:inline distT="0" distB="0" distL="0" distR="0" wp14:anchorId="1F2D7AA9" wp14:editId="2EC758A6">
            <wp:extent cx="6027738" cy="2468980"/>
            <wp:effectExtent l="0" t="0" r="0" b="7620"/>
            <wp:docPr id="1169189168" name="Image 1169189168"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9168" name="Image 1169189168" descr="Une image contenant diagramme, Plan, Dessin technique, schématique&#10;&#10;Description générée automatiquement"/>
                    <pic:cNvPicPr/>
                  </pic:nvPicPr>
                  <pic:blipFill>
                    <a:blip r:embed="rId29"/>
                    <a:stretch>
                      <a:fillRect/>
                    </a:stretch>
                  </pic:blipFill>
                  <pic:spPr>
                    <a:xfrm>
                      <a:off x="0" y="0"/>
                      <a:ext cx="6027738" cy="2468980"/>
                    </a:xfrm>
                    <a:prstGeom prst="rect">
                      <a:avLst/>
                    </a:prstGeom>
                  </pic:spPr>
                </pic:pic>
              </a:graphicData>
            </a:graphic>
          </wp:inline>
        </w:drawing>
      </w:r>
    </w:p>
    <w:p w14:paraId="70ED30B7" w14:textId="77777777" w:rsidR="00685F82" w:rsidRDefault="005C3337" w:rsidP="00685F82">
      <w:pPr>
        <w:pStyle w:val="Para2"/>
      </w:pPr>
      <w:r>
        <w:t>Le régulateur de 3,3V est simplement là pour le PIC se seras donc le même que pour les autres s’est à dire un :</w:t>
      </w:r>
      <w:r w:rsidR="00685F82">
        <w:t xml:space="preserve"> LM2674M</w:t>
      </w:r>
    </w:p>
    <w:p w14:paraId="5672DDE1" w14:textId="77777777" w:rsidR="005C3337" w:rsidRDefault="005C3337" w:rsidP="005C3337">
      <w:pPr>
        <w:pStyle w:val="Para2"/>
      </w:pPr>
    </w:p>
    <w:p w14:paraId="0FB6F541" w14:textId="77777777" w:rsidR="005C3337" w:rsidRDefault="005C3337" w:rsidP="005C3337">
      <w:pPr>
        <w:pStyle w:val="Para2"/>
      </w:pPr>
      <w:r>
        <w:t>Mais pour les LED</w:t>
      </w:r>
      <w:r w:rsidR="00BB7A5A">
        <w:t>s</w:t>
      </w:r>
      <w:r>
        <w:t xml:space="preserve"> s’est différent il faut un régulateur capable de fournir au minimum 3A à 5V constant et jusqu’à 12,8A au cas </w:t>
      </w:r>
      <w:r w:rsidR="00C51210">
        <w:t>où</w:t>
      </w:r>
      <w:r>
        <w:t xml:space="preserve"> toutes les LED</w:t>
      </w:r>
      <w:r w:rsidR="00BB7A5A">
        <w:t>s</w:t>
      </w:r>
      <w:r>
        <w:t xml:space="preserve"> devai</w:t>
      </w:r>
      <w:r w:rsidR="00BB7A5A">
        <w:t>ent</w:t>
      </w:r>
      <w:r>
        <w:t xml:space="preserve"> être allumé à la luminosité maximum.</w:t>
      </w:r>
    </w:p>
    <w:p w14:paraId="78EB8365" w14:textId="77777777" w:rsidR="005C3337" w:rsidRDefault="005C3337" w:rsidP="005C3337">
      <w:pPr>
        <w:pStyle w:val="Para2"/>
      </w:pPr>
      <w:r>
        <w:t>Vus qu’il y aura deux matrices il est possible si nécessaire de faire deux régulateurs chacun de 6,5A.</w:t>
      </w:r>
    </w:p>
    <w:p w14:paraId="7E1CB026" w14:textId="77777777" w:rsidR="005C3337" w:rsidRDefault="005C3337" w:rsidP="005C3337">
      <w:pPr>
        <w:pStyle w:val="Para2"/>
      </w:pPr>
    </w:p>
    <w:p w14:paraId="2D9EA8C1" w14:textId="77777777" w:rsidR="005C3337" w:rsidRDefault="005C3337" w:rsidP="005C3337">
      <w:pPr>
        <w:pStyle w:val="Para2"/>
      </w:pPr>
      <w:r>
        <w:t>Après de multiple recherche je n’ai pas trouvé de composant tous en un avec un courant de sortie aussi élever. Mais à la suite du conseil de Yann Dacosta j’ai utilisé un des outils de Texas Instrument pour désigner un step down buck converter.</w:t>
      </w:r>
    </w:p>
    <w:p w14:paraId="3ABCACD6" w14:textId="77777777" w:rsidR="005C3337" w:rsidRDefault="005C3337" w:rsidP="005C3337">
      <w:pPr>
        <w:pStyle w:val="Para2"/>
      </w:pPr>
      <w:r>
        <w:t>Voici un des montages qui tourne autour du TPS40345DRC :</w:t>
      </w:r>
    </w:p>
    <w:p w14:paraId="733F5479" w14:textId="77777777" w:rsidR="005C3337" w:rsidRDefault="000D3648" w:rsidP="005C3337">
      <w:pPr>
        <w:pStyle w:val="Para2"/>
      </w:pPr>
      <w:hyperlink r:id="rId30" w:history="1">
        <w:r w:rsidR="005C3337" w:rsidRPr="00586757">
          <w:rPr>
            <w:rStyle w:val="Lienhypertexte"/>
          </w:rPr>
          <w:t>http://www.ti.com/lit/ds/symlink/tps40345.pdf</w:t>
        </w:r>
      </w:hyperlink>
    </w:p>
    <w:p w14:paraId="5F9891C7" w14:textId="77777777" w:rsidR="005C3337" w:rsidRPr="004B6CA8" w:rsidRDefault="005C3337" w:rsidP="005C3337">
      <w:pPr>
        <w:pStyle w:val="Para2"/>
      </w:pPr>
    </w:p>
    <w:p w14:paraId="7B1D67D1" w14:textId="77777777" w:rsidR="005C3337" w:rsidRDefault="005C3337" w:rsidP="005C3337">
      <w:pPr>
        <w:pStyle w:val="Titre2"/>
        <w:numPr>
          <w:ilvl w:val="0"/>
          <w:numId w:val="0"/>
        </w:numPr>
        <w:ind w:left="1134"/>
      </w:pPr>
      <w:bookmarkStart w:id="11" w:name="_Toc11865873"/>
      <w:bookmarkStart w:id="12" w:name="_Toc11938865"/>
      <w:bookmarkStart w:id="13" w:name="_Toc150984806"/>
      <w:r>
        <w:rPr>
          <w:noProof/>
        </w:rPr>
        <w:drawing>
          <wp:inline distT="0" distB="0" distL="0" distR="0" wp14:anchorId="095FD144" wp14:editId="3BEBE02A">
            <wp:extent cx="6027738" cy="2468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7738" cy="2468980"/>
                    </a:xfrm>
                    <a:prstGeom prst="rect">
                      <a:avLst/>
                    </a:prstGeom>
                  </pic:spPr>
                </pic:pic>
              </a:graphicData>
            </a:graphic>
          </wp:inline>
        </w:drawing>
      </w:r>
      <w:bookmarkEnd w:id="11"/>
      <w:bookmarkEnd w:id="12"/>
      <w:bookmarkEnd w:id="13"/>
    </w:p>
    <w:p w14:paraId="3224A5AD" w14:textId="77777777" w:rsidR="005C3337" w:rsidRDefault="005C3337" w:rsidP="005C3337">
      <w:pPr>
        <w:pStyle w:val="Para2"/>
      </w:pPr>
      <w:r>
        <w:t xml:space="preserve">Pour retrouver la simulation il faut mettre sur ce lien : </w:t>
      </w:r>
      <w:hyperlink r:id="rId32" w:history="1">
        <w:r w:rsidRPr="00C372AC">
          <w:rPr>
            <w:rStyle w:val="Lienhypertexte"/>
          </w:rPr>
          <w:t>https://webench.ti.com/power-designer/switching-regulator</w:t>
        </w:r>
      </w:hyperlink>
      <w:r>
        <w:t xml:space="preserve"> les paramètres suivants : VinMin = 12V VinMax = 12V, Vout = 5V et IoutMax = 13A. Ensuite s’est le premier résultat.</w:t>
      </w:r>
    </w:p>
    <w:p w14:paraId="42F4B54A" w14:textId="77777777" w:rsidR="005C3337" w:rsidRDefault="005C3337" w:rsidP="005C3337">
      <w:pPr>
        <w:pStyle w:val="Para2"/>
      </w:pPr>
      <w:r>
        <w:t>Cette solution semble adéquate mais elle pose des problèmes au niveau du routage et du montage.</w:t>
      </w:r>
    </w:p>
    <w:p w14:paraId="40DBB0BF" w14:textId="77777777" w:rsidR="005C3337" w:rsidRDefault="005C3337" w:rsidP="005C3337">
      <w:pPr>
        <w:pStyle w:val="Para2"/>
      </w:pPr>
    </w:p>
    <w:p w14:paraId="4718798F" w14:textId="77777777" w:rsidR="005C3337" w:rsidRDefault="00C51210" w:rsidP="005C3337">
      <w:pPr>
        <w:pStyle w:val="Para2"/>
      </w:pPr>
      <w:r>
        <w:t>C’est</w:t>
      </w:r>
      <w:r w:rsidR="005C3337">
        <w:t xml:space="preserve"> pourquoi comme autre solution il y aurais un ou deux convertisseur DCDC comme celui-ci :</w:t>
      </w:r>
      <w:r w:rsidR="005C3337" w:rsidRPr="00631072">
        <w:t xml:space="preserve"> </w:t>
      </w:r>
      <w:hyperlink r:id="rId33" w:history="1">
        <w:r w:rsidR="005C3337" w:rsidRPr="00631072">
          <w:rPr>
            <w:rStyle w:val="Lienhypertexte"/>
          </w:rPr>
          <w:t>https://www.mouser.ch/ProductDetail/GE-Critical-Power/NQR010A0X4Z?qs=sGAEpiMZZMsc0tfZmXiUnbqX60T3gN%2fSlNT9RInDDys%3d</w:t>
        </w:r>
      </w:hyperlink>
      <w:r w:rsidR="005C3337">
        <w:t>.</w:t>
      </w:r>
    </w:p>
    <w:p w14:paraId="10FC4B8D" w14:textId="77777777" w:rsidR="005C3337" w:rsidRDefault="005C3337" w:rsidP="005C3337">
      <w:pPr>
        <w:pStyle w:val="Para2"/>
      </w:pPr>
    </w:p>
    <w:p w14:paraId="39EB2994" w14:textId="77777777" w:rsidR="005C3337" w:rsidRDefault="005C3337" w:rsidP="005C3337">
      <w:pPr>
        <w:pStyle w:val="Titre2"/>
      </w:pPr>
      <w:bookmarkStart w:id="14" w:name="_Toc150984807"/>
      <w:r>
        <w:t>Capteur de luminosité</w:t>
      </w:r>
      <w:bookmarkEnd w:id="14"/>
    </w:p>
    <w:p w14:paraId="0DA6E5F0" w14:textId="77777777" w:rsidR="005C3337" w:rsidRDefault="005C3337" w:rsidP="005C3337">
      <w:pPr>
        <w:pStyle w:val="Para2"/>
      </w:pPr>
    </w:p>
    <w:p w14:paraId="56CFF37D" w14:textId="77777777" w:rsidR="005C3337" w:rsidRDefault="005C3337" w:rsidP="005C3337">
      <w:pPr>
        <w:pStyle w:val="Para2"/>
      </w:pPr>
      <w:r>
        <w:lastRenderedPageBreak/>
        <w:t xml:space="preserve">Le capteur de luminosité servira à mesurer l’intensité lumineuse de l’environnement dans lequel </w:t>
      </w:r>
      <w:r w:rsidR="00C51210">
        <w:t>se</w:t>
      </w:r>
      <w:r>
        <w:t xml:space="preserve"> trouve le totem, et adapte la luminosité des LED</w:t>
      </w:r>
      <w:r w:rsidR="00C51210">
        <w:t>s</w:t>
      </w:r>
      <w:r>
        <w:t xml:space="preserve"> pour </w:t>
      </w:r>
      <w:r w:rsidR="00C51210">
        <w:t>qu’elles</w:t>
      </w:r>
      <w:r>
        <w:t xml:space="preserve"> restent visible. Plus l’environnement est lumineux plus les LED le seront.</w:t>
      </w:r>
    </w:p>
    <w:p w14:paraId="02BCF14F" w14:textId="77777777" w:rsidR="005C3337" w:rsidRDefault="005C3337" w:rsidP="005C3337">
      <w:pPr>
        <w:pStyle w:val="Para2"/>
      </w:pPr>
    </w:p>
    <w:p w14:paraId="25821095" w14:textId="77777777" w:rsidR="005C3337" w:rsidRDefault="005C3337" w:rsidP="005C3337">
      <w:pPr>
        <w:pStyle w:val="Para2"/>
      </w:pPr>
      <w:r>
        <w:t>Pour ça il y a une multitude de capteur disponible. Mais mon choix s’est tourné vers un capteur de luminosité ambiante sous forme de LED :</w:t>
      </w:r>
    </w:p>
    <w:p w14:paraId="09C2F668" w14:textId="77777777" w:rsidR="005C3337" w:rsidRDefault="000D3648" w:rsidP="005C3337">
      <w:pPr>
        <w:pStyle w:val="Para2"/>
      </w:pPr>
      <w:hyperlink r:id="rId34" w:history="1">
        <w:r w:rsidR="005C3337" w:rsidRPr="005F6CEA">
          <w:rPr>
            <w:rStyle w:val="Lienhypertexte"/>
          </w:rPr>
          <w:t>https://www.distrelec.ch/fr/capteur-de-luminosite-ambiante-570-nm-vishay-tept-4400/p/17522426?q=capteur+de+luminosit%C3%A9&amp;page=4&amp;origPos=4&amp;origPageSize=50&amp;simi=99.06</w:t>
        </w:r>
      </w:hyperlink>
    </w:p>
    <w:p w14:paraId="1773A8D5" w14:textId="77777777" w:rsidR="00685F82" w:rsidRPr="00685F82" w:rsidRDefault="00685F82" w:rsidP="00685F82">
      <w:pPr>
        <w:rPr>
          <w:sz w:val="20"/>
        </w:rPr>
      </w:pPr>
    </w:p>
    <w:p w14:paraId="4B20BDEF" w14:textId="77777777" w:rsidR="005C3337" w:rsidRDefault="005C3337" w:rsidP="005C3337">
      <w:pPr>
        <w:pStyle w:val="Titre1"/>
      </w:pPr>
      <w:bookmarkStart w:id="15" w:name="_Toc150984808"/>
      <w:r>
        <w:t>éstimation des couts</w:t>
      </w:r>
      <w:bookmarkEnd w:id="15"/>
    </w:p>
    <w:p w14:paraId="42234966" w14:textId="77777777" w:rsidR="005C3337" w:rsidRPr="00755589" w:rsidRDefault="005C3337" w:rsidP="005C3337">
      <w:pPr>
        <w:pStyle w:val="Para1"/>
      </w:pPr>
    </w:p>
    <w:tbl>
      <w:tblPr>
        <w:tblW w:w="5100" w:type="dxa"/>
        <w:tblCellMar>
          <w:left w:w="70" w:type="dxa"/>
          <w:right w:w="70" w:type="dxa"/>
        </w:tblCellMar>
        <w:tblLook w:val="04A0" w:firstRow="1" w:lastRow="0" w:firstColumn="1" w:lastColumn="0" w:noHBand="0" w:noVBand="1"/>
      </w:tblPr>
      <w:tblGrid>
        <w:gridCol w:w="3900"/>
        <w:gridCol w:w="1200"/>
      </w:tblGrid>
      <w:tr w:rsidR="005C3337" w:rsidRPr="00755589" w14:paraId="6381C224" w14:textId="77777777" w:rsidTr="005C3337">
        <w:trPr>
          <w:trHeight w:val="293"/>
        </w:trPr>
        <w:tc>
          <w:tcPr>
            <w:tcW w:w="3900" w:type="dxa"/>
            <w:tcBorders>
              <w:top w:val="single" w:sz="8" w:space="0" w:color="auto"/>
              <w:left w:val="single" w:sz="8" w:space="0" w:color="auto"/>
              <w:bottom w:val="single" w:sz="8" w:space="0" w:color="auto"/>
              <w:right w:val="nil"/>
            </w:tcBorders>
            <w:shd w:val="clear" w:color="auto" w:fill="auto"/>
            <w:noWrap/>
            <w:vAlign w:val="bottom"/>
            <w:hideMark/>
          </w:tcPr>
          <w:p w14:paraId="5EC3A42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Composant</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27D145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Prix</w:t>
            </w:r>
          </w:p>
        </w:tc>
      </w:tr>
      <w:tr w:rsidR="005C3337" w:rsidRPr="00755589" w14:paraId="66777EAF"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0401C0F0"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PIC</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253733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10 .-</w:t>
            </w:r>
          </w:p>
        </w:tc>
      </w:tr>
      <w:tr w:rsidR="005C3337" w:rsidRPr="00755589" w14:paraId="7438B18D"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1143F5E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Module WIFI</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773CD808"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18.-</w:t>
            </w:r>
          </w:p>
        </w:tc>
      </w:tr>
      <w:tr w:rsidR="005C3337" w:rsidRPr="00755589" w14:paraId="42F6AE5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3E0057CC"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Régulateurs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E350467"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6DEE258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0C8B5863"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755589">
              <w:rPr>
                <w:rFonts w:ascii="Calibri" w:hAnsi="Calibri" w:cs="Calibri"/>
                <w:color w:val="000000"/>
                <w:sz w:val="22"/>
                <w:szCs w:val="22"/>
                <w:lang w:eastAsia="fr-CH"/>
              </w:rPr>
              <w:t>anneau solaire, batterie et régulateur</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8CA8F73"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230.-</w:t>
            </w:r>
          </w:p>
        </w:tc>
      </w:tr>
      <w:tr w:rsidR="005C3337" w:rsidRPr="00755589" w14:paraId="6DD9C4F4"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6422F526"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 xml:space="preserve">Matrices X2 </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C23A0BA"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200.-</w:t>
            </w:r>
          </w:p>
        </w:tc>
      </w:tr>
      <w:tr w:rsidR="005C3337" w:rsidRPr="00755589" w14:paraId="4674DB2B"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5665A61F"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C</w:t>
            </w:r>
            <w:r w:rsidRPr="00755589">
              <w:rPr>
                <w:rFonts w:ascii="Calibri" w:hAnsi="Calibri" w:cs="Calibri"/>
                <w:color w:val="000000"/>
                <w:sz w:val="22"/>
                <w:szCs w:val="22"/>
                <w:lang w:eastAsia="fr-CH"/>
              </w:rPr>
              <w:t>omposant divers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14A2D93E"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4BCB80B4" w14:textId="77777777" w:rsidTr="005C3337">
        <w:trPr>
          <w:trHeight w:val="293"/>
        </w:trPr>
        <w:tc>
          <w:tcPr>
            <w:tcW w:w="3900" w:type="dxa"/>
            <w:tcBorders>
              <w:top w:val="nil"/>
              <w:left w:val="single" w:sz="8" w:space="0" w:color="auto"/>
              <w:bottom w:val="single" w:sz="8" w:space="0" w:color="auto"/>
              <w:right w:val="nil"/>
            </w:tcBorders>
            <w:shd w:val="clear" w:color="auto" w:fill="auto"/>
            <w:noWrap/>
            <w:vAlign w:val="bottom"/>
            <w:hideMark/>
          </w:tcPr>
          <w:p w14:paraId="0C08CA9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Total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48504DF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455 à 498.-</w:t>
            </w:r>
          </w:p>
        </w:tc>
      </w:tr>
    </w:tbl>
    <w:p w14:paraId="591544EB" w14:textId="77777777" w:rsidR="005C3337" w:rsidRPr="00C4782D" w:rsidRDefault="005C3337" w:rsidP="005C3337">
      <w:pPr>
        <w:pStyle w:val="Para1"/>
        <w:ind w:left="0"/>
      </w:pPr>
    </w:p>
    <w:p w14:paraId="2001C8CF" w14:textId="77777777" w:rsidR="006713F9" w:rsidRDefault="006713F9" w:rsidP="006713F9">
      <w:pPr>
        <w:pStyle w:val="Para2"/>
      </w:pPr>
    </w:p>
    <w:p w14:paraId="7F817414" w14:textId="77777777" w:rsidR="00685F82" w:rsidRDefault="00685F82">
      <w:pPr>
        <w:rPr>
          <w:sz w:val="20"/>
        </w:rPr>
      </w:pPr>
      <w:r>
        <w:br w:type="page"/>
      </w:r>
    </w:p>
    <w:p w14:paraId="244F1D07" w14:textId="77777777" w:rsidR="005C3337" w:rsidRDefault="00685F82" w:rsidP="00685F82">
      <w:pPr>
        <w:pStyle w:val="Titre"/>
        <w:pBdr>
          <w:bottom w:val="single" w:sz="4" w:space="1" w:color="auto"/>
        </w:pBdr>
      </w:pPr>
      <w:r>
        <w:lastRenderedPageBreak/>
        <w:t>Phase de design</w:t>
      </w:r>
    </w:p>
    <w:p w14:paraId="0A194F77" w14:textId="77777777" w:rsidR="00685F82" w:rsidRDefault="00685F82" w:rsidP="006713F9">
      <w:pPr>
        <w:pStyle w:val="Para2"/>
      </w:pPr>
    </w:p>
    <w:p w14:paraId="080A4B5F" w14:textId="77777777" w:rsidR="005C3337" w:rsidRDefault="005C3337" w:rsidP="005C3337">
      <w:pPr>
        <w:pStyle w:val="Titre1"/>
      </w:pPr>
      <w:bookmarkStart w:id="16" w:name="_Toc352499"/>
      <w:bookmarkStart w:id="17" w:name="_Toc150984809"/>
      <w:r>
        <w:t>Description</w:t>
      </w:r>
      <w:bookmarkEnd w:id="16"/>
      <w:bookmarkEnd w:id="17"/>
      <w:r>
        <w:t xml:space="preserve"> </w:t>
      </w:r>
    </w:p>
    <w:p w14:paraId="0DFA2566" w14:textId="77777777" w:rsidR="005C3337" w:rsidRDefault="005C3337" w:rsidP="005C3337">
      <w:pPr>
        <w:pStyle w:val="Para1"/>
      </w:pPr>
    </w:p>
    <w:p w14:paraId="50798223" w14:textId="77777777" w:rsidR="005C3337" w:rsidRDefault="005C3337" w:rsidP="005C3337">
      <w:pPr>
        <w:pStyle w:val="Titre2"/>
      </w:pPr>
      <w:bookmarkStart w:id="18" w:name="_Toc352500"/>
      <w:bookmarkStart w:id="19" w:name="_Toc150984810"/>
      <w:r>
        <w:t>Apparence</w:t>
      </w:r>
      <w:bookmarkEnd w:id="18"/>
      <w:bookmarkEnd w:id="19"/>
    </w:p>
    <w:p w14:paraId="60824883" w14:textId="77777777" w:rsidR="005C3337" w:rsidRDefault="005C3337" w:rsidP="005C3337">
      <w:pPr>
        <w:pStyle w:val="Para2"/>
      </w:pPr>
    </w:p>
    <w:p w14:paraId="0124B497" w14:textId="77777777" w:rsidR="005C3337" w:rsidRDefault="005C3337" w:rsidP="005C3337">
      <w:pPr>
        <w:pStyle w:val="Para2"/>
      </w:pPr>
      <w:r>
        <w:rPr>
          <w:noProof/>
        </w:rPr>
        <w:drawing>
          <wp:anchor distT="0" distB="0" distL="114300" distR="114300" simplePos="0" relativeHeight="251672576" behindDoc="0" locked="0" layoutInCell="1" allowOverlap="1" wp14:anchorId="63038984" wp14:editId="19BF7A20">
            <wp:simplePos x="0" y="0"/>
            <wp:positionH relativeFrom="column">
              <wp:posOffset>716915</wp:posOffset>
            </wp:positionH>
            <wp:positionV relativeFrom="paragraph">
              <wp:posOffset>3810</wp:posOffset>
            </wp:positionV>
            <wp:extent cx="2931795" cy="2185670"/>
            <wp:effectExtent l="0" t="0" r="190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26285"/>
                    <a:stretch/>
                  </pic:blipFill>
                  <pic:spPr bwMode="auto">
                    <a:xfrm>
                      <a:off x="0" y="0"/>
                      <a:ext cx="293179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30C704" w14:textId="77777777" w:rsidR="005C3337" w:rsidRDefault="005C3337" w:rsidP="005C3337">
      <w:pPr>
        <w:pStyle w:val="Para2"/>
      </w:pPr>
      <w:r>
        <w:t>En apparence, la tête du totem fera un peu plus de 20 cm de diamètre pour 10 de haut, les deux matrices de 256 LED feront tout le tour afin de pouvoir afficher du texte lisible depuis toutes les directions. Le PCB avec le pic et tout le reste se situera dans la tête.</w:t>
      </w:r>
    </w:p>
    <w:p w14:paraId="024FCD35" w14:textId="77777777" w:rsidR="005C3337" w:rsidRDefault="005C3337" w:rsidP="005C3337">
      <w:pPr>
        <w:pStyle w:val="Para2"/>
      </w:pPr>
    </w:p>
    <w:p w14:paraId="4A8026B9" w14:textId="77777777" w:rsidR="005C3337" w:rsidRDefault="005C3337" w:rsidP="005C3337">
      <w:pPr>
        <w:pStyle w:val="Para2"/>
      </w:pPr>
      <w:r>
        <w:t>La base sera moins complexe, elle devra déjà maintenir le mât et la tête droits et stables et contenir la batterie, le panneau solaire, les deux régulateurs de charge avec le port de charge et finalement l’interrupteur on/off. La base pourra donc simplement être une boîte contenant le tout et maintenant le panneau solaire à l’extérieur.</w:t>
      </w:r>
    </w:p>
    <w:p w14:paraId="315A5117" w14:textId="77777777" w:rsidR="005C3337" w:rsidRDefault="005C3337" w:rsidP="005C3337">
      <w:pPr>
        <w:pStyle w:val="Para2"/>
        <w:ind w:left="0"/>
      </w:pPr>
    </w:p>
    <w:p w14:paraId="70E5AD94" w14:textId="77777777" w:rsidR="005C3337" w:rsidRDefault="005C3337" w:rsidP="005C3337">
      <w:pPr>
        <w:pStyle w:val="Para2"/>
      </w:pPr>
    </w:p>
    <w:p w14:paraId="3640F8E2" w14:textId="77777777" w:rsidR="005C3337" w:rsidRDefault="005C3337" w:rsidP="005C3337">
      <w:pPr>
        <w:pStyle w:val="Titre2"/>
      </w:pPr>
      <w:bookmarkStart w:id="20" w:name="_Toc352501"/>
      <w:bookmarkStart w:id="21" w:name="_Toc150984811"/>
      <w:r>
        <w:t>Fonctionnalité</w:t>
      </w:r>
      <w:bookmarkEnd w:id="20"/>
      <w:bookmarkEnd w:id="21"/>
    </w:p>
    <w:p w14:paraId="7598C227" w14:textId="77777777" w:rsidR="005C3337" w:rsidRDefault="005C3337" w:rsidP="005C3337">
      <w:pPr>
        <w:pStyle w:val="Para2"/>
      </w:pPr>
    </w:p>
    <w:p w14:paraId="005D3A06" w14:textId="77777777" w:rsidR="005C3337" w:rsidRPr="006713F9" w:rsidRDefault="005C3337" w:rsidP="005C3337">
      <w:pPr>
        <w:pStyle w:val="Para2"/>
      </w:pPr>
      <w:r>
        <w:t>En plus de pouvoir afficher un texte par Wifi, il sera possible de changer la couleur du texte, choisir d’afficher différentes animations, modifier la luminosité soit automatiquement ou alors à l’aide d’un capteur et finalement le Totem mesurera la tension de la batterie régulièrement pour pouvoir signaler le niveau de batterie et adapter automatiquement la luminosité ou la fréquence d’affichage pour allonger l’autonomie du Totem et le maintenir allumé plus longtemps.</w:t>
      </w:r>
    </w:p>
    <w:p w14:paraId="1387A25E" w14:textId="77777777" w:rsidR="005C3337" w:rsidRPr="00B32CB8" w:rsidRDefault="005C3337" w:rsidP="005C3337">
      <w:pPr>
        <w:pStyle w:val="Para2"/>
      </w:pPr>
    </w:p>
    <w:p w14:paraId="556CADBD" w14:textId="77777777" w:rsidR="005C3337" w:rsidRDefault="005C3337" w:rsidP="005C3337">
      <w:pPr>
        <w:pStyle w:val="Titre1"/>
      </w:pPr>
      <w:bookmarkStart w:id="22" w:name="_Toc352502"/>
      <w:bookmarkStart w:id="23" w:name="_Toc150984812"/>
      <w:r>
        <w:t>Choix effectué</w:t>
      </w:r>
      <w:bookmarkEnd w:id="22"/>
      <w:bookmarkEnd w:id="23"/>
    </w:p>
    <w:p w14:paraId="45521FB5" w14:textId="77777777" w:rsidR="005C3337" w:rsidRDefault="005C3337" w:rsidP="005C3337">
      <w:pPr>
        <w:pStyle w:val="Para1"/>
      </w:pPr>
    </w:p>
    <w:p w14:paraId="7A972BF5" w14:textId="77777777" w:rsidR="005C3337" w:rsidRDefault="005C3337" w:rsidP="005C3337">
      <w:pPr>
        <w:pStyle w:val="Titre2"/>
      </w:pPr>
      <w:bookmarkStart w:id="24" w:name="_Toc352503"/>
      <w:bookmarkStart w:id="25" w:name="_Toc150984813"/>
      <w:r>
        <w:t>Pré-étude</w:t>
      </w:r>
      <w:bookmarkEnd w:id="24"/>
      <w:bookmarkEnd w:id="25"/>
    </w:p>
    <w:p w14:paraId="147E419B" w14:textId="77777777" w:rsidR="005C3337" w:rsidRDefault="005C3337" w:rsidP="005C3337">
      <w:pPr>
        <w:pStyle w:val="Para2"/>
      </w:pPr>
    </w:p>
    <w:p w14:paraId="4AA7847D" w14:textId="77777777" w:rsidR="005C3337" w:rsidRDefault="005C3337" w:rsidP="005C3337">
      <w:pPr>
        <w:pStyle w:val="Para2"/>
      </w:pPr>
      <w:r>
        <w:t>Ce que j’avais déjà choisi lors de la pré-étude est resté. Que ce soit pour les matrices de LED, le kit batterie plus panneau solaire, le capteur de luminosité ou le design du Totem il n’y a pas eu de modification.</w:t>
      </w:r>
    </w:p>
    <w:p w14:paraId="17929D8F" w14:textId="77777777" w:rsidR="005C3337" w:rsidRDefault="005C3337" w:rsidP="005C3337">
      <w:pPr>
        <w:pStyle w:val="Para2"/>
      </w:pPr>
    </w:p>
    <w:p w14:paraId="6EB32ADF" w14:textId="77777777" w:rsidR="005C3337" w:rsidRDefault="005C3337" w:rsidP="005C3337">
      <w:pPr>
        <w:pStyle w:val="Para2"/>
      </w:pPr>
      <w:r>
        <w:t xml:space="preserve">Cependant certains points n’étaient pas complétement résolus, notamment pour les régulateurs de tension 12V à 5V et pour le module Wifi. Depuis ses deux points ont été éclaircis . </w:t>
      </w:r>
    </w:p>
    <w:p w14:paraId="6A80A87E" w14:textId="77777777" w:rsidR="005C3337" w:rsidRDefault="005C3337" w:rsidP="005C3337">
      <w:pPr>
        <w:pStyle w:val="Para2"/>
      </w:pPr>
    </w:p>
    <w:p w14:paraId="64CCD0CC" w14:textId="77777777" w:rsidR="005C3337" w:rsidRDefault="005C3337" w:rsidP="005C3337">
      <w:pPr>
        <w:pStyle w:val="Para2"/>
      </w:pPr>
      <w:r>
        <w:t>Le module Wifi sera un ATWILC1000 de chez Microchip car il fallait un module ayant la possibilité de s’y connecter depuis une page Web. Le MRF24WN0MA a été mon premier choix car il a déjà été utilisé pour un précèdent projet, mais Microchip le considère obsolète et conseille d’utiliser son équivalent, le ATWILC1000.</w:t>
      </w:r>
    </w:p>
    <w:p w14:paraId="207318F3" w14:textId="77777777" w:rsidR="005C3337" w:rsidRDefault="005C3337" w:rsidP="005C3337">
      <w:pPr>
        <w:pStyle w:val="Para2"/>
      </w:pPr>
    </w:p>
    <w:p w14:paraId="7A90D8E6" w14:textId="77777777" w:rsidR="005C3337" w:rsidRDefault="005C3337" w:rsidP="005C3337">
      <w:pPr>
        <w:pStyle w:val="Para2"/>
      </w:pPr>
      <w:r>
        <w:t xml:space="preserve">Pour le régulateur, j’ai choisi de prendre deux </w:t>
      </w:r>
      <w:r w:rsidRPr="00FF3410">
        <w:t>NQR010A0X4</w:t>
      </w:r>
      <w:r>
        <w:t>. Je les ai choisis principalement pour une question de simplicité par rapport à celui créé sur mesure sur Texas Instrument et en fonction du coup.</w:t>
      </w:r>
    </w:p>
    <w:p w14:paraId="21DDD95B" w14:textId="77777777" w:rsidR="005C3337" w:rsidRDefault="005C3337" w:rsidP="005C3337">
      <w:pPr>
        <w:pStyle w:val="Para2"/>
      </w:pPr>
    </w:p>
    <w:p w14:paraId="56E83DD1" w14:textId="77777777" w:rsidR="005C3337" w:rsidRDefault="005C3337" w:rsidP="005C3337">
      <w:pPr>
        <w:pStyle w:val="Titre2"/>
      </w:pPr>
      <w:bookmarkStart w:id="26" w:name="_Toc352504"/>
      <w:bookmarkStart w:id="27" w:name="_Toc150984814"/>
      <w:r>
        <w:t>Supplément</w:t>
      </w:r>
      <w:bookmarkEnd w:id="26"/>
      <w:bookmarkEnd w:id="27"/>
    </w:p>
    <w:p w14:paraId="269858E3" w14:textId="77777777" w:rsidR="005C3337" w:rsidRDefault="005C3337" w:rsidP="005C3337">
      <w:pPr>
        <w:pStyle w:val="Para2"/>
      </w:pPr>
    </w:p>
    <w:p w14:paraId="3D96CDC3" w14:textId="77777777" w:rsidR="005C3337" w:rsidRDefault="005C3337" w:rsidP="005C3337">
      <w:pPr>
        <w:pStyle w:val="Para2"/>
      </w:pPr>
      <w:r>
        <w:t>En plus de ce que j’ai prévu dans la pré-études, j’ai ajouté un LMP8601 qui permet de mesurer un courant. Cet ajout, en complément de la mesure de tension, permettra de mesurer le niveau de la batterie avec précision malgré les chutes de tension.</w:t>
      </w:r>
    </w:p>
    <w:p w14:paraId="5D608EC0" w14:textId="77777777" w:rsidR="005C3337" w:rsidRDefault="005C3337" w:rsidP="005C3337">
      <w:pPr>
        <w:pStyle w:val="Para2"/>
      </w:pPr>
    </w:p>
    <w:p w14:paraId="5C513E94" w14:textId="77777777" w:rsidR="005C3337" w:rsidRPr="00EB3084" w:rsidRDefault="005C3337" w:rsidP="005C3337">
      <w:pPr>
        <w:pStyle w:val="Para2"/>
      </w:pPr>
      <w:r>
        <w:t xml:space="preserve">Le deuxième gros ajout est un deuxième régulateur de charge qui s’avère nécessaire pour avoir une charge par panneau solaire et </w:t>
      </w:r>
      <w:r w:rsidR="00C51210">
        <w:t>par secteur</w:t>
      </w:r>
      <w:r>
        <w:t>.</w:t>
      </w:r>
      <w:r>
        <w:br w:type="page"/>
      </w:r>
    </w:p>
    <w:p w14:paraId="33DAA402" w14:textId="77777777" w:rsidR="005C3337" w:rsidRDefault="005C3337" w:rsidP="005C3337">
      <w:pPr>
        <w:pStyle w:val="Titre1"/>
      </w:pPr>
      <w:bookmarkStart w:id="28" w:name="_Toc352505"/>
      <w:bookmarkStart w:id="29" w:name="_Toc150984815"/>
      <w:r>
        <w:lastRenderedPageBreak/>
        <w:t>Dimenssionnement</w:t>
      </w:r>
      <w:bookmarkEnd w:id="28"/>
      <w:bookmarkEnd w:id="29"/>
    </w:p>
    <w:p w14:paraId="65D2BE4F" w14:textId="77777777" w:rsidR="005C3337" w:rsidRDefault="005C3337" w:rsidP="005C3337">
      <w:pPr>
        <w:pStyle w:val="Para1"/>
      </w:pPr>
    </w:p>
    <w:p w14:paraId="60DBD7E1" w14:textId="77777777" w:rsidR="005C3337" w:rsidRDefault="005C3337" w:rsidP="005C3337">
      <w:pPr>
        <w:pStyle w:val="Titre2"/>
      </w:pPr>
      <w:bookmarkStart w:id="30" w:name="_Toc352506"/>
      <w:bookmarkStart w:id="31" w:name="_Toc150984816"/>
      <w:r>
        <w:t>Mesure de la luminosité</w:t>
      </w:r>
      <w:bookmarkEnd w:id="30"/>
      <w:bookmarkEnd w:id="31"/>
    </w:p>
    <w:p w14:paraId="6CF5C441" w14:textId="77777777" w:rsidR="005C3337" w:rsidRDefault="005C3337" w:rsidP="005C3337">
      <w:pPr>
        <w:pStyle w:val="Para2"/>
      </w:pPr>
    </w:p>
    <w:p w14:paraId="2B76D292" w14:textId="77777777" w:rsidR="005C3337" w:rsidRDefault="005C3337" w:rsidP="005C3337">
      <w:pPr>
        <w:pStyle w:val="Para2"/>
      </w:pPr>
      <w:r>
        <w:t>Voici le schéma du capteur de luminosité :</w:t>
      </w:r>
    </w:p>
    <w:p w14:paraId="087906AE" w14:textId="77777777" w:rsidR="005C3337" w:rsidRDefault="005C3337" w:rsidP="005C3337">
      <w:pPr>
        <w:pStyle w:val="Para2"/>
      </w:pPr>
    </w:p>
    <w:p w14:paraId="2601FA4F" w14:textId="77777777" w:rsidR="005C3337" w:rsidRDefault="005C3337" w:rsidP="005C3337">
      <w:pPr>
        <w:pStyle w:val="Para2"/>
        <w:jc w:val="center"/>
      </w:pPr>
      <w:r>
        <w:rPr>
          <w:noProof/>
        </w:rPr>
        <w:drawing>
          <wp:inline distT="0" distB="0" distL="0" distR="0" wp14:anchorId="61BCEA0D" wp14:editId="276BD90E">
            <wp:extent cx="4086225" cy="3848100"/>
            <wp:effectExtent l="38100" t="38100" r="47625" b="381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737"/>
                    <a:stretch/>
                  </pic:blipFill>
                  <pic:spPr bwMode="auto">
                    <a:xfrm>
                      <a:off x="0" y="0"/>
                      <a:ext cx="4086225" cy="38481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4EC6BE9" w14:textId="77777777" w:rsidR="005C3337" w:rsidRDefault="005C3337" w:rsidP="005C3337">
      <w:pPr>
        <w:pStyle w:val="Para2"/>
      </w:pPr>
    </w:p>
    <w:p w14:paraId="6CF4A0DC" w14:textId="77777777" w:rsidR="005C3337" w:rsidRDefault="005C3337" w:rsidP="005C3337">
      <w:pPr>
        <w:pStyle w:val="Para2"/>
      </w:pPr>
      <w:r>
        <w:t>Son fonctionnement est plutôt simple. Le phototransistor utilisé comme capteur fournit un courant en fonction de la luminosité qu’il perçoit, il suffit donc de faire passer ce courant dans une résistance pour pouvoir mesurer une tension sur un port analogique du pic. Pour dimensionner la résistance il faut déterminer la luminosité maximum que l’on veut pouvoir détecter en Lux, pour me donner une idée de ce que représente une valeur de luminosité je suis allé voir sur Wikipédia :</w:t>
      </w:r>
    </w:p>
    <w:p w14:paraId="7FCC023E" w14:textId="77777777" w:rsidR="005C3337" w:rsidRDefault="005C3337" w:rsidP="005C3337">
      <w:pPr>
        <w:pStyle w:val="Para2"/>
      </w:pPr>
    </w:p>
    <w:p w14:paraId="507EFB22" w14:textId="77777777" w:rsidR="005C3337" w:rsidRDefault="005C3337" w:rsidP="005C3337">
      <w:pPr>
        <w:pStyle w:val="Para2"/>
        <w:jc w:val="center"/>
      </w:pPr>
      <w:r>
        <w:rPr>
          <w:noProof/>
        </w:rPr>
        <w:drawing>
          <wp:inline distT="0" distB="0" distL="0" distR="0" wp14:anchorId="6F72A9E0" wp14:editId="1CEBF4A2">
            <wp:extent cx="4765675" cy="2364391"/>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7820" cy="2370417"/>
                    </a:xfrm>
                    <a:prstGeom prst="rect">
                      <a:avLst/>
                    </a:prstGeom>
                  </pic:spPr>
                </pic:pic>
              </a:graphicData>
            </a:graphic>
          </wp:inline>
        </w:drawing>
      </w:r>
    </w:p>
    <w:p w14:paraId="327535DF" w14:textId="77777777" w:rsidR="005C3337" w:rsidRDefault="005C3337" w:rsidP="005C3337">
      <w:pPr>
        <w:pStyle w:val="Para2"/>
        <w:jc w:val="left"/>
      </w:pPr>
    </w:p>
    <w:p w14:paraId="55A082C7" w14:textId="77777777" w:rsidR="005C3337" w:rsidRDefault="005C3337" w:rsidP="005C3337">
      <w:pPr>
        <w:pStyle w:val="Para2"/>
        <w:jc w:val="left"/>
      </w:pPr>
      <w:r>
        <w:t xml:space="preserve">Grace à ce tableau je </w:t>
      </w:r>
      <w:r w:rsidR="00C51210">
        <w:t>peux</w:t>
      </w:r>
      <w:r>
        <w:t xml:space="preserve"> déterminer à peu près qu’il ne sera pas nécessaire de connaitre la luminosité ambiante si elle passe le cap des 5000 Lux. Une fois ce cap atteint l’affichage sera certainement déjà à sa luminosité maximale.</w:t>
      </w:r>
    </w:p>
    <w:p w14:paraId="09C5F32C" w14:textId="77777777" w:rsidR="005C3337" w:rsidRDefault="005C3337" w:rsidP="005C3337">
      <w:pPr>
        <w:pStyle w:val="Para2"/>
      </w:pPr>
    </w:p>
    <w:p w14:paraId="0A0EA186" w14:textId="77777777" w:rsidR="005C3337" w:rsidRDefault="005C3337" w:rsidP="005C3337">
      <w:pPr>
        <w:pStyle w:val="Para2"/>
      </w:pPr>
      <w:r>
        <w:t>Ensuite, dans le datasheet du capteur on peut facilement trouver la résolution du capteur (le nombre de mA par Lux) :</w:t>
      </w:r>
    </w:p>
    <w:p w14:paraId="6E57508B" w14:textId="77777777" w:rsidR="005C3337" w:rsidRDefault="005C3337" w:rsidP="005C3337">
      <w:pPr>
        <w:pStyle w:val="Para2"/>
      </w:pPr>
    </w:p>
    <w:p w14:paraId="26B9CD8C" w14:textId="77777777" w:rsidR="005C3337" w:rsidRDefault="005C3337" w:rsidP="005C3337">
      <w:pPr>
        <w:pStyle w:val="Para2"/>
      </w:pPr>
      <w:r>
        <w:rPr>
          <w:noProof/>
        </w:rPr>
        <w:drawing>
          <wp:inline distT="0" distB="0" distL="0" distR="0" wp14:anchorId="2314A0E1" wp14:editId="696C89CA">
            <wp:extent cx="5780088" cy="837136"/>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0088" cy="837136"/>
                    </a:xfrm>
                    <a:prstGeom prst="rect">
                      <a:avLst/>
                    </a:prstGeom>
                  </pic:spPr>
                </pic:pic>
              </a:graphicData>
            </a:graphic>
          </wp:inline>
        </w:drawing>
      </w:r>
    </w:p>
    <w:p w14:paraId="410F40D0" w14:textId="77777777" w:rsidR="005C3337" w:rsidRDefault="005C3337" w:rsidP="005C3337">
      <w:pPr>
        <w:pStyle w:val="Para2"/>
      </w:pPr>
    </w:p>
    <w:p w14:paraId="013633F3" w14:textId="77777777" w:rsidR="005C3337" w:rsidRDefault="005C3337" w:rsidP="005C3337">
      <w:pPr>
        <w:pStyle w:val="Para2"/>
      </w:pPr>
      <w:r>
        <w:t>Malheureusement, dans le tableau on peut voir trois différents groupes de capteurs (A,B et C) qui ont chacun un rapport différent, mais Distrelec ne précise pas à quel groupe appartient leur capteur ce qui fait que selon le type du capteur la valeur de la résistance peut être amenée à changer. Pour l’instant j’ai considéré que le capteur se situera à 45 uA/20Lux ce qui donne les résultats suivants :</w:t>
      </w:r>
    </w:p>
    <w:p w14:paraId="1773903A" w14:textId="77777777" w:rsidR="005C3337" w:rsidRDefault="005C3337" w:rsidP="005C3337">
      <w:pPr>
        <w:pStyle w:val="Para2"/>
      </w:pPr>
    </w:p>
    <w:p w14:paraId="4770B539" w14:textId="77777777" w:rsidR="005C3337" w:rsidRPr="001018AE" w:rsidRDefault="005C3337" w:rsidP="005C3337">
      <w:pPr>
        <w:pStyle w:val="Para2"/>
      </w:pPr>
      <m:oMathPara>
        <m:oMath>
          <m:r>
            <w:rPr>
              <w:rFonts w:ascii="Cambria Math" w:hAnsi="Cambria Math"/>
            </w:rPr>
            <m:t>R=</m:t>
          </m:r>
          <m:f>
            <m:fPr>
              <m:ctrlPr>
                <w:rPr>
                  <w:rFonts w:ascii="Cambria Math" w:hAnsi="Cambria Math"/>
                  <w:i/>
                </w:rPr>
              </m:ctrlPr>
            </m:fPr>
            <m:num>
              <m:r>
                <w:rPr>
                  <w:rFonts w:ascii="Cambria Math" w:hAnsi="Cambria Math"/>
                </w:rPr>
                <m:t>3,3*20</m:t>
              </m:r>
            </m:num>
            <m:den>
              <m:r>
                <w:rPr>
                  <w:rFonts w:ascii="Cambria Math" w:hAnsi="Cambria Math"/>
                </w:rPr>
                <m:t>5000</m:t>
              </m:r>
            </m:den>
          </m:f>
          <m:r>
            <w:rPr>
              <w:rFonts w:ascii="Cambria Math" w:hAnsi="Cambria Math"/>
            </w:rPr>
            <m:t>=~300Ohm</m:t>
          </m:r>
        </m:oMath>
      </m:oMathPara>
    </w:p>
    <w:p w14:paraId="49E51ADE" w14:textId="77777777" w:rsidR="005C3337" w:rsidRPr="00AD3555" w:rsidRDefault="005C3337" w:rsidP="005C3337">
      <w:pPr>
        <w:pStyle w:val="Para2"/>
      </w:pPr>
    </w:p>
    <w:p w14:paraId="75449FFF" w14:textId="77777777" w:rsidR="005C3337" w:rsidRDefault="005C3337" w:rsidP="005C3337">
      <w:pPr>
        <w:pStyle w:val="Para2"/>
      </w:pPr>
    </w:p>
    <w:p w14:paraId="64BAE24F" w14:textId="77777777" w:rsidR="005C3337" w:rsidRDefault="005C3337" w:rsidP="005C3337">
      <w:pPr>
        <w:pStyle w:val="Titre2"/>
      </w:pPr>
      <w:bookmarkStart w:id="32" w:name="_Toc352507"/>
      <w:bookmarkStart w:id="33" w:name="_Toc150984817"/>
      <w:r>
        <w:t>Régulateur</w:t>
      </w:r>
      <w:bookmarkEnd w:id="32"/>
      <w:bookmarkEnd w:id="33"/>
    </w:p>
    <w:p w14:paraId="7088E775" w14:textId="77777777" w:rsidR="005C3337" w:rsidRDefault="005C3337" w:rsidP="005C3337">
      <w:pPr>
        <w:pStyle w:val="Para2"/>
      </w:pPr>
    </w:p>
    <w:p w14:paraId="4F246FE2" w14:textId="77777777" w:rsidR="005C3337" w:rsidRDefault="005C3337" w:rsidP="005C3337">
      <w:pPr>
        <w:pStyle w:val="Titre3"/>
      </w:pPr>
      <w:bookmarkStart w:id="34" w:name="_Toc352508"/>
      <w:bookmarkStart w:id="35" w:name="_Toc150984818"/>
      <w:r>
        <w:t>Régulateur 5V</w:t>
      </w:r>
      <w:bookmarkEnd w:id="34"/>
      <w:bookmarkEnd w:id="35"/>
    </w:p>
    <w:p w14:paraId="43E51F05" w14:textId="77777777" w:rsidR="005C3337" w:rsidRDefault="005C3337" w:rsidP="005C3337">
      <w:pPr>
        <w:pStyle w:val="Para3"/>
      </w:pPr>
    </w:p>
    <w:p w14:paraId="47E3EE90" w14:textId="77777777" w:rsidR="005C3337" w:rsidRDefault="005C3337" w:rsidP="005C3337">
      <w:pPr>
        <w:pStyle w:val="Para3"/>
      </w:pPr>
      <w:r>
        <w:t>Schéma pour les deux régulateurs 5V :</w:t>
      </w:r>
    </w:p>
    <w:p w14:paraId="0E43EBCC" w14:textId="77777777" w:rsidR="005C3337" w:rsidRDefault="005C3337" w:rsidP="005C3337">
      <w:pPr>
        <w:pStyle w:val="Para3"/>
      </w:pPr>
    </w:p>
    <w:p w14:paraId="5EB9B0A6" w14:textId="77777777" w:rsidR="005C3337" w:rsidRDefault="005C3337" w:rsidP="005C3337">
      <w:pPr>
        <w:pStyle w:val="Para3"/>
        <w:jc w:val="center"/>
      </w:pPr>
      <w:r>
        <w:rPr>
          <w:noProof/>
        </w:rPr>
        <w:drawing>
          <wp:inline distT="0" distB="0" distL="0" distR="0" wp14:anchorId="03EEF11D" wp14:editId="00A49A24">
            <wp:extent cx="4786312" cy="2415383"/>
            <wp:effectExtent l="38100" t="38100" r="33655" b="425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3513" cy="2419017"/>
                    </a:xfrm>
                    <a:prstGeom prst="rect">
                      <a:avLst/>
                    </a:prstGeom>
                    <a:ln w="38100">
                      <a:solidFill>
                        <a:schemeClr val="tx1"/>
                      </a:solidFill>
                    </a:ln>
                  </pic:spPr>
                </pic:pic>
              </a:graphicData>
            </a:graphic>
          </wp:inline>
        </w:drawing>
      </w:r>
    </w:p>
    <w:p w14:paraId="14BAAB58" w14:textId="77777777" w:rsidR="005C3337" w:rsidRDefault="005C3337" w:rsidP="005C3337">
      <w:pPr>
        <w:pStyle w:val="Para3"/>
        <w:jc w:val="center"/>
      </w:pPr>
    </w:p>
    <w:p w14:paraId="584C1D0B" w14:textId="77777777" w:rsidR="005C3337" w:rsidRDefault="005C3337" w:rsidP="005C3337">
      <w:pPr>
        <w:pStyle w:val="Para3"/>
      </w:pPr>
      <w:r>
        <w:t>Avec ces régulateurs, pour avoir une sortie à 5V il faut dimensionner le condensateur et les deux résistances. Pour ce faire on trouve dans le datasheet un schéma qui montre comment les câbler :</w:t>
      </w:r>
    </w:p>
    <w:p w14:paraId="7B03132C" w14:textId="77777777" w:rsidR="00685F82" w:rsidRDefault="00685F82">
      <w:pPr>
        <w:rPr>
          <w:sz w:val="20"/>
        </w:rPr>
      </w:pPr>
      <w:r>
        <w:br w:type="page"/>
      </w:r>
    </w:p>
    <w:p w14:paraId="40037991" w14:textId="77777777" w:rsidR="005C3337" w:rsidRDefault="005C3337" w:rsidP="005C3337">
      <w:pPr>
        <w:pStyle w:val="Para3"/>
      </w:pPr>
      <w:r>
        <w:rPr>
          <w:noProof/>
        </w:rPr>
        <w:lastRenderedPageBreak/>
        <w:drawing>
          <wp:inline distT="0" distB="0" distL="0" distR="0" wp14:anchorId="45B9F7D2" wp14:editId="0A651B98">
            <wp:extent cx="2890838" cy="246697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816" r="11030" b="2988"/>
                    <a:stretch/>
                  </pic:blipFill>
                  <pic:spPr bwMode="auto">
                    <a:xfrm>
                      <a:off x="0" y="0"/>
                      <a:ext cx="2891359" cy="2467419"/>
                    </a:xfrm>
                    <a:prstGeom prst="rect">
                      <a:avLst/>
                    </a:prstGeom>
                    <a:ln>
                      <a:noFill/>
                    </a:ln>
                    <a:extLst>
                      <a:ext uri="{53640926-AAD7-44D8-BBD7-CCE9431645EC}">
                        <a14:shadowObscured xmlns:a14="http://schemas.microsoft.com/office/drawing/2010/main"/>
                      </a:ext>
                    </a:extLst>
                  </pic:spPr>
                </pic:pic>
              </a:graphicData>
            </a:graphic>
          </wp:inline>
        </w:drawing>
      </w:r>
    </w:p>
    <w:p w14:paraId="605B8FCF" w14:textId="77777777" w:rsidR="005C3337" w:rsidRDefault="005C3337" w:rsidP="005C3337">
      <w:pPr>
        <w:pStyle w:val="Para3"/>
      </w:pPr>
    </w:p>
    <w:p w14:paraId="33A8D3C3" w14:textId="77777777" w:rsidR="005C3337" w:rsidRDefault="005C3337" w:rsidP="005C3337">
      <w:pPr>
        <w:pStyle w:val="Para3"/>
      </w:pPr>
      <w:r>
        <w:t>Et des tableaux nous donnant les valeurs de résistance et de condensateur pour des tensions communes telles que 3,3V ou dans mon cas 5V :</w:t>
      </w:r>
    </w:p>
    <w:p w14:paraId="6ED0B854" w14:textId="77777777" w:rsidR="005C3337" w:rsidRDefault="005C3337" w:rsidP="005C3337">
      <w:pPr>
        <w:pStyle w:val="Para3"/>
      </w:pPr>
    </w:p>
    <w:p w14:paraId="583C5C36" w14:textId="1227C4FC" w:rsidR="005C3337" w:rsidRDefault="00182906" w:rsidP="005C3337">
      <w:pPr>
        <w:pStyle w:val="Para3"/>
      </w:pPr>
      <w:r>
        <w:rPr>
          <w:noProof/>
        </w:rPr>
        <mc:AlternateContent>
          <mc:Choice Requires="wpg">
            <w:drawing>
              <wp:anchor distT="0" distB="0" distL="114300" distR="114300" simplePos="0" relativeHeight="251673600" behindDoc="0" locked="0" layoutInCell="1" allowOverlap="1" wp14:anchorId="0E05FB9B" wp14:editId="4F4E83EC">
                <wp:simplePos x="0" y="0"/>
                <wp:positionH relativeFrom="column">
                  <wp:posOffset>1007745</wp:posOffset>
                </wp:positionH>
                <wp:positionV relativeFrom="paragraph">
                  <wp:posOffset>39370</wp:posOffset>
                </wp:positionV>
                <wp:extent cx="5267960" cy="1838325"/>
                <wp:effectExtent l="0" t="0" r="0" b="0"/>
                <wp:wrapTopAndBottom/>
                <wp:docPr id="469487441" name="Groupe 469487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7960" cy="1838325"/>
                          <a:chOff x="0" y="0"/>
                          <a:chExt cx="5268277" cy="1838325"/>
                        </a:xfrm>
                      </wpg:grpSpPr>
                      <pic:pic xmlns:pic="http://schemas.openxmlformats.org/drawingml/2006/picture">
                        <pic:nvPicPr>
                          <pic:cNvPr id="469487442" name="Image 29"/>
                          <pic:cNvPicPr>
                            <a:picLocks noChangeAspect="1"/>
                          </pic:cNvPicPr>
                        </pic:nvPicPr>
                        <pic:blipFill rotWithShape="1">
                          <a:blip r:embed="rId41"/>
                          <a:srcRect b="43377"/>
                          <a:stretch/>
                        </pic:blipFill>
                        <pic:spPr bwMode="auto">
                          <a:xfrm>
                            <a:off x="1433512" y="0"/>
                            <a:ext cx="3834765" cy="1838325"/>
                          </a:xfrm>
                          <a:prstGeom prst="rect">
                            <a:avLst/>
                          </a:prstGeom>
                          <a:ln>
                            <a:noFill/>
                          </a:ln>
                        </pic:spPr>
                      </pic:pic>
                      <pic:pic xmlns:pic="http://schemas.openxmlformats.org/drawingml/2006/picture">
                        <pic:nvPicPr>
                          <pic:cNvPr id="469487443" name="Image 30"/>
                          <pic:cNvPicPr>
                            <a:picLocks noChangeAspect="1"/>
                          </pic:cNvPicPr>
                        </pic:nvPicPr>
                        <pic:blipFill rotWithShape="1">
                          <a:blip r:embed="rId42"/>
                          <a:srcRect l="7671" t="4392" r="8967" b="2901"/>
                          <a:stretch/>
                        </pic:blipFill>
                        <pic:spPr bwMode="auto">
                          <a:xfrm>
                            <a:off x="0" y="42863"/>
                            <a:ext cx="1471930" cy="1715770"/>
                          </a:xfrm>
                          <a:prstGeom prst="rect">
                            <a:avLst/>
                          </a:prstGeom>
                          <a:ln>
                            <a:noFill/>
                          </a:ln>
                        </pic:spPr>
                      </pic:pic>
                      <wps:wsp>
                        <wps:cNvPr id="469487444" name="Rectangle 31"/>
                        <wps:cNvSpPr/>
                        <wps:spPr>
                          <a:xfrm>
                            <a:off x="80962" y="1428750"/>
                            <a:ext cx="1328738" cy="1381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487445" name="Rectangle 32"/>
                        <wps:cNvSpPr/>
                        <wps:spPr>
                          <a:xfrm>
                            <a:off x="1914525" y="581025"/>
                            <a:ext cx="409575" cy="928688"/>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722D7F" id="Groupe 469487441" o:spid="_x0000_s1026" style="position:absolute;margin-left:79.35pt;margin-top:3.1pt;width:414.8pt;height:144.75pt;z-index:251673600" coordsize="5268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">
                <v:shape id="Image 29" o:spid="_x0000_s1027" type="#_x0000_t75" style="position:absolute;left:14335;width:3834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">
                  <v:imagedata r:id="rId43" o:title="" cropbottom="28428f"/>
                </v:shape>
                <v:shape id="Image 30" o:spid="_x0000_s1028" type="#_x0000_t75" style="position:absolute;top:428;width:14719;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">
                  <v:imagedata r:id="rId44" o:title="" croptop="2878f" cropbottom="1901f" cropleft="5027f" cropright="5877f"/>
                </v:shape>
                <v:rect id="Rectangle 31" o:spid="_x0000_s1029" style="position:absolute;left:809;top:14287;width:13288;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" filled="f" strokecolor="red" strokeweight="1pt"/>
                <v:rect id="Rectangle 32" o:spid="_x0000_s1030" style="position:absolute;left:19145;top:5810;width:4096;height:9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" filled="f" strokecolor="red" strokeweight="1pt"/>
                <w10:wrap type="topAndBottom"/>
              </v:group>
            </w:pict>
          </mc:Fallback>
        </mc:AlternateContent>
      </w:r>
      <w:r w:rsidR="005C3337">
        <w:t xml:space="preserve">Avec les tableaux on peut déterminer toutes les valeurs nécessaires : RTune (R2) = 47 Ohm, CTrim (C2) = 39nF et RTrim = 268 Ohm. Pour RTrim la valeur ne tombe pas sur une valeur facile à trouver, j’ai donc pris la valeur la plus proche dans la </w:t>
      </w:r>
      <w:r w:rsidR="00C51210">
        <w:t>série</w:t>
      </w:r>
      <w:r w:rsidR="005C3337">
        <w:t xml:space="preserve"> E12 ce qui donne 270 Ohm. Pour vérifier l’impact que le changement de valeur </w:t>
      </w:r>
      <w:r w:rsidR="00C51210">
        <w:t>a</w:t>
      </w:r>
      <w:r w:rsidR="005C3337">
        <w:t xml:space="preserve"> eu sur la tension de sortie, j’ai retourné la fonction servant à trouver RTrim en cas de tension hors valeur des tableaux :</w:t>
      </w:r>
    </w:p>
    <w:p w14:paraId="1EAA5A76" w14:textId="77777777" w:rsidR="005C3337" w:rsidRDefault="005C3337" w:rsidP="005C3337">
      <w:pPr>
        <w:pStyle w:val="Para3"/>
      </w:pPr>
    </w:p>
    <w:p w14:paraId="085D285A" w14:textId="77777777" w:rsidR="005C3337" w:rsidRPr="006F3213" w:rsidRDefault="005C3337" w:rsidP="005C3337">
      <w:pPr>
        <w:pStyle w:val="Para3"/>
      </w:pPr>
      <m:oMathPara>
        <m:oMath>
          <m:r>
            <w:rPr>
              <w:rFonts w:ascii="Cambria Math" w:hAnsi="Cambria Math"/>
            </w:rPr>
            <m:t>Uout=</m:t>
          </m:r>
          <m:f>
            <m:fPr>
              <m:ctrlPr>
                <w:rPr>
                  <w:rFonts w:ascii="Cambria Math" w:hAnsi="Cambria Math"/>
                  <w:i/>
                </w:rPr>
              </m:ctrlPr>
            </m:fPr>
            <m:num>
              <m:r>
                <w:rPr>
                  <w:rFonts w:ascii="Cambria Math" w:hAnsi="Cambria Math"/>
                </w:rPr>
                <m:t>1,182</m:t>
              </m:r>
            </m:num>
            <m:den>
              <m:r>
                <w:rPr>
                  <w:rFonts w:ascii="Cambria Math" w:hAnsi="Cambria Math"/>
                </w:rPr>
                <m:t>RTrim*</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-0,591=4,97V</m:t>
          </m:r>
        </m:oMath>
      </m:oMathPara>
    </w:p>
    <w:p w14:paraId="78E1C31C" w14:textId="77777777" w:rsidR="005C3337" w:rsidRPr="006F3213" w:rsidRDefault="005C3337" w:rsidP="005C3337">
      <w:pPr>
        <w:pStyle w:val="Para3"/>
      </w:pPr>
    </w:p>
    <w:p w14:paraId="0806EEC7" w14:textId="77777777" w:rsidR="005C3337" w:rsidRPr="00EB3084" w:rsidRDefault="005C3337" w:rsidP="005C3337">
      <w:pPr>
        <w:pStyle w:val="Para3"/>
      </w:pPr>
      <w:r>
        <w:t>On peut voir que la tension reste extrêmement proche des 5V.</w:t>
      </w:r>
    </w:p>
    <w:p w14:paraId="0D030776" w14:textId="77777777" w:rsidR="005C3337" w:rsidRDefault="005C3337" w:rsidP="005C3337">
      <w:pPr>
        <w:pStyle w:val="Para3"/>
      </w:pPr>
    </w:p>
    <w:p w14:paraId="4841F210" w14:textId="77777777" w:rsidR="005C3337" w:rsidRDefault="005C3337" w:rsidP="005C3337">
      <w:pPr>
        <w:pStyle w:val="Titre3"/>
      </w:pPr>
      <w:bookmarkStart w:id="36" w:name="_Toc352509"/>
      <w:bookmarkStart w:id="37" w:name="_Toc150984819"/>
      <w:r>
        <w:t>Régulateur 3,3V</w:t>
      </w:r>
      <w:bookmarkEnd w:id="36"/>
      <w:bookmarkEnd w:id="37"/>
    </w:p>
    <w:p w14:paraId="24F0327F" w14:textId="77777777" w:rsidR="005C3337" w:rsidRDefault="005C3337" w:rsidP="005C3337">
      <w:pPr>
        <w:pStyle w:val="Para3"/>
      </w:pPr>
    </w:p>
    <w:p w14:paraId="2DCDEE15" w14:textId="77777777" w:rsidR="005C3337" w:rsidRDefault="00297BDE" w:rsidP="00297BDE">
      <w:pPr>
        <w:pStyle w:val="Para3"/>
      </w:pPr>
      <w:r>
        <w:rPr>
          <w:rFonts w:cs="Arial"/>
          <w:noProof/>
          <w:color w:val="000000"/>
          <w:sz w:val="22"/>
          <w:szCs w:val="22"/>
        </w:rPr>
        <w:drawing>
          <wp:anchor distT="0" distB="0" distL="114300" distR="114300" simplePos="0" relativeHeight="251674624" behindDoc="0" locked="0" layoutInCell="1" allowOverlap="1" wp14:anchorId="3F3905A7" wp14:editId="099A9AE2">
            <wp:simplePos x="0" y="0"/>
            <wp:positionH relativeFrom="column">
              <wp:posOffset>1377284</wp:posOffset>
            </wp:positionH>
            <wp:positionV relativeFrom="paragraph">
              <wp:posOffset>255642</wp:posOffset>
            </wp:positionV>
            <wp:extent cx="4566920" cy="1463675"/>
            <wp:effectExtent l="38100" t="38100" r="43180" b="41275"/>
            <wp:wrapTopAndBottom/>
            <wp:docPr id="48" name="Image 48" descr="https://lh4.googleusercontent.com/LOhh4Vt-L6jTnt2Zhvbxj2oAUMXWa2Gmt6V_dEjIellCKBmHYpA7LN4ss-X6twZfqyabYse2rjerR0huNM70g1APZY7ibUzXwMmqY1aw_uJdQDMSnnW4xcvQ-YDS03rxF5urCZ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Ohh4Vt-L6jTnt2Zhvbxj2oAUMXWa2Gmt6V_dEjIellCKBmHYpA7LN4ss-X6twZfqyabYse2rjerR0huNM70g1APZY7ibUzXwMmqY1aw_uJdQDMSnnW4xcvQ-YDS03rxF5urCZU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6920" cy="14636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5C3337">
        <w:t>Schéma du régulateur 3,3V :</w:t>
      </w:r>
    </w:p>
    <w:p w14:paraId="50335B18" w14:textId="77777777" w:rsidR="005C3337" w:rsidRDefault="005C3337" w:rsidP="005C3337">
      <w:pPr>
        <w:pStyle w:val="Para3"/>
        <w:jc w:val="center"/>
      </w:pPr>
    </w:p>
    <w:p w14:paraId="5D3A7BC9" w14:textId="77777777" w:rsidR="005C3337" w:rsidRDefault="005C3337" w:rsidP="005C3337">
      <w:pPr>
        <w:pStyle w:val="Para3"/>
      </w:pPr>
      <w:r>
        <w:lastRenderedPageBreak/>
        <w:t xml:space="preserve">Comme pour le régulateur 5V toutes les informations sur le dimensionnement </w:t>
      </w:r>
      <w:r w:rsidRPr="00A71066">
        <w:t>des</w:t>
      </w:r>
      <w:r>
        <w:t xml:space="preserve"> composants se trouvent dans le datasheet. Cette fois-ci cependant la tension de sortie est fixée à 3,3V dans le chip. Tous les dimensionnements se feront par rapport au courant nécessaire en sortie.</w:t>
      </w:r>
    </w:p>
    <w:p w14:paraId="27ABC695" w14:textId="77777777" w:rsidR="005C3337" w:rsidRDefault="005C3337" w:rsidP="005C3337">
      <w:pPr>
        <w:pStyle w:val="Para3"/>
      </w:pPr>
    </w:p>
    <w:p w14:paraId="03EDFF93" w14:textId="77777777" w:rsidR="005C3337" w:rsidRDefault="005C3337" w:rsidP="005C3337">
      <w:pPr>
        <w:pStyle w:val="Para3"/>
      </w:pPr>
      <w:r>
        <w:t>La première chose est le schéma exemple :</w:t>
      </w:r>
    </w:p>
    <w:p w14:paraId="5C725BC7" w14:textId="77777777" w:rsidR="005C3337" w:rsidRDefault="005C3337" w:rsidP="005C3337">
      <w:pPr>
        <w:pStyle w:val="Para3"/>
      </w:pPr>
    </w:p>
    <w:p w14:paraId="2A37D608" w14:textId="77777777" w:rsidR="005C3337" w:rsidRDefault="005C3337" w:rsidP="005C3337">
      <w:pPr>
        <w:pStyle w:val="Para3"/>
      </w:pPr>
      <w:r>
        <w:rPr>
          <w:noProof/>
        </w:rPr>
        <w:drawing>
          <wp:inline distT="0" distB="0" distL="0" distR="0" wp14:anchorId="0B3480F5" wp14:editId="7843FAF6">
            <wp:extent cx="5410200" cy="19143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0246" cy="1925010"/>
                    </a:xfrm>
                    <a:prstGeom prst="rect">
                      <a:avLst/>
                    </a:prstGeom>
                  </pic:spPr>
                </pic:pic>
              </a:graphicData>
            </a:graphic>
          </wp:inline>
        </w:drawing>
      </w:r>
    </w:p>
    <w:p w14:paraId="3B1ACA99" w14:textId="77777777" w:rsidR="005C3337" w:rsidRDefault="005C3337" w:rsidP="005C3337">
      <w:pPr>
        <w:pStyle w:val="Para3"/>
      </w:pPr>
      <w:r>
        <w:t>On peut voir que tous les composants sont déjà dimensionnés pour une application typique. J’ai repris la valeur des condensateurs tels quels mais j’ai quand même redimensionné la bobine et la diode.</w:t>
      </w:r>
    </w:p>
    <w:p w14:paraId="0DDB1352" w14:textId="77777777" w:rsidR="005C3337" w:rsidRDefault="005C3337" w:rsidP="005C3337">
      <w:pPr>
        <w:pStyle w:val="Para3"/>
      </w:pPr>
    </w:p>
    <w:p w14:paraId="2880EC0F" w14:textId="77777777" w:rsidR="005C3337" w:rsidRDefault="005C3337" w:rsidP="005C3337">
      <w:pPr>
        <w:pStyle w:val="Para3"/>
      </w:pPr>
      <w:r>
        <w:t>Que ce soit pour la bobine ou la diode il faut commencer par déterminer le courant max de sortie nécessaire. Pour estimer le courant max j’ai simplement considérer environ 200mA pour le Pic et pour le module Wifi ce qui correspond à ce que j’ai pu trouver dans les datasheets, j’ai ensuite arrondi à 500mA pour compenser les autres éventuelles consommations.</w:t>
      </w:r>
    </w:p>
    <w:p w14:paraId="74ECC8EC" w14:textId="77777777" w:rsidR="005C3337" w:rsidRDefault="005C3337" w:rsidP="005C3337">
      <w:pPr>
        <w:pStyle w:val="Para3"/>
      </w:pPr>
    </w:p>
    <w:p w14:paraId="3AE4FEE5" w14:textId="77777777" w:rsidR="005C3337" w:rsidRPr="00A061C5" w:rsidRDefault="005C3337" w:rsidP="005C3337">
      <w:pPr>
        <w:pStyle w:val="Para3"/>
      </w:pPr>
      <w:r w:rsidRPr="00A061C5">
        <w:t>Une fois ce courant max déterminé il suffit de trouver les valeurs correspondantes dans les tableaux :</w:t>
      </w:r>
    </w:p>
    <w:p w14:paraId="7E136616" w14:textId="77777777" w:rsidR="005C3337" w:rsidRPr="00A061C5" w:rsidRDefault="005C3337" w:rsidP="005C3337">
      <w:pPr>
        <w:pStyle w:val="Para3"/>
      </w:pPr>
    </w:p>
    <w:p w14:paraId="49406476" w14:textId="77777777" w:rsidR="005C3337" w:rsidRPr="00A061C5" w:rsidRDefault="00A061C5" w:rsidP="005C3337">
      <w:pPr>
        <w:pStyle w:val="Para3"/>
      </w:pPr>
      <w:r w:rsidRPr="00A061C5">
        <w:rPr>
          <w:noProof/>
        </w:rPr>
        <w:drawing>
          <wp:inline distT="0" distB="0" distL="0" distR="0" wp14:anchorId="62FFA5E7" wp14:editId="048C768C">
            <wp:extent cx="3160759" cy="2259145"/>
            <wp:effectExtent l="0" t="0" r="1905"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3857" cy="2282802"/>
                    </a:xfrm>
                    <a:prstGeom prst="rect">
                      <a:avLst/>
                    </a:prstGeom>
                  </pic:spPr>
                </pic:pic>
              </a:graphicData>
            </a:graphic>
          </wp:inline>
        </w:drawing>
      </w:r>
    </w:p>
    <w:p w14:paraId="465AD01E" w14:textId="77777777" w:rsidR="005C3337" w:rsidRPr="00A061C5" w:rsidRDefault="00A061C5" w:rsidP="005C3337">
      <w:pPr>
        <w:pStyle w:val="Para3"/>
      </w:pPr>
      <w:r>
        <w:t xml:space="preserve">Le tableau tombe pile entre deux bobines pour avoir de la marge j’ai choisi </w:t>
      </w:r>
      <w:r w:rsidR="005C3337" w:rsidRPr="00A061C5">
        <w:t>la bobine L23.</w:t>
      </w:r>
    </w:p>
    <w:p w14:paraId="24EEF328" w14:textId="77777777" w:rsidR="005C3337" w:rsidRPr="00A061C5" w:rsidRDefault="005C3337" w:rsidP="005C3337">
      <w:pPr>
        <w:pStyle w:val="Para3"/>
      </w:pPr>
    </w:p>
    <w:p w14:paraId="7DF2FA5A" w14:textId="77777777" w:rsidR="005C3337" w:rsidRPr="00A061C5" w:rsidRDefault="005C3337" w:rsidP="005C3337">
      <w:pPr>
        <w:pStyle w:val="Para3"/>
      </w:pPr>
      <w:r w:rsidRPr="00A061C5">
        <w:t>Le datasheet fournit un tableau avec des bobines correspondent aux références du premier tableau :</w:t>
      </w:r>
    </w:p>
    <w:p w14:paraId="6D7B5111" w14:textId="77777777" w:rsidR="005C3337" w:rsidRPr="00A061C5" w:rsidRDefault="005C3337" w:rsidP="005C3337">
      <w:pPr>
        <w:pStyle w:val="Para3"/>
      </w:pPr>
    </w:p>
    <w:p w14:paraId="2EE1FB7A" w14:textId="77777777" w:rsidR="005C3337" w:rsidRPr="00A061C5" w:rsidRDefault="00A061C5" w:rsidP="005C3337">
      <w:pPr>
        <w:pStyle w:val="Para3"/>
      </w:pPr>
      <w:r w:rsidRPr="00A061C5">
        <w:rPr>
          <w:noProof/>
        </w:rPr>
        <w:lastRenderedPageBreak/>
        <w:drawing>
          <wp:anchor distT="0" distB="0" distL="114300" distR="114300" simplePos="0" relativeHeight="251689984" behindDoc="0" locked="0" layoutInCell="1" allowOverlap="1" wp14:anchorId="1BAC945B" wp14:editId="46C42313">
            <wp:simplePos x="0" y="0"/>
            <wp:positionH relativeFrom="column">
              <wp:posOffset>1261987</wp:posOffset>
            </wp:positionH>
            <wp:positionV relativeFrom="paragraph">
              <wp:posOffset>2371</wp:posOffset>
            </wp:positionV>
            <wp:extent cx="4904990" cy="1777909"/>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4990" cy="1777909"/>
                    </a:xfrm>
                    <a:prstGeom prst="rect">
                      <a:avLst/>
                    </a:prstGeom>
                  </pic:spPr>
                </pic:pic>
              </a:graphicData>
            </a:graphic>
          </wp:anchor>
        </w:drawing>
      </w:r>
    </w:p>
    <w:p w14:paraId="2E794C5E" w14:textId="77777777" w:rsidR="005C3337" w:rsidRPr="00A061C5" w:rsidRDefault="005C3337" w:rsidP="005C3337">
      <w:pPr>
        <w:pStyle w:val="Para3"/>
      </w:pPr>
    </w:p>
    <w:p w14:paraId="7E736BD7" w14:textId="77777777" w:rsidR="005C3337" w:rsidRPr="00A061C5" w:rsidRDefault="005C3337" w:rsidP="005C3337">
      <w:pPr>
        <w:pStyle w:val="Para3"/>
      </w:pPr>
      <w:r w:rsidRPr="00A061C5">
        <w:t>J’ai choisi la bobine DO33</w:t>
      </w:r>
      <w:r w:rsidR="00A061C5" w:rsidRPr="00A061C5">
        <w:t>08</w:t>
      </w:r>
      <w:r w:rsidRPr="00A061C5">
        <w:t>-</w:t>
      </w:r>
      <w:r w:rsidR="00A061C5" w:rsidRPr="00A061C5">
        <w:t>683</w:t>
      </w:r>
      <w:r w:rsidRPr="00A061C5">
        <w:t xml:space="preserve"> car je voulais une bobine SMD et celle-ci se trouvait dans le vault de Altium.</w:t>
      </w:r>
    </w:p>
    <w:p w14:paraId="2CFD1210" w14:textId="77777777" w:rsidR="005C3337" w:rsidRPr="00A061C5" w:rsidRDefault="005C3337" w:rsidP="005C3337">
      <w:pPr>
        <w:pStyle w:val="Para3"/>
      </w:pPr>
    </w:p>
    <w:p w14:paraId="03AACC81" w14:textId="77777777" w:rsidR="005C3337" w:rsidRPr="00A061C5" w:rsidRDefault="005C3337" w:rsidP="005C3337">
      <w:pPr>
        <w:pStyle w:val="Para3"/>
      </w:pPr>
      <w:r w:rsidRPr="00A061C5">
        <w:t>Pour la diode on peut trouver un tableau similaire à la bobine :</w:t>
      </w:r>
    </w:p>
    <w:p w14:paraId="4A74186D" w14:textId="77777777" w:rsidR="005C3337" w:rsidRPr="00A061C5" w:rsidRDefault="005C3337" w:rsidP="005C3337">
      <w:pPr>
        <w:pStyle w:val="Para3"/>
      </w:pPr>
    </w:p>
    <w:p w14:paraId="62D9E3D7" w14:textId="77777777" w:rsidR="005C3337" w:rsidRPr="00A061C5" w:rsidRDefault="005C3337" w:rsidP="005C3337">
      <w:pPr>
        <w:pStyle w:val="Para3"/>
      </w:pPr>
      <w:r w:rsidRPr="00A061C5">
        <w:rPr>
          <w:noProof/>
        </w:rPr>
        <w:drawing>
          <wp:inline distT="0" distB="0" distL="0" distR="0" wp14:anchorId="6D827CB2" wp14:editId="41F6AEFA">
            <wp:extent cx="5349558" cy="1343025"/>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0450" cy="1343249"/>
                    </a:xfrm>
                    <a:prstGeom prst="rect">
                      <a:avLst/>
                    </a:prstGeom>
                  </pic:spPr>
                </pic:pic>
              </a:graphicData>
            </a:graphic>
          </wp:inline>
        </w:drawing>
      </w:r>
    </w:p>
    <w:p w14:paraId="5C068B91" w14:textId="77777777" w:rsidR="005C3337" w:rsidRPr="00A061C5" w:rsidRDefault="005C3337" w:rsidP="005C3337">
      <w:pPr>
        <w:pStyle w:val="Para3"/>
      </w:pPr>
    </w:p>
    <w:p w14:paraId="02251910" w14:textId="77777777" w:rsidR="005C3337" w:rsidRDefault="005C3337" w:rsidP="005C3337">
      <w:pPr>
        <w:pStyle w:val="Para3"/>
      </w:pPr>
      <w:r w:rsidRPr="00A061C5">
        <w:t>Pour les diodes, toutes feraient l’affaire je me suis donc contenté de prendre la plus basique que le datasheet propose en SMD.</w:t>
      </w:r>
    </w:p>
    <w:p w14:paraId="643F370E" w14:textId="77777777" w:rsidR="005C3337" w:rsidRDefault="005C3337" w:rsidP="005C3337">
      <w:pPr>
        <w:pStyle w:val="Para3"/>
      </w:pPr>
    </w:p>
    <w:p w14:paraId="682FEF6C" w14:textId="77777777" w:rsidR="005C3337" w:rsidRDefault="005C3337" w:rsidP="005C3337">
      <w:pPr>
        <w:pStyle w:val="Para3"/>
      </w:pPr>
    </w:p>
    <w:p w14:paraId="12010330" w14:textId="77777777" w:rsidR="005C3337" w:rsidRPr="00C66690" w:rsidRDefault="005C3337" w:rsidP="005C3337">
      <w:pPr>
        <w:pStyle w:val="Para3"/>
      </w:pPr>
    </w:p>
    <w:p w14:paraId="4BE41311" w14:textId="77777777" w:rsidR="005C3337" w:rsidRDefault="005C3337" w:rsidP="005C3337">
      <w:pPr>
        <w:pStyle w:val="Para2"/>
      </w:pPr>
    </w:p>
    <w:p w14:paraId="07BC49B9" w14:textId="77777777" w:rsidR="005C3337" w:rsidRDefault="005C3337" w:rsidP="005C3337">
      <w:pPr>
        <w:pStyle w:val="Titre2"/>
      </w:pPr>
      <w:bookmarkStart w:id="38" w:name="_Toc352510"/>
      <w:bookmarkStart w:id="39" w:name="_Toc150984820"/>
      <w:r>
        <w:t>Mesure de la batterie</w:t>
      </w:r>
      <w:bookmarkEnd w:id="38"/>
      <w:bookmarkEnd w:id="39"/>
    </w:p>
    <w:p w14:paraId="5D64E9D0" w14:textId="77777777" w:rsidR="005C3337" w:rsidRDefault="005C3337" w:rsidP="005C3337">
      <w:pPr>
        <w:pStyle w:val="Para2"/>
      </w:pPr>
    </w:p>
    <w:p w14:paraId="036AC5D4" w14:textId="77777777" w:rsidR="005C3337" w:rsidRDefault="005C3337" w:rsidP="005C3337">
      <w:pPr>
        <w:pStyle w:val="Titre3"/>
      </w:pPr>
      <w:bookmarkStart w:id="40" w:name="_Toc352511"/>
      <w:bookmarkStart w:id="41" w:name="_Toc150984821"/>
      <w:r>
        <w:t>Mesure de la tension</w:t>
      </w:r>
      <w:bookmarkEnd w:id="40"/>
      <w:bookmarkEnd w:id="41"/>
    </w:p>
    <w:p w14:paraId="323413C2" w14:textId="77777777" w:rsidR="005C3337" w:rsidRDefault="005C3337" w:rsidP="005C3337">
      <w:pPr>
        <w:pStyle w:val="Para3"/>
      </w:pPr>
    </w:p>
    <w:p w14:paraId="12E6C6BB" w14:textId="77777777" w:rsidR="005C3337" w:rsidRDefault="005C3337" w:rsidP="005C3337">
      <w:pPr>
        <w:pStyle w:val="Para3"/>
      </w:pPr>
      <w:r>
        <w:t>Schéma du diviseur :</w:t>
      </w:r>
    </w:p>
    <w:p w14:paraId="3A62B1D3" w14:textId="77777777" w:rsidR="005C3337" w:rsidRDefault="005C3337" w:rsidP="005C3337">
      <w:pPr>
        <w:pStyle w:val="Para3"/>
      </w:pPr>
    </w:p>
    <w:p w14:paraId="774CC6D6" w14:textId="77777777" w:rsidR="005C3337" w:rsidRDefault="005C3337" w:rsidP="005C3337">
      <w:pPr>
        <w:pStyle w:val="Para3"/>
        <w:jc w:val="center"/>
      </w:pPr>
      <w:r>
        <w:rPr>
          <w:noProof/>
        </w:rPr>
        <w:lastRenderedPageBreak/>
        <w:drawing>
          <wp:inline distT="0" distB="0" distL="0" distR="0" wp14:anchorId="2FA37F78" wp14:editId="2E5DDF7C">
            <wp:extent cx="2762250" cy="3019425"/>
            <wp:effectExtent l="38100" t="38100" r="38100" b="476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2250" cy="3019425"/>
                    </a:xfrm>
                    <a:prstGeom prst="rect">
                      <a:avLst/>
                    </a:prstGeom>
                    <a:ln w="38100">
                      <a:solidFill>
                        <a:schemeClr val="tx1"/>
                      </a:solidFill>
                    </a:ln>
                  </pic:spPr>
                </pic:pic>
              </a:graphicData>
            </a:graphic>
          </wp:inline>
        </w:drawing>
      </w:r>
    </w:p>
    <w:p w14:paraId="5775021E" w14:textId="77777777" w:rsidR="005C3337" w:rsidRDefault="005C3337" w:rsidP="005C3337">
      <w:pPr>
        <w:pStyle w:val="Para3"/>
      </w:pPr>
    </w:p>
    <w:p w14:paraId="3EDF14D6" w14:textId="77777777" w:rsidR="005C3337" w:rsidRDefault="005C3337" w:rsidP="005C3337">
      <w:pPr>
        <w:pStyle w:val="Para3"/>
      </w:pPr>
      <w:r>
        <w:t>La mesure de la tension est constituée d’un simple diviseur de tension pour avoir une tension variable d’un maximum de 3,3V lisible par une des entrées analogiques du Pic. En considérant que la batterie aura une tension maximale de 14V on peut facilement dimensionner le diviseur en déterminant que Rtot vaux 100 kOhm pour limiter un maximum le courant :</w:t>
      </w:r>
    </w:p>
    <w:p w14:paraId="0F2F2AB7" w14:textId="77777777" w:rsidR="005C3337" w:rsidRDefault="005C3337" w:rsidP="005C3337">
      <w:pPr>
        <w:pStyle w:val="Para3"/>
      </w:pPr>
    </w:p>
    <w:p w14:paraId="1F866136" w14:textId="77777777" w:rsidR="005C3337" w:rsidRPr="006F3213" w:rsidRDefault="005C3337" w:rsidP="005C3337">
      <w:pPr>
        <w:pStyle w:val="Para3"/>
      </w:pPr>
      <m:oMathPara>
        <m:oMath>
          <m:r>
            <w:rPr>
              <w:rFonts w:ascii="Cambria Math" w:hAnsi="Cambria Math"/>
            </w:rPr>
            <m:t>R8=</m:t>
          </m:r>
          <m:f>
            <m:fPr>
              <m:ctrlPr>
                <w:rPr>
                  <w:rFonts w:ascii="Cambria Math" w:hAnsi="Cambria Math"/>
                  <w:i/>
                </w:rPr>
              </m:ctrlPr>
            </m:fPr>
            <m:num>
              <m:r>
                <w:rPr>
                  <w:rFonts w:ascii="Cambria Math" w:hAnsi="Cambria Math"/>
                </w:rPr>
                <m:t>100*3,3</m:t>
              </m:r>
            </m:num>
            <m:den>
              <m:r>
                <w:rPr>
                  <w:rFonts w:ascii="Cambria Math" w:hAnsi="Cambria Math"/>
                </w:rPr>
                <m:t>14</m:t>
              </m:r>
            </m:den>
          </m:f>
          <m:r>
            <w:rPr>
              <w:rFonts w:ascii="Cambria Math" w:hAnsi="Cambria Math"/>
            </w:rPr>
            <m:t>=23,57kOhm</m:t>
          </m:r>
        </m:oMath>
      </m:oMathPara>
    </w:p>
    <w:p w14:paraId="014C06F9" w14:textId="77777777" w:rsidR="005C3337" w:rsidRDefault="005C3337" w:rsidP="005C3337">
      <w:pPr>
        <w:pStyle w:val="Para3"/>
      </w:pPr>
    </w:p>
    <w:p w14:paraId="5CB43454" w14:textId="77777777" w:rsidR="005C3337" w:rsidRPr="006F3213" w:rsidRDefault="005C3337" w:rsidP="005C3337">
      <w:pPr>
        <w:pStyle w:val="Para3"/>
      </w:pPr>
      <w:r>
        <w:t>Pour R8 22kOhm fonctionnerait mais pour avoir une marge d’erreur j’ai choisi la valeur inférieure de 18kOhm. On peut ensuite trouver la résistance R5 qui vaudra 82 kOhm, ce qui fait parfaitement 100 kOhm au total.</w:t>
      </w:r>
    </w:p>
    <w:p w14:paraId="08486B5D" w14:textId="77777777" w:rsidR="005C3337" w:rsidRPr="00AE7B7E" w:rsidRDefault="005C3337" w:rsidP="005C3337">
      <w:pPr>
        <w:pStyle w:val="Para3"/>
      </w:pPr>
    </w:p>
    <w:p w14:paraId="5D4B7C7D" w14:textId="77777777" w:rsidR="005C3337" w:rsidRDefault="005C3337" w:rsidP="005C3337">
      <w:pPr>
        <w:pStyle w:val="Titre3"/>
      </w:pPr>
      <w:bookmarkStart w:id="42" w:name="_Toc352512"/>
      <w:bookmarkStart w:id="43" w:name="_Toc150984822"/>
      <w:r>
        <w:t>Mesure du courant</w:t>
      </w:r>
      <w:bookmarkEnd w:id="42"/>
      <w:bookmarkEnd w:id="43"/>
    </w:p>
    <w:p w14:paraId="33F3BFF9" w14:textId="77777777" w:rsidR="005C3337" w:rsidRDefault="005C3337" w:rsidP="005C3337">
      <w:pPr>
        <w:pStyle w:val="Para3"/>
      </w:pPr>
    </w:p>
    <w:p w14:paraId="291870E6" w14:textId="77777777" w:rsidR="005C3337" w:rsidRDefault="005C3337" w:rsidP="005C3337">
      <w:pPr>
        <w:pStyle w:val="Para3"/>
      </w:pPr>
      <w:r>
        <w:t>Schéma du LM8601 :</w:t>
      </w:r>
    </w:p>
    <w:p w14:paraId="29AFFF4C" w14:textId="77777777" w:rsidR="005C3337" w:rsidRDefault="005C3337" w:rsidP="005C3337">
      <w:pPr>
        <w:pStyle w:val="Para3"/>
      </w:pPr>
    </w:p>
    <w:p w14:paraId="5FE1D4FC" w14:textId="77777777" w:rsidR="005C3337" w:rsidRDefault="005C3337" w:rsidP="005C3337">
      <w:pPr>
        <w:pStyle w:val="Para3"/>
        <w:jc w:val="center"/>
      </w:pPr>
      <w:r>
        <w:rPr>
          <w:noProof/>
        </w:rPr>
        <w:drawing>
          <wp:inline distT="0" distB="0" distL="0" distR="0" wp14:anchorId="6253570F" wp14:editId="323FD170">
            <wp:extent cx="5170487" cy="2148247"/>
            <wp:effectExtent l="38100" t="38100" r="30480" b="425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4812" cy="2154199"/>
                    </a:xfrm>
                    <a:prstGeom prst="rect">
                      <a:avLst/>
                    </a:prstGeom>
                    <a:ln w="38100">
                      <a:solidFill>
                        <a:schemeClr val="tx1"/>
                      </a:solidFill>
                    </a:ln>
                  </pic:spPr>
                </pic:pic>
              </a:graphicData>
            </a:graphic>
          </wp:inline>
        </w:drawing>
      </w:r>
    </w:p>
    <w:p w14:paraId="75B4A13C" w14:textId="77777777" w:rsidR="005C3337" w:rsidRDefault="005C3337" w:rsidP="005C3337">
      <w:pPr>
        <w:pStyle w:val="Para3"/>
      </w:pPr>
    </w:p>
    <w:p w14:paraId="2D9A64E6" w14:textId="77777777" w:rsidR="005C3337" w:rsidRDefault="005C3337" w:rsidP="005C3337">
      <w:pPr>
        <w:pStyle w:val="Para3"/>
      </w:pPr>
      <w:r>
        <w:t>Pour mesurer le courant j’utilise un LM8601. Il s’agit basiquement d’un ampli OP. Le dimensionnement à faire ici est la résistance. Le but de cette résistance est de créer une chute de tension en fonction du courant qui la traverse pour créer une différence entre les deux entrées de l’ampli OP.</w:t>
      </w:r>
    </w:p>
    <w:p w14:paraId="171D86D3" w14:textId="77777777" w:rsidR="005C3337" w:rsidRDefault="005C3337" w:rsidP="005C3337">
      <w:pPr>
        <w:pStyle w:val="Para3"/>
      </w:pPr>
    </w:p>
    <w:p w14:paraId="62CA1A20" w14:textId="77777777" w:rsidR="005C3337" w:rsidRDefault="005C3337" w:rsidP="005C3337">
      <w:pPr>
        <w:pStyle w:val="Para3"/>
      </w:pPr>
      <w:r>
        <w:lastRenderedPageBreak/>
        <w:t>Pour la dimensionner, il faut que la valeur de la résistance soit suffisamment haute pour que la chute de tension au courant maximum soit exploitable, mais la plus basse possible pour minimiser les pertes. Dans cette optique, on m’a conseillé de ne pas dépasser 1V de chute de tension aux bornes de la résistance lorsque le courant est maximum. Maintenant en divisant cette chute de tension par le courant que la batterie aura à fournir au maximum dans le pire des cas, on trouve la valeur de la résistance :</w:t>
      </w:r>
    </w:p>
    <w:p w14:paraId="7E5936C8" w14:textId="77777777" w:rsidR="005C3337" w:rsidRDefault="005C3337" w:rsidP="005C3337">
      <w:pPr>
        <w:pStyle w:val="Para3"/>
      </w:pPr>
    </w:p>
    <w:p w14:paraId="3F978BD8" w14:textId="77777777" w:rsidR="005C3337" w:rsidRDefault="005C3337" w:rsidP="005C3337">
      <w:pPr>
        <w:pStyle w:val="Para3"/>
      </w:pPr>
      <w:r w:rsidRPr="00C05C62">
        <w:t>Calcul du courant :</w:t>
      </w:r>
    </w:p>
    <w:p w14:paraId="33DCBA9B" w14:textId="77777777" w:rsidR="005C3337" w:rsidRDefault="005C3337" w:rsidP="005C3337">
      <w:pPr>
        <w:pStyle w:val="Para3"/>
      </w:pPr>
    </w:p>
    <w:p w14:paraId="35EF9DAF" w14:textId="77777777" w:rsidR="005C3337" w:rsidRPr="00612C08" w:rsidRDefault="000D3648" w:rsidP="005C3337">
      <w:pPr>
        <w:pStyle w:val="Para3"/>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matrice</m:t>
                  </m:r>
                </m:sub>
              </m:sSub>
              <m:r>
                <w:rPr>
                  <w:rFonts w:ascii="Cambria Math" w:hAnsi="Cambria Math"/>
                </w:rPr>
                <m:t>*2*5+</m:t>
              </m:r>
              <m:sSub>
                <m:sSubPr>
                  <m:ctrlPr>
                    <w:rPr>
                      <w:rFonts w:ascii="Cambria Math" w:hAnsi="Cambria Math"/>
                      <w:i/>
                    </w:rPr>
                  </m:ctrlPr>
                </m:sSubPr>
                <m:e>
                  <m:r>
                    <w:rPr>
                      <w:rFonts w:ascii="Cambria Math" w:hAnsi="Cambria Math"/>
                    </w:rPr>
                    <m:t>I</m:t>
                  </m:r>
                </m:e>
                <m:sub>
                  <m:r>
                    <w:rPr>
                      <w:rFonts w:ascii="Cambria Math" w:hAnsi="Cambria Math"/>
                    </w:rPr>
                    <m:t>3,3V</m:t>
                  </m:r>
                </m:sub>
              </m:sSub>
              <m:r>
                <w:rPr>
                  <w:rFonts w:ascii="Cambria Math" w:hAnsi="Cambria Math"/>
                </w:rPr>
                <m:t>*3,3</m:t>
              </m:r>
            </m:num>
            <m:den>
              <m:r>
                <w:rPr>
                  <w:rFonts w:ascii="Cambria Math" w:hAnsi="Cambria Math"/>
                </w:rPr>
                <m:t>12</m:t>
              </m:r>
            </m:den>
          </m:f>
          <m:r>
            <w:rPr>
              <w:rFonts w:ascii="Cambria Math" w:hAnsi="Cambria Math"/>
            </w:rPr>
            <m:t>=5,14A</m:t>
          </m:r>
        </m:oMath>
      </m:oMathPara>
    </w:p>
    <w:p w14:paraId="44810017" w14:textId="77777777" w:rsidR="005C3337" w:rsidRDefault="005C3337" w:rsidP="005C3337">
      <w:pPr>
        <w:pStyle w:val="Para3"/>
      </w:pPr>
    </w:p>
    <w:p w14:paraId="23ED5111" w14:textId="77777777" w:rsidR="005C3337" w:rsidRPr="00C05C62" w:rsidRDefault="005C3337" w:rsidP="005C3337">
      <w:pPr>
        <w:pStyle w:val="Para3"/>
      </w:pPr>
      <w:r>
        <w:t>Le courant max ne devrait pas dépasser les 5,14A mais j’ai fait la suite des calculs en considérant le courant max à 5A. Car comme c’est un courant estimé et extrême qui ne devrait jamais survenir plus de quelques secondes. L’arrondir à 5A donne une valeur de résistance plus simple.</w:t>
      </w:r>
    </w:p>
    <w:p w14:paraId="624BC36E" w14:textId="77777777" w:rsidR="005C3337" w:rsidRDefault="005C3337" w:rsidP="005C3337">
      <w:pPr>
        <w:pStyle w:val="Para3"/>
        <w:rPr>
          <w:color w:val="92D050"/>
        </w:rPr>
      </w:pPr>
    </w:p>
    <w:p w14:paraId="0F952D07" w14:textId="77777777" w:rsidR="005C3337" w:rsidRDefault="005C3337" w:rsidP="005C3337">
      <w:pPr>
        <w:pStyle w:val="Para3"/>
      </w:pPr>
      <w:r w:rsidRPr="00612C08">
        <w:t>Calcul de la résistance</w:t>
      </w:r>
      <w:r>
        <w:t> :</w:t>
      </w:r>
    </w:p>
    <w:p w14:paraId="68ED25C1" w14:textId="77777777" w:rsidR="005C3337" w:rsidRDefault="005C3337" w:rsidP="005C3337">
      <w:pPr>
        <w:pStyle w:val="Para3"/>
      </w:pPr>
    </w:p>
    <w:p w14:paraId="6CCE5080" w14:textId="77777777" w:rsidR="005C3337" w:rsidRPr="00612C08" w:rsidRDefault="000D3648" w:rsidP="005C3337">
      <w:pPr>
        <w:pStyle w:val="Para3"/>
      </w:pPr>
      <m:oMathPara>
        <m:oMath>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=0,2Ohm</m:t>
          </m:r>
        </m:oMath>
      </m:oMathPara>
    </w:p>
    <w:p w14:paraId="41F33436" w14:textId="77777777" w:rsidR="00685F82" w:rsidRDefault="00685F82">
      <w:pPr>
        <w:rPr>
          <w:sz w:val="20"/>
        </w:rPr>
      </w:pPr>
      <w:r>
        <w:br w:type="page"/>
      </w:r>
    </w:p>
    <w:p w14:paraId="2A26E33F" w14:textId="77777777" w:rsidR="005C3337" w:rsidRDefault="005C3337" w:rsidP="005C3337">
      <w:pPr>
        <w:pStyle w:val="Titre1"/>
      </w:pPr>
      <w:bookmarkStart w:id="44" w:name="_Toc352513"/>
      <w:bookmarkStart w:id="45" w:name="_Toc150984823"/>
      <w:r>
        <w:lastRenderedPageBreak/>
        <w:t>Concept du logiciel</w:t>
      </w:r>
      <w:bookmarkEnd w:id="44"/>
      <w:bookmarkEnd w:id="45"/>
    </w:p>
    <w:p w14:paraId="30E8A362" w14:textId="77777777" w:rsidR="005C3337" w:rsidRDefault="005C3337" w:rsidP="005C3337">
      <w:pPr>
        <w:pStyle w:val="Para1"/>
      </w:pPr>
    </w:p>
    <w:p w14:paraId="67D0A29E" w14:textId="77777777" w:rsidR="005C3337" w:rsidRDefault="005C3337" w:rsidP="005C3337">
      <w:pPr>
        <w:pStyle w:val="Titre2"/>
      </w:pPr>
      <w:bookmarkStart w:id="46" w:name="_Toc352514"/>
      <w:bookmarkStart w:id="47" w:name="_Toc150984824"/>
      <w:r>
        <w:t>logiciel de base</w:t>
      </w:r>
      <w:bookmarkEnd w:id="46"/>
      <w:bookmarkEnd w:id="47"/>
      <w:r>
        <w:t> </w:t>
      </w:r>
    </w:p>
    <w:p w14:paraId="49FB7432" w14:textId="77777777" w:rsidR="005C3337" w:rsidRDefault="005C3337" w:rsidP="005C3337">
      <w:pPr>
        <w:pStyle w:val="Para2"/>
      </w:pPr>
    </w:p>
    <w:p w14:paraId="4EA5721D" w14:textId="77777777" w:rsidR="005C3337" w:rsidRDefault="005C3337" w:rsidP="005C3337">
      <w:pPr>
        <w:pStyle w:val="Para2"/>
      </w:pPr>
      <w:r>
        <w:t>Le Totem pourra être contrôlé uniquement au travers du module Wifi. Voilà une liste de ce qu’il sera possible de faire :</w:t>
      </w:r>
    </w:p>
    <w:p w14:paraId="3C17951B" w14:textId="77777777" w:rsidR="005C3337" w:rsidRDefault="005C3337" w:rsidP="005C3337">
      <w:pPr>
        <w:pStyle w:val="Para2"/>
      </w:pPr>
    </w:p>
    <w:p w14:paraId="6FC00D17" w14:textId="77777777" w:rsidR="005C3337" w:rsidRDefault="005C3337" w:rsidP="005C3337">
      <w:pPr>
        <w:pStyle w:val="Para2"/>
        <w:numPr>
          <w:ilvl w:val="0"/>
          <w:numId w:val="5"/>
        </w:numPr>
      </w:pPr>
      <w:r>
        <w:t>Pouvoir afficher tous les caractères de l’alphabet en majuscule ainsi que tous les chiffres.</w:t>
      </w:r>
    </w:p>
    <w:p w14:paraId="35C314DB" w14:textId="77777777" w:rsidR="005C3337" w:rsidRDefault="005C3337" w:rsidP="005C3337">
      <w:pPr>
        <w:pStyle w:val="Para2"/>
        <w:numPr>
          <w:ilvl w:val="0"/>
          <w:numId w:val="5"/>
        </w:numPr>
      </w:pPr>
      <w:r>
        <w:t>Mettre à jour le texte à afficher.</w:t>
      </w:r>
    </w:p>
    <w:p w14:paraId="1803E5CF" w14:textId="77777777" w:rsidR="005C3337" w:rsidRDefault="005C3337" w:rsidP="005C3337">
      <w:pPr>
        <w:pStyle w:val="Para2"/>
        <w:numPr>
          <w:ilvl w:val="0"/>
          <w:numId w:val="5"/>
        </w:numPr>
      </w:pPr>
      <w:r>
        <w:t>Modifier la luminosité ou demander au Totem de la régler lui-même.</w:t>
      </w:r>
    </w:p>
    <w:p w14:paraId="6893FE47" w14:textId="77777777" w:rsidR="005C3337" w:rsidRDefault="005C3337" w:rsidP="005C3337">
      <w:pPr>
        <w:pStyle w:val="Para2"/>
        <w:numPr>
          <w:ilvl w:val="0"/>
          <w:numId w:val="5"/>
        </w:numPr>
      </w:pPr>
      <w:r>
        <w:t>Modifier la fréquence d’affichage, faire en sorte que le texte tourne en permanence ou que une fois toutes les 5 secondes par exemple.</w:t>
      </w:r>
    </w:p>
    <w:p w14:paraId="108EDFF5" w14:textId="77777777" w:rsidR="005C3337" w:rsidRDefault="005C3337" w:rsidP="005C3337">
      <w:pPr>
        <w:pStyle w:val="Para2"/>
        <w:numPr>
          <w:ilvl w:val="0"/>
          <w:numId w:val="5"/>
        </w:numPr>
      </w:pPr>
      <w:r>
        <w:t>Demander au Totem d’afficher le niveau de batterie.</w:t>
      </w:r>
    </w:p>
    <w:p w14:paraId="54327EA3" w14:textId="77777777" w:rsidR="005C3337" w:rsidRDefault="005C3337" w:rsidP="005C3337">
      <w:pPr>
        <w:pStyle w:val="Para2"/>
      </w:pPr>
    </w:p>
    <w:p w14:paraId="30311BBE" w14:textId="77777777" w:rsidR="005C3337" w:rsidRDefault="005C3337" w:rsidP="005C3337">
      <w:pPr>
        <w:pStyle w:val="Titre2"/>
      </w:pPr>
      <w:bookmarkStart w:id="48" w:name="_Toc352515"/>
      <w:bookmarkStart w:id="49" w:name="_Toc150984825"/>
      <w:r>
        <w:t>Améliorations</w:t>
      </w:r>
      <w:bookmarkEnd w:id="48"/>
      <w:bookmarkEnd w:id="49"/>
      <w:r>
        <w:t xml:space="preserve"> </w:t>
      </w:r>
    </w:p>
    <w:p w14:paraId="67020A68" w14:textId="77777777" w:rsidR="005C3337" w:rsidRDefault="005C3337" w:rsidP="005C3337">
      <w:pPr>
        <w:pStyle w:val="Para2"/>
      </w:pPr>
    </w:p>
    <w:p w14:paraId="5456356F" w14:textId="77777777" w:rsidR="005C3337" w:rsidRDefault="005C3337" w:rsidP="005C3337">
      <w:pPr>
        <w:pStyle w:val="Para2"/>
      </w:pPr>
      <w:r>
        <w:t xml:space="preserve">Si aucun problème majeur ne </w:t>
      </w:r>
      <w:r w:rsidR="00C51210">
        <w:t>se</w:t>
      </w:r>
      <w:r>
        <w:t xml:space="preserve"> présente lors de la réalisation du projet, le logiciel de base avec les fonctions citées ci-dessus sera fait et fonctionnel. Cependant, je pense qu’il y a beaucoup d’améliorations qui peuvent être ajoutées. Si mon avancement le permet voici la liste des fonctions que j’aimerais pouvoir ajouter de la plus importante à la moins importante selon moi :</w:t>
      </w:r>
    </w:p>
    <w:p w14:paraId="0A4CD49F" w14:textId="77777777" w:rsidR="005C3337" w:rsidRDefault="005C3337" w:rsidP="005C3337">
      <w:pPr>
        <w:pStyle w:val="Para2"/>
      </w:pPr>
    </w:p>
    <w:p w14:paraId="40857D73" w14:textId="77777777" w:rsidR="005C3337" w:rsidRDefault="005C3337" w:rsidP="005C3337">
      <w:pPr>
        <w:pStyle w:val="Para2"/>
        <w:numPr>
          <w:ilvl w:val="0"/>
          <w:numId w:val="6"/>
        </w:numPr>
      </w:pPr>
      <w:r>
        <w:t>Pouvoir modifier la couleur du texte voire de chaque caractère.</w:t>
      </w:r>
    </w:p>
    <w:p w14:paraId="5C2A8CA0" w14:textId="77777777" w:rsidR="005C3337" w:rsidRDefault="005C3337" w:rsidP="005C3337">
      <w:pPr>
        <w:pStyle w:val="Para2"/>
        <w:numPr>
          <w:ilvl w:val="0"/>
          <w:numId w:val="6"/>
        </w:numPr>
      </w:pPr>
      <w:r>
        <w:t>Etendre le nombre de caractère possible à celui de la table ascii.</w:t>
      </w:r>
    </w:p>
    <w:p w14:paraId="6761CCE2" w14:textId="77777777" w:rsidR="005C3337" w:rsidRDefault="005C3337" w:rsidP="005C3337">
      <w:pPr>
        <w:pStyle w:val="Para2"/>
        <w:numPr>
          <w:ilvl w:val="0"/>
          <w:numId w:val="6"/>
        </w:numPr>
      </w:pPr>
      <w:r>
        <w:t>Ajouter des animations.</w:t>
      </w:r>
    </w:p>
    <w:p w14:paraId="2DFDF67C" w14:textId="77777777" w:rsidR="005C3337" w:rsidRDefault="005C3337" w:rsidP="005C3337">
      <w:pPr>
        <w:pStyle w:val="Para2"/>
        <w:numPr>
          <w:ilvl w:val="0"/>
          <w:numId w:val="6"/>
        </w:numPr>
      </w:pPr>
      <w:r>
        <w:t>Faire un mode d’affichage optimisé à différentes consommations permettant d’estimer précisément combien de temps encore le Totem pourra rester allumé.</w:t>
      </w:r>
    </w:p>
    <w:p w14:paraId="02E5BA9C" w14:textId="77777777" w:rsidR="005C3337" w:rsidRDefault="005C3337" w:rsidP="005C3337">
      <w:pPr>
        <w:pStyle w:val="Para2"/>
        <w:ind w:left="1854"/>
      </w:pPr>
    </w:p>
    <w:p w14:paraId="423491B1" w14:textId="77777777" w:rsidR="005C3337" w:rsidRDefault="005C3337" w:rsidP="005C3337">
      <w:pPr>
        <w:pStyle w:val="Titre2"/>
      </w:pPr>
      <w:bookmarkStart w:id="50" w:name="_Toc352516"/>
      <w:bookmarkStart w:id="51" w:name="_Toc150984826"/>
      <w:r>
        <w:t>Idées Possibles</w:t>
      </w:r>
      <w:bookmarkEnd w:id="50"/>
      <w:bookmarkEnd w:id="51"/>
    </w:p>
    <w:p w14:paraId="75C614C8" w14:textId="77777777" w:rsidR="005C3337" w:rsidRDefault="005C3337" w:rsidP="005C3337">
      <w:pPr>
        <w:pStyle w:val="Para2"/>
      </w:pPr>
    </w:p>
    <w:p w14:paraId="4B183990" w14:textId="77777777" w:rsidR="005C3337" w:rsidRDefault="005C3337" w:rsidP="005C3337">
      <w:pPr>
        <w:pStyle w:val="Para2"/>
      </w:pPr>
      <w:r>
        <w:t xml:space="preserve">Il est très </w:t>
      </w:r>
      <w:r w:rsidR="00C51210">
        <w:t>peu</w:t>
      </w:r>
      <w:r>
        <w:t xml:space="preserve"> probable que je réussisse à faire le logiciel de base avec toutes les améliorations que j’aimerais y amener mais si j’y arrive et qu’il me reste du temps, voici des idées que j’ai eues pour la suite :</w:t>
      </w:r>
    </w:p>
    <w:p w14:paraId="7B651B5B" w14:textId="77777777" w:rsidR="005C3337" w:rsidRDefault="005C3337" w:rsidP="005C3337">
      <w:pPr>
        <w:pStyle w:val="Para2"/>
      </w:pPr>
    </w:p>
    <w:p w14:paraId="70D76E49" w14:textId="77777777" w:rsidR="005C3337" w:rsidRDefault="005C3337" w:rsidP="005C3337">
      <w:pPr>
        <w:pStyle w:val="Para2"/>
        <w:numPr>
          <w:ilvl w:val="0"/>
          <w:numId w:val="7"/>
        </w:numPr>
      </w:pPr>
      <w:r>
        <w:t>Augmenter le nombre de caractères à la table ascii étendue.</w:t>
      </w:r>
    </w:p>
    <w:p w14:paraId="13AEED05" w14:textId="77777777" w:rsidR="005C3337" w:rsidRDefault="005C3337" w:rsidP="005C3337">
      <w:pPr>
        <w:pStyle w:val="Para2"/>
        <w:numPr>
          <w:ilvl w:val="0"/>
          <w:numId w:val="7"/>
        </w:numPr>
      </w:pPr>
      <w:r>
        <w:t>Ajouté un mode d’édition de la matrice depuis l’application wifi. Ce mode permettrait de modifier indépendamment chaque LED des deux matrices. Ce mode permettrait aussi de modifier la matrice de manière automatique depuis un PC par exemple sans devoir modifier le code dans le Pic.</w:t>
      </w:r>
    </w:p>
    <w:p w14:paraId="38C78E17" w14:textId="77777777" w:rsidR="005C3337" w:rsidRDefault="005C3337" w:rsidP="005C3337">
      <w:pPr>
        <w:pStyle w:val="Titre2"/>
        <w:numPr>
          <w:ilvl w:val="0"/>
          <w:numId w:val="0"/>
        </w:numPr>
        <w:ind w:left="1134"/>
      </w:pPr>
    </w:p>
    <w:p w14:paraId="5AA2E7D0" w14:textId="77777777" w:rsidR="005C3337" w:rsidRDefault="005C3337" w:rsidP="005C3337">
      <w:pPr>
        <w:pStyle w:val="Titre2"/>
      </w:pPr>
      <w:bookmarkStart w:id="52" w:name="_Toc352517"/>
      <w:bookmarkStart w:id="53" w:name="_Toc150984827"/>
      <w:r>
        <w:t>géstion des LEd</w:t>
      </w:r>
      <w:bookmarkEnd w:id="52"/>
      <w:bookmarkEnd w:id="53"/>
    </w:p>
    <w:p w14:paraId="36A40023" w14:textId="77777777" w:rsidR="005C3337" w:rsidRDefault="005C3337" w:rsidP="005C3337">
      <w:pPr>
        <w:pStyle w:val="Para2"/>
      </w:pPr>
    </w:p>
    <w:p w14:paraId="4CA615EE" w14:textId="77777777" w:rsidR="005C3337" w:rsidRDefault="005C3337" w:rsidP="005C3337">
      <w:pPr>
        <w:pStyle w:val="Para2"/>
      </w:pPr>
      <w:r>
        <w:t>Les LED des matrices sont des WS2812B qui sont des LED RGB avec un chip permettant une communication en série, ce qui permet de contrôler les 512 LED avec une seule ligne de commande. Pour pouvoir les commander il faut donc respecter un protocole, chaque LED prend 24 bits, les bits sont envoyés à une vitesse de 800kHz, chaque bit que ce soit un 1 ou un 0 possède un temps à l’état haut et un temps à l’état bas, ce qui permet entre autres de transmettre l’horloge.</w:t>
      </w:r>
    </w:p>
    <w:p w14:paraId="1AA435C9" w14:textId="77777777" w:rsidR="005C3337" w:rsidRDefault="005C3337" w:rsidP="005C3337">
      <w:pPr>
        <w:pStyle w:val="Para2"/>
      </w:pPr>
    </w:p>
    <w:p w14:paraId="28B03032" w14:textId="77777777" w:rsidR="005C3337" w:rsidRDefault="005C3337" w:rsidP="005C3337">
      <w:pPr>
        <w:pStyle w:val="Para2"/>
      </w:pPr>
      <w:r>
        <w:t>C’est pourquoi l’utilisation d’une ligne SPI pour contrôler les LED fonctionne bien, en utilisant un SPI travaillant à une fréquence 8 fois plus élevée que celle nécessaire pour gérer les LED un byte du SPI correspondra à un bit pour les LED et donc en transmettant 1000’0000 on obtiendras un 0 et 1111’1110 un 1.</w:t>
      </w:r>
    </w:p>
    <w:p w14:paraId="0A35AF48" w14:textId="77777777" w:rsidR="005C3337" w:rsidRPr="00DC3676" w:rsidRDefault="005C3337" w:rsidP="005C3337">
      <w:pPr>
        <w:rPr>
          <w:sz w:val="20"/>
        </w:rPr>
      </w:pPr>
      <w:r>
        <w:br w:type="page"/>
      </w:r>
    </w:p>
    <w:p w14:paraId="48920AB6" w14:textId="77777777" w:rsidR="005C3337" w:rsidRDefault="005C3337" w:rsidP="005C3337">
      <w:pPr>
        <w:pStyle w:val="Titre1"/>
      </w:pPr>
      <w:bookmarkStart w:id="54" w:name="_Toc352518"/>
      <w:bookmarkStart w:id="55" w:name="_Toc150984828"/>
      <w:r>
        <w:lastRenderedPageBreak/>
        <w:t>Boitier et PCB</w:t>
      </w:r>
      <w:bookmarkEnd w:id="54"/>
      <w:bookmarkEnd w:id="55"/>
    </w:p>
    <w:p w14:paraId="25B1D2BE" w14:textId="77777777" w:rsidR="005C3337" w:rsidRDefault="005C3337" w:rsidP="005C3337">
      <w:pPr>
        <w:pStyle w:val="Para1"/>
      </w:pPr>
    </w:p>
    <w:p w14:paraId="31EE88B5" w14:textId="77777777" w:rsidR="005C3337" w:rsidRDefault="005C3337" w:rsidP="005C3337">
      <w:pPr>
        <w:pStyle w:val="Para1"/>
      </w:pPr>
      <w:r>
        <w:t>Pour le boîtier, la forme sera normalement très semblable à ce que j’ai dessiné. Pour déterminer les dimensions du boîtier, il faut partir du diamètre que les deux matrices vont créer une fois mises en cercle. Vu que la longueur des matrices est connue, le diamètre peut se trouver facilement :</w:t>
      </w:r>
    </w:p>
    <w:p w14:paraId="26FF5EBF" w14:textId="77777777" w:rsidR="005C3337" w:rsidRDefault="005C3337" w:rsidP="005C3337">
      <w:pPr>
        <w:pStyle w:val="Para1"/>
      </w:pPr>
    </w:p>
    <w:p w14:paraId="2DE29ACE" w14:textId="77777777" w:rsidR="005C3337" w:rsidRPr="00DC3676" w:rsidRDefault="005C3337" w:rsidP="005C3337">
      <w:pPr>
        <w:pStyle w:val="Para1"/>
      </w:pPr>
      <m:oMathPara>
        <m:oMath>
          <m:r>
            <w:rPr>
              <w:rFonts w:ascii="Cambria Math" w:hAnsi="Cambria Math"/>
            </w:rPr>
            <m:t>p=</m:t>
          </m:r>
          <m:f>
            <m:fPr>
              <m:ctrlPr>
                <w:rPr>
                  <w:rFonts w:ascii="Cambria Math" w:hAnsi="Cambria Math"/>
                  <w:i/>
                </w:rPr>
              </m:ctrlPr>
            </m:fPr>
            <m:num>
              <m:r>
                <w:rPr>
                  <w:rFonts w:ascii="Cambria Math" w:hAnsi="Cambria Math"/>
                </w:rPr>
                <m:t>320*2</m:t>
              </m:r>
            </m:num>
            <m:den>
              <m:r>
                <w:rPr>
                  <w:rFonts w:ascii="Cambria Math" w:hAnsi="Cambria Math"/>
                </w:rPr>
                <m:t>π</m:t>
              </m:r>
            </m:den>
          </m:f>
          <m:r>
            <w:rPr>
              <w:rFonts w:ascii="Cambria Math" w:hAnsi="Cambria Math"/>
            </w:rPr>
            <m:t>=204mm</m:t>
          </m:r>
        </m:oMath>
      </m:oMathPara>
    </w:p>
    <w:p w14:paraId="6959AD5F" w14:textId="77777777" w:rsidR="005C3337" w:rsidRDefault="005C3337" w:rsidP="005C3337">
      <w:pPr>
        <w:pStyle w:val="Para1"/>
      </w:pPr>
    </w:p>
    <w:p w14:paraId="305CFBDD" w14:textId="77777777" w:rsidR="005C3337" w:rsidRDefault="005C3337" w:rsidP="005C3337">
      <w:pPr>
        <w:pStyle w:val="Para1"/>
      </w:pPr>
      <w:r>
        <w:t>La hauteur de la tête est en partie déterminé par la hauteur des matrices qui font 8cm de haut, À la hauteur des matrices s’ajoute l’épaisseur des disques inférieurs et supérieurs. Au total la tête fera environ 10cm de haut.</w:t>
      </w:r>
    </w:p>
    <w:p w14:paraId="7A372BC4" w14:textId="77777777" w:rsidR="005C3337" w:rsidRDefault="005C3337" w:rsidP="005C3337">
      <w:pPr>
        <w:pStyle w:val="Para1"/>
      </w:pPr>
    </w:p>
    <w:p w14:paraId="31970048" w14:textId="77777777" w:rsidR="005C3337" w:rsidRDefault="005C3337" w:rsidP="005C3337">
      <w:pPr>
        <w:pStyle w:val="Para1"/>
      </w:pPr>
      <w:r>
        <w:t xml:space="preserve">Le diamètre des matrices permet de connaitre le diamètre maximal du PCB, environ 20cm de diamètre. Cependant pour le diamètre du PCB je vais partir sur un PCB rond de 18cm de diamètre ce qui devrait être amplement suffisant au cas </w:t>
      </w:r>
      <w:r w:rsidR="00C51210">
        <w:t>où</w:t>
      </w:r>
      <w:r>
        <w:t xml:space="preserve"> cela ne suffit pas il reste encore un peu de marge.</w:t>
      </w:r>
    </w:p>
    <w:p w14:paraId="08F28A39" w14:textId="77777777" w:rsidR="005C3337" w:rsidRPr="00E518E4" w:rsidRDefault="005C3337" w:rsidP="005C3337">
      <w:pPr>
        <w:pStyle w:val="Para1"/>
      </w:pPr>
      <w:r>
        <w:t xml:space="preserve"> </w:t>
      </w:r>
    </w:p>
    <w:p w14:paraId="5BAD6BCC" w14:textId="77777777" w:rsidR="005C3337" w:rsidRDefault="005C3337" w:rsidP="005C3337">
      <w:pPr>
        <w:pStyle w:val="Titre1"/>
      </w:pPr>
      <w:bookmarkStart w:id="56" w:name="_Toc352519"/>
      <w:bookmarkStart w:id="57" w:name="_Toc150984829"/>
      <w:r>
        <w:t>Schéma batterie</w:t>
      </w:r>
      <w:bookmarkEnd w:id="56"/>
      <w:bookmarkEnd w:id="57"/>
    </w:p>
    <w:p w14:paraId="270D48B4" w14:textId="77777777" w:rsidR="005C3337" w:rsidRDefault="005C3337" w:rsidP="005C3337">
      <w:pPr>
        <w:pStyle w:val="Para1"/>
      </w:pPr>
    </w:p>
    <w:p w14:paraId="43AAE1D4" w14:textId="77777777" w:rsidR="005C3337" w:rsidRDefault="005C3337" w:rsidP="005C3337">
      <w:pPr>
        <w:pStyle w:val="Para1"/>
        <w:jc w:val="left"/>
      </w:pPr>
      <w:r>
        <w:t>La partie charge de la batterie, interrupteur et panneau solaire se trouvera dans et sur la base. Cette partie ne sera pas faite sur PCB mais câblée. Voici le schéma :</w:t>
      </w:r>
    </w:p>
    <w:p w14:paraId="0DA663F3" w14:textId="77777777" w:rsidR="005C3337" w:rsidRDefault="005C3337" w:rsidP="005C3337">
      <w:pPr>
        <w:pStyle w:val="Para1"/>
        <w:jc w:val="left"/>
      </w:pPr>
    </w:p>
    <w:p w14:paraId="43552443" w14:textId="77777777" w:rsidR="005C3337" w:rsidRDefault="005C3337" w:rsidP="005C3337">
      <w:pPr>
        <w:pStyle w:val="Para1"/>
        <w:jc w:val="left"/>
      </w:pPr>
      <w:r>
        <w:rPr>
          <w:noProof/>
        </w:rPr>
        <w:drawing>
          <wp:inline distT="0" distB="0" distL="0" distR="0" wp14:anchorId="55527A3F" wp14:editId="5828A471">
            <wp:extent cx="6480175" cy="4841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4841875"/>
                    </a:xfrm>
                    <a:prstGeom prst="rect">
                      <a:avLst/>
                    </a:prstGeom>
                  </pic:spPr>
                </pic:pic>
              </a:graphicData>
            </a:graphic>
          </wp:inline>
        </w:drawing>
      </w:r>
      <w:r>
        <w:br/>
      </w:r>
    </w:p>
    <w:p w14:paraId="345D0704" w14:textId="77777777" w:rsidR="005C3337" w:rsidRDefault="005C3337" w:rsidP="005C3337">
      <w:r>
        <w:br w:type="page"/>
      </w:r>
    </w:p>
    <w:p w14:paraId="6FE2F4C6" w14:textId="77777777" w:rsidR="005C3337" w:rsidRPr="00235FEA" w:rsidRDefault="005C3337" w:rsidP="005C3337">
      <w:pPr>
        <w:pStyle w:val="Titre1"/>
      </w:pPr>
      <w:bookmarkStart w:id="58" w:name="_Toc352520"/>
      <w:bookmarkStart w:id="59" w:name="_Toc150984830"/>
      <w:r>
        <w:lastRenderedPageBreak/>
        <w:t>Choix des pins</w:t>
      </w:r>
      <w:bookmarkEnd w:id="58"/>
      <w:bookmarkEnd w:id="59"/>
    </w:p>
    <w:p w14:paraId="70D54557" w14:textId="77777777" w:rsidR="005C3337" w:rsidRDefault="005C3337" w:rsidP="005C3337">
      <w:pPr>
        <w:ind w:left="567"/>
      </w:pPr>
    </w:p>
    <w:p w14:paraId="40D20CB9" w14:textId="77777777" w:rsidR="005C3337" w:rsidRDefault="005C3337" w:rsidP="005C3337">
      <w:pPr>
        <w:ind w:left="567"/>
      </w:pPr>
      <w:r>
        <w:t>Pour visualiser le choix des pins sur le pic j’ai fait ce tableau :</w:t>
      </w:r>
    </w:p>
    <w:p w14:paraId="553EE142" w14:textId="77777777" w:rsidR="005C3337" w:rsidRDefault="005C3337" w:rsidP="005C3337">
      <w:pPr>
        <w:ind w:left="567"/>
      </w:pPr>
    </w:p>
    <w:p w14:paraId="685488D3" w14:textId="77777777" w:rsidR="005C3337" w:rsidRDefault="005C3337" w:rsidP="005C3337">
      <w:pPr>
        <w:ind w:left="567"/>
      </w:pPr>
      <w:r>
        <w:rPr>
          <w:noProof/>
        </w:rPr>
        <w:drawing>
          <wp:inline distT="0" distB="0" distL="0" distR="0" wp14:anchorId="2A396FEC" wp14:editId="788787A6">
            <wp:extent cx="6480175" cy="50063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5006340"/>
                    </a:xfrm>
                    <a:prstGeom prst="rect">
                      <a:avLst/>
                    </a:prstGeom>
                  </pic:spPr>
                </pic:pic>
              </a:graphicData>
            </a:graphic>
          </wp:inline>
        </w:drawing>
      </w:r>
    </w:p>
    <w:p w14:paraId="0E11FD6B" w14:textId="77777777" w:rsidR="005C3337" w:rsidRDefault="005C3337" w:rsidP="005C3337">
      <w:pPr>
        <w:ind w:left="567"/>
      </w:pPr>
    </w:p>
    <w:p w14:paraId="6333A186" w14:textId="77777777" w:rsidR="005C3337" w:rsidRDefault="005C3337" w:rsidP="005C3337">
      <w:pPr>
        <w:ind w:left="567"/>
      </w:pPr>
      <w:r>
        <w:t>La première chose à faire pour correctement choisir les pins est de savoir ce qu’il faut et pour quel élément :</w:t>
      </w:r>
    </w:p>
    <w:p w14:paraId="4EC87F99" w14:textId="77777777" w:rsidR="005C3337" w:rsidRDefault="005C3337" w:rsidP="005C3337">
      <w:pPr>
        <w:ind w:left="567"/>
      </w:pPr>
    </w:p>
    <w:p w14:paraId="7CD3FC53" w14:textId="77777777" w:rsidR="005C3337" w:rsidRDefault="005C3337" w:rsidP="005C3337">
      <w:pPr>
        <w:pStyle w:val="Paragraphedeliste"/>
        <w:numPr>
          <w:ilvl w:val="0"/>
          <w:numId w:val="9"/>
        </w:numPr>
      </w:pPr>
      <w:r>
        <w:t>Trois entrées analogiques, deux pour la mesure de la batterie et une pour la luminosité.</w:t>
      </w:r>
    </w:p>
    <w:p w14:paraId="6B8403FF" w14:textId="77777777" w:rsidR="005C3337" w:rsidRDefault="005C3337" w:rsidP="005C3337">
      <w:pPr>
        <w:pStyle w:val="Paragraphedeliste"/>
        <w:numPr>
          <w:ilvl w:val="0"/>
          <w:numId w:val="9"/>
        </w:numPr>
      </w:pPr>
      <w:r>
        <w:t>Un SPI à 4 fil et 4 IO pour le module Wifi.</w:t>
      </w:r>
    </w:p>
    <w:p w14:paraId="429A339D" w14:textId="77777777" w:rsidR="005C3337" w:rsidRDefault="005C3337" w:rsidP="005C3337">
      <w:pPr>
        <w:pStyle w:val="Paragraphedeliste"/>
        <w:numPr>
          <w:ilvl w:val="0"/>
          <w:numId w:val="9"/>
        </w:numPr>
      </w:pPr>
      <w:r>
        <w:t>Une IO pour activer, désactiver l’alimentation 5V.</w:t>
      </w:r>
    </w:p>
    <w:p w14:paraId="30BAF01E" w14:textId="77777777" w:rsidR="005C3337" w:rsidRDefault="005C3337" w:rsidP="005C3337">
      <w:pPr>
        <w:pStyle w:val="Paragraphedeliste"/>
        <w:numPr>
          <w:ilvl w:val="0"/>
          <w:numId w:val="9"/>
        </w:numPr>
      </w:pPr>
      <w:r>
        <w:t>PGED, PGEC.</w:t>
      </w:r>
    </w:p>
    <w:p w14:paraId="0E9A7FD3" w14:textId="77777777" w:rsidR="005C3337" w:rsidRDefault="005C3337" w:rsidP="005C3337">
      <w:pPr>
        <w:pStyle w:val="Paragraphedeliste"/>
        <w:numPr>
          <w:ilvl w:val="0"/>
          <w:numId w:val="9"/>
        </w:numPr>
      </w:pPr>
      <w:r>
        <w:t>Les alimentations.</w:t>
      </w:r>
    </w:p>
    <w:p w14:paraId="58267BB8" w14:textId="77777777" w:rsidR="005C3337" w:rsidRDefault="005C3337" w:rsidP="005C3337">
      <w:pPr>
        <w:ind w:left="567"/>
      </w:pPr>
    </w:p>
    <w:p w14:paraId="57653947" w14:textId="77777777" w:rsidR="005C3337" w:rsidRDefault="005C3337" w:rsidP="005C3337">
      <w:pPr>
        <w:ind w:left="567"/>
      </w:pPr>
      <w:r>
        <w:t xml:space="preserve">Une fois déterminé il faut les placer. Le plus simple est de d’abord placé celle qui on le plus de restriction. Les alimentations ne peuvent pas être placé ailleurs que sur les pattes d’alimentation, de ce fait la question de ou les mettre ne se pose même pas. Ensuite le module Wifi est celui qui monopolise le plus de pattes, de plus il a besoin d’un SPI, pour le SPI 1 la patte SCK1 est la seul à être imposer les autres </w:t>
      </w:r>
      <w:r w:rsidR="00C51210">
        <w:t>sont</w:t>
      </w:r>
      <w:r>
        <w:t xml:space="preserve"> des pps ce qui fait quel peuvent être placer presque librement. J’ai donc essayé de placer les huit pattes destiner au module wifi sur le moins de côté du Pic possible. J’ai placer les deux pattes de programmation sur PGEC1 et PGED1 car elles étaient libres. Finalement j’ai placé les pattes restantes en essayant d’imaginé ou seront placer les composant sur le PCB.</w:t>
      </w:r>
    </w:p>
    <w:p w14:paraId="61534729" w14:textId="77777777" w:rsidR="005C3337" w:rsidRPr="00297BDE" w:rsidRDefault="005C3337" w:rsidP="00297BDE">
      <w:pPr>
        <w:rPr>
          <w:sz w:val="20"/>
        </w:rPr>
      </w:pPr>
      <w:r>
        <w:rPr>
          <w:sz w:val="20"/>
        </w:rPr>
        <w:br w:type="page"/>
      </w:r>
    </w:p>
    <w:p w14:paraId="52DDDF16" w14:textId="77777777" w:rsidR="00685F82" w:rsidRPr="00685F82" w:rsidRDefault="00685F82" w:rsidP="00685F82">
      <w:pPr>
        <w:pStyle w:val="Titre"/>
        <w:pBdr>
          <w:bottom w:val="single" w:sz="4" w:space="1" w:color="auto"/>
        </w:pBdr>
      </w:pPr>
      <w:r>
        <w:lastRenderedPageBreak/>
        <w:t>Réalisation</w:t>
      </w:r>
    </w:p>
    <w:p w14:paraId="24C43E1D" w14:textId="77777777" w:rsidR="00211810" w:rsidRPr="00685F82" w:rsidRDefault="00E15600" w:rsidP="00685F82">
      <w:pPr>
        <w:pStyle w:val="Titre1"/>
        <w:rPr>
          <w:b w:val="0"/>
          <w:caps w:val="0"/>
          <w:sz w:val="20"/>
        </w:rPr>
      </w:pPr>
      <w:bookmarkStart w:id="60" w:name="_Toc150984831"/>
      <w:r>
        <w:t>PCB</w:t>
      </w:r>
      <w:bookmarkEnd w:id="60"/>
    </w:p>
    <w:p w14:paraId="178FA053" w14:textId="77777777" w:rsidR="00685F82" w:rsidRPr="00685F82" w:rsidRDefault="00685F82" w:rsidP="00685F82">
      <w:pPr>
        <w:pStyle w:val="Para1"/>
      </w:pPr>
    </w:p>
    <w:p w14:paraId="7C06560F" w14:textId="77777777" w:rsidR="00211810" w:rsidRDefault="00211810" w:rsidP="00211810">
      <w:pPr>
        <w:pStyle w:val="Titre2"/>
      </w:pPr>
      <w:bookmarkStart w:id="61" w:name="_Toc150984832"/>
      <w:r>
        <w:t>Dimenssionnement</w:t>
      </w:r>
      <w:r w:rsidR="00817F63">
        <w:t xml:space="preserve"> de la carte</w:t>
      </w:r>
      <w:bookmarkEnd w:id="61"/>
    </w:p>
    <w:p w14:paraId="1A206959" w14:textId="77777777" w:rsidR="00211810" w:rsidRDefault="00211810" w:rsidP="00211810">
      <w:pPr>
        <w:pStyle w:val="Para2"/>
      </w:pPr>
    </w:p>
    <w:p w14:paraId="68764463" w14:textId="77777777" w:rsidR="00211810" w:rsidRDefault="00817F63" w:rsidP="00211810">
      <w:pPr>
        <w:pStyle w:val="Para2"/>
      </w:pPr>
      <w:r>
        <w:t>Vus que aucun boitier ou design particulier n’a été imposé dans le cahier des charge</w:t>
      </w:r>
      <w:r w:rsidR="008B4F3D">
        <w:t>, il n’y avait pas réellement de</w:t>
      </w:r>
      <w:r w:rsidR="00CF2AE6">
        <w:t xml:space="preserve"> </w:t>
      </w:r>
      <w:r w:rsidR="008B4F3D">
        <w:t xml:space="preserve">contrainte </w:t>
      </w:r>
      <w:r w:rsidR="00CF2AE6">
        <w:t xml:space="preserve">concernant la taille du PCB. Cependant de légère contrainte son apparu lors de la phase de design. </w:t>
      </w:r>
      <w:r w:rsidR="00C51210">
        <w:t>Il</w:t>
      </w:r>
      <w:r w:rsidR="00CF2AE6">
        <w:t xml:space="preserve"> a été décider de placer le PCB au centre des deux matrices de LEDs ce qui limite la taille du PCB au </w:t>
      </w:r>
      <w:r w:rsidR="00C51210">
        <w:t>périmètre</w:t>
      </w:r>
      <w:r w:rsidR="00CF2AE6">
        <w:t xml:space="preserve"> des </w:t>
      </w:r>
      <w:r w:rsidR="008B4F3D">
        <w:t>matrices</w:t>
      </w:r>
      <w:r w:rsidR="00CF2AE6">
        <w:t> :</w:t>
      </w:r>
    </w:p>
    <w:p w14:paraId="1C2A67A1" w14:textId="77777777" w:rsidR="00AC48BA" w:rsidRDefault="00AC48BA" w:rsidP="00211810">
      <w:pPr>
        <w:pStyle w:val="Para2"/>
      </w:pPr>
    </w:p>
    <w:p w14:paraId="21D640EA" w14:textId="77777777" w:rsidR="00AC48BA" w:rsidRPr="00AC48BA" w:rsidRDefault="00AC48BA" w:rsidP="00211810">
      <w:pPr>
        <w:pStyle w:val="Para2"/>
      </w:pPr>
      <m:oMathPara>
        <m:oMath>
          <m:r>
            <w:rPr>
              <w:rFonts w:ascii="Cambria Math" w:hAnsi="Cambria Math"/>
            </w:rPr>
            <m:t>d=</m:t>
          </m:r>
          <m:f>
            <m:fPr>
              <m:ctrlPr>
                <w:rPr>
                  <w:rFonts w:ascii="Cambria Math" w:hAnsi="Cambria Math"/>
                  <w:i/>
                </w:rPr>
              </m:ctrlPr>
            </m:fPr>
            <m:num>
              <m:r>
                <w:rPr>
                  <w:rFonts w:ascii="Cambria Math" w:hAnsi="Cambria Math"/>
                </w:rPr>
                <m:t>p</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640</m:t>
              </m:r>
            </m:num>
            <m:den>
              <m:r>
                <w:rPr>
                  <w:rFonts w:ascii="Cambria Math" w:hAnsi="Cambria Math"/>
                </w:rPr>
                <m:t>π</m:t>
              </m:r>
            </m:den>
          </m:f>
          <m:r>
            <w:rPr>
              <w:rFonts w:ascii="Cambria Math" w:hAnsi="Cambria Math"/>
            </w:rPr>
            <m:t>≅203,72mm</m:t>
          </m:r>
        </m:oMath>
      </m:oMathPara>
    </w:p>
    <w:p w14:paraId="3385180A" w14:textId="77777777" w:rsidR="00AC48BA" w:rsidRDefault="00AC48BA" w:rsidP="00211810">
      <w:pPr>
        <w:pStyle w:val="Para2"/>
      </w:pPr>
    </w:p>
    <w:p w14:paraId="13F818F8" w14:textId="77777777" w:rsidR="00817F63" w:rsidRDefault="00CF2AE6" w:rsidP="00211810">
      <w:pPr>
        <w:pStyle w:val="Para2"/>
      </w:pPr>
      <w:r>
        <w:t>Du</w:t>
      </w:r>
      <w:r w:rsidR="00C51210">
        <w:t>e</w:t>
      </w:r>
      <w:r>
        <w:t xml:space="preserve"> au</w:t>
      </w:r>
      <w:r w:rsidR="00C51210">
        <w:t>x</w:t>
      </w:r>
      <w:r>
        <w:t xml:space="preserve"> matrice</w:t>
      </w:r>
      <w:r w:rsidR="00C51210">
        <w:t>s</w:t>
      </w:r>
      <w:r>
        <w:t xml:space="preserve"> le PCB ne </w:t>
      </w:r>
      <w:r w:rsidR="00C51210">
        <w:t>pouvait</w:t>
      </w:r>
      <w:r>
        <w:t xml:space="preserve"> pas être plus grand qu’un rond de 204mm de </w:t>
      </w:r>
      <w:r w:rsidR="00C51210">
        <w:t>diamètre</w:t>
      </w:r>
      <w:r>
        <w:t xml:space="preserve"> ou un carré de 144mm x 144mm</w:t>
      </w:r>
      <w:r w:rsidR="00817F63">
        <w:t>.</w:t>
      </w:r>
    </w:p>
    <w:p w14:paraId="2FE293B3" w14:textId="77777777" w:rsidR="00CF2AE6" w:rsidRPr="00211810" w:rsidRDefault="00817F63" w:rsidP="00211810">
      <w:pPr>
        <w:pStyle w:val="Para2"/>
      </w:pPr>
      <w:r>
        <w:t xml:space="preserve">Ces </w:t>
      </w:r>
      <w:r w:rsidR="00C51210">
        <w:t>dimension</w:t>
      </w:r>
      <w:r>
        <w:t xml:space="preserve"> calculé sont plus que </w:t>
      </w:r>
      <w:r w:rsidR="00C51210">
        <w:t>suffisante</w:t>
      </w:r>
      <w:r>
        <w:t xml:space="preserve"> pour les composant </w:t>
      </w:r>
      <w:r w:rsidR="00507198">
        <w:t>qu’il fallait</w:t>
      </w:r>
      <w:r>
        <w:t xml:space="preserve"> monter, j’ai donc fait le PCB au plus petit et finalement c’est un rectangle de 110mm par 87mm.</w:t>
      </w:r>
    </w:p>
    <w:p w14:paraId="2248F6F2" w14:textId="77777777" w:rsidR="00211810" w:rsidRPr="00211810" w:rsidRDefault="00211810" w:rsidP="00211810">
      <w:pPr>
        <w:pStyle w:val="Para1"/>
      </w:pPr>
    </w:p>
    <w:p w14:paraId="64366F3D" w14:textId="77777777" w:rsidR="0092740E" w:rsidRDefault="008B4F3D" w:rsidP="00211810">
      <w:pPr>
        <w:pStyle w:val="Titre2"/>
      </w:pPr>
      <w:bookmarkStart w:id="62" w:name="_Toc150984833"/>
      <w:r>
        <w:t>Placement</w:t>
      </w:r>
      <w:bookmarkEnd w:id="62"/>
    </w:p>
    <w:p w14:paraId="17566263" w14:textId="77777777" w:rsidR="00211810" w:rsidRDefault="00211810" w:rsidP="00211810">
      <w:pPr>
        <w:pStyle w:val="Para2"/>
      </w:pPr>
    </w:p>
    <w:p w14:paraId="680920AB" w14:textId="77777777" w:rsidR="002D363D" w:rsidRDefault="00AC48BA" w:rsidP="00AC48BA">
      <w:pPr>
        <w:pStyle w:val="Para2"/>
      </w:pPr>
      <w:r>
        <w:rPr>
          <w:noProof/>
        </w:rPr>
        <w:drawing>
          <wp:anchor distT="0" distB="0" distL="114300" distR="114300" simplePos="0" relativeHeight="251653120" behindDoc="0" locked="0" layoutInCell="1" allowOverlap="1" wp14:anchorId="026BE01F" wp14:editId="7F81BFA1">
            <wp:simplePos x="0" y="0"/>
            <wp:positionH relativeFrom="margin">
              <wp:posOffset>565939</wp:posOffset>
            </wp:positionH>
            <wp:positionV relativeFrom="paragraph">
              <wp:posOffset>448248</wp:posOffset>
            </wp:positionV>
            <wp:extent cx="6076950" cy="4506595"/>
            <wp:effectExtent l="38100" t="38100" r="38100" b="463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76950" cy="4506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8B4F3D">
        <w:t>Pour la plus parts des composants il n’y avait pas de grande contrainte pour le placement ou pour le</w:t>
      </w:r>
      <w:r w:rsidR="00685F82">
        <w:t xml:space="preserve"> routage</w:t>
      </w:r>
      <w:r w:rsidR="008B4F3D">
        <w:t>, seul le module wifi et les connecteurs avait un placement restreint</w:t>
      </w:r>
      <w:r w:rsidR="00685F82">
        <w:t xml:space="preserve"> et un routage particulier</w:t>
      </w:r>
      <w:r w:rsidR="008B4F3D">
        <w:t>.</w:t>
      </w:r>
    </w:p>
    <w:p w14:paraId="41371C82" w14:textId="77777777" w:rsidR="002D363D" w:rsidRDefault="002D363D" w:rsidP="00685F82">
      <w:pPr>
        <w:pStyle w:val="Para2"/>
        <w:ind w:left="0"/>
      </w:pPr>
    </w:p>
    <w:p w14:paraId="7A4D7FA4" w14:textId="77777777" w:rsidR="00AC48BA" w:rsidRPr="00685F82" w:rsidRDefault="00C51210" w:rsidP="00AC48BA">
      <w:pPr>
        <w:pStyle w:val="Para2"/>
      </w:pPr>
      <w:r>
        <w:t>Voilà</w:t>
      </w:r>
      <w:r w:rsidR="00BC29F4">
        <w:t xml:space="preserve"> à quoi ressemble la carte. La séparation délimite, en haut la partie logique et en bas la partie puissance et alimentation.</w:t>
      </w:r>
    </w:p>
    <w:p w14:paraId="0A269D4F" w14:textId="77777777" w:rsidR="00AC48BA" w:rsidRPr="00685F82" w:rsidRDefault="00AC48BA" w:rsidP="00AC48BA">
      <w:pPr>
        <w:rPr>
          <w:sz w:val="20"/>
        </w:rPr>
      </w:pPr>
      <w:r w:rsidRPr="00685F82">
        <w:lastRenderedPageBreak/>
        <w:br w:type="page"/>
      </w:r>
    </w:p>
    <w:p w14:paraId="066D9461" w14:textId="77777777" w:rsidR="00BC29F4" w:rsidRDefault="00BC29F4" w:rsidP="00BC29F4">
      <w:pPr>
        <w:pStyle w:val="Para2"/>
      </w:pPr>
    </w:p>
    <w:p w14:paraId="34E1F4F4" w14:textId="77777777" w:rsidR="00BC29F4" w:rsidRDefault="000E70F2" w:rsidP="00BC29F4">
      <w:pPr>
        <w:pStyle w:val="Titre3"/>
      </w:pPr>
      <w:bookmarkStart w:id="63" w:name="_Toc150984834"/>
      <w:r>
        <w:t>Partie puissance</w:t>
      </w:r>
      <w:bookmarkEnd w:id="63"/>
    </w:p>
    <w:p w14:paraId="5B7EF275" w14:textId="77777777" w:rsidR="00BC29F4" w:rsidRDefault="00BC29F4" w:rsidP="00BC29F4">
      <w:pPr>
        <w:pStyle w:val="Para3"/>
      </w:pPr>
    </w:p>
    <w:p w14:paraId="302846B9" w14:textId="77777777" w:rsidR="00BC29F4" w:rsidRDefault="00BC29F4" w:rsidP="00BC29F4">
      <w:pPr>
        <w:pStyle w:val="Para3"/>
      </w:pPr>
      <w:r>
        <w:t xml:space="preserve">En bas dans les encadrés orange j’ai placé les borniers d’alimentation des matrices, les deux sont identique et indépendant, deux bornier à droite pour alimenter la matrice droite et pareil du </w:t>
      </w:r>
      <w:r w:rsidR="00C51210">
        <w:t>côté</w:t>
      </w:r>
      <w:r>
        <w:t xml:space="preserve"> gauche pour alimenter la deuxième matrice chacun ayant un régulateur 5V.</w:t>
      </w:r>
    </w:p>
    <w:p w14:paraId="142E0758" w14:textId="77777777" w:rsidR="00BC29F4" w:rsidRDefault="00BC29F4" w:rsidP="00BC29F4">
      <w:pPr>
        <w:pStyle w:val="Para3"/>
      </w:pPr>
      <w:r>
        <w:t xml:space="preserve">De nombreuse contrainte on mener à les placer là, la première est qu’ils doivent être au bord pour </w:t>
      </w:r>
      <w:r w:rsidR="000E70F2">
        <w:t xml:space="preserve">droite et gauche pour être plus proche des matrice, ensuite si les borniers sont aussi </w:t>
      </w:r>
      <w:r w:rsidR="00C51210">
        <w:t>proches</w:t>
      </w:r>
      <w:r w:rsidR="000E70F2">
        <w:t xml:space="preserve"> de leur régulateur 5V </w:t>
      </w:r>
      <w:r w:rsidR="00C51210">
        <w:t>respectif</w:t>
      </w:r>
      <w:r w:rsidR="000E70F2">
        <w:t xml:space="preserve"> s’est pour limiter la </w:t>
      </w:r>
      <w:r w:rsidR="00C51210">
        <w:t>résistance</w:t>
      </w:r>
      <w:r w:rsidR="000E70F2">
        <w:t xml:space="preserve"> dans les piste 5V et les effet de </w:t>
      </w:r>
      <w:r w:rsidR="00C51210">
        <w:t>résistance</w:t>
      </w:r>
      <w:r w:rsidR="000E70F2">
        <w:t xml:space="preserve"> dans le plan de masse menant à une masse non uni</w:t>
      </w:r>
      <w:r w:rsidR="00CC6EAB">
        <w:t>f</w:t>
      </w:r>
      <w:r w:rsidR="000E70F2">
        <w:t>orme.</w:t>
      </w:r>
    </w:p>
    <w:p w14:paraId="44DC702B" w14:textId="77777777" w:rsidR="00CC6EAB" w:rsidRDefault="00CC6EAB" w:rsidP="00BC29F4">
      <w:pPr>
        <w:pStyle w:val="Para3"/>
      </w:pPr>
      <w:r>
        <w:t xml:space="preserve">À droite il y a également le bornier de data out pour les LEDs car </w:t>
      </w:r>
      <w:r w:rsidR="00C51210">
        <w:t>c’est</w:t>
      </w:r>
      <w:r>
        <w:t xml:space="preserve"> la matrice une qui re</w:t>
      </w:r>
      <w:r w:rsidR="00BB7A5A">
        <w:t>ç</w:t>
      </w:r>
      <w:r>
        <w:t>ois les informations pour les LEDs.</w:t>
      </w:r>
    </w:p>
    <w:p w14:paraId="57C7FA1C" w14:textId="77777777" w:rsidR="000E70F2" w:rsidRDefault="000E70F2" w:rsidP="00BC29F4">
      <w:pPr>
        <w:pStyle w:val="Para3"/>
      </w:pPr>
    </w:p>
    <w:p w14:paraId="2DD2F1DE" w14:textId="77777777" w:rsidR="000E70F2" w:rsidRDefault="000E70F2" w:rsidP="00BC29F4">
      <w:pPr>
        <w:pStyle w:val="Para3"/>
      </w:pPr>
      <w:r>
        <w:t xml:space="preserve">Enduite au centre j’ai placer le bornier de la batterie et tout de suite après dans l’encadré jaune la mesure du courant. Si la mesure du courant </w:t>
      </w:r>
      <w:r w:rsidR="00BB7A5A">
        <w:t>se</w:t>
      </w:r>
      <w:r>
        <w:t xml:space="preserve"> fait aussi proche s’est simplement pour </w:t>
      </w:r>
      <w:r w:rsidR="00BB7A5A">
        <w:t>simplifier</w:t>
      </w:r>
      <w:r>
        <w:t xml:space="preserve"> le routage du 12V ensuite.</w:t>
      </w:r>
    </w:p>
    <w:p w14:paraId="1095A87E" w14:textId="77777777" w:rsidR="00CC6EAB" w:rsidRDefault="000E70F2" w:rsidP="00CC6EAB">
      <w:pPr>
        <w:pStyle w:val="Para3"/>
      </w:pPr>
      <w:r>
        <w:t xml:space="preserve">Et finalement il ne restait plus qu’à mettre la partie régulateur 3,3V (encadré bleu) dans l’espace qu’il </w:t>
      </w:r>
      <w:r w:rsidR="00D461D8">
        <w:t>restait</w:t>
      </w:r>
      <w:r>
        <w:t>.</w:t>
      </w:r>
    </w:p>
    <w:p w14:paraId="586DB141" w14:textId="77777777" w:rsidR="000E70F2" w:rsidRDefault="000E70F2" w:rsidP="00BC29F4">
      <w:pPr>
        <w:pStyle w:val="Para3"/>
      </w:pPr>
    </w:p>
    <w:p w14:paraId="0335EF65" w14:textId="77777777" w:rsidR="000E70F2" w:rsidRDefault="000E70F2" w:rsidP="000E70F2">
      <w:pPr>
        <w:pStyle w:val="Titre3"/>
      </w:pPr>
      <w:bookmarkStart w:id="64" w:name="_Toc150984835"/>
      <w:r>
        <w:t>Partie logique</w:t>
      </w:r>
      <w:bookmarkEnd w:id="64"/>
      <w:r>
        <w:t xml:space="preserve"> </w:t>
      </w:r>
    </w:p>
    <w:p w14:paraId="472DB4EE" w14:textId="77777777" w:rsidR="00CC6EAB" w:rsidRDefault="00CC6EAB" w:rsidP="00CC6EAB">
      <w:pPr>
        <w:pStyle w:val="Para3"/>
      </w:pPr>
    </w:p>
    <w:p w14:paraId="3F82F3FE" w14:textId="77777777" w:rsidR="00CC6EAB" w:rsidRDefault="00CC6EAB" w:rsidP="00CC6EAB">
      <w:pPr>
        <w:pStyle w:val="Para3"/>
      </w:pPr>
      <w:r>
        <w:t>La seul contrainte pour la partie logique concerne le module wifi (dans l’encadrer rouge) qui, pour fonctionner de manière optimale, doit se trouver au bord du PCB.</w:t>
      </w:r>
    </w:p>
    <w:p w14:paraId="1DD7267A" w14:textId="77777777" w:rsidR="00CC6EAB" w:rsidRDefault="00CC6EAB" w:rsidP="00CC6EAB">
      <w:pPr>
        <w:pStyle w:val="Para3"/>
      </w:pPr>
      <w:r>
        <w:t>Le reste des composants (dans l’encadrer gris) a été placé en fonction de la place restante en suivant une logique de base c’est à dire les capacités de découplage le plus proche des composant à découpler etc...</w:t>
      </w:r>
    </w:p>
    <w:p w14:paraId="61EBC992" w14:textId="77777777" w:rsidR="00851DCB" w:rsidRDefault="00851DCB" w:rsidP="00851DCB">
      <w:pPr>
        <w:pStyle w:val="Titre2"/>
      </w:pPr>
      <w:bookmarkStart w:id="65" w:name="_Toc150984836"/>
      <w:r>
        <w:t>Routage</w:t>
      </w:r>
      <w:bookmarkEnd w:id="65"/>
      <w:r>
        <w:t xml:space="preserve"> </w:t>
      </w:r>
    </w:p>
    <w:p w14:paraId="2DA0C92C" w14:textId="77777777" w:rsidR="00851DCB" w:rsidRDefault="00851DCB" w:rsidP="00851DCB">
      <w:pPr>
        <w:pStyle w:val="Para2"/>
      </w:pPr>
    </w:p>
    <w:p w14:paraId="0C525C61" w14:textId="77777777" w:rsidR="00851DCB" w:rsidRDefault="00CF2E93" w:rsidP="00851DCB">
      <w:pPr>
        <w:pStyle w:val="Para2"/>
      </w:pPr>
      <w:r>
        <w:rPr>
          <w:noProof/>
        </w:rPr>
        <w:drawing>
          <wp:anchor distT="0" distB="0" distL="114300" distR="114300" simplePos="0" relativeHeight="251655168" behindDoc="0" locked="0" layoutInCell="1" allowOverlap="1" wp14:anchorId="2FA17070" wp14:editId="5F634749">
            <wp:simplePos x="0" y="0"/>
            <wp:positionH relativeFrom="column">
              <wp:posOffset>4288790</wp:posOffset>
            </wp:positionH>
            <wp:positionV relativeFrom="paragraph">
              <wp:posOffset>678815</wp:posOffset>
            </wp:positionV>
            <wp:extent cx="2247265" cy="1976120"/>
            <wp:effectExtent l="38100" t="38100" r="38735" b="431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7265" cy="19761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7EB2AA1C" wp14:editId="2734F846">
            <wp:simplePos x="0" y="0"/>
            <wp:positionH relativeFrom="column">
              <wp:posOffset>721360</wp:posOffset>
            </wp:positionH>
            <wp:positionV relativeFrom="paragraph">
              <wp:posOffset>688340</wp:posOffset>
            </wp:positionV>
            <wp:extent cx="3509645" cy="1957070"/>
            <wp:effectExtent l="38100" t="38100" r="33655" b="431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9645" cy="19570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t xml:space="preserve">Le routage de la partie logique était assez </w:t>
      </w:r>
      <w:r w:rsidR="00D461D8">
        <w:t>classique</w:t>
      </w:r>
      <w:r>
        <w:t>, du moins pour toute la partie dans l’encadré gris. En revanche pour le module wifi les contrainte ne s’</w:t>
      </w:r>
      <w:r w:rsidR="00D461D8">
        <w:t>arrêtait</w:t>
      </w:r>
      <w:r>
        <w:t xml:space="preserve"> pas à le placer au bord de la carte, le datasheet </w:t>
      </w:r>
      <w:r w:rsidR="00BA4971">
        <w:t xml:space="preserve">conseil </w:t>
      </w:r>
      <w:r>
        <w:t>aussi vivement de retiré tous le cuivre de la couche top directement en dessous du module et de faire une zone sous l’antenne sans cuivre sur aucune des couches :</w:t>
      </w:r>
      <w:r w:rsidRPr="00CF2E93">
        <w:rPr>
          <w:noProof/>
        </w:rPr>
        <w:t xml:space="preserve"> </w:t>
      </w:r>
    </w:p>
    <w:p w14:paraId="4EAE9BFA" w14:textId="77777777" w:rsidR="00CF2E93" w:rsidRDefault="00BA4971" w:rsidP="00BA4971">
      <w:pPr>
        <w:pStyle w:val="Citation"/>
        <w:jc w:val="left"/>
      </w:pPr>
      <w:r>
        <w:t xml:space="preserve">     Consigne du datasheet.</w:t>
      </w:r>
      <w:r>
        <w:tab/>
      </w:r>
      <w:r>
        <w:tab/>
      </w:r>
      <w:r>
        <w:tab/>
      </w:r>
      <w:r>
        <w:tab/>
      </w:r>
      <w:r>
        <w:tab/>
      </w:r>
      <w:r>
        <w:tab/>
        <w:t>Résultat sur le PCB.</w:t>
      </w:r>
    </w:p>
    <w:p w14:paraId="1BA29C24" w14:textId="77777777" w:rsidR="00BA4971" w:rsidRDefault="00BA4971" w:rsidP="00BA4971">
      <w:pPr>
        <w:ind w:left="1134"/>
        <w:rPr>
          <w:sz w:val="20"/>
        </w:rPr>
      </w:pPr>
      <w:r w:rsidRPr="00BA4971">
        <w:rPr>
          <w:sz w:val="20"/>
        </w:rPr>
        <w:t xml:space="preserve">Le routage de la partie puissance lui était un peu plus </w:t>
      </w:r>
      <w:r w:rsidR="00811703" w:rsidRPr="00BA4971">
        <w:rPr>
          <w:sz w:val="20"/>
        </w:rPr>
        <w:t>particulier</w:t>
      </w:r>
      <w:r w:rsidRPr="00BA4971">
        <w:rPr>
          <w:sz w:val="20"/>
        </w:rPr>
        <w:t>, il a fallu faire attention à la largeur des pistes</w:t>
      </w:r>
      <w:r>
        <w:rPr>
          <w:sz w:val="20"/>
        </w:rPr>
        <w:t>.</w:t>
      </w:r>
    </w:p>
    <w:p w14:paraId="484CCE25" w14:textId="77777777" w:rsidR="00BA4971" w:rsidRDefault="00BA4971" w:rsidP="00BA4971">
      <w:pPr>
        <w:ind w:left="1134"/>
        <w:rPr>
          <w:sz w:val="20"/>
        </w:rPr>
      </w:pPr>
      <w:r>
        <w:rPr>
          <w:sz w:val="20"/>
        </w:rPr>
        <w:t>Vus que le 3,3V est prévu uniquement pour la partie logique, le courant traversant les piste serras relativement faible. Les piste font donc une largeur standard pour des alimentation de</w:t>
      </w:r>
      <w:r w:rsidR="00811703">
        <w:rPr>
          <w:sz w:val="20"/>
        </w:rPr>
        <w:t xml:space="preserve"> 0,5mm.</w:t>
      </w:r>
    </w:p>
    <w:p w14:paraId="458D3CB4" w14:textId="77777777" w:rsidR="00685F82" w:rsidRDefault="00685F82">
      <w:pPr>
        <w:rPr>
          <w:sz w:val="20"/>
        </w:rPr>
      </w:pPr>
      <w:r>
        <w:rPr>
          <w:sz w:val="20"/>
        </w:rPr>
        <w:br w:type="page"/>
      </w:r>
    </w:p>
    <w:p w14:paraId="565EA85F" w14:textId="77777777" w:rsidR="00685F82" w:rsidRDefault="00685F82" w:rsidP="00BA4971">
      <w:pPr>
        <w:ind w:left="1134"/>
        <w:rPr>
          <w:sz w:val="20"/>
        </w:rPr>
      </w:pPr>
      <w:r>
        <w:rPr>
          <w:rFonts w:cs="Arial"/>
          <w:noProof/>
          <w:color w:val="000000"/>
          <w:sz w:val="22"/>
          <w:szCs w:val="22"/>
        </w:rPr>
        <w:lastRenderedPageBreak/>
        <w:drawing>
          <wp:anchor distT="0" distB="0" distL="114300" distR="114300" simplePos="0" relativeHeight="251656192" behindDoc="0" locked="0" layoutInCell="1" allowOverlap="1" wp14:anchorId="362551E6" wp14:editId="50C3AE6F">
            <wp:simplePos x="0" y="0"/>
            <wp:positionH relativeFrom="margin">
              <wp:align>center</wp:align>
            </wp:positionH>
            <wp:positionV relativeFrom="paragraph">
              <wp:posOffset>184150</wp:posOffset>
            </wp:positionV>
            <wp:extent cx="3075940" cy="2309495"/>
            <wp:effectExtent l="38100" t="38100" r="29210" b="33655"/>
            <wp:wrapTopAndBottom/>
            <wp:docPr id="9" name="Image 9" descr="https://lh6.googleusercontent.com/DObqE6qYRPyXNiiVXfj23xu5qrUbqgzPp_MV-dXsicCa_Dywqp0hw49q3oJbBxxlkngB3IszXc5BT0tQ_LADQSrgM65BfxpFZVqonEk3Ey1FtPq1FKdTT_c70gFXxTsKqXBF6l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ObqE6qYRPyXNiiVXfj23xu5qrUbqgzPp_MV-dXsicCa_Dywqp0hw49q3oJbBxxlkngB3IszXc5BT0tQ_LADQSrgM65BfxpFZVqonEk3Ey1FtPq1FKdTT_c70gFXxTsKqXBF6li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5940" cy="2309495"/>
                    </a:xfrm>
                    <a:prstGeom prst="rect">
                      <a:avLst/>
                    </a:prstGeom>
                    <a:noFill/>
                    <a:ln w="38100">
                      <a:solidFill>
                        <a:schemeClr val="tx1"/>
                      </a:solidFill>
                    </a:ln>
                  </pic:spPr>
                </pic:pic>
              </a:graphicData>
            </a:graphic>
          </wp:anchor>
        </w:drawing>
      </w:r>
    </w:p>
    <w:p w14:paraId="086E1C55" w14:textId="77777777" w:rsidR="00685F82" w:rsidRDefault="00685F82" w:rsidP="00BA4971">
      <w:pPr>
        <w:ind w:left="1134"/>
        <w:rPr>
          <w:sz w:val="20"/>
        </w:rPr>
      </w:pPr>
    </w:p>
    <w:p w14:paraId="034197DD" w14:textId="77777777" w:rsidR="00811703" w:rsidRPr="00811703" w:rsidRDefault="00811703" w:rsidP="00685F82">
      <w:pPr>
        <w:ind w:left="1134"/>
        <w:rPr>
          <w:sz w:val="20"/>
        </w:rPr>
      </w:pPr>
      <w:r>
        <w:rPr>
          <w:sz w:val="20"/>
        </w:rPr>
        <w:t xml:space="preserve">En revanche pour la partie 12V et 5V vus que la puissance </w:t>
      </w:r>
      <w:r w:rsidR="00D461D8">
        <w:rPr>
          <w:sz w:val="20"/>
        </w:rPr>
        <w:t>nécessaire</w:t>
      </w:r>
      <w:r>
        <w:rPr>
          <w:sz w:val="20"/>
        </w:rPr>
        <w:t xml:space="preserve"> pour alimenter le</w:t>
      </w:r>
      <w:r w:rsidR="00D461D8">
        <w:rPr>
          <w:sz w:val="20"/>
        </w:rPr>
        <w:t>s</w:t>
      </w:r>
      <w:r>
        <w:rPr>
          <w:sz w:val="20"/>
        </w:rPr>
        <w:t xml:space="preserve"> matrice</w:t>
      </w:r>
      <w:r w:rsidR="00D461D8">
        <w:rPr>
          <w:sz w:val="20"/>
        </w:rPr>
        <w:t>s</w:t>
      </w:r>
      <w:r>
        <w:rPr>
          <w:sz w:val="20"/>
        </w:rPr>
        <w:t xml:space="preserve"> de LEDs doit </w:t>
      </w:r>
      <w:r w:rsidR="00D461D8">
        <w:rPr>
          <w:sz w:val="20"/>
        </w:rPr>
        <w:t>passer</w:t>
      </w:r>
      <w:r>
        <w:rPr>
          <w:sz w:val="20"/>
        </w:rPr>
        <w:t xml:space="preserve"> dans le piste il faut les </w:t>
      </w:r>
      <w:r w:rsidR="00286BA2">
        <w:rPr>
          <w:sz w:val="20"/>
        </w:rPr>
        <w:t>dimensionner</w:t>
      </w:r>
      <w:r>
        <w:rPr>
          <w:sz w:val="20"/>
        </w:rPr>
        <w:t xml:space="preserve"> en </w:t>
      </w:r>
      <w:r w:rsidR="009E2E06">
        <w:rPr>
          <w:sz w:val="20"/>
        </w:rPr>
        <w:t>conséquence</w:t>
      </w:r>
      <w:r>
        <w:rPr>
          <w:sz w:val="20"/>
        </w:rPr>
        <w:t> :</w:t>
      </w:r>
    </w:p>
    <w:p w14:paraId="066BA87E" w14:textId="77777777" w:rsidR="00CF2E93" w:rsidRDefault="009E2E06" w:rsidP="00851DCB">
      <w:pPr>
        <w:pStyle w:val="Para2"/>
      </w:pPr>
      <w:r>
        <w:t>Voilà</w:t>
      </w:r>
      <w:r w:rsidR="00697D51">
        <w:t xml:space="preserve"> ce que ça donne sur le PCB. On peut voir, en particulier pour le 5V, que les piste qui entre et qui sorte du régulateur 5V sont plus petite quelle </w:t>
      </w:r>
      <w:r>
        <w:t>devrait</w:t>
      </w:r>
      <w:r w:rsidR="00697D51">
        <w:t xml:space="preserve"> s’est </w:t>
      </w:r>
      <w:r>
        <w:t>dû</w:t>
      </w:r>
      <w:r w:rsidR="00697D51">
        <w:t xml:space="preserve"> à l’entraxe du régulateur, si les piste était plus large </w:t>
      </w:r>
      <w:r w:rsidR="00286BA2">
        <w:t xml:space="preserve">elles </w:t>
      </w:r>
      <w:r w:rsidR="00FB607F">
        <w:t>seraient</w:t>
      </w:r>
      <w:r w:rsidR="00697D51">
        <w:t xml:space="preserve"> trop proche des pad. Pour le 12V la réduction est négligeable mais pour le 5V elle est importante, j’ai donc routé la piste au top et au bot </w:t>
      </w:r>
      <w:r w:rsidR="00A40C1C">
        <w:t>et j’ai fait la piste le plus court possible.</w:t>
      </w:r>
    </w:p>
    <w:p w14:paraId="6B2BADE2" w14:textId="77777777" w:rsidR="00A40C1C" w:rsidRDefault="00A40C1C" w:rsidP="00851DCB">
      <w:pPr>
        <w:pStyle w:val="Para2"/>
      </w:pPr>
    </w:p>
    <w:p w14:paraId="05BAAC36" w14:textId="77777777" w:rsidR="00A40C1C" w:rsidRDefault="00A40C1C" w:rsidP="00851DCB">
      <w:pPr>
        <w:pStyle w:val="Para2"/>
      </w:pPr>
      <w:r>
        <w:t>Après avoir tous routé j’ai ajouté un plan de masse au top et au bot avec un stiching.</w:t>
      </w:r>
    </w:p>
    <w:p w14:paraId="656D3436" w14:textId="77777777" w:rsidR="00A40C1C" w:rsidRPr="0089646F" w:rsidRDefault="0089646F" w:rsidP="0089646F">
      <w:pPr>
        <w:rPr>
          <w:sz w:val="20"/>
        </w:rPr>
      </w:pPr>
      <w:r>
        <w:br w:type="page"/>
      </w:r>
    </w:p>
    <w:p w14:paraId="2978D5FB" w14:textId="77777777" w:rsidR="00A40C1C" w:rsidRDefault="00A40C1C" w:rsidP="00A40C1C">
      <w:pPr>
        <w:pStyle w:val="Titre2"/>
      </w:pPr>
      <w:bookmarkStart w:id="66" w:name="_Toc150984837"/>
      <w:r>
        <w:lastRenderedPageBreak/>
        <w:t>Montage et problême</w:t>
      </w:r>
      <w:bookmarkEnd w:id="66"/>
      <w:r>
        <w:t xml:space="preserve"> </w:t>
      </w:r>
    </w:p>
    <w:p w14:paraId="1BB5DA46" w14:textId="77777777" w:rsidR="00A40C1C" w:rsidRDefault="00A40C1C" w:rsidP="00A40C1C">
      <w:pPr>
        <w:pStyle w:val="Para2"/>
      </w:pPr>
    </w:p>
    <w:p w14:paraId="2A836BF9" w14:textId="77777777" w:rsidR="00A40C1C" w:rsidRDefault="00A40C1C" w:rsidP="00A40C1C">
      <w:pPr>
        <w:pStyle w:val="Para2"/>
      </w:pPr>
      <w:r>
        <w:t xml:space="preserve">Après avoir reçus le PCB et les composants j’ai vite remarqué qu’il y avait des problème avec certain footprint que j’ai réalisé : </w:t>
      </w:r>
    </w:p>
    <w:p w14:paraId="0ED2004F" w14:textId="2A031773" w:rsidR="00A40C1C" w:rsidRPr="00A40C1C" w:rsidRDefault="00182906" w:rsidP="00A40C1C">
      <w:pPr>
        <w:pStyle w:val="Para2"/>
      </w:pPr>
      <w:r>
        <w:rPr>
          <w:noProof/>
        </w:rPr>
        <mc:AlternateContent>
          <mc:Choice Requires="wpg">
            <w:drawing>
              <wp:anchor distT="0" distB="0" distL="114300" distR="114300" simplePos="0" relativeHeight="251659264" behindDoc="0" locked="0" layoutInCell="1" allowOverlap="1" wp14:anchorId="4B03EED2" wp14:editId="762FFCD3">
                <wp:simplePos x="0" y="0"/>
                <wp:positionH relativeFrom="column">
                  <wp:posOffset>1912620</wp:posOffset>
                </wp:positionH>
                <wp:positionV relativeFrom="paragraph">
                  <wp:posOffset>741680</wp:posOffset>
                </wp:positionV>
                <wp:extent cx="2889885" cy="1932940"/>
                <wp:effectExtent l="38100" t="38100" r="24765" b="10160"/>
                <wp:wrapTopAndBottom/>
                <wp:docPr id="469487438" name="Groupe 469487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885" cy="1932940"/>
                          <a:chOff x="0" y="32810"/>
                          <a:chExt cx="2816088" cy="2152019"/>
                        </a:xfrm>
                      </wpg:grpSpPr>
                      <pic:pic xmlns:pic="http://schemas.openxmlformats.org/drawingml/2006/picture">
                        <pic:nvPicPr>
                          <pic:cNvPr id="469487439" name="Image 10" descr="https://lh3.googleusercontent.com/VdufnWOz0wzsD0Alhpq12Hhyjadg-UlaYKylOgVmKgDBgKyQ5YN21JN9G5GKNRG-rFEEneMi98RiP9Z45FtCARUN8rawOC28PinfsJAkBEtvE3LsdbdNnssL8d7xK0ILkAoWNoaQ"/>
                          <pic:cNvPicPr>
                            <a:picLocks noChangeAspect="1"/>
                          </pic:cNvPicPr>
                        </pic:nvPicPr>
                        <pic:blipFill>
                          <a:blip r:embed="rId58"/>
                          <a:srcRect/>
                          <a:stretch>
                            <a:fillRect/>
                          </a:stretch>
                        </pic:blipFill>
                        <pic:spPr bwMode="auto">
                          <a:xfrm>
                            <a:off x="0" y="32814"/>
                            <a:ext cx="1235075" cy="2152015"/>
                          </a:xfrm>
                          <a:prstGeom prst="rect">
                            <a:avLst/>
                          </a:prstGeom>
                          <a:noFill/>
                          <a:ln w="38100">
                            <a:solidFill>
                              <a:schemeClr val="tx1"/>
                            </a:solidFill>
                          </a:ln>
                        </pic:spPr>
                      </pic:pic>
                      <pic:pic xmlns:pic="http://schemas.openxmlformats.org/drawingml/2006/picture">
                        <pic:nvPicPr>
                          <pic:cNvPr id="469487440" name="Image 11"/>
                          <pic:cNvPicPr>
                            <a:picLocks noChangeAspect="1"/>
                          </pic:cNvPicPr>
                        </pic:nvPicPr>
                        <pic:blipFill>
                          <a:blip r:embed="rId59" cstate="print"/>
                          <a:stretch>
                            <a:fillRect/>
                          </a:stretch>
                        </pic:blipFill>
                        <pic:spPr>
                          <a:xfrm>
                            <a:off x="1268297" y="32810"/>
                            <a:ext cx="1547791" cy="2151309"/>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D540F9E" id="Groupe 469487438" o:spid="_x0000_s1026" style="position:absolute;margin-left:150.6pt;margin-top:58.4pt;width:227.55pt;height:152.2pt;z-index:251659264;mso-width-relative:margin;mso-height-relative:margin" coordorigin=",328" coordsize="28160,21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">
                <v:shape id="Image 10" o:spid="_x0000_s1027" type="#_x0000_t75" alt="https://lh3.googleusercontent.com/VdufnWOz0wzsD0Alhpq12Hhyjadg-UlaYKylOgVmKgDBgKyQ5YN21JN9G5GKNRG-rFEEneMi98RiP9Z45FtCARUN8rawOC28PinfsJAkBEtvE3LsdbdNnssL8d7xK0ILkAoWNoaQ" style="position:absolute;top:328;width:1235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" stroked="t" strokecolor="black [3213]" strokeweight="3pt">
                  <v:imagedata r:id="rId60" o:title="VdufnWOz0wzsD0Alhpq12Hhyjadg-UlaYKylOgVmKgDBgKyQ5YN21JN9G5GKNRG-rFEEneMi98RiP9Z45FtCARUN8rawOC28PinfsJAkBEtvE3LsdbdNnssL8d7xK0ILkAoWNoaQ"/>
                  <v:path arrowok="t"/>
                </v:shape>
                <v:shape id="Image 11" o:spid="_x0000_s1028" type="#_x0000_t75" style="position:absolute;left:12682;top:328;width:15478;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" stroked="t" strokecolor="black [3213]" strokeweight="3pt">
                  <v:imagedata r:id="rId61" o:title=""/>
                  <v:path arrowok="t"/>
                </v:shape>
                <w10:wrap type="topAndBottom"/>
              </v:group>
            </w:pict>
          </mc:Fallback>
        </mc:AlternateContent>
      </w:r>
      <w:r w:rsidR="00286BA2">
        <w:t>Tout</w:t>
      </w:r>
      <w:r w:rsidR="00A40C1C">
        <w:t xml:space="preserve"> d</w:t>
      </w:r>
      <w:r w:rsidR="00286BA2">
        <w:t>’</w:t>
      </w:r>
      <w:r w:rsidR="00A40C1C">
        <w:t xml:space="preserve">abord je me suis trompé sur les </w:t>
      </w:r>
      <w:r w:rsidR="00286BA2">
        <w:t>dimension</w:t>
      </w:r>
      <w:r w:rsidR="00A40C1C">
        <w:t xml:space="preserve"> de la résistance shunt R5, la résistance que j’ai </w:t>
      </w:r>
      <w:r w:rsidR="00FB607F">
        <w:t>commandée</w:t>
      </w:r>
      <w:r w:rsidR="00A40C1C">
        <w:t xml:space="preserve"> est du </w:t>
      </w:r>
      <w:r w:rsidR="00A40C1C" w:rsidRPr="00286BA2">
        <w:t xml:space="preserve">2512 </w:t>
      </w:r>
      <w:r w:rsidR="00A40C1C">
        <w:t xml:space="preserve">mais le footprint que j’ai utilisé n’est que du 1206, par chance </w:t>
      </w:r>
      <w:r w:rsidR="00FB607F">
        <w:t>grâce</w:t>
      </w:r>
      <w:r w:rsidR="00597319">
        <w:t xml:space="preserve"> au via en dessus de la résistance j’ai </w:t>
      </w:r>
      <w:r w:rsidR="00FB607F">
        <w:t>pu</w:t>
      </w:r>
      <w:r w:rsidR="00597319">
        <w:t xml:space="preserve"> </w:t>
      </w:r>
      <w:r w:rsidR="00FB607F">
        <w:t>souder</w:t>
      </w:r>
      <w:r w:rsidR="00597319">
        <w:t xml:space="preserve"> la résistance en limitant un maximum l’ajout de résistance </w:t>
      </w:r>
      <w:r w:rsidR="00FB607F">
        <w:t>indésiré</w:t>
      </w:r>
      <w:r w:rsidR="00597319">
        <w:t>.</w:t>
      </w:r>
    </w:p>
    <w:p w14:paraId="296289CD" w14:textId="77777777" w:rsidR="000E70F2" w:rsidRDefault="00830BF0" w:rsidP="000E70F2">
      <w:pPr>
        <w:pStyle w:val="Para3"/>
        <w:ind w:left="1134"/>
      </w:pPr>
      <w:r>
        <w:t xml:space="preserve">Le deuxième footprint qui à poser </w:t>
      </w:r>
      <w:r w:rsidR="000D7889">
        <w:t>un problème</w:t>
      </w:r>
      <w:r>
        <w:t xml:space="preserve"> est celui des condensateur polarisé de 47uF, en plus d’avoir assigné les pin à l’envers, je n’ai pas </w:t>
      </w:r>
      <w:r w:rsidR="00FB607F">
        <w:t>mis</w:t>
      </w:r>
      <w:r>
        <w:t xml:space="preserve"> </w:t>
      </w:r>
      <w:r w:rsidR="00FB607F">
        <w:t>suffisamment</w:t>
      </w:r>
      <w:r>
        <w:t xml:space="preserve"> de </w:t>
      </w:r>
      <w:r w:rsidR="000D7889">
        <w:t>tolérance</w:t>
      </w:r>
      <w:r>
        <w:t xml:space="preserve"> par rapport au</w:t>
      </w:r>
      <w:r w:rsidR="00FB607F">
        <w:t>x</w:t>
      </w:r>
      <w:r>
        <w:t xml:space="preserve"> indication</w:t>
      </w:r>
      <w:r w:rsidR="00FB607F">
        <w:t>s</w:t>
      </w:r>
      <w:r>
        <w:t xml:space="preserve"> du datasheet ce qui fait qu’ils n’étaient pas </w:t>
      </w:r>
      <w:r w:rsidR="000D7889">
        <w:t>faciles</w:t>
      </w:r>
      <w:r>
        <w:t xml:space="preserve"> </w:t>
      </w:r>
      <w:r w:rsidR="00FB607F">
        <w:t>du tous</w:t>
      </w:r>
      <w:r>
        <w:t xml:space="preserve"> à souder, exactement le même problème est </w:t>
      </w:r>
      <w:r w:rsidR="000D7889">
        <w:t>survenu</w:t>
      </w:r>
      <w:r>
        <w:t xml:space="preserve"> pour la bobine. Au finale cette erreur n’impact pas le produit finale mais elle a posé beaucoup de problème lors du montage.</w:t>
      </w:r>
    </w:p>
    <w:p w14:paraId="444D52AB" w14:textId="77777777" w:rsidR="00830BF0" w:rsidRDefault="00830BF0" w:rsidP="000E70F2">
      <w:pPr>
        <w:pStyle w:val="Para3"/>
        <w:ind w:left="1134"/>
      </w:pPr>
    </w:p>
    <w:p w14:paraId="656931C0" w14:textId="77777777" w:rsidR="00830BF0" w:rsidRDefault="00830BF0" w:rsidP="000E70F2">
      <w:pPr>
        <w:pStyle w:val="Para3"/>
        <w:ind w:left="1134"/>
      </w:pPr>
      <w:r>
        <w:t xml:space="preserve">La première chose que j’ai soudé et testé sont les alimentation ce qui </w:t>
      </w:r>
      <w:r w:rsidR="00FB607F">
        <w:t>m’a</w:t>
      </w:r>
      <w:r>
        <w:t xml:space="preserve"> très vite permis de remarquer que j’ai également assigné les pin des régulateurs 5V à l’envers. Par chance en avoir testé un à l’envers ne la pas détruit et le </w:t>
      </w:r>
      <w:r w:rsidR="00FB607F">
        <w:t>dessouder</w:t>
      </w:r>
      <w:r>
        <w:t xml:space="preserve"> puis le resouder à l’endroit à résolue le problème.</w:t>
      </w:r>
    </w:p>
    <w:p w14:paraId="0FA68578" w14:textId="77777777" w:rsidR="00830BF0" w:rsidRDefault="00830BF0" w:rsidP="000E70F2">
      <w:pPr>
        <w:pStyle w:val="Para3"/>
        <w:ind w:left="1134"/>
      </w:pPr>
    </w:p>
    <w:p w14:paraId="025B0398" w14:textId="77777777" w:rsidR="00830BF0" w:rsidRDefault="001F6259" w:rsidP="000E70F2">
      <w:pPr>
        <w:pStyle w:val="Para3"/>
        <w:ind w:left="1134"/>
      </w:pPr>
      <w:r>
        <w:rPr>
          <w:noProof/>
        </w:rPr>
        <w:drawing>
          <wp:anchor distT="0" distB="0" distL="114300" distR="114300" simplePos="0" relativeHeight="251660288" behindDoc="0" locked="0" layoutInCell="1" allowOverlap="1" wp14:anchorId="417F2062" wp14:editId="7A3F0AC4">
            <wp:simplePos x="0" y="0"/>
            <wp:positionH relativeFrom="margin">
              <wp:align>right</wp:align>
            </wp:positionH>
            <wp:positionV relativeFrom="paragraph">
              <wp:posOffset>1036955</wp:posOffset>
            </wp:positionV>
            <wp:extent cx="5967095" cy="104203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67095" cy="1042035"/>
                    </a:xfrm>
                    <a:prstGeom prst="rect">
                      <a:avLst/>
                    </a:prstGeom>
                  </pic:spPr>
                </pic:pic>
              </a:graphicData>
            </a:graphic>
            <wp14:sizeRelH relativeFrom="margin">
              <wp14:pctWidth>0</wp14:pctWidth>
            </wp14:sizeRelH>
            <wp14:sizeRelV relativeFrom="margin">
              <wp14:pctHeight>0</wp14:pctHeight>
            </wp14:sizeRelV>
          </wp:anchor>
        </w:drawing>
      </w:r>
      <w:r w:rsidR="00830BF0">
        <w:t xml:space="preserve">La </w:t>
      </w:r>
      <w:r w:rsidR="00FB607F">
        <w:t>dernière</w:t>
      </w:r>
      <w:r w:rsidR="00830BF0">
        <w:t xml:space="preserve"> </w:t>
      </w:r>
      <w:r w:rsidR="006200F7">
        <w:t xml:space="preserve">erreur </w:t>
      </w:r>
      <w:r w:rsidR="00FB607F">
        <w:t>commise</w:t>
      </w:r>
      <w:r w:rsidR="006200F7">
        <w:t xml:space="preserve"> lors du montage concerne le reset du pic qui ne fonctionnais pas avec le </w:t>
      </w:r>
      <w:r w:rsidR="00FB607F">
        <w:t>bouton</w:t>
      </w:r>
      <w:r w:rsidR="006200F7">
        <w:t xml:space="preserve">. J’ai assez vite </w:t>
      </w:r>
      <w:r w:rsidR="00FB607F">
        <w:t>remarqué</w:t>
      </w:r>
      <w:r w:rsidR="006200F7">
        <w:t xml:space="preserve"> que le problème </w:t>
      </w:r>
      <w:r w:rsidR="000D7889">
        <w:t>venait</w:t>
      </w:r>
      <w:r w:rsidR="006200F7">
        <w:t xml:space="preserve"> de la diode D2. Pendant la confection du PCB j’ai </w:t>
      </w:r>
      <w:r w:rsidR="00FB607F">
        <w:t>décidé</w:t>
      </w:r>
      <w:r w:rsidR="006200F7">
        <w:t xml:space="preserve"> de prendre la même diode que celle utilisé pour la carte de développement pic 32 de l’ETML-ES </w:t>
      </w:r>
      <w:r w:rsidR="00FB607F">
        <w:t>parce qu’il</w:t>
      </w:r>
      <w:r w:rsidR="006200F7">
        <w:t xml:space="preserve"> y en avait en stock, </w:t>
      </w:r>
      <w:r w:rsidR="00FB607F">
        <w:t>la diode</w:t>
      </w:r>
      <w:r w:rsidR="006200F7">
        <w:t xml:space="preserve"> BAS40. La diode était disponible dans le vault de Altium ce qui m’a épargné la confection du schéma et du footprint, seulement la diode BAS40 qui est dans le vault est une BAS40-06</w:t>
      </w:r>
      <w:r>
        <w:t xml:space="preserve"> et on peut voir dans le datasheet que la BAS40 n’a pas la même configuration que la BAS40-06 chose que j’ai </w:t>
      </w:r>
      <w:r w:rsidR="00FB607F">
        <w:t>remarqué</w:t>
      </w:r>
      <w:r>
        <w:t xml:space="preserve"> trop tard :</w:t>
      </w:r>
    </w:p>
    <w:p w14:paraId="78A59E21" w14:textId="3F624A95" w:rsidR="00883D3B" w:rsidRDefault="00182906" w:rsidP="000301D4">
      <w:pPr>
        <w:pStyle w:val="Para3"/>
        <w:ind w:left="1134"/>
      </w:pPr>
      <w:r>
        <w:rPr>
          <w:noProof/>
        </w:rPr>
        <mc:AlternateContent>
          <mc:Choice Requires="wpg">
            <w:drawing>
              <wp:anchor distT="0" distB="0" distL="114300" distR="114300" simplePos="0" relativeHeight="251663360" behindDoc="0" locked="0" layoutInCell="1" allowOverlap="1" wp14:anchorId="35AE8F75" wp14:editId="62A06C29">
                <wp:simplePos x="0" y="0"/>
                <wp:positionH relativeFrom="column">
                  <wp:posOffset>1356995</wp:posOffset>
                </wp:positionH>
                <wp:positionV relativeFrom="paragraph">
                  <wp:posOffset>1506220</wp:posOffset>
                </wp:positionV>
                <wp:extent cx="4147820" cy="1510030"/>
                <wp:effectExtent l="38100" t="38100" r="24130" b="13970"/>
                <wp:wrapTopAndBottom/>
                <wp:docPr id="469487435" name="Groupe 469487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7820" cy="1510030"/>
                          <a:chOff x="0" y="0"/>
                          <a:chExt cx="5085931" cy="1936750"/>
                        </a:xfrm>
                      </wpg:grpSpPr>
                      <pic:pic xmlns:pic="http://schemas.openxmlformats.org/drawingml/2006/picture">
                        <pic:nvPicPr>
                          <pic:cNvPr id="469487436" name="Image 13"/>
                          <pic:cNvPicPr>
                            <a:picLocks noChangeAspect="1"/>
                          </pic:cNvPicPr>
                        </pic:nvPicPr>
                        <pic:blipFill>
                          <a:blip r:embed="rId63" cstate="print"/>
                          <a:stretch>
                            <a:fillRect/>
                          </a:stretch>
                        </pic:blipFill>
                        <pic:spPr>
                          <a:xfrm>
                            <a:off x="2505291" y="0"/>
                            <a:ext cx="2580640" cy="1936750"/>
                          </a:xfrm>
                          <a:prstGeom prst="rect">
                            <a:avLst/>
                          </a:prstGeom>
                          <a:ln w="38100">
                            <a:solidFill>
                              <a:schemeClr val="tx1"/>
                            </a:solidFill>
                          </a:ln>
                        </pic:spPr>
                      </pic:pic>
                      <pic:pic xmlns:pic="http://schemas.openxmlformats.org/drawingml/2006/picture">
                        <pic:nvPicPr>
                          <pic:cNvPr id="469487437" name="Image 14"/>
                          <pic:cNvPicPr>
                            <a:picLocks noChangeAspect="1"/>
                          </pic:cNvPicPr>
                        </pic:nvPicPr>
                        <pic:blipFill>
                          <a:blip r:embed="rId64" cstate="print"/>
                          <a:stretch>
                            <a:fillRect/>
                          </a:stretch>
                        </pic:blipFill>
                        <pic:spPr>
                          <a:xfrm>
                            <a:off x="0" y="0"/>
                            <a:ext cx="2436495" cy="1934210"/>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8F75D6C" id="Groupe 469487435" o:spid="_x0000_s1026" style="position:absolute;margin-left:106.85pt;margin-top:118.6pt;width:326.6pt;height:118.9pt;z-index:251663360;mso-width-relative:margin;mso-height-relative:margin" coordsize="50859,19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">
                <v:shape id="Image 13" o:spid="_x0000_s1027" type="#_x0000_t75" style="position:absolute;left:25052;width:258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" stroked="t" strokecolor="black [3213]" strokeweight="3pt">
                  <v:imagedata r:id="rId65" o:title=""/>
                  <v:path arrowok="t"/>
                </v:shape>
                <v:shape id="Image 14" o:spid="_x0000_s1028" type="#_x0000_t75" style="position:absolute;width:24364;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" stroked="t" strokecolor="black [3213]" strokeweight="3pt">
                  <v:imagedata r:id="rId66" o:title=""/>
                  <v:path arrowok="t"/>
                </v:shape>
                <w10:wrap type="topAndBottom"/>
              </v:group>
            </w:pict>
          </mc:Fallback>
        </mc:AlternateContent>
      </w:r>
      <w:r w:rsidR="001F6259">
        <w:t xml:space="preserve">J’ai cependant réussi à </w:t>
      </w:r>
      <w:r w:rsidR="00FB607F">
        <w:t>corriger</w:t>
      </w:r>
      <w:r w:rsidR="001F6259">
        <w:t xml:space="preserve"> cette erreur efficacement en recablent une diode BAS40 pour éviter de </w:t>
      </w:r>
      <w:r w:rsidR="00FB607F">
        <w:t>perdre</w:t>
      </w:r>
      <w:r w:rsidR="001F6259">
        <w:t xml:space="preserve"> du temps avec la commande d’un nouveau composant :</w:t>
      </w:r>
    </w:p>
    <w:p w14:paraId="04B055E0" w14:textId="77777777" w:rsidR="00883D3B" w:rsidRDefault="00883D3B">
      <w:pPr>
        <w:rPr>
          <w:sz w:val="20"/>
        </w:rPr>
      </w:pPr>
    </w:p>
    <w:p w14:paraId="7BDB1C8E" w14:textId="77777777" w:rsidR="00A0792C" w:rsidRDefault="000301D4" w:rsidP="00883D3B">
      <w:pPr>
        <w:pStyle w:val="Para3"/>
        <w:ind w:left="1134"/>
      </w:pPr>
      <w:r>
        <w:t xml:space="preserve">En revanche le footprint le plus sensible que j’ai </w:t>
      </w:r>
      <w:r w:rsidR="00FB607F">
        <w:t>dû</w:t>
      </w:r>
      <w:r>
        <w:t xml:space="preserve"> réaliser, celui du module wifi est juste et j’ai réussi à le souder sans difficulté.</w:t>
      </w:r>
      <w:r w:rsidR="00883D3B">
        <w:br w:type="page"/>
      </w:r>
    </w:p>
    <w:p w14:paraId="1FE37DE8" w14:textId="77777777" w:rsidR="00C4782D" w:rsidRPr="00C4782D" w:rsidRDefault="00E97F46" w:rsidP="003D5C5F">
      <w:pPr>
        <w:pStyle w:val="Titre1"/>
      </w:pPr>
      <w:bookmarkStart w:id="67" w:name="_Toc150984838"/>
      <w:r>
        <w:lastRenderedPageBreak/>
        <w:t>Communication avec les LED</w:t>
      </w:r>
      <w:bookmarkEnd w:id="67"/>
    </w:p>
    <w:p w14:paraId="7561ECBE" w14:textId="77777777" w:rsidR="001D7639" w:rsidRDefault="001D7639" w:rsidP="001D7639">
      <w:pPr>
        <w:pStyle w:val="Paragraphedeliste"/>
        <w:spacing w:after="160" w:line="259" w:lineRule="auto"/>
        <w:ind w:left="720"/>
        <w:contextualSpacing/>
        <w:rPr>
          <w:sz w:val="20"/>
        </w:rPr>
      </w:pPr>
    </w:p>
    <w:p w14:paraId="48C42F75" w14:textId="77777777" w:rsidR="001D7639" w:rsidRDefault="00D6425D" w:rsidP="001D7639">
      <w:pPr>
        <w:pStyle w:val="Paragraphedeliste"/>
        <w:spacing w:after="160" w:line="259" w:lineRule="auto"/>
        <w:ind w:left="720"/>
        <w:contextualSpacing/>
        <w:rPr>
          <w:sz w:val="20"/>
        </w:rPr>
      </w:pPr>
      <w:r>
        <w:rPr>
          <w:sz w:val="20"/>
        </w:rPr>
        <w:t xml:space="preserve">La </w:t>
      </w:r>
      <w:r w:rsidR="00FB607F">
        <w:rPr>
          <w:sz w:val="20"/>
        </w:rPr>
        <w:t>gestion</w:t>
      </w:r>
      <w:r>
        <w:rPr>
          <w:sz w:val="20"/>
        </w:rPr>
        <w:t xml:space="preserve"> de la communication des LEDs est un des point les plus important et le premier auquel je me suis </w:t>
      </w:r>
      <w:r w:rsidR="00FB607F">
        <w:rPr>
          <w:sz w:val="20"/>
        </w:rPr>
        <w:t>attaquée</w:t>
      </w:r>
      <w:r>
        <w:rPr>
          <w:sz w:val="20"/>
        </w:rPr>
        <w:t>.</w:t>
      </w:r>
    </w:p>
    <w:p w14:paraId="295D6DDA" w14:textId="77777777" w:rsidR="00D6425D" w:rsidRDefault="00D6425D" w:rsidP="001D7639">
      <w:pPr>
        <w:pStyle w:val="Paragraphedeliste"/>
        <w:spacing w:after="160" w:line="259" w:lineRule="auto"/>
        <w:ind w:left="720"/>
        <w:contextualSpacing/>
        <w:rPr>
          <w:sz w:val="20"/>
        </w:rPr>
      </w:pPr>
      <w:r>
        <w:rPr>
          <w:noProof/>
        </w:rPr>
        <w:drawing>
          <wp:anchor distT="0" distB="0" distL="114300" distR="114300" simplePos="0" relativeHeight="251664384" behindDoc="0" locked="0" layoutInCell="1" allowOverlap="1" wp14:anchorId="4D351612" wp14:editId="7FE11DBE">
            <wp:simplePos x="0" y="0"/>
            <wp:positionH relativeFrom="margin">
              <wp:align>center</wp:align>
            </wp:positionH>
            <wp:positionV relativeFrom="paragraph">
              <wp:posOffset>309039</wp:posOffset>
            </wp:positionV>
            <wp:extent cx="3897630" cy="2742565"/>
            <wp:effectExtent l="0" t="0" r="7620" b="63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97630" cy="274256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Les matrices sont </w:t>
      </w:r>
      <w:r w:rsidR="00FB607F">
        <w:rPr>
          <w:sz w:val="20"/>
        </w:rPr>
        <w:t>composées</w:t>
      </w:r>
      <w:r>
        <w:rPr>
          <w:sz w:val="20"/>
        </w:rPr>
        <w:t xml:space="preserve"> chacune de 256 LEDs</w:t>
      </w:r>
      <w:r w:rsidR="004F1B29">
        <w:rPr>
          <w:sz w:val="20"/>
        </w:rPr>
        <w:t xml:space="preserve"> RGB</w:t>
      </w:r>
      <w:r>
        <w:rPr>
          <w:sz w:val="20"/>
        </w:rPr>
        <w:t xml:space="preserve"> adressable WS2812B ou de l’</w:t>
      </w:r>
      <w:r w:rsidR="00FB607F">
        <w:rPr>
          <w:sz w:val="20"/>
        </w:rPr>
        <w:t>équivalant</w:t>
      </w:r>
      <w:r>
        <w:rPr>
          <w:sz w:val="20"/>
        </w:rPr>
        <w:t xml:space="preserve"> SK6812 pour un total de 512 LEDs. Ces LEDs comporte 4 pins :</w:t>
      </w:r>
    </w:p>
    <w:p w14:paraId="004C0F94" w14:textId="77777777" w:rsidR="00D6425D" w:rsidRDefault="00D6425D" w:rsidP="001D7639">
      <w:pPr>
        <w:pStyle w:val="Paragraphedeliste"/>
        <w:spacing w:after="160" w:line="259" w:lineRule="auto"/>
        <w:ind w:left="720"/>
        <w:contextualSpacing/>
        <w:rPr>
          <w:sz w:val="20"/>
        </w:rPr>
      </w:pPr>
      <w:r>
        <w:rPr>
          <w:sz w:val="20"/>
        </w:rPr>
        <w:t>Les pins d’</w:t>
      </w:r>
      <w:r w:rsidR="00FB607F">
        <w:rPr>
          <w:sz w:val="20"/>
        </w:rPr>
        <w:t>alimentation</w:t>
      </w:r>
      <w:r>
        <w:rPr>
          <w:sz w:val="20"/>
        </w:rPr>
        <w:t xml:space="preserve"> VDD et VSS</w:t>
      </w:r>
      <w:r w:rsidR="004F1B29">
        <w:rPr>
          <w:sz w:val="20"/>
        </w:rPr>
        <w:t xml:space="preserve"> et le pins de données Din et Dout </w:t>
      </w:r>
      <w:r w:rsidR="00FB607F">
        <w:rPr>
          <w:sz w:val="20"/>
        </w:rPr>
        <w:t>respectivement</w:t>
      </w:r>
      <w:r w:rsidR="004F1B29">
        <w:rPr>
          <w:sz w:val="20"/>
        </w:rPr>
        <w:t xml:space="preserve"> data in et data out. </w:t>
      </w:r>
    </w:p>
    <w:p w14:paraId="00FE49E8" w14:textId="77777777" w:rsidR="004F1B29" w:rsidRDefault="004F1B29" w:rsidP="001D7639">
      <w:pPr>
        <w:pStyle w:val="Paragraphedeliste"/>
        <w:spacing w:after="160" w:line="259" w:lineRule="auto"/>
        <w:ind w:left="720"/>
        <w:contextualSpacing/>
        <w:rPr>
          <w:sz w:val="20"/>
        </w:rPr>
      </w:pPr>
    </w:p>
    <w:p w14:paraId="3665F20B" w14:textId="77777777" w:rsidR="004F1B29" w:rsidRDefault="004F1B29" w:rsidP="001D7639">
      <w:pPr>
        <w:pStyle w:val="Paragraphedeliste"/>
        <w:spacing w:after="160" w:line="259" w:lineRule="auto"/>
        <w:ind w:left="720"/>
        <w:contextualSpacing/>
        <w:rPr>
          <w:sz w:val="20"/>
        </w:rPr>
      </w:pPr>
      <w:r>
        <w:rPr>
          <w:sz w:val="20"/>
        </w:rPr>
        <w:t xml:space="preserve">La ou ces LEDs sont particulière par rapport </w:t>
      </w:r>
      <w:r w:rsidR="00FB607F">
        <w:rPr>
          <w:sz w:val="20"/>
        </w:rPr>
        <w:t>à</w:t>
      </w:r>
      <w:r>
        <w:rPr>
          <w:sz w:val="20"/>
        </w:rPr>
        <w:t xml:space="preserve"> des LEDs RGB classique </w:t>
      </w:r>
      <w:r w:rsidR="00FB607F">
        <w:rPr>
          <w:sz w:val="20"/>
        </w:rPr>
        <w:t>c’est</w:t>
      </w:r>
      <w:r>
        <w:rPr>
          <w:sz w:val="20"/>
        </w:rPr>
        <w:t xml:space="preserve"> la manière dont elles sont </w:t>
      </w:r>
      <w:r w:rsidR="00FB607F">
        <w:rPr>
          <w:sz w:val="20"/>
        </w:rPr>
        <w:t>commandées</w:t>
      </w:r>
      <w:r>
        <w:rPr>
          <w:sz w:val="20"/>
        </w:rPr>
        <w:t xml:space="preserve">. Chacune des LEDs est composer d’un chip qui vas lui-même adapter la tension de chacune des composante de la LED RGB en fonction des donné reçus sur sa pin Din. Une LED a besoin de 24 bit pour être commander, 8 bit par couleur, ce qui donne un total de plus de 16 million de couleurs. </w:t>
      </w:r>
    </w:p>
    <w:p w14:paraId="00037105" w14:textId="77777777" w:rsidR="009256C4" w:rsidRDefault="009256C4" w:rsidP="001D7639">
      <w:pPr>
        <w:pStyle w:val="Paragraphedeliste"/>
        <w:spacing w:after="160" w:line="259" w:lineRule="auto"/>
        <w:ind w:left="720"/>
        <w:contextualSpacing/>
        <w:rPr>
          <w:sz w:val="20"/>
        </w:rPr>
      </w:pPr>
    </w:p>
    <w:p w14:paraId="1F137D86" w14:textId="77777777" w:rsidR="009256C4" w:rsidRDefault="009256C4" w:rsidP="009256C4">
      <w:pPr>
        <w:pStyle w:val="Paragraphedeliste"/>
        <w:spacing w:after="160" w:line="259" w:lineRule="auto"/>
        <w:ind w:left="720"/>
        <w:contextualSpacing/>
        <w:rPr>
          <w:sz w:val="20"/>
        </w:rPr>
      </w:pPr>
      <w:r>
        <w:rPr>
          <w:sz w:val="20"/>
        </w:rPr>
        <w:t xml:space="preserve">Sur la matrice les LEDs sont simplement placée en séries. Pour les commandée il faut envoyer une tram du nombre totale de LEDs fois 24 bit. Chacune des LEDs vas lire les 24 premier bit puis </w:t>
      </w:r>
      <w:r w:rsidR="00FB607F">
        <w:rPr>
          <w:sz w:val="20"/>
        </w:rPr>
        <w:t>transmettre</w:t>
      </w:r>
      <w:r>
        <w:rPr>
          <w:sz w:val="20"/>
        </w:rPr>
        <w:t xml:space="preserve"> le reste de la tram à la suivante, ce qui fait que la tram vas en quelque sort </w:t>
      </w:r>
      <w:r w:rsidR="000D7889">
        <w:rPr>
          <w:sz w:val="20"/>
        </w:rPr>
        <w:t>se</w:t>
      </w:r>
      <w:r>
        <w:rPr>
          <w:sz w:val="20"/>
        </w:rPr>
        <w:t xml:space="preserve"> </w:t>
      </w:r>
      <w:r w:rsidR="00FB607F">
        <w:rPr>
          <w:sz w:val="20"/>
        </w:rPr>
        <w:t>consommer</w:t>
      </w:r>
      <w:r>
        <w:rPr>
          <w:sz w:val="20"/>
        </w:rPr>
        <w:t xml:space="preserve"> un peu plus après chaque LEDs.</w:t>
      </w:r>
    </w:p>
    <w:p w14:paraId="49C333B4" w14:textId="77777777" w:rsidR="00883D3B" w:rsidRDefault="00883D3B" w:rsidP="009256C4">
      <w:pPr>
        <w:pStyle w:val="Paragraphedeliste"/>
        <w:spacing w:after="160" w:line="259" w:lineRule="auto"/>
        <w:ind w:left="720"/>
        <w:contextualSpacing/>
        <w:rPr>
          <w:noProof/>
        </w:rPr>
      </w:pPr>
    </w:p>
    <w:p w14:paraId="60A366A1" w14:textId="77777777" w:rsidR="009256C4" w:rsidRDefault="009256C4" w:rsidP="009256C4">
      <w:pPr>
        <w:pStyle w:val="Paragraphedeliste"/>
        <w:spacing w:after="160" w:line="259" w:lineRule="auto"/>
        <w:ind w:left="720"/>
        <w:contextualSpacing/>
        <w:rPr>
          <w:noProof/>
        </w:rPr>
      </w:pPr>
      <w:r>
        <w:rPr>
          <w:sz w:val="20"/>
        </w:rPr>
        <w:t>Les LEDs utilises leurs propre protocole :</w:t>
      </w:r>
      <w:r w:rsidR="00883D3B" w:rsidRPr="00883D3B">
        <w:rPr>
          <w:noProof/>
        </w:rPr>
        <w:t xml:space="preserve"> </w:t>
      </w:r>
    </w:p>
    <w:p w14:paraId="77A515BD" w14:textId="019D78D2" w:rsidR="00883D3B" w:rsidRDefault="00182906" w:rsidP="00883D3B">
      <w:pPr>
        <w:pStyle w:val="Paragraphedeliste"/>
        <w:spacing w:after="160" w:line="259" w:lineRule="auto"/>
        <w:ind w:left="720"/>
        <w:contextualSpacing/>
        <w:rPr>
          <w:sz w:val="20"/>
        </w:rPr>
      </w:pPr>
      <w:r>
        <w:rPr>
          <w:noProof/>
        </w:rPr>
        <mc:AlternateContent>
          <mc:Choice Requires="wpg">
            <w:drawing>
              <wp:anchor distT="0" distB="0" distL="114300" distR="114300" simplePos="0" relativeHeight="251694080" behindDoc="0" locked="0" layoutInCell="1" allowOverlap="1" wp14:anchorId="32B01620" wp14:editId="27A860FC">
                <wp:simplePos x="0" y="0"/>
                <wp:positionH relativeFrom="column">
                  <wp:posOffset>458470</wp:posOffset>
                </wp:positionH>
                <wp:positionV relativeFrom="paragraph">
                  <wp:posOffset>205105</wp:posOffset>
                </wp:positionV>
                <wp:extent cx="6036310" cy="2781300"/>
                <wp:effectExtent l="0" t="0" r="0" b="0"/>
                <wp:wrapTopAndBottom/>
                <wp:docPr id="469487431" name="Groupe 469487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6310" cy="2781300"/>
                          <a:chOff x="0" y="0"/>
                          <a:chExt cx="6036021" cy="2781363"/>
                        </a:xfrm>
                      </wpg:grpSpPr>
                      <pic:pic xmlns:pic="http://schemas.openxmlformats.org/drawingml/2006/picture">
                        <pic:nvPicPr>
                          <pic:cNvPr id="469487432" name="Image 17"/>
                          <pic:cNvPicPr>
                            <a:picLocks noChangeAspect="1"/>
                          </pic:cNvPicPr>
                        </pic:nvPicPr>
                        <pic:blipFill>
                          <a:blip r:embed="rId68" cstate="print"/>
                          <a:stretch>
                            <a:fillRect/>
                          </a:stretch>
                        </pic:blipFill>
                        <pic:spPr>
                          <a:xfrm>
                            <a:off x="0" y="1226248"/>
                            <a:ext cx="5998845" cy="1555115"/>
                          </a:xfrm>
                          <a:prstGeom prst="rect">
                            <a:avLst/>
                          </a:prstGeom>
                        </pic:spPr>
                      </pic:pic>
                      <pic:pic xmlns:pic="http://schemas.openxmlformats.org/drawingml/2006/picture">
                        <pic:nvPicPr>
                          <pic:cNvPr id="469487433" name="Image 16"/>
                          <pic:cNvPicPr>
                            <a:picLocks noChangeAspect="1"/>
                          </pic:cNvPicPr>
                        </pic:nvPicPr>
                        <pic:blipFill rotWithShape="1">
                          <a:blip r:embed="rId69" cstate="print"/>
                          <a:srcRect b="38371"/>
                          <a:stretch/>
                        </pic:blipFill>
                        <pic:spPr bwMode="auto">
                          <a:xfrm>
                            <a:off x="31714" y="0"/>
                            <a:ext cx="2859405" cy="1111885"/>
                          </a:xfrm>
                          <a:prstGeom prst="rect">
                            <a:avLst/>
                          </a:prstGeom>
                          <a:ln>
                            <a:noFill/>
                          </a:ln>
                        </pic:spPr>
                      </pic:pic>
                      <pic:pic xmlns:pic="http://schemas.openxmlformats.org/drawingml/2006/picture">
                        <pic:nvPicPr>
                          <pic:cNvPr id="469487434" name="Image 78"/>
                          <pic:cNvPicPr>
                            <a:picLocks noChangeAspect="1"/>
                          </pic:cNvPicPr>
                        </pic:nvPicPr>
                        <pic:blipFill rotWithShape="1">
                          <a:blip r:embed="rId69" cstate="print"/>
                          <a:srcRect t="64141"/>
                          <a:stretch/>
                        </pic:blipFill>
                        <pic:spPr bwMode="auto">
                          <a:xfrm>
                            <a:off x="3176616" y="465128"/>
                            <a:ext cx="2859405" cy="64706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2116541C" id="Groupe 469487431" o:spid="_x0000_s1026" style="position:absolute;margin-left:36.1pt;margin-top:16.15pt;width:475.3pt;height:219pt;z-index:251694080" coordsize="6036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">
                <v:shape id="Image 17" o:spid="_x0000_s1027" type="#_x0000_t75" style="position:absolute;top:12262;width:5998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">
                  <v:imagedata r:id="rId70" o:title=""/>
                </v:shape>
                <v:shape id="Image 16" o:spid="_x0000_s1028" type="#_x0000_t75" style="position:absolute;left:317;width:2859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">
                  <v:imagedata r:id="rId71" o:title="" cropbottom="25147f"/>
                </v:shape>
                <v:shape id="Image 78" o:spid="_x0000_s1029" type="#_x0000_t75" style="position:absolute;left:31766;top:4651;width:28594;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">
                  <v:imagedata r:id="rId71" o:title="" croptop="42035f"/>
                </v:shape>
                <w10:wrap type="topAndBottom"/>
              </v:group>
            </w:pict>
          </mc:Fallback>
        </mc:AlternateContent>
      </w:r>
    </w:p>
    <w:p w14:paraId="133FD90B" w14:textId="77777777" w:rsidR="00883D3B" w:rsidRDefault="00883D3B">
      <w:pPr>
        <w:rPr>
          <w:sz w:val="20"/>
        </w:rPr>
      </w:pPr>
      <w:r>
        <w:rPr>
          <w:sz w:val="20"/>
        </w:rPr>
        <w:br w:type="page"/>
      </w:r>
    </w:p>
    <w:p w14:paraId="13762555" w14:textId="77777777" w:rsidR="0036254F" w:rsidRDefault="0036254F" w:rsidP="009256C4">
      <w:pPr>
        <w:pStyle w:val="Paragraphedeliste"/>
        <w:spacing w:after="160" w:line="259" w:lineRule="auto"/>
        <w:ind w:left="720"/>
        <w:contextualSpacing/>
        <w:rPr>
          <w:sz w:val="20"/>
        </w:rPr>
      </w:pPr>
      <w:r>
        <w:rPr>
          <w:sz w:val="20"/>
        </w:rPr>
        <w:lastRenderedPageBreak/>
        <w:t xml:space="preserve">Vu qu’il n’y a pas de transmission d’horloge il faut un moyens de </w:t>
      </w:r>
      <w:r w:rsidR="00FB607F">
        <w:rPr>
          <w:sz w:val="20"/>
        </w:rPr>
        <w:t>synchroniser</w:t>
      </w:r>
      <w:r>
        <w:rPr>
          <w:sz w:val="20"/>
        </w:rPr>
        <w:t xml:space="preserve"> les données et un moyens de </w:t>
      </w:r>
      <w:r w:rsidR="00FB607F">
        <w:rPr>
          <w:sz w:val="20"/>
        </w:rPr>
        <w:t>différencier</w:t>
      </w:r>
      <w:r>
        <w:rPr>
          <w:sz w:val="20"/>
        </w:rPr>
        <w:t xml:space="preserve"> un 0 de aucune donnée. </w:t>
      </w:r>
      <w:r w:rsidR="00FB607F">
        <w:rPr>
          <w:sz w:val="20"/>
        </w:rPr>
        <w:t>C’est</w:t>
      </w:r>
      <w:r>
        <w:rPr>
          <w:sz w:val="20"/>
        </w:rPr>
        <w:t xml:space="preserve"> pour ça que le 0 comme le 1 </w:t>
      </w:r>
      <w:r w:rsidR="00FB607F">
        <w:rPr>
          <w:sz w:val="20"/>
        </w:rPr>
        <w:t>ont</w:t>
      </w:r>
      <w:r>
        <w:rPr>
          <w:sz w:val="20"/>
        </w:rPr>
        <w:t xml:space="preserve"> un temps high voltage et un temps low voltage. </w:t>
      </w:r>
    </w:p>
    <w:p w14:paraId="3682F968" w14:textId="77777777" w:rsidR="0036254F" w:rsidRDefault="0036254F" w:rsidP="009256C4">
      <w:pPr>
        <w:pStyle w:val="Paragraphedeliste"/>
        <w:spacing w:after="160" w:line="259" w:lineRule="auto"/>
        <w:ind w:left="720"/>
        <w:contextualSpacing/>
        <w:rPr>
          <w:sz w:val="20"/>
        </w:rPr>
      </w:pPr>
    </w:p>
    <w:p w14:paraId="59A6E837" w14:textId="77777777" w:rsidR="0036254F" w:rsidRDefault="0036254F" w:rsidP="009256C4">
      <w:pPr>
        <w:pStyle w:val="Paragraphedeliste"/>
        <w:spacing w:after="160" w:line="259" w:lineRule="auto"/>
        <w:ind w:left="720"/>
        <w:contextualSpacing/>
        <w:rPr>
          <w:sz w:val="20"/>
        </w:rPr>
      </w:pPr>
      <w:r>
        <w:rPr>
          <w:sz w:val="20"/>
        </w:rPr>
        <w:t xml:space="preserve">Pour générer ces 1 et ces 0 j’ai </w:t>
      </w:r>
      <w:r w:rsidR="00FB607F">
        <w:rPr>
          <w:sz w:val="20"/>
        </w:rPr>
        <w:t>utilisé</w:t>
      </w:r>
      <w:r>
        <w:rPr>
          <w:sz w:val="20"/>
        </w:rPr>
        <w:t xml:space="preserve"> le SPI 2 et plus </w:t>
      </w:r>
      <w:r w:rsidR="00FB607F">
        <w:rPr>
          <w:sz w:val="20"/>
        </w:rPr>
        <w:t>précisément</w:t>
      </w:r>
      <w:r>
        <w:rPr>
          <w:sz w:val="20"/>
        </w:rPr>
        <w:t xml:space="preserve"> le SDO2 que j’ai placer sur la pin 23 du Pic grâce à </w:t>
      </w:r>
      <w:r w:rsidR="00FB607F">
        <w:rPr>
          <w:sz w:val="20"/>
        </w:rPr>
        <w:t>Harmony</w:t>
      </w:r>
      <w:r>
        <w:rPr>
          <w:sz w:val="20"/>
        </w:rPr>
        <w:t>.</w:t>
      </w:r>
      <w:r w:rsidR="00106FA0">
        <w:rPr>
          <w:sz w:val="20"/>
        </w:rPr>
        <w:t xml:space="preserve"> Si j’ai choisi un SPI pour générer le signale de commande des LEDs s’est parce que s’est facile de générer les 1 et les 0. Il suffit d’utiliser un byte de SPI comme bit du signale, par exemple en envoyant 11000000 sur SDO2 avec le bon baud rate la première LED vas le comprendre comme un 0 et en envoyant 24</w:t>
      </w:r>
      <w:r w:rsidR="00591AE2">
        <w:rPr>
          <w:sz w:val="20"/>
        </w:rPr>
        <w:t xml:space="preserve"> bytes d’affiler la première LED vas mettre ses trois couleur à 0.</w:t>
      </w:r>
    </w:p>
    <w:p w14:paraId="73277339" w14:textId="77777777" w:rsidR="00591AE2" w:rsidRDefault="00591AE2" w:rsidP="009256C4">
      <w:pPr>
        <w:pStyle w:val="Paragraphedeliste"/>
        <w:spacing w:after="160" w:line="259" w:lineRule="auto"/>
        <w:ind w:left="720"/>
        <w:contextualSpacing/>
        <w:rPr>
          <w:sz w:val="20"/>
        </w:rPr>
      </w:pPr>
    </w:p>
    <w:p w14:paraId="4B7C4B77" w14:textId="77777777" w:rsidR="00F01AB4" w:rsidRDefault="00591AE2" w:rsidP="009256C4">
      <w:pPr>
        <w:pStyle w:val="Paragraphedeliste"/>
        <w:spacing w:after="160" w:line="259" w:lineRule="auto"/>
        <w:ind w:left="720"/>
        <w:contextualSpacing/>
        <w:rPr>
          <w:sz w:val="20"/>
        </w:rPr>
      </w:pPr>
      <w:r>
        <w:rPr>
          <w:sz w:val="20"/>
        </w:rPr>
        <w:t xml:space="preserve">Maintenant que la théorie est </w:t>
      </w:r>
      <w:r w:rsidR="00FB607F">
        <w:rPr>
          <w:sz w:val="20"/>
        </w:rPr>
        <w:t>expliquée</w:t>
      </w:r>
      <w:r>
        <w:rPr>
          <w:sz w:val="20"/>
        </w:rPr>
        <w:t xml:space="preserve"> il faut </w:t>
      </w:r>
      <w:r w:rsidR="000D7889">
        <w:rPr>
          <w:sz w:val="20"/>
        </w:rPr>
        <w:t>passer</w:t>
      </w:r>
      <w:r>
        <w:rPr>
          <w:sz w:val="20"/>
        </w:rPr>
        <w:t xml:space="preserve"> au calculs. La première chose que j’ai fait est de trouver un temps</w:t>
      </w:r>
      <w:r w:rsidR="007C74DD">
        <w:rPr>
          <w:sz w:val="20"/>
        </w:rPr>
        <w:t xml:space="preserve"> identique</w:t>
      </w:r>
      <w:r>
        <w:rPr>
          <w:sz w:val="20"/>
        </w:rPr>
        <w:t xml:space="preserve"> </w:t>
      </w:r>
      <w:r w:rsidR="007C74DD">
        <w:rPr>
          <w:sz w:val="20"/>
        </w:rPr>
        <w:t xml:space="preserve">pour </w:t>
      </w:r>
      <w:r>
        <w:rPr>
          <w:sz w:val="20"/>
        </w:rPr>
        <w:t>T0H, T1L et</w:t>
      </w:r>
      <w:r w:rsidR="007C74DD">
        <w:rPr>
          <w:sz w:val="20"/>
        </w:rPr>
        <w:t xml:space="preserve"> idem pour</w:t>
      </w:r>
      <w:r>
        <w:rPr>
          <w:sz w:val="20"/>
        </w:rPr>
        <w:t xml:space="preserve"> T1H, T0L</w:t>
      </w:r>
      <w:r w:rsidR="007C74DD">
        <w:rPr>
          <w:sz w:val="20"/>
        </w:rPr>
        <w:t xml:space="preserve"> maintenant ses temps ne peuvent pas être choisi arbitrairement, il faut</w:t>
      </w:r>
      <w:r w:rsidR="002D01BE">
        <w:rPr>
          <w:sz w:val="20"/>
        </w:rPr>
        <w:t xml:space="preserve"> qu’il soit dans la tolérance et</w:t>
      </w:r>
      <w:r w:rsidR="007C74DD">
        <w:rPr>
          <w:sz w:val="20"/>
        </w:rPr>
        <w:t xml:space="preserve"> également qu’ils </w:t>
      </w:r>
      <w:r w:rsidR="00FB607F">
        <w:rPr>
          <w:sz w:val="20"/>
        </w:rPr>
        <w:t>respectent</w:t>
      </w:r>
      <w:r w:rsidR="007C74DD">
        <w:rPr>
          <w:sz w:val="20"/>
        </w:rPr>
        <w:t xml:space="preserve"> la règle suivante </w:t>
      </w:r>
    </w:p>
    <w:p w14:paraId="7A67F483" w14:textId="77777777" w:rsidR="007C74DD" w:rsidRDefault="007C74DD" w:rsidP="009256C4">
      <w:pPr>
        <w:pStyle w:val="Paragraphedeliste"/>
        <w:spacing w:after="160" w:line="259" w:lineRule="auto"/>
        <w:ind w:left="720"/>
        <w:contextualSpacing/>
        <w:rPr>
          <w:sz w:val="20"/>
        </w:rPr>
      </w:pPr>
      <w:r>
        <w:rPr>
          <w:sz w:val="20"/>
        </w:rPr>
        <w:t>:</w:t>
      </w:r>
    </w:p>
    <w:p w14:paraId="011C2F18" w14:textId="77777777" w:rsidR="001D7639" w:rsidRPr="00F01AB4" w:rsidRDefault="000D3648" w:rsidP="002D01BE">
      <w:pPr>
        <w:pStyle w:val="Paragraphedeliste"/>
        <w:spacing w:after="160" w:line="259" w:lineRule="auto"/>
        <w:ind w:left="720"/>
        <w:contextualSpacing/>
        <w:rPr>
          <w:sz w:val="20"/>
        </w:rPr>
      </w:pPr>
      <m:oMathPara>
        <m:oMath>
          <m:f>
            <m:fPr>
              <m:ctrlPr>
                <w:rPr>
                  <w:rFonts w:ascii="Cambria Math" w:hAnsi="Cambria Math"/>
                  <w:i/>
                  <w:sz w:val="20"/>
                </w:rPr>
              </m:ctrlPr>
            </m:fPr>
            <m:num>
              <m:r>
                <w:rPr>
                  <w:rFonts w:ascii="Cambria Math" w:hAnsi="Cambria Math"/>
                  <w:sz w:val="20"/>
                </w:rPr>
                <m:t>8</m:t>
              </m:r>
            </m:num>
            <m:den>
              <m:r>
                <w:rPr>
                  <w:rFonts w:ascii="Cambria Math" w:hAnsi="Cambria Math"/>
                  <w:sz w:val="20"/>
                </w:rPr>
                <m:t>T0H+T0L</m:t>
              </m:r>
            </m:den>
          </m:f>
          <m:r>
            <w:rPr>
              <w:rFonts w:ascii="Cambria Math" w:hAnsi="Cambria Math"/>
              <w:sz w:val="20"/>
            </w:rPr>
            <m:t>*T0H=nombre rond</m:t>
          </m:r>
        </m:oMath>
      </m:oMathPara>
    </w:p>
    <w:p w14:paraId="3147559B" w14:textId="77777777" w:rsidR="00F01AB4" w:rsidRPr="002D01BE" w:rsidRDefault="00F01AB4" w:rsidP="002D01BE">
      <w:pPr>
        <w:pStyle w:val="Paragraphedeliste"/>
        <w:spacing w:after="160" w:line="259" w:lineRule="auto"/>
        <w:ind w:left="720"/>
        <w:contextualSpacing/>
        <w:rPr>
          <w:sz w:val="20"/>
        </w:rPr>
      </w:pPr>
    </w:p>
    <w:p w14:paraId="18ABE365" w14:textId="77777777" w:rsidR="001D7639" w:rsidRDefault="002D01BE" w:rsidP="004F078C">
      <w:pPr>
        <w:pStyle w:val="Paragraphedeliste"/>
        <w:spacing w:after="160" w:line="259" w:lineRule="auto"/>
        <w:ind w:left="720"/>
        <w:contextualSpacing/>
        <w:rPr>
          <w:sz w:val="20"/>
        </w:rPr>
      </w:pPr>
      <w:r>
        <w:rPr>
          <w:sz w:val="20"/>
        </w:rPr>
        <w:t xml:space="preserve">Après quelque essais j’ai trouvé </w:t>
      </w:r>
      <w:r>
        <w:rPr>
          <w:color w:val="92D050"/>
          <w:sz w:val="20"/>
        </w:rPr>
        <w:t xml:space="preserve">Valeurs trouvé </w:t>
      </w:r>
      <w:r>
        <w:rPr>
          <w:sz w:val="20"/>
        </w:rPr>
        <w:t xml:space="preserve">qui respecte toutes les conditions. Avec ces valeurs et la formule juste en dessus on peut également trouver le nombre de bits du SPI </w:t>
      </w:r>
      <w:r w:rsidR="00FB607F">
        <w:rPr>
          <w:sz w:val="20"/>
        </w:rPr>
        <w:t>correspondant</w:t>
      </w:r>
      <w:r>
        <w:rPr>
          <w:sz w:val="20"/>
        </w:rPr>
        <w:t xml:space="preserve"> pour chacun des temps. T0H et T1L corresponde à 2 bits, T1H et T0L </w:t>
      </w:r>
      <w:r w:rsidR="00C960D2">
        <w:rPr>
          <w:sz w:val="20"/>
        </w:rPr>
        <w:t>corresponde</w:t>
      </w:r>
      <w:r>
        <w:rPr>
          <w:sz w:val="20"/>
        </w:rPr>
        <w:t xml:space="preserve"> eux au reste du byte donc 6 bits.</w:t>
      </w:r>
      <w:r w:rsidR="004F078C">
        <w:rPr>
          <w:sz w:val="20"/>
        </w:rPr>
        <w:t xml:space="preserve"> Donc en envoyant 11000000 on obtiendra un 0 au LEDs et si on envois 11111100 un 1.</w:t>
      </w:r>
    </w:p>
    <w:p w14:paraId="153F4EA2" w14:textId="77777777" w:rsidR="004F078C" w:rsidRDefault="004F078C" w:rsidP="004F078C">
      <w:pPr>
        <w:pStyle w:val="Paragraphedeliste"/>
        <w:spacing w:after="160" w:line="259" w:lineRule="auto"/>
        <w:ind w:left="720"/>
        <w:contextualSpacing/>
        <w:rPr>
          <w:sz w:val="20"/>
        </w:rPr>
      </w:pPr>
    </w:p>
    <w:p w14:paraId="38B849C6" w14:textId="77777777" w:rsidR="004F078C" w:rsidRDefault="004F078C" w:rsidP="004F078C">
      <w:pPr>
        <w:pStyle w:val="Paragraphedeliste"/>
        <w:spacing w:after="160" w:line="259" w:lineRule="auto"/>
        <w:ind w:left="720"/>
        <w:contextualSpacing/>
        <w:rPr>
          <w:sz w:val="20"/>
        </w:rPr>
      </w:pPr>
      <w:r>
        <w:rPr>
          <w:sz w:val="20"/>
        </w:rPr>
        <w:t xml:space="preserve">La </w:t>
      </w:r>
      <w:r w:rsidR="00C960D2">
        <w:rPr>
          <w:sz w:val="20"/>
        </w:rPr>
        <w:t>deuxième</w:t>
      </w:r>
      <w:r>
        <w:rPr>
          <w:sz w:val="20"/>
        </w:rPr>
        <w:t xml:space="preserve"> chose à réglé est le baud rate du SPI. En sachant que les LEDs travail à 800kHz ça veut dire que le SPI doit envoyer </w:t>
      </w:r>
      <w:r w:rsidR="00A938F3">
        <w:rPr>
          <w:sz w:val="20"/>
        </w:rPr>
        <w:t>les bytes à 800kHz. On trouve donc facilement le baud rate avec le calcul suivant :</w:t>
      </w:r>
    </w:p>
    <w:p w14:paraId="10F2F382" w14:textId="77777777" w:rsidR="00F01AB4" w:rsidRDefault="00F01AB4" w:rsidP="004F078C">
      <w:pPr>
        <w:pStyle w:val="Paragraphedeliste"/>
        <w:spacing w:after="160" w:line="259" w:lineRule="auto"/>
        <w:ind w:left="720"/>
        <w:contextualSpacing/>
        <w:rPr>
          <w:sz w:val="20"/>
        </w:rPr>
      </w:pPr>
    </w:p>
    <w:p w14:paraId="5374716E" w14:textId="77777777" w:rsidR="003D5C5F" w:rsidRPr="003D5C5F" w:rsidRDefault="00A938F3" w:rsidP="003D5C5F">
      <w:pPr>
        <w:pStyle w:val="Paragraphedeliste"/>
        <w:spacing w:after="160" w:line="259" w:lineRule="auto"/>
        <w:ind w:left="720"/>
        <w:contextualSpacing/>
        <w:rPr>
          <w:sz w:val="20"/>
        </w:rPr>
      </w:pPr>
      <m:oMathPara>
        <m:oMath>
          <m:r>
            <w:rPr>
              <w:rFonts w:ascii="Cambria Math" w:hAnsi="Cambria Math"/>
              <w:sz w:val="20"/>
            </w:rPr>
            <m:t>800kHz*8=6,4MHz</m:t>
          </m:r>
        </m:oMath>
      </m:oMathPara>
    </w:p>
    <w:p w14:paraId="3530736F" w14:textId="77777777" w:rsidR="001D7639" w:rsidRDefault="001D7639" w:rsidP="001D7639">
      <w:pPr>
        <w:pStyle w:val="Paragraphedeliste"/>
        <w:spacing w:after="160" w:line="259" w:lineRule="auto"/>
        <w:ind w:left="720"/>
        <w:contextualSpacing/>
        <w:rPr>
          <w:sz w:val="20"/>
        </w:rPr>
      </w:pPr>
    </w:p>
    <w:p w14:paraId="1EC94770" w14:textId="77777777" w:rsidR="00883D3B" w:rsidRDefault="00F01AB4" w:rsidP="001D7639">
      <w:pPr>
        <w:pStyle w:val="Paragraphedeliste"/>
        <w:spacing w:after="160" w:line="259" w:lineRule="auto"/>
        <w:ind w:left="720"/>
        <w:contextualSpacing/>
        <w:rPr>
          <w:sz w:val="20"/>
        </w:rPr>
      </w:pPr>
      <w:r>
        <w:rPr>
          <w:sz w:val="20"/>
        </w:rPr>
        <w:t xml:space="preserve">Cette configuration fonctionne mais on peut </w:t>
      </w:r>
      <w:r w:rsidR="00C960D2">
        <w:rPr>
          <w:sz w:val="20"/>
        </w:rPr>
        <w:t>réduire</w:t>
      </w:r>
      <w:r>
        <w:rPr>
          <w:sz w:val="20"/>
        </w:rPr>
        <w:t xml:space="preserve"> le baud rate du SPI sans perdre en précision.</w:t>
      </w:r>
      <w:r w:rsidR="00A955E2">
        <w:rPr>
          <w:sz w:val="20"/>
        </w:rPr>
        <w:t xml:space="preserve"> Il est possible de réduire le baud rate de moitié, car les ratio de bits nécessaire pour que les LEDs interprète un 1 ou un 0 peuvent être divisé par deux sans que les délai T0H,T0L,T1H et T1L ne change. Ce changement implique qu’il faut envoyer les donner par paire de bits car avec un byte du SPI on envois désormais deux bits mais vus que les LEDs </w:t>
      </w:r>
      <w:r w:rsidR="00C960D2">
        <w:rPr>
          <w:sz w:val="20"/>
        </w:rPr>
        <w:t>ont</w:t>
      </w:r>
      <w:r w:rsidR="00A955E2">
        <w:rPr>
          <w:sz w:val="20"/>
        </w:rPr>
        <w:t xml:space="preserve"> besoin chacune de 24 bits le nombre de bit à envoyer serras toujours paire quelle que soit le nombre de LEDs à commander. En plus de permettre au SPI de travailler moins vite cette solution à un autre avantage qui est celui de réduire le code. Le baud rate du SPI serra donc deux fois plus petit à 3,2MHz à la place de 6,4MHz, et désormais pour un 0 il faudra écrire 1000XXXX et pour un 1 </w:t>
      </w:r>
      <w:r w:rsidR="00E46F90">
        <w:rPr>
          <w:sz w:val="20"/>
        </w:rPr>
        <w:t>il faudra écrire1110XXXX.</w:t>
      </w:r>
    </w:p>
    <w:p w14:paraId="2AC64C8F" w14:textId="77777777" w:rsidR="00883D3B" w:rsidRDefault="00883D3B">
      <w:pPr>
        <w:rPr>
          <w:sz w:val="20"/>
        </w:rPr>
      </w:pPr>
      <w:r>
        <w:rPr>
          <w:sz w:val="20"/>
        </w:rPr>
        <w:br w:type="page"/>
      </w:r>
    </w:p>
    <w:p w14:paraId="1473DE9F" w14:textId="77777777" w:rsidR="003D5C5F" w:rsidRDefault="003D5C5F" w:rsidP="003D5C5F">
      <w:pPr>
        <w:pStyle w:val="Titre1"/>
      </w:pPr>
      <w:bookmarkStart w:id="68" w:name="_Toc150984839"/>
      <w:r>
        <w:lastRenderedPageBreak/>
        <w:t>Code</w:t>
      </w:r>
      <w:bookmarkEnd w:id="68"/>
    </w:p>
    <w:p w14:paraId="3C3036FB" w14:textId="77777777" w:rsidR="003D5C5F" w:rsidRPr="003D5C5F" w:rsidRDefault="003D5C5F" w:rsidP="003D5C5F">
      <w:pPr>
        <w:pStyle w:val="Para1"/>
      </w:pPr>
    </w:p>
    <w:p w14:paraId="20B9FE06" w14:textId="77777777" w:rsidR="003D5C5F" w:rsidRDefault="003D5C5F" w:rsidP="003D5C5F">
      <w:pPr>
        <w:pStyle w:val="Titre2"/>
      </w:pPr>
      <w:bookmarkStart w:id="69" w:name="_Toc150984840"/>
      <w:r>
        <w:t>harmony</w:t>
      </w:r>
      <w:bookmarkEnd w:id="69"/>
    </w:p>
    <w:p w14:paraId="1A52E08F" w14:textId="77777777" w:rsidR="008D1DE4" w:rsidRDefault="008D1DE4" w:rsidP="008D1DE4">
      <w:pPr>
        <w:pStyle w:val="Para2"/>
      </w:pPr>
    </w:p>
    <w:p w14:paraId="787D8026" w14:textId="77777777" w:rsidR="00A55804" w:rsidRDefault="00A55804" w:rsidP="00A55804">
      <w:pPr>
        <w:pStyle w:val="Titre3"/>
      </w:pPr>
      <w:bookmarkStart w:id="70" w:name="_Toc150984841"/>
      <w:r>
        <w:t>Pin settings :</w:t>
      </w:r>
      <w:bookmarkEnd w:id="70"/>
    </w:p>
    <w:p w14:paraId="01AA2679" w14:textId="77777777" w:rsidR="00A55804" w:rsidRPr="00A55804" w:rsidRDefault="00A55804" w:rsidP="00A55804">
      <w:pPr>
        <w:pStyle w:val="Para3"/>
      </w:pPr>
    </w:p>
    <w:p w14:paraId="77929C63" w14:textId="77777777" w:rsidR="008D1DE4" w:rsidRPr="008D1DE4" w:rsidRDefault="008D1DE4" w:rsidP="00A55804">
      <w:pPr>
        <w:pStyle w:val="Para2"/>
        <w:ind w:left="1985"/>
      </w:pPr>
      <w:r>
        <w:t xml:space="preserve">Il y avait plusieurs chose à régler avec </w:t>
      </w:r>
      <w:r w:rsidR="00C960D2">
        <w:t>Harmony</w:t>
      </w:r>
      <w:r>
        <w:t>, ici on peut voir la configuration des pins :</w:t>
      </w:r>
    </w:p>
    <w:p w14:paraId="4E867727" w14:textId="77777777" w:rsidR="007C44D0" w:rsidRDefault="007C44D0" w:rsidP="00A55804">
      <w:pPr>
        <w:pStyle w:val="Para2"/>
        <w:ind w:left="1985"/>
        <w:rPr>
          <w:rFonts w:cs="Arial"/>
          <w:noProof/>
          <w:color w:val="000000"/>
          <w:sz w:val="22"/>
          <w:szCs w:val="22"/>
        </w:rPr>
      </w:pPr>
    </w:p>
    <w:p w14:paraId="1795FBD8" w14:textId="77777777" w:rsidR="008D1DE4" w:rsidRDefault="008D1DE4" w:rsidP="00A55804">
      <w:pPr>
        <w:pStyle w:val="Para2"/>
        <w:ind w:left="1985"/>
      </w:pPr>
      <w:r>
        <w:rPr>
          <w:rFonts w:cs="Arial"/>
          <w:noProof/>
          <w:color w:val="000000"/>
          <w:sz w:val="22"/>
          <w:szCs w:val="22"/>
        </w:rPr>
        <w:drawing>
          <wp:inline distT="0" distB="0" distL="0" distR="0" wp14:anchorId="52E09E5F" wp14:editId="0E28735D">
            <wp:extent cx="5124450" cy="328295"/>
            <wp:effectExtent l="38100" t="38100" r="38100" b="33655"/>
            <wp:docPr id="2" name="Image 2"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38" r="36654" b="92562"/>
                    <a:stretch/>
                  </pic:blipFill>
                  <pic:spPr bwMode="auto">
                    <a:xfrm>
                      <a:off x="0" y="0"/>
                      <a:ext cx="5303780" cy="33978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EB5DCA" w14:textId="77777777" w:rsidR="007C44D0" w:rsidRPr="008D1DE4" w:rsidRDefault="007C44D0" w:rsidP="007C44D0">
      <w:pPr>
        <w:pStyle w:val="Para2"/>
      </w:pPr>
    </w:p>
    <w:p w14:paraId="337A03CC" w14:textId="77777777" w:rsidR="003D5C5F" w:rsidRDefault="007C44D0" w:rsidP="00A55804">
      <w:pPr>
        <w:pStyle w:val="Para2"/>
        <w:ind w:left="1985"/>
      </w:pPr>
      <w:r>
        <w:rPr>
          <w:rFonts w:cs="Arial"/>
          <w:noProof/>
          <w:color w:val="000000"/>
          <w:sz w:val="22"/>
          <w:szCs w:val="22"/>
        </w:rPr>
        <w:drawing>
          <wp:inline distT="0" distB="0" distL="0" distR="0" wp14:anchorId="40DE69E3" wp14:editId="2F90FEA9">
            <wp:extent cx="5066387" cy="228283"/>
            <wp:effectExtent l="38100" t="38100" r="39370" b="38735"/>
            <wp:docPr id="80" name="Image 80"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176" r="36981" b="52927"/>
                    <a:stretch/>
                  </pic:blipFill>
                  <pic:spPr bwMode="auto">
                    <a:xfrm>
                      <a:off x="0" y="0"/>
                      <a:ext cx="5300054" cy="23881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AF074DC" w14:textId="77777777" w:rsidR="008D1DE4" w:rsidRDefault="008D1DE4" w:rsidP="00A55804">
      <w:pPr>
        <w:pStyle w:val="Para2"/>
        <w:ind w:left="1985"/>
      </w:pPr>
      <w:r>
        <w:t xml:space="preserve">Les deux seul pin vraiment importantes sont la pin 8 qui est l’enable des deux régulateur 5V </w:t>
      </w:r>
      <w:r w:rsidR="00B4410E">
        <w:t>et la pin 23 qui est la pin de commande des LEDs.</w:t>
      </w:r>
    </w:p>
    <w:p w14:paraId="25C00E44" w14:textId="77777777" w:rsidR="00A55804" w:rsidRDefault="00A55804" w:rsidP="003D5C5F">
      <w:pPr>
        <w:pStyle w:val="Para2"/>
      </w:pPr>
    </w:p>
    <w:p w14:paraId="53F0015F" w14:textId="77777777" w:rsidR="00B4410E" w:rsidRDefault="00A55804" w:rsidP="00A55804">
      <w:pPr>
        <w:pStyle w:val="Titre3"/>
      </w:pPr>
      <w:bookmarkStart w:id="71" w:name="_Toc150984842"/>
      <w:r>
        <w:t>Timer 1 :</w:t>
      </w:r>
      <w:bookmarkEnd w:id="71"/>
    </w:p>
    <w:p w14:paraId="39717BF8" w14:textId="77777777" w:rsidR="00A55804" w:rsidRPr="00A55804" w:rsidRDefault="00A55804" w:rsidP="00A55804">
      <w:pPr>
        <w:pStyle w:val="Para3"/>
      </w:pPr>
    </w:p>
    <w:p w14:paraId="51ADA67E" w14:textId="77777777" w:rsidR="00B4410E" w:rsidRDefault="00B4410E" w:rsidP="00A55804">
      <w:pPr>
        <w:pStyle w:val="Para2"/>
        <w:ind w:left="1985"/>
      </w:pPr>
      <w:r>
        <w:t>Le rest</w:t>
      </w:r>
      <w:r w:rsidR="00A55804">
        <w:t>e</w:t>
      </w:r>
      <w:r>
        <w:t xml:space="preserve"> de la configuration se fait dans les options. Tous </w:t>
      </w:r>
      <w:r w:rsidR="00C960D2">
        <w:t>d’abord</w:t>
      </w:r>
      <w:r>
        <w:t xml:space="preserve"> il a fallu un Timer pour cadencer l’application, s’est lui qui vas déterminer la vitesse de défilement du texte :</w:t>
      </w:r>
    </w:p>
    <w:p w14:paraId="0DD921F8" w14:textId="77777777" w:rsidR="00883D3B" w:rsidRDefault="00883D3B" w:rsidP="00A55804">
      <w:pPr>
        <w:pStyle w:val="Para2"/>
        <w:ind w:left="1985"/>
      </w:pPr>
    </w:p>
    <w:p w14:paraId="5DF8D3AD" w14:textId="77777777" w:rsidR="00B4410E" w:rsidRDefault="00B4410E" w:rsidP="00A55804">
      <w:pPr>
        <w:pStyle w:val="Para2"/>
        <w:ind w:left="1985"/>
      </w:pPr>
      <w:r>
        <w:rPr>
          <w:rFonts w:cs="Arial"/>
          <w:noProof/>
          <w:color w:val="000000"/>
          <w:sz w:val="22"/>
          <w:szCs w:val="22"/>
        </w:rPr>
        <w:drawing>
          <wp:inline distT="0" distB="0" distL="0" distR="0" wp14:anchorId="68866106" wp14:editId="064515E6">
            <wp:extent cx="5334635" cy="2685415"/>
            <wp:effectExtent l="0" t="0" r="0" b="635"/>
            <wp:docPr id="4" name="Image 4" descr="https://lh6.googleusercontent.com/BrUx28sD5qmpvzp_2yAnMS0UlK46j9P7wNpRXJ8wNvT6S5JzbzRnmkyjN-91V6uId7oDeRMUUOVnZy7xitLZHk0fiJ_PCJjl6I0IxvAbTmTd50tQV6uGPeyiDNt26r5AOlIutG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rUx28sD5qmpvzp_2yAnMS0UlK46j9P7wNpRXJ8wNvT6S5JzbzRnmkyjN-91V6uId7oDeRMUUOVnZy7xitLZHk0fiJ_PCJjl6I0IxvAbTmTd50tQV6uGPeyiDNt26r5AOlIutGV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635" cy="2685415"/>
                    </a:xfrm>
                    <a:prstGeom prst="rect">
                      <a:avLst/>
                    </a:prstGeom>
                    <a:noFill/>
                    <a:ln>
                      <a:noFill/>
                    </a:ln>
                  </pic:spPr>
                </pic:pic>
              </a:graphicData>
            </a:graphic>
          </wp:inline>
        </w:drawing>
      </w:r>
    </w:p>
    <w:p w14:paraId="2DDD709C" w14:textId="77777777" w:rsidR="00883D3B" w:rsidRDefault="00883D3B" w:rsidP="00A55804">
      <w:pPr>
        <w:pStyle w:val="Para2"/>
        <w:ind w:left="1985"/>
      </w:pPr>
    </w:p>
    <w:p w14:paraId="2335E591" w14:textId="77777777" w:rsidR="00B4410E" w:rsidRDefault="00B4410E" w:rsidP="00A55804">
      <w:pPr>
        <w:pStyle w:val="Para2"/>
        <w:ind w:left="1985"/>
      </w:pPr>
      <w:r>
        <w:t xml:space="preserve">Ici le Timer Period n’est pas très important car il est tout de suite </w:t>
      </w:r>
      <w:r w:rsidR="00C960D2">
        <w:t>modifié</w:t>
      </w:r>
      <w:r>
        <w:t xml:space="preserve"> dans le code mais le Prescaler lui a été choisi </w:t>
      </w:r>
      <w:r w:rsidR="000D7889">
        <w:t>de manière</w:t>
      </w:r>
      <w:r>
        <w:t xml:space="preserve"> que la fréquence du timer ne soit pas trop haute ce qui ferais que le code n’a pas le temps de mettre à jour les matrice qu’il doit déjà les remettre à jour et pas trop faible non plus pour éviter que le texte mette 10 minute pour faire le tour du totem. Après plusieurs test j’ai </w:t>
      </w:r>
      <w:r w:rsidR="00C960D2">
        <w:t>remarqué</w:t>
      </w:r>
      <w:r>
        <w:t xml:space="preserve"> que le pr</w:t>
      </w:r>
      <w:r w:rsidR="00C960D2">
        <w:t>e</w:t>
      </w:r>
      <w:r>
        <w:t>scaler idéal été 64 ce qui permet une fréquence du Timer 1 entre :</w:t>
      </w:r>
    </w:p>
    <w:p w14:paraId="65B4BDCC" w14:textId="77777777" w:rsidR="009D1E75" w:rsidRDefault="009D1E75" w:rsidP="00A55804">
      <w:pPr>
        <w:pStyle w:val="Para2"/>
        <w:ind w:left="1985"/>
      </w:pPr>
    </w:p>
    <w:p w14:paraId="61E217F2" w14:textId="77777777" w:rsidR="00B4410E" w:rsidRPr="009D1E75" w:rsidRDefault="000D3648"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m:t>
              </m:r>
            </m:den>
          </m:f>
          <m:r>
            <w:rPr>
              <w:rFonts w:ascii="Cambria Math" w:hAnsi="Cambria Math"/>
            </w:rPr>
            <m:t>=750kHz</m:t>
          </m:r>
        </m:oMath>
      </m:oMathPara>
    </w:p>
    <w:p w14:paraId="39BD7AC7" w14:textId="77777777" w:rsidR="009D1E75" w:rsidRPr="008749F7" w:rsidRDefault="009D1E75" w:rsidP="00A55804">
      <w:pPr>
        <w:pStyle w:val="Para2"/>
        <w:ind w:left="1985"/>
      </w:pPr>
    </w:p>
    <w:p w14:paraId="351BF24B" w14:textId="77777777" w:rsidR="008749F7" w:rsidRDefault="008749F7" w:rsidP="00A55804">
      <w:pPr>
        <w:pStyle w:val="Para2"/>
        <w:ind w:left="1985"/>
      </w:pPr>
      <w:r>
        <w:t>Et :</w:t>
      </w:r>
    </w:p>
    <w:p w14:paraId="0C2B0476" w14:textId="77777777" w:rsidR="009D1E75" w:rsidRDefault="009D1E75" w:rsidP="00A55804">
      <w:pPr>
        <w:pStyle w:val="Para2"/>
        <w:ind w:left="1985"/>
      </w:pPr>
    </w:p>
    <w:p w14:paraId="6956D4D8" w14:textId="77777777" w:rsidR="008749F7" w:rsidRPr="009D1E75" w:rsidRDefault="000D3648"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64*65536</m:t>
              </m:r>
            </m:den>
          </m:f>
          <m:r>
            <w:rPr>
              <w:rFonts w:ascii="Cambria Math" w:hAnsi="Cambria Math"/>
            </w:rPr>
            <m:t>=11,44Hz</m:t>
          </m:r>
        </m:oMath>
      </m:oMathPara>
    </w:p>
    <w:p w14:paraId="4330423A" w14:textId="77777777" w:rsidR="007C44D0" w:rsidRDefault="007C44D0">
      <w:pPr>
        <w:rPr>
          <w:sz w:val="20"/>
        </w:rPr>
      </w:pPr>
      <w:r>
        <w:br w:type="page"/>
      </w:r>
    </w:p>
    <w:p w14:paraId="2D698A28" w14:textId="77777777" w:rsidR="00A55804" w:rsidRDefault="00A7338C" w:rsidP="00A55804">
      <w:pPr>
        <w:pStyle w:val="Para2"/>
        <w:ind w:left="1985"/>
      </w:pPr>
      <w:r>
        <w:rPr>
          <w:rFonts w:cs="Arial"/>
          <w:noProof/>
          <w:color w:val="000000"/>
          <w:sz w:val="22"/>
          <w:szCs w:val="22"/>
        </w:rPr>
        <w:lastRenderedPageBreak/>
        <w:drawing>
          <wp:anchor distT="0" distB="0" distL="114300" distR="114300" simplePos="0" relativeHeight="251675648" behindDoc="0" locked="0" layoutInCell="1" allowOverlap="1" wp14:anchorId="2365CF8E" wp14:editId="13D83A81">
            <wp:simplePos x="0" y="0"/>
            <wp:positionH relativeFrom="margin">
              <wp:posOffset>1712653</wp:posOffset>
            </wp:positionH>
            <wp:positionV relativeFrom="paragraph">
              <wp:posOffset>150915</wp:posOffset>
            </wp:positionV>
            <wp:extent cx="3976370" cy="2562225"/>
            <wp:effectExtent l="38100" t="38100" r="43180" b="47625"/>
            <wp:wrapTopAndBottom/>
            <wp:docPr id="49" name="Image 49" descr="https://lh3.googleusercontent.com/wCCFSVNZs8oo5cL-NyJwkOx-uekiEM8fwhQMSOEVGMnNCCLKxeb07aXQhlE6RRxO0K865exCQP7zNoL731te6flHx6gELQSkgZbP08z4DSdj8ab972e27RigAoHN9vSZjgv2R3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CCFSVNZs8oo5cL-NyJwkOx-uekiEM8fwhQMSOEVGMnNCCLKxeb07aXQhlE6RRxO0K865exCQP7zNoL731te6flHx6gELQSkgZbP08z4DSdj8ab972e27RigAoHN9vSZjgv2R3CV"/>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76370" cy="25622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4E5E743" w14:textId="77777777" w:rsidR="009D1E75" w:rsidRDefault="009D1E75" w:rsidP="00A55804">
      <w:pPr>
        <w:pStyle w:val="Para2"/>
        <w:ind w:left="1985"/>
      </w:pPr>
      <w:r>
        <w:t xml:space="preserve">Test du Timer 1, Timer Period = 65535, toggle de la pin RB6 à chaque </w:t>
      </w:r>
      <w:r w:rsidR="00A55804">
        <w:t>interruption</w:t>
      </w:r>
      <w:r>
        <w:t xml:space="preserve"> donc f = 2*f mesuré</w:t>
      </w:r>
      <w:r w:rsidR="00A55804">
        <w:t>.</w:t>
      </w:r>
    </w:p>
    <w:p w14:paraId="42E5E129" w14:textId="77777777" w:rsidR="00A55804" w:rsidRDefault="00A55804" w:rsidP="00A55804">
      <w:pPr>
        <w:pStyle w:val="Para2"/>
        <w:ind w:left="1985"/>
      </w:pPr>
    </w:p>
    <w:p w14:paraId="07FBCA59" w14:textId="77777777" w:rsidR="00A55804" w:rsidRDefault="00A55804" w:rsidP="00A7338C">
      <w:pPr>
        <w:pStyle w:val="Para2"/>
        <w:ind w:left="1985"/>
      </w:pPr>
      <w:r>
        <w:t xml:space="preserve">Sur le </w:t>
      </w:r>
      <w:r w:rsidR="00C960D2">
        <w:t>Screenshot</w:t>
      </w:r>
      <w:r>
        <w:t xml:space="preserve"> on voit une fréquence de 5,74Hz ce qui fait une interruption à 11,48Hz ce qui est très proche des 11,44Hz calculé.</w:t>
      </w:r>
    </w:p>
    <w:p w14:paraId="618E73C0" w14:textId="77777777" w:rsidR="00A55804" w:rsidRDefault="00A55804" w:rsidP="00B4410E">
      <w:pPr>
        <w:pStyle w:val="Para2"/>
      </w:pPr>
    </w:p>
    <w:p w14:paraId="30FB682A" w14:textId="77777777" w:rsidR="00A55804" w:rsidRDefault="00A55804" w:rsidP="00A7338C">
      <w:pPr>
        <w:pStyle w:val="Titre3"/>
      </w:pPr>
      <w:bookmarkStart w:id="72" w:name="_Toc150984843"/>
      <w:r>
        <w:t>SPI</w:t>
      </w:r>
      <w:bookmarkEnd w:id="72"/>
    </w:p>
    <w:p w14:paraId="37D7DDD0" w14:textId="77777777" w:rsidR="007C44D0" w:rsidRDefault="007C44D0" w:rsidP="00A55804">
      <w:pPr>
        <w:pStyle w:val="Para3"/>
      </w:pPr>
    </w:p>
    <w:p w14:paraId="6F654422" w14:textId="77777777" w:rsidR="00A55804" w:rsidRDefault="00A55804" w:rsidP="00A55804">
      <w:pPr>
        <w:pStyle w:val="Para3"/>
      </w:pPr>
      <w:r>
        <w:t>Le projet contient deux communication SPI mais n’ayant pas eu le temps de m’attaquer sérieusement à la programmation du module wifi</w:t>
      </w:r>
      <w:r w:rsidR="00CC7902">
        <w:t xml:space="preserve"> je n’ai pas initialisé le SPI servant à la communication avec le module wifi.</w:t>
      </w:r>
    </w:p>
    <w:p w14:paraId="1AF3C8CF" w14:textId="77777777" w:rsidR="00CC7902" w:rsidRDefault="00CC7902" w:rsidP="00A55804">
      <w:pPr>
        <w:pStyle w:val="Para3"/>
      </w:pPr>
    </w:p>
    <w:p w14:paraId="156B7BCD" w14:textId="6FF433EE" w:rsidR="00F01AB4" w:rsidRPr="00A55804" w:rsidRDefault="00182906" w:rsidP="00A55804">
      <w:pPr>
        <w:pStyle w:val="Para3"/>
      </w:pPr>
      <w:r>
        <w:rPr>
          <w:noProof/>
        </w:rPr>
        <mc:AlternateContent>
          <mc:Choice Requires="wpg">
            <w:drawing>
              <wp:anchor distT="0" distB="0" distL="114300" distR="114300" simplePos="0" relativeHeight="251700224" behindDoc="0" locked="0" layoutInCell="1" allowOverlap="1" wp14:anchorId="5C7D2D7A" wp14:editId="7C7D5A0A">
                <wp:simplePos x="0" y="0"/>
                <wp:positionH relativeFrom="page">
                  <wp:posOffset>765810</wp:posOffset>
                </wp:positionH>
                <wp:positionV relativeFrom="paragraph">
                  <wp:posOffset>384175</wp:posOffset>
                </wp:positionV>
                <wp:extent cx="6471920" cy="2686050"/>
                <wp:effectExtent l="38100" t="38100" r="24130" b="19050"/>
                <wp:wrapSquare wrapText="bothSides"/>
                <wp:docPr id="469487428" name="Groupe 469487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1920" cy="2686050"/>
                          <a:chOff x="0" y="0"/>
                          <a:chExt cx="7024370" cy="3379470"/>
                        </a:xfrm>
                      </wpg:grpSpPr>
                      <pic:pic xmlns:pic="http://schemas.openxmlformats.org/drawingml/2006/picture">
                        <pic:nvPicPr>
                          <pic:cNvPr id="469487429" name="Image 50" descr="https://lh5.googleusercontent.com/UVLerRCD9dkN_BicQg8PpXYvCACqRMIkpujjr9yw8z0TjWxe0sMFj86lPrq6c5sPcF68kwWpIf4Cp_Fcg59ffBptf72SK3J9qvJaWtP4Wzx40wrBcybbA68c4OSdEN2zJNeOx76r"/>
                          <pic:cNvPicPr>
                            <a:picLocks noChangeAspect="1"/>
                          </pic:cNvPicPr>
                        </pic:nvPicPr>
                        <pic:blipFill rotWithShape="1">
                          <a:blip r:embed="rId75"/>
                          <a:srcRect b="51082"/>
                          <a:stretch/>
                        </pic:blipFill>
                        <pic:spPr bwMode="auto">
                          <a:xfrm>
                            <a:off x="0" y="0"/>
                            <a:ext cx="3719195" cy="3086100"/>
                          </a:xfrm>
                          <a:prstGeom prst="rect">
                            <a:avLst/>
                          </a:prstGeom>
                          <a:noFill/>
                          <a:ln w="38100">
                            <a:solidFill>
                              <a:schemeClr val="tx1"/>
                            </a:solidFill>
                          </a:ln>
                        </pic:spPr>
                      </pic:pic>
                      <pic:pic xmlns:pic="http://schemas.openxmlformats.org/drawingml/2006/picture">
                        <pic:nvPicPr>
                          <pic:cNvPr id="469487430" name="Image 81" descr="https://lh5.googleusercontent.com/UVLerRCD9dkN_BicQg8PpXYvCACqRMIkpujjr9yw8z0TjWxe0sMFj86lPrq6c5sPcF68kwWpIf4Cp_Fcg59ffBptf72SK3J9qvJaWtP4Wzx40wrBcybbA68c4OSdEN2zJNeOx76r"/>
                          <pic:cNvPicPr>
                            <a:picLocks noChangeAspect="1"/>
                          </pic:cNvPicPr>
                        </pic:nvPicPr>
                        <pic:blipFill rotWithShape="1">
                          <a:blip r:embed="rId75"/>
                          <a:srcRect t="46427"/>
                          <a:stretch/>
                        </pic:blipFill>
                        <pic:spPr bwMode="auto">
                          <a:xfrm>
                            <a:off x="3305175" y="0"/>
                            <a:ext cx="3719195" cy="3379470"/>
                          </a:xfrm>
                          <a:prstGeom prst="rect">
                            <a:avLst/>
                          </a:prstGeom>
                          <a:noFill/>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6B90C46" id="Groupe 469487428" o:spid="_x0000_s1026" style="position:absolute;margin-left:60.3pt;margin-top:30.25pt;width:509.6pt;height:211.5pt;z-index:251700224;mso-position-horizontal-relative:page;mso-width-relative:margin;mso-height-relative:margin" coordsize="7024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&#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">
                <v:shape id="Image 50" o:spid="_x0000_s1027" type="#_x0000_t75" alt="https://lh5.googleusercontent.com/UVLerRCD9dkN_BicQg8PpXYvCACqRMIkpujjr9yw8z0TjWxe0sMFj86lPrq6c5sPcF68kwWpIf4Cp_Fcg59ffBptf72SK3J9qvJaWtP4Wzx40wrBcybbA68c4OSdEN2zJNeOx76r" style="position:absolute;width:37191;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" stroked="t" strokecolor="black [3213]" strokeweight="3pt">
                  <v:imagedata r:id="rId76" o:title="UVLerRCD9dkN_BicQg8PpXYvCACqRMIkpujjr9yw8z0TjWxe0sMFj86lPrq6c5sPcF68kwWpIf4Cp_Fcg59ffBptf72SK3J9qvJaWtP4Wzx40wrBcybbA68c4OSdEN2zJNeOx76r" cropbottom="33477f"/>
                  <v:path arrowok="t"/>
                </v:shape>
                <v:shape id="Image 81" o:spid="_x0000_s1028" type="#_x0000_t75" alt="https://lh5.googleusercontent.com/UVLerRCD9dkN_BicQg8PpXYvCACqRMIkpujjr9yw8z0TjWxe0sMFj86lPrq6c5sPcF68kwWpIf4Cp_Fcg59ffBptf72SK3J9qvJaWtP4Wzx40wrBcybbA68c4OSdEN2zJNeOx76r" style="position:absolute;left:33051;width:37192;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" stroked="t" strokecolor="black [3213]" strokeweight="3pt">
                  <v:imagedata r:id="rId76" o:title="UVLerRCD9dkN_BicQg8PpXYvCACqRMIkpujjr9yw8z0TjWxe0sMFj86lPrq6c5sPcF68kwWpIf4Cp_Fcg59ffBptf72SK3J9qvJaWtP4Wzx40wrBcybbA68c4OSdEN2zJNeOx76r" croptop="30426f"/>
                  <v:path arrowok="t"/>
                </v:shape>
                <w10:wrap type="square" anchorx="page"/>
              </v:group>
            </w:pict>
          </mc:Fallback>
        </mc:AlternateContent>
      </w:r>
      <w:r w:rsidR="00F01AB4">
        <w:t>Vus qu’il ne faut que le SDO2 pour communiquer avec les LEDs la configuration du SPI n’est pas très compliquer :</w:t>
      </w:r>
      <w:r w:rsidR="00A7338C" w:rsidRPr="00A55804">
        <w:t xml:space="preserve"> </w:t>
      </w:r>
    </w:p>
    <w:p w14:paraId="57792FB4" w14:textId="77777777" w:rsidR="00A55804" w:rsidRDefault="00A55804" w:rsidP="00B4410E">
      <w:pPr>
        <w:pStyle w:val="Para2"/>
      </w:pPr>
    </w:p>
    <w:p w14:paraId="5F27EA20" w14:textId="77777777" w:rsidR="009D1E75" w:rsidRDefault="00E46F90" w:rsidP="00A7338C">
      <w:pPr>
        <w:pStyle w:val="Para2"/>
        <w:ind w:left="1679" w:firstLine="306"/>
      </w:pPr>
      <w:r>
        <w:t xml:space="preserve">Le plus important </w:t>
      </w:r>
      <w:r w:rsidR="00C960D2">
        <w:t>a</w:t>
      </w:r>
      <w:r>
        <w:t xml:space="preserve"> changé est le Clock/Baud Rate qui a été mis à 3,2MHz. </w:t>
      </w:r>
    </w:p>
    <w:p w14:paraId="194DB062" w14:textId="77777777" w:rsidR="007C44D0" w:rsidRDefault="007C44D0">
      <w:pPr>
        <w:rPr>
          <w:sz w:val="20"/>
        </w:rPr>
      </w:pPr>
      <w:r>
        <w:br w:type="page"/>
      </w:r>
    </w:p>
    <w:p w14:paraId="54746283" w14:textId="77777777" w:rsidR="003D5C5F" w:rsidRDefault="003D5C5F" w:rsidP="003D5C5F">
      <w:pPr>
        <w:pStyle w:val="Titre2"/>
      </w:pPr>
      <w:bookmarkStart w:id="73" w:name="_Toc150984844"/>
      <w:r>
        <w:lastRenderedPageBreak/>
        <w:t>LED</w:t>
      </w:r>
      <w:bookmarkEnd w:id="73"/>
    </w:p>
    <w:p w14:paraId="0FF41D4D" w14:textId="77777777" w:rsidR="003D5C5F" w:rsidRDefault="003D5C5F" w:rsidP="003D5C5F">
      <w:pPr>
        <w:pStyle w:val="Para2"/>
      </w:pPr>
    </w:p>
    <w:p w14:paraId="2314C10E" w14:textId="77777777" w:rsidR="00E46F90" w:rsidRDefault="0031529B" w:rsidP="003D5C5F">
      <w:pPr>
        <w:pStyle w:val="Para2"/>
      </w:pPr>
      <w:r>
        <w:t>L’écriture sur les matrice est faite avec deux fonction. La fonction Led_Set() et la fonction WriteToLED</w:t>
      </w:r>
      <w:r w:rsidR="00F174AA">
        <w:t>.</w:t>
      </w:r>
    </w:p>
    <w:p w14:paraId="6E3F04C2" w14:textId="77777777" w:rsidR="00F174AA" w:rsidRDefault="00F174AA" w:rsidP="003D5C5F">
      <w:pPr>
        <w:pStyle w:val="Para2"/>
      </w:pPr>
    </w:p>
    <w:p w14:paraId="02A67C0B" w14:textId="77777777" w:rsidR="00F174AA" w:rsidRDefault="00F174AA" w:rsidP="003D5C5F">
      <w:pPr>
        <w:pStyle w:val="Para2"/>
      </w:pPr>
      <w:r>
        <w:t xml:space="preserve">La Fonction Led_Set() est très basic, la seul chose qu’elle fait s’est écrire des 0 dans le SPI pendant environ 50us le temps de reset des LEDs. Cette fonction </w:t>
      </w:r>
      <w:r w:rsidR="00C960D2">
        <w:t>va</w:t>
      </w:r>
      <w:r>
        <w:t xml:space="preserve"> permettre de dire au LEDs d’afficher ce qu’elles ont reçus.</w:t>
      </w:r>
    </w:p>
    <w:p w14:paraId="47F16552" w14:textId="77777777" w:rsidR="00F174AA" w:rsidRDefault="00F174AA" w:rsidP="003D5C5F">
      <w:pPr>
        <w:pStyle w:val="Para2"/>
      </w:pPr>
    </w:p>
    <w:p w14:paraId="12C8E4E5" w14:textId="77777777" w:rsidR="00F174AA" w:rsidRDefault="00F174AA" w:rsidP="00C960D2">
      <w:pPr>
        <w:pStyle w:val="Para2"/>
      </w:pPr>
      <w:r>
        <w:t xml:space="preserve">La fonction WriteToLED elle est un </w:t>
      </w:r>
      <w:r w:rsidR="00C960D2">
        <w:t>peu</w:t>
      </w:r>
      <w:r>
        <w:t xml:space="preserve"> plus compliquer, elle s’occupe de prendre un tableau</w:t>
      </w:r>
      <w:r w:rsidR="000F25CA">
        <w:t>, colorMatrix,</w:t>
      </w:r>
      <w:r>
        <w:t xml:space="preserve"> d’un nombre de case égale au nombre de LEDs contenant une structure</w:t>
      </w:r>
      <w:r w:rsidR="000F25CA">
        <w:t>, colorStruct,</w:t>
      </w:r>
      <w:r>
        <w:t xml:space="preserve"> de trois uint8 par case représentant les trois couleur</w:t>
      </w:r>
      <w:r w:rsidR="000F25CA">
        <w:t>s</w:t>
      </w:r>
      <w:r>
        <w:t xml:space="preserve"> RGB de chaque LEDs</w:t>
      </w:r>
      <w:r w:rsidR="000F25CA">
        <w:t xml:space="preserve"> et de convertir ces valeurs en une tram valide pour les LEDs à envoyer sur le SPI. Ce tableau permet de modifier facilement la couleurs de </w:t>
      </w:r>
      <w:r w:rsidR="00C960D2">
        <w:t>chacune</w:t>
      </w:r>
      <w:r w:rsidR="000F25CA">
        <w:t xml:space="preserve"> des LEDs avec des fonctions relativement simple.</w:t>
      </w:r>
    </w:p>
    <w:p w14:paraId="4001D11A" w14:textId="77777777" w:rsidR="00A809E3" w:rsidRDefault="00A809E3" w:rsidP="003D5C5F">
      <w:pPr>
        <w:pStyle w:val="Para2"/>
      </w:pPr>
    </w:p>
    <w:p w14:paraId="20BF96DB" w14:textId="77777777" w:rsidR="0086213E" w:rsidRDefault="0086213E" w:rsidP="003D5C5F">
      <w:pPr>
        <w:pStyle w:val="Para2"/>
      </w:pPr>
      <w:r>
        <w:t>La première chose que fait la fonction est de réassigner les cases du tableau, car dans mon code je considère que les LEDs sont router comme ça sur les matrices :</w:t>
      </w:r>
    </w:p>
    <w:p w14:paraId="710B232D" w14:textId="77777777" w:rsidR="0086213E" w:rsidRDefault="0086213E" w:rsidP="003D5C5F">
      <w:pPr>
        <w:pStyle w:val="Para2"/>
      </w:pPr>
    </w:p>
    <w:p w14:paraId="53516A76" w14:textId="77777777" w:rsidR="0086213E" w:rsidRDefault="0086213E" w:rsidP="003D5C5F">
      <w:pPr>
        <w:pStyle w:val="Para2"/>
      </w:pPr>
      <w:r>
        <w:t xml:space="preserve">Alors </w:t>
      </w:r>
      <w:r w:rsidR="00C960D2">
        <w:t>qu’elles sont</w:t>
      </w:r>
      <w:r>
        <w:t xml:space="preserve"> </w:t>
      </w:r>
      <w:r w:rsidR="00C960D2">
        <w:t>réellement</w:t>
      </w:r>
      <w:r>
        <w:t xml:space="preserve"> </w:t>
      </w:r>
      <w:r w:rsidR="000D7889">
        <w:t>routées</w:t>
      </w:r>
      <w:r>
        <w:t xml:space="preserve"> comme ça :</w:t>
      </w:r>
    </w:p>
    <w:p w14:paraId="756E071B" w14:textId="77777777" w:rsidR="0086213E" w:rsidRDefault="0086213E" w:rsidP="003D5C5F">
      <w:pPr>
        <w:pStyle w:val="Para2"/>
      </w:pPr>
    </w:p>
    <w:p w14:paraId="191399A3" w14:textId="77777777" w:rsidR="0086213E" w:rsidRDefault="0086213E" w:rsidP="003D5C5F">
      <w:pPr>
        <w:pStyle w:val="Para2"/>
      </w:pPr>
      <w:r>
        <w:t xml:space="preserve">La première configuration permet de grandement simplifier le faite de faire bouger les lettres ou les animations sur la matrice. </w:t>
      </w:r>
      <w:r w:rsidR="004E0B27">
        <w:t>Dans le code au lieu de réassigner tous le tableau j’ai juste adapté l’index utilisé pour le lire :</w:t>
      </w:r>
    </w:p>
    <w:p w14:paraId="1FF9BB63" w14:textId="77777777" w:rsidR="004E0B27" w:rsidRDefault="004E0B27" w:rsidP="003D5C5F">
      <w:pPr>
        <w:pStyle w:val="Para2"/>
      </w:pPr>
      <w:r>
        <w:rPr>
          <w:rFonts w:cs="Arial"/>
          <w:noProof/>
          <w:color w:val="000000"/>
          <w:sz w:val="22"/>
          <w:szCs w:val="22"/>
        </w:rPr>
        <w:drawing>
          <wp:inline distT="0" distB="0" distL="0" distR="0" wp14:anchorId="780EA392" wp14:editId="64A60103">
            <wp:extent cx="5733415" cy="1600200"/>
            <wp:effectExtent l="0" t="0" r="635" b="0"/>
            <wp:docPr id="39" name="Image 39" descr="https://lh5.googleusercontent.com/lNa6xwhqk9j57KdvQdBSuldyAVnRHWBiD-9h_stxf3jYIxT83bAb8JRhVbew6MNUQVL01xjlz7yxrfvIQLUuyoRkjl5Edh6HfZ8m5wyzxyLmyhLsV2trCn5CsbZlL-iT90Zz3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Na6xwhqk9j57KdvQdBSuldyAVnRHWBiD-9h_stxf3jYIxT83bAb8JRhVbew6MNUQVL01xjlz7yxrfvIQLUuyoRkjl5Edh6HfZ8m5wyzxyLmyhLsV2trCn5CsbZlL-iT90Zz3Gz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4A968F25" w14:textId="77777777" w:rsidR="004E0B27" w:rsidRDefault="00C960D2" w:rsidP="003D5C5F">
      <w:pPr>
        <w:pStyle w:val="Para2"/>
      </w:pPr>
      <w:r>
        <w:t>Voilà</w:t>
      </w:r>
      <w:r w:rsidR="004E0B27">
        <w:t xml:space="preserve"> ce que fait cette partie de code, si la colonne sur laquelle pointe i est impaire l’index est adapté, sinon il vaut i.</w:t>
      </w:r>
    </w:p>
    <w:p w14:paraId="0CFE518A" w14:textId="77777777" w:rsidR="00135417" w:rsidRDefault="00135417" w:rsidP="003D5C5F">
      <w:pPr>
        <w:pStyle w:val="Para2"/>
      </w:pPr>
    </w:p>
    <w:p w14:paraId="138ADF78" w14:textId="77777777" w:rsidR="00135417" w:rsidRDefault="00135417" w:rsidP="003D5C5F">
      <w:pPr>
        <w:pStyle w:val="Para2"/>
      </w:pPr>
      <w:r>
        <w:t xml:space="preserve">La </w:t>
      </w:r>
      <w:r w:rsidR="00C960D2">
        <w:t>deuxième</w:t>
      </w:r>
      <w:r>
        <w:t xml:space="preserve"> chose que vas faire la fonction est de convertir la valeur 8 bit de chaque couleur de la case pointer par l’index :</w:t>
      </w:r>
    </w:p>
    <w:p w14:paraId="51ABCB3F" w14:textId="77777777" w:rsidR="00135417" w:rsidRDefault="00135417" w:rsidP="003D5C5F">
      <w:pPr>
        <w:pStyle w:val="Para2"/>
      </w:pPr>
      <w:r>
        <w:rPr>
          <w:rFonts w:cs="Arial"/>
          <w:noProof/>
          <w:color w:val="000000"/>
          <w:sz w:val="22"/>
          <w:szCs w:val="22"/>
        </w:rPr>
        <w:drawing>
          <wp:inline distT="0" distB="0" distL="0" distR="0" wp14:anchorId="4F81BC5C" wp14:editId="3F240152">
            <wp:extent cx="4898390" cy="2864485"/>
            <wp:effectExtent l="0" t="0" r="0" b="0"/>
            <wp:docPr id="51" name="Image 51" descr="https://lh4.googleusercontent.com/QHyXFi2qIjm9RoGZnpqLLnHwb5tC_QKd2pxhB4FP0jUxg7h1THYSixVykZ9SQ0IGzmXHANBuBlnoP0KOuNH9KvzH7g7S-Ras7EP-DgR3SL_oVsvHoJFQyrIMGajVkKQa1_71b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yXFi2qIjm9RoGZnpqLLnHwb5tC_QKd2pxhB4FP0jUxg7h1THYSixVykZ9SQ0IGzmXHANBuBlnoP0KOuNH9KvzH7g7S-Ras7EP-DgR3SL_oVsvHoJFQyrIMGajVkKQa1_71bGE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8390" cy="2864485"/>
                    </a:xfrm>
                    <a:prstGeom prst="rect">
                      <a:avLst/>
                    </a:prstGeom>
                    <a:noFill/>
                    <a:ln>
                      <a:noFill/>
                    </a:ln>
                  </pic:spPr>
                </pic:pic>
              </a:graphicData>
            </a:graphic>
          </wp:inline>
        </w:drawing>
      </w:r>
    </w:p>
    <w:p w14:paraId="46A102C2" w14:textId="77777777" w:rsidR="00135417" w:rsidRDefault="00135417" w:rsidP="003D5C5F">
      <w:pPr>
        <w:pStyle w:val="Para2"/>
      </w:pPr>
      <w:r>
        <w:t xml:space="preserve">On peut voir ici la couleur rouge mais les trois couleur marche exactement de la même manière. La valeur rouge du tableau est testé bit par bit puis selon si </w:t>
      </w:r>
      <w:r w:rsidR="00C960D2">
        <w:t>c’est</w:t>
      </w:r>
      <w:r>
        <w:t xml:space="preserve"> un 1 ou un 0 vas être converti en 1110 ou en 1000 puis assigné à la case </w:t>
      </w:r>
      <w:r w:rsidR="00C960D2">
        <w:t>correspondent</w:t>
      </w:r>
      <w:r>
        <w:t xml:space="preserve"> au bit d’un tableau de 8 case. Puis vus que l’on envois </w:t>
      </w:r>
      <w:r>
        <w:lastRenderedPageBreak/>
        <w:t xml:space="preserve">deux bit par byte de SPI si le bit converti est </w:t>
      </w:r>
      <w:r w:rsidR="00C960D2">
        <w:t>impair</w:t>
      </w:r>
      <w:r>
        <w:t xml:space="preserve"> il serra shift de 4 bit en direction du MSB pour simplifier sont addition plus tard.</w:t>
      </w:r>
    </w:p>
    <w:p w14:paraId="29F3A245" w14:textId="77777777" w:rsidR="007C44D0" w:rsidRDefault="007C44D0">
      <w:pPr>
        <w:rPr>
          <w:sz w:val="20"/>
        </w:rPr>
      </w:pPr>
      <w:r>
        <w:br w:type="page"/>
      </w:r>
    </w:p>
    <w:p w14:paraId="02A50A16" w14:textId="77777777" w:rsidR="00135417" w:rsidRDefault="00135417" w:rsidP="003D5C5F">
      <w:pPr>
        <w:pStyle w:val="Para2"/>
      </w:pPr>
      <w:r>
        <w:lastRenderedPageBreak/>
        <w:t xml:space="preserve">La </w:t>
      </w:r>
      <w:r w:rsidR="00C960D2">
        <w:t>dernière</w:t>
      </w:r>
      <w:r>
        <w:t xml:space="preserve"> partie mais pas des moindre est celle qui s’occupe de remplir le buffer du SPI :</w:t>
      </w:r>
    </w:p>
    <w:p w14:paraId="10809961" w14:textId="77777777" w:rsidR="00135417" w:rsidRDefault="00135417" w:rsidP="003D5C5F">
      <w:pPr>
        <w:pStyle w:val="Para2"/>
      </w:pPr>
      <w:r>
        <w:rPr>
          <w:rFonts w:cs="Arial"/>
          <w:noProof/>
          <w:color w:val="000000"/>
          <w:sz w:val="22"/>
          <w:szCs w:val="22"/>
        </w:rPr>
        <w:drawing>
          <wp:inline distT="0" distB="0" distL="0" distR="0" wp14:anchorId="63536FD8" wp14:editId="12F68F22">
            <wp:extent cx="5733415" cy="3778885"/>
            <wp:effectExtent l="0" t="0" r="635" b="0"/>
            <wp:docPr id="52" name="Image 52" descr="https://lh6.googleusercontent.com/XSo25SjJDc98w204MJ-OfKSghN2p-EgHaRUDckxnxdCfAl6wXciI9BSudRuV0XeGW1o98PfKnm8X5BqQMHJcXrUWMGE4efphNG1VWErxJpKr0M_iOGkJpuWJds2NDNvK_o8SM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o25SjJDc98w204MJ-OfKSghN2p-EgHaRUDckxnxdCfAl6wXciI9BSudRuV0XeGW1o98PfKnm8X5BqQMHJcXrUWMGE4efphNG1VWErxJpKr0M_iOGkJpuWJds2NDNvK_o8SMgC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3778885"/>
                    </a:xfrm>
                    <a:prstGeom prst="rect">
                      <a:avLst/>
                    </a:prstGeom>
                    <a:noFill/>
                    <a:ln>
                      <a:noFill/>
                    </a:ln>
                  </pic:spPr>
                </pic:pic>
              </a:graphicData>
            </a:graphic>
          </wp:inline>
        </w:drawing>
      </w:r>
    </w:p>
    <w:p w14:paraId="3088D83D" w14:textId="77777777" w:rsidR="00786123" w:rsidRDefault="00786123" w:rsidP="003D5C5F">
      <w:pPr>
        <w:pStyle w:val="Para2"/>
      </w:pPr>
    </w:p>
    <w:p w14:paraId="0CDC56E8" w14:textId="77777777" w:rsidR="00786123" w:rsidRDefault="00135417" w:rsidP="00736B65">
      <w:pPr>
        <w:pStyle w:val="Para2"/>
      </w:pPr>
      <w:r>
        <w:t xml:space="preserve">Cette partie m’a causé beaucoup de problème car bien que </w:t>
      </w:r>
      <w:r w:rsidR="00786123">
        <w:t xml:space="preserve">le datasheet du pic est la conception du SPI suggère que en cas de non transfère de </w:t>
      </w:r>
      <w:r w:rsidR="00C960D2">
        <w:t>donner</w:t>
      </w:r>
      <w:r w:rsidR="00786123">
        <w:t xml:space="preserve"> le SDO garde son </w:t>
      </w:r>
      <w:r w:rsidR="00C960D2">
        <w:t>dernière</w:t>
      </w:r>
      <w:r w:rsidR="00786123">
        <w:t xml:space="preserve"> état réalité le SDO se met à l’état haut </w:t>
      </w:r>
      <w:r w:rsidR="00C960D2">
        <w:t>ce</w:t>
      </w:r>
      <w:r w:rsidR="00786123">
        <w:t xml:space="preserve"> qui pose de gros problème pour les LEDs. Il faut donc s’assuré que le buffer ne soit jamais plein et encore moins vide. La fonction s’</w:t>
      </w:r>
      <w:r w:rsidR="00C960D2">
        <w:t>exécute</w:t>
      </w:r>
      <w:r w:rsidR="00786123">
        <w:t xml:space="preserve"> bien </w:t>
      </w:r>
      <w:r w:rsidR="000D7889">
        <w:t>assez</w:t>
      </w:r>
      <w:r w:rsidR="00786123">
        <w:t xml:space="preserve"> vite pour que le buffer ne soit jamais vide cependant il se remplit très vite d’où les while qui font attendre le code tant qu’il n’y </w:t>
      </w:r>
      <w:r w:rsidR="00C960D2">
        <w:t>a</w:t>
      </w:r>
      <w:r w:rsidR="00786123">
        <w:t xml:space="preserve"> pas au moins une place dans le buffer. Cette solution stop le program ce qui n’est pas parfait mais l’écriture </w:t>
      </w:r>
      <w:r w:rsidR="00C960D2">
        <w:t>se</w:t>
      </w:r>
      <w:r w:rsidR="00786123">
        <w:t xml:space="preserve"> fait quand même </w:t>
      </w:r>
      <w:r w:rsidR="00C960D2">
        <w:t>suffisamment</w:t>
      </w:r>
      <w:r w:rsidR="00786123">
        <w:t xml:space="preserve"> vite pour ne pas </w:t>
      </w:r>
      <w:r w:rsidR="00C960D2">
        <w:t>gêner</w:t>
      </w:r>
      <w:r w:rsidR="00786123">
        <w:t xml:space="preserve"> le reste du programme.</w:t>
      </w:r>
    </w:p>
    <w:p w14:paraId="7BFEC557" w14:textId="77777777" w:rsidR="00786123" w:rsidRDefault="00786123" w:rsidP="003D5C5F">
      <w:pPr>
        <w:pStyle w:val="Para2"/>
      </w:pPr>
    </w:p>
    <w:p w14:paraId="77E58A3F" w14:textId="77777777" w:rsidR="003D5C5F" w:rsidRDefault="003D5C5F" w:rsidP="003D5C5F">
      <w:pPr>
        <w:pStyle w:val="Titre2"/>
      </w:pPr>
      <w:bookmarkStart w:id="74" w:name="_Toc150984845"/>
      <w:r>
        <w:t>Message</w:t>
      </w:r>
      <w:bookmarkEnd w:id="74"/>
    </w:p>
    <w:p w14:paraId="3BF5859A" w14:textId="77777777" w:rsidR="003D5C5F" w:rsidRDefault="003D5C5F" w:rsidP="003D5C5F">
      <w:pPr>
        <w:pStyle w:val="Para2"/>
      </w:pPr>
    </w:p>
    <w:p w14:paraId="55134261" w14:textId="77777777" w:rsidR="00770486" w:rsidRDefault="003D5C5F" w:rsidP="003D5C5F">
      <w:pPr>
        <w:pStyle w:val="Para2"/>
      </w:pPr>
      <w:r>
        <w:t>Pour écrire des massages sur les matrices il faut une librairie de caractères. Une fonction qui, une fois appelé, vas retourner un tableau contenant les LEDs à allumer pour faire la lettre voulu.</w:t>
      </w:r>
      <w:r w:rsidR="00770486">
        <w:t xml:space="preserve"> </w:t>
      </w:r>
      <w:r w:rsidR="00C960D2">
        <w:t>Voilà</w:t>
      </w:r>
      <w:r w:rsidR="00770486">
        <w:t xml:space="preserve"> ce que ça donne dans le code</w:t>
      </w:r>
      <w:r w:rsidR="00786123">
        <w:t xml:space="preserve"> pour la lettre A</w:t>
      </w:r>
      <w:r w:rsidR="00770486">
        <w:t> :</w:t>
      </w:r>
    </w:p>
    <w:p w14:paraId="5EE6707B" w14:textId="77777777" w:rsidR="007C44D0" w:rsidRDefault="00850EAF" w:rsidP="003D5C5F">
      <w:pPr>
        <w:pStyle w:val="Para2"/>
      </w:pPr>
      <w:r>
        <w:rPr>
          <w:rFonts w:cs="Arial"/>
          <w:noProof/>
          <w:color w:val="000000"/>
          <w:sz w:val="22"/>
          <w:szCs w:val="22"/>
        </w:rPr>
        <w:lastRenderedPageBreak/>
        <w:drawing>
          <wp:inline distT="0" distB="0" distL="0" distR="0" wp14:anchorId="17DDC0C7" wp14:editId="31395954">
            <wp:extent cx="3830320" cy="3065145"/>
            <wp:effectExtent l="0" t="0" r="0" b="1905"/>
            <wp:docPr id="53" name="Image 53" descr="https://lh6.googleusercontent.com/lT0SyAoVr0lwthT7n5PLHVvy2mENMejcSxRnJU6QBToDvcX5tgwPCk1eoGV29PEifqLTfvOqaRiDi5mgwKB7sShGR7cp_rGAZjV1L3wz_9XKYvFEATD4bKKUR_PBFqMdd-rxr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T0SyAoVr0lwthT7n5PLHVvy2mENMejcSxRnJU6QBToDvcX5tgwPCk1eoGV29PEifqLTfvOqaRiDi5mgwKB7sShGR7cp_rGAZjV1L3wz_9XKYvFEATD4bKKUR_PBFqMdd-rxrZo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0320" cy="3065145"/>
                    </a:xfrm>
                    <a:prstGeom prst="rect">
                      <a:avLst/>
                    </a:prstGeom>
                    <a:noFill/>
                    <a:ln>
                      <a:noFill/>
                    </a:ln>
                  </pic:spPr>
                </pic:pic>
              </a:graphicData>
            </a:graphic>
          </wp:inline>
        </w:drawing>
      </w:r>
    </w:p>
    <w:p w14:paraId="49761871" w14:textId="77777777" w:rsidR="007C44D0" w:rsidRDefault="007C44D0">
      <w:pPr>
        <w:rPr>
          <w:sz w:val="20"/>
        </w:rPr>
      </w:pPr>
      <w:r>
        <w:br w:type="page"/>
      </w:r>
    </w:p>
    <w:p w14:paraId="52948742" w14:textId="77777777" w:rsidR="001A56C2" w:rsidRDefault="001A56C2" w:rsidP="001A56C2">
      <w:pPr>
        <w:pStyle w:val="Para2"/>
      </w:pPr>
      <w:r>
        <w:lastRenderedPageBreak/>
        <w:t>La fonction qui s’</w:t>
      </w:r>
      <w:r w:rsidR="00C960D2">
        <w:t>occupe</w:t>
      </w:r>
      <w:r>
        <w:t xml:space="preserve"> de faire </w:t>
      </w:r>
      <w:r w:rsidR="00C960D2">
        <w:t>c’est</w:t>
      </w:r>
      <w:r>
        <w:t xml:space="preserve"> la fonction convertChar() qui avec l’adresse du tableau de 40 case, un caractère de la table ascii et une couleur vas remplir le tableau avec le caractère d’entré converti. Pour l’instant la fonction peut convertir 53 caractère faisant partie de cette liste :</w:t>
      </w:r>
    </w:p>
    <w:p w14:paraId="2715D182" w14:textId="77777777" w:rsidR="001A56C2" w:rsidRDefault="001A56C2" w:rsidP="001A56C2">
      <w:pPr>
        <w:pStyle w:val="Para2"/>
      </w:pPr>
    </w:p>
    <w:p w14:paraId="0B133C99" w14:textId="77777777" w:rsidR="001A56C2" w:rsidRDefault="001A56C2" w:rsidP="001A56C2">
      <w:pPr>
        <w:pStyle w:val="Para2"/>
        <w:jc w:val="center"/>
      </w:pPr>
      <w:r w:rsidRPr="001A56C2">
        <w:t>.',-_/*+=:()%°$!?0123456789ABCDEFGHIJKLMNOPQRSTUVWXYZ</w:t>
      </w:r>
    </w:p>
    <w:p w14:paraId="7C088149" w14:textId="77777777" w:rsidR="001A56C2" w:rsidRDefault="001A56C2" w:rsidP="003D5C5F">
      <w:pPr>
        <w:pStyle w:val="Para2"/>
      </w:pPr>
    </w:p>
    <w:p w14:paraId="6D54C733" w14:textId="77777777" w:rsidR="001A56C2" w:rsidRDefault="001A56C2" w:rsidP="003D5C5F">
      <w:pPr>
        <w:pStyle w:val="Para2"/>
      </w:pPr>
      <w:r>
        <w:t xml:space="preserve">À cette liste s’ajoute l’espace qui enfaite est le tableau vide et un damier si le caractère voulu ne </w:t>
      </w:r>
      <w:r w:rsidR="00C960D2">
        <w:t>correspond</w:t>
      </w:r>
      <w:r>
        <w:t xml:space="preserve"> pas à la liste. Il est possible de mettre à jour cette « librairie » de caractère avec d’autre caractère mais </w:t>
      </w:r>
      <w:r w:rsidR="00B43964">
        <w:t>sans trop la modifier il faut que les caractère respectent les règle suivantes : ils doivent faire partie de la table ascii non-</w:t>
      </w:r>
      <w:r w:rsidR="00C960D2">
        <w:t>étendue</w:t>
      </w:r>
      <w:r w:rsidR="00B43964">
        <w:t xml:space="preserve">, ils ne doivent pas une </w:t>
      </w:r>
      <w:r w:rsidR="00C960D2">
        <w:t>foi</w:t>
      </w:r>
      <w:r w:rsidR="00B43964">
        <w:t xml:space="preserve"> converti prendre plus de place sur la matrice que 5x8 LEDs et </w:t>
      </w:r>
      <w:r w:rsidR="00C960D2">
        <w:t>ça</w:t>
      </w:r>
      <w:r w:rsidR="00B43964">
        <w:t xml:space="preserve"> ne peut pas être le caractère ‘\0’.</w:t>
      </w:r>
    </w:p>
    <w:p w14:paraId="686AEF21" w14:textId="77777777" w:rsidR="00770486" w:rsidRDefault="00770486" w:rsidP="003D5C5F">
      <w:pPr>
        <w:pStyle w:val="Para2"/>
      </w:pPr>
    </w:p>
    <w:p w14:paraId="6964ABB6" w14:textId="77777777" w:rsidR="005E40C4" w:rsidRPr="002B3A44" w:rsidRDefault="00770486" w:rsidP="002B3A44">
      <w:pPr>
        <w:pStyle w:val="Para2"/>
        <w:rPr>
          <w:color w:val="000000" w:themeColor="text1"/>
        </w:rPr>
      </w:pPr>
      <w:r>
        <w:t xml:space="preserve">Une fois la librairie de caractère faite il faut afficher s’est caractère sur les matrices, s’est ici que la fonction </w:t>
      </w:r>
      <w:r w:rsidR="007C69DA">
        <w:t>Text()</w:t>
      </w:r>
      <w:r>
        <w:rPr>
          <w:color w:val="000000" w:themeColor="text1"/>
        </w:rPr>
        <w:t xml:space="preserve"> entre en jeu. Cette fonction fonctionne de la manière suivante : Elle prend le premier caractère de la chaine qu’il lui a été passé en </w:t>
      </w:r>
      <w:r w:rsidR="00562D31">
        <w:rPr>
          <w:color w:val="000000" w:themeColor="text1"/>
        </w:rPr>
        <w:t>paramètre</w:t>
      </w:r>
      <w:r>
        <w:rPr>
          <w:color w:val="000000" w:themeColor="text1"/>
        </w:rPr>
        <w:t> et le convertit avec la fonction CaracLib() ; ensuite elle décale tous le tableau matixColor d’une colonne vers la gauche</w:t>
      </w:r>
      <w:r w:rsidR="005E40C4">
        <w:rPr>
          <w:color w:val="000000" w:themeColor="text1"/>
        </w:rPr>
        <w:t> ; puis elle met à jour la dernière colonne du tableau matrixColor avec la première colonne du tableau de conversion du caractère.</w:t>
      </w:r>
    </w:p>
    <w:p w14:paraId="561C6671" w14:textId="77777777" w:rsidR="007C69DA" w:rsidRDefault="007C69DA" w:rsidP="00770486">
      <w:pPr>
        <w:pStyle w:val="Para2"/>
        <w:rPr>
          <w:color w:val="92D050"/>
        </w:rPr>
      </w:pPr>
    </w:p>
    <w:p w14:paraId="1A92EA86" w14:textId="77777777" w:rsidR="007C69DA" w:rsidRDefault="007C69DA" w:rsidP="00770486">
      <w:pPr>
        <w:pStyle w:val="Para2"/>
        <w:rPr>
          <w:color w:val="92D050"/>
        </w:rPr>
      </w:pPr>
      <w:r>
        <w:rPr>
          <w:rFonts w:cs="Arial"/>
          <w:noProof/>
          <w:color w:val="000000"/>
          <w:sz w:val="22"/>
          <w:szCs w:val="22"/>
        </w:rPr>
        <w:drawing>
          <wp:inline distT="0" distB="0" distL="0" distR="0" wp14:anchorId="0024A67D" wp14:editId="1913BB04">
            <wp:extent cx="4875530" cy="4553585"/>
            <wp:effectExtent l="0" t="0" r="1270" b="0"/>
            <wp:docPr id="54" name="Image 54" descr="https://lh6.googleusercontent.com/p-ygom4jRiM6mtNCsx-hkfGMcQ9IFplh_Lp2PwFwr972crrrVyim7yy0oAxFPsNbTZTl-QaRoEd7I5Fz56WINVOZpA1Ts7OIPjH7g4dyzDKrAemKIvQHKmIc6Ld1_7o-IhSPBO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ygom4jRiM6mtNCsx-hkfGMcQ9IFplh_Lp2PwFwr972crrrVyim7yy0oAxFPsNbTZTl-QaRoEd7I5Fz56WINVOZpA1Ts7OIPjH7g4dyzDKrAemKIvQHKmIc6Ld1_7o-IhSPBOY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5530" cy="4553585"/>
                    </a:xfrm>
                    <a:prstGeom prst="rect">
                      <a:avLst/>
                    </a:prstGeom>
                    <a:noFill/>
                    <a:ln>
                      <a:noFill/>
                    </a:ln>
                  </pic:spPr>
                </pic:pic>
              </a:graphicData>
            </a:graphic>
          </wp:inline>
        </w:drawing>
      </w:r>
    </w:p>
    <w:p w14:paraId="113BD89F" w14:textId="77777777" w:rsidR="005E40C4" w:rsidRDefault="005E40C4" w:rsidP="00770486">
      <w:pPr>
        <w:pStyle w:val="Para2"/>
        <w:rPr>
          <w:color w:val="92D050"/>
        </w:rPr>
      </w:pPr>
    </w:p>
    <w:p w14:paraId="3FF1F93E" w14:textId="77777777" w:rsidR="003D5C5F" w:rsidRDefault="005E40C4" w:rsidP="00770486">
      <w:pPr>
        <w:pStyle w:val="Para2"/>
      </w:pPr>
      <w:r>
        <w:t xml:space="preserve">La fonction </w:t>
      </w:r>
      <w:r w:rsidR="00562D31">
        <w:t>va</w:t>
      </w:r>
      <w:r>
        <w:t xml:space="preserve"> également </w:t>
      </w:r>
      <w:r w:rsidR="00C960D2">
        <w:t>analyser</w:t>
      </w:r>
      <w:r>
        <w:t xml:space="preserve"> la taille du message et </w:t>
      </w:r>
      <w:r w:rsidR="000D7889">
        <w:t>s’il</w:t>
      </w:r>
      <w:r>
        <w:t xml:space="preserve"> est </w:t>
      </w:r>
      <w:r w:rsidR="00562D31">
        <w:t>suffisamment</w:t>
      </w:r>
      <w:r>
        <w:t xml:space="preserve"> petit pour </w:t>
      </w:r>
      <w:r w:rsidR="00C960D2">
        <w:t>être</w:t>
      </w:r>
      <w:r>
        <w:t xml:space="preserve"> afficher en entier sur les matrices il </w:t>
      </w:r>
      <w:r w:rsidR="000D7889">
        <w:t>tournera</w:t>
      </w:r>
      <w:r>
        <w:t xml:space="preserve"> à l’</w:t>
      </w:r>
      <w:r w:rsidR="00562D31">
        <w:t>infinie Contrairement</w:t>
      </w:r>
      <w:r w:rsidR="00AF46FB">
        <w:t xml:space="preserve"> à une phrase un mot </w:t>
      </w:r>
      <w:r w:rsidR="00562D31">
        <w:t>suffisamment</w:t>
      </w:r>
      <w:r w:rsidR="00AF46FB">
        <w:t xml:space="preserve"> court de mois de </w:t>
      </w:r>
      <w:r w:rsidR="00AF46FB">
        <w:rPr>
          <w:color w:val="92D050"/>
        </w:rPr>
        <w:t xml:space="preserve">X </w:t>
      </w:r>
      <w:r w:rsidR="00AF46FB">
        <w:t xml:space="preserve">caractère est lisible tout </w:t>
      </w:r>
      <w:r w:rsidR="00562D31">
        <w:t>autour</w:t>
      </w:r>
      <w:r w:rsidR="00AF46FB">
        <w:t xml:space="preserve"> du totem.</w:t>
      </w:r>
      <w:r>
        <w:t xml:space="preserve"> </w:t>
      </w:r>
      <w:r w:rsidR="00AF46FB">
        <w:t>S</w:t>
      </w:r>
      <w:r>
        <w:t xml:space="preserve">i le message est trop grand la première colonne s’allumeras en blanc pour marquer la différence entre le début du message et la fin car </w:t>
      </w:r>
      <w:r w:rsidR="00562D31">
        <w:t>là</w:t>
      </w:r>
      <w:r>
        <w:t xml:space="preserve"> </w:t>
      </w:r>
      <w:r w:rsidR="00C960D2">
        <w:t>où</w:t>
      </w:r>
      <w:r>
        <w:t xml:space="preserve"> le début et la fin du </w:t>
      </w:r>
      <w:r w:rsidR="00562D31">
        <w:t>message</w:t>
      </w:r>
      <w:r>
        <w:t xml:space="preserve"> se rencontre </w:t>
      </w:r>
      <w:r w:rsidR="00AF46FB">
        <w:t>s</w:t>
      </w:r>
      <w:r w:rsidR="007C69DA">
        <w:t>i-</w:t>
      </w:r>
      <w:r w:rsidR="00AF46FB">
        <w:t xml:space="preserve">il n’y </w:t>
      </w:r>
      <w:r w:rsidR="00562D31">
        <w:t>a</w:t>
      </w:r>
      <w:r w:rsidR="00AF46FB">
        <w:t xml:space="preserve"> pas d’indication les lettres donne l’impression de se mélanger et le résultat est très </w:t>
      </w:r>
      <w:r w:rsidR="00562D31">
        <w:t>perturbant</w:t>
      </w:r>
      <w:r w:rsidR="00AF46FB">
        <w:t>.</w:t>
      </w:r>
    </w:p>
    <w:p w14:paraId="40F3A32E" w14:textId="77777777" w:rsidR="007C69DA" w:rsidRDefault="007C69DA" w:rsidP="00770486">
      <w:pPr>
        <w:pStyle w:val="Para2"/>
      </w:pPr>
    </w:p>
    <w:p w14:paraId="5DC7E584" w14:textId="77777777" w:rsidR="007C69DA" w:rsidRDefault="007C69DA" w:rsidP="007C69DA">
      <w:pPr>
        <w:pStyle w:val="Para2"/>
      </w:pPr>
      <w:r>
        <w:lastRenderedPageBreak/>
        <w:t xml:space="preserve">La fonction Text() a besoin en entré d’une chaine de caractère contenant à la fin le caractère ‘\0’ sinon la fonction ne sait pas </w:t>
      </w:r>
      <w:r w:rsidR="00562D31">
        <w:t>où</w:t>
      </w:r>
      <w:r>
        <w:t xml:space="preserve"> se trouve la fin du message et il risque d’y avoir des overflow avec les index de tableau.</w:t>
      </w:r>
    </w:p>
    <w:p w14:paraId="58BCCF92" w14:textId="77777777" w:rsidR="002F4BEB" w:rsidRDefault="002F4BEB" w:rsidP="007C69DA">
      <w:pPr>
        <w:pStyle w:val="Para2"/>
      </w:pPr>
    </w:p>
    <w:p w14:paraId="5E73ECFA" w14:textId="77777777" w:rsidR="002F4BEB" w:rsidRDefault="002F4BEB" w:rsidP="002F4BEB">
      <w:pPr>
        <w:pStyle w:val="Titre2"/>
      </w:pPr>
      <w:bookmarkStart w:id="75" w:name="_Toc150984846"/>
      <w:r>
        <w:t>Autres fonctions</w:t>
      </w:r>
      <w:bookmarkEnd w:id="75"/>
    </w:p>
    <w:p w14:paraId="205723F7" w14:textId="77777777" w:rsidR="002F4BEB" w:rsidRDefault="002F4BEB" w:rsidP="002F4BEB">
      <w:pPr>
        <w:pStyle w:val="Para2"/>
      </w:pPr>
    </w:p>
    <w:p w14:paraId="4A0B78D9" w14:textId="77777777" w:rsidR="002F4BEB" w:rsidRDefault="002F4BEB" w:rsidP="002F4BEB">
      <w:pPr>
        <w:pStyle w:val="Para2"/>
      </w:pPr>
      <w:r>
        <w:t xml:space="preserve">Mon code est composé d’autres fonction un peu plus secondaire que je vais un </w:t>
      </w:r>
      <w:r w:rsidR="00562D31">
        <w:t>peu</w:t>
      </w:r>
      <w:r>
        <w:t xml:space="preserve"> moins détailler que les précédentes mais s’est quand même intéressent de s’arrêter dessus.</w:t>
      </w:r>
    </w:p>
    <w:p w14:paraId="3527E690" w14:textId="77777777" w:rsidR="002F4BEB" w:rsidRDefault="002F4BEB" w:rsidP="002F4BEB">
      <w:pPr>
        <w:pStyle w:val="Para2"/>
      </w:pPr>
    </w:p>
    <w:p w14:paraId="56C4F1F6" w14:textId="77777777" w:rsidR="00EB710C" w:rsidRDefault="002F4BEB" w:rsidP="002F4BEB">
      <w:pPr>
        <w:pStyle w:val="Para2"/>
      </w:pPr>
      <w:r>
        <w:t xml:space="preserve">Dans le fichier Anim.c en plus de la fonction Text() j’ai </w:t>
      </w:r>
      <w:r w:rsidR="00562D31">
        <w:t>fait</w:t>
      </w:r>
      <w:r>
        <w:t xml:space="preserve"> une fonction Nyan() et une fonction Battery(). Les deux fonctions </w:t>
      </w:r>
      <w:r w:rsidR="00C960D2">
        <w:t>marchent</w:t>
      </w:r>
      <w:r>
        <w:t xml:space="preserve"> de manière assez similaire</w:t>
      </w:r>
      <w:r w:rsidR="00EB710C">
        <w:t>.</w:t>
      </w:r>
    </w:p>
    <w:p w14:paraId="5C83476D" w14:textId="77777777" w:rsidR="00EB710C" w:rsidRDefault="00EB710C" w:rsidP="002F4BEB">
      <w:pPr>
        <w:pStyle w:val="Para2"/>
      </w:pPr>
    </w:p>
    <w:p w14:paraId="3358115E" w14:textId="77777777" w:rsidR="002F4BEB" w:rsidRPr="002F4BEB" w:rsidRDefault="00EB710C" w:rsidP="002F4BEB">
      <w:pPr>
        <w:pStyle w:val="Para2"/>
      </w:pPr>
      <w:r>
        <w:t>L</w:t>
      </w:r>
      <w:r w:rsidR="002F4BEB">
        <w:t xml:space="preserve">a première, Nyan(), est une animation de la </w:t>
      </w:r>
      <w:r w:rsidR="00C960D2">
        <w:t>célèbre</w:t>
      </w:r>
      <w:r w:rsidR="002F4BEB">
        <w:t xml:space="preserve"> vidéo Nyancat, je l’ai</w:t>
      </w:r>
      <w:r>
        <w:t xml:space="preserve"> principalement</w:t>
      </w:r>
      <w:r w:rsidR="002F4BEB">
        <w:t xml:space="preserve"> réalisé pour faire une sorte de démonstration de </w:t>
      </w:r>
      <w:r w:rsidR="00C960D2">
        <w:t>ce</w:t>
      </w:r>
      <w:r w:rsidR="002F4BEB">
        <w:t xml:space="preserve"> que l’on peut faire avec les matrices</w:t>
      </w:r>
      <w:r>
        <w:t>. En plus de la fonction Nyan() je voulais implémenter une fonction PacMan() mais le manque de temps m’en a empêch</w:t>
      </w:r>
      <w:r w:rsidR="00C960D2">
        <w:t>é</w:t>
      </w:r>
      <w:r>
        <w:t>.</w:t>
      </w:r>
    </w:p>
    <w:p w14:paraId="549F04C9" w14:textId="77777777" w:rsidR="007C69DA" w:rsidRDefault="007C69DA" w:rsidP="007C69DA">
      <w:pPr>
        <w:pStyle w:val="Para2"/>
      </w:pPr>
    </w:p>
    <w:p w14:paraId="7387715A" w14:textId="77777777" w:rsidR="00EB710C" w:rsidRDefault="00EB710C" w:rsidP="007C69DA">
      <w:pPr>
        <w:pStyle w:val="Para2"/>
      </w:pPr>
      <w:r>
        <w:t xml:space="preserve">La fonction Battery() elle affiche des batterie toute autour du totem qui vont afficher le niveau de l’alimentation. Cette fonction est surtout </w:t>
      </w:r>
      <w:r w:rsidR="00C960D2">
        <w:t>là</w:t>
      </w:r>
      <w:r>
        <w:t xml:space="preserve"> pour </w:t>
      </w:r>
      <w:r w:rsidR="00C960D2">
        <w:t>montrer</w:t>
      </w:r>
      <w:r>
        <w:t xml:space="preserve"> que la </w:t>
      </w:r>
      <w:r w:rsidR="00C960D2">
        <w:t>lecture</w:t>
      </w:r>
      <w:r>
        <w:t xml:space="preserve"> de la tension fonctionne il manque toute la calibration, pour l’instant les batteries afficher son plein si la </w:t>
      </w:r>
      <w:r w:rsidR="00C960D2">
        <w:t>tension</w:t>
      </w:r>
      <w:r>
        <w:t xml:space="preserve"> vaut 14V et diminue de </w:t>
      </w:r>
      <w:r w:rsidR="00C960D2">
        <w:t>manière</w:t>
      </w:r>
      <w:r>
        <w:t xml:space="preserve"> linéaire jusqu’à 10V pour afficher des batteries vides.</w:t>
      </w:r>
    </w:p>
    <w:p w14:paraId="2E147DD6" w14:textId="77777777" w:rsidR="00EB710C" w:rsidRDefault="00EB710C" w:rsidP="007C69DA">
      <w:pPr>
        <w:pStyle w:val="Para2"/>
      </w:pPr>
    </w:p>
    <w:p w14:paraId="632C4332" w14:textId="77777777" w:rsidR="00EB710C" w:rsidRDefault="00EB710C" w:rsidP="007C69DA">
      <w:pPr>
        <w:pStyle w:val="Para2"/>
      </w:pPr>
      <w:r>
        <w:t xml:space="preserve">J’ai </w:t>
      </w:r>
      <w:r w:rsidR="00C960D2">
        <w:t>réalisé</w:t>
      </w:r>
      <w:r>
        <w:t xml:space="preserve"> une autre fonction qui a besoin de réglage </w:t>
      </w:r>
      <w:r w:rsidR="00C960D2">
        <w:t>c’est</w:t>
      </w:r>
      <w:r>
        <w:t xml:space="preserve"> la fonction AutoBrightness() qui comme </w:t>
      </w:r>
      <w:r w:rsidR="00C960D2">
        <w:t>son</w:t>
      </w:r>
      <w:r>
        <w:t xml:space="preserve"> nom l’indique règle la luminosité des matrices en fonction de la lumière ambiante, cette fonction marche </w:t>
      </w:r>
      <w:r w:rsidR="00C960D2">
        <w:t>étonnamment</w:t>
      </w:r>
      <w:r>
        <w:t xml:space="preserve"> bien mais elle a besoin d’être calibrer. Il faudra </w:t>
      </w:r>
      <w:r w:rsidR="00C960D2">
        <w:t>peut-être</w:t>
      </w:r>
      <w:r>
        <w:t xml:space="preserve"> même </w:t>
      </w:r>
      <w:r w:rsidR="007A4D24">
        <w:t xml:space="preserve">changer la résistance R11 sur le PCB pour modifier la </w:t>
      </w:r>
      <w:r w:rsidR="00C960D2">
        <w:t>sensibilité</w:t>
      </w:r>
      <w:r w:rsidR="007A4D24">
        <w:t xml:space="preserve"> du capteur.</w:t>
      </w:r>
    </w:p>
    <w:p w14:paraId="341AC7CE" w14:textId="77777777" w:rsidR="007A4D24" w:rsidRDefault="007A4D24" w:rsidP="007C69DA">
      <w:pPr>
        <w:pStyle w:val="Para2"/>
      </w:pPr>
    </w:p>
    <w:p w14:paraId="0270003B" w14:textId="77777777" w:rsidR="007A4D24" w:rsidRDefault="007A4D24" w:rsidP="007C69DA">
      <w:pPr>
        <w:pStyle w:val="Para2"/>
      </w:pPr>
      <w:r>
        <w:t xml:space="preserve">Les fonction d’initialisation et de lecture des ADCs </w:t>
      </w:r>
      <w:r w:rsidR="00C960D2">
        <w:t>ont</w:t>
      </w:r>
      <w:r>
        <w:t xml:space="preserve"> été copier des anciens TP et exercice réaliser autour des ADCs. Presque aucune modifications n’a été requise.</w:t>
      </w:r>
    </w:p>
    <w:p w14:paraId="1DC59B79" w14:textId="77777777" w:rsidR="007A4D24" w:rsidRDefault="007A4D24" w:rsidP="007C69DA">
      <w:pPr>
        <w:pStyle w:val="Para2"/>
      </w:pPr>
    </w:p>
    <w:p w14:paraId="40EA21BD" w14:textId="77777777" w:rsidR="007A4D24" w:rsidRDefault="007A4D24" w:rsidP="007C69DA">
      <w:pPr>
        <w:pStyle w:val="Para2"/>
      </w:pPr>
      <w:r>
        <w:t xml:space="preserve">Les </w:t>
      </w:r>
      <w:r w:rsidR="00C960D2">
        <w:t>dernières</w:t>
      </w:r>
      <w:r>
        <w:t xml:space="preserve"> fonctions sont des fonction</w:t>
      </w:r>
      <w:r w:rsidR="00C960D2">
        <w:t>s</w:t>
      </w:r>
      <w:r>
        <w:t xml:space="preserve"> </w:t>
      </w:r>
      <w:r w:rsidR="00C960D2">
        <w:t>plutôt</w:t>
      </w:r>
      <w:r>
        <w:t xml:space="preserve"> utilitaire comme la fonction FullColor() qui permet de mettre la même couleur dans tous le tableau matri</w:t>
      </w:r>
      <w:r w:rsidR="00C960D2">
        <w:t>x</w:t>
      </w:r>
      <w:r>
        <w:t xml:space="preserve">Color. Cette fonction est </w:t>
      </w:r>
      <w:r w:rsidR="00C960D2">
        <w:t>utilisée</w:t>
      </w:r>
      <w:r>
        <w:t xml:space="preserve"> principalement pour remettre tous le tableau dans un état LEDs éteinte. La fonction RainbowPick() elle est une fonction qui permet de return une couleur, au format colorStruct</w:t>
      </w:r>
      <w:r w:rsidR="00C94BC8">
        <w:t>, faisant partie du spectre de l’</w:t>
      </w:r>
      <w:r w:rsidR="00C960D2">
        <w:t>arc-en-ciel</w:t>
      </w:r>
      <w:r w:rsidR="00C94BC8">
        <w:t xml:space="preserve">. Cette fonction est très utile pour faire une boucle couvrant toutes les couleurs ou choisir une couleur en étant </w:t>
      </w:r>
      <w:r w:rsidR="00C960D2">
        <w:t>sûr</w:t>
      </w:r>
      <w:r w:rsidR="00C94BC8">
        <w:t xml:space="preserve"> qu’elle soit </w:t>
      </w:r>
      <w:r w:rsidR="000D7889">
        <w:t>jolie</w:t>
      </w:r>
      <w:r w:rsidR="00C94BC8">
        <w:t xml:space="preserve"> et à la même luminosité.</w:t>
      </w:r>
    </w:p>
    <w:p w14:paraId="711D23A7" w14:textId="77777777" w:rsidR="00C94BC8" w:rsidRDefault="00C94BC8" w:rsidP="007C69DA">
      <w:pPr>
        <w:pStyle w:val="Para2"/>
      </w:pPr>
    </w:p>
    <w:p w14:paraId="05EDAF43" w14:textId="77777777" w:rsidR="007C69DA" w:rsidRDefault="007C69DA" w:rsidP="007C69DA">
      <w:pPr>
        <w:pStyle w:val="Titre2"/>
      </w:pPr>
      <w:bookmarkStart w:id="76" w:name="_Toc150984847"/>
      <w:r>
        <w:t>Problème et module wifi</w:t>
      </w:r>
      <w:bookmarkEnd w:id="76"/>
    </w:p>
    <w:p w14:paraId="0A695EE8" w14:textId="77777777" w:rsidR="007C69DA" w:rsidRDefault="007C69DA" w:rsidP="007C69DA">
      <w:pPr>
        <w:pStyle w:val="Para2"/>
      </w:pPr>
    </w:p>
    <w:p w14:paraId="076A9B4A" w14:textId="77777777" w:rsidR="007C69DA" w:rsidRDefault="007C69DA" w:rsidP="007C69DA">
      <w:pPr>
        <w:pStyle w:val="Para2"/>
      </w:pPr>
      <w:r>
        <w:t xml:space="preserve">En réalisant ce programme j’ai </w:t>
      </w:r>
      <w:r w:rsidR="00C960D2">
        <w:t>rencontré</w:t>
      </w:r>
      <w:r>
        <w:t xml:space="preserve"> plusieurs problème, certains relativement classi</w:t>
      </w:r>
      <w:r w:rsidR="005F41D6">
        <w:t>que comme des oubli d’initialisation de variable etc</w:t>
      </w:r>
      <w:r>
        <w:t>.</w:t>
      </w:r>
      <w:r w:rsidR="005F41D6">
        <w:t xml:space="preserve"> et d’autre plus </w:t>
      </w:r>
      <w:r w:rsidR="00C960D2">
        <w:t>embêtent</w:t>
      </w:r>
      <w:r w:rsidR="005F41D6">
        <w:t xml:space="preserve"> et qui </w:t>
      </w:r>
      <w:r w:rsidR="00C960D2">
        <w:t>mérite</w:t>
      </w:r>
      <w:r w:rsidR="005F41D6">
        <w:t xml:space="preserve"> qu’on si attarde.</w:t>
      </w:r>
      <w:r>
        <w:t xml:space="preserve"> Le </w:t>
      </w:r>
      <w:r w:rsidR="00C960D2">
        <w:t>premier</w:t>
      </w:r>
      <w:r>
        <w:t xml:space="preserve"> </w:t>
      </w:r>
      <w:r w:rsidR="000D7889">
        <w:t>était</w:t>
      </w:r>
      <w:r>
        <w:t xml:space="preserve"> celui concernant la communication des LEDs</w:t>
      </w:r>
      <w:r w:rsidR="005F41D6">
        <w:t xml:space="preserve"> et le SPI que j’ai déjà </w:t>
      </w:r>
      <w:r w:rsidR="000D7889">
        <w:t>détaillé</w:t>
      </w:r>
      <w:r w:rsidR="005F41D6">
        <w:t xml:space="preserve"> en dessus. Le </w:t>
      </w:r>
      <w:r w:rsidR="00C960D2">
        <w:t>deuxième</w:t>
      </w:r>
      <w:r w:rsidR="005F41D6">
        <w:t xml:space="preserve"> gros problème que j’ai </w:t>
      </w:r>
      <w:r w:rsidR="00C960D2">
        <w:t>rencontré</w:t>
      </w:r>
      <w:r w:rsidR="005F41D6">
        <w:t xml:space="preserve"> lui concerne l’écriture des message sur la matrice. Pendant l’</w:t>
      </w:r>
      <w:r w:rsidR="00C960D2">
        <w:t>implémentation</w:t>
      </w:r>
      <w:r w:rsidR="005F41D6">
        <w:t xml:space="preserve"> de la fonction Text() j’ai fait une erreur qui faisait que l’index du tableau matrixColor réalisait une formule pouvant </w:t>
      </w:r>
      <w:r w:rsidR="00C960D2">
        <w:t>donner</w:t>
      </w:r>
      <w:r w:rsidR="005F41D6">
        <w:t xml:space="preserve"> un résultat négatif. </w:t>
      </w:r>
      <w:r w:rsidR="00C960D2">
        <w:t>Voilà</w:t>
      </w:r>
      <w:r w:rsidR="005F41D6">
        <w:t xml:space="preserve"> à quoi ressemblais le problème en simplifier dans le code :</w:t>
      </w:r>
    </w:p>
    <w:p w14:paraId="1FD4116B" w14:textId="77777777" w:rsidR="005F41D6" w:rsidRPr="007C69DA" w:rsidRDefault="005F41D6" w:rsidP="007C69DA">
      <w:pPr>
        <w:pStyle w:val="Para2"/>
      </w:pPr>
    </w:p>
    <w:p w14:paraId="25ACFDCE" w14:textId="77777777" w:rsidR="007C69DA" w:rsidRDefault="005F41D6" w:rsidP="00770486">
      <w:pPr>
        <w:pStyle w:val="Para2"/>
        <w:rPr>
          <w:color w:val="000000" w:themeColor="text1"/>
        </w:rPr>
      </w:pPr>
      <w:r>
        <w:rPr>
          <w:rFonts w:cs="Arial"/>
          <w:noProof/>
          <w:color w:val="000000"/>
          <w:sz w:val="22"/>
          <w:szCs w:val="22"/>
        </w:rPr>
        <w:drawing>
          <wp:inline distT="0" distB="0" distL="0" distR="0" wp14:anchorId="24FA4560" wp14:editId="30442935">
            <wp:extent cx="2533015" cy="676275"/>
            <wp:effectExtent l="0" t="0" r="635" b="9525"/>
            <wp:docPr id="55" name="Image 55" descr="https://lh4.googleusercontent.com/EWN7N-L1ebxhR7w7LuZU34l6VuXbz4rOMrH_usbGPvv7A7ZCTBhkabhdAfiDIVcgEujsywF4ouO-5eZCpr2A8TDSwl1BaFTZLtFzs97SfCuZfvxk5FI5bOz3Ecy-UACjNDrEW8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EWN7N-L1ebxhR7w7LuZU34l6VuXbz4rOMrH_usbGPvv7A7ZCTBhkabhdAfiDIVcgEujsywF4ouO-5eZCpr2A8TDSwl1BaFTZLtFzs97SfCuZfvxk5FI5bOz3Ecy-UACjNDrEW8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3015" cy="676275"/>
                    </a:xfrm>
                    <a:prstGeom prst="rect">
                      <a:avLst/>
                    </a:prstGeom>
                    <a:noFill/>
                    <a:ln>
                      <a:noFill/>
                    </a:ln>
                  </pic:spPr>
                </pic:pic>
              </a:graphicData>
            </a:graphic>
          </wp:inline>
        </w:drawing>
      </w:r>
    </w:p>
    <w:p w14:paraId="789189B2" w14:textId="77777777" w:rsidR="005F41D6" w:rsidRDefault="005F41D6" w:rsidP="00770486">
      <w:pPr>
        <w:pStyle w:val="Para2"/>
        <w:rPr>
          <w:color w:val="000000" w:themeColor="text1"/>
        </w:rPr>
      </w:pPr>
    </w:p>
    <w:p w14:paraId="025C64E8" w14:textId="77777777" w:rsidR="005F41D6" w:rsidRDefault="00274941" w:rsidP="00770486">
      <w:pPr>
        <w:pStyle w:val="Para2"/>
        <w:rPr>
          <w:color w:val="000000" w:themeColor="text1"/>
        </w:rPr>
      </w:pPr>
      <w:r>
        <w:rPr>
          <w:color w:val="000000" w:themeColor="text1"/>
        </w:rPr>
        <w:t xml:space="preserve">L’ennui s’est que MplabX compilait le code sans erreur est l’écrivait dans la mémoire mais il ne </w:t>
      </w:r>
      <w:r w:rsidR="00C960D2">
        <w:rPr>
          <w:color w:val="000000" w:themeColor="text1"/>
        </w:rPr>
        <w:t>fonctionnait</w:t>
      </w:r>
      <w:r>
        <w:rPr>
          <w:color w:val="000000" w:themeColor="text1"/>
        </w:rPr>
        <w:t xml:space="preserve"> pas </w:t>
      </w:r>
      <w:r w:rsidR="000D7889">
        <w:rPr>
          <w:color w:val="000000" w:themeColor="text1"/>
        </w:rPr>
        <w:t>du tout</w:t>
      </w:r>
      <w:r>
        <w:rPr>
          <w:color w:val="000000" w:themeColor="text1"/>
        </w:rPr>
        <w:t xml:space="preserve">. En plus de compiler sans erreur en mode debug le code ne </w:t>
      </w:r>
      <w:r w:rsidR="00C960D2">
        <w:rPr>
          <w:color w:val="000000" w:themeColor="text1"/>
        </w:rPr>
        <w:t>plantais</w:t>
      </w:r>
      <w:r>
        <w:rPr>
          <w:color w:val="000000" w:themeColor="text1"/>
        </w:rPr>
        <w:t xml:space="preserve"> que plus tard à un endroit qui n’avait aucun problème. J’ai assez vite </w:t>
      </w:r>
      <w:r w:rsidR="00C960D2">
        <w:rPr>
          <w:color w:val="000000" w:themeColor="text1"/>
        </w:rPr>
        <w:t>remarqué</w:t>
      </w:r>
      <w:r>
        <w:rPr>
          <w:color w:val="000000" w:themeColor="text1"/>
        </w:rPr>
        <w:t xml:space="preserve"> que certaine variable qui ne devait pas être modifié </w:t>
      </w:r>
      <w:r w:rsidR="00C960D2">
        <w:rPr>
          <w:color w:val="000000" w:themeColor="text1"/>
        </w:rPr>
        <w:t>prenait</w:t>
      </w:r>
      <w:r>
        <w:rPr>
          <w:color w:val="000000" w:themeColor="text1"/>
        </w:rPr>
        <w:t xml:space="preserve"> de valeurs absolument absurde pour mon code. Et j’ai fini par remarquer qu’un tableau avait parfois un index négatif mais </w:t>
      </w:r>
      <w:r w:rsidR="00C960D2">
        <w:rPr>
          <w:color w:val="000000" w:themeColor="text1"/>
        </w:rPr>
        <w:t>qu’au</w:t>
      </w:r>
      <w:r>
        <w:rPr>
          <w:color w:val="000000" w:themeColor="text1"/>
        </w:rPr>
        <w:t xml:space="preserve"> lieux de planter écrivais la valeur que je voulais lui </w:t>
      </w:r>
      <w:r w:rsidR="000D7889">
        <w:rPr>
          <w:color w:val="000000" w:themeColor="text1"/>
        </w:rPr>
        <w:t>attribuer</w:t>
      </w:r>
      <w:r>
        <w:rPr>
          <w:color w:val="000000" w:themeColor="text1"/>
        </w:rPr>
        <w:t xml:space="preserve"> à l’adresse de la case en considérant l’index comme non signé et les adresses en question été par hasard celle d’autre variable qui elle</w:t>
      </w:r>
      <w:r w:rsidR="00C960D2">
        <w:rPr>
          <w:color w:val="000000" w:themeColor="text1"/>
        </w:rPr>
        <w:t>s,</w:t>
      </w:r>
      <w:r>
        <w:rPr>
          <w:color w:val="000000" w:themeColor="text1"/>
        </w:rPr>
        <w:t xml:space="preserve"> </w:t>
      </w:r>
      <w:r w:rsidR="00C960D2">
        <w:rPr>
          <w:color w:val="000000" w:themeColor="text1"/>
        </w:rPr>
        <w:t>ont</w:t>
      </w:r>
      <w:r>
        <w:rPr>
          <w:color w:val="000000" w:themeColor="text1"/>
        </w:rPr>
        <w:t xml:space="preserve"> causé des problème juste en dessous car elle n’était pas </w:t>
      </w:r>
      <w:r w:rsidR="000D7889">
        <w:rPr>
          <w:color w:val="000000" w:themeColor="text1"/>
        </w:rPr>
        <w:t>réassignée</w:t>
      </w:r>
      <w:r>
        <w:rPr>
          <w:color w:val="000000" w:themeColor="text1"/>
        </w:rPr>
        <w:t xml:space="preserve">. Bien que </w:t>
      </w:r>
      <w:r w:rsidR="00C960D2">
        <w:rPr>
          <w:color w:val="000000" w:themeColor="text1"/>
        </w:rPr>
        <w:t>ce</w:t>
      </w:r>
      <w:r>
        <w:rPr>
          <w:color w:val="000000" w:themeColor="text1"/>
        </w:rPr>
        <w:t xml:space="preserve"> problème </w:t>
      </w:r>
      <w:r w:rsidR="000D7889">
        <w:rPr>
          <w:color w:val="000000" w:themeColor="text1"/>
        </w:rPr>
        <w:t>m’ait</w:t>
      </w:r>
      <w:r>
        <w:rPr>
          <w:color w:val="000000" w:themeColor="text1"/>
        </w:rPr>
        <w:t xml:space="preserve"> fait perdre deux jours j’ai eu de la chance car les variable </w:t>
      </w:r>
      <w:r>
        <w:rPr>
          <w:color w:val="000000" w:themeColor="text1"/>
        </w:rPr>
        <w:lastRenderedPageBreak/>
        <w:t xml:space="preserve">modifier aurait </w:t>
      </w:r>
      <w:r w:rsidR="00C960D2">
        <w:rPr>
          <w:color w:val="000000" w:themeColor="text1"/>
        </w:rPr>
        <w:t>pu</w:t>
      </w:r>
      <w:r>
        <w:rPr>
          <w:color w:val="000000" w:themeColor="text1"/>
        </w:rPr>
        <w:t xml:space="preserve"> </w:t>
      </w:r>
      <w:r w:rsidR="00E704DD">
        <w:rPr>
          <w:color w:val="000000" w:themeColor="text1"/>
        </w:rPr>
        <w:t xml:space="preserve">être utile bien plus loin dans le code rendant la détection du </w:t>
      </w:r>
      <w:r w:rsidR="00C960D2">
        <w:rPr>
          <w:color w:val="000000" w:themeColor="text1"/>
        </w:rPr>
        <w:t>problème</w:t>
      </w:r>
      <w:r w:rsidR="00E704DD">
        <w:rPr>
          <w:color w:val="000000" w:themeColor="text1"/>
        </w:rPr>
        <w:t xml:space="preserve"> encore plus compliquer.</w:t>
      </w:r>
    </w:p>
    <w:p w14:paraId="2D97D9D8" w14:textId="77777777" w:rsidR="00E704DD" w:rsidRDefault="00E704DD" w:rsidP="00770486">
      <w:pPr>
        <w:pStyle w:val="Para2"/>
        <w:rPr>
          <w:color w:val="000000" w:themeColor="text1"/>
        </w:rPr>
      </w:pPr>
    </w:p>
    <w:p w14:paraId="358D0AD7" w14:textId="77777777" w:rsidR="00E704DD" w:rsidRDefault="00C94BC8" w:rsidP="00770486">
      <w:pPr>
        <w:pStyle w:val="Para2"/>
      </w:pPr>
      <w:r>
        <w:rPr>
          <w:color w:val="000000" w:themeColor="text1"/>
        </w:rPr>
        <w:t xml:space="preserve">Concernant le module wifi qui était </w:t>
      </w:r>
      <w:r w:rsidR="002D363D">
        <w:rPr>
          <w:color w:val="000000" w:themeColor="text1"/>
        </w:rPr>
        <w:t xml:space="preserve">une grosse partie du cahier des charges, </w:t>
      </w:r>
      <w:r>
        <w:rPr>
          <w:color w:val="000000" w:themeColor="text1"/>
        </w:rPr>
        <w:t xml:space="preserve">j’ai essayé sans succès à le faire </w:t>
      </w:r>
      <w:r w:rsidR="00C960D2">
        <w:rPr>
          <w:color w:val="000000" w:themeColor="text1"/>
        </w:rPr>
        <w:t>fonctionner</w:t>
      </w:r>
      <w:r>
        <w:rPr>
          <w:color w:val="000000" w:themeColor="text1"/>
        </w:rPr>
        <w:t xml:space="preserve">, d’un point de vue hardware toute à l’air correcte s’est du </w:t>
      </w:r>
      <w:r w:rsidR="00C960D2">
        <w:rPr>
          <w:color w:val="000000" w:themeColor="text1"/>
        </w:rPr>
        <w:t>côté</w:t>
      </w:r>
      <w:r>
        <w:rPr>
          <w:color w:val="000000" w:themeColor="text1"/>
        </w:rPr>
        <w:t xml:space="preserve"> software qu’il y </w:t>
      </w:r>
      <w:r w:rsidR="00C960D2">
        <w:rPr>
          <w:color w:val="000000" w:themeColor="text1"/>
        </w:rPr>
        <w:t>a</w:t>
      </w:r>
      <w:r>
        <w:rPr>
          <w:color w:val="000000" w:themeColor="text1"/>
        </w:rPr>
        <w:t xml:space="preserve"> des problèmes. Pour commencer si j’ai choisi le module ATWILC1000 s’est parce que monsieur Castoldi ma </w:t>
      </w:r>
      <w:r w:rsidR="00C960D2">
        <w:rPr>
          <w:color w:val="000000" w:themeColor="text1"/>
        </w:rPr>
        <w:t>conseiller</w:t>
      </w:r>
      <w:r>
        <w:rPr>
          <w:color w:val="000000" w:themeColor="text1"/>
        </w:rPr>
        <w:t xml:space="preserve"> d’utiliser le module </w:t>
      </w:r>
      <w:r>
        <w:t xml:space="preserve">MRF24Wn0MA seulement sur le site de Microchip il conseil de prendre le module ATWILC1000 car l’autre est devenus </w:t>
      </w:r>
      <w:r w:rsidR="00C960D2">
        <w:t>obsolète</w:t>
      </w:r>
      <w:r>
        <w:t xml:space="preserve">. En faisant des recherches j’ai </w:t>
      </w:r>
      <w:r w:rsidR="00C960D2">
        <w:t>remarqué</w:t>
      </w:r>
      <w:r>
        <w:t xml:space="preserve"> que </w:t>
      </w:r>
      <w:r w:rsidR="00C960D2">
        <w:t>M</w:t>
      </w:r>
      <w:r w:rsidR="00F849A2">
        <w:t xml:space="preserve">icrochip fournissait un exemple spécifique pour le ATWILC1000 ce qui aurait </w:t>
      </w:r>
      <w:r w:rsidR="000D7889">
        <w:t>dû</w:t>
      </w:r>
      <w:r w:rsidR="00F849A2">
        <w:t xml:space="preserve"> rendre l’utilisation du module très similaire au </w:t>
      </w:r>
      <w:r w:rsidR="000D7889">
        <w:t>dernier</w:t>
      </w:r>
      <w:r w:rsidR="00F849A2">
        <w:t xml:space="preserve"> TP de MINF sur la communication </w:t>
      </w:r>
      <w:r w:rsidR="000D7889">
        <w:t>Ethernet</w:t>
      </w:r>
      <w:r w:rsidR="00F849A2">
        <w:t>.</w:t>
      </w:r>
    </w:p>
    <w:p w14:paraId="7EE59CA3" w14:textId="77777777" w:rsidR="00F849A2" w:rsidRDefault="00F849A2" w:rsidP="00770486">
      <w:pPr>
        <w:pStyle w:val="Para2"/>
      </w:pPr>
    </w:p>
    <w:p w14:paraId="49B724CE" w14:textId="77777777" w:rsidR="003D5C5F" w:rsidRDefault="00F849A2" w:rsidP="003D5C5F">
      <w:pPr>
        <w:pStyle w:val="Para2"/>
      </w:pPr>
      <w:r>
        <w:t xml:space="preserve">Dans un premier temps j’ai essayé d’adapter l’exemple à mon projet. J’ai très vite </w:t>
      </w:r>
      <w:r w:rsidR="000D7889">
        <w:t>remarqué</w:t>
      </w:r>
      <w:r>
        <w:t xml:space="preserve"> que le code était grandement basé sur FreeRTOS après avoir analyser le code j’ai </w:t>
      </w:r>
      <w:r w:rsidR="000D7889">
        <w:t>demandé</w:t>
      </w:r>
      <w:r>
        <w:t xml:space="preserve"> de l’aide à monsieur Bovey qui en analysant le code à pus me </w:t>
      </w:r>
      <w:r w:rsidR="000D7889">
        <w:t>renseigner</w:t>
      </w:r>
      <w:r>
        <w:t xml:space="preserve"> sur le </w:t>
      </w:r>
      <w:r w:rsidR="000D7889">
        <w:t>fonctionnement</w:t>
      </w:r>
      <w:r>
        <w:t xml:space="preserve"> de l’exemple. Tout d’abord l’exemple est prévu pour fonctionner avec une carte de développement faite par Microchip </w:t>
      </w:r>
      <w:r w:rsidR="000D7889">
        <w:t>grâce</w:t>
      </w:r>
      <w:r>
        <w:t xml:space="preserve"> à l’</w:t>
      </w:r>
      <w:r w:rsidR="000D7889">
        <w:t>laquelle</w:t>
      </w:r>
      <w:r>
        <w:t xml:space="preserve"> le module est programmer par Uart.</w:t>
      </w:r>
    </w:p>
    <w:p w14:paraId="120BDBF7" w14:textId="77777777" w:rsidR="00F849A2" w:rsidRDefault="00F849A2" w:rsidP="003D5C5F">
      <w:pPr>
        <w:pStyle w:val="Para2"/>
      </w:pPr>
    </w:p>
    <w:p w14:paraId="6C024022" w14:textId="77777777" w:rsidR="00F849A2" w:rsidRDefault="00F849A2" w:rsidP="003D5C5F">
      <w:pPr>
        <w:pStyle w:val="Para2"/>
      </w:pPr>
      <w:r>
        <w:t xml:space="preserve">C’est ici qu’est la première </w:t>
      </w:r>
      <w:r w:rsidR="000D7889">
        <w:t>difficulté</w:t>
      </w:r>
      <w:r w:rsidR="00D01229">
        <w:t xml:space="preserve">, il faut trouver les commande SPI pour programmer le module que je n’ai pas réussi à trouver. C’est à ce stade </w:t>
      </w:r>
      <w:r w:rsidR="00761551">
        <w:t>que j’ai abandonné faute de temps.</w:t>
      </w:r>
    </w:p>
    <w:p w14:paraId="2D635B67" w14:textId="77777777" w:rsidR="00761551" w:rsidRDefault="00761551" w:rsidP="003D5C5F">
      <w:pPr>
        <w:pStyle w:val="Para2"/>
      </w:pPr>
    </w:p>
    <w:p w14:paraId="57B64C6B" w14:textId="77777777" w:rsidR="002D363D" w:rsidRDefault="00761551" w:rsidP="003D5C5F">
      <w:pPr>
        <w:pStyle w:val="Para2"/>
      </w:pPr>
      <w:r>
        <w:t xml:space="preserve">Pendant mes recherche j’ai </w:t>
      </w:r>
      <w:r w:rsidR="002D363D">
        <w:t xml:space="preserve">eu pas mal de peine à trouver des gens ayant fait un projet </w:t>
      </w:r>
      <w:r w:rsidR="000D7889">
        <w:t>fonctionnel</w:t>
      </w:r>
      <w:r w:rsidR="002D363D">
        <w:t xml:space="preserve"> sur le module, le forum le plus constructif que j’ai trouvé est celui-ci :</w:t>
      </w:r>
    </w:p>
    <w:p w14:paraId="079E8216" w14:textId="77777777" w:rsidR="002D363D" w:rsidRDefault="002D363D" w:rsidP="003D5C5F">
      <w:pPr>
        <w:pStyle w:val="Para2"/>
      </w:pPr>
    </w:p>
    <w:p w14:paraId="66F137F8" w14:textId="77777777" w:rsidR="002D363D" w:rsidRPr="00AF46FB" w:rsidRDefault="002D363D" w:rsidP="002D363D">
      <w:pPr>
        <w:pStyle w:val="Para2"/>
        <w:rPr>
          <w:sz w:val="18"/>
          <w:szCs w:val="18"/>
        </w:rPr>
      </w:pPr>
      <w:r w:rsidRPr="00761551">
        <w:rPr>
          <w:sz w:val="18"/>
          <w:szCs w:val="18"/>
        </w:rPr>
        <w:t>https://www.avrfreaks.net/forum/atwilc1000-sd-evaluation-code</w:t>
      </w:r>
    </w:p>
    <w:p w14:paraId="4EFD04DA" w14:textId="77777777" w:rsidR="002D363D" w:rsidRDefault="002D363D" w:rsidP="003D5C5F">
      <w:pPr>
        <w:pStyle w:val="Para2"/>
      </w:pPr>
    </w:p>
    <w:p w14:paraId="5BAFFE47" w14:textId="77777777" w:rsidR="00761551" w:rsidRDefault="002D363D" w:rsidP="003D5C5F">
      <w:pPr>
        <w:pStyle w:val="Para2"/>
      </w:pPr>
      <w:r>
        <w:t xml:space="preserve"> </w:t>
      </w:r>
      <w:r w:rsidR="000D7889">
        <w:t>Ici</w:t>
      </w:r>
      <w:r>
        <w:t xml:space="preserve"> la personne essaye comme moi d’utiliser le module via SPI sans succès </w:t>
      </w:r>
      <w:r w:rsidR="00761551">
        <w:t xml:space="preserve">et conseille vivement d’utiliser un autre module comme le </w:t>
      </w:r>
      <w:r w:rsidR="00761551">
        <w:rPr>
          <w:rFonts w:ascii="Verdana" w:hAnsi="Verdana"/>
          <w:color w:val="000000"/>
          <w:sz w:val="18"/>
          <w:szCs w:val="18"/>
        </w:rPr>
        <w:t>ATWINC1500</w:t>
      </w:r>
      <w:r>
        <w:rPr>
          <w:rFonts w:ascii="Verdana" w:hAnsi="Verdana"/>
          <w:color w:val="000000"/>
          <w:sz w:val="18"/>
          <w:szCs w:val="18"/>
        </w:rPr>
        <w:t>. Je regrette de ne pas avoir pris le module que l’on m’a conseillé.</w:t>
      </w:r>
    </w:p>
    <w:p w14:paraId="09BAD6E4" w14:textId="77777777" w:rsidR="007C44D0" w:rsidRDefault="007C44D0">
      <w:pPr>
        <w:rPr>
          <w:sz w:val="20"/>
        </w:rPr>
      </w:pPr>
    </w:p>
    <w:p w14:paraId="5FD2AE49" w14:textId="77777777" w:rsidR="001D7639" w:rsidRDefault="002B3A44" w:rsidP="002B3A44">
      <w:pPr>
        <w:pStyle w:val="Titre1"/>
      </w:pPr>
      <w:bookmarkStart w:id="77" w:name="_Toc150984848"/>
      <w:r>
        <w:t>Mecanique</w:t>
      </w:r>
      <w:bookmarkEnd w:id="77"/>
    </w:p>
    <w:p w14:paraId="30750EF9" w14:textId="77777777" w:rsidR="002B3A44" w:rsidRDefault="002B3A44" w:rsidP="002B3A44">
      <w:pPr>
        <w:pStyle w:val="Para1"/>
      </w:pPr>
    </w:p>
    <w:p w14:paraId="15CC21E1" w14:textId="77777777" w:rsidR="002B3A44" w:rsidRDefault="002B3A44" w:rsidP="002B3A44">
      <w:pPr>
        <w:pStyle w:val="Para1"/>
      </w:pPr>
      <w:r>
        <w:t xml:space="preserve">Après avoir fait le PCB avec Altium j’ai </w:t>
      </w:r>
      <w:r w:rsidR="000D7889">
        <w:t>commencé</w:t>
      </w:r>
      <w:r>
        <w:t xml:space="preserve"> le design du boitier. J’ai donc </w:t>
      </w:r>
      <w:r w:rsidR="000D7889">
        <w:t>suivi</w:t>
      </w:r>
      <w:r>
        <w:t xml:space="preserve"> l’idée développer dans la phase de pré-étude qui était de faire deux disque qui prennent en sandwich les matrices laissant de la place au milieu pour monter le PCB. J’ai donc </w:t>
      </w:r>
      <w:r w:rsidR="000D7889">
        <w:t>développé</w:t>
      </w:r>
      <w:r>
        <w:t xml:space="preserve"> les deux disque en 3D sur Solid Works l’utilisation du programme était assez intuitive, je n’ai pas </w:t>
      </w:r>
      <w:r w:rsidR="000D7889">
        <w:t>rencontré</w:t>
      </w:r>
      <w:r>
        <w:t xml:space="preserve"> de problème particulier. </w:t>
      </w:r>
      <w:r w:rsidR="000D7889">
        <w:t>Voilà</w:t>
      </w:r>
      <w:r>
        <w:t xml:space="preserve"> le résultat :</w:t>
      </w:r>
    </w:p>
    <w:p w14:paraId="533C69C9" w14:textId="77777777" w:rsidR="004D58D8" w:rsidRDefault="004D58D8" w:rsidP="002B3A44">
      <w:pPr>
        <w:pStyle w:val="Para1"/>
      </w:pPr>
    </w:p>
    <w:p w14:paraId="4FB334F0" w14:textId="77777777" w:rsidR="004D58D8" w:rsidRDefault="004D58D8" w:rsidP="004D58D8">
      <w:pPr>
        <w:pStyle w:val="Para1"/>
        <w:rPr>
          <w:rFonts w:cs="Arial"/>
          <w:noProof/>
          <w:color w:val="000000"/>
          <w:sz w:val="22"/>
          <w:szCs w:val="22"/>
        </w:rPr>
      </w:pPr>
      <w:r>
        <w:rPr>
          <w:rFonts w:cs="Arial"/>
          <w:noProof/>
          <w:color w:val="000000"/>
          <w:sz w:val="22"/>
          <w:szCs w:val="22"/>
        </w:rPr>
        <w:drawing>
          <wp:anchor distT="0" distB="0" distL="114300" distR="114300" simplePos="0" relativeHeight="251676672" behindDoc="0" locked="0" layoutInCell="1" allowOverlap="1" wp14:anchorId="41ED9E2F" wp14:editId="53DA594C">
            <wp:simplePos x="0" y="0"/>
            <wp:positionH relativeFrom="column">
              <wp:posOffset>1010920</wp:posOffset>
            </wp:positionH>
            <wp:positionV relativeFrom="paragraph">
              <wp:posOffset>61595</wp:posOffset>
            </wp:positionV>
            <wp:extent cx="2327910" cy="3128645"/>
            <wp:effectExtent l="38100" t="38100" r="34290" b="33655"/>
            <wp:wrapSquare wrapText="bothSides"/>
            <wp:docPr id="56" name="Image 56" descr="https://lh5.googleusercontent.com/OrrHMsyeqLBzFz-QSZFekhdGbNW6dJWD8Kz3liu5aI3KVqLn4cA8gBLk5TPEFpYJr8peQm4mvhn8_x4dcjj-6KrsxhWxvJzpESYU33qwoxwCnTcEAFhlyQeJVDiDXb9antuGc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rrHMsyeqLBzFz-QSZFekhdGbNW6dJWD8Kz3liu5aI3KVqLn4cA8gBLk5TPEFpYJr8peQm4mvhn8_x4dcjj-6KrsxhWxvJzpESYU33qwoxwCnTcEAFhlyQeJVDiDXb9antuGceto"/>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404" r="17829"/>
                    <a:stretch/>
                  </pic:blipFill>
                  <pic:spPr bwMode="auto">
                    <a:xfrm>
                      <a:off x="0" y="0"/>
                      <a:ext cx="2327910" cy="3128645"/>
                    </a:xfrm>
                    <a:prstGeom prst="rect">
                      <a:avLst/>
                    </a:prstGeom>
                    <a:noFill/>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77696" behindDoc="0" locked="0" layoutInCell="1" allowOverlap="1" wp14:anchorId="7AA0ABD9" wp14:editId="00ED8B9D">
            <wp:simplePos x="0" y="0"/>
            <wp:positionH relativeFrom="column">
              <wp:posOffset>3370580</wp:posOffset>
            </wp:positionH>
            <wp:positionV relativeFrom="paragraph">
              <wp:posOffset>57150</wp:posOffset>
            </wp:positionV>
            <wp:extent cx="2261235" cy="3128645"/>
            <wp:effectExtent l="38100" t="38100" r="43815" b="33655"/>
            <wp:wrapSquare wrapText="bothSides"/>
            <wp:docPr id="57" name="Image 57" descr="https://lh5.googleusercontent.com/sKHplwWWicsm1H0yAByrrrUuPLljM1s42U1iAm5muHEgLMlVG-Q_bb85xyHF0ICYaQWdjwam2RNUeOknyemtjOsNwUtN_R-sIwwVrSS0BHW_5QA9Z6yt5KKhd6PNhESS0ZtmE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HplwWWicsm1H0yAByrrrUuPLljM1s42U1iAm5muHEgLMlVG-Q_bb85xyHF0ICYaQWdjwam2RNUeOknyemtjOsNwUtN_R-sIwwVrSS0BHW_5QA9Z6yt5KKhd6PNhESS0ZtmElg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235" cy="31286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2902AAC3" w14:textId="77777777" w:rsidR="004D58D8" w:rsidRDefault="004D58D8" w:rsidP="004D58D8">
      <w:pPr>
        <w:pStyle w:val="Para1"/>
      </w:pPr>
    </w:p>
    <w:p w14:paraId="665DD0EE" w14:textId="77777777" w:rsidR="004D58D8" w:rsidRDefault="004D58D8" w:rsidP="004D58D8">
      <w:pPr>
        <w:pStyle w:val="Para1"/>
      </w:pPr>
    </w:p>
    <w:p w14:paraId="38252F5A" w14:textId="77777777" w:rsidR="004D58D8" w:rsidRDefault="004D58D8" w:rsidP="004D58D8">
      <w:pPr>
        <w:pStyle w:val="Para1"/>
      </w:pPr>
    </w:p>
    <w:p w14:paraId="059650F6" w14:textId="77777777" w:rsidR="004D58D8" w:rsidRDefault="004D58D8" w:rsidP="004D58D8">
      <w:pPr>
        <w:pStyle w:val="Para1"/>
      </w:pPr>
    </w:p>
    <w:p w14:paraId="72ACA8DC" w14:textId="77777777" w:rsidR="004D58D8" w:rsidRDefault="004D58D8" w:rsidP="004D58D8">
      <w:pPr>
        <w:pStyle w:val="Para1"/>
      </w:pPr>
    </w:p>
    <w:p w14:paraId="64D6E24D" w14:textId="77777777" w:rsidR="004D58D8" w:rsidRDefault="004D58D8" w:rsidP="004D58D8">
      <w:pPr>
        <w:pStyle w:val="Para1"/>
      </w:pPr>
    </w:p>
    <w:p w14:paraId="22B490D8" w14:textId="77777777" w:rsidR="004D58D8" w:rsidRDefault="004D58D8" w:rsidP="004D58D8">
      <w:pPr>
        <w:pStyle w:val="Para1"/>
      </w:pPr>
    </w:p>
    <w:p w14:paraId="04258564" w14:textId="77777777" w:rsidR="004D58D8" w:rsidRDefault="004D58D8" w:rsidP="004D58D8">
      <w:pPr>
        <w:pStyle w:val="Para1"/>
      </w:pPr>
    </w:p>
    <w:p w14:paraId="2E7AF56B" w14:textId="77777777" w:rsidR="004D58D8" w:rsidRDefault="004D58D8" w:rsidP="004D58D8">
      <w:pPr>
        <w:pStyle w:val="Para1"/>
      </w:pPr>
    </w:p>
    <w:p w14:paraId="3E25C42A" w14:textId="77777777" w:rsidR="004D58D8" w:rsidRDefault="004D58D8" w:rsidP="004D58D8">
      <w:pPr>
        <w:pStyle w:val="Para1"/>
      </w:pPr>
    </w:p>
    <w:p w14:paraId="49E3653C" w14:textId="77777777" w:rsidR="004D58D8" w:rsidRDefault="004D58D8" w:rsidP="004D58D8">
      <w:pPr>
        <w:pStyle w:val="Para1"/>
      </w:pPr>
    </w:p>
    <w:p w14:paraId="33AF90CE" w14:textId="77777777" w:rsidR="004D58D8" w:rsidRDefault="004D58D8" w:rsidP="004D58D8">
      <w:pPr>
        <w:pStyle w:val="Para1"/>
      </w:pPr>
    </w:p>
    <w:p w14:paraId="7152F8CA" w14:textId="77777777" w:rsidR="004D58D8" w:rsidRDefault="004D58D8" w:rsidP="004D58D8">
      <w:pPr>
        <w:pStyle w:val="Para1"/>
      </w:pPr>
    </w:p>
    <w:p w14:paraId="171F41F0" w14:textId="77777777" w:rsidR="004D58D8" w:rsidRDefault="004D58D8" w:rsidP="004D58D8">
      <w:pPr>
        <w:pStyle w:val="Para1"/>
      </w:pPr>
    </w:p>
    <w:p w14:paraId="25316509" w14:textId="77777777" w:rsidR="004D58D8" w:rsidRDefault="004D58D8" w:rsidP="004D58D8">
      <w:pPr>
        <w:pStyle w:val="Para1"/>
      </w:pPr>
    </w:p>
    <w:p w14:paraId="72FDE3BB" w14:textId="77777777" w:rsidR="004D58D8" w:rsidRDefault="004D58D8" w:rsidP="004D58D8">
      <w:pPr>
        <w:pStyle w:val="Para1"/>
      </w:pPr>
    </w:p>
    <w:p w14:paraId="1116787E" w14:textId="77777777" w:rsidR="004D58D8" w:rsidRDefault="004D58D8" w:rsidP="004D58D8">
      <w:pPr>
        <w:pStyle w:val="Para1"/>
      </w:pPr>
    </w:p>
    <w:p w14:paraId="2619417B" w14:textId="77777777" w:rsidR="004D58D8" w:rsidRDefault="004D58D8" w:rsidP="004D58D8">
      <w:pPr>
        <w:pStyle w:val="Para1"/>
      </w:pPr>
    </w:p>
    <w:p w14:paraId="31F1DF01" w14:textId="77777777" w:rsidR="004D58D8" w:rsidRDefault="004D58D8" w:rsidP="004D58D8">
      <w:pPr>
        <w:pStyle w:val="Para1"/>
      </w:pPr>
    </w:p>
    <w:p w14:paraId="2705029B" w14:textId="77777777" w:rsidR="004D58D8" w:rsidRDefault="004D58D8" w:rsidP="004D58D8">
      <w:pPr>
        <w:pStyle w:val="Para1"/>
      </w:pPr>
    </w:p>
    <w:p w14:paraId="0641B49A" w14:textId="77777777" w:rsidR="004D58D8" w:rsidRDefault="004D58D8" w:rsidP="004D58D8">
      <w:pPr>
        <w:pStyle w:val="Para1"/>
      </w:pPr>
    </w:p>
    <w:p w14:paraId="21BA2594" w14:textId="77777777" w:rsidR="004D58D8" w:rsidRDefault="004D58D8" w:rsidP="004D58D8">
      <w:pPr>
        <w:pStyle w:val="Citation"/>
        <w:ind w:left="0"/>
        <w:jc w:val="left"/>
      </w:pPr>
      <w:r>
        <w:tab/>
      </w:r>
      <w:r>
        <w:tab/>
      </w:r>
      <w:r>
        <w:tab/>
        <w:t xml:space="preserve">         Disque du bas.</w:t>
      </w:r>
      <w:r>
        <w:tab/>
      </w:r>
      <w:r>
        <w:tab/>
      </w:r>
      <w:r>
        <w:tab/>
      </w:r>
      <w:r>
        <w:tab/>
        <w:t>Disque du haut.</w:t>
      </w:r>
      <w:r>
        <w:tab/>
      </w:r>
      <w:r>
        <w:tab/>
      </w:r>
    </w:p>
    <w:p w14:paraId="7D4069FD" w14:textId="77777777" w:rsidR="004D58D8" w:rsidRDefault="004D58D8" w:rsidP="004D58D8">
      <w:pPr>
        <w:pStyle w:val="Para1"/>
      </w:pPr>
      <w:r>
        <w:lastRenderedPageBreak/>
        <w:t xml:space="preserve">Les deux disque sont presque identique, la seul </w:t>
      </w:r>
      <w:r w:rsidR="000D7889">
        <w:t>différence</w:t>
      </w:r>
      <w:r>
        <w:t xml:space="preserve"> entre les deux est les quatre trous de Montage du PCB et le gros trous au centre qui sert à faire </w:t>
      </w:r>
      <w:r w:rsidR="000D7889">
        <w:t>passer</w:t>
      </w:r>
      <w:r>
        <w:t xml:space="preserve"> les </w:t>
      </w:r>
      <w:r w:rsidR="000D7889">
        <w:t>câbles</w:t>
      </w:r>
      <w:r>
        <w:t xml:space="preserve"> d’alimentation. Sur les disques on peut </w:t>
      </w:r>
      <w:r w:rsidR="000D7889">
        <w:t>apercevoir</w:t>
      </w:r>
      <w:r>
        <w:t xml:space="preserve"> deux </w:t>
      </w:r>
      <w:r w:rsidR="000D7889">
        <w:t>rainure au</w:t>
      </w:r>
      <w:r>
        <w:t xml:space="preserve"> tour</w:t>
      </w:r>
      <w:r w:rsidR="004B59F4">
        <w:t xml:space="preserve">, la première sert à tenir les matrice </w:t>
      </w:r>
      <w:r w:rsidR="000D7889">
        <w:t>correctement</w:t>
      </w:r>
      <w:r w:rsidR="004B59F4">
        <w:t xml:space="preserve"> en rond el la </w:t>
      </w:r>
      <w:r w:rsidR="000D7889">
        <w:t>deuxième</w:t>
      </w:r>
      <w:r w:rsidR="004B59F4">
        <w:t xml:space="preserve"> sert à mettre un plexiglass souple pour d’une part </w:t>
      </w:r>
      <w:r w:rsidR="000D7889">
        <w:t>essayer</w:t>
      </w:r>
      <w:r w:rsidR="004B59F4">
        <w:t xml:space="preserve"> de rendre le Totem imperméable et de pouvoir dissipé un peu les LEDs en ponssant le plexiglass ce qui rend également les lettres et animation plus lisible. Finalement les quatre trous qu’il y a sur les deux disques servent à </w:t>
      </w:r>
      <w:r w:rsidR="000D7889">
        <w:t>maintenir</w:t>
      </w:r>
      <w:r w:rsidR="004B59F4">
        <w:t xml:space="preserve"> les disques avec des entretoise.</w:t>
      </w:r>
    </w:p>
    <w:p w14:paraId="2B2F1D33" w14:textId="77777777" w:rsidR="007C44D0" w:rsidRDefault="007C44D0">
      <w:pPr>
        <w:rPr>
          <w:sz w:val="20"/>
        </w:rPr>
      </w:pPr>
      <w:r>
        <w:br w:type="page"/>
      </w:r>
    </w:p>
    <w:p w14:paraId="498004F8" w14:textId="77777777" w:rsidR="007C44D0" w:rsidRDefault="004B59F4" w:rsidP="007C44D0">
      <w:pPr>
        <w:pStyle w:val="Para1"/>
      </w:pPr>
      <w:r>
        <w:lastRenderedPageBreak/>
        <w:t xml:space="preserve">Après avoir coté les disques j’ai transmis les plan au secteur mécanique de l’ETML qui on </w:t>
      </w:r>
      <w:r w:rsidR="000D7889">
        <w:t>accepter</w:t>
      </w:r>
      <w:r>
        <w:t xml:space="preserve"> de les réaliser pour moi sur une CNC. </w:t>
      </w:r>
      <w:r w:rsidR="00A51F45">
        <w:t xml:space="preserve">Une fois les deux disques reçus j’ai </w:t>
      </w:r>
      <w:r w:rsidR="000D7889">
        <w:t>remarqué</w:t>
      </w:r>
      <w:r w:rsidR="00A51F45">
        <w:t xml:space="preserve"> que malheureusement l’étudiant qui s’est </w:t>
      </w:r>
      <w:r w:rsidR="000D7889">
        <w:t>occuper</w:t>
      </w:r>
      <w:r w:rsidR="00A51F45">
        <w:t xml:space="preserve"> de les usiner à lu les dessins en miroir ce qui cause les trous de fixation du PCB à ne pas être aligner, </w:t>
      </w:r>
      <w:r w:rsidR="000D7889">
        <w:t>seulement</w:t>
      </w:r>
      <w:r w:rsidR="00A51F45">
        <w:t xml:space="preserve"> deux trous </w:t>
      </w:r>
      <w:r w:rsidR="000D7889">
        <w:t>correspondes</w:t>
      </w:r>
      <w:r w:rsidR="00A51F45">
        <w:t xml:space="preserve"> à la fois cette erreur n’est pas spécialement </w:t>
      </w:r>
      <w:r w:rsidR="000D7889">
        <w:t>gênante</w:t>
      </w:r>
      <w:r w:rsidR="00A51F45">
        <w:t xml:space="preserve">, les deux tous aligner plus le support qu’offre les entretoises </w:t>
      </w:r>
      <w:r w:rsidR="000D7889">
        <w:t>suffisent</w:t>
      </w:r>
      <w:r w:rsidR="00A51F45">
        <w:t xml:space="preserve"> à maintenir le PCB. En vérifiant d’où venait l’erreur j’ai également </w:t>
      </w:r>
      <w:r w:rsidR="000D7889">
        <w:t>remarqué</w:t>
      </w:r>
      <w:r w:rsidR="00A51F45">
        <w:t xml:space="preserve"> que même si le dessin avait été interpréter </w:t>
      </w:r>
      <w:r w:rsidR="000D7889">
        <w:t>correctement</w:t>
      </w:r>
      <w:r w:rsidR="00A51F45">
        <w:t xml:space="preserve"> seul trois trous </w:t>
      </w:r>
      <w:r w:rsidR="000D7889">
        <w:t>aurait</w:t>
      </w:r>
      <w:r w:rsidR="00A51F45">
        <w:t xml:space="preserve"> été aligné car j’ai mal placé un des trous :</w:t>
      </w:r>
    </w:p>
    <w:p w14:paraId="4F4B76F5" w14:textId="77777777" w:rsidR="00A51F45" w:rsidRDefault="00A51F45" w:rsidP="007C44D0">
      <w:pPr>
        <w:pStyle w:val="Para1"/>
        <w:ind w:left="0"/>
      </w:pPr>
    </w:p>
    <w:p w14:paraId="1D1F7F2E" w14:textId="70015457" w:rsidR="001C0D59" w:rsidRDefault="00182906" w:rsidP="001C0D59">
      <w:pPr>
        <w:pStyle w:val="Para1"/>
      </w:pPr>
      <w:r>
        <w:rPr>
          <w:noProof/>
        </w:rPr>
        <mc:AlternateContent>
          <mc:Choice Requires="wpg">
            <w:drawing>
              <wp:anchor distT="0" distB="0" distL="114300" distR="114300" simplePos="0" relativeHeight="251680768" behindDoc="1" locked="0" layoutInCell="1" allowOverlap="1" wp14:anchorId="1154EC63" wp14:editId="2A8FF6F1">
                <wp:simplePos x="0" y="0"/>
                <wp:positionH relativeFrom="margin">
                  <wp:posOffset>3302635</wp:posOffset>
                </wp:positionH>
                <wp:positionV relativeFrom="paragraph">
                  <wp:posOffset>106045</wp:posOffset>
                </wp:positionV>
                <wp:extent cx="2647950" cy="2571750"/>
                <wp:effectExtent l="38100" t="38100" r="19050" b="19050"/>
                <wp:wrapTight wrapText="bothSides">
                  <wp:wrapPolygon edited="0">
                    <wp:start x="-311" y="-320"/>
                    <wp:lineTo x="-311" y="21760"/>
                    <wp:lineTo x="21755" y="21760"/>
                    <wp:lineTo x="21755" y="-320"/>
                    <wp:lineTo x="-311" y="-320"/>
                  </wp:wrapPolygon>
                </wp:wrapTight>
                <wp:docPr id="469487425" name="Groupe 469487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7950" cy="2571750"/>
                          <a:chOff x="0" y="0"/>
                          <a:chExt cx="2992755" cy="2987675"/>
                        </a:xfrm>
                      </wpg:grpSpPr>
                      <pic:pic xmlns:pic="http://schemas.openxmlformats.org/drawingml/2006/picture">
                        <pic:nvPicPr>
                          <pic:cNvPr id="469487426" name="Image 58" descr="https://lh3.googleusercontent.com/Nx_rsA-PahMB-tb4f13xDW8an2-UaF6akLxZlxitxIp52uQfvsXywRWeTOMxT_2DPkPRgtGzXFATIoTJintmgBWtJfSMWeNRw4RXLSi1uYspK35xWIYo62zTaezLr33RWiQH1KyE"/>
                          <pic:cNvPicPr>
                            <a:picLocks noChangeAspect="1"/>
                          </pic:cNvPicPr>
                        </pic:nvPicPr>
                        <pic:blipFill>
                          <a:blip r:embed="rId85"/>
                          <a:srcRect/>
                          <a:stretch>
                            <a:fillRect/>
                          </a:stretch>
                        </pic:blipFill>
                        <pic:spPr bwMode="auto">
                          <a:xfrm>
                            <a:off x="0" y="0"/>
                            <a:ext cx="2992755" cy="2987675"/>
                          </a:xfrm>
                          <a:prstGeom prst="rect">
                            <a:avLst/>
                          </a:prstGeom>
                          <a:noFill/>
                          <a:ln w="38100">
                            <a:solidFill>
                              <a:schemeClr val="tx1"/>
                            </a:solidFill>
                          </a:ln>
                        </pic:spPr>
                      </pic:pic>
                      <wps:wsp>
                        <wps:cNvPr id="469487427" name="Rectangle 59"/>
                        <wps:cNvSpPr/>
                        <wps:spPr>
                          <a:xfrm>
                            <a:off x="1141790" y="892629"/>
                            <a:ext cx="396380" cy="2139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3FDD3" id="Groupe 469487425" o:spid="_x0000_s1026" style="position:absolute;margin-left:260.05pt;margin-top:8.35pt;width:208.5pt;height:202.5pt;z-index:-251635712;mso-position-horizontal-relative:margin;mso-width-relative:margin;mso-height-relative:margin" coordsize="29927,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">
                <v:shape id="Image 58" o:spid="_x0000_s1027" type="#_x0000_t75" alt="https://lh3.googleusercontent.com/Nx_rsA-PahMB-tb4f13xDW8an2-UaF6akLxZlxitxIp52uQfvsXywRWeTOMxT_2DPkPRgtGzXFATIoTJintmgBWtJfSMWeNRw4RXLSi1uYspK35xWIYo62zTaezLr33RWiQH1KyE" style="position:absolute;width:2992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" stroked="t" strokecolor="black [3213]" strokeweight="3pt">
                  <v:imagedata r:id="rId86" o:title="Nx_rsA-PahMB-tb4f13xDW8an2-UaF6akLxZlxitxIp52uQfvsXywRWeTOMxT_2DPkPRgtGzXFATIoTJintmgBWtJfSMWeNRw4RXLSi1uYspK35xWIYo62zTaezLr33RWiQH1KyE"/>
                  <v:path arrowok="t"/>
                </v:shape>
                <v:rect id="Rectangle 59" o:spid="_x0000_s1028" style="position:absolute;left:11417;top:8926;width:3964;height:2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" filled="f" strokecolor="red" strokeweight="3pt"/>
                <w10:wrap type="tight" anchorx="margin"/>
              </v:group>
            </w:pict>
          </mc:Fallback>
        </mc:AlternateContent>
      </w:r>
    </w:p>
    <w:p w14:paraId="5C5EC9F2" w14:textId="77777777" w:rsidR="001C0D59" w:rsidRDefault="001C0D59" w:rsidP="004D58D8">
      <w:pPr>
        <w:pStyle w:val="Para1"/>
      </w:pPr>
    </w:p>
    <w:p w14:paraId="3B7638A2" w14:textId="77777777" w:rsidR="001C0D59" w:rsidRDefault="001C0D59" w:rsidP="004D58D8">
      <w:pPr>
        <w:pStyle w:val="Para1"/>
      </w:pPr>
    </w:p>
    <w:p w14:paraId="41677206" w14:textId="77777777" w:rsidR="001C0D59" w:rsidRDefault="001C0D59" w:rsidP="004D58D8">
      <w:pPr>
        <w:pStyle w:val="Para1"/>
      </w:pPr>
    </w:p>
    <w:p w14:paraId="388E1B7C" w14:textId="77777777" w:rsidR="001C0D59" w:rsidRDefault="001C0D59" w:rsidP="004D58D8">
      <w:pPr>
        <w:pStyle w:val="Para1"/>
      </w:pPr>
    </w:p>
    <w:p w14:paraId="3EC12C94" w14:textId="77777777" w:rsidR="001C0D59" w:rsidRDefault="001C0D59" w:rsidP="004D58D8">
      <w:pPr>
        <w:pStyle w:val="Para1"/>
      </w:pPr>
    </w:p>
    <w:p w14:paraId="13D7FD04" w14:textId="77777777" w:rsidR="001C0D59" w:rsidRDefault="001C0D59" w:rsidP="004D58D8">
      <w:pPr>
        <w:pStyle w:val="Para1"/>
      </w:pPr>
    </w:p>
    <w:p w14:paraId="60122E5C" w14:textId="77777777" w:rsidR="001C0D59" w:rsidRDefault="001C0D59" w:rsidP="004D58D8">
      <w:pPr>
        <w:pStyle w:val="Para1"/>
      </w:pPr>
    </w:p>
    <w:p w14:paraId="34896A32" w14:textId="77777777" w:rsidR="001C0D59" w:rsidRDefault="001C0D59" w:rsidP="004D58D8">
      <w:pPr>
        <w:pStyle w:val="Para1"/>
      </w:pPr>
    </w:p>
    <w:p w14:paraId="16BBD3C9" w14:textId="77777777" w:rsidR="00A51F45" w:rsidRDefault="00A51F45" w:rsidP="004D58D8">
      <w:pPr>
        <w:pStyle w:val="Para1"/>
      </w:pPr>
      <w:r>
        <w:t xml:space="preserve">Cette côte aurait </w:t>
      </w:r>
      <w:r w:rsidR="000D7889">
        <w:t>dû</w:t>
      </w:r>
      <w:r>
        <w:t xml:space="preserve"> être à 15 au lieu de 25.</w:t>
      </w:r>
    </w:p>
    <w:p w14:paraId="3EB894C5" w14:textId="77777777" w:rsidR="004D58D8" w:rsidRDefault="004D58D8" w:rsidP="004D58D8">
      <w:pPr>
        <w:pStyle w:val="Para1"/>
      </w:pPr>
    </w:p>
    <w:p w14:paraId="4A301FBC" w14:textId="77777777" w:rsidR="004D58D8" w:rsidRDefault="004D58D8" w:rsidP="004D58D8">
      <w:pPr>
        <w:pStyle w:val="Para1"/>
      </w:pPr>
    </w:p>
    <w:p w14:paraId="333E44CB" w14:textId="77777777" w:rsidR="004D58D8" w:rsidRDefault="004D58D8" w:rsidP="004D58D8">
      <w:pPr>
        <w:pStyle w:val="Para1"/>
      </w:pPr>
    </w:p>
    <w:p w14:paraId="76E1DCE2" w14:textId="77777777" w:rsidR="004D58D8" w:rsidRDefault="004D58D8" w:rsidP="004D58D8">
      <w:pPr>
        <w:pStyle w:val="Para1"/>
      </w:pPr>
    </w:p>
    <w:p w14:paraId="51E3D2B2" w14:textId="77777777" w:rsidR="001C0D59" w:rsidRDefault="001C0D59" w:rsidP="004D58D8">
      <w:pPr>
        <w:pStyle w:val="Para1"/>
      </w:pPr>
    </w:p>
    <w:p w14:paraId="2C16D59A" w14:textId="77777777" w:rsidR="001C0D59" w:rsidRDefault="001C0D59" w:rsidP="004D58D8">
      <w:pPr>
        <w:pStyle w:val="Para1"/>
      </w:pPr>
    </w:p>
    <w:p w14:paraId="030D2DBF" w14:textId="77777777" w:rsidR="001C0D59" w:rsidRDefault="001C0D59" w:rsidP="004D58D8">
      <w:pPr>
        <w:pStyle w:val="Para1"/>
      </w:pPr>
    </w:p>
    <w:p w14:paraId="2BA09FBA" w14:textId="77777777" w:rsidR="001C0D59" w:rsidRDefault="001C0D59" w:rsidP="004D58D8">
      <w:pPr>
        <w:pStyle w:val="Para1"/>
      </w:pPr>
    </w:p>
    <w:p w14:paraId="4C1C63E9" w14:textId="77777777" w:rsidR="001C0D59" w:rsidRDefault="001C0D59" w:rsidP="007C44D0">
      <w:pPr>
        <w:pStyle w:val="Para1"/>
        <w:ind w:left="0"/>
      </w:pPr>
    </w:p>
    <w:p w14:paraId="7831BB1B" w14:textId="77777777" w:rsidR="001C0D59" w:rsidRDefault="001C0D59" w:rsidP="004D58D8">
      <w:pPr>
        <w:pStyle w:val="Para1"/>
      </w:pPr>
    </w:p>
    <w:p w14:paraId="26E3F65E" w14:textId="77777777" w:rsidR="004D58D8" w:rsidRDefault="001C0D59" w:rsidP="001C0D59">
      <w:pPr>
        <w:pStyle w:val="Titre2"/>
      </w:pPr>
      <w:bookmarkStart w:id="78" w:name="_Toc150984849"/>
      <w:r>
        <w:t>Montage</w:t>
      </w:r>
      <w:bookmarkEnd w:id="78"/>
    </w:p>
    <w:p w14:paraId="126F3BDC" w14:textId="77777777" w:rsidR="001C0D59" w:rsidRDefault="001C0D59" w:rsidP="001C0D59">
      <w:pPr>
        <w:pStyle w:val="Para2"/>
      </w:pPr>
    </w:p>
    <w:p w14:paraId="505813E1" w14:textId="77777777" w:rsidR="001C0D59" w:rsidRDefault="001C0D59" w:rsidP="001C0D59">
      <w:pPr>
        <w:pStyle w:val="Para2"/>
      </w:pPr>
      <w:r>
        <w:t>L’or du design du boitier le montage me paraissait simple et évident mais finalement il s’avère bien plus compliquer que prévu.</w:t>
      </w:r>
    </w:p>
    <w:p w14:paraId="5DFF77FA" w14:textId="77777777" w:rsidR="001C0D59" w:rsidRDefault="001C0D59" w:rsidP="001C0D59">
      <w:pPr>
        <w:pStyle w:val="Para2"/>
      </w:pPr>
    </w:p>
    <w:p w14:paraId="2CAA9879" w14:textId="77777777" w:rsidR="001C0D59" w:rsidRDefault="001C0D59" w:rsidP="001C0D59">
      <w:pPr>
        <w:pStyle w:val="Para2"/>
        <w:numPr>
          <w:ilvl w:val="0"/>
          <w:numId w:val="10"/>
        </w:numPr>
      </w:pPr>
      <w:r>
        <w:t>Placé les entretoises et monté le PCB sur le disque du bas.</w:t>
      </w:r>
    </w:p>
    <w:p w14:paraId="27A82DF4" w14:textId="77777777" w:rsidR="001C0D59" w:rsidRDefault="001C0D59" w:rsidP="001C0D59">
      <w:pPr>
        <w:pStyle w:val="Para2"/>
      </w:pPr>
    </w:p>
    <w:p w14:paraId="79F7B4DE" w14:textId="77777777" w:rsidR="001C0D59" w:rsidRDefault="007C44D0" w:rsidP="001C0D59">
      <w:pPr>
        <w:pStyle w:val="Para2"/>
      </w:pPr>
      <w:r>
        <w:rPr>
          <w:noProof/>
        </w:rPr>
        <w:drawing>
          <wp:anchor distT="0" distB="0" distL="114300" distR="114300" simplePos="0" relativeHeight="251681792" behindDoc="0" locked="0" layoutInCell="1" allowOverlap="1" wp14:anchorId="5D7BCB11" wp14:editId="712A231A">
            <wp:simplePos x="0" y="0"/>
            <wp:positionH relativeFrom="margin">
              <wp:align>left</wp:align>
            </wp:positionH>
            <wp:positionV relativeFrom="paragraph">
              <wp:posOffset>106045</wp:posOffset>
            </wp:positionV>
            <wp:extent cx="3996690" cy="3023870"/>
            <wp:effectExtent l="38100" t="38100" r="41910" b="4318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96690" cy="3023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EE29093" w14:textId="77777777" w:rsidR="001C0D59" w:rsidRDefault="00AF2D0F" w:rsidP="00AF2D0F">
      <w:pPr>
        <w:pStyle w:val="Para2"/>
        <w:ind w:left="1440"/>
      </w:pPr>
      <w:r>
        <w:t xml:space="preserve">Il est important que les longues entretoises </w:t>
      </w:r>
      <w:r w:rsidR="001C0D59">
        <w:t xml:space="preserve">soient plus </w:t>
      </w:r>
      <w:r w:rsidR="000D7889">
        <w:t>courtes</w:t>
      </w:r>
      <w:r>
        <w:t xml:space="preserve"> que la hauteur des matrices mais plus longue que les matrices lorsqu’elles sont placé dans les disque </w:t>
      </w:r>
      <w:r w:rsidR="000D7889">
        <w:t>pour</w:t>
      </w:r>
      <w:r>
        <w:t xml:space="preserve"> </w:t>
      </w:r>
      <w:r w:rsidR="000D7889">
        <w:t>éviter</w:t>
      </w:r>
      <w:r>
        <w:t xml:space="preserve"> de les écraser. Ici on peut voir un </w:t>
      </w:r>
      <w:r w:rsidR="000D7889">
        <w:t>élégant</w:t>
      </w:r>
      <w:r>
        <w:t xml:space="preserve"> empilement d’entre</w:t>
      </w:r>
      <w:r w:rsidR="00642652">
        <w:t>t</w:t>
      </w:r>
      <w:r>
        <w:t>oise</w:t>
      </w:r>
      <w:r w:rsidR="00642652">
        <w:t>s</w:t>
      </w:r>
      <w:r>
        <w:t xml:space="preserve"> forment quatre longues entretoises de 78mm de haut chacune.</w:t>
      </w:r>
    </w:p>
    <w:p w14:paraId="44D12ED8" w14:textId="77777777" w:rsidR="007C44D0" w:rsidRDefault="007C44D0" w:rsidP="00AF2D0F">
      <w:pPr>
        <w:pStyle w:val="Para2"/>
        <w:ind w:left="1440"/>
      </w:pPr>
    </w:p>
    <w:p w14:paraId="27FEED56" w14:textId="77777777" w:rsidR="007C44D0" w:rsidRDefault="007C44D0" w:rsidP="00AF2D0F">
      <w:pPr>
        <w:pStyle w:val="Para2"/>
        <w:ind w:left="1440"/>
      </w:pPr>
    </w:p>
    <w:p w14:paraId="79E3C00D" w14:textId="77777777" w:rsidR="007C44D0" w:rsidRDefault="007C44D0" w:rsidP="00AF2D0F">
      <w:pPr>
        <w:pStyle w:val="Para2"/>
        <w:ind w:left="1440"/>
      </w:pPr>
    </w:p>
    <w:p w14:paraId="314B9B53" w14:textId="77777777" w:rsidR="007C44D0" w:rsidRDefault="007C44D0" w:rsidP="00AF2D0F">
      <w:pPr>
        <w:pStyle w:val="Para2"/>
        <w:ind w:left="1440"/>
      </w:pPr>
    </w:p>
    <w:p w14:paraId="3C928882" w14:textId="77777777" w:rsidR="007C44D0" w:rsidRDefault="007C44D0" w:rsidP="00AF2D0F">
      <w:pPr>
        <w:pStyle w:val="Para2"/>
        <w:ind w:left="1440"/>
      </w:pPr>
    </w:p>
    <w:p w14:paraId="5C8BB665" w14:textId="77777777" w:rsidR="007C44D0" w:rsidRDefault="007C44D0" w:rsidP="00AF2D0F">
      <w:pPr>
        <w:pStyle w:val="Para2"/>
        <w:ind w:left="1440"/>
      </w:pPr>
    </w:p>
    <w:p w14:paraId="76E1325B" w14:textId="77777777" w:rsidR="007C44D0" w:rsidRDefault="007C44D0" w:rsidP="00AF2D0F">
      <w:pPr>
        <w:pStyle w:val="Para2"/>
        <w:ind w:left="1440"/>
      </w:pPr>
    </w:p>
    <w:p w14:paraId="3855BBF4" w14:textId="77777777" w:rsidR="007C44D0" w:rsidRDefault="007C44D0">
      <w:pPr>
        <w:rPr>
          <w:sz w:val="20"/>
        </w:rPr>
      </w:pPr>
      <w:r>
        <w:br w:type="page"/>
      </w:r>
    </w:p>
    <w:p w14:paraId="4C1852E3" w14:textId="77777777" w:rsidR="00AF2D0F" w:rsidRDefault="007C44D0" w:rsidP="00AF2D0F">
      <w:pPr>
        <w:pStyle w:val="Para2"/>
        <w:numPr>
          <w:ilvl w:val="0"/>
          <w:numId w:val="10"/>
        </w:numPr>
      </w:pPr>
      <w:r>
        <w:rPr>
          <w:noProof/>
        </w:rPr>
        <w:lastRenderedPageBreak/>
        <w:drawing>
          <wp:anchor distT="0" distB="0" distL="114300" distR="114300" simplePos="0" relativeHeight="251682816" behindDoc="0" locked="0" layoutInCell="1" allowOverlap="1" wp14:anchorId="78918F62" wp14:editId="03369505">
            <wp:simplePos x="0" y="0"/>
            <wp:positionH relativeFrom="margin">
              <wp:align>left</wp:align>
            </wp:positionH>
            <wp:positionV relativeFrom="paragraph">
              <wp:posOffset>287655</wp:posOffset>
            </wp:positionV>
            <wp:extent cx="4000500" cy="3007360"/>
            <wp:effectExtent l="38100" t="38100" r="38100" b="406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10318" cy="3015088"/>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F2D0F">
        <w:t>Placer les matrices et mettre les c</w:t>
      </w:r>
      <w:r w:rsidR="00642652">
        <w:t>â</w:t>
      </w:r>
      <w:r w:rsidR="00AF2D0F">
        <w:t>bles dans les bon borniers.</w:t>
      </w:r>
    </w:p>
    <w:p w14:paraId="5C30A0BC" w14:textId="77777777" w:rsidR="00AF2D0F" w:rsidRDefault="00AF2D0F" w:rsidP="00AF2D0F">
      <w:pPr>
        <w:pStyle w:val="Para2"/>
      </w:pPr>
    </w:p>
    <w:p w14:paraId="50933712" w14:textId="77777777" w:rsidR="00AF2D0F" w:rsidRDefault="00AF2D0F" w:rsidP="00AF2D0F">
      <w:pPr>
        <w:pStyle w:val="Para2"/>
      </w:pPr>
    </w:p>
    <w:p w14:paraId="3AB48129" w14:textId="77777777" w:rsidR="00AF2D0F" w:rsidRDefault="00AF2D0F" w:rsidP="00AF2D0F">
      <w:pPr>
        <w:pStyle w:val="Para2"/>
        <w:ind w:left="1440"/>
      </w:pPr>
      <w:r>
        <w:t>Pour cette étape brancher les câbles d’alimentations avant de placer les matrices est plus simple</w:t>
      </w:r>
      <w:r w:rsidR="00CB6BC7">
        <w:t>. Ensuite il faut faire attention de brancher les deux matrices sur leurs alimentations en suivants les légendes sur le PCB.</w:t>
      </w:r>
    </w:p>
    <w:p w14:paraId="39CBD0A5" w14:textId="77777777" w:rsidR="007C44D0" w:rsidRDefault="007C44D0" w:rsidP="00AF2D0F">
      <w:pPr>
        <w:pStyle w:val="Para2"/>
        <w:ind w:left="1440"/>
      </w:pPr>
    </w:p>
    <w:p w14:paraId="5B10201C" w14:textId="77777777" w:rsidR="007C44D0" w:rsidRDefault="007C44D0" w:rsidP="00AF2D0F">
      <w:pPr>
        <w:pStyle w:val="Para2"/>
        <w:ind w:left="1440"/>
      </w:pPr>
    </w:p>
    <w:p w14:paraId="14ACA7AB" w14:textId="77777777" w:rsidR="007C44D0" w:rsidRDefault="007C44D0" w:rsidP="00AF2D0F">
      <w:pPr>
        <w:pStyle w:val="Para2"/>
        <w:ind w:left="1440"/>
      </w:pPr>
    </w:p>
    <w:p w14:paraId="3EA90843" w14:textId="77777777" w:rsidR="007C44D0" w:rsidRDefault="007C44D0" w:rsidP="00AF2D0F">
      <w:pPr>
        <w:pStyle w:val="Para2"/>
        <w:ind w:left="1440"/>
      </w:pPr>
    </w:p>
    <w:p w14:paraId="75AED491" w14:textId="77777777" w:rsidR="007C44D0" w:rsidRDefault="007C44D0" w:rsidP="00AF2D0F">
      <w:pPr>
        <w:pStyle w:val="Para2"/>
        <w:ind w:left="1440"/>
      </w:pPr>
    </w:p>
    <w:p w14:paraId="4F1DC3E6" w14:textId="77777777" w:rsidR="007C44D0" w:rsidRDefault="007C44D0" w:rsidP="00AF2D0F">
      <w:pPr>
        <w:pStyle w:val="Para2"/>
        <w:ind w:left="1440"/>
      </w:pPr>
    </w:p>
    <w:p w14:paraId="43F126E5" w14:textId="77777777" w:rsidR="007C44D0" w:rsidRDefault="007C44D0" w:rsidP="00AF2D0F">
      <w:pPr>
        <w:pStyle w:val="Para2"/>
        <w:ind w:left="1440"/>
      </w:pPr>
    </w:p>
    <w:p w14:paraId="156DFEF4" w14:textId="77777777" w:rsidR="007C44D0" w:rsidRDefault="007C44D0" w:rsidP="00AF2D0F">
      <w:pPr>
        <w:pStyle w:val="Para2"/>
        <w:ind w:left="1440"/>
      </w:pPr>
    </w:p>
    <w:p w14:paraId="37DA8F5D" w14:textId="77777777" w:rsidR="007C44D0" w:rsidRDefault="007C44D0" w:rsidP="00AF2D0F">
      <w:pPr>
        <w:pStyle w:val="Para2"/>
        <w:ind w:left="1440"/>
      </w:pPr>
    </w:p>
    <w:p w14:paraId="56BAA984" w14:textId="77777777" w:rsidR="007C44D0" w:rsidRDefault="007C44D0" w:rsidP="00AF2D0F">
      <w:pPr>
        <w:pStyle w:val="Para2"/>
        <w:ind w:left="1440"/>
      </w:pPr>
    </w:p>
    <w:p w14:paraId="520618C6" w14:textId="77777777" w:rsidR="007C44D0" w:rsidRDefault="007C44D0" w:rsidP="00AF2D0F">
      <w:pPr>
        <w:pStyle w:val="Para2"/>
        <w:ind w:left="1440"/>
      </w:pPr>
    </w:p>
    <w:p w14:paraId="4EF14C61" w14:textId="77777777" w:rsidR="007C44D0" w:rsidRDefault="007C44D0" w:rsidP="00AF2D0F">
      <w:pPr>
        <w:pStyle w:val="Para2"/>
        <w:ind w:left="1440"/>
      </w:pPr>
    </w:p>
    <w:p w14:paraId="1A0C0706" w14:textId="77777777" w:rsidR="007C44D0" w:rsidRDefault="007C44D0" w:rsidP="00AF2D0F">
      <w:pPr>
        <w:pStyle w:val="Para2"/>
        <w:ind w:left="1440"/>
      </w:pPr>
    </w:p>
    <w:p w14:paraId="5A76263A" w14:textId="77777777" w:rsidR="007C44D0" w:rsidRDefault="007C44D0" w:rsidP="00AF2D0F">
      <w:pPr>
        <w:pStyle w:val="Para2"/>
        <w:ind w:left="1440"/>
      </w:pPr>
    </w:p>
    <w:p w14:paraId="01A56FFE" w14:textId="77777777" w:rsidR="00CB6BC7" w:rsidRDefault="00CB6BC7" w:rsidP="00AF2D0F">
      <w:pPr>
        <w:pStyle w:val="Para2"/>
        <w:ind w:left="1440"/>
      </w:pPr>
    </w:p>
    <w:p w14:paraId="42C60C7C" w14:textId="77777777" w:rsidR="00CB6BC7" w:rsidRDefault="00572E3A" w:rsidP="00CB6BC7">
      <w:pPr>
        <w:pStyle w:val="Para2"/>
        <w:numPr>
          <w:ilvl w:val="0"/>
          <w:numId w:val="10"/>
        </w:numPr>
      </w:pPr>
      <w:r>
        <w:rPr>
          <w:noProof/>
        </w:rPr>
        <w:drawing>
          <wp:anchor distT="0" distB="0" distL="114300" distR="114300" simplePos="0" relativeHeight="251683840" behindDoc="0" locked="0" layoutInCell="1" allowOverlap="1" wp14:anchorId="5FFFA261" wp14:editId="6D053A9B">
            <wp:simplePos x="0" y="0"/>
            <wp:positionH relativeFrom="margin">
              <wp:align>left</wp:align>
            </wp:positionH>
            <wp:positionV relativeFrom="paragraph">
              <wp:posOffset>426085</wp:posOffset>
            </wp:positionV>
            <wp:extent cx="3995420" cy="2987040"/>
            <wp:effectExtent l="38100" t="38100" r="43180" b="4191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11562" cy="2999373"/>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CB6BC7">
        <w:t xml:space="preserve">La </w:t>
      </w:r>
      <w:r w:rsidR="000D7889">
        <w:t>dernière</w:t>
      </w:r>
      <w:r w:rsidR="00CB6BC7">
        <w:t xml:space="preserve"> étape et de très loin </w:t>
      </w:r>
      <w:r w:rsidR="000D7889">
        <w:t>la</w:t>
      </w:r>
      <w:r w:rsidR="00CB6BC7">
        <w:t xml:space="preserve"> plus compliquer consiste à mettre le plexiglass dans la </w:t>
      </w:r>
      <w:r w:rsidR="000D7889">
        <w:t>deuxième</w:t>
      </w:r>
      <w:r w:rsidR="00CB6BC7">
        <w:t xml:space="preserve"> rainure, de mettre le disque du haut et de le vissé dans les entretoise.</w:t>
      </w:r>
    </w:p>
    <w:p w14:paraId="42D9C724" w14:textId="77777777" w:rsidR="00CB6BC7" w:rsidRDefault="00CB6BC7" w:rsidP="00CB6BC7">
      <w:pPr>
        <w:pStyle w:val="Para2"/>
      </w:pPr>
    </w:p>
    <w:p w14:paraId="37B98A11" w14:textId="77777777" w:rsidR="00642652" w:rsidRDefault="000D7889" w:rsidP="00CB6BC7">
      <w:pPr>
        <w:pStyle w:val="Para2"/>
        <w:ind w:left="1440"/>
      </w:pPr>
      <w:r>
        <w:t>C’est</w:t>
      </w:r>
      <w:r w:rsidR="00CB6BC7">
        <w:t xml:space="preserve"> ici qu’on peut remarquer les premier défaut du design, il est très dur de faire </w:t>
      </w:r>
      <w:r>
        <w:t>rentrer</w:t>
      </w:r>
      <w:r w:rsidR="00CB6BC7">
        <w:t xml:space="preserve"> les matrices et le plexiglass dans leur rainure. Il est vraiment important d’être </w:t>
      </w:r>
      <w:r>
        <w:t>sûr</w:t>
      </w:r>
      <w:r w:rsidR="00CB6BC7">
        <w:t xml:space="preserve"> d’avoir placé les matrices </w:t>
      </w:r>
      <w:r>
        <w:t>correctement</w:t>
      </w:r>
      <w:r w:rsidR="00CB6BC7">
        <w:t xml:space="preserve"> dans la rainure avant de </w:t>
      </w:r>
      <w:r>
        <w:t>visser</w:t>
      </w:r>
      <w:r w:rsidR="00CB6BC7">
        <w:t xml:space="preserve"> les deux disques </w:t>
      </w:r>
      <w:r>
        <w:t>ensemble</w:t>
      </w:r>
      <w:r w:rsidR="00CB6BC7">
        <w:t xml:space="preserve">, car si elles ne sont pas </w:t>
      </w:r>
      <w:r>
        <w:t>correctement</w:t>
      </w:r>
      <w:r w:rsidR="00CB6BC7">
        <w:t xml:space="preserve"> </w:t>
      </w:r>
      <w:r w:rsidR="00642652">
        <w:t xml:space="preserve">mises elles vont </w:t>
      </w:r>
      <w:r>
        <w:t>se</w:t>
      </w:r>
      <w:r w:rsidR="00642652">
        <w:t xml:space="preserve"> plier et il </w:t>
      </w:r>
      <w:r>
        <w:t>sera</w:t>
      </w:r>
      <w:r w:rsidR="00642652">
        <w:t xml:space="preserve"> encore plus dur de les placer correctement par la suite.</w:t>
      </w:r>
    </w:p>
    <w:p w14:paraId="63F28DC8" w14:textId="77777777" w:rsidR="00642652" w:rsidRDefault="00642652" w:rsidP="00CB6BC7">
      <w:pPr>
        <w:pStyle w:val="Para2"/>
        <w:ind w:left="1440"/>
      </w:pPr>
    </w:p>
    <w:p w14:paraId="6B36292A" w14:textId="77777777" w:rsidR="007C44D0" w:rsidRDefault="007C44D0" w:rsidP="00CB6BC7">
      <w:pPr>
        <w:pStyle w:val="Para2"/>
        <w:ind w:left="1440"/>
      </w:pPr>
    </w:p>
    <w:p w14:paraId="17D62599" w14:textId="77777777" w:rsidR="007C44D0" w:rsidRDefault="007C44D0" w:rsidP="00CB6BC7">
      <w:pPr>
        <w:pStyle w:val="Para2"/>
        <w:ind w:left="1440"/>
      </w:pPr>
    </w:p>
    <w:p w14:paraId="0D6D2372" w14:textId="77777777" w:rsidR="007C44D0" w:rsidRDefault="007C44D0" w:rsidP="00CB6BC7">
      <w:pPr>
        <w:pStyle w:val="Para2"/>
        <w:ind w:left="1440"/>
      </w:pPr>
    </w:p>
    <w:p w14:paraId="2EF57D1E" w14:textId="77777777" w:rsidR="007C44D0" w:rsidRDefault="007C44D0" w:rsidP="00CB6BC7">
      <w:pPr>
        <w:pStyle w:val="Para2"/>
        <w:ind w:left="1440"/>
      </w:pPr>
    </w:p>
    <w:p w14:paraId="1ACDC44A" w14:textId="77777777" w:rsidR="007C44D0" w:rsidRDefault="007C44D0" w:rsidP="00CB6BC7">
      <w:pPr>
        <w:pStyle w:val="Para2"/>
        <w:ind w:left="1440"/>
      </w:pPr>
    </w:p>
    <w:p w14:paraId="62EFFCEF" w14:textId="77777777" w:rsidR="007C44D0" w:rsidRDefault="007C44D0" w:rsidP="00CB6BC7">
      <w:pPr>
        <w:pStyle w:val="Para2"/>
        <w:ind w:left="1440"/>
      </w:pPr>
    </w:p>
    <w:p w14:paraId="2BC7438D" w14:textId="77777777" w:rsidR="007C44D0" w:rsidRDefault="007C44D0" w:rsidP="00CB6BC7">
      <w:pPr>
        <w:pStyle w:val="Para2"/>
        <w:ind w:left="1440"/>
      </w:pPr>
    </w:p>
    <w:p w14:paraId="16775330" w14:textId="77777777" w:rsidR="007C44D0" w:rsidRDefault="007C44D0" w:rsidP="00CB6BC7">
      <w:pPr>
        <w:pStyle w:val="Para2"/>
        <w:ind w:left="1440"/>
      </w:pPr>
    </w:p>
    <w:p w14:paraId="7ABF1F8B" w14:textId="77777777" w:rsidR="007C44D0" w:rsidRDefault="007C44D0" w:rsidP="00CB6BC7">
      <w:pPr>
        <w:pStyle w:val="Para2"/>
        <w:ind w:left="1440"/>
      </w:pPr>
    </w:p>
    <w:p w14:paraId="1129FFCD" w14:textId="77777777" w:rsidR="007C44D0" w:rsidRDefault="007C44D0" w:rsidP="00CB6BC7">
      <w:pPr>
        <w:pStyle w:val="Para2"/>
        <w:ind w:left="1440"/>
      </w:pPr>
    </w:p>
    <w:p w14:paraId="134708F5" w14:textId="77777777" w:rsidR="00CB6BC7" w:rsidRDefault="00642652" w:rsidP="00CB6BC7">
      <w:pPr>
        <w:pStyle w:val="Para2"/>
        <w:ind w:left="1440"/>
      </w:pPr>
      <w:r>
        <w:t>Une fois complétement monté et en état de marche on peut remarquer l’autre défaut du boitier. À hauteur d’œil la visibilité des matrices est parfaite mais si le Totem est plus haut ou plus bas certaine rangée de LEDs deviennent cacher par les disques.</w:t>
      </w:r>
    </w:p>
    <w:p w14:paraId="272F5C4C" w14:textId="77777777" w:rsidR="007C44D0" w:rsidRDefault="007C44D0">
      <w:pPr>
        <w:rPr>
          <w:sz w:val="20"/>
        </w:rPr>
      </w:pPr>
      <w:r>
        <w:br w:type="page"/>
      </w:r>
    </w:p>
    <w:p w14:paraId="5EF4996A" w14:textId="77777777" w:rsidR="00572E3A" w:rsidRDefault="00572E3A" w:rsidP="00572E3A">
      <w:pPr>
        <w:pStyle w:val="Titre1"/>
      </w:pPr>
      <w:bookmarkStart w:id="79" w:name="_Toc150984850"/>
      <w:r>
        <w:lastRenderedPageBreak/>
        <w:t>Tests et mesures</w:t>
      </w:r>
      <w:bookmarkEnd w:id="79"/>
    </w:p>
    <w:p w14:paraId="68AE4E1F" w14:textId="77777777" w:rsidR="00572E3A" w:rsidRDefault="00572E3A" w:rsidP="00572E3A">
      <w:pPr>
        <w:pStyle w:val="Para1"/>
      </w:pPr>
    </w:p>
    <w:p w14:paraId="01F7FA92" w14:textId="77777777" w:rsidR="00F66A3A" w:rsidRDefault="00F66A3A" w:rsidP="00F66A3A">
      <w:pPr>
        <w:pStyle w:val="Titre2"/>
      </w:pPr>
      <w:bookmarkStart w:id="80" w:name="_Toc150984851"/>
      <w:r>
        <w:t>Alimentation</w:t>
      </w:r>
      <w:bookmarkEnd w:id="80"/>
    </w:p>
    <w:p w14:paraId="21545775" w14:textId="77777777" w:rsidR="006336CA" w:rsidRDefault="006336CA" w:rsidP="006336CA">
      <w:pPr>
        <w:pStyle w:val="Para2"/>
      </w:pPr>
    </w:p>
    <w:p w14:paraId="3BABE19F" w14:textId="77777777" w:rsidR="006336CA" w:rsidRPr="006336CA" w:rsidRDefault="006336CA" w:rsidP="006336CA">
      <w:pPr>
        <w:pStyle w:val="Para2"/>
      </w:pPr>
      <w:r>
        <w:t xml:space="preserve">Mon PCB est composé de trois régulateurs, deux de 5V servant d’alimentation pour les matrices et un de 3,3V pour </w:t>
      </w:r>
      <w:r w:rsidR="000D7889">
        <w:t>alimenter</w:t>
      </w:r>
      <w:r>
        <w:t xml:space="preserve"> tout le reste.</w:t>
      </w:r>
    </w:p>
    <w:p w14:paraId="4BFB717E" w14:textId="77777777" w:rsidR="006336CA" w:rsidRDefault="006336CA" w:rsidP="006336CA">
      <w:pPr>
        <w:pStyle w:val="Para2"/>
      </w:pPr>
    </w:p>
    <w:p w14:paraId="083DDBB9" w14:textId="77777777" w:rsidR="007101C5" w:rsidRDefault="007101C5" w:rsidP="006336CA">
      <w:pPr>
        <w:pStyle w:val="Para2"/>
      </w:pPr>
      <w:r>
        <w:rPr>
          <w:noProof/>
        </w:rPr>
        <w:drawing>
          <wp:anchor distT="0" distB="0" distL="114300" distR="114300" simplePos="0" relativeHeight="251685888" behindDoc="0" locked="0" layoutInCell="1" allowOverlap="1" wp14:anchorId="7CA63534" wp14:editId="0F54177C">
            <wp:simplePos x="0" y="0"/>
            <wp:positionH relativeFrom="margin">
              <wp:align>right</wp:align>
            </wp:positionH>
            <wp:positionV relativeFrom="paragraph">
              <wp:posOffset>41910</wp:posOffset>
            </wp:positionV>
            <wp:extent cx="2919730" cy="1585595"/>
            <wp:effectExtent l="38100" t="38100" r="33020" b="3365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9730" cy="1585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822FFBB" w14:textId="77777777" w:rsidR="006336CA" w:rsidRDefault="000D7889" w:rsidP="006336CA">
      <w:pPr>
        <w:pStyle w:val="Para2"/>
      </w:pPr>
      <w:r>
        <w:t>D’abords</w:t>
      </w:r>
      <w:r w:rsidR="007101C5">
        <w:t xml:space="preserve"> la tension </w:t>
      </w:r>
      <w:r>
        <w:t>d’alimentation qui</w:t>
      </w:r>
      <w:r w:rsidR="007101C5">
        <w:t xml:space="preserve"> est régler à 12V </w:t>
      </w:r>
    </w:p>
    <w:p w14:paraId="01B97344" w14:textId="77777777" w:rsidR="006336CA" w:rsidRDefault="006336CA" w:rsidP="006336CA">
      <w:pPr>
        <w:pStyle w:val="Para2"/>
      </w:pPr>
    </w:p>
    <w:p w14:paraId="4287B25F" w14:textId="77777777" w:rsidR="007101C5" w:rsidRDefault="007101C5" w:rsidP="006336CA">
      <w:pPr>
        <w:pStyle w:val="Para2"/>
      </w:pPr>
    </w:p>
    <w:p w14:paraId="6AD2C8F8" w14:textId="77777777" w:rsidR="007101C5" w:rsidRDefault="007101C5" w:rsidP="006336CA">
      <w:pPr>
        <w:pStyle w:val="Para2"/>
      </w:pPr>
    </w:p>
    <w:p w14:paraId="3374B680" w14:textId="77777777" w:rsidR="007101C5" w:rsidRDefault="007101C5" w:rsidP="006336CA">
      <w:pPr>
        <w:pStyle w:val="Para2"/>
      </w:pPr>
    </w:p>
    <w:p w14:paraId="1F8A0F43" w14:textId="77777777" w:rsidR="007101C5" w:rsidRDefault="007101C5" w:rsidP="006336CA">
      <w:pPr>
        <w:pStyle w:val="Para2"/>
      </w:pPr>
    </w:p>
    <w:p w14:paraId="0E78511D" w14:textId="77777777" w:rsidR="007101C5" w:rsidRDefault="007101C5" w:rsidP="006336CA">
      <w:pPr>
        <w:pStyle w:val="Para2"/>
      </w:pPr>
    </w:p>
    <w:p w14:paraId="38CC7BDC" w14:textId="77777777" w:rsidR="007101C5" w:rsidRDefault="007101C5" w:rsidP="006336CA">
      <w:pPr>
        <w:pStyle w:val="Para2"/>
      </w:pPr>
    </w:p>
    <w:p w14:paraId="17B874DA" w14:textId="77777777" w:rsidR="007101C5" w:rsidRDefault="007101C5" w:rsidP="006336CA">
      <w:pPr>
        <w:pStyle w:val="Para2"/>
      </w:pPr>
    </w:p>
    <w:p w14:paraId="1A677F14" w14:textId="77777777" w:rsidR="007101C5" w:rsidRDefault="007101C5" w:rsidP="006336CA">
      <w:pPr>
        <w:pStyle w:val="Para2"/>
      </w:pPr>
    </w:p>
    <w:p w14:paraId="0F82D85E" w14:textId="77777777" w:rsidR="007101C5" w:rsidRDefault="007101C5" w:rsidP="006336CA">
      <w:pPr>
        <w:pStyle w:val="Para2"/>
      </w:pPr>
    </w:p>
    <w:p w14:paraId="29B3472C" w14:textId="77777777" w:rsidR="007101C5" w:rsidRDefault="007C44D0" w:rsidP="006336CA">
      <w:pPr>
        <w:pStyle w:val="Para2"/>
      </w:pPr>
      <w:r>
        <w:rPr>
          <w:noProof/>
        </w:rPr>
        <w:drawing>
          <wp:anchor distT="0" distB="0" distL="114300" distR="114300" simplePos="0" relativeHeight="251688960" behindDoc="0" locked="0" layoutInCell="1" allowOverlap="1" wp14:anchorId="2815B2CF" wp14:editId="637982F8">
            <wp:simplePos x="0" y="0"/>
            <wp:positionH relativeFrom="margin">
              <wp:align>right</wp:align>
            </wp:positionH>
            <wp:positionV relativeFrom="paragraph">
              <wp:posOffset>3810</wp:posOffset>
            </wp:positionV>
            <wp:extent cx="2880995" cy="1471295"/>
            <wp:effectExtent l="38100" t="38100" r="33655" b="3365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995" cy="14712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5DBE1F3A" w14:textId="77777777" w:rsidR="006336CA" w:rsidRDefault="007101C5" w:rsidP="006336CA">
      <w:pPr>
        <w:pStyle w:val="Para2"/>
      </w:pPr>
      <w:r>
        <w:t>Ensuite le régulateur de la matrice 1.</w:t>
      </w:r>
    </w:p>
    <w:p w14:paraId="61C0CF68" w14:textId="77777777" w:rsidR="007101C5" w:rsidRDefault="007101C5" w:rsidP="006336CA">
      <w:pPr>
        <w:pStyle w:val="Para2"/>
      </w:pPr>
    </w:p>
    <w:p w14:paraId="3CE1B2BB" w14:textId="77777777" w:rsidR="007101C5" w:rsidRDefault="007101C5" w:rsidP="006336CA">
      <w:pPr>
        <w:pStyle w:val="Para2"/>
      </w:pPr>
    </w:p>
    <w:p w14:paraId="399283A1" w14:textId="77777777" w:rsidR="007101C5" w:rsidRDefault="007101C5" w:rsidP="006336CA">
      <w:pPr>
        <w:pStyle w:val="Para2"/>
      </w:pPr>
    </w:p>
    <w:p w14:paraId="44D08D35" w14:textId="77777777" w:rsidR="007101C5" w:rsidRDefault="007101C5" w:rsidP="006336CA">
      <w:pPr>
        <w:pStyle w:val="Para2"/>
      </w:pPr>
    </w:p>
    <w:p w14:paraId="0FC5FC4E" w14:textId="77777777" w:rsidR="007101C5" w:rsidRDefault="007101C5" w:rsidP="006336CA">
      <w:pPr>
        <w:pStyle w:val="Para2"/>
      </w:pPr>
    </w:p>
    <w:p w14:paraId="396CEBD7" w14:textId="77777777" w:rsidR="007101C5" w:rsidRDefault="007101C5" w:rsidP="006336CA">
      <w:pPr>
        <w:pStyle w:val="Para2"/>
      </w:pPr>
    </w:p>
    <w:p w14:paraId="22A07717" w14:textId="77777777" w:rsidR="007101C5" w:rsidRDefault="007101C5" w:rsidP="006336CA">
      <w:pPr>
        <w:pStyle w:val="Para2"/>
      </w:pPr>
    </w:p>
    <w:p w14:paraId="01057AFC" w14:textId="77777777" w:rsidR="007101C5" w:rsidRDefault="007101C5" w:rsidP="006336CA">
      <w:pPr>
        <w:pStyle w:val="Para2"/>
      </w:pPr>
    </w:p>
    <w:p w14:paraId="4A4BCFEA" w14:textId="77777777" w:rsidR="007101C5" w:rsidRDefault="007101C5" w:rsidP="006336CA">
      <w:pPr>
        <w:pStyle w:val="Para2"/>
      </w:pPr>
    </w:p>
    <w:p w14:paraId="597430F4" w14:textId="77777777" w:rsidR="007101C5" w:rsidRDefault="007101C5" w:rsidP="006336CA">
      <w:pPr>
        <w:pStyle w:val="Para2"/>
      </w:pPr>
    </w:p>
    <w:p w14:paraId="5986E9FD" w14:textId="77777777" w:rsidR="007101C5" w:rsidRDefault="007101C5" w:rsidP="006336CA">
      <w:pPr>
        <w:pStyle w:val="Para2"/>
      </w:pPr>
      <w:r>
        <w:rPr>
          <w:noProof/>
        </w:rPr>
        <w:drawing>
          <wp:anchor distT="0" distB="0" distL="114300" distR="114300" simplePos="0" relativeHeight="251686912" behindDoc="0" locked="0" layoutInCell="1" allowOverlap="1" wp14:anchorId="47A240C8" wp14:editId="369C0695">
            <wp:simplePos x="0" y="0"/>
            <wp:positionH relativeFrom="margin">
              <wp:posOffset>3616960</wp:posOffset>
            </wp:positionH>
            <wp:positionV relativeFrom="paragraph">
              <wp:posOffset>4445</wp:posOffset>
            </wp:positionV>
            <wp:extent cx="2860040" cy="1407795"/>
            <wp:effectExtent l="38100" t="38100" r="35560" b="400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0040" cy="14077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CB7796" w14:textId="77777777" w:rsidR="007101C5" w:rsidRDefault="007101C5" w:rsidP="006336CA">
      <w:pPr>
        <w:pStyle w:val="Para2"/>
      </w:pPr>
      <w:r>
        <w:t>Et le régulateur de la matrice 2.</w:t>
      </w:r>
    </w:p>
    <w:p w14:paraId="43B785D1" w14:textId="77777777" w:rsidR="007101C5" w:rsidRDefault="007101C5" w:rsidP="006336CA">
      <w:pPr>
        <w:pStyle w:val="Para2"/>
      </w:pPr>
    </w:p>
    <w:p w14:paraId="729571F9" w14:textId="77777777" w:rsidR="007101C5" w:rsidRDefault="007101C5" w:rsidP="006336CA">
      <w:pPr>
        <w:pStyle w:val="Para2"/>
      </w:pPr>
    </w:p>
    <w:p w14:paraId="6A424F7F" w14:textId="77777777" w:rsidR="007101C5" w:rsidRDefault="007101C5" w:rsidP="006336CA">
      <w:pPr>
        <w:pStyle w:val="Para2"/>
      </w:pPr>
    </w:p>
    <w:p w14:paraId="0CF0A6AA" w14:textId="77777777" w:rsidR="007101C5" w:rsidRDefault="007101C5" w:rsidP="006336CA">
      <w:pPr>
        <w:pStyle w:val="Para2"/>
      </w:pPr>
    </w:p>
    <w:p w14:paraId="07366DFA" w14:textId="77777777" w:rsidR="007C44D0" w:rsidRDefault="007C44D0" w:rsidP="006336CA">
      <w:pPr>
        <w:pStyle w:val="Para2"/>
      </w:pPr>
    </w:p>
    <w:p w14:paraId="4E25B55C" w14:textId="77777777" w:rsidR="007C44D0" w:rsidRDefault="007C44D0" w:rsidP="006336CA">
      <w:pPr>
        <w:pStyle w:val="Para2"/>
      </w:pPr>
    </w:p>
    <w:p w14:paraId="17AB6457" w14:textId="77777777" w:rsidR="007C44D0" w:rsidRDefault="007C44D0" w:rsidP="006336CA">
      <w:pPr>
        <w:pStyle w:val="Para2"/>
      </w:pPr>
    </w:p>
    <w:p w14:paraId="25350FE2" w14:textId="77777777" w:rsidR="007C44D0" w:rsidRDefault="007C44D0" w:rsidP="006336CA">
      <w:pPr>
        <w:pStyle w:val="Para2"/>
      </w:pPr>
    </w:p>
    <w:p w14:paraId="7FAF265E" w14:textId="77777777" w:rsidR="007C44D0" w:rsidRDefault="007C44D0" w:rsidP="006336CA">
      <w:pPr>
        <w:pStyle w:val="Para2"/>
      </w:pPr>
    </w:p>
    <w:p w14:paraId="7D5FD91C" w14:textId="77777777" w:rsidR="006336CA" w:rsidRDefault="006336CA" w:rsidP="006336CA">
      <w:pPr>
        <w:pStyle w:val="Para2"/>
      </w:pPr>
      <w:r>
        <w:rPr>
          <w:noProof/>
        </w:rPr>
        <w:drawing>
          <wp:anchor distT="0" distB="0" distL="114300" distR="114300" simplePos="0" relativeHeight="251687936" behindDoc="1" locked="0" layoutInCell="1" allowOverlap="1" wp14:anchorId="1AB55860" wp14:editId="3A0C10F9">
            <wp:simplePos x="0" y="0"/>
            <wp:positionH relativeFrom="margin">
              <wp:align>right</wp:align>
            </wp:positionH>
            <wp:positionV relativeFrom="paragraph">
              <wp:posOffset>3810</wp:posOffset>
            </wp:positionV>
            <wp:extent cx="2885440" cy="1424940"/>
            <wp:effectExtent l="38100" t="38100" r="29210" b="41910"/>
            <wp:wrapTight wrapText="bothSides">
              <wp:wrapPolygon edited="0">
                <wp:start x="-285" y="-578"/>
                <wp:lineTo x="-285" y="21947"/>
                <wp:lineTo x="21676" y="21947"/>
                <wp:lineTo x="21676" y="-578"/>
                <wp:lineTo x="-285" y="-578"/>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5440" cy="142494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118F5D7" w14:textId="77777777" w:rsidR="006336CA" w:rsidRDefault="007101C5" w:rsidP="006336CA">
      <w:pPr>
        <w:pStyle w:val="Para2"/>
      </w:pPr>
      <w:r>
        <w:t>Finalement le régulateur 3,3V.</w:t>
      </w:r>
    </w:p>
    <w:p w14:paraId="159C1DE3" w14:textId="77777777" w:rsidR="006336CA" w:rsidRDefault="006336CA" w:rsidP="006336CA">
      <w:pPr>
        <w:pStyle w:val="Para2"/>
      </w:pPr>
    </w:p>
    <w:p w14:paraId="21334CB5" w14:textId="77777777" w:rsidR="007101C5" w:rsidRDefault="007101C5" w:rsidP="006336CA">
      <w:pPr>
        <w:pStyle w:val="Para2"/>
      </w:pPr>
    </w:p>
    <w:p w14:paraId="48127AEB" w14:textId="77777777" w:rsidR="007101C5" w:rsidRDefault="007101C5" w:rsidP="006336CA">
      <w:pPr>
        <w:pStyle w:val="Para2"/>
      </w:pPr>
    </w:p>
    <w:p w14:paraId="080267EF" w14:textId="77777777" w:rsidR="007101C5" w:rsidRDefault="007101C5" w:rsidP="006336CA">
      <w:pPr>
        <w:pStyle w:val="Para2"/>
      </w:pPr>
    </w:p>
    <w:p w14:paraId="5F59F824" w14:textId="77777777" w:rsidR="007101C5" w:rsidRDefault="007101C5" w:rsidP="006336CA">
      <w:pPr>
        <w:pStyle w:val="Para2"/>
      </w:pPr>
    </w:p>
    <w:p w14:paraId="19915F63" w14:textId="77777777" w:rsidR="007101C5" w:rsidRDefault="007101C5" w:rsidP="006336CA">
      <w:pPr>
        <w:pStyle w:val="Para2"/>
      </w:pPr>
    </w:p>
    <w:p w14:paraId="7905186D" w14:textId="77777777" w:rsidR="006336CA" w:rsidRDefault="006336CA" w:rsidP="006336CA">
      <w:pPr>
        <w:pStyle w:val="Para2"/>
      </w:pPr>
    </w:p>
    <w:p w14:paraId="53870808" w14:textId="77777777" w:rsidR="006336CA" w:rsidRDefault="006336CA" w:rsidP="006336CA">
      <w:pPr>
        <w:pStyle w:val="Para2"/>
      </w:pPr>
    </w:p>
    <w:p w14:paraId="7E4BED40" w14:textId="77777777" w:rsidR="006336CA" w:rsidRDefault="006336CA" w:rsidP="006336CA">
      <w:pPr>
        <w:pStyle w:val="Para2"/>
      </w:pPr>
    </w:p>
    <w:p w14:paraId="41D9A1FE" w14:textId="77777777" w:rsidR="007101C5" w:rsidRDefault="007101C5" w:rsidP="006336CA">
      <w:pPr>
        <w:pStyle w:val="Para2"/>
      </w:pPr>
      <w:r>
        <w:t>On peut voir avec ces mesure que le dimensionnement des alimentations est juste et que les tension sont celle calculé.</w:t>
      </w:r>
    </w:p>
    <w:p w14:paraId="55285CEC" w14:textId="77777777" w:rsidR="007C44D0" w:rsidRDefault="007C44D0">
      <w:pPr>
        <w:rPr>
          <w:sz w:val="20"/>
        </w:rPr>
      </w:pPr>
      <w:r>
        <w:br w:type="page"/>
      </w:r>
    </w:p>
    <w:p w14:paraId="0881A6CD" w14:textId="77777777" w:rsidR="00F66A3A" w:rsidRDefault="00F66A3A" w:rsidP="00F66A3A">
      <w:pPr>
        <w:pStyle w:val="Titre2"/>
      </w:pPr>
      <w:bookmarkStart w:id="81" w:name="_Toc150984852"/>
      <w:r>
        <w:lastRenderedPageBreak/>
        <w:t>SPI</w:t>
      </w:r>
      <w:bookmarkEnd w:id="81"/>
    </w:p>
    <w:p w14:paraId="70E8AA83" w14:textId="77777777" w:rsidR="008D22EB" w:rsidRDefault="008D22EB" w:rsidP="008D22EB">
      <w:pPr>
        <w:pStyle w:val="Para2"/>
      </w:pPr>
    </w:p>
    <w:p w14:paraId="28E24B98" w14:textId="77777777" w:rsidR="008D22EB" w:rsidRDefault="008D22EB" w:rsidP="008D22EB">
      <w:pPr>
        <w:pStyle w:val="Para2"/>
      </w:pPr>
      <w:r>
        <w:t>En envoyant en boucle le byte suivant 10101010 on peut mesurer le baud rate du SPI exactement de la même manière que pour le timer c’est-à-dire à la moitié de sa fréquence réel :</w:t>
      </w:r>
    </w:p>
    <w:p w14:paraId="0C7ABE32" w14:textId="77777777" w:rsidR="007C44D0" w:rsidRDefault="007C44D0" w:rsidP="008D22EB">
      <w:pPr>
        <w:pStyle w:val="Para2"/>
      </w:pPr>
    </w:p>
    <w:p w14:paraId="5BDF2B93" w14:textId="77777777" w:rsidR="008D22EB" w:rsidRDefault="006A6AE4" w:rsidP="007C44D0">
      <w:pPr>
        <w:pStyle w:val="Para2"/>
        <w:jc w:val="center"/>
      </w:pPr>
      <w:r>
        <w:rPr>
          <w:rFonts w:cs="Arial"/>
          <w:noProof/>
          <w:color w:val="000000"/>
          <w:sz w:val="22"/>
          <w:szCs w:val="22"/>
        </w:rPr>
        <w:drawing>
          <wp:inline distT="0" distB="0" distL="0" distR="0" wp14:anchorId="7BF3FFD6" wp14:editId="46352534">
            <wp:extent cx="4705985" cy="3031715"/>
            <wp:effectExtent l="38100" t="38100" r="37465" b="35560"/>
            <wp:docPr id="64" name="Image 64" descr="https://lh4.googleusercontent.com/A3gHc_J6FkRD9rG6HMc-LdzPOaJtY-QXdZtPlTXxrWde07Tz0tUVIEOHHyoc71WBhRQYgGztFLVaNOxFsGGr9mwFfp-p0l7pPAsIe7gZxn8-TlO9y331S9FVgOcvVggub7BdU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3gHc_J6FkRD9rG6HMc-LdzPOaJtY-QXdZtPlTXxrWde07Tz0tUVIEOHHyoc71WBhRQYgGztFLVaNOxFsGGr9mwFfp-p0l7pPAsIe7gZxn8-TlO9y331S9FVgOcvVggub7BdUOY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6311" cy="3038367"/>
                    </a:xfrm>
                    <a:prstGeom prst="rect">
                      <a:avLst/>
                    </a:prstGeom>
                    <a:noFill/>
                    <a:ln w="38100">
                      <a:solidFill>
                        <a:schemeClr val="tx1"/>
                      </a:solidFill>
                    </a:ln>
                  </pic:spPr>
                </pic:pic>
              </a:graphicData>
            </a:graphic>
          </wp:inline>
        </w:drawing>
      </w:r>
    </w:p>
    <w:p w14:paraId="1B979513" w14:textId="77777777" w:rsidR="008D22EB" w:rsidRDefault="008D22EB" w:rsidP="008D22EB">
      <w:pPr>
        <w:pStyle w:val="Para2"/>
      </w:pPr>
    </w:p>
    <w:p w14:paraId="213EB83F" w14:textId="77777777" w:rsidR="008D22EB" w:rsidRDefault="008D22EB" w:rsidP="008D22EB">
      <w:pPr>
        <w:pStyle w:val="Para2"/>
      </w:pPr>
      <w:r>
        <w:t xml:space="preserve">On voit que le SPI </w:t>
      </w:r>
      <w:r w:rsidR="000D7889">
        <w:t>atteint</w:t>
      </w:r>
      <w:r>
        <w:t xml:space="preserve"> 1,5MHz ce qui fois deux fait 3MHz ce qui est assez proche des 3,2MHz.</w:t>
      </w:r>
    </w:p>
    <w:p w14:paraId="7E2F0128" w14:textId="77777777" w:rsidR="008D22EB" w:rsidRDefault="008D22EB" w:rsidP="008D22EB">
      <w:pPr>
        <w:pStyle w:val="Para2"/>
      </w:pPr>
    </w:p>
    <w:p w14:paraId="6C4C452E" w14:textId="77777777" w:rsidR="005F042F" w:rsidRDefault="00A26A50" w:rsidP="008D22EB">
      <w:pPr>
        <w:pStyle w:val="Para2"/>
      </w:pPr>
      <w:r>
        <w:t xml:space="preserve">Si maintenant on allume la première LED en rouge à la luminosité maximum, la tram du SPI </w:t>
      </w:r>
      <w:r w:rsidR="000D7889">
        <w:t>devrais</w:t>
      </w:r>
      <w:r>
        <w:t xml:space="preserve"> ressembler à ça : </w:t>
      </w:r>
    </w:p>
    <w:p w14:paraId="4506D40C" w14:textId="77777777" w:rsidR="00CF608B" w:rsidRDefault="00CF608B" w:rsidP="008D22EB">
      <w:pPr>
        <w:pStyle w:val="Para2"/>
      </w:pPr>
    </w:p>
    <w:p w14:paraId="32019E36" w14:textId="77777777" w:rsidR="00A26A50" w:rsidRPr="00CF608B" w:rsidRDefault="00A26A50" w:rsidP="008D22EB">
      <w:pPr>
        <w:pStyle w:val="Para2"/>
      </w:pPr>
      <w:r>
        <w:tab/>
      </w:r>
      <w:r w:rsidRPr="00CF608B">
        <w:t xml:space="preserve">        8 bits</w:t>
      </w:r>
      <w:r w:rsidR="00CF608B" w:rsidRPr="00CF608B">
        <w:t xml:space="preserve"> à 0</w:t>
      </w:r>
      <w:r w:rsidRPr="00CF608B">
        <w:t xml:space="preserve"> </w:t>
      </w:r>
      <w:r w:rsidR="00CF608B" w:rsidRPr="00CF608B">
        <w:t>vert</w:t>
      </w:r>
      <w:r w:rsidRPr="00CF608B">
        <w:t xml:space="preserve"> </w:t>
      </w:r>
      <w:r w:rsidRPr="00CF608B">
        <w:tab/>
      </w:r>
      <w:r w:rsidRPr="00CF608B">
        <w:tab/>
      </w:r>
      <w:r w:rsidRPr="00CF608B">
        <w:tab/>
        <w:t xml:space="preserve">8 bits </w:t>
      </w:r>
      <w:r w:rsidR="00CF608B">
        <w:t xml:space="preserve">à 1 </w:t>
      </w:r>
      <w:r w:rsidRPr="00CF608B">
        <w:t>rouge</w:t>
      </w:r>
      <w:r w:rsidRPr="00CF608B">
        <w:tab/>
      </w:r>
      <w:r w:rsidRPr="00CF608B">
        <w:tab/>
      </w:r>
      <w:r w:rsidRPr="00CF608B">
        <w:tab/>
        <w:t xml:space="preserve">8 bits </w:t>
      </w:r>
      <w:r w:rsidR="00CF608B">
        <w:t xml:space="preserve">à 0 </w:t>
      </w:r>
      <w:r w:rsidR="00CF608B" w:rsidRPr="00CF608B">
        <w:t>bleu</w:t>
      </w:r>
    </w:p>
    <w:p w14:paraId="031F4CE5" w14:textId="77777777" w:rsidR="00A26A50" w:rsidRDefault="00A26A50" w:rsidP="008D22EB">
      <w:pPr>
        <w:pStyle w:val="Para2"/>
        <w:rPr>
          <w:color w:val="00B0F0"/>
          <w:sz w:val="16"/>
          <w:szCs w:val="16"/>
        </w:rPr>
      </w:pPr>
      <w:r w:rsidRPr="00CF608B">
        <w:rPr>
          <w:color w:val="00B050"/>
          <w:sz w:val="16"/>
          <w:szCs w:val="16"/>
        </w:rPr>
        <w:t xml:space="preserve">10001000 10001000 10001000 10001000 </w:t>
      </w:r>
      <w:r w:rsidRPr="00A26A50">
        <w:rPr>
          <w:color w:val="FF0000"/>
          <w:sz w:val="16"/>
          <w:szCs w:val="16"/>
        </w:rPr>
        <w:t>11101110 11101110 11101110 11101110</w:t>
      </w:r>
      <w:r w:rsidRPr="00A26A50">
        <w:rPr>
          <w:sz w:val="16"/>
          <w:szCs w:val="16"/>
        </w:rPr>
        <w:t xml:space="preserve"> </w:t>
      </w:r>
      <w:r w:rsidRPr="00CF608B">
        <w:rPr>
          <w:color w:val="00B0F0"/>
          <w:sz w:val="16"/>
          <w:szCs w:val="16"/>
        </w:rPr>
        <w:t>10001000 10001000 10001000 10001000</w:t>
      </w:r>
    </w:p>
    <w:p w14:paraId="62D5A769" w14:textId="77777777" w:rsidR="00CF608B" w:rsidRDefault="00CF608B" w:rsidP="008D22EB">
      <w:pPr>
        <w:pStyle w:val="Para2"/>
        <w:rPr>
          <w:color w:val="00B0F0"/>
          <w:sz w:val="16"/>
          <w:szCs w:val="16"/>
        </w:rPr>
      </w:pPr>
    </w:p>
    <w:p w14:paraId="39844628" w14:textId="77777777" w:rsidR="00CF608B" w:rsidRDefault="000D7889" w:rsidP="008D22EB">
      <w:pPr>
        <w:pStyle w:val="Para2"/>
      </w:pPr>
      <w:r>
        <w:t>Voilà</w:t>
      </w:r>
      <w:r w:rsidR="00CF608B">
        <w:t xml:space="preserve"> ce qui est mesuré à l’</w:t>
      </w:r>
      <w:r w:rsidR="00C01525">
        <w:t>entrée</w:t>
      </w:r>
      <w:r w:rsidR="00CF608B">
        <w:t xml:space="preserve"> des matrices :</w:t>
      </w:r>
    </w:p>
    <w:p w14:paraId="2284434D" w14:textId="77777777" w:rsidR="007C44D0" w:rsidRDefault="007C44D0" w:rsidP="008D22EB">
      <w:pPr>
        <w:pStyle w:val="Para2"/>
      </w:pPr>
    </w:p>
    <w:p w14:paraId="4716A17C" w14:textId="77777777" w:rsidR="00CF608B" w:rsidRDefault="006A6AE4" w:rsidP="007C44D0">
      <w:pPr>
        <w:pStyle w:val="Para2"/>
        <w:jc w:val="center"/>
      </w:pPr>
      <w:r>
        <w:rPr>
          <w:rFonts w:cs="Arial"/>
          <w:noProof/>
          <w:color w:val="000000"/>
          <w:sz w:val="22"/>
          <w:szCs w:val="22"/>
        </w:rPr>
        <w:drawing>
          <wp:inline distT="0" distB="0" distL="0" distR="0" wp14:anchorId="633CCA74" wp14:editId="25BFB2A5">
            <wp:extent cx="4691698" cy="3022511"/>
            <wp:effectExtent l="38100" t="38100" r="33020" b="45085"/>
            <wp:docPr id="65" name="Image 65" descr="https://lh6.googleusercontent.com/S782V6jtkmkxIlMkwzkPlv2IaM0NSs_UWtHtaqcQU7mFdQTiX69_UWpbpSa65XeSxhWOZ9W6agHoUOU4kSrcg4I-OLZJxRBxsKAnxVd3Ym37-X8khPy-Qt7DXrgvHwFsa984fp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782V6jtkmkxIlMkwzkPlv2IaM0NSs_UWtHtaqcQU7mFdQTiX69_UWpbpSa65XeSxhWOZ9W6agHoUOU4kSrcg4I-OLZJxRBxsKAnxVd3Ym37-X8khPy-Qt7DXrgvHwFsa984fpHv"/>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98504" cy="3026896"/>
                    </a:xfrm>
                    <a:prstGeom prst="rect">
                      <a:avLst/>
                    </a:prstGeom>
                    <a:noFill/>
                    <a:ln w="38100">
                      <a:solidFill>
                        <a:schemeClr val="tx1"/>
                      </a:solidFill>
                    </a:ln>
                  </pic:spPr>
                </pic:pic>
              </a:graphicData>
            </a:graphic>
          </wp:inline>
        </w:drawing>
      </w:r>
    </w:p>
    <w:p w14:paraId="4A3DFAF2" w14:textId="77777777" w:rsidR="00CF608B" w:rsidRDefault="00CF608B" w:rsidP="008D22EB">
      <w:pPr>
        <w:pStyle w:val="Para2"/>
      </w:pPr>
      <w:r>
        <w:lastRenderedPageBreak/>
        <w:t>On voit effectivement la même tram ainsi que les donné pour la suite des LEDs qui sont toutes éteinte c’est donc uniquement des 0 ou des 1000 pour le SPI. Sur le Totem la première LED s’est bien allumé en rouge</w:t>
      </w:r>
    </w:p>
    <w:p w14:paraId="46D0FB24" w14:textId="77777777" w:rsidR="007C44D0" w:rsidRDefault="007C44D0">
      <w:pPr>
        <w:rPr>
          <w:sz w:val="20"/>
        </w:rPr>
      </w:pPr>
      <w:r>
        <w:br w:type="page"/>
      </w:r>
    </w:p>
    <w:p w14:paraId="5A3F7D20" w14:textId="77777777" w:rsidR="00CF608B" w:rsidRDefault="00CF608B" w:rsidP="008D22EB">
      <w:pPr>
        <w:pStyle w:val="Para2"/>
      </w:pPr>
      <w:r>
        <w:lastRenderedPageBreak/>
        <w:t xml:space="preserve">Avec cette tram on peut directement vérifier les temps calculer avant et vérifier </w:t>
      </w:r>
      <w:r w:rsidR="000D7889">
        <w:t>s’ils</w:t>
      </w:r>
      <w:r>
        <w:t xml:space="preserve"> correspondent :</w:t>
      </w:r>
    </w:p>
    <w:p w14:paraId="50B027CA" w14:textId="77777777" w:rsidR="00F27A7F" w:rsidRDefault="00A7338C" w:rsidP="008D22EB">
      <w:pPr>
        <w:pStyle w:val="Para2"/>
      </w:pPr>
      <w:r>
        <w:rPr>
          <w:rFonts w:cs="Arial"/>
          <w:noProof/>
          <w:color w:val="000000"/>
          <w:sz w:val="22"/>
          <w:szCs w:val="22"/>
        </w:rPr>
        <w:drawing>
          <wp:anchor distT="0" distB="0" distL="114300" distR="114300" simplePos="0" relativeHeight="251697152" behindDoc="0" locked="0" layoutInCell="1" allowOverlap="1" wp14:anchorId="76367C0C" wp14:editId="2341D471">
            <wp:simplePos x="0" y="0"/>
            <wp:positionH relativeFrom="page">
              <wp:posOffset>4160203</wp:posOffset>
            </wp:positionH>
            <wp:positionV relativeFrom="paragraph">
              <wp:posOffset>235903</wp:posOffset>
            </wp:positionV>
            <wp:extent cx="3072765" cy="1979295"/>
            <wp:effectExtent l="38100" t="38100" r="32385" b="40005"/>
            <wp:wrapSquare wrapText="bothSides"/>
            <wp:docPr id="67" name="Image 67" descr="https://lh3.googleusercontent.com/CrDvEhWqhKbOl_EzVB4QPaaIL2dThbOecp921RGFGtwGukxfCIFq-4qeSrrJZDbxvJK545_UXCQxQNAfqLzGebyoNkiRXM_gYywjSP-e4s1mTnSRPuIx3Cvnz5uRDrbTay7mi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rDvEhWqhKbOl_EzVB4QPaaIL2dThbOecp921RGFGtwGukxfCIFq-4qeSrrJZDbxvJK545_UXCQxQNAfqLzGebyoNkiRXM_gYywjSP-e4s1mTnSRPuIx3Cvnz5uRDrbTay7mivmz"/>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72765" cy="19792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96128" behindDoc="0" locked="0" layoutInCell="1" allowOverlap="1" wp14:anchorId="2F7FC519" wp14:editId="53B925F3">
            <wp:simplePos x="0" y="0"/>
            <wp:positionH relativeFrom="column">
              <wp:posOffset>502285</wp:posOffset>
            </wp:positionH>
            <wp:positionV relativeFrom="paragraph">
              <wp:posOffset>231140</wp:posOffset>
            </wp:positionV>
            <wp:extent cx="3081020" cy="1984375"/>
            <wp:effectExtent l="38100" t="38100" r="43180" b="34925"/>
            <wp:wrapSquare wrapText="bothSides"/>
            <wp:docPr id="66" name="Image 66" descr="https://lh3.googleusercontent.com/oxFS06rHcwXs1ZiLpp-zY5eUrc8O286rv2QqBa8KMpsGlMtOBkWzX-wD1HjZdIBGGDkfQDxSIDDYiQqHgqWkcjVqYtW-qQPFslCbVXZGJxyqmi2N5Ra_mWuSN1Hof5qlWmZPnz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FS06rHcwXs1ZiLpp-zY5eUrc8O286rv2QqBa8KMpsGlMtOBkWzX-wD1HjZdIBGGDkfQDxSIDDYiQqHgqWkcjVqYtW-qQPFslCbVXZGJxyqmi2N5Ra_mWuSN1Hof5qlWmZPnz3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81020" cy="19843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F35132" w14:textId="77777777" w:rsidR="00F27A7F" w:rsidRDefault="00F27A7F" w:rsidP="00F27A7F">
      <w:pPr>
        <w:pStyle w:val="Para2"/>
        <w:jc w:val="center"/>
      </w:pPr>
    </w:p>
    <w:p w14:paraId="617E925A" w14:textId="77777777" w:rsidR="00F27A7F" w:rsidRDefault="00A7338C" w:rsidP="00A7338C">
      <w:pPr>
        <w:pStyle w:val="Para2"/>
      </w:pPr>
      <w:r>
        <w:t xml:space="preserve">Les temps sont </w:t>
      </w:r>
      <w:r w:rsidR="00B27018">
        <w:t>respectés</w:t>
      </w:r>
      <w:r>
        <w:t xml:space="preserve">, on est bien dans les tolérance du datasheet, il y à </w:t>
      </w:r>
      <w:r w:rsidR="00B27018">
        <w:t>certes</w:t>
      </w:r>
      <w:r>
        <w:t xml:space="preserve"> une déviation par rapport au calcule mais les valeurs sont encore dans les tolérances et la communication fonctionne. Cette </w:t>
      </w:r>
      <w:r w:rsidR="00B27018">
        <w:t>différence</w:t>
      </w:r>
      <w:r>
        <w:t xml:space="preserve"> avec les valeurs calculer viens du faite que le baud rate du SPI n’est pas pile 3,2MHz mais 3MHz.</w:t>
      </w:r>
    </w:p>
    <w:p w14:paraId="4FC16075" w14:textId="77777777" w:rsidR="00A7338C" w:rsidRDefault="00A7338C" w:rsidP="00F27A7F">
      <w:pPr>
        <w:pStyle w:val="Para2"/>
        <w:jc w:val="center"/>
      </w:pPr>
    </w:p>
    <w:p w14:paraId="489E5992" w14:textId="77777777" w:rsidR="00CF608B" w:rsidRPr="00CF608B" w:rsidRDefault="00CF608B" w:rsidP="00A7338C">
      <w:pPr>
        <w:pStyle w:val="Para2"/>
        <w:ind w:left="0"/>
      </w:pPr>
    </w:p>
    <w:p w14:paraId="7DDF138C" w14:textId="77777777" w:rsidR="00CF608B" w:rsidRDefault="00CF608B" w:rsidP="008D22EB">
      <w:pPr>
        <w:pStyle w:val="Para2"/>
        <w:rPr>
          <w:sz w:val="16"/>
          <w:szCs w:val="16"/>
        </w:rPr>
      </w:pPr>
    </w:p>
    <w:p w14:paraId="71FDD612" w14:textId="77777777" w:rsidR="00CF608B" w:rsidRDefault="00CF608B" w:rsidP="00CF608B">
      <w:pPr>
        <w:pStyle w:val="Titre2"/>
      </w:pPr>
      <w:bookmarkStart w:id="82" w:name="_Toc150984853"/>
      <w:r>
        <w:t>Durée de fonction</w:t>
      </w:r>
      <w:bookmarkEnd w:id="82"/>
    </w:p>
    <w:p w14:paraId="320A6641" w14:textId="77777777" w:rsidR="00CF608B" w:rsidRDefault="00CF608B" w:rsidP="00CF608B">
      <w:pPr>
        <w:pStyle w:val="Para2"/>
      </w:pPr>
    </w:p>
    <w:p w14:paraId="54018CE0" w14:textId="77777777" w:rsidR="00CF608B" w:rsidRDefault="00CF608B" w:rsidP="00CF608B">
      <w:pPr>
        <w:pStyle w:val="Para2"/>
      </w:pPr>
      <w:r>
        <w:t xml:space="preserve">Le code varie selon la taille du message à envoyer ou simplement si le totem affiche un message ou un </w:t>
      </w:r>
      <w:r w:rsidR="000D7889">
        <w:t>animation</w:t>
      </w:r>
      <w:r>
        <w:t xml:space="preserve"> il n’est donc pas facile ni vraiment utile de </w:t>
      </w:r>
      <w:r w:rsidR="000D7889">
        <w:t>mesurer</w:t>
      </w:r>
      <w:r>
        <w:t xml:space="preserve"> la </w:t>
      </w:r>
      <w:r w:rsidR="000D7889">
        <w:t>durée</w:t>
      </w:r>
      <w:r>
        <w:t xml:space="preserve"> du code, cependant il y </w:t>
      </w:r>
      <w:r w:rsidR="000D7889">
        <w:t>a</w:t>
      </w:r>
      <w:r>
        <w:t xml:space="preserve"> une fonction qui prend beaucoup de temps</w:t>
      </w:r>
      <w:r w:rsidR="006A6AE4">
        <w:t>,</w:t>
      </w:r>
      <w:r>
        <w:t xml:space="preserve"> qui est bloquante</w:t>
      </w:r>
      <w:r w:rsidR="006A6AE4">
        <w:t xml:space="preserve"> et qui prend toujours le même temps quel que soit le reste du code, </w:t>
      </w:r>
      <w:r w:rsidR="000D7889">
        <w:t>c’est</w:t>
      </w:r>
      <w:r w:rsidR="006A6AE4">
        <w:t xml:space="preserve"> la fonction d’écriture sur les LEDs WriteToLED().</w:t>
      </w:r>
    </w:p>
    <w:p w14:paraId="5A864F3B" w14:textId="77777777" w:rsidR="006A6AE4" w:rsidRDefault="006A6AE4" w:rsidP="00CF608B">
      <w:pPr>
        <w:pStyle w:val="Para2"/>
      </w:pPr>
    </w:p>
    <w:p w14:paraId="6D9A6CD0" w14:textId="77777777" w:rsidR="006A6AE4" w:rsidRDefault="006A6AE4" w:rsidP="00CF608B">
      <w:pPr>
        <w:pStyle w:val="Para2"/>
      </w:pPr>
      <w:r>
        <w:t>En faisant passé de l’état bas à l’état haut la pin RB6 juste avant l’appelle de la fonction et en faisant l’inverse juste après on auras une bonne idée de la durée de la fonction :</w:t>
      </w:r>
    </w:p>
    <w:p w14:paraId="584D545B" w14:textId="77777777" w:rsidR="00A7338C" w:rsidRPr="00CF608B" w:rsidRDefault="00A7338C" w:rsidP="00CF608B">
      <w:pPr>
        <w:pStyle w:val="Para2"/>
      </w:pPr>
    </w:p>
    <w:p w14:paraId="29AA1D5F" w14:textId="77777777" w:rsidR="008D22EB" w:rsidRDefault="006A6AE4" w:rsidP="00A7338C">
      <w:pPr>
        <w:pStyle w:val="Para2"/>
        <w:jc w:val="center"/>
      </w:pPr>
      <w:r>
        <w:rPr>
          <w:rFonts w:cs="Arial"/>
          <w:noProof/>
          <w:color w:val="000000"/>
          <w:sz w:val="22"/>
          <w:szCs w:val="22"/>
        </w:rPr>
        <w:drawing>
          <wp:inline distT="0" distB="0" distL="0" distR="0" wp14:anchorId="00F1BB44" wp14:editId="648036B5">
            <wp:extent cx="4200525" cy="2706085"/>
            <wp:effectExtent l="38100" t="38100" r="28575" b="37465"/>
            <wp:docPr id="68" name="Image 68" descr="https://lh6.googleusercontent.com/yKyJ5dRI6ODuc3DINuZUKrYzCe7bKf2oZ1u819gKyjOEyElS-UH_7rD_ptHT8a7FLp3KDY2DPtIybs1Mb6BmaoFNsEheLhd8ZvOG5oZCg23DoFt81u0xTDY3Sp8piKNcN31o7j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yJ5dRI6ODuc3DINuZUKrYzCe7bKf2oZ1u819gKyjOEyElS-UH_7rD_ptHT8a7FLp3KDY2DPtIybs1Mb6BmaoFNsEheLhd8ZvOG5oZCg23DoFt81u0xTDY3Sp8piKNcN31o7j2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12777" cy="2713978"/>
                    </a:xfrm>
                    <a:prstGeom prst="rect">
                      <a:avLst/>
                    </a:prstGeom>
                    <a:noFill/>
                    <a:ln w="38100">
                      <a:solidFill>
                        <a:schemeClr val="tx1"/>
                      </a:solidFill>
                    </a:ln>
                  </pic:spPr>
                </pic:pic>
              </a:graphicData>
            </a:graphic>
          </wp:inline>
        </w:drawing>
      </w:r>
    </w:p>
    <w:p w14:paraId="7E359814" w14:textId="77777777" w:rsidR="00C01525" w:rsidRDefault="00C01525" w:rsidP="008D22EB">
      <w:pPr>
        <w:pStyle w:val="Para2"/>
      </w:pPr>
    </w:p>
    <w:p w14:paraId="69183DE9" w14:textId="77777777" w:rsidR="00C01525" w:rsidRDefault="00C01525" w:rsidP="008D22EB">
      <w:pPr>
        <w:pStyle w:val="Para2"/>
      </w:pPr>
      <w:r>
        <w:t>La fonction dure 17,</w:t>
      </w:r>
      <w:r w:rsidR="00F0114E">
        <w:t>86</w:t>
      </w:r>
      <w:r>
        <w:t xml:space="preserve">ms cette information peut paraitre un peu inutile elle nous permet déjà de réaliser le temps qu’il faut pour mettre à jour les matrices et en plus </w:t>
      </w:r>
      <w:r w:rsidR="000D7889">
        <w:t>grâce</w:t>
      </w:r>
      <w:r>
        <w:t xml:space="preserve"> à ce temps on sait que si le Timer 1 crée une interruption </w:t>
      </w:r>
      <w:r w:rsidR="000D7889">
        <w:t>plus</w:t>
      </w:r>
      <w:r>
        <w:t xml:space="preserve"> souvent que toute les 17,</w:t>
      </w:r>
      <w:r w:rsidR="00F0114E">
        <w:t>86</w:t>
      </w:r>
      <w:r>
        <w:t xml:space="preserve">ms le </w:t>
      </w:r>
      <w:r w:rsidR="000D7889">
        <w:t>texte</w:t>
      </w:r>
      <w:r>
        <w:t xml:space="preserve"> n’ira pas plus vite. En sachant ça on peut calculer la valeur minimum du Timer 1 :</w:t>
      </w:r>
    </w:p>
    <w:p w14:paraId="620BFD37" w14:textId="77777777" w:rsidR="00F0114E" w:rsidRDefault="00F0114E" w:rsidP="008D22EB">
      <w:pPr>
        <w:pStyle w:val="Para2"/>
      </w:pPr>
    </w:p>
    <w:p w14:paraId="00FE2491" w14:textId="77777777" w:rsidR="00C01525" w:rsidRPr="00F0114E" w:rsidRDefault="000D3648" w:rsidP="008D22EB">
      <w:pPr>
        <w:pStyle w:val="Para2"/>
      </w:pPr>
      <m:oMathPara>
        <m:oMath>
          <m:f>
            <m:fPr>
              <m:ctrlPr>
                <w:rPr>
                  <w:rFonts w:ascii="Cambria Math" w:hAnsi="Cambria Math"/>
                  <w:i/>
                </w:rPr>
              </m:ctrlPr>
            </m:fPr>
            <m:num>
              <m:r>
                <w:rPr>
                  <w:rFonts w:ascii="Cambria Math" w:hAnsi="Cambria Math"/>
                </w:rPr>
                <m:t>17,86*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*48000000</m:t>
              </m:r>
            </m:num>
            <m:den>
              <m:r>
                <w:rPr>
                  <w:rFonts w:ascii="Cambria Math" w:hAnsi="Cambria Math"/>
                </w:rPr>
                <m:t>64</m:t>
              </m:r>
            </m:den>
          </m:f>
          <m:r>
            <w:rPr>
              <w:rFonts w:ascii="Cambria Math" w:hAnsi="Cambria Math"/>
            </w:rPr>
            <m:t>=13395</m:t>
          </m:r>
        </m:oMath>
      </m:oMathPara>
    </w:p>
    <w:p w14:paraId="30CD6C46" w14:textId="77777777" w:rsidR="00F0114E" w:rsidRDefault="00F0114E" w:rsidP="008D22EB">
      <w:pPr>
        <w:pStyle w:val="Para2"/>
      </w:pPr>
    </w:p>
    <w:p w14:paraId="53BF899A" w14:textId="77777777" w:rsidR="00A7338C" w:rsidRDefault="00F0114E" w:rsidP="00A7338C">
      <w:pPr>
        <w:pStyle w:val="Para2"/>
      </w:pPr>
      <w:r>
        <w:t xml:space="preserve">La valeur sous laquelle il ne faut pas </w:t>
      </w:r>
      <w:r w:rsidR="000D7889">
        <w:t>aller</w:t>
      </w:r>
      <w:r>
        <w:t xml:space="preserve"> pour le Timer Period est 13395.</w:t>
      </w:r>
      <w:r w:rsidR="00A7338C">
        <w:br w:type="page"/>
      </w:r>
    </w:p>
    <w:p w14:paraId="760ECBEB" w14:textId="77777777" w:rsidR="005F042F" w:rsidRPr="005F042F" w:rsidRDefault="005F042F" w:rsidP="005F042F">
      <w:pPr>
        <w:pStyle w:val="Titre2"/>
      </w:pPr>
      <w:bookmarkStart w:id="83" w:name="_Toc150984854"/>
      <w:r>
        <w:lastRenderedPageBreak/>
        <w:t>Consommation</w:t>
      </w:r>
      <w:bookmarkEnd w:id="83"/>
    </w:p>
    <w:p w14:paraId="30B1FF57" w14:textId="77777777" w:rsidR="00F66A3A" w:rsidRDefault="00F66A3A" w:rsidP="00F66A3A">
      <w:pPr>
        <w:pStyle w:val="Para2"/>
      </w:pPr>
    </w:p>
    <w:p w14:paraId="379D87F2" w14:textId="77777777" w:rsidR="007A24BF" w:rsidRDefault="007A24BF" w:rsidP="00F66A3A">
      <w:pPr>
        <w:pStyle w:val="Para2"/>
      </w:pPr>
      <w:r>
        <w:t xml:space="preserve">Pour mesurer la </w:t>
      </w:r>
      <w:r w:rsidR="000D7889">
        <w:t>consommation</w:t>
      </w:r>
      <w:r>
        <w:t xml:space="preserve"> j’ai fait un tableau sur Excel</w:t>
      </w:r>
      <w:r w:rsidR="007101C5">
        <w:t>, toutes les valeur sont en mA, le courant a été mesuré juste avant le PCB avec une tension d’entrée de 12V</w:t>
      </w:r>
      <w:r>
        <w:t> :</w:t>
      </w:r>
    </w:p>
    <w:p w14:paraId="31751280" w14:textId="77777777" w:rsidR="00A7338C" w:rsidRDefault="00A7338C" w:rsidP="00F66A3A">
      <w:pPr>
        <w:pStyle w:val="Para2"/>
      </w:pPr>
    </w:p>
    <w:p w14:paraId="73538C31" w14:textId="77777777" w:rsidR="00F0114E" w:rsidRDefault="007A24BF" w:rsidP="00F66A3A">
      <w:pPr>
        <w:pStyle w:val="Para2"/>
      </w:pPr>
      <w:r>
        <w:rPr>
          <w:rFonts w:cs="Arial"/>
          <w:noProof/>
          <w:color w:val="000000"/>
          <w:sz w:val="22"/>
          <w:szCs w:val="22"/>
        </w:rPr>
        <w:drawing>
          <wp:inline distT="0" distB="0" distL="0" distR="0" wp14:anchorId="1042D278" wp14:editId="6E90F146">
            <wp:extent cx="5239385" cy="1246174"/>
            <wp:effectExtent l="0" t="0" r="0" b="0"/>
            <wp:docPr id="69" name="Image 69" descr="https://lh5.googleusercontent.com/DWC7JxTtC8Di065QF0JNLv3szlSEs1nl4pIg-VuT0ED-_U5OE00Uwf1kL_fJKY6kj3fgC1AYDGNrlxm5WNoVWTeoRh9WG9idy4pmKzu5z8SNBmlQCyVz94hhgtUazKck-okfv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WC7JxTtC8Di065QF0JNLv3szlSEs1nl4pIg-VuT0ED-_U5OE00Uwf1kL_fJKY6kj3fgC1AYDGNrlxm5WNoVWTeoRh9WG9idy4pmKzu5z8SNBmlQCyVz94hhgtUazKck-okfvDz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6200" cy="1259687"/>
                    </a:xfrm>
                    <a:prstGeom prst="rect">
                      <a:avLst/>
                    </a:prstGeom>
                    <a:noFill/>
                    <a:ln>
                      <a:noFill/>
                    </a:ln>
                  </pic:spPr>
                </pic:pic>
              </a:graphicData>
            </a:graphic>
          </wp:inline>
        </w:drawing>
      </w:r>
    </w:p>
    <w:p w14:paraId="67362FE1" w14:textId="77777777" w:rsidR="007A24BF" w:rsidRDefault="007A24BF" w:rsidP="00F66A3A">
      <w:pPr>
        <w:pStyle w:val="Para2"/>
      </w:pPr>
      <w:r>
        <w:t xml:space="preserve">Dans ce tableau on peut voir que j’ai tester </w:t>
      </w:r>
      <w:r w:rsidR="000D7889">
        <w:t>plusieurs</w:t>
      </w:r>
      <w:r>
        <w:t xml:space="preserve"> mode à </w:t>
      </w:r>
      <w:r w:rsidR="000D7889">
        <w:t>plusieurs</w:t>
      </w:r>
      <w:r>
        <w:t xml:space="preserve"> luminosité. Pour commencer on peut voir que quand les LEDs sont éteinte mais alimenté (LED Off) on consomme quand même 344mA ce qui n’est pas négligeable, en mesurant le courant mais cette fois en désactivant les régulateurs 5V on voit que l’on consomme plus que 27mA on peut donc en conclure que rien que d’alimenter les deux matrices par les régulateurs 5V consomme 317mA.</w:t>
      </w:r>
    </w:p>
    <w:p w14:paraId="24D7C326" w14:textId="77777777" w:rsidR="007A24BF" w:rsidRDefault="007A24BF" w:rsidP="00F66A3A">
      <w:pPr>
        <w:pStyle w:val="Para2"/>
      </w:pPr>
    </w:p>
    <w:p w14:paraId="04665EAD" w14:textId="77777777" w:rsidR="007A24BF" w:rsidRDefault="007A24BF" w:rsidP="007A24BF">
      <w:pPr>
        <w:pStyle w:val="Para2"/>
      </w:pPr>
      <w:r>
        <w:t xml:space="preserve">Mise à </w:t>
      </w:r>
      <w:r w:rsidR="000D7889">
        <w:t>part</w:t>
      </w:r>
      <w:r>
        <w:t xml:space="preserve"> ça, on peut voir que quand les matrices sont </w:t>
      </w:r>
      <w:r w:rsidR="000D7889">
        <w:t>allumées</w:t>
      </w:r>
      <w:r>
        <w:t xml:space="preserve"> d’une des trois couleurs RGB (Full rouge, Full rouge, Full bleu) on obtient exactement la même </w:t>
      </w:r>
      <w:r w:rsidR="000D7889">
        <w:t>consommation</w:t>
      </w:r>
      <w:r>
        <w:t xml:space="preserve"> pour la même luminosité ce qui prouve que les LEDs sont bien calibré à l’</w:t>
      </w:r>
      <w:r w:rsidR="000D7889">
        <w:t>intérieur</w:t>
      </w:r>
      <w:r>
        <w:t xml:space="preserve">. Les cases en rouge </w:t>
      </w:r>
      <w:r w:rsidR="000D7889">
        <w:t>indiquent</w:t>
      </w:r>
      <w:r>
        <w:t xml:space="preserve"> que </w:t>
      </w:r>
      <w:r w:rsidR="00F82DEF">
        <w:t xml:space="preserve">le courant est supérieur à 3A la limite de l’alimentation. L’alimentation ne peut pas fournir plus de 3A ce qui peut paraitre être un </w:t>
      </w:r>
      <w:r w:rsidR="000D7889">
        <w:t>inconvenant</w:t>
      </w:r>
      <w:r w:rsidR="00F82DEF">
        <w:t xml:space="preserve">, avec une tel consommation les matrices </w:t>
      </w:r>
      <w:r w:rsidR="000D7889">
        <w:t>chauffent</w:t>
      </w:r>
      <w:r w:rsidR="00F82DEF">
        <w:t xml:space="preserve"> considérablement et </w:t>
      </w:r>
      <w:r w:rsidR="000D7889">
        <w:t>d’après</w:t>
      </w:r>
      <w:r w:rsidR="00F82DEF">
        <w:t xml:space="preserve"> Adafruits qui sont les fabricants les matrices peuvent allez jusqu’à la </w:t>
      </w:r>
      <w:r w:rsidR="000D7889">
        <w:t>destruction</w:t>
      </w:r>
      <w:r w:rsidR="00F82DEF">
        <w:t>.</w:t>
      </w:r>
    </w:p>
    <w:p w14:paraId="664ACC77" w14:textId="77777777" w:rsidR="00F82DEF" w:rsidRDefault="00F82DEF" w:rsidP="007A24BF">
      <w:pPr>
        <w:pStyle w:val="Para2"/>
      </w:pPr>
    </w:p>
    <w:p w14:paraId="5E92E538" w14:textId="77777777" w:rsidR="0006185F" w:rsidRDefault="0006185F" w:rsidP="007A24BF">
      <w:pPr>
        <w:pStyle w:val="Para2"/>
      </w:pPr>
      <w:r>
        <w:t xml:space="preserve">Ce tableau est pratique pour </w:t>
      </w:r>
      <w:r w:rsidR="000D7889">
        <w:t>estimer</w:t>
      </w:r>
      <w:r>
        <w:t xml:space="preserve"> l’autonomie du Totem en fonction du mode, de la luminosité et de la batterie</w:t>
      </w:r>
      <w:r w:rsidR="00A5128C">
        <w:t xml:space="preserve">. Vus que la batterie n’a pas été commander et quelle ne serras surement pas la même que celle </w:t>
      </w:r>
      <w:r w:rsidR="000D7889">
        <w:t>prévu</w:t>
      </w:r>
      <w:r w:rsidR="00A5128C">
        <w:t xml:space="preserve"> ça n’est pas très utile d’</w:t>
      </w:r>
      <w:r w:rsidR="000D7889">
        <w:t>essayer</w:t>
      </w:r>
      <w:r w:rsidR="00A5128C">
        <w:t xml:space="preserve"> d’</w:t>
      </w:r>
      <w:r w:rsidR="000D7889">
        <w:t>estimer</w:t>
      </w:r>
      <w:r w:rsidR="00A5128C">
        <w:t xml:space="preserve"> l’autonomie mais on peut déjà voir si la </w:t>
      </w:r>
      <w:r w:rsidR="000D7889">
        <w:t>consommation</w:t>
      </w:r>
      <w:r w:rsidR="00A5128C">
        <w:t xml:space="preserve"> </w:t>
      </w:r>
      <w:r w:rsidR="000D7889">
        <w:t>est linéaire</w:t>
      </w:r>
      <w:r w:rsidR="00A5128C">
        <w:t xml:space="preserve"> en fonction de la luminosité.</w:t>
      </w:r>
      <w:r w:rsidR="0005593B">
        <w:t xml:space="preserve"> Pour faire le graph j’ai soustrait la consommation des LEDs éteintes.</w:t>
      </w:r>
    </w:p>
    <w:p w14:paraId="44707614" w14:textId="77777777" w:rsidR="00CF57CB" w:rsidRDefault="00CF57CB" w:rsidP="007A24BF">
      <w:pPr>
        <w:pStyle w:val="Para2"/>
      </w:pPr>
      <w:r>
        <w:rPr>
          <w:noProof/>
        </w:rPr>
        <w:drawing>
          <wp:anchor distT="0" distB="0" distL="114300" distR="114300" simplePos="0" relativeHeight="251684864" behindDoc="0" locked="0" layoutInCell="1" allowOverlap="1" wp14:anchorId="498506A9" wp14:editId="0F5D6188">
            <wp:simplePos x="0" y="0"/>
            <wp:positionH relativeFrom="column">
              <wp:posOffset>1459230</wp:posOffset>
            </wp:positionH>
            <wp:positionV relativeFrom="paragraph">
              <wp:posOffset>160655</wp:posOffset>
            </wp:positionV>
            <wp:extent cx="4391025" cy="2076450"/>
            <wp:effectExtent l="0" t="0" r="9525" b="0"/>
            <wp:wrapTopAndBottom/>
            <wp:docPr id="70" name="Graphique 7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p>
    <w:p w14:paraId="296EA3DA" w14:textId="77777777" w:rsidR="00CF57CB" w:rsidRDefault="00CF57CB" w:rsidP="007A24BF">
      <w:pPr>
        <w:pStyle w:val="Para2"/>
      </w:pPr>
    </w:p>
    <w:p w14:paraId="149099B8" w14:textId="77777777" w:rsidR="00F82DEF" w:rsidRDefault="00F81959" w:rsidP="007A24BF">
      <w:pPr>
        <w:pStyle w:val="Para2"/>
      </w:pPr>
      <w:r>
        <w:t>Ce graph montre que la consommation des matrices est parfaitement linéaire en fonction de la luminosité.</w:t>
      </w:r>
      <w:r w:rsidR="0005593B">
        <w:t xml:space="preserve"> Ce qui peut me </w:t>
      </w:r>
      <w:r w:rsidR="00442416">
        <w:t>permettre</w:t>
      </w:r>
      <w:r w:rsidR="0005593B">
        <w:t xml:space="preserve"> de compléter le tableau en extrapolant les valeurs :</w:t>
      </w:r>
    </w:p>
    <w:p w14:paraId="0A65F22D" w14:textId="77777777" w:rsidR="0005593B" w:rsidRDefault="0005593B" w:rsidP="007A24BF">
      <w:pPr>
        <w:pStyle w:val="Para2"/>
      </w:pPr>
    </w:p>
    <w:p w14:paraId="04086305" w14:textId="77777777" w:rsidR="0005593B" w:rsidRDefault="0005593B" w:rsidP="007A24BF">
      <w:pPr>
        <w:pStyle w:val="Para2"/>
      </w:pPr>
      <w:r>
        <w:rPr>
          <w:noProof/>
        </w:rPr>
        <w:drawing>
          <wp:inline distT="0" distB="0" distL="0" distR="0" wp14:anchorId="0C73539C" wp14:editId="3F5B39CD">
            <wp:extent cx="5909336" cy="103652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7081" cy="1044897"/>
                    </a:xfrm>
                    <a:prstGeom prst="rect">
                      <a:avLst/>
                    </a:prstGeom>
                  </pic:spPr>
                </pic:pic>
              </a:graphicData>
            </a:graphic>
          </wp:inline>
        </w:drawing>
      </w:r>
    </w:p>
    <w:p w14:paraId="50CB72E8" w14:textId="77777777" w:rsidR="0005593B" w:rsidRDefault="0005593B" w:rsidP="007A24BF">
      <w:pPr>
        <w:pStyle w:val="Para2"/>
      </w:pPr>
    </w:p>
    <w:p w14:paraId="2804220C" w14:textId="77777777" w:rsidR="00E63338" w:rsidRDefault="00442416" w:rsidP="007A24BF">
      <w:pPr>
        <w:pStyle w:val="Para2"/>
      </w:pPr>
      <w:r>
        <w:lastRenderedPageBreak/>
        <w:t xml:space="preserve">Après avoir extrapoler </w:t>
      </w:r>
      <w:r w:rsidR="007B03DD">
        <w:t>ces</w:t>
      </w:r>
      <w:r>
        <w:t xml:space="preserve"> valeurs on voit qu’en théorie le Totem peut atteindre une consommation de plus de 7,6A a 12V si toutes les LEDs son allumer en blanc ce qui fait environ 9A par régulateur 5V à fournir.</w:t>
      </w:r>
    </w:p>
    <w:p w14:paraId="419AF230" w14:textId="77777777" w:rsidR="0005593B" w:rsidRPr="00E63338" w:rsidRDefault="00E63338" w:rsidP="00E63338">
      <w:pPr>
        <w:rPr>
          <w:sz w:val="20"/>
        </w:rPr>
      </w:pPr>
      <w:r>
        <w:br w:type="page"/>
      </w:r>
    </w:p>
    <w:p w14:paraId="7049EE61" w14:textId="77777777" w:rsidR="001D7639" w:rsidRDefault="00E15600" w:rsidP="001D7639">
      <w:pPr>
        <w:pStyle w:val="Titre1"/>
      </w:pPr>
      <w:bookmarkStart w:id="84" w:name="_Toc150984855"/>
      <w:r>
        <w:lastRenderedPageBreak/>
        <w:t>Stade d’avancement</w:t>
      </w:r>
      <w:bookmarkEnd w:id="84"/>
    </w:p>
    <w:p w14:paraId="5F4B025C" w14:textId="77777777" w:rsidR="00AA62E4" w:rsidRDefault="00AA62E4" w:rsidP="00AA62E4">
      <w:pPr>
        <w:pStyle w:val="Para1"/>
      </w:pPr>
    </w:p>
    <w:p w14:paraId="5BA67ED4" w14:textId="77777777" w:rsidR="003C4868" w:rsidRDefault="0086512A" w:rsidP="003C4868">
      <w:pPr>
        <w:pStyle w:val="Para1"/>
      </w:pPr>
      <w:r>
        <w:t xml:space="preserve">La base du Totem fonctionne, il affiche un message sur les matrices. La grosse partie manquante du projet est, évidemment, la communication par wifi mais mise à part ça à condition d’avoir un pc et un programmeur le projet respect le cahier des charge, il est capable d’afficher un message, des animation, le niveau de la batterie, changer sa luminosité en fonction de la lumière ambiante, etc… En plus de la partie wifi toute la partie </w:t>
      </w:r>
      <w:r w:rsidR="000D7889">
        <w:t>batterie</w:t>
      </w:r>
      <w:r>
        <w:t xml:space="preserve"> et panneau solaire a été mise de coter </w:t>
      </w:r>
      <w:r w:rsidR="000D7889">
        <w:t>dû</w:t>
      </w:r>
      <w:r>
        <w:t xml:space="preserve"> à plusieurs chose </w:t>
      </w:r>
      <w:r w:rsidR="000D7889">
        <w:t>notamment</w:t>
      </w:r>
      <w:r>
        <w:t xml:space="preserve"> le prix des composant et le temps restreint. La partie panneau solaire et batterie n’est pas très compliquer </w:t>
      </w:r>
      <w:r w:rsidR="003C4868">
        <w:t xml:space="preserve">commander les composant et les brancher au projet </w:t>
      </w:r>
      <w:r w:rsidR="000D7889">
        <w:t>devrais</w:t>
      </w:r>
      <w:r w:rsidR="003C4868">
        <w:t xml:space="preserve"> suffire.</w:t>
      </w:r>
    </w:p>
    <w:p w14:paraId="1D5C6B13" w14:textId="77777777" w:rsidR="0086512A" w:rsidRDefault="0086512A" w:rsidP="00EC6B11">
      <w:pPr>
        <w:pStyle w:val="Para1"/>
      </w:pPr>
    </w:p>
    <w:p w14:paraId="7D848C7E" w14:textId="77777777" w:rsidR="00946773" w:rsidRDefault="0086512A" w:rsidP="00E63338">
      <w:pPr>
        <w:pStyle w:val="Para1"/>
      </w:pPr>
      <w:r>
        <w:t xml:space="preserve">Si </w:t>
      </w:r>
      <w:r w:rsidR="003C4868">
        <w:t>ce</w:t>
      </w:r>
      <w:r>
        <w:t xml:space="preserve"> projet est</w:t>
      </w:r>
      <w:r w:rsidR="003C4868">
        <w:t xml:space="preserve"> repris je conseil vivement de changer le module wifi.</w:t>
      </w:r>
    </w:p>
    <w:p w14:paraId="610EC0BF" w14:textId="77777777" w:rsidR="00946773" w:rsidRDefault="00946773" w:rsidP="00EC6B11">
      <w:pPr>
        <w:pStyle w:val="Para1"/>
      </w:pPr>
    </w:p>
    <w:p w14:paraId="0E054CB6" w14:textId="77777777" w:rsidR="00946773" w:rsidRDefault="00946773" w:rsidP="00E63338">
      <w:pPr>
        <w:pStyle w:val="Titre1"/>
      </w:pPr>
      <w:bookmarkStart w:id="85" w:name="_Toc150984856"/>
      <w:r>
        <w:t>Conclusion</w:t>
      </w:r>
      <w:bookmarkEnd w:id="85"/>
      <w:r>
        <w:t xml:space="preserve"> </w:t>
      </w:r>
    </w:p>
    <w:p w14:paraId="7C5C961D" w14:textId="77777777" w:rsidR="00946773" w:rsidRDefault="00946773" w:rsidP="00EC6B11">
      <w:pPr>
        <w:pStyle w:val="Para1"/>
      </w:pPr>
    </w:p>
    <w:p w14:paraId="06F7D8FD" w14:textId="77777777" w:rsidR="0086512A" w:rsidRDefault="00946773" w:rsidP="00EC6B11">
      <w:pPr>
        <w:pStyle w:val="Para1"/>
      </w:pPr>
      <w:r>
        <w:t xml:space="preserve">En conclusion je suis content de mon travail bien que </w:t>
      </w:r>
      <w:r w:rsidR="007B03DD">
        <w:t>déçus</w:t>
      </w:r>
      <w:r>
        <w:t xml:space="preserve"> de ne pas avoir réussi à faire </w:t>
      </w:r>
      <w:r w:rsidR="007B03DD">
        <w:t>fonctionner</w:t>
      </w:r>
      <w:r>
        <w:t xml:space="preserve"> le module wifi. Le projet a </w:t>
      </w:r>
      <w:r w:rsidR="007B03DD">
        <w:t>atteint</w:t>
      </w:r>
      <w:r>
        <w:t xml:space="preserve"> un stade qui le rend selon moi fonctionnelle et qui </w:t>
      </w:r>
      <w:r w:rsidR="007B03DD">
        <w:t>respecte</w:t>
      </w:r>
      <w:r>
        <w:t xml:space="preserve"> les points essentielle du cahier des charge. Le totem est capable d’afficher un message sur les matrices, de mesuré sa tension d’alimentation, d’adapter la </w:t>
      </w:r>
      <w:r w:rsidR="007B03DD">
        <w:t>luminosité</w:t>
      </w:r>
      <w:r>
        <w:t xml:space="preserve"> des LEDs en fonction de la lumière ambiante et d’afficher une animation.</w:t>
      </w:r>
    </w:p>
    <w:p w14:paraId="6D4C1E86" w14:textId="77777777" w:rsidR="00946773" w:rsidRDefault="00946773" w:rsidP="00EC6B11">
      <w:pPr>
        <w:pStyle w:val="Para1"/>
      </w:pPr>
    </w:p>
    <w:p w14:paraId="1C3BF8DD" w14:textId="77777777" w:rsidR="007725AC" w:rsidRDefault="0005593B" w:rsidP="00E63338">
      <w:pPr>
        <w:pStyle w:val="Para1"/>
      </w:pPr>
      <w:r>
        <w:t xml:space="preserve">J’ai </w:t>
      </w:r>
      <w:r w:rsidR="007B03DD">
        <w:t>acquis</w:t>
      </w:r>
      <w:r>
        <w:t xml:space="preserve"> </w:t>
      </w:r>
      <w:r w:rsidR="007B03DD">
        <w:t>beaucoup</w:t>
      </w:r>
      <w:r>
        <w:t xml:space="preserve"> de nouvelle compétence grâce à ce projet. J’ai pu voir comment fonctionne la communication des LEDs à communication série et réaliser des fonction capable de communiquer avec les LEDs avec </w:t>
      </w:r>
      <w:r w:rsidR="007B03DD">
        <w:t>succès</w:t>
      </w:r>
      <w:r>
        <w:t xml:space="preserve">, </w:t>
      </w:r>
      <w:r w:rsidR="003442A7">
        <w:t xml:space="preserve">mais </w:t>
      </w:r>
      <w:r w:rsidR="00B27018">
        <w:t>là où</w:t>
      </w:r>
      <w:r w:rsidR="003442A7">
        <w:t xml:space="preserve"> j’ai appris le plus s’est au niveau de la </w:t>
      </w:r>
      <w:r w:rsidR="00E63338">
        <w:t>gestion</w:t>
      </w:r>
      <w:r w:rsidR="003442A7">
        <w:t xml:space="preserve"> de sont temps et de la </w:t>
      </w:r>
      <w:r w:rsidR="00E63338">
        <w:t>gestion</w:t>
      </w:r>
      <w:r w:rsidR="003442A7">
        <w:t xml:space="preserve"> d’un projet. J’ai très mal </w:t>
      </w:r>
      <w:r w:rsidR="00E63338">
        <w:t>géré</w:t>
      </w:r>
      <w:r w:rsidR="003442A7">
        <w:t xml:space="preserve"> mon temp, j’ai été très optimiste lors de la pré-étude sur le temps que prendrais certaine chose et j’ai oublier pas mal de chose, j’ai </w:t>
      </w:r>
      <w:r w:rsidR="00E63338">
        <w:t>oublié</w:t>
      </w:r>
      <w:r w:rsidR="003442A7">
        <w:t xml:space="preserve"> de prendre en compte les délai de commande des composant et du PCB ce qui m’a un peu </w:t>
      </w:r>
      <w:r w:rsidR="00E63338">
        <w:t>retardé</w:t>
      </w:r>
      <w:r w:rsidR="003442A7">
        <w:t xml:space="preserve"> pour le code, j</w:t>
      </w:r>
      <w:r w:rsidR="00B27018">
        <w:t>e n’</w:t>
      </w:r>
      <w:r w:rsidR="003442A7">
        <w:t xml:space="preserve">ai pas non plus </w:t>
      </w:r>
      <w:r w:rsidR="00B27018">
        <w:t>pensé</w:t>
      </w:r>
      <w:r w:rsidR="003442A7">
        <w:t xml:space="preserve"> au temps que je passerais à régler des erreurs comme pour le module wifi. Ce manque d’organisation à fait que je n’ai pas réaliser que la fin du projet </w:t>
      </w:r>
      <w:r w:rsidR="00E63338">
        <w:t>approchait</w:t>
      </w:r>
      <w:r w:rsidR="003442A7">
        <w:t xml:space="preserve"> à grand pas </w:t>
      </w:r>
      <w:r w:rsidR="007725AC">
        <w:t xml:space="preserve">ce qui a grandement réduit le temps nécessaire pour </w:t>
      </w:r>
      <w:r w:rsidR="00E63338">
        <w:t>travailler</w:t>
      </w:r>
      <w:r w:rsidR="007725AC">
        <w:t xml:space="preserve"> sur le rapport.</w:t>
      </w:r>
    </w:p>
    <w:p w14:paraId="43C6E544" w14:textId="77777777" w:rsidR="007725AC" w:rsidRDefault="007725AC" w:rsidP="00EC6B11">
      <w:pPr>
        <w:pStyle w:val="Para1"/>
      </w:pPr>
    </w:p>
    <w:p w14:paraId="40563746" w14:textId="77777777" w:rsidR="007725AC" w:rsidRDefault="007725AC" w:rsidP="00EC6B11">
      <w:pPr>
        <w:pStyle w:val="Para1"/>
      </w:pPr>
      <w:r>
        <w:t xml:space="preserve">Bien qu’ayant fait beaucoup d’erreurs sur l’organisation et la gestion du temps je suis </w:t>
      </w:r>
      <w:r w:rsidR="00B27018">
        <w:t>sûr</w:t>
      </w:r>
      <w:r>
        <w:t xml:space="preserve"> que je réaliserais mais future projet bien mieux grâce à </w:t>
      </w:r>
      <w:r w:rsidR="00E63338">
        <w:t>celui-ci</w:t>
      </w:r>
      <w:r>
        <w:t>.</w:t>
      </w:r>
    </w:p>
    <w:p w14:paraId="46933C8A" w14:textId="77777777" w:rsidR="00E63338" w:rsidRDefault="00E63338" w:rsidP="00EC6B11">
      <w:pPr>
        <w:pStyle w:val="Para1"/>
      </w:pPr>
    </w:p>
    <w:p w14:paraId="1986583F" w14:textId="77777777" w:rsidR="00E63338" w:rsidRDefault="00E63338" w:rsidP="00EC6B11">
      <w:pPr>
        <w:pStyle w:val="Para1"/>
      </w:pPr>
      <w:r>
        <w:t>Je tiens également à m’excuser pour le nombre de fautes que le lecteurs de ce rapport à dû subir malheureusement dû à la mauvaise gestion de mon temps je n’ai pas eu le temps de faire corriger mon rapport ma dysorthographie se reflète donc pleinement au travers de mon rapport.</w:t>
      </w:r>
    </w:p>
    <w:p w14:paraId="51F421C2" w14:textId="77777777" w:rsidR="00A7338C" w:rsidRDefault="00A7338C" w:rsidP="00EC6B11">
      <w:pPr>
        <w:pStyle w:val="Para1"/>
      </w:pPr>
    </w:p>
    <w:p w14:paraId="1DBFE426" w14:textId="77777777" w:rsidR="00A7338C" w:rsidRDefault="00A7338C" w:rsidP="00EC6B11">
      <w:pPr>
        <w:pStyle w:val="Para1"/>
      </w:pPr>
    </w:p>
    <w:p w14:paraId="65A04305" w14:textId="77777777" w:rsidR="00A7338C" w:rsidRDefault="00A7338C" w:rsidP="00EC6B11">
      <w:pPr>
        <w:pStyle w:val="Para1"/>
      </w:pPr>
    </w:p>
    <w:p w14:paraId="50380004" w14:textId="77777777" w:rsidR="00A7338C" w:rsidRDefault="00A7338C" w:rsidP="00EC6B11">
      <w:pPr>
        <w:pStyle w:val="Para1"/>
      </w:pPr>
    </w:p>
    <w:p w14:paraId="0F657432" w14:textId="77777777" w:rsidR="00A7338C" w:rsidRDefault="00A7338C" w:rsidP="00EC6B11">
      <w:pPr>
        <w:pStyle w:val="Para1"/>
      </w:pPr>
    </w:p>
    <w:p w14:paraId="4227545E" w14:textId="77777777" w:rsidR="00A7338C" w:rsidRDefault="00A7338C" w:rsidP="00EC6B11">
      <w:pPr>
        <w:pStyle w:val="Para1"/>
      </w:pPr>
    </w:p>
    <w:p w14:paraId="79DC6872" w14:textId="77777777" w:rsidR="00A7338C" w:rsidRDefault="00A7338C" w:rsidP="00EC6B11">
      <w:pPr>
        <w:pStyle w:val="Para1"/>
      </w:pPr>
    </w:p>
    <w:p w14:paraId="179FD680" w14:textId="77777777" w:rsidR="00A7338C" w:rsidRDefault="00A7338C" w:rsidP="00EC6B11">
      <w:pPr>
        <w:pStyle w:val="Para1"/>
      </w:pPr>
    </w:p>
    <w:p w14:paraId="69F4B45B" w14:textId="77777777" w:rsidR="00A7338C" w:rsidRDefault="00A7338C" w:rsidP="00A7338C">
      <w:pPr>
        <w:pStyle w:val="Para1"/>
        <w:jc w:val="right"/>
      </w:pPr>
      <w:r>
        <w:t>Nicolas Fürst</w:t>
      </w:r>
    </w:p>
    <w:p w14:paraId="6BB7E850" w14:textId="77777777" w:rsidR="00101ECA" w:rsidRDefault="00101ECA">
      <w:pPr>
        <w:rPr>
          <w:sz w:val="20"/>
        </w:rPr>
      </w:pPr>
      <w:r>
        <w:br w:type="page"/>
      </w:r>
    </w:p>
    <w:p w14:paraId="40C5732B" w14:textId="77777777" w:rsidR="006E3166" w:rsidRDefault="006E3166" w:rsidP="006E3166">
      <w:pPr>
        <w:pStyle w:val="Para2"/>
        <w:ind w:left="0"/>
      </w:pPr>
    </w:p>
    <w:bookmarkStart w:id="86" w:name="_Ref162045520" w:displacedByCustomXml="next"/>
    <w:sdt>
      <w:sdtPr>
        <w:rPr>
          <w:b w:val="0"/>
          <w:caps w:val="0"/>
          <w:sz w:val="18"/>
          <w:lang w:val="fr-FR"/>
        </w:rPr>
        <w:id w:val="1547574267"/>
        <w:docPartObj>
          <w:docPartGallery w:val="Bibliographies"/>
          <w:docPartUnique/>
        </w:docPartObj>
      </w:sdtPr>
      <w:sdtEndPr>
        <w:rPr>
          <w:lang w:val="fr-CH"/>
        </w:rPr>
      </w:sdtEndPr>
      <w:sdtContent>
        <w:p w14:paraId="552C86E8" w14:textId="09B33A8E" w:rsidR="006E3166" w:rsidRDefault="006E3166">
          <w:pPr>
            <w:pStyle w:val="Titre1"/>
            <w:rPr>
              <w:lang w:val="fr-FR"/>
            </w:rPr>
          </w:pPr>
          <w:r>
            <w:rPr>
              <w:lang w:val="fr-FR"/>
            </w:rPr>
            <w:t>Références</w:t>
          </w:r>
          <w:bookmarkEnd w:id="86"/>
        </w:p>
        <w:p w14:paraId="53ADFB86" w14:textId="77777777" w:rsidR="006E3166" w:rsidRDefault="006E3166" w:rsidP="006E3166">
          <w:pPr>
            <w:pStyle w:val="Para1"/>
            <w:rPr>
              <w:lang w:val="fr-FR"/>
            </w:rPr>
          </w:pPr>
        </w:p>
        <w:p w14:paraId="4584FB48" w14:textId="78FE92BB" w:rsidR="006E3166" w:rsidRDefault="006E3166" w:rsidP="006E3166">
          <w:pPr>
            <w:pStyle w:val="Para1"/>
            <w:rPr>
              <w:lang w:val="fr-FR"/>
            </w:rPr>
          </w:pPr>
          <w:r>
            <w:rPr>
              <w:lang w:val="fr-FR"/>
            </w:rPr>
            <w:t xml:space="preserve">Datasheets utilisés : </w:t>
          </w:r>
        </w:p>
        <w:p w14:paraId="0C82D2B4" w14:textId="77777777" w:rsidR="006E3166" w:rsidRPr="006E3166" w:rsidRDefault="006E3166" w:rsidP="006E3166">
          <w:pPr>
            <w:pStyle w:val="Para1"/>
            <w:rPr>
              <w:lang w:val="fr-FR"/>
            </w:rPr>
          </w:pPr>
        </w:p>
        <w:p w14:paraId="31C7734A" w14:textId="472B98A0" w:rsidR="00043C1A" w:rsidRDefault="0000299E" w:rsidP="006E3166">
          <w:pPr>
            <w:pStyle w:val="Para2"/>
            <w:numPr>
              <w:ilvl w:val="2"/>
              <w:numId w:val="12"/>
            </w:numPr>
            <w:ind w:left="851" w:hanging="284"/>
          </w:pPr>
          <w:bookmarkStart w:id="87" w:name="_Ref162045595"/>
          <w:r w:rsidRPr="0000299E">
            <w:t>PIC32MX795H</w:t>
          </w:r>
          <w:r w:rsidR="00807CC9">
            <w:t xml:space="preserve"> - Microchip</w:t>
          </w:r>
        </w:p>
        <w:p w14:paraId="37D4A955" w14:textId="031E2886" w:rsidR="006E3166" w:rsidRDefault="000D3648" w:rsidP="00043C1A">
          <w:pPr>
            <w:pStyle w:val="Para2"/>
            <w:ind w:left="851"/>
          </w:pPr>
          <w:hyperlink r:id="rId102" w:history="1">
            <w:r w:rsidR="00043C1A" w:rsidRPr="009E283C">
              <w:rPr>
                <w:rStyle w:val="Lienhypertexte"/>
              </w:rPr>
              <w:t>http://ww1.microchip.com/downloads/en/DeviceDoc/80000480P.pdf</w:t>
            </w:r>
          </w:hyperlink>
          <w:bookmarkEnd w:id="87"/>
        </w:p>
        <w:p w14:paraId="51908171" w14:textId="77777777" w:rsidR="00807CC9" w:rsidRDefault="00807CC9" w:rsidP="00043C1A">
          <w:pPr>
            <w:pStyle w:val="Para2"/>
            <w:ind w:left="851"/>
          </w:pPr>
        </w:p>
        <w:p w14:paraId="245A7DE4" w14:textId="00579070" w:rsidR="00807CC9" w:rsidRDefault="003C4D43" w:rsidP="00807CC9">
          <w:pPr>
            <w:pStyle w:val="Para2"/>
            <w:numPr>
              <w:ilvl w:val="2"/>
              <w:numId w:val="12"/>
            </w:numPr>
            <w:ind w:left="851" w:hanging="284"/>
          </w:pPr>
          <w:r>
            <w:t>Panneaux</w:t>
          </w:r>
          <w:r w:rsidR="00807CC9">
            <w:t xml:space="preserve"> de </w:t>
          </w:r>
          <w:r>
            <w:t>L</w:t>
          </w:r>
          <w:r w:rsidR="00807CC9">
            <w:t>eds – Adadruit</w:t>
          </w:r>
        </w:p>
        <w:p w14:paraId="01444CE5" w14:textId="41208EBF" w:rsidR="00807CC9" w:rsidRDefault="000D3648" w:rsidP="00807CC9">
          <w:pPr>
            <w:pStyle w:val="Para2"/>
            <w:ind w:left="851"/>
          </w:pPr>
          <w:hyperlink r:id="rId103" w:anchor="description" w:history="1">
            <w:r w:rsidR="00807CC9" w:rsidRPr="009E283C">
              <w:rPr>
                <w:rStyle w:val="Lienhypertexte"/>
              </w:rPr>
              <w:t>https://www.adafruit.com/product/2294#description</w:t>
            </w:r>
          </w:hyperlink>
          <w:r w:rsidR="00807CC9">
            <w:t xml:space="preserve"> </w:t>
          </w:r>
        </w:p>
        <w:p w14:paraId="6E0545F7" w14:textId="77777777" w:rsidR="00807CC9" w:rsidRDefault="00807CC9" w:rsidP="00807CC9">
          <w:pPr>
            <w:pStyle w:val="Para2"/>
            <w:ind w:left="851"/>
          </w:pPr>
        </w:p>
        <w:p w14:paraId="41F634C0" w14:textId="2796E59C" w:rsidR="00807CC9" w:rsidRDefault="003C4D43" w:rsidP="00807CC9">
          <w:pPr>
            <w:pStyle w:val="Para2"/>
            <w:numPr>
              <w:ilvl w:val="2"/>
              <w:numId w:val="12"/>
            </w:numPr>
            <w:ind w:left="851" w:hanging="284"/>
          </w:pPr>
          <w:r>
            <w:t xml:space="preserve">Led WS2812B lié aux panneaux de Leds </w:t>
          </w:r>
        </w:p>
        <w:p w14:paraId="5F075D85" w14:textId="171C45DE" w:rsidR="003C4D43" w:rsidRDefault="000D3648" w:rsidP="003C4D43">
          <w:pPr>
            <w:pStyle w:val="Para2"/>
            <w:ind w:left="851"/>
          </w:pPr>
          <w:hyperlink r:id="rId104" w:history="1">
            <w:r w:rsidR="003C4D43" w:rsidRPr="009E283C">
              <w:rPr>
                <w:rStyle w:val="Lienhypertexte"/>
              </w:rPr>
              <w:t>https://cdn-shop.adafruit.com/datasheets/WS2812B.pdf</w:t>
            </w:r>
          </w:hyperlink>
          <w:r w:rsidR="003C4D43">
            <w:t xml:space="preserve"> </w:t>
          </w:r>
        </w:p>
        <w:p w14:paraId="42E1F64B" w14:textId="77777777" w:rsidR="003C4D43" w:rsidRDefault="003C4D43" w:rsidP="003C4D43">
          <w:pPr>
            <w:pStyle w:val="Para2"/>
            <w:ind w:left="851"/>
          </w:pPr>
        </w:p>
        <w:p w14:paraId="3AA0C88D" w14:textId="77777777" w:rsidR="003C4D43" w:rsidRDefault="003C4D43" w:rsidP="003C4D43">
          <w:pPr>
            <w:pStyle w:val="Para2"/>
            <w:numPr>
              <w:ilvl w:val="2"/>
              <w:numId w:val="12"/>
            </w:numPr>
            <w:ind w:left="851" w:hanging="284"/>
          </w:pPr>
          <w:r>
            <w:t xml:space="preserve">Led SK6812 lié aux panneaux de Leds </w:t>
          </w:r>
        </w:p>
        <w:p w14:paraId="688464AB" w14:textId="4DFB3A12" w:rsidR="003C4D43" w:rsidRDefault="000D3648" w:rsidP="003C4D43">
          <w:pPr>
            <w:pStyle w:val="Para2"/>
            <w:ind w:left="851"/>
          </w:pPr>
          <w:hyperlink r:id="rId105" w:history="1">
            <w:r w:rsidR="003C4D43" w:rsidRPr="009E283C">
              <w:rPr>
                <w:rStyle w:val="Lienhypertexte"/>
              </w:rPr>
              <w:t>https://cdn-shop.adafruit.com/product-files/1138/SK6812+LED+datasheet+.pdf</w:t>
            </w:r>
          </w:hyperlink>
          <w:r w:rsidR="003C4D43">
            <w:t xml:space="preserve"> </w:t>
          </w:r>
        </w:p>
        <w:p w14:paraId="78061839" w14:textId="453A8F21" w:rsidR="003C4D43" w:rsidRDefault="003C4D43" w:rsidP="00807CC9">
          <w:pPr>
            <w:pStyle w:val="Para2"/>
            <w:numPr>
              <w:ilvl w:val="2"/>
              <w:numId w:val="12"/>
            </w:numPr>
            <w:ind w:left="851" w:hanging="284"/>
          </w:pPr>
        </w:p>
        <w:p w14:paraId="6EA2E427" w14:textId="77777777" w:rsidR="003C4D43" w:rsidRDefault="003C4D43" w:rsidP="00807CC9">
          <w:pPr>
            <w:pStyle w:val="Para2"/>
            <w:numPr>
              <w:ilvl w:val="2"/>
              <w:numId w:val="12"/>
            </w:numPr>
            <w:ind w:left="851" w:hanging="284"/>
          </w:pPr>
        </w:p>
        <w:p w14:paraId="284066DF" w14:textId="164CEF7B" w:rsidR="006E3166" w:rsidRDefault="000D3648" w:rsidP="006E3166"/>
      </w:sdtContent>
    </w:sdt>
    <w:p w14:paraId="4828C08B" w14:textId="2EFF7A41" w:rsidR="006E3166" w:rsidRDefault="006E3166" w:rsidP="006E3166">
      <w:pPr>
        <w:pStyle w:val="Para2"/>
        <w:ind w:left="851"/>
      </w:pPr>
    </w:p>
    <w:p w14:paraId="16A1A9B8" w14:textId="77777777" w:rsidR="006E3166" w:rsidRDefault="006E3166" w:rsidP="006E3166">
      <w:pPr>
        <w:pStyle w:val="Titre1"/>
      </w:pPr>
      <w:bookmarkStart w:id="88" w:name="_Toc150984857"/>
      <w:r>
        <w:t>Annexe</w:t>
      </w:r>
      <w:bookmarkEnd w:id="88"/>
    </w:p>
    <w:p w14:paraId="1912E2B7" w14:textId="77777777" w:rsidR="00101ECA" w:rsidRDefault="00101ECA" w:rsidP="00101ECA">
      <w:pPr>
        <w:pStyle w:val="Para1"/>
      </w:pPr>
    </w:p>
    <w:p w14:paraId="0490340A" w14:textId="77777777" w:rsidR="00101ECA" w:rsidRDefault="00101ECA" w:rsidP="00101ECA">
      <w:pPr>
        <w:pStyle w:val="Para1"/>
        <w:ind w:left="927"/>
      </w:pPr>
      <w:r w:rsidRPr="00101ECA">
        <w:rPr>
          <w:b/>
          <w:bCs/>
        </w:rPr>
        <w:t>Annexe 1</w:t>
      </w:r>
      <w:r>
        <w:t> : Schéma Alim.</w:t>
      </w:r>
    </w:p>
    <w:p w14:paraId="2B2927E5" w14:textId="77777777" w:rsidR="00101ECA" w:rsidRDefault="00101ECA" w:rsidP="00101ECA">
      <w:pPr>
        <w:pStyle w:val="Para1"/>
        <w:ind w:left="927"/>
      </w:pPr>
    </w:p>
    <w:p w14:paraId="64EC41DF" w14:textId="77777777" w:rsidR="00101ECA" w:rsidRDefault="00101ECA" w:rsidP="00101ECA">
      <w:pPr>
        <w:pStyle w:val="Para1"/>
        <w:ind w:left="927"/>
      </w:pPr>
      <w:r w:rsidRPr="00101ECA">
        <w:rPr>
          <w:b/>
          <w:bCs/>
        </w:rPr>
        <w:t>Annexe 2</w:t>
      </w:r>
      <w:r>
        <w:t> : Schéma Pic.</w:t>
      </w:r>
    </w:p>
    <w:p w14:paraId="56A8055E" w14:textId="77777777" w:rsidR="00101ECA" w:rsidRDefault="00101ECA" w:rsidP="00101ECA">
      <w:pPr>
        <w:pStyle w:val="Para1"/>
        <w:ind w:left="927"/>
      </w:pPr>
    </w:p>
    <w:p w14:paraId="06E2BC92" w14:textId="77777777" w:rsidR="00101ECA" w:rsidRDefault="00101ECA" w:rsidP="00101ECA">
      <w:pPr>
        <w:pStyle w:val="Para1"/>
        <w:ind w:left="927"/>
      </w:pPr>
      <w:r w:rsidRPr="00101ECA">
        <w:rPr>
          <w:b/>
          <w:bCs/>
        </w:rPr>
        <w:t>Annexe 3</w:t>
      </w:r>
      <w:r>
        <w:t> : Liste des composant.</w:t>
      </w:r>
    </w:p>
    <w:p w14:paraId="4368E336" w14:textId="77777777" w:rsidR="00101ECA" w:rsidRDefault="00101ECA" w:rsidP="00101ECA">
      <w:pPr>
        <w:pStyle w:val="Para1"/>
        <w:ind w:left="927"/>
      </w:pPr>
    </w:p>
    <w:p w14:paraId="29E174F9" w14:textId="77777777" w:rsidR="00101ECA" w:rsidRDefault="00101ECA" w:rsidP="00101ECA">
      <w:pPr>
        <w:pStyle w:val="Para1"/>
        <w:ind w:left="927"/>
      </w:pPr>
      <w:r w:rsidRPr="00101ECA">
        <w:rPr>
          <w:b/>
          <w:bCs/>
        </w:rPr>
        <w:t>Annexe 4</w:t>
      </w:r>
      <w:r>
        <w:t> : Planning</w:t>
      </w:r>
      <w:r w:rsidR="00EC7EBF">
        <w:t xml:space="preserve"> réel</w:t>
      </w:r>
      <w:r>
        <w:t>.</w:t>
      </w:r>
    </w:p>
    <w:p w14:paraId="49512C94" w14:textId="77777777" w:rsidR="00101ECA" w:rsidRDefault="00101ECA" w:rsidP="00101ECA">
      <w:pPr>
        <w:pStyle w:val="Para1"/>
        <w:ind w:left="927"/>
      </w:pPr>
    </w:p>
    <w:p w14:paraId="4A28057A" w14:textId="77777777" w:rsidR="00101ECA" w:rsidRDefault="00101ECA" w:rsidP="00101ECA">
      <w:pPr>
        <w:pStyle w:val="Para1"/>
        <w:ind w:left="927"/>
      </w:pPr>
      <w:r w:rsidRPr="00101ECA">
        <w:rPr>
          <w:b/>
          <w:bCs/>
        </w:rPr>
        <w:t>Annexe 5</w:t>
      </w:r>
      <w:r>
        <w:t> : Plan mécanique, disque du bas.</w:t>
      </w:r>
    </w:p>
    <w:p w14:paraId="7C66FFBE" w14:textId="77777777" w:rsidR="00101ECA" w:rsidRDefault="00101ECA" w:rsidP="00101ECA">
      <w:pPr>
        <w:pStyle w:val="Para1"/>
        <w:ind w:left="927"/>
      </w:pPr>
    </w:p>
    <w:p w14:paraId="166E27D8" w14:textId="77777777" w:rsidR="00101ECA" w:rsidRDefault="00101ECA" w:rsidP="00101ECA">
      <w:pPr>
        <w:pStyle w:val="Para1"/>
        <w:ind w:left="927"/>
      </w:pPr>
      <w:r w:rsidRPr="00101ECA">
        <w:rPr>
          <w:b/>
          <w:bCs/>
        </w:rPr>
        <w:t>Annexe 6</w:t>
      </w:r>
      <w:r>
        <w:t> : Plan mécanique, disque du haut.</w:t>
      </w:r>
    </w:p>
    <w:p w14:paraId="1AFB3AD9" w14:textId="77777777" w:rsidR="00101ECA" w:rsidRDefault="00101ECA" w:rsidP="00101ECA">
      <w:pPr>
        <w:pStyle w:val="Para1"/>
        <w:ind w:left="927"/>
      </w:pPr>
    </w:p>
    <w:p w14:paraId="330D6535" w14:textId="77777777" w:rsidR="00101ECA" w:rsidRPr="00101ECA" w:rsidRDefault="00101ECA" w:rsidP="00101ECA">
      <w:pPr>
        <w:pStyle w:val="Para1"/>
        <w:ind w:left="927"/>
      </w:pPr>
      <w:r w:rsidRPr="00101ECA">
        <w:rPr>
          <w:b/>
          <w:bCs/>
        </w:rPr>
        <w:t>Autres annexe</w:t>
      </w:r>
      <w:r>
        <w:t> : Code.</w:t>
      </w:r>
    </w:p>
    <w:sectPr w:rsidR="00101ECA" w:rsidRPr="00101ECA">
      <w:headerReference w:type="even" r:id="rId106"/>
      <w:headerReference w:type="default" r:id="rId107"/>
      <w:footerReference w:type="default" r:id="rId108"/>
      <w:headerReference w:type="first" r:id="rId109"/>
      <w:footerReference w:type="first" r:id="rId110"/>
      <w:pgSz w:w="11907" w:h="16840" w:code="9"/>
      <w:pgMar w:top="584" w:right="851" w:bottom="794" w:left="851" w:header="425" w:footer="284" w:gutter="0"/>
      <w:paperSrc w:first="15" w:other="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hilippe Bovey" w:date="2024-03-30T21:59:00Z" w:initials="PB">
    <w:p w14:paraId="495E1276" w14:textId="77777777" w:rsidR="00FD20C0" w:rsidRDefault="00FD20C0" w:rsidP="000D3648">
      <w:pPr>
        <w:pStyle w:val="Commentaire"/>
      </w:pPr>
      <w:r>
        <w:rPr>
          <w:rStyle w:val="Marquedecommentaire"/>
        </w:rPr>
        <w:annotationRef/>
      </w:r>
      <w:r>
        <w:t xml:space="preserve">Lien du produit Adafruit : </w:t>
      </w:r>
      <w:hyperlink r:id="rId1" w:history="1">
        <w:r w:rsidRPr="00823343">
          <w:rPr>
            <w:rStyle w:val="Lienhypertexte"/>
          </w:rPr>
          <w:t>https://www.adafruit.com/product/2294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E1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B309B8" w16cex:dateUtc="2024-03-30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E1276" w16cid:durableId="29B309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5D02D" w14:textId="77777777" w:rsidR="003612EA" w:rsidRDefault="003612EA">
      <w:r>
        <w:separator/>
      </w:r>
    </w:p>
  </w:endnote>
  <w:endnote w:type="continuationSeparator" w:id="0">
    <w:p w14:paraId="1CF3F5D9" w14:textId="77777777" w:rsidR="003612EA" w:rsidRDefault="00361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sch Office Sans">
    <w:altName w:val="Arial"/>
    <w:charset w:val="00"/>
    <w:family w:val="swiss"/>
    <w:pitch w:val="variable"/>
    <w:sig w:usb0="00000001" w:usb1="0000E0D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Optimum">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10205"/>
    </w:tblGrid>
    <w:tr w:rsidR="00D61BB4" w:rsidRPr="00716D7F" w14:paraId="56168B0B" w14:textId="77777777" w:rsidTr="005464AA">
      <w:trPr>
        <w:jc w:val="center"/>
      </w:trPr>
      <w:tc>
        <w:tcPr>
          <w:tcW w:w="10421" w:type="dxa"/>
          <w:shd w:val="clear" w:color="auto" w:fill="auto"/>
        </w:tcPr>
        <w:p w14:paraId="0F47F1DE" w14:textId="4E39DADC" w:rsidR="00D61BB4" w:rsidRPr="000A6A87" w:rsidRDefault="00D61BB4" w:rsidP="000A6A87">
          <w:pPr>
            <w:pStyle w:val="Pieddepage"/>
            <w:tabs>
              <w:tab w:val="clear" w:pos="4153"/>
              <w:tab w:val="clear" w:pos="8306"/>
              <w:tab w:val="left" w:pos="142"/>
              <w:tab w:val="center" w:pos="5103"/>
              <w:tab w:val="right" w:pos="10206"/>
            </w:tabs>
            <w:jc w:val="both"/>
            <w:rPr>
              <w:rFonts w:ascii="Arial Narrow" w:hAnsi="Arial Narrow"/>
              <w:color w:val="808080"/>
              <w:sz w:val="16"/>
              <w:szCs w:val="16"/>
            </w:rPr>
          </w:pPr>
          <w:r>
            <w:rPr>
              <w:rFonts w:ascii="Arial Narrow" w:hAnsi="Arial Narrow"/>
              <w:color w:val="808080"/>
              <w:sz w:val="16"/>
              <w:szCs w:val="16"/>
            </w:rPr>
            <w:t>Rapport final</w:t>
          </w:r>
          <w:r w:rsidRPr="000A6A87">
            <w:rPr>
              <w:rFonts w:ascii="Arial Narrow" w:hAnsi="Arial Narrow"/>
              <w:color w:val="808080"/>
              <w:sz w:val="16"/>
              <w:szCs w:val="16"/>
            </w:rPr>
            <w:tab/>
            <w:t xml:space="preserve">Page </w:t>
          </w:r>
          <w:r w:rsidRPr="005464AA">
            <w:rPr>
              <w:rFonts w:ascii="Arial Narrow" w:hAnsi="Arial Narrow"/>
              <w:color w:val="808080"/>
              <w:sz w:val="16"/>
              <w:szCs w:val="16"/>
            </w:rPr>
            <w:fldChar w:fldCharType="begin"/>
          </w:r>
          <w:r w:rsidRPr="000A6A87">
            <w:rPr>
              <w:rFonts w:ascii="Arial Narrow" w:hAnsi="Arial Narrow"/>
              <w:color w:val="808080"/>
              <w:sz w:val="16"/>
              <w:szCs w:val="16"/>
            </w:rPr>
            <w:instrText xml:space="preserve"> PAGE </w:instrText>
          </w:r>
          <w:r w:rsidRPr="005464AA">
            <w:rPr>
              <w:rFonts w:ascii="Arial Narrow" w:hAnsi="Arial Narrow"/>
              <w:color w:val="808080"/>
              <w:sz w:val="16"/>
              <w:szCs w:val="16"/>
            </w:rPr>
            <w:fldChar w:fldCharType="separate"/>
          </w:r>
          <w:r>
            <w:rPr>
              <w:rFonts w:ascii="Arial Narrow" w:hAnsi="Arial Narrow"/>
              <w:noProof/>
              <w:color w:val="808080"/>
              <w:sz w:val="16"/>
              <w:szCs w:val="16"/>
            </w:rPr>
            <w:t>7</w:t>
          </w:r>
          <w:r w:rsidRPr="005464AA">
            <w:rPr>
              <w:rFonts w:ascii="Arial Narrow" w:hAnsi="Arial Narrow"/>
              <w:color w:val="808080"/>
              <w:sz w:val="16"/>
              <w:szCs w:val="16"/>
            </w:rPr>
            <w:fldChar w:fldCharType="end"/>
          </w:r>
          <w:r w:rsidRPr="000A6A87">
            <w:rPr>
              <w:rFonts w:ascii="Arial Narrow" w:hAnsi="Arial Narrow"/>
              <w:color w:val="808080"/>
              <w:sz w:val="16"/>
              <w:szCs w:val="16"/>
            </w:rPr>
            <w:t xml:space="preserve"> sur </w:t>
          </w:r>
          <w:r w:rsidRPr="005464AA">
            <w:rPr>
              <w:rStyle w:val="Numrodepage"/>
              <w:rFonts w:ascii="Arial Narrow" w:hAnsi="Arial Narrow"/>
              <w:color w:val="808080"/>
              <w:sz w:val="16"/>
              <w:szCs w:val="16"/>
            </w:rPr>
            <w:fldChar w:fldCharType="begin"/>
          </w:r>
          <w:r w:rsidRPr="000A6A87">
            <w:rPr>
              <w:rStyle w:val="Numrodepage"/>
              <w:rFonts w:ascii="Arial Narrow" w:hAnsi="Arial Narrow"/>
              <w:color w:val="808080"/>
              <w:sz w:val="16"/>
              <w:szCs w:val="16"/>
            </w:rPr>
            <w:instrText xml:space="preserve"> NUMPAGES </w:instrText>
          </w:r>
          <w:r w:rsidRPr="005464AA">
            <w:rPr>
              <w:rStyle w:val="Numrodepage"/>
              <w:rFonts w:ascii="Arial Narrow" w:hAnsi="Arial Narrow"/>
              <w:color w:val="808080"/>
              <w:sz w:val="16"/>
              <w:szCs w:val="16"/>
            </w:rPr>
            <w:fldChar w:fldCharType="separate"/>
          </w:r>
          <w:r>
            <w:rPr>
              <w:rStyle w:val="Numrodepage"/>
              <w:rFonts w:ascii="Arial Narrow" w:hAnsi="Arial Narrow"/>
              <w:noProof/>
              <w:color w:val="808080"/>
              <w:sz w:val="16"/>
              <w:szCs w:val="16"/>
            </w:rPr>
            <w:t>7</w:t>
          </w:r>
          <w:r w:rsidRPr="005464AA">
            <w:rPr>
              <w:rStyle w:val="Numrodepage"/>
              <w:rFonts w:ascii="Arial Narrow" w:hAnsi="Arial Narrow"/>
              <w:color w:val="808080"/>
              <w:sz w:val="16"/>
              <w:szCs w:val="16"/>
            </w:rPr>
            <w:fldChar w:fldCharType="end"/>
          </w:r>
          <w:r w:rsidRPr="000A6A87">
            <w:rPr>
              <w:rFonts w:ascii="Arial Narrow" w:hAnsi="Arial Narrow"/>
              <w:color w:val="808080"/>
              <w:sz w:val="16"/>
              <w:szCs w:val="16"/>
            </w:rPr>
            <w:tab/>
          </w:r>
          <w:r w:rsidRPr="005464AA">
            <w:rPr>
              <w:rFonts w:ascii="Arial Narrow" w:hAnsi="Arial Narrow"/>
              <w:color w:val="808080"/>
              <w:sz w:val="16"/>
              <w:szCs w:val="16"/>
            </w:rPr>
            <w:fldChar w:fldCharType="begin"/>
          </w:r>
          <w:r w:rsidRPr="005464AA">
            <w:rPr>
              <w:rFonts w:ascii="Arial Narrow" w:hAnsi="Arial Narrow"/>
              <w:color w:val="808080"/>
              <w:sz w:val="16"/>
              <w:szCs w:val="16"/>
            </w:rPr>
            <w:instrText xml:space="preserve"> DATE  \@ "d-MMM-yy"  \* MERGEFORMAT </w:instrText>
          </w:r>
          <w:r w:rsidRPr="005464AA">
            <w:rPr>
              <w:rFonts w:ascii="Arial Narrow" w:hAnsi="Arial Narrow"/>
              <w:color w:val="808080"/>
              <w:sz w:val="16"/>
              <w:szCs w:val="16"/>
            </w:rPr>
            <w:fldChar w:fldCharType="separate"/>
          </w:r>
          <w:r w:rsidR="003F7C7D">
            <w:rPr>
              <w:rFonts w:ascii="Arial Narrow" w:hAnsi="Arial Narrow"/>
              <w:noProof/>
              <w:color w:val="808080"/>
              <w:sz w:val="16"/>
              <w:szCs w:val="16"/>
            </w:rPr>
            <w:t>30-mars-24</w:t>
          </w:r>
          <w:r w:rsidRPr="005464AA">
            <w:rPr>
              <w:rFonts w:ascii="Arial Narrow" w:hAnsi="Arial Narrow"/>
              <w:color w:val="808080"/>
              <w:sz w:val="16"/>
              <w:szCs w:val="16"/>
            </w:rPr>
            <w:fldChar w:fldCharType="end"/>
          </w:r>
        </w:p>
      </w:tc>
    </w:tr>
  </w:tbl>
  <w:p w14:paraId="39E10415" w14:textId="77777777" w:rsidR="00D61BB4" w:rsidRPr="000A6A87" w:rsidRDefault="00D61BB4" w:rsidP="00F373C7">
    <w:pPr>
      <w:pStyle w:val="Pieddepage"/>
      <w:tabs>
        <w:tab w:val="clear" w:pos="4153"/>
        <w:tab w:val="clear" w:pos="8306"/>
        <w:tab w:val="left" w:pos="142"/>
        <w:tab w:val="center" w:pos="5103"/>
        <w:tab w:val="right" w:pos="10206"/>
      </w:tabs>
      <w:jc w:val="both"/>
      <w:rPr>
        <w:snapToGrid w:val="0"/>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3650" w14:textId="77777777" w:rsidR="00D61BB4" w:rsidRPr="004B7595" w:rsidRDefault="00D61BB4">
    <w:pPr>
      <w:pStyle w:val="Pieddepage"/>
      <w:tabs>
        <w:tab w:val="clear" w:pos="4153"/>
        <w:tab w:val="left" w:pos="142"/>
        <w:tab w:val="center" w:pos="4962"/>
      </w:tabs>
      <w:rPr>
        <w:rFonts w:ascii="Optimum" w:hAnsi="Optimum"/>
        <w:sz w:val="16"/>
        <w:lang w:val="en-US"/>
      </w:rPr>
    </w:pPr>
    <w:r w:rsidRPr="004B7595">
      <w:rPr>
        <w:rFonts w:ascii="Optimum" w:hAnsi="Optimum"/>
        <w:sz w:val="16"/>
        <w:lang w:val="en-US"/>
      </w:rPr>
      <w:t>This document is the property of EM MICROELECTRONIC-MARIN SA and is furnished in confidence and upon the condition that all rights originating in the information, whether patented or not, will be respected.</w:t>
    </w:r>
  </w:p>
  <w:p w14:paraId="5BBA5F06" w14:textId="77777777" w:rsidR="00D61BB4" w:rsidRPr="00FA1BFC" w:rsidRDefault="00D61BB4">
    <w:pPr>
      <w:pStyle w:val="Pieddepage"/>
      <w:tabs>
        <w:tab w:val="clear" w:pos="4153"/>
        <w:tab w:val="left" w:pos="142"/>
        <w:tab w:val="center" w:pos="4962"/>
      </w:tabs>
      <w:rPr>
        <w:sz w:val="20"/>
      </w:rPr>
    </w:pPr>
    <w:r w:rsidRPr="00FA1BFC">
      <w:rPr>
        <w:snapToGrid w:val="0"/>
      </w:rPr>
      <w:t>EM Document Center/10.12.02</w:t>
    </w:r>
    <w:r w:rsidRPr="00FA1BFC">
      <w:rPr>
        <w:snapToGrid w:val="0"/>
      </w:rPr>
      <w:tab/>
    </w:r>
    <w:r w:rsidRPr="00FA1BFC">
      <w:rPr>
        <w:snapToGrid w:val="0"/>
        <w:sz w:val="20"/>
      </w:rPr>
      <w:t xml:space="preserve">Page </w:t>
    </w:r>
    <w:r>
      <w:rPr>
        <w:snapToGrid w:val="0"/>
        <w:sz w:val="20"/>
      </w:rPr>
      <w:fldChar w:fldCharType="begin"/>
    </w:r>
    <w:r w:rsidRPr="00FA1BFC">
      <w:rPr>
        <w:snapToGrid w:val="0"/>
        <w:sz w:val="20"/>
      </w:rPr>
      <w:instrText xml:space="preserve"> PAGE </w:instrText>
    </w:r>
    <w:r>
      <w:rPr>
        <w:snapToGrid w:val="0"/>
        <w:sz w:val="20"/>
      </w:rPr>
      <w:fldChar w:fldCharType="separate"/>
    </w:r>
    <w:r w:rsidRPr="00FA1BFC">
      <w:rPr>
        <w:noProof/>
        <w:snapToGrid w:val="0"/>
        <w:sz w:val="20"/>
      </w:rPr>
      <w:t>1</w:t>
    </w:r>
    <w:r>
      <w:rPr>
        <w:snapToGrid w:val="0"/>
        <w:sz w:val="20"/>
      </w:rPr>
      <w:fldChar w:fldCharType="end"/>
    </w:r>
    <w:r w:rsidRPr="00FA1BFC">
      <w:rPr>
        <w:snapToGrid w:val="0"/>
        <w:sz w:val="20"/>
      </w:rPr>
      <w:t xml:space="preserve"> of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19C06" w14:textId="77777777" w:rsidR="003612EA" w:rsidRDefault="003612EA">
      <w:r>
        <w:separator/>
      </w:r>
    </w:p>
  </w:footnote>
  <w:footnote w:type="continuationSeparator" w:id="0">
    <w:p w14:paraId="71D9A60F" w14:textId="77777777" w:rsidR="003612EA" w:rsidRDefault="003612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65AD" w14:textId="77777777" w:rsidR="00D61BB4" w:rsidRDefault="00D61BB4">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9275D4F" w14:textId="77777777" w:rsidR="00D61BB4" w:rsidRDefault="00D61BB4">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63C9" w14:textId="29F87298" w:rsidR="00D61BB4" w:rsidRDefault="00A122C0" w:rsidP="00F373C7">
    <w:pPr>
      <w:pStyle w:val="En-tte"/>
    </w:pPr>
    <w:r>
      <w:rPr>
        <w:noProof/>
      </w:rPr>
      <w:drawing>
        <wp:inline distT="0" distB="0" distL="0" distR="0" wp14:anchorId="3840E256" wp14:editId="00F3D8E4">
          <wp:extent cx="1924076" cy="353683"/>
          <wp:effectExtent l="0" t="0" r="0" b="8890"/>
          <wp:docPr id="1699538160" name="Image 3" descr="ETML | GESO - Group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ML | GESO - Group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9069" cy="360115"/>
                  </a:xfrm>
                  <a:prstGeom prst="rect">
                    <a:avLst/>
                  </a:prstGeom>
                  <a:noFill/>
                  <a:ln>
                    <a:noFill/>
                  </a:ln>
                </pic:spPr>
              </pic:pic>
            </a:graphicData>
          </a:graphic>
        </wp:inline>
      </w:drawing>
    </w:r>
    <w:r>
      <w:tab/>
    </w:r>
    <w:r>
      <w:tab/>
    </w:r>
    <w:r>
      <w:tab/>
    </w:r>
    <w:r>
      <w:rPr>
        <w:noProof/>
      </w:rPr>
      <w:drawing>
        <wp:inline distT="0" distB="0" distL="0" distR="0" wp14:anchorId="3C51E6E3" wp14:editId="17EA82B7">
          <wp:extent cx="698272" cy="687353"/>
          <wp:effectExtent l="0" t="0" r="6985" b="0"/>
          <wp:docPr id="469487469" name="Image 4" descr="Logo - Fixm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 Fixme.ch"/>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811" cy="713477"/>
                  </a:xfrm>
                  <a:prstGeom prst="rect">
                    <a:avLst/>
                  </a:prstGeom>
                  <a:noFill/>
                  <a:ln>
                    <a:noFill/>
                  </a:ln>
                </pic:spPr>
              </pic:pic>
            </a:graphicData>
          </a:graphic>
        </wp:inline>
      </w:drawing>
    </w:r>
  </w:p>
  <w:p w14:paraId="4C42B441" w14:textId="77777777" w:rsidR="00A122C0" w:rsidRDefault="00A122C0" w:rsidP="00F373C7">
    <w:pPr>
      <w:pStyle w:val="En-tte"/>
      <w:pBdr>
        <w:bottom w:val="single" w:sz="6" w:space="1" w:color="auto"/>
      </w:pBdr>
    </w:pPr>
  </w:p>
  <w:p w14:paraId="04BFD37D" w14:textId="77777777" w:rsidR="00A122C0" w:rsidRPr="00F373C7" w:rsidRDefault="00A122C0" w:rsidP="00F37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000" w:firstRow="0" w:lastRow="0" w:firstColumn="0" w:lastColumn="0" w:noHBand="0" w:noVBand="0"/>
    </w:tblPr>
    <w:tblGrid>
      <w:gridCol w:w="1384"/>
      <w:gridCol w:w="3827"/>
      <w:gridCol w:w="5103"/>
    </w:tblGrid>
    <w:tr w:rsidR="00D61BB4" w14:paraId="3E7CD12E" w14:textId="77777777">
      <w:tc>
        <w:tcPr>
          <w:tcW w:w="1384" w:type="dxa"/>
        </w:tcPr>
        <w:p w14:paraId="5A8B953E" w14:textId="06376D7D" w:rsidR="00D61BB4" w:rsidRDefault="00182906">
          <w:pPr>
            <w:pStyle w:val="En-tte"/>
            <w:ind w:right="-108"/>
            <w:rPr>
              <w:rFonts w:ascii="Arial" w:hAnsi="Arial"/>
              <w:b/>
              <w:sz w:val="12"/>
            </w:rPr>
          </w:pPr>
          <w:r>
            <w:rPr>
              <w:noProof/>
            </w:rPr>
            <mc:AlternateContent>
              <mc:Choice Requires="wps">
                <w:drawing>
                  <wp:anchor distT="0" distB="0" distL="114300" distR="114300" simplePos="0" relativeHeight="251657728" behindDoc="0" locked="0" layoutInCell="0" allowOverlap="1" wp14:anchorId="65F9C726" wp14:editId="19EBCD80">
                    <wp:simplePos x="0" y="0"/>
                    <wp:positionH relativeFrom="column">
                      <wp:posOffset>792480</wp:posOffset>
                    </wp:positionH>
                    <wp:positionV relativeFrom="paragraph">
                      <wp:posOffset>22225</wp:posOffset>
                    </wp:positionV>
                    <wp:extent cx="3931920" cy="588010"/>
                    <wp:effectExtent l="0" t="0" r="0" b="0"/>
                    <wp:wrapNone/>
                    <wp:docPr id="469487424" name="Rectangle 469487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1920" cy="588010"/>
                            </a:xfrm>
                            <a:prstGeom prst="rect">
                              <a:avLst/>
                            </a:prstGeom>
                            <a:noFill/>
                            <a:ln>
                              <a:noFill/>
                            </a:ln>
                          </wps:spPr>
                          <wps:txbx>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F9C726" id="Rectangle 469487424" o:spid="_x0000_s1027" style="position:absolute;margin-left:62.4pt;margin-top:1.75pt;width:309.6pt;height:4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" o:allowincell="f" filled="f" stroked="f">
                    <v:textbox inset="0,0,0,0">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v:textbox>
                  </v:rect>
                </w:pict>
              </mc:Fallback>
            </mc:AlternateContent>
          </w:r>
          <w:r w:rsidR="00D61BB4">
            <w:rPr>
              <w:noProof/>
              <w:lang w:val="fr-CH" w:eastAsia="fr-CH"/>
            </w:rPr>
            <w:drawing>
              <wp:inline distT="0" distB="0" distL="0" distR="0" wp14:anchorId="3116A868" wp14:editId="4D477BBE">
                <wp:extent cx="743585" cy="631825"/>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3585" cy="631825"/>
                        </a:xfrm>
                        <a:prstGeom prst="rect">
                          <a:avLst/>
                        </a:prstGeom>
                        <a:noFill/>
                        <a:ln>
                          <a:noFill/>
                        </a:ln>
                      </pic:spPr>
                    </pic:pic>
                  </a:graphicData>
                </a:graphic>
              </wp:inline>
            </w:drawing>
          </w:r>
        </w:p>
      </w:tc>
      <w:tc>
        <w:tcPr>
          <w:tcW w:w="3827" w:type="dxa"/>
          <w:tcBorders>
            <w:bottom w:val="single" w:sz="8" w:space="0" w:color="000000"/>
          </w:tcBorders>
        </w:tcPr>
        <w:p w14:paraId="37E953F9" w14:textId="77777777" w:rsidR="00D61BB4" w:rsidRDefault="00D61BB4">
          <w:pPr>
            <w:pStyle w:val="En-tte"/>
            <w:ind w:left="-108"/>
            <w:rPr>
              <w:sz w:val="12"/>
            </w:rPr>
          </w:pPr>
        </w:p>
        <w:p w14:paraId="0D47593E" w14:textId="77777777" w:rsidR="00D61BB4" w:rsidRDefault="00D61BB4">
          <w:pPr>
            <w:pStyle w:val="En-tte"/>
            <w:ind w:left="-108"/>
            <w:rPr>
              <w:sz w:val="12"/>
            </w:rPr>
          </w:pPr>
        </w:p>
        <w:p w14:paraId="05375494" w14:textId="77777777" w:rsidR="00D61BB4" w:rsidRDefault="00D61BB4">
          <w:pPr>
            <w:pStyle w:val="En-tte"/>
            <w:ind w:left="-108"/>
            <w:rPr>
              <w:sz w:val="12"/>
            </w:rPr>
          </w:pPr>
        </w:p>
        <w:p w14:paraId="36B455F5" w14:textId="77777777" w:rsidR="00D61BB4" w:rsidRDefault="00D61BB4">
          <w:pPr>
            <w:pStyle w:val="En-tte"/>
            <w:ind w:left="-108"/>
            <w:rPr>
              <w:sz w:val="12"/>
            </w:rPr>
          </w:pPr>
        </w:p>
        <w:p w14:paraId="3F526794" w14:textId="77777777" w:rsidR="00D61BB4" w:rsidRDefault="00D61BB4">
          <w:pPr>
            <w:pStyle w:val="En-tte"/>
            <w:rPr>
              <w:rFonts w:ascii="Arial" w:hAnsi="Arial"/>
              <w:b/>
              <w:sz w:val="12"/>
            </w:rPr>
          </w:pPr>
        </w:p>
      </w:tc>
      <w:tc>
        <w:tcPr>
          <w:tcW w:w="5103" w:type="dxa"/>
          <w:tcBorders>
            <w:bottom w:val="single" w:sz="8" w:space="0" w:color="000000"/>
          </w:tcBorders>
        </w:tcPr>
        <w:p w14:paraId="575C6EDB" w14:textId="77777777" w:rsidR="00D61BB4" w:rsidRDefault="00D61BB4">
          <w:pPr>
            <w:pStyle w:val="En-tte"/>
            <w:tabs>
              <w:tab w:val="clear" w:pos="4153"/>
            </w:tabs>
            <w:jc w:val="right"/>
            <w:rPr>
              <w:rFonts w:ascii="Arial" w:hAnsi="Arial"/>
              <w:b/>
              <w:sz w:val="12"/>
            </w:rPr>
          </w:pPr>
        </w:p>
        <w:p w14:paraId="1015BC73" w14:textId="77777777" w:rsidR="00D61BB4" w:rsidRDefault="00D61BB4">
          <w:pPr>
            <w:pStyle w:val="En-tte"/>
            <w:tabs>
              <w:tab w:val="clear" w:pos="4153"/>
            </w:tabs>
            <w:jc w:val="right"/>
            <w:rPr>
              <w:rFonts w:ascii="Arial" w:hAnsi="Arial"/>
              <w:b/>
              <w:sz w:val="12"/>
            </w:rPr>
          </w:pPr>
        </w:p>
        <w:p w14:paraId="2CEB490B" w14:textId="77777777" w:rsidR="00D61BB4" w:rsidRDefault="00D61BB4">
          <w:pPr>
            <w:pStyle w:val="En-tte"/>
            <w:tabs>
              <w:tab w:val="clear" w:pos="4153"/>
            </w:tabs>
            <w:jc w:val="right"/>
            <w:rPr>
              <w:rFonts w:ascii="Arial" w:hAnsi="Arial"/>
              <w:b/>
              <w:sz w:val="12"/>
            </w:rPr>
          </w:pPr>
        </w:p>
        <w:p w14:paraId="595DE67D" w14:textId="77777777" w:rsidR="00D61BB4" w:rsidRDefault="00D61BB4">
          <w:pPr>
            <w:pStyle w:val="En-tte"/>
            <w:tabs>
              <w:tab w:val="clear" w:pos="4153"/>
            </w:tabs>
            <w:jc w:val="right"/>
            <w:rPr>
              <w:rFonts w:ascii="Arial" w:hAnsi="Arial"/>
              <w:b/>
              <w:sz w:val="12"/>
            </w:rPr>
          </w:pPr>
        </w:p>
        <w:p w14:paraId="02602BCC" w14:textId="77777777" w:rsidR="00D61BB4" w:rsidRDefault="00D61BB4">
          <w:pPr>
            <w:pStyle w:val="En-tte"/>
            <w:tabs>
              <w:tab w:val="clear" w:pos="4153"/>
            </w:tabs>
            <w:jc w:val="right"/>
            <w:rPr>
              <w:rFonts w:ascii="Arial" w:hAnsi="Arial"/>
              <w:b/>
              <w:sz w:val="12"/>
            </w:rPr>
          </w:pPr>
          <w:r>
            <w:rPr>
              <w:rFonts w:ascii="Arial" w:hAnsi="Arial"/>
              <w:b/>
              <w:sz w:val="36"/>
            </w:rPr>
            <w:t>PRODUCT MARKING</w:t>
          </w:r>
        </w:p>
      </w:tc>
    </w:tr>
  </w:tbl>
  <w:p w14:paraId="5571A1A9" w14:textId="77777777" w:rsidR="00D61BB4" w:rsidRDefault="00D61B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02C"/>
    <w:multiLevelType w:val="hybridMultilevel"/>
    <w:tmpl w:val="3FDC5E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 w15:restartNumberingAfterBreak="0">
    <w:nsid w:val="012513D5"/>
    <w:multiLevelType w:val="hybridMultilevel"/>
    <w:tmpl w:val="9636FD9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9F1BA3"/>
    <w:multiLevelType w:val="hybridMultilevel"/>
    <w:tmpl w:val="CC6AB4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93D7F03"/>
    <w:multiLevelType w:val="hybridMultilevel"/>
    <w:tmpl w:val="C6AC2D9E"/>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 w15:restartNumberingAfterBreak="0">
    <w:nsid w:val="38722560"/>
    <w:multiLevelType w:val="hybridMultilevel"/>
    <w:tmpl w:val="0D1425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3AE76ECF"/>
    <w:multiLevelType w:val="hybridMultilevel"/>
    <w:tmpl w:val="AF7830D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44B75402"/>
    <w:multiLevelType w:val="hybridMultilevel"/>
    <w:tmpl w:val="11D22574"/>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7" w15:restartNumberingAfterBreak="0">
    <w:nsid w:val="45230252"/>
    <w:multiLevelType w:val="multilevel"/>
    <w:tmpl w:val="6592FB5C"/>
    <w:lvl w:ilvl="0">
      <w:start w:val="1"/>
      <w:numFmt w:val="decimal"/>
      <w:pStyle w:val="Titre1"/>
      <w:lvlText w:val="%1."/>
      <w:lvlJc w:val="left"/>
      <w:pPr>
        <w:tabs>
          <w:tab w:val="num" w:pos="567"/>
        </w:tabs>
        <w:ind w:left="567" w:hanging="567"/>
      </w:pPr>
      <w:rPr>
        <w:rFonts w:ascii="Arial" w:hAnsi="Arial" w:hint="default"/>
        <w:b/>
        <w:i w:val="0"/>
        <w:color w:val="auto"/>
        <w:sz w:val="24"/>
      </w:rPr>
    </w:lvl>
    <w:lvl w:ilvl="1">
      <w:start w:val="1"/>
      <w:numFmt w:val="decimal"/>
      <w:pStyle w:val="Titre2"/>
      <w:lvlText w:val="%1.%2"/>
      <w:lvlJc w:val="left"/>
      <w:pPr>
        <w:tabs>
          <w:tab w:val="num" w:pos="1134"/>
        </w:tabs>
        <w:ind w:left="1134" w:hanging="567"/>
      </w:pPr>
      <w:rPr>
        <w:rFonts w:ascii="Arial" w:hAnsi="Arial" w:hint="default"/>
        <w:b/>
        <w:i w:val="0"/>
        <w:caps/>
        <w:strike w:val="0"/>
        <w:dstrike w:val="0"/>
        <w:vanish w:val="0"/>
        <w:sz w:val="20"/>
        <w:vertAlign w:val="baseline"/>
      </w:rPr>
    </w:lvl>
    <w:lvl w:ilvl="2">
      <w:start w:val="1"/>
      <w:numFmt w:val="decimal"/>
      <w:pStyle w:val="Titre3"/>
      <w:lvlText w:val="%1.%2.%3"/>
      <w:lvlJc w:val="left"/>
      <w:pPr>
        <w:tabs>
          <w:tab w:val="num" w:pos="1985"/>
        </w:tabs>
        <w:ind w:left="1985" w:hanging="851"/>
      </w:pPr>
      <w:rPr>
        <w:rFonts w:ascii="Arial" w:hAnsi="Arial" w:hint="default"/>
        <w:b w:val="0"/>
        <w:i/>
        <w:color w:val="auto"/>
        <w:sz w:val="20"/>
      </w:rPr>
    </w:lvl>
    <w:lvl w:ilvl="3">
      <w:start w:val="1"/>
      <w:numFmt w:val="decimal"/>
      <w:pStyle w:val="Titre4"/>
      <w:lvlText w:val="%1.%2.%3.%4."/>
      <w:lvlJc w:val="left"/>
      <w:pPr>
        <w:tabs>
          <w:tab w:val="num" w:pos="2835"/>
        </w:tabs>
        <w:ind w:left="2835" w:hanging="85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EC4757D"/>
    <w:multiLevelType w:val="hybridMultilevel"/>
    <w:tmpl w:val="0CAEC72A"/>
    <w:lvl w:ilvl="0" w:tplc="100C0011">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9" w15:restartNumberingAfterBreak="0">
    <w:nsid w:val="51CB1313"/>
    <w:multiLevelType w:val="hybridMultilevel"/>
    <w:tmpl w:val="C52E268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533318C1"/>
    <w:multiLevelType w:val="hybridMultilevel"/>
    <w:tmpl w:val="D7EAD6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13">
      <w:start w:val="1"/>
      <w:numFmt w:val="upperRoman"/>
      <w:lvlText w:val="%3."/>
      <w:lvlJc w:val="right"/>
      <w:pPr>
        <w:ind w:left="2160" w:hanging="360"/>
      </w:p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72E57DE"/>
    <w:multiLevelType w:val="hybridMultilevel"/>
    <w:tmpl w:val="44E0CE58"/>
    <w:lvl w:ilvl="0" w:tplc="100C0001">
      <w:start w:val="1"/>
      <w:numFmt w:val="bullet"/>
      <w:lvlText w:val=""/>
      <w:lvlJc w:val="left"/>
      <w:pPr>
        <w:ind w:left="2160" w:hanging="360"/>
      </w:pPr>
      <w:rPr>
        <w:rFonts w:ascii="Symbol" w:hAnsi="Symbol" w:hint="default"/>
      </w:rPr>
    </w:lvl>
    <w:lvl w:ilvl="1" w:tplc="100C0003" w:tentative="1">
      <w:start w:val="1"/>
      <w:numFmt w:val="bullet"/>
      <w:lvlText w:val="o"/>
      <w:lvlJc w:val="left"/>
      <w:pPr>
        <w:ind w:left="2880" w:hanging="360"/>
      </w:pPr>
      <w:rPr>
        <w:rFonts w:ascii="Courier New" w:hAnsi="Courier New" w:cs="Courier New" w:hint="default"/>
      </w:rPr>
    </w:lvl>
    <w:lvl w:ilvl="2" w:tplc="100C0005" w:tentative="1">
      <w:start w:val="1"/>
      <w:numFmt w:val="bullet"/>
      <w:lvlText w:val=""/>
      <w:lvlJc w:val="left"/>
      <w:pPr>
        <w:ind w:left="3600" w:hanging="360"/>
      </w:pPr>
      <w:rPr>
        <w:rFonts w:ascii="Wingdings" w:hAnsi="Wingdings" w:hint="default"/>
      </w:rPr>
    </w:lvl>
    <w:lvl w:ilvl="3" w:tplc="100C0001" w:tentative="1">
      <w:start w:val="1"/>
      <w:numFmt w:val="bullet"/>
      <w:lvlText w:val=""/>
      <w:lvlJc w:val="left"/>
      <w:pPr>
        <w:ind w:left="4320" w:hanging="360"/>
      </w:pPr>
      <w:rPr>
        <w:rFonts w:ascii="Symbol" w:hAnsi="Symbol" w:hint="default"/>
      </w:rPr>
    </w:lvl>
    <w:lvl w:ilvl="4" w:tplc="100C0003" w:tentative="1">
      <w:start w:val="1"/>
      <w:numFmt w:val="bullet"/>
      <w:lvlText w:val="o"/>
      <w:lvlJc w:val="left"/>
      <w:pPr>
        <w:ind w:left="5040" w:hanging="360"/>
      </w:pPr>
      <w:rPr>
        <w:rFonts w:ascii="Courier New" w:hAnsi="Courier New" w:cs="Courier New" w:hint="default"/>
      </w:rPr>
    </w:lvl>
    <w:lvl w:ilvl="5" w:tplc="100C0005" w:tentative="1">
      <w:start w:val="1"/>
      <w:numFmt w:val="bullet"/>
      <w:lvlText w:val=""/>
      <w:lvlJc w:val="left"/>
      <w:pPr>
        <w:ind w:left="5760" w:hanging="360"/>
      </w:pPr>
      <w:rPr>
        <w:rFonts w:ascii="Wingdings" w:hAnsi="Wingdings" w:hint="default"/>
      </w:rPr>
    </w:lvl>
    <w:lvl w:ilvl="6" w:tplc="100C0001" w:tentative="1">
      <w:start w:val="1"/>
      <w:numFmt w:val="bullet"/>
      <w:lvlText w:val=""/>
      <w:lvlJc w:val="left"/>
      <w:pPr>
        <w:ind w:left="6480" w:hanging="360"/>
      </w:pPr>
      <w:rPr>
        <w:rFonts w:ascii="Symbol" w:hAnsi="Symbol" w:hint="default"/>
      </w:rPr>
    </w:lvl>
    <w:lvl w:ilvl="7" w:tplc="100C0003" w:tentative="1">
      <w:start w:val="1"/>
      <w:numFmt w:val="bullet"/>
      <w:lvlText w:val="o"/>
      <w:lvlJc w:val="left"/>
      <w:pPr>
        <w:ind w:left="7200" w:hanging="360"/>
      </w:pPr>
      <w:rPr>
        <w:rFonts w:ascii="Courier New" w:hAnsi="Courier New" w:cs="Courier New" w:hint="default"/>
      </w:rPr>
    </w:lvl>
    <w:lvl w:ilvl="8" w:tplc="100C0005" w:tentative="1">
      <w:start w:val="1"/>
      <w:numFmt w:val="bullet"/>
      <w:lvlText w:val=""/>
      <w:lvlJc w:val="left"/>
      <w:pPr>
        <w:ind w:left="7920" w:hanging="360"/>
      </w:pPr>
      <w:rPr>
        <w:rFonts w:ascii="Wingdings" w:hAnsi="Wingdings" w:hint="default"/>
      </w:rPr>
    </w:lvl>
  </w:abstractNum>
  <w:abstractNum w:abstractNumId="12" w15:restartNumberingAfterBreak="0">
    <w:nsid w:val="788C5BB7"/>
    <w:multiLevelType w:val="hybridMultilevel"/>
    <w:tmpl w:val="8B3E2D8E"/>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3" w15:restartNumberingAfterBreak="0">
    <w:nsid w:val="7C3E244E"/>
    <w:multiLevelType w:val="hybridMultilevel"/>
    <w:tmpl w:val="2D601AB8"/>
    <w:lvl w:ilvl="0" w:tplc="445870C2">
      <w:start w:val="1"/>
      <w:numFmt w:val="decimal"/>
      <w:pStyle w:val="OpenIssue"/>
      <w:lvlText w:val="Open Issue %1:"/>
      <w:lvlJc w:val="left"/>
      <w:pPr>
        <w:ind w:left="252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055082145">
    <w:abstractNumId w:val="7"/>
  </w:num>
  <w:num w:numId="2" w16cid:durableId="347024132">
    <w:abstractNumId w:val="13"/>
  </w:num>
  <w:num w:numId="3" w16cid:durableId="400451277">
    <w:abstractNumId w:val="1"/>
  </w:num>
  <w:num w:numId="4" w16cid:durableId="1040469271">
    <w:abstractNumId w:val="11"/>
  </w:num>
  <w:num w:numId="5" w16cid:durableId="924920001">
    <w:abstractNumId w:val="0"/>
  </w:num>
  <w:num w:numId="6" w16cid:durableId="459423582">
    <w:abstractNumId w:val="3"/>
  </w:num>
  <w:num w:numId="7" w16cid:durableId="1153983028">
    <w:abstractNumId w:val="2"/>
  </w:num>
  <w:num w:numId="8" w16cid:durableId="1546746571">
    <w:abstractNumId w:val="5"/>
  </w:num>
  <w:num w:numId="9" w16cid:durableId="1296905861">
    <w:abstractNumId w:val="9"/>
  </w:num>
  <w:num w:numId="10" w16cid:durableId="58021644">
    <w:abstractNumId w:val="4"/>
  </w:num>
  <w:num w:numId="11" w16cid:durableId="1921062785">
    <w:abstractNumId w:val="8"/>
  </w:num>
  <w:num w:numId="12" w16cid:durableId="1331442576">
    <w:abstractNumId w:val="10"/>
  </w:num>
  <w:num w:numId="13" w16cid:durableId="1732532241">
    <w:abstractNumId w:val="6"/>
  </w:num>
  <w:num w:numId="14" w16cid:durableId="2138058444">
    <w:abstractNumId w:val="1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ippe Bovey">
    <w15:presenceInfo w15:providerId="AD" w15:userId="S::philippe.bovey@eduvaud.ch::90d2504d-7845-4c3f-8575-1476b38c5d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5A7"/>
    <w:rsid w:val="00000540"/>
    <w:rsid w:val="0000064C"/>
    <w:rsid w:val="000008DF"/>
    <w:rsid w:val="00000E8A"/>
    <w:rsid w:val="000011C4"/>
    <w:rsid w:val="000018D3"/>
    <w:rsid w:val="00001D0B"/>
    <w:rsid w:val="00002456"/>
    <w:rsid w:val="0000299E"/>
    <w:rsid w:val="000029A2"/>
    <w:rsid w:val="00002CDC"/>
    <w:rsid w:val="00005352"/>
    <w:rsid w:val="0000544B"/>
    <w:rsid w:val="00006725"/>
    <w:rsid w:val="000068AB"/>
    <w:rsid w:val="00011CA8"/>
    <w:rsid w:val="00011D94"/>
    <w:rsid w:val="00011E04"/>
    <w:rsid w:val="00011F78"/>
    <w:rsid w:val="00013EDE"/>
    <w:rsid w:val="00015679"/>
    <w:rsid w:val="0001637A"/>
    <w:rsid w:val="00017D88"/>
    <w:rsid w:val="00020371"/>
    <w:rsid w:val="000203E7"/>
    <w:rsid w:val="00020E48"/>
    <w:rsid w:val="00022A40"/>
    <w:rsid w:val="00022B52"/>
    <w:rsid w:val="000254C2"/>
    <w:rsid w:val="00026102"/>
    <w:rsid w:val="00026FD6"/>
    <w:rsid w:val="000301D4"/>
    <w:rsid w:val="00030BF9"/>
    <w:rsid w:val="000316FD"/>
    <w:rsid w:val="00031DA7"/>
    <w:rsid w:val="00031FF6"/>
    <w:rsid w:val="000329BD"/>
    <w:rsid w:val="00032F1D"/>
    <w:rsid w:val="000331E4"/>
    <w:rsid w:val="000352E2"/>
    <w:rsid w:val="000354CD"/>
    <w:rsid w:val="00035904"/>
    <w:rsid w:val="00036B73"/>
    <w:rsid w:val="00037458"/>
    <w:rsid w:val="00037587"/>
    <w:rsid w:val="00042950"/>
    <w:rsid w:val="00043C1A"/>
    <w:rsid w:val="0004433F"/>
    <w:rsid w:val="0004478F"/>
    <w:rsid w:val="0004547A"/>
    <w:rsid w:val="00045597"/>
    <w:rsid w:val="00045FB7"/>
    <w:rsid w:val="000473C9"/>
    <w:rsid w:val="00050740"/>
    <w:rsid w:val="00050AB4"/>
    <w:rsid w:val="00050D49"/>
    <w:rsid w:val="00050D8E"/>
    <w:rsid w:val="000510CF"/>
    <w:rsid w:val="0005125E"/>
    <w:rsid w:val="00051837"/>
    <w:rsid w:val="00051CC4"/>
    <w:rsid w:val="00051F91"/>
    <w:rsid w:val="00052FA0"/>
    <w:rsid w:val="0005348B"/>
    <w:rsid w:val="000538F6"/>
    <w:rsid w:val="00053ABF"/>
    <w:rsid w:val="0005476C"/>
    <w:rsid w:val="0005497E"/>
    <w:rsid w:val="0005564B"/>
    <w:rsid w:val="0005593B"/>
    <w:rsid w:val="000559ED"/>
    <w:rsid w:val="000579A0"/>
    <w:rsid w:val="00057CC7"/>
    <w:rsid w:val="00060638"/>
    <w:rsid w:val="0006185F"/>
    <w:rsid w:val="0006193A"/>
    <w:rsid w:val="0006244D"/>
    <w:rsid w:val="0006319F"/>
    <w:rsid w:val="000632C8"/>
    <w:rsid w:val="00064436"/>
    <w:rsid w:val="000653BE"/>
    <w:rsid w:val="0006542A"/>
    <w:rsid w:val="00067AAE"/>
    <w:rsid w:val="00067EDE"/>
    <w:rsid w:val="000703A9"/>
    <w:rsid w:val="000703B2"/>
    <w:rsid w:val="000739C5"/>
    <w:rsid w:val="00073ADD"/>
    <w:rsid w:val="00074FD2"/>
    <w:rsid w:val="000756D0"/>
    <w:rsid w:val="000763BC"/>
    <w:rsid w:val="0007644B"/>
    <w:rsid w:val="000773D3"/>
    <w:rsid w:val="000775A2"/>
    <w:rsid w:val="00077E1E"/>
    <w:rsid w:val="0008023B"/>
    <w:rsid w:val="0008150C"/>
    <w:rsid w:val="00081F2F"/>
    <w:rsid w:val="000823D0"/>
    <w:rsid w:val="00082617"/>
    <w:rsid w:val="00082818"/>
    <w:rsid w:val="0008295D"/>
    <w:rsid w:val="00083258"/>
    <w:rsid w:val="0008362D"/>
    <w:rsid w:val="00084F5B"/>
    <w:rsid w:val="000855E9"/>
    <w:rsid w:val="00085B73"/>
    <w:rsid w:val="00085C2D"/>
    <w:rsid w:val="000871E2"/>
    <w:rsid w:val="00090778"/>
    <w:rsid w:val="000907E7"/>
    <w:rsid w:val="00091990"/>
    <w:rsid w:val="00091B91"/>
    <w:rsid w:val="00091C15"/>
    <w:rsid w:val="00093273"/>
    <w:rsid w:val="0009346D"/>
    <w:rsid w:val="000941F4"/>
    <w:rsid w:val="000941FE"/>
    <w:rsid w:val="0009466A"/>
    <w:rsid w:val="000948DB"/>
    <w:rsid w:val="000952CF"/>
    <w:rsid w:val="00095670"/>
    <w:rsid w:val="000957B7"/>
    <w:rsid w:val="00095D8A"/>
    <w:rsid w:val="000968A5"/>
    <w:rsid w:val="00096BE3"/>
    <w:rsid w:val="00096ECF"/>
    <w:rsid w:val="0009737A"/>
    <w:rsid w:val="00097604"/>
    <w:rsid w:val="00097A38"/>
    <w:rsid w:val="00097B62"/>
    <w:rsid w:val="000A0231"/>
    <w:rsid w:val="000A0A89"/>
    <w:rsid w:val="000A183B"/>
    <w:rsid w:val="000A2A87"/>
    <w:rsid w:val="000A3192"/>
    <w:rsid w:val="000A387E"/>
    <w:rsid w:val="000A3A44"/>
    <w:rsid w:val="000A60B6"/>
    <w:rsid w:val="000A6A87"/>
    <w:rsid w:val="000B05C3"/>
    <w:rsid w:val="000B07F7"/>
    <w:rsid w:val="000B0851"/>
    <w:rsid w:val="000B0B84"/>
    <w:rsid w:val="000B1019"/>
    <w:rsid w:val="000B3057"/>
    <w:rsid w:val="000B311C"/>
    <w:rsid w:val="000B33DF"/>
    <w:rsid w:val="000B3965"/>
    <w:rsid w:val="000B43BF"/>
    <w:rsid w:val="000B4A28"/>
    <w:rsid w:val="000B634F"/>
    <w:rsid w:val="000B6C07"/>
    <w:rsid w:val="000B6ECD"/>
    <w:rsid w:val="000B723D"/>
    <w:rsid w:val="000C056B"/>
    <w:rsid w:val="000C16E8"/>
    <w:rsid w:val="000C1ED0"/>
    <w:rsid w:val="000C33B1"/>
    <w:rsid w:val="000C3D17"/>
    <w:rsid w:val="000C4682"/>
    <w:rsid w:val="000C5369"/>
    <w:rsid w:val="000C6F81"/>
    <w:rsid w:val="000D0708"/>
    <w:rsid w:val="000D0753"/>
    <w:rsid w:val="000D2987"/>
    <w:rsid w:val="000D2BB2"/>
    <w:rsid w:val="000D2EED"/>
    <w:rsid w:val="000D3530"/>
    <w:rsid w:val="000D3648"/>
    <w:rsid w:val="000D390E"/>
    <w:rsid w:val="000D4078"/>
    <w:rsid w:val="000D4AB8"/>
    <w:rsid w:val="000D4E05"/>
    <w:rsid w:val="000D5E3A"/>
    <w:rsid w:val="000D63C6"/>
    <w:rsid w:val="000D755E"/>
    <w:rsid w:val="000D7889"/>
    <w:rsid w:val="000E0001"/>
    <w:rsid w:val="000E02BA"/>
    <w:rsid w:val="000E0E34"/>
    <w:rsid w:val="000E1756"/>
    <w:rsid w:val="000E2B8F"/>
    <w:rsid w:val="000E2E9A"/>
    <w:rsid w:val="000E2F71"/>
    <w:rsid w:val="000E4079"/>
    <w:rsid w:val="000E4A53"/>
    <w:rsid w:val="000E4C4B"/>
    <w:rsid w:val="000E645B"/>
    <w:rsid w:val="000E70F2"/>
    <w:rsid w:val="000F037B"/>
    <w:rsid w:val="000F110C"/>
    <w:rsid w:val="000F14C1"/>
    <w:rsid w:val="000F19C2"/>
    <w:rsid w:val="000F216F"/>
    <w:rsid w:val="000F25CA"/>
    <w:rsid w:val="000F2C11"/>
    <w:rsid w:val="000F3FE2"/>
    <w:rsid w:val="000F4514"/>
    <w:rsid w:val="000F45DD"/>
    <w:rsid w:val="000F4A77"/>
    <w:rsid w:val="000F519F"/>
    <w:rsid w:val="000F70F6"/>
    <w:rsid w:val="001018AE"/>
    <w:rsid w:val="00101B3A"/>
    <w:rsid w:val="00101ECA"/>
    <w:rsid w:val="0010253F"/>
    <w:rsid w:val="001027F3"/>
    <w:rsid w:val="00102B40"/>
    <w:rsid w:val="00103EC4"/>
    <w:rsid w:val="00104EDD"/>
    <w:rsid w:val="00106F4E"/>
    <w:rsid w:val="00106FA0"/>
    <w:rsid w:val="00107057"/>
    <w:rsid w:val="00107CA9"/>
    <w:rsid w:val="001101F0"/>
    <w:rsid w:val="00111D66"/>
    <w:rsid w:val="00111E56"/>
    <w:rsid w:val="00112491"/>
    <w:rsid w:val="00112BCD"/>
    <w:rsid w:val="0011445D"/>
    <w:rsid w:val="001145ED"/>
    <w:rsid w:val="00114A39"/>
    <w:rsid w:val="00114E38"/>
    <w:rsid w:val="00116B90"/>
    <w:rsid w:val="001171FF"/>
    <w:rsid w:val="001202FF"/>
    <w:rsid w:val="00120DBE"/>
    <w:rsid w:val="001215C9"/>
    <w:rsid w:val="001216B7"/>
    <w:rsid w:val="001218D8"/>
    <w:rsid w:val="0012202B"/>
    <w:rsid w:val="0012334D"/>
    <w:rsid w:val="001234E4"/>
    <w:rsid w:val="00123508"/>
    <w:rsid w:val="00123901"/>
    <w:rsid w:val="00124DD0"/>
    <w:rsid w:val="00124F70"/>
    <w:rsid w:val="001250DC"/>
    <w:rsid w:val="00125726"/>
    <w:rsid w:val="00125D4D"/>
    <w:rsid w:val="00125D6D"/>
    <w:rsid w:val="0012769D"/>
    <w:rsid w:val="001325B3"/>
    <w:rsid w:val="0013360C"/>
    <w:rsid w:val="00135417"/>
    <w:rsid w:val="00136BBC"/>
    <w:rsid w:val="00136FA4"/>
    <w:rsid w:val="00137EE3"/>
    <w:rsid w:val="00140135"/>
    <w:rsid w:val="00140CFC"/>
    <w:rsid w:val="001410D1"/>
    <w:rsid w:val="001415D9"/>
    <w:rsid w:val="00142041"/>
    <w:rsid w:val="001428ED"/>
    <w:rsid w:val="00142BFE"/>
    <w:rsid w:val="00143663"/>
    <w:rsid w:val="00144796"/>
    <w:rsid w:val="00144E48"/>
    <w:rsid w:val="0014586D"/>
    <w:rsid w:val="00145E73"/>
    <w:rsid w:val="001467B1"/>
    <w:rsid w:val="0014763D"/>
    <w:rsid w:val="00150682"/>
    <w:rsid w:val="00151BC2"/>
    <w:rsid w:val="00151CE9"/>
    <w:rsid w:val="001525F5"/>
    <w:rsid w:val="0015278E"/>
    <w:rsid w:val="00152FCB"/>
    <w:rsid w:val="00154737"/>
    <w:rsid w:val="00154740"/>
    <w:rsid w:val="00154AF3"/>
    <w:rsid w:val="00155961"/>
    <w:rsid w:val="00156555"/>
    <w:rsid w:val="00156D76"/>
    <w:rsid w:val="00157B0E"/>
    <w:rsid w:val="00157BAD"/>
    <w:rsid w:val="00160838"/>
    <w:rsid w:val="001620B2"/>
    <w:rsid w:val="00163987"/>
    <w:rsid w:val="00164366"/>
    <w:rsid w:val="00164797"/>
    <w:rsid w:val="001651CA"/>
    <w:rsid w:val="00165832"/>
    <w:rsid w:val="0016665B"/>
    <w:rsid w:val="00166B17"/>
    <w:rsid w:val="00166CDB"/>
    <w:rsid w:val="00167F0A"/>
    <w:rsid w:val="0017010F"/>
    <w:rsid w:val="00170888"/>
    <w:rsid w:val="00170928"/>
    <w:rsid w:val="00171206"/>
    <w:rsid w:val="00171844"/>
    <w:rsid w:val="00172BCB"/>
    <w:rsid w:val="00172F37"/>
    <w:rsid w:val="00173243"/>
    <w:rsid w:val="00174750"/>
    <w:rsid w:val="00177404"/>
    <w:rsid w:val="0018028C"/>
    <w:rsid w:val="0018044D"/>
    <w:rsid w:val="00182906"/>
    <w:rsid w:val="00183539"/>
    <w:rsid w:val="00185366"/>
    <w:rsid w:val="001865EA"/>
    <w:rsid w:val="00186CEC"/>
    <w:rsid w:val="00187180"/>
    <w:rsid w:val="001871BD"/>
    <w:rsid w:val="00187BC2"/>
    <w:rsid w:val="00191D92"/>
    <w:rsid w:val="00192085"/>
    <w:rsid w:val="001926D0"/>
    <w:rsid w:val="001933E8"/>
    <w:rsid w:val="00193802"/>
    <w:rsid w:val="00194A3D"/>
    <w:rsid w:val="00194F90"/>
    <w:rsid w:val="00195036"/>
    <w:rsid w:val="001957AE"/>
    <w:rsid w:val="001962F4"/>
    <w:rsid w:val="001965DE"/>
    <w:rsid w:val="00196DEE"/>
    <w:rsid w:val="00196E66"/>
    <w:rsid w:val="001A0077"/>
    <w:rsid w:val="001A16E4"/>
    <w:rsid w:val="001A1E34"/>
    <w:rsid w:val="001A242B"/>
    <w:rsid w:val="001A25B8"/>
    <w:rsid w:val="001A2B12"/>
    <w:rsid w:val="001A354B"/>
    <w:rsid w:val="001A4DE1"/>
    <w:rsid w:val="001A5525"/>
    <w:rsid w:val="001A56C2"/>
    <w:rsid w:val="001A5729"/>
    <w:rsid w:val="001A5BFD"/>
    <w:rsid w:val="001A6280"/>
    <w:rsid w:val="001A6503"/>
    <w:rsid w:val="001A6A51"/>
    <w:rsid w:val="001A6A72"/>
    <w:rsid w:val="001A6E4E"/>
    <w:rsid w:val="001A728D"/>
    <w:rsid w:val="001A7F52"/>
    <w:rsid w:val="001B118A"/>
    <w:rsid w:val="001B14BA"/>
    <w:rsid w:val="001B1A74"/>
    <w:rsid w:val="001B1C3B"/>
    <w:rsid w:val="001B27D9"/>
    <w:rsid w:val="001B38E2"/>
    <w:rsid w:val="001B4201"/>
    <w:rsid w:val="001B4D65"/>
    <w:rsid w:val="001B5662"/>
    <w:rsid w:val="001B5EAB"/>
    <w:rsid w:val="001B6BA9"/>
    <w:rsid w:val="001B7019"/>
    <w:rsid w:val="001C01C7"/>
    <w:rsid w:val="001C09D6"/>
    <w:rsid w:val="001C0D59"/>
    <w:rsid w:val="001C1952"/>
    <w:rsid w:val="001C3085"/>
    <w:rsid w:val="001C31C4"/>
    <w:rsid w:val="001C39CF"/>
    <w:rsid w:val="001C3B5B"/>
    <w:rsid w:val="001C4C1B"/>
    <w:rsid w:val="001C5008"/>
    <w:rsid w:val="001C5D56"/>
    <w:rsid w:val="001C615B"/>
    <w:rsid w:val="001C6256"/>
    <w:rsid w:val="001C74F3"/>
    <w:rsid w:val="001D0BCC"/>
    <w:rsid w:val="001D1027"/>
    <w:rsid w:val="001D22C2"/>
    <w:rsid w:val="001D25D1"/>
    <w:rsid w:val="001D38A7"/>
    <w:rsid w:val="001D3E3A"/>
    <w:rsid w:val="001D418A"/>
    <w:rsid w:val="001D4B27"/>
    <w:rsid w:val="001D4DD3"/>
    <w:rsid w:val="001D54F2"/>
    <w:rsid w:val="001D57AE"/>
    <w:rsid w:val="001D584B"/>
    <w:rsid w:val="001D5FE5"/>
    <w:rsid w:val="001D69A5"/>
    <w:rsid w:val="001D6CB0"/>
    <w:rsid w:val="001D7639"/>
    <w:rsid w:val="001D7836"/>
    <w:rsid w:val="001E1393"/>
    <w:rsid w:val="001E1DBF"/>
    <w:rsid w:val="001E22D5"/>
    <w:rsid w:val="001E3771"/>
    <w:rsid w:val="001E4A7C"/>
    <w:rsid w:val="001E5265"/>
    <w:rsid w:val="001E53D7"/>
    <w:rsid w:val="001E5718"/>
    <w:rsid w:val="001E614D"/>
    <w:rsid w:val="001E6EBD"/>
    <w:rsid w:val="001F0C40"/>
    <w:rsid w:val="001F1312"/>
    <w:rsid w:val="001F145F"/>
    <w:rsid w:val="001F17BA"/>
    <w:rsid w:val="001F3B48"/>
    <w:rsid w:val="001F4176"/>
    <w:rsid w:val="001F4436"/>
    <w:rsid w:val="001F46AC"/>
    <w:rsid w:val="001F4D34"/>
    <w:rsid w:val="001F5047"/>
    <w:rsid w:val="001F5DD5"/>
    <w:rsid w:val="001F6259"/>
    <w:rsid w:val="001F6792"/>
    <w:rsid w:val="001F6DA1"/>
    <w:rsid w:val="00200809"/>
    <w:rsid w:val="002012A9"/>
    <w:rsid w:val="00202C48"/>
    <w:rsid w:val="002043D6"/>
    <w:rsid w:val="00204DD0"/>
    <w:rsid w:val="00207073"/>
    <w:rsid w:val="002070B7"/>
    <w:rsid w:val="002077EB"/>
    <w:rsid w:val="00207928"/>
    <w:rsid w:val="00211810"/>
    <w:rsid w:val="002124E5"/>
    <w:rsid w:val="0021250A"/>
    <w:rsid w:val="00213F41"/>
    <w:rsid w:val="002145D5"/>
    <w:rsid w:val="0021491C"/>
    <w:rsid w:val="00214BE6"/>
    <w:rsid w:val="00214DD6"/>
    <w:rsid w:val="002157E7"/>
    <w:rsid w:val="00216CC7"/>
    <w:rsid w:val="00216EEA"/>
    <w:rsid w:val="00216F16"/>
    <w:rsid w:val="00216F8D"/>
    <w:rsid w:val="00217885"/>
    <w:rsid w:val="00221B8E"/>
    <w:rsid w:val="00221F54"/>
    <w:rsid w:val="0022249E"/>
    <w:rsid w:val="00222BD8"/>
    <w:rsid w:val="00222E6B"/>
    <w:rsid w:val="00222EEC"/>
    <w:rsid w:val="0022311D"/>
    <w:rsid w:val="00224AC2"/>
    <w:rsid w:val="00224EBC"/>
    <w:rsid w:val="002251B9"/>
    <w:rsid w:val="00226EBC"/>
    <w:rsid w:val="002271E5"/>
    <w:rsid w:val="0022751A"/>
    <w:rsid w:val="00230A43"/>
    <w:rsid w:val="00231266"/>
    <w:rsid w:val="002318D7"/>
    <w:rsid w:val="00231EE1"/>
    <w:rsid w:val="00233630"/>
    <w:rsid w:val="00235976"/>
    <w:rsid w:val="00235FEA"/>
    <w:rsid w:val="00236114"/>
    <w:rsid w:val="002366F2"/>
    <w:rsid w:val="00236C25"/>
    <w:rsid w:val="002372CC"/>
    <w:rsid w:val="00241625"/>
    <w:rsid w:val="00241CD7"/>
    <w:rsid w:val="00241D83"/>
    <w:rsid w:val="00243391"/>
    <w:rsid w:val="00243FC5"/>
    <w:rsid w:val="00244205"/>
    <w:rsid w:val="0024421B"/>
    <w:rsid w:val="0024553E"/>
    <w:rsid w:val="00245895"/>
    <w:rsid w:val="00245B13"/>
    <w:rsid w:val="002460DC"/>
    <w:rsid w:val="00246663"/>
    <w:rsid w:val="00247A7D"/>
    <w:rsid w:val="00247BD4"/>
    <w:rsid w:val="00250600"/>
    <w:rsid w:val="002509F2"/>
    <w:rsid w:val="002527DC"/>
    <w:rsid w:val="002540FA"/>
    <w:rsid w:val="00254F75"/>
    <w:rsid w:val="0025553D"/>
    <w:rsid w:val="002572FB"/>
    <w:rsid w:val="0025747D"/>
    <w:rsid w:val="00257835"/>
    <w:rsid w:val="002602EA"/>
    <w:rsid w:val="00262587"/>
    <w:rsid w:val="00263C5B"/>
    <w:rsid w:val="002641B8"/>
    <w:rsid w:val="002651F3"/>
    <w:rsid w:val="0026552D"/>
    <w:rsid w:val="00265952"/>
    <w:rsid w:val="00265956"/>
    <w:rsid w:val="00266D13"/>
    <w:rsid w:val="00266DFF"/>
    <w:rsid w:val="00267F96"/>
    <w:rsid w:val="00270662"/>
    <w:rsid w:val="00270711"/>
    <w:rsid w:val="00271290"/>
    <w:rsid w:val="002713D1"/>
    <w:rsid w:val="00271592"/>
    <w:rsid w:val="002723A7"/>
    <w:rsid w:val="00272429"/>
    <w:rsid w:val="00272B9E"/>
    <w:rsid w:val="00273502"/>
    <w:rsid w:val="00274680"/>
    <w:rsid w:val="00274941"/>
    <w:rsid w:val="00275C7B"/>
    <w:rsid w:val="0027623D"/>
    <w:rsid w:val="00276A91"/>
    <w:rsid w:val="00276B2B"/>
    <w:rsid w:val="00276DFF"/>
    <w:rsid w:val="00280055"/>
    <w:rsid w:val="0028012A"/>
    <w:rsid w:val="00280551"/>
    <w:rsid w:val="002813EC"/>
    <w:rsid w:val="00282DD3"/>
    <w:rsid w:val="002830FC"/>
    <w:rsid w:val="00283541"/>
    <w:rsid w:val="002839FD"/>
    <w:rsid w:val="00283B79"/>
    <w:rsid w:val="00283FC8"/>
    <w:rsid w:val="00285920"/>
    <w:rsid w:val="002861B4"/>
    <w:rsid w:val="002862DE"/>
    <w:rsid w:val="002865A5"/>
    <w:rsid w:val="00286BA2"/>
    <w:rsid w:val="00286E41"/>
    <w:rsid w:val="002876C0"/>
    <w:rsid w:val="00287DA6"/>
    <w:rsid w:val="00291067"/>
    <w:rsid w:val="002914C9"/>
    <w:rsid w:val="00291BD5"/>
    <w:rsid w:val="00292675"/>
    <w:rsid w:val="00292713"/>
    <w:rsid w:val="00292F5C"/>
    <w:rsid w:val="00293058"/>
    <w:rsid w:val="00294961"/>
    <w:rsid w:val="00295DFF"/>
    <w:rsid w:val="00295F35"/>
    <w:rsid w:val="00297BDE"/>
    <w:rsid w:val="002A0CBB"/>
    <w:rsid w:val="002A1146"/>
    <w:rsid w:val="002A132C"/>
    <w:rsid w:val="002A21A0"/>
    <w:rsid w:val="002A5474"/>
    <w:rsid w:val="002A56B6"/>
    <w:rsid w:val="002A5B3C"/>
    <w:rsid w:val="002A63A5"/>
    <w:rsid w:val="002A68AE"/>
    <w:rsid w:val="002A6B85"/>
    <w:rsid w:val="002A7794"/>
    <w:rsid w:val="002A7FCB"/>
    <w:rsid w:val="002B020F"/>
    <w:rsid w:val="002B13AE"/>
    <w:rsid w:val="002B1F70"/>
    <w:rsid w:val="002B2306"/>
    <w:rsid w:val="002B2A9B"/>
    <w:rsid w:val="002B351E"/>
    <w:rsid w:val="002B3A44"/>
    <w:rsid w:val="002B40C0"/>
    <w:rsid w:val="002B58B6"/>
    <w:rsid w:val="002B5B74"/>
    <w:rsid w:val="002B63CF"/>
    <w:rsid w:val="002B67B9"/>
    <w:rsid w:val="002B71FE"/>
    <w:rsid w:val="002B72BC"/>
    <w:rsid w:val="002C0B07"/>
    <w:rsid w:val="002C0E84"/>
    <w:rsid w:val="002C2CE0"/>
    <w:rsid w:val="002C4953"/>
    <w:rsid w:val="002C4ECC"/>
    <w:rsid w:val="002C55AA"/>
    <w:rsid w:val="002C55E9"/>
    <w:rsid w:val="002C5728"/>
    <w:rsid w:val="002C6C93"/>
    <w:rsid w:val="002C73AB"/>
    <w:rsid w:val="002D01BE"/>
    <w:rsid w:val="002D0274"/>
    <w:rsid w:val="002D0B5E"/>
    <w:rsid w:val="002D1DDC"/>
    <w:rsid w:val="002D207F"/>
    <w:rsid w:val="002D2EF4"/>
    <w:rsid w:val="002D363D"/>
    <w:rsid w:val="002D36EE"/>
    <w:rsid w:val="002D441A"/>
    <w:rsid w:val="002D4432"/>
    <w:rsid w:val="002D459E"/>
    <w:rsid w:val="002D532E"/>
    <w:rsid w:val="002D5B2A"/>
    <w:rsid w:val="002D7FB9"/>
    <w:rsid w:val="002E037D"/>
    <w:rsid w:val="002E181E"/>
    <w:rsid w:val="002E4492"/>
    <w:rsid w:val="002E44DA"/>
    <w:rsid w:val="002E5129"/>
    <w:rsid w:val="002E5B2D"/>
    <w:rsid w:val="002E5CA6"/>
    <w:rsid w:val="002E6F35"/>
    <w:rsid w:val="002E7724"/>
    <w:rsid w:val="002E795F"/>
    <w:rsid w:val="002F10E1"/>
    <w:rsid w:val="002F2F5C"/>
    <w:rsid w:val="002F2FE1"/>
    <w:rsid w:val="002F3155"/>
    <w:rsid w:val="002F4BEB"/>
    <w:rsid w:val="002F4F2B"/>
    <w:rsid w:val="002F5AD5"/>
    <w:rsid w:val="002F5B27"/>
    <w:rsid w:val="002F63CB"/>
    <w:rsid w:val="002F721A"/>
    <w:rsid w:val="002F775D"/>
    <w:rsid w:val="002F7F25"/>
    <w:rsid w:val="002F7F66"/>
    <w:rsid w:val="00301158"/>
    <w:rsid w:val="003016E4"/>
    <w:rsid w:val="00302D57"/>
    <w:rsid w:val="00303608"/>
    <w:rsid w:val="00304714"/>
    <w:rsid w:val="00306095"/>
    <w:rsid w:val="0030615A"/>
    <w:rsid w:val="00307613"/>
    <w:rsid w:val="00310403"/>
    <w:rsid w:val="003105DC"/>
    <w:rsid w:val="00310E3B"/>
    <w:rsid w:val="00310EDC"/>
    <w:rsid w:val="0031156F"/>
    <w:rsid w:val="00312E9D"/>
    <w:rsid w:val="003138AD"/>
    <w:rsid w:val="003143B4"/>
    <w:rsid w:val="003148B7"/>
    <w:rsid w:val="0031529B"/>
    <w:rsid w:val="003157B2"/>
    <w:rsid w:val="0031617C"/>
    <w:rsid w:val="00316B59"/>
    <w:rsid w:val="00317B33"/>
    <w:rsid w:val="00317D65"/>
    <w:rsid w:val="00320B30"/>
    <w:rsid w:val="00320F4C"/>
    <w:rsid w:val="00321077"/>
    <w:rsid w:val="003215FB"/>
    <w:rsid w:val="00321757"/>
    <w:rsid w:val="0032180D"/>
    <w:rsid w:val="00323004"/>
    <w:rsid w:val="003241CE"/>
    <w:rsid w:val="00326BC1"/>
    <w:rsid w:val="0032725A"/>
    <w:rsid w:val="00327F60"/>
    <w:rsid w:val="00330001"/>
    <w:rsid w:val="003318C0"/>
    <w:rsid w:val="003325D0"/>
    <w:rsid w:val="003327E6"/>
    <w:rsid w:val="00333BAC"/>
    <w:rsid w:val="00333CB1"/>
    <w:rsid w:val="00334122"/>
    <w:rsid w:val="00334B89"/>
    <w:rsid w:val="00336840"/>
    <w:rsid w:val="00337BE9"/>
    <w:rsid w:val="00340FD3"/>
    <w:rsid w:val="00341629"/>
    <w:rsid w:val="00341FE6"/>
    <w:rsid w:val="003442A7"/>
    <w:rsid w:val="0034468A"/>
    <w:rsid w:val="00346F78"/>
    <w:rsid w:val="003477F6"/>
    <w:rsid w:val="00350378"/>
    <w:rsid w:val="00351616"/>
    <w:rsid w:val="00353730"/>
    <w:rsid w:val="00353B90"/>
    <w:rsid w:val="0035490A"/>
    <w:rsid w:val="00354E76"/>
    <w:rsid w:val="003553D9"/>
    <w:rsid w:val="003560B4"/>
    <w:rsid w:val="0035663B"/>
    <w:rsid w:val="00356795"/>
    <w:rsid w:val="003567C5"/>
    <w:rsid w:val="003576C2"/>
    <w:rsid w:val="0036090B"/>
    <w:rsid w:val="00361259"/>
    <w:rsid w:val="003612EA"/>
    <w:rsid w:val="0036254F"/>
    <w:rsid w:val="00362679"/>
    <w:rsid w:val="00362B4E"/>
    <w:rsid w:val="00362FBD"/>
    <w:rsid w:val="0036340C"/>
    <w:rsid w:val="00363B3D"/>
    <w:rsid w:val="003645FE"/>
    <w:rsid w:val="003650D0"/>
    <w:rsid w:val="00367E8E"/>
    <w:rsid w:val="00371B60"/>
    <w:rsid w:val="00372B9B"/>
    <w:rsid w:val="00373518"/>
    <w:rsid w:val="003752C8"/>
    <w:rsid w:val="0037607A"/>
    <w:rsid w:val="00381922"/>
    <w:rsid w:val="00382C13"/>
    <w:rsid w:val="00383114"/>
    <w:rsid w:val="0038359F"/>
    <w:rsid w:val="00383FAA"/>
    <w:rsid w:val="00384E9A"/>
    <w:rsid w:val="00385104"/>
    <w:rsid w:val="0038635D"/>
    <w:rsid w:val="0038666D"/>
    <w:rsid w:val="00390D3F"/>
    <w:rsid w:val="003912B9"/>
    <w:rsid w:val="00391345"/>
    <w:rsid w:val="00391FA8"/>
    <w:rsid w:val="003920E2"/>
    <w:rsid w:val="003922E7"/>
    <w:rsid w:val="0039368D"/>
    <w:rsid w:val="00393AB6"/>
    <w:rsid w:val="003941E3"/>
    <w:rsid w:val="0039610B"/>
    <w:rsid w:val="00396A67"/>
    <w:rsid w:val="00397D3E"/>
    <w:rsid w:val="003A004F"/>
    <w:rsid w:val="003A0B79"/>
    <w:rsid w:val="003A107D"/>
    <w:rsid w:val="003A1212"/>
    <w:rsid w:val="003A2504"/>
    <w:rsid w:val="003A2DBF"/>
    <w:rsid w:val="003A4F79"/>
    <w:rsid w:val="003A585D"/>
    <w:rsid w:val="003A5960"/>
    <w:rsid w:val="003B2D00"/>
    <w:rsid w:val="003B2D20"/>
    <w:rsid w:val="003B35A0"/>
    <w:rsid w:val="003B411E"/>
    <w:rsid w:val="003B4F13"/>
    <w:rsid w:val="003B6373"/>
    <w:rsid w:val="003B6582"/>
    <w:rsid w:val="003B6689"/>
    <w:rsid w:val="003C027C"/>
    <w:rsid w:val="003C09B0"/>
    <w:rsid w:val="003C0DB7"/>
    <w:rsid w:val="003C13EC"/>
    <w:rsid w:val="003C21A5"/>
    <w:rsid w:val="003C2A7C"/>
    <w:rsid w:val="003C41D7"/>
    <w:rsid w:val="003C46EB"/>
    <w:rsid w:val="003C4868"/>
    <w:rsid w:val="003C4D43"/>
    <w:rsid w:val="003C5351"/>
    <w:rsid w:val="003C556D"/>
    <w:rsid w:val="003C7F7E"/>
    <w:rsid w:val="003D1A9B"/>
    <w:rsid w:val="003D24FE"/>
    <w:rsid w:val="003D2806"/>
    <w:rsid w:val="003D29C0"/>
    <w:rsid w:val="003D4227"/>
    <w:rsid w:val="003D587A"/>
    <w:rsid w:val="003D5C5F"/>
    <w:rsid w:val="003D61B4"/>
    <w:rsid w:val="003D7A94"/>
    <w:rsid w:val="003D7CC9"/>
    <w:rsid w:val="003D7DFF"/>
    <w:rsid w:val="003D7F04"/>
    <w:rsid w:val="003E02F0"/>
    <w:rsid w:val="003E1717"/>
    <w:rsid w:val="003E26A7"/>
    <w:rsid w:val="003E2E70"/>
    <w:rsid w:val="003E39AA"/>
    <w:rsid w:val="003E3BA5"/>
    <w:rsid w:val="003E3CC1"/>
    <w:rsid w:val="003E53FB"/>
    <w:rsid w:val="003E6313"/>
    <w:rsid w:val="003E673D"/>
    <w:rsid w:val="003E6CBA"/>
    <w:rsid w:val="003E6D43"/>
    <w:rsid w:val="003E7910"/>
    <w:rsid w:val="003E7CF1"/>
    <w:rsid w:val="003F00A5"/>
    <w:rsid w:val="003F088D"/>
    <w:rsid w:val="003F0A9A"/>
    <w:rsid w:val="003F0F59"/>
    <w:rsid w:val="003F1913"/>
    <w:rsid w:val="003F1AE9"/>
    <w:rsid w:val="003F1E99"/>
    <w:rsid w:val="003F5405"/>
    <w:rsid w:val="003F6386"/>
    <w:rsid w:val="003F6DB8"/>
    <w:rsid w:val="003F6F8D"/>
    <w:rsid w:val="003F7C7D"/>
    <w:rsid w:val="00400ED5"/>
    <w:rsid w:val="0040106E"/>
    <w:rsid w:val="004016CA"/>
    <w:rsid w:val="004017E7"/>
    <w:rsid w:val="004037CF"/>
    <w:rsid w:val="004041E2"/>
    <w:rsid w:val="00404479"/>
    <w:rsid w:val="00404640"/>
    <w:rsid w:val="00404654"/>
    <w:rsid w:val="00406907"/>
    <w:rsid w:val="0041000B"/>
    <w:rsid w:val="004124BC"/>
    <w:rsid w:val="00412A30"/>
    <w:rsid w:val="004141D8"/>
    <w:rsid w:val="00415307"/>
    <w:rsid w:val="0041683D"/>
    <w:rsid w:val="0041728C"/>
    <w:rsid w:val="00417AAB"/>
    <w:rsid w:val="0042011B"/>
    <w:rsid w:val="004201B1"/>
    <w:rsid w:val="00420595"/>
    <w:rsid w:val="004205E5"/>
    <w:rsid w:val="00420FF3"/>
    <w:rsid w:val="00421D50"/>
    <w:rsid w:val="00422430"/>
    <w:rsid w:val="00423B02"/>
    <w:rsid w:val="00424926"/>
    <w:rsid w:val="00425B2D"/>
    <w:rsid w:val="004260C3"/>
    <w:rsid w:val="00427AD6"/>
    <w:rsid w:val="00427C91"/>
    <w:rsid w:val="00430766"/>
    <w:rsid w:val="00432223"/>
    <w:rsid w:val="004323C7"/>
    <w:rsid w:val="00433676"/>
    <w:rsid w:val="00433B13"/>
    <w:rsid w:val="00433DA6"/>
    <w:rsid w:val="00435305"/>
    <w:rsid w:val="0043590E"/>
    <w:rsid w:val="004367DB"/>
    <w:rsid w:val="00436929"/>
    <w:rsid w:val="00440234"/>
    <w:rsid w:val="00440465"/>
    <w:rsid w:val="00440737"/>
    <w:rsid w:val="00440BE4"/>
    <w:rsid w:val="00440CC5"/>
    <w:rsid w:val="004415A7"/>
    <w:rsid w:val="00441DD5"/>
    <w:rsid w:val="0044205F"/>
    <w:rsid w:val="00442416"/>
    <w:rsid w:val="00442CE5"/>
    <w:rsid w:val="00443B21"/>
    <w:rsid w:val="00443C6A"/>
    <w:rsid w:val="00443F0F"/>
    <w:rsid w:val="004453AD"/>
    <w:rsid w:val="00446035"/>
    <w:rsid w:val="00446292"/>
    <w:rsid w:val="0044723D"/>
    <w:rsid w:val="004472BC"/>
    <w:rsid w:val="00447C80"/>
    <w:rsid w:val="004509EE"/>
    <w:rsid w:val="00450AE7"/>
    <w:rsid w:val="00453D00"/>
    <w:rsid w:val="0045580A"/>
    <w:rsid w:val="00455B3B"/>
    <w:rsid w:val="0045633F"/>
    <w:rsid w:val="00456891"/>
    <w:rsid w:val="00456CD7"/>
    <w:rsid w:val="0045701B"/>
    <w:rsid w:val="004579F2"/>
    <w:rsid w:val="00457BB1"/>
    <w:rsid w:val="00457F86"/>
    <w:rsid w:val="004601DC"/>
    <w:rsid w:val="004605C7"/>
    <w:rsid w:val="00460640"/>
    <w:rsid w:val="00462835"/>
    <w:rsid w:val="00463AC4"/>
    <w:rsid w:val="004644D4"/>
    <w:rsid w:val="0046493A"/>
    <w:rsid w:val="00464ECD"/>
    <w:rsid w:val="00465164"/>
    <w:rsid w:val="00465954"/>
    <w:rsid w:val="00467442"/>
    <w:rsid w:val="00467F47"/>
    <w:rsid w:val="00470007"/>
    <w:rsid w:val="0047000D"/>
    <w:rsid w:val="00471277"/>
    <w:rsid w:val="00473C6B"/>
    <w:rsid w:val="00475A2E"/>
    <w:rsid w:val="00475A52"/>
    <w:rsid w:val="004779FC"/>
    <w:rsid w:val="00480C2D"/>
    <w:rsid w:val="00481B6C"/>
    <w:rsid w:val="00482278"/>
    <w:rsid w:val="00483107"/>
    <w:rsid w:val="004833ED"/>
    <w:rsid w:val="004837C2"/>
    <w:rsid w:val="00483938"/>
    <w:rsid w:val="0048455A"/>
    <w:rsid w:val="00485676"/>
    <w:rsid w:val="00486CCB"/>
    <w:rsid w:val="00487184"/>
    <w:rsid w:val="004906B6"/>
    <w:rsid w:val="00490E67"/>
    <w:rsid w:val="00491382"/>
    <w:rsid w:val="004917BB"/>
    <w:rsid w:val="00491C1C"/>
    <w:rsid w:val="00491D06"/>
    <w:rsid w:val="00492023"/>
    <w:rsid w:val="00492461"/>
    <w:rsid w:val="00492828"/>
    <w:rsid w:val="004935F0"/>
    <w:rsid w:val="00493A17"/>
    <w:rsid w:val="00494159"/>
    <w:rsid w:val="00494AC3"/>
    <w:rsid w:val="004958C9"/>
    <w:rsid w:val="00496E25"/>
    <w:rsid w:val="00497D89"/>
    <w:rsid w:val="00497DB3"/>
    <w:rsid w:val="00497EC1"/>
    <w:rsid w:val="004A20EA"/>
    <w:rsid w:val="004A347D"/>
    <w:rsid w:val="004A4E72"/>
    <w:rsid w:val="004A67E3"/>
    <w:rsid w:val="004A6FD6"/>
    <w:rsid w:val="004B042E"/>
    <w:rsid w:val="004B0E1B"/>
    <w:rsid w:val="004B3231"/>
    <w:rsid w:val="004B3CBE"/>
    <w:rsid w:val="004B570A"/>
    <w:rsid w:val="004B59F4"/>
    <w:rsid w:val="004B6CA8"/>
    <w:rsid w:val="004B7595"/>
    <w:rsid w:val="004B7849"/>
    <w:rsid w:val="004B7B25"/>
    <w:rsid w:val="004B7E45"/>
    <w:rsid w:val="004C0141"/>
    <w:rsid w:val="004C146C"/>
    <w:rsid w:val="004C1BED"/>
    <w:rsid w:val="004C1E77"/>
    <w:rsid w:val="004C22E2"/>
    <w:rsid w:val="004C2400"/>
    <w:rsid w:val="004C2BD3"/>
    <w:rsid w:val="004C3525"/>
    <w:rsid w:val="004C4282"/>
    <w:rsid w:val="004C439A"/>
    <w:rsid w:val="004C4A25"/>
    <w:rsid w:val="004C57EA"/>
    <w:rsid w:val="004C58B4"/>
    <w:rsid w:val="004C59CC"/>
    <w:rsid w:val="004C6778"/>
    <w:rsid w:val="004D0CF9"/>
    <w:rsid w:val="004D0D14"/>
    <w:rsid w:val="004D1211"/>
    <w:rsid w:val="004D2783"/>
    <w:rsid w:val="004D29E3"/>
    <w:rsid w:val="004D2B13"/>
    <w:rsid w:val="004D3305"/>
    <w:rsid w:val="004D44C8"/>
    <w:rsid w:val="004D58D8"/>
    <w:rsid w:val="004E0222"/>
    <w:rsid w:val="004E0391"/>
    <w:rsid w:val="004E0B27"/>
    <w:rsid w:val="004E0C27"/>
    <w:rsid w:val="004E0F7E"/>
    <w:rsid w:val="004E1AC4"/>
    <w:rsid w:val="004E1AED"/>
    <w:rsid w:val="004E249C"/>
    <w:rsid w:val="004E2A1D"/>
    <w:rsid w:val="004E2B4E"/>
    <w:rsid w:val="004E2EB3"/>
    <w:rsid w:val="004E402F"/>
    <w:rsid w:val="004E43EF"/>
    <w:rsid w:val="004E469E"/>
    <w:rsid w:val="004E4F12"/>
    <w:rsid w:val="004E55FB"/>
    <w:rsid w:val="004E7845"/>
    <w:rsid w:val="004E7D56"/>
    <w:rsid w:val="004F04B2"/>
    <w:rsid w:val="004F078C"/>
    <w:rsid w:val="004F0DC6"/>
    <w:rsid w:val="004F119B"/>
    <w:rsid w:val="004F1328"/>
    <w:rsid w:val="004F1B29"/>
    <w:rsid w:val="004F1CF8"/>
    <w:rsid w:val="004F2DC4"/>
    <w:rsid w:val="004F38B9"/>
    <w:rsid w:val="004F3A7B"/>
    <w:rsid w:val="004F3F2B"/>
    <w:rsid w:val="004F49DA"/>
    <w:rsid w:val="004F6CF4"/>
    <w:rsid w:val="004F76E1"/>
    <w:rsid w:val="004F7D7D"/>
    <w:rsid w:val="005003D7"/>
    <w:rsid w:val="00502590"/>
    <w:rsid w:val="0050296F"/>
    <w:rsid w:val="0050362D"/>
    <w:rsid w:val="0050436D"/>
    <w:rsid w:val="005046EB"/>
    <w:rsid w:val="00504CEC"/>
    <w:rsid w:val="00507023"/>
    <w:rsid w:val="00507198"/>
    <w:rsid w:val="00507C8D"/>
    <w:rsid w:val="00511110"/>
    <w:rsid w:val="00511F77"/>
    <w:rsid w:val="005139F6"/>
    <w:rsid w:val="00513CFF"/>
    <w:rsid w:val="00513EAD"/>
    <w:rsid w:val="00514304"/>
    <w:rsid w:val="00514896"/>
    <w:rsid w:val="005167DC"/>
    <w:rsid w:val="0051695C"/>
    <w:rsid w:val="00516F02"/>
    <w:rsid w:val="0051791B"/>
    <w:rsid w:val="00520A7C"/>
    <w:rsid w:val="00521DDA"/>
    <w:rsid w:val="00522284"/>
    <w:rsid w:val="00522558"/>
    <w:rsid w:val="005234C6"/>
    <w:rsid w:val="005251A1"/>
    <w:rsid w:val="00525AE3"/>
    <w:rsid w:val="00525CAC"/>
    <w:rsid w:val="005265A6"/>
    <w:rsid w:val="00526DEB"/>
    <w:rsid w:val="00527198"/>
    <w:rsid w:val="005306CA"/>
    <w:rsid w:val="00530DE1"/>
    <w:rsid w:val="00531EA1"/>
    <w:rsid w:val="00532B5C"/>
    <w:rsid w:val="005331FE"/>
    <w:rsid w:val="0053430E"/>
    <w:rsid w:val="005345B3"/>
    <w:rsid w:val="00534C54"/>
    <w:rsid w:val="00535C72"/>
    <w:rsid w:val="0053676A"/>
    <w:rsid w:val="00537945"/>
    <w:rsid w:val="00540E88"/>
    <w:rsid w:val="00540F17"/>
    <w:rsid w:val="00540F62"/>
    <w:rsid w:val="00541041"/>
    <w:rsid w:val="0054136C"/>
    <w:rsid w:val="005415B8"/>
    <w:rsid w:val="00542830"/>
    <w:rsid w:val="00542C91"/>
    <w:rsid w:val="00544F14"/>
    <w:rsid w:val="0054525F"/>
    <w:rsid w:val="00546405"/>
    <w:rsid w:val="005464AA"/>
    <w:rsid w:val="00546523"/>
    <w:rsid w:val="00546FB0"/>
    <w:rsid w:val="0054765F"/>
    <w:rsid w:val="00550A4F"/>
    <w:rsid w:val="00550BEA"/>
    <w:rsid w:val="00551C7E"/>
    <w:rsid w:val="005526D8"/>
    <w:rsid w:val="00553C24"/>
    <w:rsid w:val="005542DE"/>
    <w:rsid w:val="00554474"/>
    <w:rsid w:val="0055584B"/>
    <w:rsid w:val="00556AA2"/>
    <w:rsid w:val="00557253"/>
    <w:rsid w:val="005576C6"/>
    <w:rsid w:val="0056112B"/>
    <w:rsid w:val="00562D31"/>
    <w:rsid w:val="00563932"/>
    <w:rsid w:val="00564650"/>
    <w:rsid w:val="00564939"/>
    <w:rsid w:val="00565B67"/>
    <w:rsid w:val="00570C4D"/>
    <w:rsid w:val="00571EEF"/>
    <w:rsid w:val="0057233D"/>
    <w:rsid w:val="005723DC"/>
    <w:rsid w:val="00572E3A"/>
    <w:rsid w:val="0057412A"/>
    <w:rsid w:val="00574447"/>
    <w:rsid w:val="00574985"/>
    <w:rsid w:val="005757E9"/>
    <w:rsid w:val="005775D5"/>
    <w:rsid w:val="00577867"/>
    <w:rsid w:val="005779DD"/>
    <w:rsid w:val="00580B9E"/>
    <w:rsid w:val="00581860"/>
    <w:rsid w:val="005818F0"/>
    <w:rsid w:val="00581E99"/>
    <w:rsid w:val="0058330B"/>
    <w:rsid w:val="00586757"/>
    <w:rsid w:val="00586A20"/>
    <w:rsid w:val="0058722B"/>
    <w:rsid w:val="00590E2D"/>
    <w:rsid w:val="00591519"/>
    <w:rsid w:val="00591AE2"/>
    <w:rsid w:val="0059330B"/>
    <w:rsid w:val="00594323"/>
    <w:rsid w:val="005954FF"/>
    <w:rsid w:val="00595DA3"/>
    <w:rsid w:val="00595E0D"/>
    <w:rsid w:val="0059670C"/>
    <w:rsid w:val="005969EC"/>
    <w:rsid w:val="00597319"/>
    <w:rsid w:val="00597F4A"/>
    <w:rsid w:val="005A0174"/>
    <w:rsid w:val="005A01B7"/>
    <w:rsid w:val="005A1841"/>
    <w:rsid w:val="005A2B84"/>
    <w:rsid w:val="005A2FCE"/>
    <w:rsid w:val="005A3A8D"/>
    <w:rsid w:val="005A3CD1"/>
    <w:rsid w:val="005A408E"/>
    <w:rsid w:val="005A4371"/>
    <w:rsid w:val="005A7A11"/>
    <w:rsid w:val="005A7C93"/>
    <w:rsid w:val="005B0288"/>
    <w:rsid w:val="005B0597"/>
    <w:rsid w:val="005B1240"/>
    <w:rsid w:val="005B1490"/>
    <w:rsid w:val="005B3313"/>
    <w:rsid w:val="005B4439"/>
    <w:rsid w:val="005B4447"/>
    <w:rsid w:val="005B497D"/>
    <w:rsid w:val="005B5AEE"/>
    <w:rsid w:val="005B61D8"/>
    <w:rsid w:val="005B65D7"/>
    <w:rsid w:val="005B69F6"/>
    <w:rsid w:val="005B6B13"/>
    <w:rsid w:val="005B6F38"/>
    <w:rsid w:val="005B703B"/>
    <w:rsid w:val="005C06B2"/>
    <w:rsid w:val="005C1BC5"/>
    <w:rsid w:val="005C3236"/>
    <w:rsid w:val="005C3337"/>
    <w:rsid w:val="005C4931"/>
    <w:rsid w:val="005C4CF5"/>
    <w:rsid w:val="005C4E23"/>
    <w:rsid w:val="005C5B15"/>
    <w:rsid w:val="005C6071"/>
    <w:rsid w:val="005C67E0"/>
    <w:rsid w:val="005C79FB"/>
    <w:rsid w:val="005C7F5E"/>
    <w:rsid w:val="005D06A4"/>
    <w:rsid w:val="005D0928"/>
    <w:rsid w:val="005D0DB6"/>
    <w:rsid w:val="005D1BD5"/>
    <w:rsid w:val="005D25F8"/>
    <w:rsid w:val="005D3299"/>
    <w:rsid w:val="005D5E7D"/>
    <w:rsid w:val="005D5EC8"/>
    <w:rsid w:val="005D7687"/>
    <w:rsid w:val="005D7B8A"/>
    <w:rsid w:val="005E014C"/>
    <w:rsid w:val="005E18BC"/>
    <w:rsid w:val="005E2C4D"/>
    <w:rsid w:val="005E38C6"/>
    <w:rsid w:val="005E40C4"/>
    <w:rsid w:val="005E41DE"/>
    <w:rsid w:val="005E4375"/>
    <w:rsid w:val="005E5140"/>
    <w:rsid w:val="005E6897"/>
    <w:rsid w:val="005E74BE"/>
    <w:rsid w:val="005F0089"/>
    <w:rsid w:val="005F042F"/>
    <w:rsid w:val="005F0436"/>
    <w:rsid w:val="005F0E15"/>
    <w:rsid w:val="005F152E"/>
    <w:rsid w:val="005F17EE"/>
    <w:rsid w:val="005F2473"/>
    <w:rsid w:val="005F2527"/>
    <w:rsid w:val="005F2F63"/>
    <w:rsid w:val="005F3CC4"/>
    <w:rsid w:val="005F41D6"/>
    <w:rsid w:val="005F42FA"/>
    <w:rsid w:val="005F46F7"/>
    <w:rsid w:val="005F5CA1"/>
    <w:rsid w:val="005F6271"/>
    <w:rsid w:val="005F65C5"/>
    <w:rsid w:val="005F6CEA"/>
    <w:rsid w:val="005F798C"/>
    <w:rsid w:val="005F7FE0"/>
    <w:rsid w:val="005F7FE8"/>
    <w:rsid w:val="00600EC4"/>
    <w:rsid w:val="006015AD"/>
    <w:rsid w:val="00601F5A"/>
    <w:rsid w:val="00602C49"/>
    <w:rsid w:val="00603ED4"/>
    <w:rsid w:val="006056C9"/>
    <w:rsid w:val="0060645B"/>
    <w:rsid w:val="006068E3"/>
    <w:rsid w:val="00610830"/>
    <w:rsid w:val="00612C08"/>
    <w:rsid w:val="00613574"/>
    <w:rsid w:val="00615CF9"/>
    <w:rsid w:val="006200F7"/>
    <w:rsid w:val="00620B90"/>
    <w:rsid w:val="0062102D"/>
    <w:rsid w:val="006213F9"/>
    <w:rsid w:val="00621CF5"/>
    <w:rsid w:val="00625FD2"/>
    <w:rsid w:val="00626B08"/>
    <w:rsid w:val="00626D3F"/>
    <w:rsid w:val="00627059"/>
    <w:rsid w:val="00630C15"/>
    <w:rsid w:val="00630D05"/>
    <w:rsid w:val="00631072"/>
    <w:rsid w:val="00631279"/>
    <w:rsid w:val="0063189D"/>
    <w:rsid w:val="00631E44"/>
    <w:rsid w:val="0063285D"/>
    <w:rsid w:val="00632AD8"/>
    <w:rsid w:val="006330C2"/>
    <w:rsid w:val="006336CA"/>
    <w:rsid w:val="00633E4A"/>
    <w:rsid w:val="006347C3"/>
    <w:rsid w:val="00636652"/>
    <w:rsid w:val="00637E1C"/>
    <w:rsid w:val="00640511"/>
    <w:rsid w:val="00640F58"/>
    <w:rsid w:val="0064224F"/>
    <w:rsid w:val="00642652"/>
    <w:rsid w:val="006427CA"/>
    <w:rsid w:val="00643760"/>
    <w:rsid w:val="00644735"/>
    <w:rsid w:val="006447E9"/>
    <w:rsid w:val="00644E70"/>
    <w:rsid w:val="00645DA2"/>
    <w:rsid w:val="00647398"/>
    <w:rsid w:val="00647F88"/>
    <w:rsid w:val="00651352"/>
    <w:rsid w:val="006519CA"/>
    <w:rsid w:val="00651CF0"/>
    <w:rsid w:val="006527D2"/>
    <w:rsid w:val="00653E2E"/>
    <w:rsid w:val="006544D1"/>
    <w:rsid w:val="00654517"/>
    <w:rsid w:val="006547C1"/>
    <w:rsid w:val="00657498"/>
    <w:rsid w:val="00661087"/>
    <w:rsid w:val="006611FC"/>
    <w:rsid w:val="00662F20"/>
    <w:rsid w:val="00663239"/>
    <w:rsid w:val="0066593A"/>
    <w:rsid w:val="00666E99"/>
    <w:rsid w:val="006670E7"/>
    <w:rsid w:val="00670AFF"/>
    <w:rsid w:val="00670FCB"/>
    <w:rsid w:val="006713F9"/>
    <w:rsid w:val="0067195B"/>
    <w:rsid w:val="00671B66"/>
    <w:rsid w:val="006745FE"/>
    <w:rsid w:val="00674824"/>
    <w:rsid w:val="00674955"/>
    <w:rsid w:val="00677424"/>
    <w:rsid w:val="006778F1"/>
    <w:rsid w:val="00677A2D"/>
    <w:rsid w:val="00680384"/>
    <w:rsid w:val="0068065B"/>
    <w:rsid w:val="0068069B"/>
    <w:rsid w:val="00680959"/>
    <w:rsid w:val="00680FB6"/>
    <w:rsid w:val="006819F2"/>
    <w:rsid w:val="00682BC0"/>
    <w:rsid w:val="00684343"/>
    <w:rsid w:val="006846AA"/>
    <w:rsid w:val="006858AA"/>
    <w:rsid w:val="00685A29"/>
    <w:rsid w:val="00685F82"/>
    <w:rsid w:val="006868FC"/>
    <w:rsid w:val="00687BF5"/>
    <w:rsid w:val="00690A6B"/>
    <w:rsid w:val="00692B7D"/>
    <w:rsid w:val="006931CB"/>
    <w:rsid w:val="00693DC4"/>
    <w:rsid w:val="00693DCA"/>
    <w:rsid w:val="00694444"/>
    <w:rsid w:val="00695072"/>
    <w:rsid w:val="00695103"/>
    <w:rsid w:val="006952B7"/>
    <w:rsid w:val="0069533C"/>
    <w:rsid w:val="00695368"/>
    <w:rsid w:val="0069635F"/>
    <w:rsid w:val="0069675A"/>
    <w:rsid w:val="0069689D"/>
    <w:rsid w:val="00696937"/>
    <w:rsid w:val="00696ED3"/>
    <w:rsid w:val="00696F38"/>
    <w:rsid w:val="00697201"/>
    <w:rsid w:val="006978BE"/>
    <w:rsid w:val="00697D51"/>
    <w:rsid w:val="006A08A9"/>
    <w:rsid w:val="006A17CC"/>
    <w:rsid w:val="006A22A1"/>
    <w:rsid w:val="006A29A8"/>
    <w:rsid w:val="006A4309"/>
    <w:rsid w:val="006A43BE"/>
    <w:rsid w:val="006A4FB4"/>
    <w:rsid w:val="006A6233"/>
    <w:rsid w:val="006A67EB"/>
    <w:rsid w:val="006A6AE4"/>
    <w:rsid w:val="006A6F58"/>
    <w:rsid w:val="006A7F7C"/>
    <w:rsid w:val="006B0092"/>
    <w:rsid w:val="006B0781"/>
    <w:rsid w:val="006B08E1"/>
    <w:rsid w:val="006B1A61"/>
    <w:rsid w:val="006B1E19"/>
    <w:rsid w:val="006B1FFA"/>
    <w:rsid w:val="006B2A6C"/>
    <w:rsid w:val="006B2AB5"/>
    <w:rsid w:val="006B3DD6"/>
    <w:rsid w:val="006B3DFE"/>
    <w:rsid w:val="006B405E"/>
    <w:rsid w:val="006B49A6"/>
    <w:rsid w:val="006B6494"/>
    <w:rsid w:val="006B69BB"/>
    <w:rsid w:val="006B6C1D"/>
    <w:rsid w:val="006B7FEC"/>
    <w:rsid w:val="006C01A8"/>
    <w:rsid w:val="006C0362"/>
    <w:rsid w:val="006C09C1"/>
    <w:rsid w:val="006C1875"/>
    <w:rsid w:val="006C1A19"/>
    <w:rsid w:val="006C1F89"/>
    <w:rsid w:val="006C20F3"/>
    <w:rsid w:val="006C22D6"/>
    <w:rsid w:val="006C3B00"/>
    <w:rsid w:val="006C41B0"/>
    <w:rsid w:val="006C44FD"/>
    <w:rsid w:val="006C45FF"/>
    <w:rsid w:val="006C494F"/>
    <w:rsid w:val="006C639F"/>
    <w:rsid w:val="006D018E"/>
    <w:rsid w:val="006D05EE"/>
    <w:rsid w:val="006D0FEE"/>
    <w:rsid w:val="006D1D4C"/>
    <w:rsid w:val="006D1D5C"/>
    <w:rsid w:val="006D263A"/>
    <w:rsid w:val="006D2857"/>
    <w:rsid w:val="006D58D8"/>
    <w:rsid w:val="006D6B4A"/>
    <w:rsid w:val="006D6B6F"/>
    <w:rsid w:val="006D708E"/>
    <w:rsid w:val="006D779F"/>
    <w:rsid w:val="006E3166"/>
    <w:rsid w:val="006E3726"/>
    <w:rsid w:val="006E4A6B"/>
    <w:rsid w:val="006E684D"/>
    <w:rsid w:val="006E74F1"/>
    <w:rsid w:val="006F0D58"/>
    <w:rsid w:val="006F2423"/>
    <w:rsid w:val="006F3213"/>
    <w:rsid w:val="006F381D"/>
    <w:rsid w:val="006F4B53"/>
    <w:rsid w:val="006F680A"/>
    <w:rsid w:val="006F767F"/>
    <w:rsid w:val="0070245F"/>
    <w:rsid w:val="00703715"/>
    <w:rsid w:val="00703C10"/>
    <w:rsid w:val="0070436A"/>
    <w:rsid w:val="00705CBD"/>
    <w:rsid w:val="00706554"/>
    <w:rsid w:val="00706E57"/>
    <w:rsid w:val="00706FE0"/>
    <w:rsid w:val="00707306"/>
    <w:rsid w:val="00707DDF"/>
    <w:rsid w:val="007101C5"/>
    <w:rsid w:val="007103CA"/>
    <w:rsid w:val="0071188D"/>
    <w:rsid w:val="00712985"/>
    <w:rsid w:val="00712F58"/>
    <w:rsid w:val="007148EB"/>
    <w:rsid w:val="00714CEC"/>
    <w:rsid w:val="00716BAC"/>
    <w:rsid w:val="00716D7F"/>
    <w:rsid w:val="00716E2D"/>
    <w:rsid w:val="007173B8"/>
    <w:rsid w:val="00717741"/>
    <w:rsid w:val="00717FB0"/>
    <w:rsid w:val="00721586"/>
    <w:rsid w:val="00721652"/>
    <w:rsid w:val="0072257C"/>
    <w:rsid w:val="007235AB"/>
    <w:rsid w:val="00723AED"/>
    <w:rsid w:val="007256DA"/>
    <w:rsid w:val="007268F0"/>
    <w:rsid w:val="007302BB"/>
    <w:rsid w:val="0073127C"/>
    <w:rsid w:val="00731F8E"/>
    <w:rsid w:val="00732A01"/>
    <w:rsid w:val="0073542F"/>
    <w:rsid w:val="007362E9"/>
    <w:rsid w:val="00736B65"/>
    <w:rsid w:val="00736E20"/>
    <w:rsid w:val="0074044F"/>
    <w:rsid w:val="007407E7"/>
    <w:rsid w:val="00741486"/>
    <w:rsid w:val="00741790"/>
    <w:rsid w:val="0074183F"/>
    <w:rsid w:val="00742470"/>
    <w:rsid w:val="007434FF"/>
    <w:rsid w:val="0074352C"/>
    <w:rsid w:val="0074472D"/>
    <w:rsid w:val="0074588E"/>
    <w:rsid w:val="0074631A"/>
    <w:rsid w:val="0074665B"/>
    <w:rsid w:val="00747F3C"/>
    <w:rsid w:val="0075009E"/>
    <w:rsid w:val="00750C7F"/>
    <w:rsid w:val="00751E1F"/>
    <w:rsid w:val="0075274B"/>
    <w:rsid w:val="00752D8D"/>
    <w:rsid w:val="007533B0"/>
    <w:rsid w:val="00754D44"/>
    <w:rsid w:val="00755589"/>
    <w:rsid w:val="00756D57"/>
    <w:rsid w:val="007579A9"/>
    <w:rsid w:val="00761551"/>
    <w:rsid w:val="00763F14"/>
    <w:rsid w:val="007646C4"/>
    <w:rsid w:val="00764A27"/>
    <w:rsid w:val="00764C62"/>
    <w:rsid w:val="00764EDE"/>
    <w:rsid w:val="0076553A"/>
    <w:rsid w:val="0076581A"/>
    <w:rsid w:val="00766330"/>
    <w:rsid w:val="007674E0"/>
    <w:rsid w:val="00767D18"/>
    <w:rsid w:val="00770211"/>
    <w:rsid w:val="00770318"/>
    <w:rsid w:val="0077037D"/>
    <w:rsid w:val="00770486"/>
    <w:rsid w:val="00770709"/>
    <w:rsid w:val="007709A6"/>
    <w:rsid w:val="00770D7F"/>
    <w:rsid w:val="00771ED5"/>
    <w:rsid w:val="007722D7"/>
    <w:rsid w:val="007725AC"/>
    <w:rsid w:val="00772A7D"/>
    <w:rsid w:val="00774251"/>
    <w:rsid w:val="0077441F"/>
    <w:rsid w:val="0077563C"/>
    <w:rsid w:val="00775A99"/>
    <w:rsid w:val="00775E53"/>
    <w:rsid w:val="0077614B"/>
    <w:rsid w:val="00777802"/>
    <w:rsid w:val="00777AF5"/>
    <w:rsid w:val="00780A8B"/>
    <w:rsid w:val="00781E9E"/>
    <w:rsid w:val="0078246F"/>
    <w:rsid w:val="0078283B"/>
    <w:rsid w:val="00782BFC"/>
    <w:rsid w:val="0078306B"/>
    <w:rsid w:val="00783E44"/>
    <w:rsid w:val="00786123"/>
    <w:rsid w:val="00786B95"/>
    <w:rsid w:val="00786E1F"/>
    <w:rsid w:val="007871A6"/>
    <w:rsid w:val="007872F2"/>
    <w:rsid w:val="00787D17"/>
    <w:rsid w:val="007907C4"/>
    <w:rsid w:val="00790A9A"/>
    <w:rsid w:val="00790B94"/>
    <w:rsid w:val="00790D11"/>
    <w:rsid w:val="007915A6"/>
    <w:rsid w:val="00791845"/>
    <w:rsid w:val="007932B0"/>
    <w:rsid w:val="00793D47"/>
    <w:rsid w:val="00793EF4"/>
    <w:rsid w:val="00794504"/>
    <w:rsid w:val="007956AD"/>
    <w:rsid w:val="00796DA7"/>
    <w:rsid w:val="007976EF"/>
    <w:rsid w:val="007A006F"/>
    <w:rsid w:val="007A1CA4"/>
    <w:rsid w:val="007A2116"/>
    <w:rsid w:val="007A24BF"/>
    <w:rsid w:val="007A24CC"/>
    <w:rsid w:val="007A30A4"/>
    <w:rsid w:val="007A38CA"/>
    <w:rsid w:val="007A432E"/>
    <w:rsid w:val="007A46B1"/>
    <w:rsid w:val="007A49A2"/>
    <w:rsid w:val="007A4D24"/>
    <w:rsid w:val="007A5AA4"/>
    <w:rsid w:val="007A6685"/>
    <w:rsid w:val="007A6757"/>
    <w:rsid w:val="007A6DC9"/>
    <w:rsid w:val="007A7513"/>
    <w:rsid w:val="007A7B03"/>
    <w:rsid w:val="007B0009"/>
    <w:rsid w:val="007B03DD"/>
    <w:rsid w:val="007B112A"/>
    <w:rsid w:val="007B1D7E"/>
    <w:rsid w:val="007B21FC"/>
    <w:rsid w:val="007B300A"/>
    <w:rsid w:val="007B36C6"/>
    <w:rsid w:val="007B5DA1"/>
    <w:rsid w:val="007B68D1"/>
    <w:rsid w:val="007B6BA1"/>
    <w:rsid w:val="007B79C2"/>
    <w:rsid w:val="007B7AA3"/>
    <w:rsid w:val="007C0532"/>
    <w:rsid w:val="007C08A4"/>
    <w:rsid w:val="007C164F"/>
    <w:rsid w:val="007C223E"/>
    <w:rsid w:val="007C2CDB"/>
    <w:rsid w:val="007C44D0"/>
    <w:rsid w:val="007C56B9"/>
    <w:rsid w:val="007C65E2"/>
    <w:rsid w:val="007C68D0"/>
    <w:rsid w:val="007C69DA"/>
    <w:rsid w:val="007C70D8"/>
    <w:rsid w:val="007C7331"/>
    <w:rsid w:val="007C74C9"/>
    <w:rsid w:val="007C74DD"/>
    <w:rsid w:val="007D0193"/>
    <w:rsid w:val="007D0202"/>
    <w:rsid w:val="007D17EE"/>
    <w:rsid w:val="007D18A8"/>
    <w:rsid w:val="007D1B84"/>
    <w:rsid w:val="007D388E"/>
    <w:rsid w:val="007D3B4C"/>
    <w:rsid w:val="007D4672"/>
    <w:rsid w:val="007D4906"/>
    <w:rsid w:val="007D5556"/>
    <w:rsid w:val="007D56B9"/>
    <w:rsid w:val="007D6C32"/>
    <w:rsid w:val="007E0963"/>
    <w:rsid w:val="007E0A12"/>
    <w:rsid w:val="007E1793"/>
    <w:rsid w:val="007E2CC1"/>
    <w:rsid w:val="007E2DE3"/>
    <w:rsid w:val="007E2E83"/>
    <w:rsid w:val="007E2ED2"/>
    <w:rsid w:val="007E335B"/>
    <w:rsid w:val="007E34A6"/>
    <w:rsid w:val="007E3EEB"/>
    <w:rsid w:val="007E41E3"/>
    <w:rsid w:val="007E55AE"/>
    <w:rsid w:val="007E5B93"/>
    <w:rsid w:val="007E5E3A"/>
    <w:rsid w:val="007E65E8"/>
    <w:rsid w:val="007E6E28"/>
    <w:rsid w:val="007E6FE4"/>
    <w:rsid w:val="007E711E"/>
    <w:rsid w:val="007E74F9"/>
    <w:rsid w:val="007E77E5"/>
    <w:rsid w:val="007F0034"/>
    <w:rsid w:val="007F0035"/>
    <w:rsid w:val="007F0AB0"/>
    <w:rsid w:val="007F0D26"/>
    <w:rsid w:val="007F16B6"/>
    <w:rsid w:val="007F2228"/>
    <w:rsid w:val="007F4F86"/>
    <w:rsid w:val="007F57E5"/>
    <w:rsid w:val="008000F6"/>
    <w:rsid w:val="00800541"/>
    <w:rsid w:val="0080318D"/>
    <w:rsid w:val="00803756"/>
    <w:rsid w:val="00803EB9"/>
    <w:rsid w:val="00804844"/>
    <w:rsid w:val="008060C5"/>
    <w:rsid w:val="00806205"/>
    <w:rsid w:val="00807CC9"/>
    <w:rsid w:val="008104C4"/>
    <w:rsid w:val="00810FD6"/>
    <w:rsid w:val="00811703"/>
    <w:rsid w:val="00811A48"/>
    <w:rsid w:val="00811C5F"/>
    <w:rsid w:val="00811F34"/>
    <w:rsid w:val="0081209B"/>
    <w:rsid w:val="00812D42"/>
    <w:rsid w:val="00812E4A"/>
    <w:rsid w:val="00814CE6"/>
    <w:rsid w:val="00815E86"/>
    <w:rsid w:val="00816A47"/>
    <w:rsid w:val="00817670"/>
    <w:rsid w:val="008176E9"/>
    <w:rsid w:val="00817805"/>
    <w:rsid w:val="0081787F"/>
    <w:rsid w:val="00817ADF"/>
    <w:rsid w:val="00817F63"/>
    <w:rsid w:val="008200F1"/>
    <w:rsid w:val="0082069B"/>
    <w:rsid w:val="008207F8"/>
    <w:rsid w:val="00820EEF"/>
    <w:rsid w:val="00821AA4"/>
    <w:rsid w:val="00821BD6"/>
    <w:rsid w:val="008252D0"/>
    <w:rsid w:val="00826AE0"/>
    <w:rsid w:val="008277D7"/>
    <w:rsid w:val="00827F9C"/>
    <w:rsid w:val="0083018A"/>
    <w:rsid w:val="00830BF0"/>
    <w:rsid w:val="00831020"/>
    <w:rsid w:val="00831667"/>
    <w:rsid w:val="00831A8E"/>
    <w:rsid w:val="0083395B"/>
    <w:rsid w:val="00833F74"/>
    <w:rsid w:val="0083519B"/>
    <w:rsid w:val="00835D73"/>
    <w:rsid w:val="00835E92"/>
    <w:rsid w:val="008362C5"/>
    <w:rsid w:val="00836C08"/>
    <w:rsid w:val="00837C3E"/>
    <w:rsid w:val="00837FCF"/>
    <w:rsid w:val="008401F3"/>
    <w:rsid w:val="00840ACC"/>
    <w:rsid w:val="00841CA4"/>
    <w:rsid w:val="008433F5"/>
    <w:rsid w:val="00843A78"/>
    <w:rsid w:val="00843B65"/>
    <w:rsid w:val="0084477C"/>
    <w:rsid w:val="008450D7"/>
    <w:rsid w:val="008454F2"/>
    <w:rsid w:val="00845DD0"/>
    <w:rsid w:val="00846F07"/>
    <w:rsid w:val="00847ECB"/>
    <w:rsid w:val="00850069"/>
    <w:rsid w:val="008503A9"/>
    <w:rsid w:val="00850EAF"/>
    <w:rsid w:val="00851DC6"/>
    <w:rsid w:val="00851DCB"/>
    <w:rsid w:val="00853C2D"/>
    <w:rsid w:val="008542C4"/>
    <w:rsid w:val="008548B6"/>
    <w:rsid w:val="00854B25"/>
    <w:rsid w:val="00855650"/>
    <w:rsid w:val="0085615F"/>
    <w:rsid w:val="00856993"/>
    <w:rsid w:val="00856DD3"/>
    <w:rsid w:val="00860934"/>
    <w:rsid w:val="00861FFD"/>
    <w:rsid w:val="0086213E"/>
    <w:rsid w:val="00862836"/>
    <w:rsid w:val="00862C69"/>
    <w:rsid w:val="008630E4"/>
    <w:rsid w:val="008632FE"/>
    <w:rsid w:val="00864569"/>
    <w:rsid w:val="00864B54"/>
    <w:rsid w:val="0086512A"/>
    <w:rsid w:val="008657FB"/>
    <w:rsid w:val="00865F11"/>
    <w:rsid w:val="0086641F"/>
    <w:rsid w:val="00866EAB"/>
    <w:rsid w:val="00867092"/>
    <w:rsid w:val="00867F75"/>
    <w:rsid w:val="00870BF6"/>
    <w:rsid w:val="00872762"/>
    <w:rsid w:val="008733AB"/>
    <w:rsid w:val="00873715"/>
    <w:rsid w:val="00873C5C"/>
    <w:rsid w:val="00873F88"/>
    <w:rsid w:val="0087438D"/>
    <w:rsid w:val="008749F7"/>
    <w:rsid w:val="00875239"/>
    <w:rsid w:val="00875CAA"/>
    <w:rsid w:val="008772E8"/>
    <w:rsid w:val="00880000"/>
    <w:rsid w:val="008803B0"/>
    <w:rsid w:val="00880CFE"/>
    <w:rsid w:val="00881CE7"/>
    <w:rsid w:val="00882A51"/>
    <w:rsid w:val="00883D3B"/>
    <w:rsid w:val="008845CE"/>
    <w:rsid w:val="008846C1"/>
    <w:rsid w:val="00885C42"/>
    <w:rsid w:val="0088642A"/>
    <w:rsid w:val="0088758F"/>
    <w:rsid w:val="00891D9F"/>
    <w:rsid w:val="0089231F"/>
    <w:rsid w:val="0089232A"/>
    <w:rsid w:val="008941A9"/>
    <w:rsid w:val="00894AB8"/>
    <w:rsid w:val="008954FA"/>
    <w:rsid w:val="00896255"/>
    <w:rsid w:val="0089646F"/>
    <w:rsid w:val="00897378"/>
    <w:rsid w:val="008A0436"/>
    <w:rsid w:val="008A12A6"/>
    <w:rsid w:val="008A2236"/>
    <w:rsid w:val="008A2299"/>
    <w:rsid w:val="008A24EC"/>
    <w:rsid w:val="008A25AF"/>
    <w:rsid w:val="008A339A"/>
    <w:rsid w:val="008A3A5A"/>
    <w:rsid w:val="008A4AF6"/>
    <w:rsid w:val="008A6FB2"/>
    <w:rsid w:val="008A79C3"/>
    <w:rsid w:val="008B1243"/>
    <w:rsid w:val="008B2782"/>
    <w:rsid w:val="008B3F2A"/>
    <w:rsid w:val="008B46A7"/>
    <w:rsid w:val="008B4745"/>
    <w:rsid w:val="008B4F3D"/>
    <w:rsid w:val="008B581B"/>
    <w:rsid w:val="008B6097"/>
    <w:rsid w:val="008B6A15"/>
    <w:rsid w:val="008B7D99"/>
    <w:rsid w:val="008C0594"/>
    <w:rsid w:val="008C0637"/>
    <w:rsid w:val="008C0A36"/>
    <w:rsid w:val="008C0A89"/>
    <w:rsid w:val="008C2119"/>
    <w:rsid w:val="008C282F"/>
    <w:rsid w:val="008C2F9F"/>
    <w:rsid w:val="008C3468"/>
    <w:rsid w:val="008C35D3"/>
    <w:rsid w:val="008C3995"/>
    <w:rsid w:val="008C3AA3"/>
    <w:rsid w:val="008C4400"/>
    <w:rsid w:val="008C4873"/>
    <w:rsid w:val="008C59B1"/>
    <w:rsid w:val="008C6137"/>
    <w:rsid w:val="008C73AF"/>
    <w:rsid w:val="008C73FE"/>
    <w:rsid w:val="008C7D53"/>
    <w:rsid w:val="008D0139"/>
    <w:rsid w:val="008D19E5"/>
    <w:rsid w:val="008D1DE4"/>
    <w:rsid w:val="008D22EB"/>
    <w:rsid w:val="008D2620"/>
    <w:rsid w:val="008D32BB"/>
    <w:rsid w:val="008D32F2"/>
    <w:rsid w:val="008D347E"/>
    <w:rsid w:val="008D34D7"/>
    <w:rsid w:val="008D35BA"/>
    <w:rsid w:val="008D3708"/>
    <w:rsid w:val="008D3BD2"/>
    <w:rsid w:val="008D561A"/>
    <w:rsid w:val="008D5A96"/>
    <w:rsid w:val="008D5B5E"/>
    <w:rsid w:val="008D7593"/>
    <w:rsid w:val="008E00A3"/>
    <w:rsid w:val="008E0903"/>
    <w:rsid w:val="008E1527"/>
    <w:rsid w:val="008E198B"/>
    <w:rsid w:val="008E27A5"/>
    <w:rsid w:val="008E31C2"/>
    <w:rsid w:val="008E58DD"/>
    <w:rsid w:val="008E62D4"/>
    <w:rsid w:val="008E6C8C"/>
    <w:rsid w:val="008E76D0"/>
    <w:rsid w:val="008E7A7D"/>
    <w:rsid w:val="008F112C"/>
    <w:rsid w:val="008F1D92"/>
    <w:rsid w:val="008F212B"/>
    <w:rsid w:val="008F31DE"/>
    <w:rsid w:val="008F3D1A"/>
    <w:rsid w:val="008F4034"/>
    <w:rsid w:val="008F5846"/>
    <w:rsid w:val="008F68B3"/>
    <w:rsid w:val="008F68F4"/>
    <w:rsid w:val="008F71D2"/>
    <w:rsid w:val="008F78FE"/>
    <w:rsid w:val="008F7DAF"/>
    <w:rsid w:val="0090026C"/>
    <w:rsid w:val="00900D1D"/>
    <w:rsid w:val="00901686"/>
    <w:rsid w:val="00901C27"/>
    <w:rsid w:val="00901E49"/>
    <w:rsid w:val="0090269D"/>
    <w:rsid w:val="00902F95"/>
    <w:rsid w:val="00905398"/>
    <w:rsid w:val="00905A68"/>
    <w:rsid w:val="00905CB2"/>
    <w:rsid w:val="00906651"/>
    <w:rsid w:val="00906AE4"/>
    <w:rsid w:val="009073DE"/>
    <w:rsid w:val="00907C54"/>
    <w:rsid w:val="00910186"/>
    <w:rsid w:val="00911250"/>
    <w:rsid w:val="00912126"/>
    <w:rsid w:val="00913504"/>
    <w:rsid w:val="009139B0"/>
    <w:rsid w:val="009140B3"/>
    <w:rsid w:val="00914972"/>
    <w:rsid w:val="0091608E"/>
    <w:rsid w:val="009173D1"/>
    <w:rsid w:val="00917B1B"/>
    <w:rsid w:val="0092075F"/>
    <w:rsid w:val="00920CC1"/>
    <w:rsid w:val="00920E8D"/>
    <w:rsid w:val="009216CB"/>
    <w:rsid w:val="009216FC"/>
    <w:rsid w:val="00921D25"/>
    <w:rsid w:val="0092204E"/>
    <w:rsid w:val="00922510"/>
    <w:rsid w:val="00922BAF"/>
    <w:rsid w:val="00923B5B"/>
    <w:rsid w:val="00924C35"/>
    <w:rsid w:val="00925474"/>
    <w:rsid w:val="009256C4"/>
    <w:rsid w:val="0092740E"/>
    <w:rsid w:val="0092744D"/>
    <w:rsid w:val="00927735"/>
    <w:rsid w:val="009300D1"/>
    <w:rsid w:val="009304EE"/>
    <w:rsid w:val="00932BEC"/>
    <w:rsid w:val="00932C22"/>
    <w:rsid w:val="009342E9"/>
    <w:rsid w:val="009347F4"/>
    <w:rsid w:val="009369B3"/>
    <w:rsid w:val="00940BC7"/>
    <w:rsid w:val="009410F8"/>
    <w:rsid w:val="00941718"/>
    <w:rsid w:val="00941956"/>
    <w:rsid w:val="0094207D"/>
    <w:rsid w:val="009423D1"/>
    <w:rsid w:val="00943A3C"/>
    <w:rsid w:val="00943EB1"/>
    <w:rsid w:val="00944474"/>
    <w:rsid w:val="00946773"/>
    <w:rsid w:val="00947B04"/>
    <w:rsid w:val="00950709"/>
    <w:rsid w:val="00950E90"/>
    <w:rsid w:val="00951060"/>
    <w:rsid w:val="00951858"/>
    <w:rsid w:val="00951D86"/>
    <w:rsid w:val="00952932"/>
    <w:rsid w:val="00953606"/>
    <w:rsid w:val="009539DD"/>
    <w:rsid w:val="00953E45"/>
    <w:rsid w:val="009549B7"/>
    <w:rsid w:val="00955558"/>
    <w:rsid w:val="00955F65"/>
    <w:rsid w:val="00956312"/>
    <w:rsid w:val="0095705B"/>
    <w:rsid w:val="009572AA"/>
    <w:rsid w:val="00963297"/>
    <w:rsid w:val="00963ABE"/>
    <w:rsid w:val="00964328"/>
    <w:rsid w:val="009646B6"/>
    <w:rsid w:val="00964E31"/>
    <w:rsid w:val="00966528"/>
    <w:rsid w:val="009668AC"/>
    <w:rsid w:val="00967BAC"/>
    <w:rsid w:val="0097102D"/>
    <w:rsid w:val="00972E3A"/>
    <w:rsid w:val="00973344"/>
    <w:rsid w:val="00974186"/>
    <w:rsid w:val="00974272"/>
    <w:rsid w:val="0097442E"/>
    <w:rsid w:val="00974E1D"/>
    <w:rsid w:val="009750FF"/>
    <w:rsid w:val="00975358"/>
    <w:rsid w:val="009760E8"/>
    <w:rsid w:val="0097616B"/>
    <w:rsid w:val="00976894"/>
    <w:rsid w:val="009776F8"/>
    <w:rsid w:val="00977A3B"/>
    <w:rsid w:val="009801DB"/>
    <w:rsid w:val="00980796"/>
    <w:rsid w:val="00980B24"/>
    <w:rsid w:val="00980E6D"/>
    <w:rsid w:val="009815DC"/>
    <w:rsid w:val="00981A60"/>
    <w:rsid w:val="00982B52"/>
    <w:rsid w:val="00982BFB"/>
    <w:rsid w:val="00983AC1"/>
    <w:rsid w:val="009858AB"/>
    <w:rsid w:val="00985BC7"/>
    <w:rsid w:val="00986166"/>
    <w:rsid w:val="0098671A"/>
    <w:rsid w:val="0098671C"/>
    <w:rsid w:val="00987B22"/>
    <w:rsid w:val="00994B42"/>
    <w:rsid w:val="00994F9F"/>
    <w:rsid w:val="00995126"/>
    <w:rsid w:val="00995619"/>
    <w:rsid w:val="00996BD6"/>
    <w:rsid w:val="00997952"/>
    <w:rsid w:val="009A0485"/>
    <w:rsid w:val="009A0B28"/>
    <w:rsid w:val="009A136D"/>
    <w:rsid w:val="009A2980"/>
    <w:rsid w:val="009A4E5F"/>
    <w:rsid w:val="009A5038"/>
    <w:rsid w:val="009A53F1"/>
    <w:rsid w:val="009A5F83"/>
    <w:rsid w:val="009A6186"/>
    <w:rsid w:val="009A641D"/>
    <w:rsid w:val="009A7016"/>
    <w:rsid w:val="009A70C9"/>
    <w:rsid w:val="009B18C7"/>
    <w:rsid w:val="009B1DE1"/>
    <w:rsid w:val="009B2B5B"/>
    <w:rsid w:val="009B2F15"/>
    <w:rsid w:val="009B2FFD"/>
    <w:rsid w:val="009B39C8"/>
    <w:rsid w:val="009B3A1C"/>
    <w:rsid w:val="009B6084"/>
    <w:rsid w:val="009B6E6B"/>
    <w:rsid w:val="009B7D22"/>
    <w:rsid w:val="009B7E79"/>
    <w:rsid w:val="009C0196"/>
    <w:rsid w:val="009C0220"/>
    <w:rsid w:val="009C1A79"/>
    <w:rsid w:val="009C1E88"/>
    <w:rsid w:val="009C2743"/>
    <w:rsid w:val="009C2F47"/>
    <w:rsid w:val="009C3590"/>
    <w:rsid w:val="009C3F7D"/>
    <w:rsid w:val="009C4EB5"/>
    <w:rsid w:val="009C5326"/>
    <w:rsid w:val="009C5AAA"/>
    <w:rsid w:val="009C5FA9"/>
    <w:rsid w:val="009D12FB"/>
    <w:rsid w:val="009D1E75"/>
    <w:rsid w:val="009D2725"/>
    <w:rsid w:val="009D292D"/>
    <w:rsid w:val="009D2F19"/>
    <w:rsid w:val="009D3C1B"/>
    <w:rsid w:val="009D3F74"/>
    <w:rsid w:val="009D42D4"/>
    <w:rsid w:val="009D4765"/>
    <w:rsid w:val="009D5A4A"/>
    <w:rsid w:val="009D60A8"/>
    <w:rsid w:val="009D76AA"/>
    <w:rsid w:val="009D7741"/>
    <w:rsid w:val="009E0006"/>
    <w:rsid w:val="009E17E9"/>
    <w:rsid w:val="009E2E06"/>
    <w:rsid w:val="009E3EEA"/>
    <w:rsid w:val="009E472F"/>
    <w:rsid w:val="009E4E0C"/>
    <w:rsid w:val="009E5088"/>
    <w:rsid w:val="009E7E65"/>
    <w:rsid w:val="009F0182"/>
    <w:rsid w:val="009F09AE"/>
    <w:rsid w:val="009F0E83"/>
    <w:rsid w:val="009F1068"/>
    <w:rsid w:val="009F195B"/>
    <w:rsid w:val="009F31CC"/>
    <w:rsid w:val="009F5055"/>
    <w:rsid w:val="009F5666"/>
    <w:rsid w:val="009F5B3C"/>
    <w:rsid w:val="009F6EB8"/>
    <w:rsid w:val="009F75C4"/>
    <w:rsid w:val="009F7C47"/>
    <w:rsid w:val="00A003E6"/>
    <w:rsid w:val="00A0096F"/>
    <w:rsid w:val="00A01884"/>
    <w:rsid w:val="00A0311E"/>
    <w:rsid w:val="00A03175"/>
    <w:rsid w:val="00A03585"/>
    <w:rsid w:val="00A049A0"/>
    <w:rsid w:val="00A061C5"/>
    <w:rsid w:val="00A062B4"/>
    <w:rsid w:val="00A064FF"/>
    <w:rsid w:val="00A0678E"/>
    <w:rsid w:val="00A06985"/>
    <w:rsid w:val="00A078F0"/>
    <w:rsid w:val="00A0792C"/>
    <w:rsid w:val="00A102F0"/>
    <w:rsid w:val="00A121E1"/>
    <w:rsid w:val="00A122C0"/>
    <w:rsid w:val="00A12CEF"/>
    <w:rsid w:val="00A13497"/>
    <w:rsid w:val="00A15342"/>
    <w:rsid w:val="00A15395"/>
    <w:rsid w:val="00A15F77"/>
    <w:rsid w:val="00A1622B"/>
    <w:rsid w:val="00A17233"/>
    <w:rsid w:val="00A179D8"/>
    <w:rsid w:val="00A20487"/>
    <w:rsid w:val="00A226E7"/>
    <w:rsid w:val="00A23D0E"/>
    <w:rsid w:val="00A243B6"/>
    <w:rsid w:val="00A2511C"/>
    <w:rsid w:val="00A25F89"/>
    <w:rsid w:val="00A26506"/>
    <w:rsid w:val="00A26A0E"/>
    <w:rsid w:val="00A26A50"/>
    <w:rsid w:val="00A26B0B"/>
    <w:rsid w:val="00A2714F"/>
    <w:rsid w:val="00A27998"/>
    <w:rsid w:val="00A309E2"/>
    <w:rsid w:val="00A30C25"/>
    <w:rsid w:val="00A310AD"/>
    <w:rsid w:val="00A33535"/>
    <w:rsid w:val="00A33E04"/>
    <w:rsid w:val="00A34C0C"/>
    <w:rsid w:val="00A354F5"/>
    <w:rsid w:val="00A356A6"/>
    <w:rsid w:val="00A35F09"/>
    <w:rsid w:val="00A35FC6"/>
    <w:rsid w:val="00A369E3"/>
    <w:rsid w:val="00A37879"/>
    <w:rsid w:val="00A37C6A"/>
    <w:rsid w:val="00A4093C"/>
    <w:rsid w:val="00A40C1C"/>
    <w:rsid w:val="00A41446"/>
    <w:rsid w:val="00A414EE"/>
    <w:rsid w:val="00A41A45"/>
    <w:rsid w:val="00A4282F"/>
    <w:rsid w:val="00A42CA9"/>
    <w:rsid w:val="00A43062"/>
    <w:rsid w:val="00A434AE"/>
    <w:rsid w:val="00A4401C"/>
    <w:rsid w:val="00A44934"/>
    <w:rsid w:val="00A44CA0"/>
    <w:rsid w:val="00A45061"/>
    <w:rsid w:val="00A45677"/>
    <w:rsid w:val="00A4631F"/>
    <w:rsid w:val="00A463BC"/>
    <w:rsid w:val="00A46686"/>
    <w:rsid w:val="00A5128C"/>
    <w:rsid w:val="00A51F45"/>
    <w:rsid w:val="00A524E1"/>
    <w:rsid w:val="00A52B4C"/>
    <w:rsid w:val="00A53B1F"/>
    <w:rsid w:val="00A54560"/>
    <w:rsid w:val="00A54B9E"/>
    <w:rsid w:val="00A55804"/>
    <w:rsid w:val="00A55F0E"/>
    <w:rsid w:val="00A56861"/>
    <w:rsid w:val="00A56B35"/>
    <w:rsid w:val="00A56C75"/>
    <w:rsid w:val="00A57F5D"/>
    <w:rsid w:val="00A6088F"/>
    <w:rsid w:val="00A60934"/>
    <w:rsid w:val="00A61350"/>
    <w:rsid w:val="00A61A80"/>
    <w:rsid w:val="00A61C52"/>
    <w:rsid w:val="00A63360"/>
    <w:rsid w:val="00A63374"/>
    <w:rsid w:val="00A634A9"/>
    <w:rsid w:val="00A63A31"/>
    <w:rsid w:val="00A64098"/>
    <w:rsid w:val="00A64D6D"/>
    <w:rsid w:val="00A64DE5"/>
    <w:rsid w:val="00A67D25"/>
    <w:rsid w:val="00A708EA"/>
    <w:rsid w:val="00A71066"/>
    <w:rsid w:val="00A721EE"/>
    <w:rsid w:val="00A723B4"/>
    <w:rsid w:val="00A72463"/>
    <w:rsid w:val="00A73296"/>
    <w:rsid w:val="00A7338C"/>
    <w:rsid w:val="00A73A26"/>
    <w:rsid w:val="00A76847"/>
    <w:rsid w:val="00A805E1"/>
    <w:rsid w:val="00A8066E"/>
    <w:rsid w:val="00A809E3"/>
    <w:rsid w:val="00A8111F"/>
    <w:rsid w:val="00A8282D"/>
    <w:rsid w:val="00A82D09"/>
    <w:rsid w:val="00A84905"/>
    <w:rsid w:val="00A84F64"/>
    <w:rsid w:val="00A85996"/>
    <w:rsid w:val="00A85B01"/>
    <w:rsid w:val="00A85C16"/>
    <w:rsid w:val="00A862B6"/>
    <w:rsid w:val="00A86449"/>
    <w:rsid w:val="00A86DD3"/>
    <w:rsid w:val="00A87C52"/>
    <w:rsid w:val="00A913D4"/>
    <w:rsid w:val="00A91E87"/>
    <w:rsid w:val="00A92872"/>
    <w:rsid w:val="00A934B7"/>
    <w:rsid w:val="00A938F3"/>
    <w:rsid w:val="00A93F5F"/>
    <w:rsid w:val="00A940C8"/>
    <w:rsid w:val="00A94EFF"/>
    <w:rsid w:val="00A95338"/>
    <w:rsid w:val="00A955E2"/>
    <w:rsid w:val="00A96199"/>
    <w:rsid w:val="00A97204"/>
    <w:rsid w:val="00A97BC3"/>
    <w:rsid w:val="00AA1306"/>
    <w:rsid w:val="00AA1F9B"/>
    <w:rsid w:val="00AA2445"/>
    <w:rsid w:val="00AA254B"/>
    <w:rsid w:val="00AA2BC4"/>
    <w:rsid w:val="00AA2BF3"/>
    <w:rsid w:val="00AA3353"/>
    <w:rsid w:val="00AA4487"/>
    <w:rsid w:val="00AA4DAC"/>
    <w:rsid w:val="00AA5A6E"/>
    <w:rsid w:val="00AA5C72"/>
    <w:rsid w:val="00AA62E4"/>
    <w:rsid w:val="00AA6B4C"/>
    <w:rsid w:val="00AB04DD"/>
    <w:rsid w:val="00AB0AA9"/>
    <w:rsid w:val="00AB1134"/>
    <w:rsid w:val="00AB1496"/>
    <w:rsid w:val="00AB1A5C"/>
    <w:rsid w:val="00AB2656"/>
    <w:rsid w:val="00AB27C5"/>
    <w:rsid w:val="00AB28DD"/>
    <w:rsid w:val="00AB292D"/>
    <w:rsid w:val="00AB2C40"/>
    <w:rsid w:val="00AB362E"/>
    <w:rsid w:val="00AB4198"/>
    <w:rsid w:val="00AB4263"/>
    <w:rsid w:val="00AB4836"/>
    <w:rsid w:val="00AB4E74"/>
    <w:rsid w:val="00AB52C6"/>
    <w:rsid w:val="00AB576A"/>
    <w:rsid w:val="00AB59BA"/>
    <w:rsid w:val="00AB6458"/>
    <w:rsid w:val="00AB7532"/>
    <w:rsid w:val="00AB798B"/>
    <w:rsid w:val="00AC3089"/>
    <w:rsid w:val="00AC314A"/>
    <w:rsid w:val="00AC353A"/>
    <w:rsid w:val="00AC432D"/>
    <w:rsid w:val="00AC44A9"/>
    <w:rsid w:val="00AC46C8"/>
    <w:rsid w:val="00AC48BA"/>
    <w:rsid w:val="00AC4EAB"/>
    <w:rsid w:val="00AC5277"/>
    <w:rsid w:val="00AC5A2C"/>
    <w:rsid w:val="00AC5F50"/>
    <w:rsid w:val="00AC686B"/>
    <w:rsid w:val="00AC765A"/>
    <w:rsid w:val="00AD1625"/>
    <w:rsid w:val="00AD1C85"/>
    <w:rsid w:val="00AD3555"/>
    <w:rsid w:val="00AD38AF"/>
    <w:rsid w:val="00AD5E96"/>
    <w:rsid w:val="00AD6000"/>
    <w:rsid w:val="00AD6754"/>
    <w:rsid w:val="00AD6A82"/>
    <w:rsid w:val="00AE017A"/>
    <w:rsid w:val="00AE0C89"/>
    <w:rsid w:val="00AE2101"/>
    <w:rsid w:val="00AE2DA6"/>
    <w:rsid w:val="00AE55EE"/>
    <w:rsid w:val="00AE69B7"/>
    <w:rsid w:val="00AE6BC7"/>
    <w:rsid w:val="00AE6D4E"/>
    <w:rsid w:val="00AE6E09"/>
    <w:rsid w:val="00AE6E45"/>
    <w:rsid w:val="00AE7B7E"/>
    <w:rsid w:val="00AE7D6D"/>
    <w:rsid w:val="00AF0040"/>
    <w:rsid w:val="00AF1BA1"/>
    <w:rsid w:val="00AF27D0"/>
    <w:rsid w:val="00AF2BB9"/>
    <w:rsid w:val="00AF2D0F"/>
    <w:rsid w:val="00AF4083"/>
    <w:rsid w:val="00AF44A7"/>
    <w:rsid w:val="00AF4651"/>
    <w:rsid w:val="00AF46FB"/>
    <w:rsid w:val="00AF47ED"/>
    <w:rsid w:val="00AF4B3D"/>
    <w:rsid w:val="00AF55DC"/>
    <w:rsid w:val="00AF5B50"/>
    <w:rsid w:val="00AF610E"/>
    <w:rsid w:val="00AF69A9"/>
    <w:rsid w:val="00AF7B2C"/>
    <w:rsid w:val="00AF7EF8"/>
    <w:rsid w:val="00B018E6"/>
    <w:rsid w:val="00B0219C"/>
    <w:rsid w:val="00B03EF3"/>
    <w:rsid w:val="00B0440F"/>
    <w:rsid w:val="00B04CB0"/>
    <w:rsid w:val="00B050CE"/>
    <w:rsid w:val="00B05AB8"/>
    <w:rsid w:val="00B069B2"/>
    <w:rsid w:val="00B06B36"/>
    <w:rsid w:val="00B07212"/>
    <w:rsid w:val="00B0735B"/>
    <w:rsid w:val="00B07E28"/>
    <w:rsid w:val="00B10139"/>
    <w:rsid w:val="00B10166"/>
    <w:rsid w:val="00B12574"/>
    <w:rsid w:val="00B1308B"/>
    <w:rsid w:val="00B130C5"/>
    <w:rsid w:val="00B14048"/>
    <w:rsid w:val="00B14901"/>
    <w:rsid w:val="00B14D12"/>
    <w:rsid w:val="00B16A78"/>
    <w:rsid w:val="00B16D78"/>
    <w:rsid w:val="00B16DA2"/>
    <w:rsid w:val="00B17A05"/>
    <w:rsid w:val="00B20B80"/>
    <w:rsid w:val="00B20E72"/>
    <w:rsid w:val="00B211D0"/>
    <w:rsid w:val="00B21734"/>
    <w:rsid w:val="00B217C6"/>
    <w:rsid w:val="00B21A62"/>
    <w:rsid w:val="00B22182"/>
    <w:rsid w:val="00B22AE0"/>
    <w:rsid w:val="00B22EDE"/>
    <w:rsid w:val="00B2319F"/>
    <w:rsid w:val="00B233BF"/>
    <w:rsid w:val="00B23469"/>
    <w:rsid w:val="00B24151"/>
    <w:rsid w:val="00B2594C"/>
    <w:rsid w:val="00B26229"/>
    <w:rsid w:val="00B27018"/>
    <w:rsid w:val="00B30C64"/>
    <w:rsid w:val="00B313FE"/>
    <w:rsid w:val="00B3183B"/>
    <w:rsid w:val="00B32C1C"/>
    <w:rsid w:val="00B32CB8"/>
    <w:rsid w:val="00B332CE"/>
    <w:rsid w:val="00B346CD"/>
    <w:rsid w:val="00B34ACD"/>
    <w:rsid w:val="00B350E8"/>
    <w:rsid w:val="00B358F7"/>
    <w:rsid w:val="00B37376"/>
    <w:rsid w:val="00B37509"/>
    <w:rsid w:val="00B37CFE"/>
    <w:rsid w:val="00B37E26"/>
    <w:rsid w:val="00B40697"/>
    <w:rsid w:val="00B40E31"/>
    <w:rsid w:val="00B4130F"/>
    <w:rsid w:val="00B4171A"/>
    <w:rsid w:val="00B43964"/>
    <w:rsid w:val="00B43E7D"/>
    <w:rsid w:val="00B4410E"/>
    <w:rsid w:val="00B44909"/>
    <w:rsid w:val="00B44AA4"/>
    <w:rsid w:val="00B4537C"/>
    <w:rsid w:val="00B45859"/>
    <w:rsid w:val="00B45B8B"/>
    <w:rsid w:val="00B46616"/>
    <w:rsid w:val="00B46F0B"/>
    <w:rsid w:val="00B473DE"/>
    <w:rsid w:val="00B474B2"/>
    <w:rsid w:val="00B51F64"/>
    <w:rsid w:val="00B526D1"/>
    <w:rsid w:val="00B5294D"/>
    <w:rsid w:val="00B537E2"/>
    <w:rsid w:val="00B53AD1"/>
    <w:rsid w:val="00B53BA9"/>
    <w:rsid w:val="00B53C62"/>
    <w:rsid w:val="00B5460A"/>
    <w:rsid w:val="00B54670"/>
    <w:rsid w:val="00B558DE"/>
    <w:rsid w:val="00B6036C"/>
    <w:rsid w:val="00B61604"/>
    <w:rsid w:val="00B61E85"/>
    <w:rsid w:val="00B62300"/>
    <w:rsid w:val="00B62332"/>
    <w:rsid w:val="00B62F6A"/>
    <w:rsid w:val="00B64243"/>
    <w:rsid w:val="00B6478A"/>
    <w:rsid w:val="00B649DC"/>
    <w:rsid w:val="00B65211"/>
    <w:rsid w:val="00B655AC"/>
    <w:rsid w:val="00B65C30"/>
    <w:rsid w:val="00B6684F"/>
    <w:rsid w:val="00B67228"/>
    <w:rsid w:val="00B71580"/>
    <w:rsid w:val="00B7195C"/>
    <w:rsid w:val="00B71C04"/>
    <w:rsid w:val="00B71E3B"/>
    <w:rsid w:val="00B72061"/>
    <w:rsid w:val="00B72193"/>
    <w:rsid w:val="00B7292A"/>
    <w:rsid w:val="00B74985"/>
    <w:rsid w:val="00B76090"/>
    <w:rsid w:val="00B760B8"/>
    <w:rsid w:val="00B762E3"/>
    <w:rsid w:val="00B765C5"/>
    <w:rsid w:val="00B77F66"/>
    <w:rsid w:val="00B8111A"/>
    <w:rsid w:val="00B81286"/>
    <w:rsid w:val="00B81783"/>
    <w:rsid w:val="00B838C1"/>
    <w:rsid w:val="00B83941"/>
    <w:rsid w:val="00B84B9A"/>
    <w:rsid w:val="00B84D2E"/>
    <w:rsid w:val="00B85607"/>
    <w:rsid w:val="00B865D5"/>
    <w:rsid w:val="00B90E86"/>
    <w:rsid w:val="00B9141D"/>
    <w:rsid w:val="00B91BF7"/>
    <w:rsid w:val="00B9211B"/>
    <w:rsid w:val="00B9391B"/>
    <w:rsid w:val="00B940DE"/>
    <w:rsid w:val="00B945DC"/>
    <w:rsid w:val="00B94841"/>
    <w:rsid w:val="00B96230"/>
    <w:rsid w:val="00B969BC"/>
    <w:rsid w:val="00B9706C"/>
    <w:rsid w:val="00B97690"/>
    <w:rsid w:val="00B97C75"/>
    <w:rsid w:val="00BA04A2"/>
    <w:rsid w:val="00BA0F08"/>
    <w:rsid w:val="00BA1598"/>
    <w:rsid w:val="00BA26E1"/>
    <w:rsid w:val="00BA2EC2"/>
    <w:rsid w:val="00BA3000"/>
    <w:rsid w:val="00BA42CA"/>
    <w:rsid w:val="00BA4971"/>
    <w:rsid w:val="00BA5C9A"/>
    <w:rsid w:val="00BB073C"/>
    <w:rsid w:val="00BB0ED8"/>
    <w:rsid w:val="00BB275D"/>
    <w:rsid w:val="00BB34E0"/>
    <w:rsid w:val="00BB38D7"/>
    <w:rsid w:val="00BB436D"/>
    <w:rsid w:val="00BB4D9C"/>
    <w:rsid w:val="00BB6702"/>
    <w:rsid w:val="00BB7A5A"/>
    <w:rsid w:val="00BC1F5C"/>
    <w:rsid w:val="00BC21EE"/>
    <w:rsid w:val="00BC2596"/>
    <w:rsid w:val="00BC29F4"/>
    <w:rsid w:val="00BC2F16"/>
    <w:rsid w:val="00BC304C"/>
    <w:rsid w:val="00BC4C73"/>
    <w:rsid w:val="00BC57A3"/>
    <w:rsid w:val="00BC57AC"/>
    <w:rsid w:val="00BC59DC"/>
    <w:rsid w:val="00BC65E0"/>
    <w:rsid w:val="00BC7512"/>
    <w:rsid w:val="00BC78B2"/>
    <w:rsid w:val="00BC793E"/>
    <w:rsid w:val="00BD066A"/>
    <w:rsid w:val="00BD10EA"/>
    <w:rsid w:val="00BD253A"/>
    <w:rsid w:val="00BD2745"/>
    <w:rsid w:val="00BD3268"/>
    <w:rsid w:val="00BD334A"/>
    <w:rsid w:val="00BD3E98"/>
    <w:rsid w:val="00BD40D7"/>
    <w:rsid w:val="00BD46FC"/>
    <w:rsid w:val="00BD5DA5"/>
    <w:rsid w:val="00BD7299"/>
    <w:rsid w:val="00BE07BE"/>
    <w:rsid w:val="00BE098F"/>
    <w:rsid w:val="00BE2664"/>
    <w:rsid w:val="00BE4036"/>
    <w:rsid w:val="00BE451C"/>
    <w:rsid w:val="00BE5797"/>
    <w:rsid w:val="00BE63E1"/>
    <w:rsid w:val="00BE791D"/>
    <w:rsid w:val="00BE79B4"/>
    <w:rsid w:val="00BF0AF9"/>
    <w:rsid w:val="00BF1D1F"/>
    <w:rsid w:val="00BF2318"/>
    <w:rsid w:val="00BF2322"/>
    <w:rsid w:val="00BF2D24"/>
    <w:rsid w:val="00BF30D3"/>
    <w:rsid w:val="00BF3202"/>
    <w:rsid w:val="00BF436B"/>
    <w:rsid w:val="00BF446F"/>
    <w:rsid w:val="00BF51DD"/>
    <w:rsid w:val="00BF6240"/>
    <w:rsid w:val="00BF6CDA"/>
    <w:rsid w:val="00BF72A2"/>
    <w:rsid w:val="00BF7D8E"/>
    <w:rsid w:val="00C00239"/>
    <w:rsid w:val="00C00584"/>
    <w:rsid w:val="00C00C3A"/>
    <w:rsid w:val="00C01525"/>
    <w:rsid w:val="00C01D6C"/>
    <w:rsid w:val="00C025FA"/>
    <w:rsid w:val="00C02CB9"/>
    <w:rsid w:val="00C02EFF"/>
    <w:rsid w:val="00C0388C"/>
    <w:rsid w:val="00C0551F"/>
    <w:rsid w:val="00C05C1F"/>
    <w:rsid w:val="00C05C62"/>
    <w:rsid w:val="00C100D9"/>
    <w:rsid w:val="00C10B1C"/>
    <w:rsid w:val="00C134AB"/>
    <w:rsid w:val="00C13D42"/>
    <w:rsid w:val="00C14C73"/>
    <w:rsid w:val="00C14CDD"/>
    <w:rsid w:val="00C15BD4"/>
    <w:rsid w:val="00C167BB"/>
    <w:rsid w:val="00C17293"/>
    <w:rsid w:val="00C219A9"/>
    <w:rsid w:val="00C22280"/>
    <w:rsid w:val="00C22CC0"/>
    <w:rsid w:val="00C23478"/>
    <w:rsid w:val="00C23540"/>
    <w:rsid w:val="00C23636"/>
    <w:rsid w:val="00C2489E"/>
    <w:rsid w:val="00C24DEA"/>
    <w:rsid w:val="00C2580D"/>
    <w:rsid w:val="00C26277"/>
    <w:rsid w:val="00C27E3A"/>
    <w:rsid w:val="00C3002F"/>
    <w:rsid w:val="00C307C2"/>
    <w:rsid w:val="00C30A85"/>
    <w:rsid w:val="00C3190E"/>
    <w:rsid w:val="00C31D44"/>
    <w:rsid w:val="00C3273E"/>
    <w:rsid w:val="00C32896"/>
    <w:rsid w:val="00C33743"/>
    <w:rsid w:val="00C3516C"/>
    <w:rsid w:val="00C352F9"/>
    <w:rsid w:val="00C35A8B"/>
    <w:rsid w:val="00C372AC"/>
    <w:rsid w:val="00C37B75"/>
    <w:rsid w:val="00C40F50"/>
    <w:rsid w:val="00C410CE"/>
    <w:rsid w:val="00C414DE"/>
    <w:rsid w:val="00C424D9"/>
    <w:rsid w:val="00C42525"/>
    <w:rsid w:val="00C4431B"/>
    <w:rsid w:val="00C4445A"/>
    <w:rsid w:val="00C45F85"/>
    <w:rsid w:val="00C4782D"/>
    <w:rsid w:val="00C4790A"/>
    <w:rsid w:val="00C47A6C"/>
    <w:rsid w:val="00C50A5F"/>
    <w:rsid w:val="00C50D23"/>
    <w:rsid w:val="00C51210"/>
    <w:rsid w:val="00C52010"/>
    <w:rsid w:val="00C52BB7"/>
    <w:rsid w:val="00C5340F"/>
    <w:rsid w:val="00C5351B"/>
    <w:rsid w:val="00C53AAA"/>
    <w:rsid w:val="00C53EF8"/>
    <w:rsid w:val="00C54036"/>
    <w:rsid w:val="00C54B01"/>
    <w:rsid w:val="00C54FA8"/>
    <w:rsid w:val="00C5526F"/>
    <w:rsid w:val="00C55572"/>
    <w:rsid w:val="00C55B26"/>
    <w:rsid w:val="00C55BE9"/>
    <w:rsid w:val="00C55D27"/>
    <w:rsid w:val="00C55E72"/>
    <w:rsid w:val="00C55F7B"/>
    <w:rsid w:val="00C56E1E"/>
    <w:rsid w:val="00C57670"/>
    <w:rsid w:val="00C5772D"/>
    <w:rsid w:val="00C578BD"/>
    <w:rsid w:val="00C57B3B"/>
    <w:rsid w:val="00C6047B"/>
    <w:rsid w:val="00C6051B"/>
    <w:rsid w:val="00C605C6"/>
    <w:rsid w:val="00C61065"/>
    <w:rsid w:val="00C6120F"/>
    <w:rsid w:val="00C62698"/>
    <w:rsid w:val="00C62A33"/>
    <w:rsid w:val="00C62F06"/>
    <w:rsid w:val="00C633C4"/>
    <w:rsid w:val="00C63584"/>
    <w:rsid w:val="00C6360F"/>
    <w:rsid w:val="00C63814"/>
    <w:rsid w:val="00C63CB2"/>
    <w:rsid w:val="00C64418"/>
    <w:rsid w:val="00C65E54"/>
    <w:rsid w:val="00C66690"/>
    <w:rsid w:val="00C67A30"/>
    <w:rsid w:val="00C71B2D"/>
    <w:rsid w:val="00C72A24"/>
    <w:rsid w:val="00C73AA4"/>
    <w:rsid w:val="00C74886"/>
    <w:rsid w:val="00C74A33"/>
    <w:rsid w:val="00C74E5A"/>
    <w:rsid w:val="00C752CF"/>
    <w:rsid w:val="00C75E12"/>
    <w:rsid w:val="00C76DA6"/>
    <w:rsid w:val="00C76F2B"/>
    <w:rsid w:val="00C76FEE"/>
    <w:rsid w:val="00C77807"/>
    <w:rsid w:val="00C7780D"/>
    <w:rsid w:val="00C77B38"/>
    <w:rsid w:val="00C800D4"/>
    <w:rsid w:val="00C82105"/>
    <w:rsid w:val="00C827BC"/>
    <w:rsid w:val="00C83190"/>
    <w:rsid w:val="00C865C9"/>
    <w:rsid w:val="00C86951"/>
    <w:rsid w:val="00C874EA"/>
    <w:rsid w:val="00C9038E"/>
    <w:rsid w:val="00C90AC6"/>
    <w:rsid w:val="00C9175D"/>
    <w:rsid w:val="00C91C37"/>
    <w:rsid w:val="00C923B3"/>
    <w:rsid w:val="00C92B25"/>
    <w:rsid w:val="00C930C6"/>
    <w:rsid w:val="00C930CE"/>
    <w:rsid w:val="00C93239"/>
    <w:rsid w:val="00C945DC"/>
    <w:rsid w:val="00C94BC8"/>
    <w:rsid w:val="00C94D22"/>
    <w:rsid w:val="00C960D2"/>
    <w:rsid w:val="00C972C5"/>
    <w:rsid w:val="00CA2279"/>
    <w:rsid w:val="00CA23CF"/>
    <w:rsid w:val="00CA26C0"/>
    <w:rsid w:val="00CA2854"/>
    <w:rsid w:val="00CA2D15"/>
    <w:rsid w:val="00CA2D61"/>
    <w:rsid w:val="00CA31E9"/>
    <w:rsid w:val="00CA3834"/>
    <w:rsid w:val="00CA3941"/>
    <w:rsid w:val="00CA422B"/>
    <w:rsid w:val="00CA4E0F"/>
    <w:rsid w:val="00CA570D"/>
    <w:rsid w:val="00CA69B8"/>
    <w:rsid w:val="00CA6A0E"/>
    <w:rsid w:val="00CA6EA5"/>
    <w:rsid w:val="00CB02A4"/>
    <w:rsid w:val="00CB0F52"/>
    <w:rsid w:val="00CB1978"/>
    <w:rsid w:val="00CB2314"/>
    <w:rsid w:val="00CB5BBD"/>
    <w:rsid w:val="00CB61DB"/>
    <w:rsid w:val="00CB62B5"/>
    <w:rsid w:val="00CB64A1"/>
    <w:rsid w:val="00CB6BC7"/>
    <w:rsid w:val="00CC0992"/>
    <w:rsid w:val="00CC1CB3"/>
    <w:rsid w:val="00CC23E6"/>
    <w:rsid w:val="00CC25A7"/>
    <w:rsid w:val="00CC2FD9"/>
    <w:rsid w:val="00CC398B"/>
    <w:rsid w:val="00CC4A56"/>
    <w:rsid w:val="00CC4CB1"/>
    <w:rsid w:val="00CC4E7F"/>
    <w:rsid w:val="00CC6900"/>
    <w:rsid w:val="00CC6E38"/>
    <w:rsid w:val="00CC6EAB"/>
    <w:rsid w:val="00CC722F"/>
    <w:rsid w:val="00CC7902"/>
    <w:rsid w:val="00CD116C"/>
    <w:rsid w:val="00CD36E4"/>
    <w:rsid w:val="00CD388F"/>
    <w:rsid w:val="00CD42A9"/>
    <w:rsid w:val="00CD442B"/>
    <w:rsid w:val="00CD4B44"/>
    <w:rsid w:val="00CD5C14"/>
    <w:rsid w:val="00CD7AAF"/>
    <w:rsid w:val="00CE028E"/>
    <w:rsid w:val="00CE04CE"/>
    <w:rsid w:val="00CE11B5"/>
    <w:rsid w:val="00CE159E"/>
    <w:rsid w:val="00CE2506"/>
    <w:rsid w:val="00CE334B"/>
    <w:rsid w:val="00CE4206"/>
    <w:rsid w:val="00CE4C6D"/>
    <w:rsid w:val="00CE5654"/>
    <w:rsid w:val="00CE6271"/>
    <w:rsid w:val="00CE6AB7"/>
    <w:rsid w:val="00CE7135"/>
    <w:rsid w:val="00CF05E6"/>
    <w:rsid w:val="00CF2AE6"/>
    <w:rsid w:val="00CF2CE4"/>
    <w:rsid w:val="00CF2E93"/>
    <w:rsid w:val="00CF3B41"/>
    <w:rsid w:val="00CF4773"/>
    <w:rsid w:val="00CF4C73"/>
    <w:rsid w:val="00CF4CAE"/>
    <w:rsid w:val="00CF57CB"/>
    <w:rsid w:val="00CF608B"/>
    <w:rsid w:val="00CF60E5"/>
    <w:rsid w:val="00CF6AE6"/>
    <w:rsid w:val="00CF76E9"/>
    <w:rsid w:val="00CF7969"/>
    <w:rsid w:val="00CF7B32"/>
    <w:rsid w:val="00CF7DE6"/>
    <w:rsid w:val="00D003C9"/>
    <w:rsid w:val="00D00858"/>
    <w:rsid w:val="00D01229"/>
    <w:rsid w:val="00D01637"/>
    <w:rsid w:val="00D02386"/>
    <w:rsid w:val="00D03356"/>
    <w:rsid w:val="00D033A4"/>
    <w:rsid w:val="00D036AC"/>
    <w:rsid w:val="00D036DB"/>
    <w:rsid w:val="00D0410D"/>
    <w:rsid w:val="00D04684"/>
    <w:rsid w:val="00D05341"/>
    <w:rsid w:val="00D05ED6"/>
    <w:rsid w:val="00D06607"/>
    <w:rsid w:val="00D10CF4"/>
    <w:rsid w:val="00D10E99"/>
    <w:rsid w:val="00D115D9"/>
    <w:rsid w:val="00D130AF"/>
    <w:rsid w:val="00D130C9"/>
    <w:rsid w:val="00D14743"/>
    <w:rsid w:val="00D1503C"/>
    <w:rsid w:val="00D166AC"/>
    <w:rsid w:val="00D166C6"/>
    <w:rsid w:val="00D17787"/>
    <w:rsid w:val="00D204E9"/>
    <w:rsid w:val="00D21763"/>
    <w:rsid w:val="00D21C1F"/>
    <w:rsid w:val="00D22099"/>
    <w:rsid w:val="00D229B3"/>
    <w:rsid w:val="00D23A94"/>
    <w:rsid w:val="00D259E0"/>
    <w:rsid w:val="00D25BE6"/>
    <w:rsid w:val="00D26C6D"/>
    <w:rsid w:val="00D275BB"/>
    <w:rsid w:val="00D2766A"/>
    <w:rsid w:val="00D2768A"/>
    <w:rsid w:val="00D3050E"/>
    <w:rsid w:val="00D30804"/>
    <w:rsid w:val="00D3132F"/>
    <w:rsid w:val="00D31BA5"/>
    <w:rsid w:val="00D32901"/>
    <w:rsid w:val="00D329A6"/>
    <w:rsid w:val="00D32AFA"/>
    <w:rsid w:val="00D333E3"/>
    <w:rsid w:val="00D333EB"/>
    <w:rsid w:val="00D33757"/>
    <w:rsid w:val="00D337E8"/>
    <w:rsid w:val="00D34BB0"/>
    <w:rsid w:val="00D34BBD"/>
    <w:rsid w:val="00D35979"/>
    <w:rsid w:val="00D36ECF"/>
    <w:rsid w:val="00D404F3"/>
    <w:rsid w:val="00D4124F"/>
    <w:rsid w:val="00D428AB"/>
    <w:rsid w:val="00D428DD"/>
    <w:rsid w:val="00D43076"/>
    <w:rsid w:val="00D4491C"/>
    <w:rsid w:val="00D461D8"/>
    <w:rsid w:val="00D46AA1"/>
    <w:rsid w:val="00D46AFE"/>
    <w:rsid w:val="00D47D80"/>
    <w:rsid w:val="00D50F87"/>
    <w:rsid w:val="00D51949"/>
    <w:rsid w:val="00D52647"/>
    <w:rsid w:val="00D52836"/>
    <w:rsid w:val="00D52F60"/>
    <w:rsid w:val="00D53260"/>
    <w:rsid w:val="00D5368B"/>
    <w:rsid w:val="00D53AFF"/>
    <w:rsid w:val="00D5528C"/>
    <w:rsid w:val="00D5635B"/>
    <w:rsid w:val="00D56900"/>
    <w:rsid w:val="00D56CB2"/>
    <w:rsid w:val="00D57A90"/>
    <w:rsid w:val="00D60008"/>
    <w:rsid w:val="00D60ABD"/>
    <w:rsid w:val="00D616D0"/>
    <w:rsid w:val="00D61BB4"/>
    <w:rsid w:val="00D61CCD"/>
    <w:rsid w:val="00D62B61"/>
    <w:rsid w:val="00D6425D"/>
    <w:rsid w:val="00D64C7C"/>
    <w:rsid w:val="00D651DD"/>
    <w:rsid w:val="00D65EEC"/>
    <w:rsid w:val="00D65FA4"/>
    <w:rsid w:val="00D66A19"/>
    <w:rsid w:val="00D67166"/>
    <w:rsid w:val="00D67B03"/>
    <w:rsid w:val="00D70001"/>
    <w:rsid w:val="00D709F1"/>
    <w:rsid w:val="00D72EEF"/>
    <w:rsid w:val="00D75645"/>
    <w:rsid w:val="00D76393"/>
    <w:rsid w:val="00D81EE0"/>
    <w:rsid w:val="00D822E4"/>
    <w:rsid w:val="00D833B5"/>
    <w:rsid w:val="00D83C86"/>
    <w:rsid w:val="00D84288"/>
    <w:rsid w:val="00D8531D"/>
    <w:rsid w:val="00D86E56"/>
    <w:rsid w:val="00D87E59"/>
    <w:rsid w:val="00D90416"/>
    <w:rsid w:val="00D907D2"/>
    <w:rsid w:val="00D92E8E"/>
    <w:rsid w:val="00D93BFD"/>
    <w:rsid w:val="00D93F43"/>
    <w:rsid w:val="00D9489B"/>
    <w:rsid w:val="00D96588"/>
    <w:rsid w:val="00DA0019"/>
    <w:rsid w:val="00DA02CB"/>
    <w:rsid w:val="00DA185A"/>
    <w:rsid w:val="00DA19C4"/>
    <w:rsid w:val="00DA2B43"/>
    <w:rsid w:val="00DA49F7"/>
    <w:rsid w:val="00DA5A90"/>
    <w:rsid w:val="00DA5D7C"/>
    <w:rsid w:val="00DA5F1F"/>
    <w:rsid w:val="00DA658B"/>
    <w:rsid w:val="00DA6EC8"/>
    <w:rsid w:val="00DA773E"/>
    <w:rsid w:val="00DB2155"/>
    <w:rsid w:val="00DB22F4"/>
    <w:rsid w:val="00DB2D34"/>
    <w:rsid w:val="00DB3466"/>
    <w:rsid w:val="00DB3650"/>
    <w:rsid w:val="00DB38F3"/>
    <w:rsid w:val="00DB51B5"/>
    <w:rsid w:val="00DB51F5"/>
    <w:rsid w:val="00DB71CD"/>
    <w:rsid w:val="00DB7268"/>
    <w:rsid w:val="00DB7353"/>
    <w:rsid w:val="00DB7D14"/>
    <w:rsid w:val="00DC020B"/>
    <w:rsid w:val="00DC05A1"/>
    <w:rsid w:val="00DC0F46"/>
    <w:rsid w:val="00DC108E"/>
    <w:rsid w:val="00DC134D"/>
    <w:rsid w:val="00DC1711"/>
    <w:rsid w:val="00DC26F0"/>
    <w:rsid w:val="00DC294A"/>
    <w:rsid w:val="00DC3676"/>
    <w:rsid w:val="00DC425F"/>
    <w:rsid w:val="00DC5C51"/>
    <w:rsid w:val="00DC6689"/>
    <w:rsid w:val="00DC6C18"/>
    <w:rsid w:val="00DC7219"/>
    <w:rsid w:val="00DC7898"/>
    <w:rsid w:val="00DD03AD"/>
    <w:rsid w:val="00DD3BEC"/>
    <w:rsid w:val="00DD42E3"/>
    <w:rsid w:val="00DD5FDC"/>
    <w:rsid w:val="00DE040C"/>
    <w:rsid w:val="00DE381A"/>
    <w:rsid w:val="00DE3CF5"/>
    <w:rsid w:val="00DE51EB"/>
    <w:rsid w:val="00DE5916"/>
    <w:rsid w:val="00DE66F5"/>
    <w:rsid w:val="00DE68E3"/>
    <w:rsid w:val="00DE7825"/>
    <w:rsid w:val="00DF0663"/>
    <w:rsid w:val="00DF0687"/>
    <w:rsid w:val="00DF08A2"/>
    <w:rsid w:val="00DF161C"/>
    <w:rsid w:val="00DF382A"/>
    <w:rsid w:val="00DF42DD"/>
    <w:rsid w:val="00DF51FF"/>
    <w:rsid w:val="00DF5912"/>
    <w:rsid w:val="00DF59AD"/>
    <w:rsid w:val="00DF6591"/>
    <w:rsid w:val="00DF6ABA"/>
    <w:rsid w:val="00DF7642"/>
    <w:rsid w:val="00DF7B96"/>
    <w:rsid w:val="00DF7D25"/>
    <w:rsid w:val="00E0239E"/>
    <w:rsid w:val="00E03C7D"/>
    <w:rsid w:val="00E042D9"/>
    <w:rsid w:val="00E05B67"/>
    <w:rsid w:val="00E11841"/>
    <w:rsid w:val="00E120EF"/>
    <w:rsid w:val="00E12DA7"/>
    <w:rsid w:val="00E1345D"/>
    <w:rsid w:val="00E14A33"/>
    <w:rsid w:val="00E15600"/>
    <w:rsid w:val="00E156FF"/>
    <w:rsid w:val="00E16398"/>
    <w:rsid w:val="00E17C51"/>
    <w:rsid w:val="00E17FFC"/>
    <w:rsid w:val="00E20E52"/>
    <w:rsid w:val="00E21053"/>
    <w:rsid w:val="00E2121B"/>
    <w:rsid w:val="00E21D6B"/>
    <w:rsid w:val="00E21EB9"/>
    <w:rsid w:val="00E229A0"/>
    <w:rsid w:val="00E22FAC"/>
    <w:rsid w:val="00E24733"/>
    <w:rsid w:val="00E268AA"/>
    <w:rsid w:val="00E26A17"/>
    <w:rsid w:val="00E27CDF"/>
    <w:rsid w:val="00E30131"/>
    <w:rsid w:val="00E30D7B"/>
    <w:rsid w:val="00E3126D"/>
    <w:rsid w:val="00E31974"/>
    <w:rsid w:val="00E31F4D"/>
    <w:rsid w:val="00E32786"/>
    <w:rsid w:val="00E33066"/>
    <w:rsid w:val="00E3343F"/>
    <w:rsid w:val="00E33892"/>
    <w:rsid w:val="00E33A8A"/>
    <w:rsid w:val="00E340FE"/>
    <w:rsid w:val="00E343B3"/>
    <w:rsid w:val="00E355D1"/>
    <w:rsid w:val="00E358F1"/>
    <w:rsid w:val="00E36434"/>
    <w:rsid w:val="00E36594"/>
    <w:rsid w:val="00E371FB"/>
    <w:rsid w:val="00E3747A"/>
    <w:rsid w:val="00E374DA"/>
    <w:rsid w:val="00E3767E"/>
    <w:rsid w:val="00E41E8A"/>
    <w:rsid w:val="00E44C16"/>
    <w:rsid w:val="00E45683"/>
    <w:rsid w:val="00E46F90"/>
    <w:rsid w:val="00E47546"/>
    <w:rsid w:val="00E47A29"/>
    <w:rsid w:val="00E47AEE"/>
    <w:rsid w:val="00E47E1E"/>
    <w:rsid w:val="00E510EF"/>
    <w:rsid w:val="00E518E4"/>
    <w:rsid w:val="00E526F6"/>
    <w:rsid w:val="00E53325"/>
    <w:rsid w:val="00E53B6B"/>
    <w:rsid w:val="00E54D7D"/>
    <w:rsid w:val="00E54E9C"/>
    <w:rsid w:val="00E562CF"/>
    <w:rsid w:val="00E57243"/>
    <w:rsid w:val="00E61C88"/>
    <w:rsid w:val="00E61ECE"/>
    <w:rsid w:val="00E61FEE"/>
    <w:rsid w:val="00E625C8"/>
    <w:rsid w:val="00E62C3D"/>
    <w:rsid w:val="00E63286"/>
    <w:rsid w:val="00E63338"/>
    <w:rsid w:val="00E63D4F"/>
    <w:rsid w:val="00E6463B"/>
    <w:rsid w:val="00E64AB2"/>
    <w:rsid w:val="00E65997"/>
    <w:rsid w:val="00E65A35"/>
    <w:rsid w:val="00E65E2B"/>
    <w:rsid w:val="00E66CA2"/>
    <w:rsid w:val="00E67A33"/>
    <w:rsid w:val="00E70322"/>
    <w:rsid w:val="00E704DD"/>
    <w:rsid w:val="00E706E3"/>
    <w:rsid w:val="00E70D9A"/>
    <w:rsid w:val="00E72524"/>
    <w:rsid w:val="00E73716"/>
    <w:rsid w:val="00E75B3D"/>
    <w:rsid w:val="00E76345"/>
    <w:rsid w:val="00E80A96"/>
    <w:rsid w:val="00E81F5D"/>
    <w:rsid w:val="00E841DF"/>
    <w:rsid w:val="00E86948"/>
    <w:rsid w:val="00E87EDE"/>
    <w:rsid w:val="00E90137"/>
    <w:rsid w:val="00E9136B"/>
    <w:rsid w:val="00E9137A"/>
    <w:rsid w:val="00E92721"/>
    <w:rsid w:val="00E9279C"/>
    <w:rsid w:val="00E92D34"/>
    <w:rsid w:val="00E93C03"/>
    <w:rsid w:val="00E95B8D"/>
    <w:rsid w:val="00E97BCB"/>
    <w:rsid w:val="00E97F46"/>
    <w:rsid w:val="00EA0F34"/>
    <w:rsid w:val="00EA334A"/>
    <w:rsid w:val="00EA4553"/>
    <w:rsid w:val="00EA472A"/>
    <w:rsid w:val="00EA4CA0"/>
    <w:rsid w:val="00EA4D49"/>
    <w:rsid w:val="00EA50E6"/>
    <w:rsid w:val="00EA5F10"/>
    <w:rsid w:val="00EB028C"/>
    <w:rsid w:val="00EB0C0A"/>
    <w:rsid w:val="00EB0E60"/>
    <w:rsid w:val="00EB1E37"/>
    <w:rsid w:val="00EB2687"/>
    <w:rsid w:val="00EB2F81"/>
    <w:rsid w:val="00EB307F"/>
    <w:rsid w:val="00EB3084"/>
    <w:rsid w:val="00EB3365"/>
    <w:rsid w:val="00EB428F"/>
    <w:rsid w:val="00EB56DA"/>
    <w:rsid w:val="00EB5887"/>
    <w:rsid w:val="00EB5FC0"/>
    <w:rsid w:val="00EB5FF0"/>
    <w:rsid w:val="00EB710C"/>
    <w:rsid w:val="00EB7320"/>
    <w:rsid w:val="00EB7DC9"/>
    <w:rsid w:val="00EC00F9"/>
    <w:rsid w:val="00EC14C2"/>
    <w:rsid w:val="00EC3247"/>
    <w:rsid w:val="00EC3E67"/>
    <w:rsid w:val="00EC578D"/>
    <w:rsid w:val="00EC5BA4"/>
    <w:rsid w:val="00EC65CD"/>
    <w:rsid w:val="00EC66C4"/>
    <w:rsid w:val="00EC6B11"/>
    <w:rsid w:val="00EC79B4"/>
    <w:rsid w:val="00EC7EBF"/>
    <w:rsid w:val="00ED0A64"/>
    <w:rsid w:val="00ED0C2B"/>
    <w:rsid w:val="00ED17F8"/>
    <w:rsid w:val="00ED237E"/>
    <w:rsid w:val="00ED25E9"/>
    <w:rsid w:val="00ED2D0B"/>
    <w:rsid w:val="00ED31A8"/>
    <w:rsid w:val="00ED3B77"/>
    <w:rsid w:val="00ED4267"/>
    <w:rsid w:val="00ED53DF"/>
    <w:rsid w:val="00ED5432"/>
    <w:rsid w:val="00ED5A91"/>
    <w:rsid w:val="00ED5C0A"/>
    <w:rsid w:val="00ED6425"/>
    <w:rsid w:val="00ED7366"/>
    <w:rsid w:val="00EE105D"/>
    <w:rsid w:val="00EE11EE"/>
    <w:rsid w:val="00EE2774"/>
    <w:rsid w:val="00EE2B76"/>
    <w:rsid w:val="00EE2BD5"/>
    <w:rsid w:val="00EE3D32"/>
    <w:rsid w:val="00EE4B48"/>
    <w:rsid w:val="00EE6017"/>
    <w:rsid w:val="00EE628C"/>
    <w:rsid w:val="00EE717C"/>
    <w:rsid w:val="00EE7429"/>
    <w:rsid w:val="00EE76DE"/>
    <w:rsid w:val="00EE7812"/>
    <w:rsid w:val="00EF10AC"/>
    <w:rsid w:val="00EF13A9"/>
    <w:rsid w:val="00EF1EB7"/>
    <w:rsid w:val="00EF2955"/>
    <w:rsid w:val="00EF34D3"/>
    <w:rsid w:val="00EF38F6"/>
    <w:rsid w:val="00EF3EAF"/>
    <w:rsid w:val="00EF5020"/>
    <w:rsid w:val="00EF6E95"/>
    <w:rsid w:val="00EF77CD"/>
    <w:rsid w:val="00F0114E"/>
    <w:rsid w:val="00F01AB4"/>
    <w:rsid w:val="00F034F2"/>
    <w:rsid w:val="00F040E5"/>
    <w:rsid w:val="00F0457E"/>
    <w:rsid w:val="00F0609D"/>
    <w:rsid w:val="00F07003"/>
    <w:rsid w:val="00F077B2"/>
    <w:rsid w:val="00F07C8B"/>
    <w:rsid w:val="00F07FC7"/>
    <w:rsid w:val="00F132F1"/>
    <w:rsid w:val="00F14B55"/>
    <w:rsid w:val="00F14EF1"/>
    <w:rsid w:val="00F15AF8"/>
    <w:rsid w:val="00F15E3F"/>
    <w:rsid w:val="00F16B64"/>
    <w:rsid w:val="00F174AA"/>
    <w:rsid w:val="00F20C4E"/>
    <w:rsid w:val="00F216B9"/>
    <w:rsid w:val="00F2405B"/>
    <w:rsid w:val="00F24586"/>
    <w:rsid w:val="00F2461F"/>
    <w:rsid w:val="00F26668"/>
    <w:rsid w:val="00F26A04"/>
    <w:rsid w:val="00F26B1C"/>
    <w:rsid w:val="00F27A7F"/>
    <w:rsid w:val="00F31BDF"/>
    <w:rsid w:val="00F31E7E"/>
    <w:rsid w:val="00F34D95"/>
    <w:rsid w:val="00F35253"/>
    <w:rsid w:val="00F353B6"/>
    <w:rsid w:val="00F365BD"/>
    <w:rsid w:val="00F36919"/>
    <w:rsid w:val="00F3729B"/>
    <w:rsid w:val="00F373C7"/>
    <w:rsid w:val="00F37784"/>
    <w:rsid w:val="00F378A7"/>
    <w:rsid w:val="00F409FC"/>
    <w:rsid w:val="00F40E25"/>
    <w:rsid w:val="00F4104C"/>
    <w:rsid w:val="00F418C3"/>
    <w:rsid w:val="00F42E1D"/>
    <w:rsid w:val="00F436B1"/>
    <w:rsid w:val="00F47127"/>
    <w:rsid w:val="00F47405"/>
    <w:rsid w:val="00F47FBC"/>
    <w:rsid w:val="00F50065"/>
    <w:rsid w:val="00F51709"/>
    <w:rsid w:val="00F52DB3"/>
    <w:rsid w:val="00F52DB4"/>
    <w:rsid w:val="00F5484D"/>
    <w:rsid w:val="00F55081"/>
    <w:rsid w:val="00F56674"/>
    <w:rsid w:val="00F56BA6"/>
    <w:rsid w:val="00F57338"/>
    <w:rsid w:val="00F602B0"/>
    <w:rsid w:val="00F60B85"/>
    <w:rsid w:val="00F60CB3"/>
    <w:rsid w:val="00F61285"/>
    <w:rsid w:val="00F625C1"/>
    <w:rsid w:val="00F6286B"/>
    <w:rsid w:val="00F62929"/>
    <w:rsid w:val="00F62960"/>
    <w:rsid w:val="00F62FD6"/>
    <w:rsid w:val="00F63E3D"/>
    <w:rsid w:val="00F6490E"/>
    <w:rsid w:val="00F66A3A"/>
    <w:rsid w:val="00F66DFE"/>
    <w:rsid w:val="00F67583"/>
    <w:rsid w:val="00F67845"/>
    <w:rsid w:val="00F67A13"/>
    <w:rsid w:val="00F71E7A"/>
    <w:rsid w:val="00F723EF"/>
    <w:rsid w:val="00F72B21"/>
    <w:rsid w:val="00F742D4"/>
    <w:rsid w:val="00F7576F"/>
    <w:rsid w:val="00F75D43"/>
    <w:rsid w:val="00F7651F"/>
    <w:rsid w:val="00F76AD4"/>
    <w:rsid w:val="00F770FF"/>
    <w:rsid w:val="00F77498"/>
    <w:rsid w:val="00F81959"/>
    <w:rsid w:val="00F82598"/>
    <w:rsid w:val="00F82DEF"/>
    <w:rsid w:val="00F83377"/>
    <w:rsid w:val="00F84291"/>
    <w:rsid w:val="00F849A2"/>
    <w:rsid w:val="00F84A7E"/>
    <w:rsid w:val="00F84AA7"/>
    <w:rsid w:val="00F84D64"/>
    <w:rsid w:val="00F855AF"/>
    <w:rsid w:val="00F85D51"/>
    <w:rsid w:val="00F85E8E"/>
    <w:rsid w:val="00F860BC"/>
    <w:rsid w:val="00F87E2A"/>
    <w:rsid w:val="00F90A35"/>
    <w:rsid w:val="00F90EF9"/>
    <w:rsid w:val="00F910A0"/>
    <w:rsid w:val="00F91E05"/>
    <w:rsid w:val="00F92FDC"/>
    <w:rsid w:val="00F930FE"/>
    <w:rsid w:val="00F934AD"/>
    <w:rsid w:val="00F93614"/>
    <w:rsid w:val="00F93F64"/>
    <w:rsid w:val="00F956F9"/>
    <w:rsid w:val="00F96164"/>
    <w:rsid w:val="00F961F6"/>
    <w:rsid w:val="00F971CB"/>
    <w:rsid w:val="00F97960"/>
    <w:rsid w:val="00F97D30"/>
    <w:rsid w:val="00FA0190"/>
    <w:rsid w:val="00FA03E5"/>
    <w:rsid w:val="00FA1BFC"/>
    <w:rsid w:val="00FA25A6"/>
    <w:rsid w:val="00FA35BB"/>
    <w:rsid w:val="00FA3C69"/>
    <w:rsid w:val="00FA55D2"/>
    <w:rsid w:val="00FA5A1A"/>
    <w:rsid w:val="00FA5B9F"/>
    <w:rsid w:val="00FA71EC"/>
    <w:rsid w:val="00FA7D57"/>
    <w:rsid w:val="00FB041B"/>
    <w:rsid w:val="00FB07D7"/>
    <w:rsid w:val="00FB1775"/>
    <w:rsid w:val="00FB3BAA"/>
    <w:rsid w:val="00FB4FE4"/>
    <w:rsid w:val="00FB57E0"/>
    <w:rsid w:val="00FB593F"/>
    <w:rsid w:val="00FB5C95"/>
    <w:rsid w:val="00FB607F"/>
    <w:rsid w:val="00FB62F4"/>
    <w:rsid w:val="00FB74C4"/>
    <w:rsid w:val="00FC069D"/>
    <w:rsid w:val="00FC133B"/>
    <w:rsid w:val="00FC187B"/>
    <w:rsid w:val="00FC2F08"/>
    <w:rsid w:val="00FC488D"/>
    <w:rsid w:val="00FC521B"/>
    <w:rsid w:val="00FC5269"/>
    <w:rsid w:val="00FC58E2"/>
    <w:rsid w:val="00FC6682"/>
    <w:rsid w:val="00FC6DE4"/>
    <w:rsid w:val="00FD03AE"/>
    <w:rsid w:val="00FD0FEB"/>
    <w:rsid w:val="00FD20C0"/>
    <w:rsid w:val="00FD2722"/>
    <w:rsid w:val="00FD43EB"/>
    <w:rsid w:val="00FD48F1"/>
    <w:rsid w:val="00FD4A4F"/>
    <w:rsid w:val="00FD4ABD"/>
    <w:rsid w:val="00FD4D43"/>
    <w:rsid w:val="00FD63D0"/>
    <w:rsid w:val="00FD6A7F"/>
    <w:rsid w:val="00FD7069"/>
    <w:rsid w:val="00FD755B"/>
    <w:rsid w:val="00FE0B32"/>
    <w:rsid w:val="00FE103B"/>
    <w:rsid w:val="00FE10A3"/>
    <w:rsid w:val="00FE16E6"/>
    <w:rsid w:val="00FE1D9C"/>
    <w:rsid w:val="00FE3119"/>
    <w:rsid w:val="00FE3E91"/>
    <w:rsid w:val="00FE4A55"/>
    <w:rsid w:val="00FE557F"/>
    <w:rsid w:val="00FE55DA"/>
    <w:rsid w:val="00FE678A"/>
    <w:rsid w:val="00FE6849"/>
    <w:rsid w:val="00FE7C8E"/>
    <w:rsid w:val="00FF056A"/>
    <w:rsid w:val="00FF153E"/>
    <w:rsid w:val="00FF2187"/>
    <w:rsid w:val="00FF2296"/>
    <w:rsid w:val="00FF285C"/>
    <w:rsid w:val="00FF318E"/>
    <w:rsid w:val="00FF3319"/>
    <w:rsid w:val="00FF3410"/>
    <w:rsid w:val="00FF41D7"/>
    <w:rsid w:val="00FF4C08"/>
    <w:rsid w:val="00FF4C46"/>
    <w:rsid w:val="00FF4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F4F67"/>
  <w15:docId w15:val="{4C435EAF-EF39-407D-8B6F-587131006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DFE"/>
    <w:rPr>
      <w:rFonts w:ascii="Arial" w:hAnsi="Arial"/>
      <w:sz w:val="18"/>
      <w:lang w:val="fr-CH"/>
    </w:rPr>
  </w:style>
  <w:style w:type="paragraph" w:styleId="Titre1">
    <w:name w:val="heading 1"/>
    <w:basedOn w:val="Normal"/>
    <w:next w:val="Para1"/>
    <w:link w:val="Titre1Car"/>
    <w:uiPriority w:val="9"/>
    <w:qFormat/>
    <w:pPr>
      <w:keepNext/>
      <w:numPr>
        <w:numId w:val="1"/>
      </w:numPr>
      <w:spacing w:before="120" w:after="60"/>
      <w:outlineLvl w:val="0"/>
    </w:pPr>
    <w:rPr>
      <w:b/>
      <w:caps/>
      <w:sz w:val="24"/>
    </w:rPr>
  </w:style>
  <w:style w:type="paragraph" w:styleId="Titre2">
    <w:name w:val="heading 2"/>
    <w:basedOn w:val="Normal"/>
    <w:next w:val="Para2"/>
    <w:link w:val="Titre2Car"/>
    <w:qFormat/>
    <w:rsid w:val="00C82105"/>
    <w:pPr>
      <w:keepNext/>
      <w:numPr>
        <w:ilvl w:val="1"/>
        <w:numId w:val="1"/>
      </w:numPr>
      <w:spacing w:before="40" w:after="40"/>
      <w:outlineLvl w:val="1"/>
    </w:pPr>
    <w:rPr>
      <w:b/>
      <w:caps/>
      <w:sz w:val="20"/>
    </w:rPr>
  </w:style>
  <w:style w:type="paragraph" w:styleId="Titre3">
    <w:name w:val="heading 3"/>
    <w:basedOn w:val="Normal"/>
    <w:next w:val="Para3"/>
    <w:link w:val="Titre3Car"/>
    <w:qFormat/>
    <w:pPr>
      <w:keepNext/>
      <w:numPr>
        <w:ilvl w:val="2"/>
        <w:numId w:val="1"/>
      </w:numPr>
      <w:spacing w:before="40" w:after="40"/>
      <w:outlineLvl w:val="2"/>
    </w:pPr>
    <w:rPr>
      <w:i/>
      <w:sz w:val="20"/>
    </w:rPr>
  </w:style>
  <w:style w:type="paragraph" w:styleId="Titre4">
    <w:name w:val="heading 4"/>
    <w:basedOn w:val="Normal"/>
    <w:next w:val="Normal"/>
    <w:qFormat/>
    <w:pPr>
      <w:keepNext/>
      <w:numPr>
        <w:ilvl w:val="3"/>
        <w:numId w:val="1"/>
      </w:numPr>
      <w:spacing w:before="240" w:after="60"/>
      <w:outlineLvl w:val="3"/>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1">
    <w:name w:val="Para 1"/>
    <w:basedOn w:val="Normal"/>
    <w:pPr>
      <w:ind w:left="567"/>
      <w:jc w:val="both"/>
    </w:pPr>
    <w:rPr>
      <w:sz w:val="20"/>
    </w:rPr>
  </w:style>
  <w:style w:type="paragraph" w:customStyle="1" w:styleId="Para2">
    <w:name w:val="Para 2"/>
    <w:basedOn w:val="Normal"/>
    <w:link w:val="Para2Char"/>
    <w:pPr>
      <w:ind w:left="1134"/>
      <w:jc w:val="both"/>
    </w:pPr>
    <w:rPr>
      <w:sz w:val="20"/>
    </w:rPr>
  </w:style>
  <w:style w:type="paragraph" w:customStyle="1" w:styleId="Para3">
    <w:name w:val="Para 3"/>
    <w:basedOn w:val="Normal"/>
    <w:link w:val="Para3Char"/>
    <w:qFormat/>
    <w:pPr>
      <w:ind w:left="1985"/>
    </w:pPr>
    <w:rPr>
      <w:sz w:val="20"/>
    </w:rPr>
  </w:style>
  <w:style w:type="paragraph" w:styleId="En-tte">
    <w:name w:val="header"/>
    <w:basedOn w:val="Normal"/>
    <w:pPr>
      <w:tabs>
        <w:tab w:val="center" w:pos="4153"/>
        <w:tab w:val="right" w:pos="8306"/>
      </w:tabs>
    </w:pPr>
    <w:rPr>
      <w:rFonts w:ascii="Times New Roman" w:hAnsi="Times New Roman"/>
      <w:sz w:val="20"/>
      <w:lang w:val="en-GB"/>
    </w:rPr>
  </w:style>
  <w:style w:type="character" w:styleId="Numrodepage">
    <w:name w:val="page number"/>
    <w:basedOn w:val="Policepardfaut"/>
  </w:style>
  <w:style w:type="paragraph" w:styleId="Retraitcorpsdetexte">
    <w:name w:val="Body Text Indent"/>
    <w:basedOn w:val="Normal"/>
    <w:pPr>
      <w:tabs>
        <w:tab w:val="left" w:pos="1985"/>
      </w:tabs>
      <w:ind w:left="567" w:hanging="567"/>
      <w:jc w:val="both"/>
    </w:pPr>
  </w:style>
  <w:style w:type="paragraph" w:styleId="Pieddepage">
    <w:name w:val="footer"/>
    <w:basedOn w:val="Normal"/>
    <w:pPr>
      <w:tabs>
        <w:tab w:val="center" w:pos="4153"/>
        <w:tab w:val="right" w:pos="8306"/>
      </w:tabs>
    </w:pPr>
  </w:style>
  <w:style w:type="paragraph" w:styleId="Corpsdetexte">
    <w:name w:val="Body Text"/>
    <w:basedOn w:val="Normal"/>
    <w:link w:val="CorpsdetexteCar"/>
    <w:pPr>
      <w:jc w:val="both"/>
    </w:pPr>
  </w:style>
  <w:style w:type="paragraph" w:styleId="TM1">
    <w:name w:val="toc 1"/>
    <w:basedOn w:val="Normal"/>
    <w:next w:val="Normal"/>
    <w:autoRedefine/>
    <w:uiPriority w:val="39"/>
    <w:qFormat/>
    <w:pPr>
      <w:spacing w:before="40"/>
      <w:ind w:left="567" w:hanging="567"/>
    </w:pPr>
    <w:rPr>
      <w:b/>
      <w:caps/>
      <w:sz w:val="20"/>
    </w:rPr>
  </w:style>
  <w:style w:type="paragraph" w:customStyle="1" w:styleId="Issuedto">
    <w:name w:val="Issued to"/>
    <w:basedOn w:val="Normal"/>
    <w:next w:val="Issuedto2"/>
    <w:pPr>
      <w:tabs>
        <w:tab w:val="right" w:pos="3232"/>
      </w:tabs>
      <w:spacing w:before="40" w:after="40"/>
    </w:pPr>
  </w:style>
  <w:style w:type="paragraph" w:customStyle="1" w:styleId="Issuedto2">
    <w:name w:val="Issued to 2"/>
    <w:basedOn w:val="Issuedto"/>
    <w:pPr>
      <w:spacing w:before="0"/>
    </w:pPr>
    <w:rPr>
      <w:sz w:val="16"/>
    </w:rPr>
  </w:style>
  <w:style w:type="paragraph" w:customStyle="1" w:styleId="TableofContents">
    <w:name w:val="Table of Contents"/>
    <w:basedOn w:val="Normal"/>
    <w:pPr>
      <w:tabs>
        <w:tab w:val="left" w:pos="3118"/>
        <w:tab w:val="left" w:pos="3685"/>
        <w:tab w:val="left" w:pos="10404"/>
      </w:tabs>
      <w:ind w:left="2551" w:hanging="453"/>
    </w:pPr>
    <w:rPr>
      <w:rFonts w:ascii="Helvetica" w:hAnsi="Helvetica"/>
      <w:sz w:val="20"/>
      <w:lang w:val="en-GB"/>
    </w:rPr>
  </w:style>
  <w:style w:type="paragraph" w:styleId="Titre">
    <w:name w:val="Title"/>
    <w:basedOn w:val="Normal"/>
    <w:next w:val="Normal"/>
    <w:qFormat/>
    <w:pPr>
      <w:spacing w:before="240" w:after="240"/>
      <w:jc w:val="center"/>
    </w:pPr>
    <w:rPr>
      <w:b/>
      <w:caps/>
      <w:sz w:val="32"/>
    </w:rPr>
  </w:style>
  <w:style w:type="paragraph" w:styleId="TM2">
    <w:name w:val="toc 2"/>
    <w:basedOn w:val="Normal"/>
    <w:next w:val="Normal"/>
    <w:autoRedefine/>
    <w:uiPriority w:val="39"/>
    <w:qFormat/>
    <w:rsid w:val="00D57A90"/>
    <w:pPr>
      <w:tabs>
        <w:tab w:val="left" w:pos="1134"/>
        <w:tab w:val="right" w:leader="dot" w:pos="10195"/>
      </w:tabs>
      <w:ind w:left="1134" w:hanging="567"/>
    </w:pPr>
    <w:rPr>
      <w:sz w:val="20"/>
    </w:rPr>
  </w:style>
  <w:style w:type="paragraph" w:styleId="TM3">
    <w:name w:val="toc 3"/>
    <w:basedOn w:val="Normal"/>
    <w:next w:val="Normal"/>
    <w:autoRedefine/>
    <w:uiPriority w:val="39"/>
    <w:qFormat/>
    <w:pPr>
      <w:ind w:left="1985" w:hanging="851"/>
    </w:pPr>
    <w:rPr>
      <w:i/>
    </w:rPr>
  </w:style>
  <w:style w:type="paragraph" w:styleId="TM4">
    <w:name w:val="toc 4"/>
    <w:basedOn w:val="Normal"/>
    <w:next w:val="Normal"/>
    <w:autoRedefine/>
    <w:semiHidden/>
    <w:pPr>
      <w:ind w:left="540"/>
    </w:pPr>
  </w:style>
  <w:style w:type="paragraph" w:styleId="TM5">
    <w:name w:val="toc 5"/>
    <w:basedOn w:val="Normal"/>
    <w:next w:val="Normal"/>
    <w:autoRedefine/>
    <w:semiHidden/>
    <w:pPr>
      <w:ind w:left="720"/>
    </w:pPr>
  </w:style>
  <w:style w:type="paragraph" w:styleId="TM6">
    <w:name w:val="toc 6"/>
    <w:basedOn w:val="Normal"/>
    <w:next w:val="Normal"/>
    <w:autoRedefine/>
    <w:semiHidden/>
    <w:pPr>
      <w:ind w:left="900"/>
    </w:pPr>
  </w:style>
  <w:style w:type="paragraph" w:styleId="TM7">
    <w:name w:val="toc 7"/>
    <w:basedOn w:val="Normal"/>
    <w:next w:val="Normal"/>
    <w:autoRedefine/>
    <w:semiHidden/>
    <w:pPr>
      <w:ind w:left="1080"/>
    </w:pPr>
  </w:style>
  <w:style w:type="paragraph" w:styleId="TM8">
    <w:name w:val="toc 8"/>
    <w:basedOn w:val="Normal"/>
    <w:next w:val="Normal"/>
    <w:autoRedefine/>
    <w:semiHidden/>
    <w:pPr>
      <w:ind w:left="1260"/>
    </w:pPr>
  </w:style>
  <w:style w:type="paragraph" w:styleId="TM9">
    <w:name w:val="toc 9"/>
    <w:basedOn w:val="Normal"/>
    <w:next w:val="Normal"/>
    <w:autoRedefine/>
    <w:semiHidden/>
    <w:pPr>
      <w:ind w:left="1440"/>
    </w:pPr>
  </w:style>
  <w:style w:type="paragraph" w:customStyle="1" w:styleId="Paragraphe1">
    <w:name w:val="Paragraphe 1"/>
    <w:basedOn w:val="Normal"/>
    <w:pPr>
      <w:ind w:left="567"/>
      <w:jc w:val="both"/>
    </w:pPr>
    <w:rPr>
      <w:rFonts w:ascii="Helvetica" w:hAnsi="Helvetica"/>
      <w:sz w:val="20"/>
    </w:rPr>
  </w:style>
  <w:style w:type="paragraph" w:customStyle="1" w:styleId="Paragraphe2">
    <w:name w:val="Paragraphe 2"/>
    <w:basedOn w:val="Normal"/>
    <w:pPr>
      <w:ind w:left="1247"/>
      <w:jc w:val="both"/>
    </w:pPr>
    <w:rPr>
      <w:rFonts w:ascii="Helvetica" w:hAnsi="Helvetica"/>
      <w:sz w:val="20"/>
    </w:rPr>
  </w:style>
  <w:style w:type="paragraph" w:customStyle="1" w:styleId="Paragraphe3">
    <w:name w:val="Paragraphe 3"/>
    <w:basedOn w:val="Normal"/>
    <w:pPr>
      <w:ind w:left="2098"/>
      <w:jc w:val="both"/>
    </w:pPr>
    <w:rPr>
      <w:rFonts w:ascii="Helvetica" w:hAnsi="Helvetica"/>
      <w:sz w:val="20"/>
    </w:rPr>
  </w:style>
  <w:style w:type="table" w:styleId="Grilledutableau">
    <w:name w:val="Table Grid"/>
    <w:basedOn w:val="TableauNormal"/>
    <w:uiPriority w:val="39"/>
    <w:rsid w:val="00F373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042950"/>
    <w:rPr>
      <w:rFonts w:ascii="Tahoma" w:hAnsi="Tahoma" w:cs="Tahoma"/>
      <w:sz w:val="16"/>
      <w:szCs w:val="16"/>
    </w:rPr>
  </w:style>
  <w:style w:type="character" w:customStyle="1" w:styleId="TextedebullesCar">
    <w:name w:val="Texte de bulles Car"/>
    <w:link w:val="Textedebulles"/>
    <w:rsid w:val="00042950"/>
    <w:rPr>
      <w:rFonts w:ascii="Tahoma" w:hAnsi="Tahoma" w:cs="Tahoma"/>
      <w:sz w:val="16"/>
      <w:szCs w:val="16"/>
      <w:lang w:val="fr-FR"/>
    </w:rPr>
  </w:style>
  <w:style w:type="paragraph" w:styleId="Notedebasdepage">
    <w:name w:val="footnote text"/>
    <w:basedOn w:val="Normal"/>
    <w:link w:val="NotedebasdepageCar"/>
    <w:rsid w:val="00966528"/>
    <w:rPr>
      <w:sz w:val="20"/>
    </w:rPr>
  </w:style>
  <w:style w:type="character" w:customStyle="1" w:styleId="NotedebasdepageCar">
    <w:name w:val="Note de bas de page Car"/>
    <w:link w:val="Notedebasdepage"/>
    <w:rsid w:val="00966528"/>
    <w:rPr>
      <w:rFonts w:ascii="Arial" w:hAnsi="Arial"/>
      <w:lang w:val="fr-FR"/>
    </w:rPr>
  </w:style>
  <w:style w:type="character" w:styleId="Appelnotedebasdep">
    <w:name w:val="footnote reference"/>
    <w:rsid w:val="00966528"/>
    <w:rPr>
      <w:vertAlign w:val="superscript"/>
    </w:rPr>
  </w:style>
  <w:style w:type="paragraph" w:styleId="Lgende">
    <w:name w:val="caption"/>
    <w:basedOn w:val="Normal"/>
    <w:next w:val="Normal"/>
    <w:link w:val="LgendeCar"/>
    <w:qFormat/>
    <w:rsid w:val="00D50F87"/>
    <w:pPr>
      <w:jc w:val="center"/>
    </w:pPr>
    <w:rPr>
      <w:b/>
      <w:bCs/>
      <w:sz w:val="20"/>
      <w:lang w:val="en-GB"/>
    </w:rPr>
  </w:style>
  <w:style w:type="character" w:customStyle="1" w:styleId="LgendeCar">
    <w:name w:val="Légende Car"/>
    <w:link w:val="Lgende"/>
    <w:rsid w:val="00D50F87"/>
    <w:rPr>
      <w:rFonts w:ascii="Arial" w:hAnsi="Arial"/>
      <w:b/>
      <w:bCs/>
      <w:lang w:val="en-GB"/>
    </w:rPr>
  </w:style>
  <w:style w:type="character" w:customStyle="1" w:styleId="Signal">
    <w:name w:val="Signal"/>
    <w:rsid w:val="001202FF"/>
    <w:rPr>
      <w:i/>
      <w:noProof/>
      <w:lang w:val="en-US"/>
    </w:rPr>
  </w:style>
  <w:style w:type="paragraph" w:customStyle="1" w:styleId="Default">
    <w:name w:val="Default"/>
    <w:rsid w:val="00060638"/>
    <w:pPr>
      <w:autoSpaceDE w:val="0"/>
      <w:autoSpaceDN w:val="0"/>
      <w:adjustRightInd w:val="0"/>
    </w:pPr>
    <w:rPr>
      <w:rFonts w:ascii="Bosch Office Sans" w:hAnsi="Bosch Office Sans" w:cs="Bosch Office Sans"/>
      <w:color w:val="000000"/>
      <w:sz w:val="24"/>
      <w:szCs w:val="24"/>
    </w:rPr>
  </w:style>
  <w:style w:type="paragraph" w:styleId="Notedefin">
    <w:name w:val="endnote text"/>
    <w:basedOn w:val="Normal"/>
    <w:link w:val="NotedefinCar"/>
    <w:rsid w:val="00E21053"/>
    <w:rPr>
      <w:sz w:val="20"/>
    </w:rPr>
  </w:style>
  <w:style w:type="character" w:customStyle="1" w:styleId="NotedefinCar">
    <w:name w:val="Note de fin Car"/>
    <w:link w:val="Notedefin"/>
    <w:rsid w:val="00E21053"/>
    <w:rPr>
      <w:rFonts w:ascii="Arial" w:hAnsi="Arial"/>
      <w:lang w:val="fr-FR"/>
    </w:rPr>
  </w:style>
  <w:style w:type="character" w:styleId="Appeldenotedefin">
    <w:name w:val="endnote reference"/>
    <w:rsid w:val="00E21053"/>
    <w:rPr>
      <w:vertAlign w:val="superscript"/>
    </w:rPr>
  </w:style>
  <w:style w:type="character" w:customStyle="1" w:styleId="Titre3Car">
    <w:name w:val="Titre 3 Car"/>
    <w:link w:val="Titre3"/>
    <w:rsid w:val="0053676A"/>
    <w:rPr>
      <w:rFonts w:ascii="Arial" w:hAnsi="Arial"/>
      <w:i/>
      <w:lang w:val="fr-CH"/>
    </w:rPr>
  </w:style>
  <w:style w:type="character" w:customStyle="1" w:styleId="CorpsdetexteCar">
    <w:name w:val="Corps de texte Car"/>
    <w:link w:val="Corpsdetexte"/>
    <w:rsid w:val="0053676A"/>
    <w:rPr>
      <w:rFonts w:ascii="Arial" w:hAnsi="Arial"/>
      <w:sz w:val="18"/>
      <w:lang w:val="fr-FR"/>
    </w:rPr>
  </w:style>
  <w:style w:type="character" w:customStyle="1" w:styleId="CharChar">
    <w:name w:val="Char Char"/>
    <w:locked/>
    <w:rsid w:val="0053676A"/>
    <w:rPr>
      <w:rFonts w:ascii="Arial" w:hAnsi="Arial" w:cs="Arial"/>
      <w:b/>
      <w:bCs/>
      <w:lang w:val="en-GB" w:eastAsia="en-US" w:bidi="ar-SA"/>
    </w:rPr>
  </w:style>
  <w:style w:type="character" w:styleId="Lienhypertexte">
    <w:name w:val="Hyperlink"/>
    <w:uiPriority w:val="99"/>
    <w:unhideWhenUsed/>
    <w:rsid w:val="002F7F66"/>
    <w:rPr>
      <w:color w:val="0000FF"/>
      <w:u w:val="single"/>
    </w:rPr>
  </w:style>
  <w:style w:type="paragraph" w:customStyle="1" w:styleId="OpenIssue">
    <w:name w:val="Open Issue"/>
    <w:basedOn w:val="Para3"/>
    <w:next w:val="Normal"/>
    <w:qFormat/>
    <w:rsid w:val="0053430E"/>
    <w:pPr>
      <w:numPr>
        <w:numId w:val="2"/>
      </w:numPr>
      <w:ind w:left="1361" w:hanging="1361"/>
    </w:pPr>
    <w:rPr>
      <w:b/>
      <w:color w:val="FF0000"/>
    </w:rPr>
  </w:style>
  <w:style w:type="paragraph" w:styleId="Tabledesillustrations">
    <w:name w:val="table of figures"/>
    <w:basedOn w:val="Normal"/>
    <w:next w:val="Normal"/>
    <w:uiPriority w:val="99"/>
    <w:rsid w:val="00FB593F"/>
  </w:style>
  <w:style w:type="paragraph" w:customStyle="1" w:styleId="ContentsHeading">
    <w:name w:val="Contents Heading"/>
    <w:basedOn w:val="Normal"/>
    <w:rsid w:val="0086641F"/>
    <w:pPr>
      <w:keepNext/>
      <w:suppressLineNumbers/>
      <w:suppressAutoHyphens/>
      <w:autoSpaceDN w:val="0"/>
      <w:spacing w:before="240" w:after="120"/>
      <w:jc w:val="both"/>
      <w:textAlignment w:val="baseline"/>
    </w:pPr>
    <w:rPr>
      <w:rFonts w:eastAsia="Tahoma" w:cs="Tahoma"/>
      <w:b/>
      <w:color w:val="190A73"/>
      <w:kern w:val="3"/>
      <w:sz w:val="32"/>
      <w:szCs w:val="24"/>
      <w:lang w:val="en-GB" w:bidi="en-US"/>
    </w:rPr>
  </w:style>
  <w:style w:type="paragraph" w:styleId="En-ttedetabledesmatires">
    <w:name w:val="TOC Heading"/>
    <w:basedOn w:val="Titre1"/>
    <w:next w:val="Normal"/>
    <w:uiPriority w:val="39"/>
    <w:unhideWhenUsed/>
    <w:qFormat/>
    <w:rsid w:val="00164797"/>
    <w:pPr>
      <w:keepLines/>
      <w:numPr>
        <w:numId w:val="0"/>
      </w:numPr>
      <w:spacing w:before="480" w:after="0" w:line="276" w:lineRule="auto"/>
      <w:outlineLvl w:val="9"/>
    </w:pPr>
    <w:rPr>
      <w:rFonts w:ascii="Cambria" w:eastAsia="MS Gothic" w:hAnsi="Cambria"/>
      <w:bCs/>
      <w:caps w:val="0"/>
      <w:color w:val="365F91"/>
      <w:sz w:val="28"/>
      <w:szCs w:val="28"/>
      <w:lang w:eastAsia="ja-JP"/>
    </w:rPr>
  </w:style>
  <w:style w:type="paragraph" w:styleId="Rvision">
    <w:name w:val="Revision"/>
    <w:hidden/>
    <w:uiPriority w:val="99"/>
    <w:semiHidden/>
    <w:rsid w:val="00C47A6C"/>
    <w:rPr>
      <w:rFonts w:ascii="Arial" w:hAnsi="Arial"/>
      <w:sz w:val="18"/>
      <w:lang w:val="fr-FR"/>
    </w:rPr>
  </w:style>
  <w:style w:type="paragraph" w:customStyle="1" w:styleId="western">
    <w:name w:val="western"/>
    <w:basedOn w:val="Normal"/>
    <w:rsid w:val="00A61350"/>
    <w:pPr>
      <w:spacing w:before="100" w:beforeAutospacing="1" w:after="119"/>
    </w:pPr>
    <w:rPr>
      <w:rFonts w:ascii="Times New Roman" w:hAnsi="Times New Roman"/>
      <w:sz w:val="24"/>
      <w:szCs w:val="24"/>
      <w:lang w:eastAsia="fr-CH"/>
    </w:rPr>
  </w:style>
  <w:style w:type="paragraph" w:customStyle="1" w:styleId="western1">
    <w:name w:val="western1"/>
    <w:basedOn w:val="Normal"/>
    <w:rsid w:val="00A61350"/>
    <w:pPr>
      <w:spacing w:before="62" w:after="62"/>
    </w:pPr>
    <w:rPr>
      <w:rFonts w:ascii="Times New Roman" w:hAnsi="Times New Roman"/>
      <w:sz w:val="24"/>
      <w:szCs w:val="24"/>
      <w:lang w:eastAsia="fr-CH"/>
    </w:rPr>
  </w:style>
  <w:style w:type="paragraph" w:customStyle="1" w:styleId="western2">
    <w:name w:val="western2"/>
    <w:basedOn w:val="Normal"/>
    <w:rsid w:val="00A61350"/>
    <w:pPr>
      <w:spacing w:before="62" w:after="62"/>
    </w:pPr>
    <w:rPr>
      <w:rFonts w:ascii="Times New Roman" w:hAnsi="Times New Roman"/>
      <w:sz w:val="24"/>
      <w:szCs w:val="24"/>
      <w:lang w:eastAsia="fr-CH"/>
    </w:rPr>
  </w:style>
  <w:style w:type="character" w:styleId="lev">
    <w:name w:val="Strong"/>
    <w:qFormat/>
    <w:rsid w:val="00EB7DC9"/>
    <w:rPr>
      <w:b/>
      <w:bCs/>
    </w:rPr>
  </w:style>
  <w:style w:type="paragraph" w:styleId="Paragraphedeliste">
    <w:name w:val="List Paragraph"/>
    <w:basedOn w:val="Normal"/>
    <w:uiPriority w:val="34"/>
    <w:qFormat/>
    <w:rsid w:val="000254C2"/>
    <w:pPr>
      <w:ind w:left="708"/>
    </w:pPr>
  </w:style>
  <w:style w:type="paragraph" w:customStyle="1" w:styleId="Figure">
    <w:name w:val="Figure"/>
    <w:basedOn w:val="Normal"/>
    <w:link w:val="FigureChar"/>
    <w:qFormat/>
    <w:rsid w:val="00200809"/>
    <w:pPr>
      <w:jc w:val="center"/>
    </w:pPr>
    <w:rPr>
      <w:noProof/>
    </w:rPr>
  </w:style>
  <w:style w:type="character" w:customStyle="1" w:styleId="Para2Char">
    <w:name w:val="Para 2 Char"/>
    <w:link w:val="Para2"/>
    <w:rsid w:val="00AD6000"/>
    <w:rPr>
      <w:rFonts w:ascii="Arial" w:hAnsi="Arial"/>
      <w:lang w:val="fr-FR"/>
    </w:rPr>
  </w:style>
  <w:style w:type="character" w:customStyle="1" w:styleId="FigureChar">
    <w:name w:val="Figure Char"/>
    <w:link w:val="Figure"/>
    <w:rsid w:val="00200809"/>
    <w:rPr>
      <w:rFonts w:ascii="Arial" w:hAnsi="Arial"/>
      <w:noProof/>
      <w:sz w:val="18"/>
    </w:rPr>
  </w:style>
  <w:style w:type="paragraph" w:customStyle="1" w:styleId="figuredouble">
    <w:name w:val="figure_double"/>
    <w:basedOn w:val="Normal"/>
    <w:link w:val="figuredoubleChar"/>
    <w:qFormat/>
    <w:rsid w:val="00C73AA4"/>
    <w:pPr>
      <w:tabs>
        <w:tab w:val="left" w:pos="5103"/>
      </w:tabs>
    </w:pPr>
    <w:rPr>
      <w:noProof/>
      <w:lang w:eastAsia="fr-CH"/>
    </w:rPr>
  </w:style>
  <w:style w:type="character" w:customStyle="1" w:styleId="Para3Char">
    <w:name w:val="Para 3 Char"/>
    <w:link w:val="Para3"/>
    <w:rsid w:val="00C24DEA"/>
    <w:rPr>
      <w:rFonts w:ascii="Arial" w:hAnsi="Arial"/>
      <w:lang w:val="fr-FR"/>
    </w:rPr>
  </w:style>
  <w:style w:type="character" w:customStyle="1" w:styleId="figuredoubleChar">
    <w:name w:val="figure_double Char"/>
    <w:link w:val="figuredouble"/>
    <w:rsid w:val="00C73AA4"/>
    <w:rPr>
      <w:rFonts w:ascii="Arial" w:hAnsi="Arial"/>
      <w:noProof/>
      <w:sz w:val="18"/>
    </w:rPr>
  </w:style>
  <w:style w:type="character" w:customStyle="1" w:styleId="Titre2Car">
    <w:name w:val="Titre 2 Car"/>
    <w:basedOn w:val="Policepardfaut"/>
    <w:link w:val="Titre2"/>
    <w:rsid w:val="007E6E28"/>
    <w:rPr>
      <w:rFonts w:ascii="Arial" w:hAnsi="Arial"/>
      <w:b/>
      <w:caps/>
      <w:lang w:val="fr-CH"/>
    </w:rPr>
  </w:style>
  <w:style w:type="character" w:styleId="Lienhypertextesuivivisit">
    <w:name w:val="FollowedHyperlink"/>
    <w:basedOn w:val="Policepardfaut"/>
    <w:rsid w:val="00424926"/>
    <w:rPr>
      <w:color w:val="954F72" w:themeColor="followedHyperlink"/>
      <w:u w:val="single"/>
    </w:rPr>
  </w:style>
  <w:style w:type="character" w:styleId="Textedelespacerserv">
    <w:name w:val="Placeholder Text"/>
    <w:basedOn w:val="Policepardfaut"/>
    <w:uiPriority w:val="99"/>
    <w:semiHidden/>
    <w:rsid w:val="00703C10"/>
    <w:rPr>
      <w:color w:val="808080"/>
    </w:rPr>
  </w:style>
  <w:style w:type="paragraph" w:customStyle="1" w:styleId="rtejustify">
    <w:name w:val="rtejustify"/>
    <w:basedOn w:val="Normal"/>
    <w:rsid w:val="000855E9"/>
    <w:pPr>
      <w:spacing w:before="312" w:after="312" w:line="312" w:lineRule="atLeast"/>
      <w:jc w:val="both"/>
    </w:pPr>
    <w:rPr>
      <w:rFonts w:ascii="Times New Roman" w:hAnsi="Times New Roman"/>
      <w:sz w:val="24"/>
      <w:szCs w:val="24"/>
      <w:lang w:eastAsia="fr-CH"/>
    </w:rPr>
  </w:style>
  <w:style w:type="character" w:styleId="Mentionnonrsolue">
    <w:name w:val="Unresolved Mention"/>
    <w:basedOn w:val="Policepardfaut"/>
    <w:uiPriority w:val="99"/>
    <w:semiHidden/>
    <w:unhideWhenUsed/>
    <w:rsid w:val="001D7639"/>
    <w:rPr>
      <w:color w:val="605E5C"/>
      <w:shd w:val="clear" w:color="auto" w:fill="E1DFDD"/>
    </w:rPr>
  </w:style>
  <w:style w:type="paragraph" w:styleId="Sansinterligne">
    <w:name w:val="No Spacing"/>
    <w:uiPriority w:val="1"/>
    <w:qFormat/>
    <w:rsid w:val="00235FEA"/>
    <w:rPr>
      <w:rFonts w:ascii="Arial" w:hAnsi="Arial"/>
      <w:sz w:val="18"/>
      <w:lang w:val="fr-CH"/>
    </w:rPr>
  </w:style>
  <w:style w:type="paragraph" w:styleId="Citation">
    <w:name w:val="Quote"/>
    <w:basedOn w:val="Normal"/>
    <w:next w:val="Normal"/>
    <w:link w:val="CitationCar"/>
    <w:uiPriority w:val="29"/>
    <w:qFormat/>
    <w:rsid w:val="00BA497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A4971"/>
    <w:rPr>
      <w:rFonts w:ascii="Arial" w:hAnsi="Arial"/>
      <w:i/>
      <w:iCs/>
      <w:color w:val="404040" w:themeColor="text1" w:themeTint="BF"/>
      <w:sz w:val="18"/>
      <w:lang w:val="fr-CH"/>
    </w:rPr>
  </w:style>
  <w:style w:type="character" w:styleId="Marquedecommentaire">
    <w:name w:val="annotation reference"/>
    <w:basedOn w:val="Policepardfaut"/>
    <w:rsid w:val="005F41D6"/>
    <w:rPr>
      <w:sz w:val="16"/>
      <w:szCs w:val="16"/>
    </w:rPr>
  </w:style>
  <w:style w:type="paragraph" w:styleId="Commentaire">
    <w:name w:val="annotation text"/>
    <w:basedOn w:val="Normal"/>
    <w:link w:val="CommentaireCar"/>
    <w:rsid w:val="005F41D6"/>
    <w:rPr>
      <w:sz w:val="20"/>
    </w:rPr>
  </w:style>
  <w:style w:type="character" w:customStyle="1" w:styleId="CommentaireCar">
    <w:name w:val="Commentaire Car"/>
    <w:basedOn w:val="Policepardfaut"/>
    <w:link w:val="Commentaire"/>
    <w:rsid w:val="005F41D6"/>
    <w:rPr>
      <w:rFonts w:ascii="Arial" w:hAnsi="Arial"/>
      <w:lang w:val="fr-CH"/>
    </w:rPr>
  </w:style>
  <w:style w:type="paragraph" w:styleId="Objetducommentaire">
    <w:name w:val="annotation subject"/>
    <w:basedOn w:val="Commentaire"/>
    <w:next w:val="Commentaire"/>
    <w:link w:val="ObjetducommentaireCar"/>
    <w:rsid w:val="005F41D6"/>
    <w:rPr>
      <w:b/>
      <w:bCs/>
    </w:rPr>
  </w:style>
  <w:style w:type="character" w:customStyle="1" w:styleId="ObjetducommentaireCar">
    <w:name w:val="Objet du commentaire Car"/>
    <w:basedOn w:val="CommentaireCar"/>
    <w:link w:val="Objetducommentaire"/>
    <w:rsid w:val="005F41D6"/>
    <w:rPr>
      <w:rFonts w:ascii="Arial" w:hAnsi="Arial"/>
      <w:b/>
      <w:bCs/>
      <w:lang w:val="fr-CH"/>
    </w:rPr>
  </w:style>
  <w:style w:type="character" w:customStyle="1" w:styleId="Titre1Car">
    <w:name w:val="Titre 1 Car"/>
    <w:basedOn w:val="Policepardfaut"/>
    <w:link w:val="Titre1"/>
    <w:uiPriority w:val="9"/>
    <w:rsid w:val="006E3166"/>
    <w:rPr>
      <w:rFonts w:ascii="Arial" w:hAnsi="Arial"/>
      <w:b/>
      <w:caps/>
      <w:sz w:val="24"/>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743">
      <w:bodyDiv w:val="1"/>
      <w:marLeft w:val="0"/>
      <w:marRight w:val="0"/>
      <w:marTop w:val="0"/>
      <w:marBottom w:val="0"/>
      <w:divBdr>
        <w:top w:val="none" w:sz="0" w:space="0" w:color="auto"/>
        <w:left w:val="none" w:sz="0" w:space="0" w:color="auto"/>
        <w:bottom w:val="none" w:sz="0" w:space="0" w:color="auto"/>
        <w:right w:val="none" w:sz="0" w:space="0" w:color="auto"/>
      </w:divBdr>
    </w:div>
    <w:div w:id="3367355">
      <w:bodyDiv w:val="1"/>
      <w:marLeft w:val="0"/>
      <w:marRight w:val="0"/>
      <w:marTop w:val="0"/>
      <w:marBottom w:val="0"/>
      <w:divBdr>
        <w:top w:val="none" w:sz="0" w:space="0" w:color="auto"/>
        <w:left w:val="none" w:sz="0" w:space="0" w:color="auto"/>
        <w:bottom w:val="none" w:sz="0" w:space="0" w:color="auto"/>
        <w:right w:val="none" w:sz="0" w:space="0" w:color="auto"/>
      </w:divBdr>
    </w:div>
    <w:div w:id="5404205">
      <w:bodyDiv w:val="1"/>
      <w:marLeft w:val="0"/>
      <w:marRight w:val="0"/>
      <w:marTop w:val="0"/>
      <w:marBottom w:val="0"/>
      <w:divBdr>
        <w:top w:val="none" w:sz="0" w:space="0" w:color="auto"/>
        <w:left w:val="none" w:sz="0" w:space="0" w:color="auto"/>
        <w:bottom w:val="none" w:sz="0" w:space="0" w:color="auto"/>
        <w:right w:val="none" w:sz="0" w:space="0" w:color="auto"/>
      </w:divBdr>
    </w:div>
    <w:div w:id="7298462">
      <w:bodyDiv w:val="1"/>
      <w:marLeft w:val="0"/>
      <w:marRight w:val="0"/>
      <w:marTop w:val="0"/>
      <w:marBottom w:val="0"/>
      <w:divBdr>
        <w:top w:val="none" w:sz="0" w:space="0" w:color="auto"/>
        <w:left w:val="none" w:sz="0" w:space="0" w:color="auto"/>
        <w:bottom w:val="none" w:sz="0" w:space="0" w:color="auto"/>
        <w:right w:val="none" w:sz="0" w:space="0" w:color="auto"/>
      </w:divBdr>
    </w:div>
    <w:div w:id="52778919">
      <w:bodyDiv w:val="1"/>
      <w:marLeft w:val="0"/>
      <w:marRight w:val="0"/>
      <w:marTop w:val="0"/>
      <w:marBottom w:val="0"/>
      <w:divBdr>
        <w:top w:val="none" w:sz="0" w:space="0" w:color="auto"/>
        <w:left w:val="none" w:sz="0" w:space="0" w:color="auto"/>
        <w:bottom w:val="none" w:sz="0" w:space="0" w:color="auto"/>
        <w:right w:val="none" w:sz="0" w:space="0" w:color="auto"/>
      </w:divBdr>
    </w:div>
    <w:div w:id="62456252">
      <w:bodyDiv w:val="1"/>
      <w:marLeft w:val="0"/>
      <w:marRight w:val="0"/>
      <w:marTop w:val="0"/>
      <w:marBottom w:val="0"/>
      <w:divBdr>
        <w:top w:val="none" w:sz="0" w:space="0" w:color="auto"/>
        <w:left w:val="none" w:sz="0" w:space="0" w:color="auto"/>
        <w:bottom w:val="none" w:sz="0" w:space="0" w:color="auto"/>
        <w:right w:val="none" w:sz="0" w:space="0" w:color="auto"/>
      </w:divBdr>
    </w:div>
    <w:div w:id="63332892">
      <w:bodyDiv w:val="1"/>
      <w:marLeft w:val="0"/>
      <w:marRight w:val="0"/>
      <w:marTop w:val="0"/>
      <w:marBottom w:val="0"/>
      <w:divBdr>
        <w:top w:val="none" w:sz="0" w:space="0" w:color="auto"/>
        <w:left w:val="none" w:sz="0" w:space="0" w:color="auto"/>
        <w:bottom w:val="none" w:sz="0" w:space="0" w:color="auto"/>
        <w:right w:val="none" w:sz="0" w:space="0" w:color="auto"/>
      </w:divBdr>
    </w:div>
    <w:div w:id="81223165">
      <w:bodyDiv w:val="1"/>
      <w:marLeft w:val="0"/>
      <w:marRight w:val="0"/>
      <w:marTop w:val="0"/>
      <w:marBottom w:val="0"/>
      <w:divBdr>
        <w:top w:val="none" w:sz="0" w:space="0" w:color="auto"/>
        <w:left w:val="none" w:sz="0" w:space="0" w:color="auto"/>
        <w:bottom w:val="none" w:sz="0" w:space="0" w:color="auto"/>
        <w:right w:val="none" w:sz="0" w:space="0" w:color="auto"/>
      </w:divBdr>
    </w:div>
    <w:div w:id="135340182">
      <w:bodyDiv w:val="1"/>
      <w:marLeft w:val="0"/>
      <w:marRight w:val="0"/>
      <w:marTop w:val="0"/>
      <w:marBottom w:val="0"/>
      <w:divBdr>
        <w:top w:val="none" w:sz="0" w:space="0" w:color="auto"/>
        <w:left w:val="none" w:sz="0" w:space="0" w:color="auto"/>
        <w:bottom w:val="none" w:sz="0" w:space="0" w:color="auto"/>
        <w:right w:val="none" w:sz="0" w:space="0" w:color="auto"/>
      </w:divBdr>
    </w:div>
    <w:div w:id="175316456">
      <w:bodyDiv w:val="1"/>
      <w:marLeft w:val="0"/>
      <w:marRight w:val="0"/>
      <w:marTop w:val="0"/>
      <w:marBottom w:val="0"/>
      <w:divBdr>
        <w:top w:val="none" w:sz="0" w:space="0" w:color="auto"/>
        <w:left w:val="none" w:sz="0" w:space="0" w:color="auto"/>
        <w:bottom w:val="none" w:sz="0" w:space="0" w:color="auto"/>
        <w:right w:val="none" w:sz="0" w:space="0" w:color="auto"/>
      </w:divBdr>
    </w:div>
    <w:div w:id="186407971">
      <w:bodyDiv w:val="1"/>
      <w:marLeft w:val="0"/>
      <w:marRight w:val="0"/>
      <w:marTop w:val="0"/>
      <w:marBottom w:val="0"/>
      <w:divBdr>
        <w:top w:val="none" w:sz="0" w:space="0" w:color="auto"/>
        <w:left w:val="none" w:sz="0" w:space="0" w:color="auto"/>
        <w:bottom w:val="none" w:sz="0" w:space="0" w:color="auto"/>
        <w:right w:val="none" w:sz="0" w:space="0" w:color="auto"/>
      </w:divBdr>
    </w:div>
    <w:div w:id="191697222">
      <w:bodyDiv w:val="1"/>
      <w:marLeft w:val="0"/>
      <w:marRight w:val="0"/>
      <w:marTop w:val="0"/>
      <w:marBottom w:val="0"/>
      <w:divBdr>
        <w:top w:val="none" w:sz="0" w:space="0" w:color="auto"/>
        <w:left w:val="none" w:sz="0" w:space="0" w:color="auto"/>
        <w:bottom w:val="none" w:sz="0" w:space="0" w:color="auto"/>
        <w:right w:val="none" w:sz="0" w:space="0" w:color="auto"/>
      </w:divBdr>
    </w:div>
    <w:div w:id="220336085">
      <w:bodyDiv w:val="1"/>
      <w:marLeft w:val="0"/>
      <w:marRight w:val="0"/>
      <w:marTop w:val="0"/>
      <w:marBottom w:val="0"/>
      <w:divBdr>
        <w:top w:val="none" w:sz="0" w:space="0" w:color="auto"/>
        <w:left w:val="none" w:sz="0" w:space="0" w:color="auto"/>
        <w:bottom w:val="none" w:sz="0" w:space="0" w:color="auto"/>
        <w:right w:val="none" w:sz="0" w:space="0" w:color="auto"/>
      </w:divBdr>
    </w:div>
    <w:div w:id="245040504">
      <w:bodyDiv w:val="1"/>
      <w:marLeft w:val="0"/>
      <w:marRight w:val="0"/>
      <w:marTop w:val="0"/>
      <w:marBottom w:val="0"/>
      <w:divBdr>
        <w:top w:val="none" w:sz="0" w:space="0" w:color="auto"/>
        <w:left w:val="none" w:sz="0" w:space="0" w:color="auto"/>
        <w:bottom w:val="none" w:sz="0" w:space="0" w:color="auto"/>
        <w:right w:val="none" w:sz="0" w:space="0" w:color="auto"/>
      </w:divBdr>
    </w:div>
    <w:div w:id="287587441">
      <w:bodyDiv w:val="1"/>
      <w:marLeft w:val="0"/>
      <w:marRight w:val="0"/>
      <w:marTop w:val="0"/>
      <w:marBottom w:val="0"/>
      <w:divBdr>
        <w:top w:val="none" w:sz="0" w:space="0" w:color="auto"/>
        <w:left w:val="none" w:sz="0" w:space="0" w:color="auto"/>
        <w:bottom w:val="none" w:sz="0" w:space="0" w:color="auto"/>
        <w:right w:val="none" w:sz="0" w:space="0" w:color="auto"/>
      </w:divBdr>
    </w:div>
    <w:div w:id="319114664">
      <w:bodyDiv w:val="1"/>
      <w:marLeft w:val="0"/>
      <w:marRight w:val="0"/>
      <w:marTop w:val="0"/>
      <w:marBottom w:val="0"/>
      <w:divBdr>
        <w:top w:val="none" w:sz="0" w:space="0" w:color="auto"/>
        <w:left w:val="none" w:sz="0" w:space="0" w:color="auto"/>
        <w:bottom w:val="none" w:sz="0" w:space="0" w:color="auto"/>
        <w:right w:val="none" w:sz="0" w:space="0" w:color="auto"/>
      </w:divBdr>
    </w:div>
    <w:div w:id="323124975">
      <w:bodyDiv w:val="1"/>
      <w:marLeft w:val="0"/>
      <w:marRight w:val="0"/>
      <w:marTop w:val="0"/>
      <w:marBottom w:val="0"/>
      <w:divBdr>
        <w:top w:val="none" w:sz="0" w:space="0" w:color="auto"/>
        <w:left w:val="none" w:sz="0" w:space="0" w:color="auto"/>
        <w:bottom w:val="none" w:sz="0" w:space="0" w:color="auto"/>
        <w:right w:val="none" w:sz="0" w:space="0" w:color="auto"/>
      </w:divBdr>
    </w:div>
    <w:div w:id="333457489">
      <w:bodyDiv w:val="1"/>
      <w:marLeft w:val="0"/>
      <w:marRight w:val="0"/>
      <w:marTop w:val="0"/>
      <w:marBottom w:val="0"/>
      <w:divBdr>
        <w:top w:val="none" w:sz="0" w:space="0" w:color="auto"/>
        <w:left w:val="none" w:sz="0" w:space="0" w:color="auto"/>
        <w:bottom w:val="none" w:sz="0" w:space="0" w:color="auto"/>
        <w:right w:val="none" w:sz="0" w:space="0" w:color="auto"/>
      </w:divBdr>
    </w:div>
    <w:div w:id="335231175">
      <w:bodyDiv w:val="1"/>
      <w:marLeft w:val="0"/>
      <w:marRight w:val="0"/>
      <w:marTop w:val="0"/>
      <w:marBottom w:val="0"/>
      <w:divBdr>
        <w:top w:val="none" w:sz="0" w:space="0" w:color="auto"/>
        <w:left w:val="none" w:sz="0" w:space="0" w:color="auto"/>
        <w:bottom w:val="none" w:sz="0" w:space="0" w:color="auto"/>
        <w:right w:val="none" w:sz="0" w:space="0" w:color="auto"/>
      </w:divBdr>
    </w:div>
    <w:div w:id="340622868">
      <w:bodyDiv w:val="1"/>
      <w:marLeft w:val="0"/>
      <w:marRight w:val="0"/>
      <w:marTop w:val="0"/>
      <w:marBottom w:val="0"/>
      <w:divBdr>
        <w:top w:val="none" w:sz="0" w:space="0" w:color="auto"/>
        <w:left w:val="none" w:sz="0" w:space="0" w:color="auto"/>
        <w:bottom w:val="none" w:sz="0" w:space="0" w:color="auto"/>
        <w:right w:val="none" w:sz="0" w:space="0" w:color="auto"/>
      </w:divBdr>
    </w:div>
    <w:div w:id="361201640">
      <w:bodyDiv w:val="1"/>
      <w:marLeft w:val="0"/>
      <w:marRight w:val="0"/>
      <w:marTop w:val="0"/>
      <w:marBottom w:val="0"/>
      <w:divBdr>
        <w:top w:val="none" w:sz="0" w:space="0" w:color="auto"/>
        <w:left w:val="none" w:sz="0" w:space="0" w:color="auto"/>
        <w:bottom w:val="none" w:sz="0" w:space="0" w:color="auto"/>
        <w:right w:val="none" w:sz="0" w:space="0" w:color="auto"/>
      </w:divBdr>
    </w:div>
    <w:div w:id="405499891">
      <w:bodyDiv w:val="1"/>
      <w:marLeft w:val="0"/>
      <w:marRight w:val="0"/>
      <w:marTop w:val="0"/>
      <w:marBottom w:val="0"/>
      <w:divBdr>
        <w:top w:val="none" w:sz="0" w:space="0" w:color="auto"/>
        <w:left w:val="none" w:sz="0" w:space="0" w:color="auto"/>
        <w:bottom w:val="none" w:sz="0" w:space="0" w:color="auto"/>
        <w:right w:val="none" w:sz="0" w:space="0" w:color="auto"/>
      </w:divBdr>
    </w:div>
    <w:div w:id="408692931">
      <w:bodyDiv w:val="1"/>
      <w:marLeft w:val="0"/>
      <w:marRight w:val="0"/>
      <w:marTop w:val="0"/>
      <w:marBottom w:val="0"/>
      <w:divBdr>
        <w:top w:val="none" w:sz="0" w:space="0" w:color="auto"/>
        <w:left w:val="none" w:sz="0" w:space="0" w:color="auto"/>
        <w:bottom w:val="none" w:sz="0" w:space="0" w:color="auto"/>
        <w:right w:val="none" w:sz="0" w:space="0" w:color="auto"/>
      </w:divBdr>
    </w:div>
    <w:div w:id="414786872">
      <w:bodyDiv w:val="1"/>
      <w:marLeft w:val="0"/>
      <w:marRight w:val="0"/>
      <w:marTop w:val="0"/>
      <w:marBottom w:val="0"/>
      <w:divBdr>
        <w:top w:val="none" w:sz="0" w:space="0" w:color="auto"/>
        <w:left w:val="none" w:sz="0" w:space="0" w:color="auto"/>
        <w:bottom w:val="none" w:sz="0" w:space="0" w:color="auto"/>
        <w:right w:val="none" w:sz="0" w:space="0" w:color="auto"/>
      </w:divBdr>
    </w:div>
    <w:div w:id="431442409">
      <w:bodyDiv w:val="1"/>
      <w:marLeft w:val="0"/>
      <w:marRight w:val="0"/>
      <w:marTop w:val="0"/>
      <w:marBottom w:val="0"/>
      <w:divBdr>
        <w:top w:val="none" w:sz="0" w:space="0" w:color="auto"/>
        <w:left w:val="none" w:sz="0" w:space="0" w:color="auto"/>
        <w:bottom w:val="none" w:sz="0" w:space="0" w:color="auto"/>
        <w:right w:val="none" w:sz="0" w:space="0" w:color="auto"/>
      </w:divBdr>
    </w:div>
    <w:div w:id="435367961">
      <w:bodyDiv w:val="1"/>
      <w:marLeft w:val="0"/>
      <w:marRight w:val="0"/>
      <w:marTop w:val="0"/>
      <w:marBottom w:val="0"/>
      <w:divBdr>
        <w:top w:val="none" w:sz="0" w:space="0" w:color="auto"/>
        <w:left w:val="none" w:sz="0" w:space="0" w:color="auto"/>
        <w:bottom w:val="none" w:sz="0" w:space="0" w:color="auto"/>
        <w:right w:val="none" w:sz="0" w:space="0" w:color="auto"/>
      </w:divBdr>
    </w:div>
    <w:div w:id="443424242">
      <w:bodyDiv w:val="1"/>
      <w:marLeft w:val="0"/>
      <w:marRight w:val="0"/>
      <w:marTop w:val="0"/>
      <w:marBottom w:val="0"/>
      <w:divBdr>
        <w:top w:val="none" w:sz="0" w:space="0" w:color="auto"/>
        <w:left w:val="none" w:sz="0" w:space="0" w:color="auto"/>
        <w:bottom w:val="none" w:sz="0" w:space="0" w:color="auto"/>
        <w:right w:val="none" w:sz="0" w:space="0" w:color="auto"/>
      </w:divBdr>
    </w:div>
    <w:div w:id="448017231">
      <w:bodyDiv w:val="1"/>
      <w:marLeft w:val="0"/>
      <w:marRight w:val="0"/>
      <w:marTop w:val="0"/>
      <w:marBottom w:val="0"/>
      <w:divBdr>
        <w:top w:val="none" w:sz="0" w:space="0" w:color="auto"/>
        <w:left w:val="none" w:sz="0" w:space="0" w:color="auto"/>
        <w:bottom w:val="none" w:sz="0" w:space="0" w:color="auto"/>
        <w:right w:val="none" w:sz="0" w:space="0" w:color="auto"/>
      </w:divBdr>
    </w:div>
    <w:div w:id="480923993">
      <w:bodyDiv w:val="1"/>
      <w:marLeft w:val="0"/>
      <w:marRight w:val="0"/>
      <w:marTop w:val="0"/>
      <w:marBottom w:val="0"/>
      <w:divBdr>
        <w:top w:val="none" w:sz="0" w:space="0" w:color="auto"/>
        <w:left w:val="none" w:sz="0" w:space="0" w:color="auto"/>
        <w:bottom w:val="none" w:sz="0" w:space="0" w:color="auto"/>
        <w:right w:val="none" w:sz="0" w:space="0" w:color="auto"/>
      </w:divBdr>
    </w:div>
    <w:div w:id="490608137">
      <w:bodyDiv w:val="1"/>
      <w:marLeft w:val="0"/>
      <w:marRight w:val="0"/>
      <w:marTop w:val="0"/>
      <w:marBottom w:val="0"/>
      <w:divBdr>
        <w:top w:val="none" w:sz="0" w:space="0" w:color="auto"/>
        <w:left w:val="none" w:sz="0" w:space="0" w:color="auto"/>
        <w:bottom w:val="none" w:sz="0" w:space="0" w:color="auto"/>
        <w:right w:val="none" w:sz="0" w:space="0" w:color="auto"/>
      </w:divBdr>
    </w:div>
    <w:div w:id="503470670">
      <w:bodyDiv w:val="1"/>
      <w:marLeft w:val="0"/>
      <w:marRight w:val="0"/>
      <w:marTop w:val="0"/>
      <w:marBottom w:val="0"/>
      <w:divBdr>
        <w:top w:val="none" w:sz="0" w:space="0" w:color="auto"/>
        <w:left w:val="none" w:sz="0" w:space="0" w:color="auto"/>
        <w:bottom w:val="none" w:sz="0" w:space="0" w:color="auto"/>
        <w:right w:val="none" w:sz="0" w:space="0" w:color="auto"/>
      </w:divBdr>
    </w:div>
    <w:div w:id="516577069">
      <w:bodyDiv w:val="1"/>
      <w:marLeft w:val="0"/>
      <w:marRight w:val="0"/>
      <w:marTop w:val="0"/>
      <w:marBottom w:val="0"/>
      <w:divBdr>
        <w:top w:val="none" w:sz="0" w:space="0" w:color="auto"/>
        <w:left w:val="none" w:sz="0" w:space="0" w:color="auto"/>
        <w:bottom w:val="none" w:sz="0" w:space="0" w:color="auto"/>
        <w:right w:val="none" w:sz="0" w:space="0" w:color="auto"/>
      </w:divBdr>
    </w:div>
    <w:div w:id="524712169">
      <w:bodyDiv w:val="1"/>
      <w:marLeft w:val="0"/>
      <w:marRight w:val="0"/>
      <w:marTop w:val="0"/>
      <w:marBottom w:val="0"/>
      <w:divBdr>
        <w:top w:val="none" w:sz="0" w:space="0" w:color="auto"/>
        <w:left w:val="none" w:sz="0" w:space="0" w:color="auto"/>
        <w:bottom w:val="none" w:sz="0" w:space="0" w:color="auto"/>
        <w:right w:val="none" w:sz="0" w:space="0" w:color="auto"/>
      </w:divBdr>
    </w:div>
    <w:div w:id="544104700">
      <w:bodyDiv w:val="1"/>
      <w:marLeft w:val="0"/>
      <w:marRight w:val="0"/>
      <w:marTop w:val="0"/>
      <w:marBottom w:val="0"/>
      <w:divBdr>
        <w:top w:val="none" w:sz="0" w:space="0" w:color="auto"/>
        <w:left w:val="none" w:sz="0" w:space="0" w:color="auto"/>
        <w:bottom w:val="none" w:sz="0" w:space="0" w:color="auto"/>
        <w:right w:val="none" w:sz="0" w:space="0" w:color="auto"/>
      </w:divBdr>
    </w:div>
    <w:div w:id="555359609">
      <w:bodyDiv w:val="1"/>
      <w:marLeft w:val="0"/>
      <w:marRight w:val="0"/>
      <w:marTop w:val="0"/>
      <w:marBottom w:val="0"/>
      <w:divBdr>
        <w:top w:val="none" w:sz="0" w:space="0" w:color="auto"/>
        <w:left w:val="none" w:sz="0" w:space="0" w:color="auto"/>
        <w:bottom w:val="none" w:sz="0" w:space="0" w:color="auto"/>
        <w:right w:val="none" w:sz="0" w:space="0" w:color="auto"/>
      </w:divBdr>
      <w:divsChild>
        <w:div w:id="585067732">
          <w:marLeft w:val="0"/>
          <w:marRight w:val="0"/>
          <w:marTop w:val="0"/>
          <w:marBottom w:val="0"/>
          <w:divBdr>
            <w:top w:val="none" w:sz="0" w:space="0" w:color="auto"/>
            <w:left w:val="none" w:sz="0" w:space="0" w:color="auto"/>
            <w:bottom w:val="none" w:sz="0" w:space="0" w:color="auto"/>
            <w:right w:val="none" w:sz="0" w:space="0" w:color="auto"/>
          </w:divBdr>
          <w:divsChild>
            <w:div w:id="967668818">
              <w:marLeft w:val="0"/>
              <w:marRight w:val="0"/>
              <w:marTop w:val="0"/>
              <w:marBottom w:val="0"/>
              <w:divBdr>
                <w:top w:val="none" w:sz="0" w:space="0" w:color="auto"/>
                <w:left w:val="none" w:sz="0" w:space="0" w:color="auto"/>
                <w:bottom w:val="none" w:sz="0" w:space="0" w:color="auto"/>
                <w:right w:val="none" w:sz="0" w:space="0" w:color="auto"/>
              </w:divBdr>
              <w:divsChild>
                <w:div w:id="12388547">
                  <w:marLeft w:val="0"/>
                  <w:marRight w:val="0"/>
                  <w:marTop w:val="0"/>
                  <w:marBottom w:val="240"/>
                  <w:divBdr>
                    <w:top w:val="none" w:sz="0" w:space="0" w:color="auto"/>
                    <w:left w:val="none" w:sz="0" w:space="0" w:color="auto"/>
                    <w:bottom w:val="none" w:sz="0" w:space="0" w:color="auto"/>
                    <w:right w:val="none" w:sz="0" w:space="0" w:color="auto"/>
                  </w:divBdr>
                  <w:divsChild>
                    <w:div w:id="1696538126">
                      <w:marLeft w:val="0"/>
                      <w:marRight w:val="0"/>
                      <w:marTop w:val="0"/>
                      <w:marBottom w:val="0"/>
                      <w:divBdr>
                        <w:top w:val="none" w:sz="0" w:space="0" w:color="auto"/>
                        <w:left w:val="none" w:sz="0" w:space="0" w:color="auto"/>
                        <w:bottom w:val="none" w:sz="0" w:space="0" w:color="auto"/>
                        <w:right w:val="none" w:sz="0" w:space="0" w:color="auto"/>
                      </w:divBdr>
                      <w:divsChild>
                        <w:div w:id="388575151">
                          <w:marLeft w:val="0"/>
                          <w:marRight w:val="0"/>
                          <w:marTop w:val="0"/>
                          <w:marBottom w:val="0"/>
                          <w:divBdr>
                            <w:top w:val="none" w:sz="0" w:space="0" w:color="auto"/>
                            <w:left w:val="none" w:sz="0" w:space="0" w:color="auto"/>
                            <w:bottom w:val="none" w:sz="0" w:space="0" w:color="auto"/>
                            <w:right w:val="none" w:sz="0" w:space="0" w:color="auto"/>
                          </w:divBdr>
                          <w:divsChild>
                            <w:div w:id="481047122">
                              <w:marLeft w:val="0"/>
                              <w:marRight w:val="0"/>
                              <w:marTop w:val="0"/>
                              <w:marBottom w:val="0"/>
                              <w:divBdr>
                                <w:top w:val="none" w:sz="0" w:space="0" w:color="auto"/>
                                <w:left w:val="none" w:sz="0" w:space="0" w:color="auto"/>
                                <w:bottom w:val="none" w:sz="0" w:space="0" w:color="auto"/>
                                <w:right w:val="none" w:sz="0" w:space="0" w:color="auto"/>
                              </w:divBdr>
                              <w:divsChild>
                                <w:div w:id="1335916656">
                                  <w:marLeft w:val="0"/>
                                  <w:marRight w:val="0"/>
                                  <w:marTop w:val="0"/>
                                  <w:marBottom w:val="0"/>
                                  <w:divBdr>
                                    <w:top w:val="none" w:sz="0" w:space="0" w:color="auto"/>
                                    <w:left w:val="none" w:sz="0" w:space="0" w:color="auto"/>
                                    <w:bottom w:val="none" w:sz="0" w:space="0" w:color="auto"/>
                                    <w:right w:val="none" w:sz="0" w:space="0" w:color="auto"/>
                                  </w:divBdr>
                                  <w:divsChild>
                                    <w:div w:id="10181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782">
      <w:bodyDiv w:val="1"/>
      <w:marLeft w:val="0"/>
      <w:marRight w:val="0"/>
      <w:marTop w:val="0"/>
      <w:marBottom w:val="0"/>
      <w:divBdr>
        <w:top w:val="none" w:sz="0" w:space="0" w:color="auto"/>
        <w:left w:val="none" w:sz="0" w:space="0" w:color="auto"/>
        <w:bottom w:val="none" w:sz="0" w:space="0" w:color="auto"/>
        <w:right w:val="none" w:sz="0" w:space="0" w:color="auto"/>
      </w:divBdr>
    </w:div>
    <w:div w:id="571889969">
      <w:bodyDiv w:val="1"/>
      <w:marLeft w:val="0"/>
      <w:marRight w:val="0"/>
      <w:marTop w:val="0"/>
      <w:marBottom w:val="0"/>
      <w:divBdr>
        <w:top w:val="none" w:sz="0" w:space="0" w:color="auto"/>
        <w:left w:val="none" w:sz="0" w:space="0" w:color="auto"/>
        <w:bottom w:val="none" w:sz="0" w:space="0" w:color="auto"/>
        <w:right w:val="none" w:sz="0" w:space="0" w:color="auto"/>
      </w:divBdr>
    </w:div>
    <w:div w:id="581525245">
      <w:bodyDiv w:val="1"/>
      <w:marLeft w:val="0"/>
      <w:marRight w:val="0"/>
      <w:marTop w:val="0"/>
      <w:marBottom w:val="0"/>
      <w:divBdr>
        <w:top w:val="none" w:sz="0" w:space="0" w:color="auto"/>
        <w:left w:val="none" w:sz="0" w:space="0" w:color="auto"/>
        <w:bottom w:val="none" w:sz="0" w:space="0" w:color="auto"/>
        <w:right w:val="none" w:sz="0" w:space="0" w:color="auto"/>
      </w:divBdr>
    </w:div>
    <w:div w:id="593126419">
      <w:bodyDiv w:val="1"/>
      <w:marLeft w:val="0"/>
      <w:marRight w:val="0"/>
      <w:marTop w:val="0"/>
      <w:marBottom w:val="0"/>
      <w:divBdr>
        <w:top w:val="none" w:sz="0" w:space="0" w:color="auto"/>
        <w:left w:val="none" w:sz="0" w:space="0" w:color="auto"/>
        <w:bottom w:val="none" w:sz="0" w:space="0" w:color="auto"/>
        <w:right w:val="none" w:sz="0" w:space="0" w:color="auto"/>
      </w:divBdr>
    </w:div>
    <w:div w:id="611211281">
      <w:bodyDiv w:val="1"/>
      <w:marLeft w:val="0"/>
      <w:marRight w:val="0"/>
      <w:marTop w:val="0"/>
      <w:marBottom w:val="0"/>
      <w:divBdr>
        <w:top w:val="none" w:sz="0" w:space="0" w:color="auto"/>
        <w:left w:val="none" w:sz="0" w:space="0" w:color="auto"/>
        <w:bottom w:val="none" w:sz="0" w:space="0" w:color="auto"/>
        <w:right w:val="none" w:sz="0" w:space="0" w:color="auto"/>
      </w:divBdr>
    </w:div>
    <w:div w:id="620695008">
      <w:bodyDiv w:val="1"/>
      <w:marLeft w:val="0"/>
      <w:marRight w:val="0"/>
      <w:marTop w:val="0"/>
      <w:marBottom w:val="0"/>
      <w:divBdr>
        <w:top w:val="none" w:sz="0" w:space="0" w:color="auto"/>
        <w:left w:val="none" w:sz="0" w:space="0" w:color="auto"/>
        <w:bottom w:val="none" w:sz="0" w:space="0" w:color="auto"/>
        <w:right w:val="none" w:sz="0" w:space="0" w:color="auto"/>
      </w:divBdr>
    </w:div>
    <w:div w:id="622150543">
      <w:bodyDiv w:val="1"/>
      <w:marLeft w:val="0"/>
      <w:marRight w:val="0"/>
      <w:marTop w:val="0"/>
      <w:marBottom w:val="0"/>
      <w:divBdr>
        <w:top w:val="none" w:sz="0" w:space="0" w:color="auto"/>
        <w:left w:val="none" w:sz="0" w:space="0" w:color="auto"/>
        <w:bottom w:val="none" w:sz="0" w:space="0" w:color="auto"/>
        <w:right w:val="none" w:sz="0" w:space="0" w:color="auto"/>
      </w:divBdr>
    </w:div>
    <w:div w:id="633874742">
      <w:bodyDiv w:val="1"/>
      <w:marLeft w:val="0"/>
      <w:marRight w:val="0"/>
      <w:marTop w:val="0"/>
      <w:marBottom w:val="0"/>
      <w:divBdr>
        <w:top w:val="none" w:sz="0" w:space="0" w:color="auto"/>
        <w:left w:val="none" w:sz="0" w:space="0" w:color="auto"/>
        <w:bottom w:val="none" w:sz="0" w:space="0" w:color="auto"/>
        <w:right w:val="none" w:sz="0" w:space="0" w:color="auto"/>
      </w:divBdr>
    </w:div>
    <w:div w:id="635642890">
      <w:bodyDiv w:val="1"/>
      <w:marLeft w:val="0"/>
      <w:marRight w:val="0"/>
      <w:marTop w:val="0"/>
      <w:marBottom w:val="0"/>
      <w:divBdr>
        <w:top w:val="none" w:sz="0" w:space="0" w:color="auto"/>
        <w:left w:val="none" w:sz="0" w:space="0" w:color="auto"/>
        <w:bottom w:val="none" w:sz="0" w:space="0" w:color="auto"/>
        <w:right w:val="none" w:sz="0" w:space="0" w:color="auto"/>
      </w:divBdr>
    </w:div>
    <w:div w:id="646204647">
      <w:bodyDiv w:val="1"/>
      <w:marLeft w:val="0"/>
      <w:marRight w:val="0"/>
      <w:marTop w:val="0"/>
      <w:marBottom w:val="0"/>
      <w:divBdr>
        <w:top w:val="none" w:sz="0" w:space="0" w:color="auto"/>
        <w:left w:val="none" w:sz="0" w:space="0" w:color="auto"/>
        <w:bottom w:val="none" w:sz="0" w:space="0" w:color="auto"/>
        <w:right w:val="none" w:sz="0" w:space="0" w:color="auto"/>
      </w:divBdr>
    </w:div>
    <w:div w:id="650594799">
      <w:bodyDiv w:val="1"/>
      <w:marLeft w:val="0"/>
      <w:marRight w:val="0"/>
      <w:marTop w:val="0"/>
      <w:marBottom w:val="0"/>
      <w:divBdr>
        <w:top w:val="none" w:sz="0" w:space="0" w:color="auto"/>
        <w:left w:val="none" w:sz="0" w:space="0" w:color="auto"/>
        <w:bottom w:val="none" w:sz="0" w:space="0" w:color="auto"/>
        <w:right w:val="none" w:sz="0" w:space="0" w:color="auto"/>
      </w:divBdr>
    </w:div>
    <w:div w:id="656885717">
      <w:bodyDiv w:val="1"/>
      <w:marLeft w:val="0"/>
      <w:marRight w:val="0"/>
      <w:marTop w:val="0"/>
      <w:marBottom w:val="0"/>
      <w:divBdr>
        <w:top w:val="none" w:sz="0" w:space="0" w:color="auto"/>
        <w:left w:val="none" w:sz="0" w:space="0" w:color="auto"/>
        <w:bottom w:val="none" w:sz="0" w:space="0" w:color="auto"/>
        <w:right w:val="none" w:sz="0" w:space="0" w:color="auto"/>
      </w:divBdr>
    </w:div>
    <w:div w:id="661395608">
      <w:bodyDiv w:val="1"/>
      <w:marLeft w:val="0"/>
      <w:marRight w:val="0"/>
      <w:marTop w:val="0"/>
      <w:marBottom w:val="0"/>
      <w:divBdr>
        <w:top w:val="none" w:sz="0" w:space="0" w:color="auto"/>
        <w:left w:val="none" w:sz="0" w:space="0" w:color="auto"/>
        <w:bottom w:val="none" w:sz="0" w:space="0" w:color="auto"/>
        <w:right w:val="none" w:sz="0" w:space="0" w:color="auto"/>
      </w:divBdr>
    </w:div>
    <w:div w:id="710761828">
      <w:bodyDiv w:val="1"/>
      <w:marLeft w:val="0"/>
      <w:marRight w:val="0"/>
      <w:marTop w:val="0"/>
      <w:marBottom w:val="0"/>
      <w:divBdr>
        <w:top w:val="none" w:sz="0" w:space="0" w:color="auto"/>
        <w:left w:val="none" w:sz="0" w:space="0" w:color="auto"/>
        <w:bottom w:val="none" w:sz="0" w:space="0" w:color="auto"/>
        <w:right w:val="none" w:sz="0" w:space="0" w:color="auto"/>
      </w:divBdr>
    </w:div>
    <w:div w:id="745152612">
      <w:bodyDiv w:val="1"/>
      <w:marLeft w:val="0"/>
      <w:marRight w:val="0"/>
      <w:marTop w:val="0"/>
      <w:marBottom w:val="0"/>
      <w:divBdr>
        <w:top w:val="none" w:sz="0" w:space="0" w:color="auto"/>
        <w:left w:val="none" w:sz="0" w:space="0" w:color="auto"/>
        <w:bottom w:val="none" w:sz="0" w:space="0" w:color="auto"/>
        <w:right w:val="none" w:sz="0" w:space="0" w:color="auto"/>
      </w:divBdr>
    </w:div>
    <w:div w:id="754546573">
      <w:bodyDiv w:val="1"/>
      <w:marLeft w:val="0"/>
      <w:marRight w:val="0"/>
      <w:marTop w:val="0"/>
      <w:marBottom w:val="0"/>
      <w:divBdr>
        <w:top w:val="none" w:sz="0" w:space="0" w:color="auto"/>
        <w:left w:val="none" w:sz="0" w:space="0" w:color="auto"/>
        <w:bottom w:val="none" w:sz="0" w:space="0" w:color="auto"/>
        <w:right w:val="none" w:sz="0" w:space="0" w:color="auto"/>
      </w:divBdr>
    </w:div>
    <w:div w:id="776297359">
      <w:bodyDiv w:val="1"/>
      <w:marLeft w:val="0"/>
      <w:marRight w:val="0"/>
      <w:marTop w:val="0"/>
      <w:marBottom w:val="0"/>
      <w:divBdr>
        <w:top w:val="none" w:sz="0" w:space="0" w:color="auto"/>
        <w:left w:val="none" w:sz="0" w:space="0" w:color="auto"/>
        <w:bottom w:val="none" w:sz="0" w:space="0" w:color="auto"/>
        <w:right w:val="none" w:sz="0" w:space="0" w:color="auto"/>
      </w:divBdr>
    </w:div>
    <w:div w:id="776406470">
      <w:bodyDiv w:val="1"/>
      <w:marLeft w:val="0"/>
      <w:marRight w:val="0"/>
      <w:marTop w:val="0"/>
      <w:marBottom w:val="0"/>
      <w:divBdr>
        <w:top w:val="none" w:sz="0" w:space="0" w:color="auto"/>
        <w:left w:val="none" w:sz="0" w:space="0" w:color="auto"/>
        <w:bottom w:val="none" w:sz="0" w:space="0" w:color="auto"/>
        <w:right w:val="none" w:sz="0" w:space="0" w:color="auto"/>
      </w:divBdr>
    </w:div>
    <w:div w:id="785931355">
      <w:bodyDiv w:val="1"/>
      <w:marLeft w:val="0"/>
      <w:marRight w:val="0"/>
      <w:marTop w:val="0"/>
      <w:marBottom w:val="0"/>
      <w:divBdr>
        <w:top w:val="none" w:sz="0" w:space="0" w:color="auto"/>
        <w:left w:val="none" w:sz="0" w:space="0" w:color="auto"/>
        <w:bottom w:val="none" w:sz="0" w:space="0" w:color="auto"/>
        <w:right w:val="none" w:sz="0" w:space="0" w:color="auto"/>
      </w:divBdr>
    </w:div>
    <w:div w:id="792867092">
      <w:bodyDiv w:val="1"/>
      <w:marLeft w:val="0"/>
      <w:marRight w:val="0"/>
      <w:marTop w:val="0"/>
      <w:marBottom w:val="0"/>
      <w:divBdr>
        <w:top w:val="none" w:sz="0" w:space="0" w:color="auto"/>
        <w:left w:val="none" w:sz="0" w:space="0" w:color="auto"/>
        <w:bottom w:val="none" w:sz="0" w:space="0" w:color="auto"/>
        <w:right w:val="none" w:sz="0" w:space="0" w:color="auto"/>
      </w:divBdr>
    </w:div>
    <w:div w:id="819463198">
      <w:bodyDiv w:val="1"/>
      <w:marLeft w:val="0"/>
      <w:marRight w:val="0"/>
      <w:marTop w:val="0"/>
      <w:marBottom w:val="0"/>
      <w:divBdr>
        <w:top w:val="none" w:sz="0" w:space="0" w:color="auto"/>
        <w:left w:val="none" w:sz="0" w:space="0" w:color="auto"/>
        <w:bottom w:val="none" w:sz="0" w:space="0" w:color="auto"/>
        <w:right w:val="none" w:sz="0" w:space="0" w:color="auto"/>
      </w:divBdr>
    </w:div>
    <w:div w:id="831137944">
      <w:bodyDiv w:val="1"/>
      <w:marLeft w:val="0"/>
      <w:marRight w:val="0"/>
      <w:marTop w:val="0"/>
      <w:marBottom w:val="0"/>
      <w:divBdr>
        <w:top w:val="none" w:sz="0" w:space="0" w:color="auto"/>
        <w:left w:val="none" w:sz="0" w:space="0" w:color="auto"/>
        <w:bottom w:val="none" w:sz="0" w:space="0" w:color="auto"/>
        <w:right w:val="none" w:sz="0" w:space="0" w:color="auto"/>
      </w:divBdr>
    </w:div>
    <w:div w:id="846019338">
      <w:bodyDiv w:val="1"/>
      <w:marLeft w:val="0"/>
      <w:marRight w:val="0"/>
      <w:marTop w:val="0"/>
      <w:marBottom w:val="0"/>
      <w:divBdr>
        <w:top w:val="none" w:sz="0" w:space="0" w:color="auto"/>
        <w:left w:val="none" w:sz="0" w:space="0" w:color="auto"/>
        <w:bottom w:val="none" w:sz="0" w:space="0" w:color="auto"/>
        <w:right w:val="none" w:sz="0" w:space="0" w:color="auto"/>
      </w:divBdr>
    </w:div>
    <w:div w:id="851645307">
      <w:bodyDiv w:val="1"/>
      <w:marLeft w:val="0"/>
      <w:marRight w:val="0"/>
      <w:marTop w:val="0"/>
      <w:marBottom w:val="0"/>
      <w:divBdr>
        <w:top w:val="none" w:sz="0" w:space="0" w:color="auto"/>
        <w:left w:val="none" w:sz="0" w:space="0" w:color="auto"/>
        <w:bottom w:val="none" w:sz="0" w:space="0" w:color="auto"/>
        <w:right w:val="none" w:sz="0" w:space="0" w:color="auto"/>
      </w:divBdr>
    </w:div>
    <w:div w:id="871264081">
      <w:bodyDiv w:val="1"/>
      <w:marLeft w:val="0"/>
      <w:marRight w:val="0"/>
      <w:marTop w:val="0"/>
      <w:marBottom w:val="0"/>
      <w:divBdr>
        <w:top w:val="none" w:sz="0" w:space="0" w:color="auto"/>
        <w:left w:val="none" w:sz="0" w:space="0" w:color="auto"/>
        <w:bottom w:val="none" w:sz="0" w:space="0" w:color="auto"/>
        <w:right w:val="none" w:sz="0" w:space="0" w:color="auto"/>
      </w:divBdr>
    </w:div>
    <w:div w:id="873611729">
      <w:bodyDiv w:val="1"/>
      <w:marLeft w:val="0"/>
      <w:marRight w:val="0"/>
      <w:marTop w:val="0"/>
      <w:marBottom w:val="0"/>
      <w:divBdr>
        <w:top w:val="none" w:sz="0" w:space="0" w:color="auto"/>
        <w:left w:val="none" w:sz="0" w:space="0" w:color="auto"/>
        <w:bottom w:val="none" w:sz="0" w:space="0" w:color="auto"/>
        <w:right w:val="none" w:sz="0" w:space="0" w:color="auto"/>
      </w:divBdr>
    </w:div>
    <w:div w:id="875971870">
      <w:bodyDiv w:val="1"/>
      <w:marLeft w:val="0"/>
      <w:marRight w:val="0"/>
      <w:marTop w:val="0"/>
      <w:marBottom w:val="0"/>
      <w:divBdr>
        <w:top w:val="none" w:sz="0" w:space="0" w:color="auto"/>
        <w:left w:val="none" w:sz="0" w:space="0" w:color="auto"/>
        <w:bottom w:val="none" w:sz="0" w:space="0" w:color="auto"/>
        <w:right w:val="none" w:sz="0" w:space="0" w:color="auto"/>
      </w:divBdr>
    </w:div>
    <w:div w:id="877668195">
      <w:bodyDiv w:val="1"/>
      <w:marLeft w:val="0"/>
      <w:marRight w:val="0"/>
      <w:marTop w:val="0"/>
      <w:marBottom w:val="0"/>
      <w:divBdr>
        <w:top w:val="none" w:sz="0" w:space="0" w:color="auto"/>
        <w:left w:val="none" w:sz="0" w:space="0" w:color="auto"/>
        <w:bottom w:val="none" w:sz="0" w:space="0" w:color="auto"/>
        <w:right w:val="none" w:sz="0" w:space="0" w:color="auto"/>
      </w:divBdr>
    </w:div>
    <w:div w:id="890386788">
      <w:bodyDiv w:val="1"/>
      <w:marLeft w:val="0"/>
      <w:marRight w:val="0"/>
      <w:marTop w:val="0"/>
      <w:marBottom w:val="0"/>
      <w:divBdr>
        <w:top w:val="none" w:sz="0" w:space="0" w:color="auto"/>
        <w:left w:val="none" w:sz="0" w:space="0" w:color="auto"/>
        <w:bottom w:val="none" w:sz="0" w:space="0" w:color="auto"/>
        <w:right w:val="none" w:sz="0" w:space="0" w:color="auto"/>
      </w:divBdr>
    </w:div>
    <w:div w:id="909075347">
      <w:bodyDiv w:val="1"/>
      <w:marLeft w:val="0"/>
      <w:marRight w:val="0"/>
      <w:marTop w:val="0"/>
      <w:marBottom w:val="0"/>
      <w:divBdr>
        <w:top w:val="none" w:sz="0" w:space="0" w:color="auto"/>
        <w:left w:val="none" w:sz="0" w:space="0" w:color="auto"/>
        <w:bottom w:val="none" w:sz="0" w:space="0" w:color="auto"/>
        <w:right w:val="none" w:sz="0" w:space="0" w:color="auto"/>
      </w:divBdr>
    </w:div>
    <w:div w:id="933173144">
      <w:bodyDiv w:val="1"/>
      <w:marLeft w:val="0"/>
      <w:marRight w:val="0"/>
      <w:marTop w:val="0"/>
      <w:marBottom w:val="0"/>
      <w:divBdr>
        <w:top w:val="none" w:sz="0" w:space="0" w:color="auto"/>
        <w:left w:val="none" w:sz="0" w:space="0" w:color="auto"/>
        <w:bottom w:val="none" w:sz="0" w:space="0" w:color="auto"/>
        <w:right w:val="none" w:sz="0" w:space="0" w:color="auto"/>
      </w:divBdr>
    </w:div>
    <w:div w:id="935671017">
      <w:bodyDiv w:val="1"/>
      <w:marLeft w:val="0"/>
      <w:marRight w:val="0"/>
      <w:marTop w:val="0"/>
      <w:marBottom w:val="0"/>
      <w:divBdr>
        <w:top w:val="none" w:sz="0" w:space="0" w:color="auto"/>
        <w:left w:val="none" w:sz="0" w:space="0" w:color="auto"/>
        <w:bottom w:val="none" w:sz="0" w:space="0" w:color="auto"/>
        <w:right w:val="none" w:sz="0" w:space="0" w:color="auto"/>
      </w:divBdr>
    </w:div>
    <w:div w:id="936017616">
      <w:bodyDiv w:val="1"/>
      <w:marLeft w:val="0"/>
      <w:marRight w:val="0"/>
      <w:marTop w:val="0"/>
      <w:marBottom w:val="0"/>
      <w:divBdr>
        <w:top w:val="none" w:sz="0" w:space="0" w:color="auto"/>
        <w:left w:val="none" w:sz="0" w:space="0" w:color="auto"/>
        <w:bottom w:val="none" w:sz="0" w:space="0" w:color="auto"/>
        <w:right w:val="none" w:sz="0" w:space="0" w:color="auto"/>
      </w:divBdr>
    </w:div>
    <w:div w:id="955717565">
      <w:bodyDiv w:val="1"/>
      <w:marLeft w:val="0"/>
      <w:marRight w:val="0"/>
      <w:marTop w:val="0"/>
      <w:marBottom w:val="0"/>
      <w:divBdr>
        <w:top w:val="none" w:sz="0" w:space="0" w:color="auto"/>
        <w:left w:val="none" w:sz="0" w:space="0" w:color="auto"/>
        <w:bottom w:val="none" w:sz="0" w:space="0" w:color="auto"/>
        <w:right w:val="none" w:sz="0" w:space="0" w:color="auto"/>
      </w:divBdr>
    </w:div>
    <w:div w:id="970595316">
      <w:bodyDiv w:val="1"/>
      <w:marLeft w:val="0"/>
      <w:marRight w:val="0"/>
      <w:marTop w:val="0"/>
      <w:marBottom w:val="0"/>
      <w:divBdr>
        <w:top w:val="none" w:sz="0" w:space="0" w:color="auto"/>
        <w:left w:val="none" w:sz="0" w:space="0" w:color="auto"/>
        <w:bottom w:val="none" w:sz="0" w:space="0" w:color="auto"/>
        <w:right w:val="none" w:sz="0" w:space="0" w:color="auto"/>
      </w:divBdr>
    </w:div>
    <w:div w:id="1006518169">
      <w:bodyDiv w:val="1"/>
      <w:marLeft w:val="0"/>
      <w:marRight w:val="0"/>
      <w:marTop w:val="0"/>
      <w:marBottom w:val="0"/>
      <w:divBdr>
        <w:top w:val="none" w:sz="0" w:space="0" w:color="auto"/>
        <w:left w:val="none" w:sz="0" w:space="0" w:color="auto"/>
        <w:bottom w:val="none" w:sz="0" w:space="0" w:color="auto"/>
        <w:right w:val="none" w:sz="0" w:space="0" w:color="auto"/>
      </w:divBdr>
    </w:div>
    <w:div w:id="1009791705">
      <w:bodyDiv w:val="1"/>
      <w:marLeft w:val="0"/>
      <w:marRight w:val="0"/>
      <w:marTop w:val="0"/>
      <w:marBottom w:val="0"/>
      <w:divBdr>
        <w:top w:val="none" w:sz="0" w:space="0" w:color="auto"/>
        <w:left w:val="none" w:sz="0" w:space="0" w:color="auto"/>
        <w:bottom w:val="none" w:sz="0" w:space="0" w:color="auto"/>
        <w:right w:val="none" w:sz="0" w:space="0" w:color="auto"/>
      </w:divBdr>
    </w:div>
    <w:div w:id="1029141990">
      <w:bodyDiv w:val="1"/>
      <w:marLeft w:val="0"/>
      <w:marRight w:val="0"/>
      <w:marTop w:val="0"/>
      <w:marBottom w:val="0"/>
      <w:divBdr>
        <w:top w:val="none" w:sz="0" w:space="0" w:color="auto"/>
        <w:left w:val="none" w:sz="0" w:space="0" w:color="auto"/>
        <w:bottom w:val="none" w:sz="0" w:space="0" w:color="auto"/>
        <w:right w:val="none" w:sz="0" w:space="0" w:color="auto"/>
      </w:divBdr>
    </w:div>
    <w:div w:id="1053504766">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25587271">
      <w:bodyDiv w:val="1"/>
      <w:marLeft w:val="0"/>
      <w:marRight w:val="0"/>
      <w:marTop w:val="0"/>
      <w:marBottom w:val="0"/>
      <w:divBdr>
        <w:top w:val="none" w:sz="0" w:space="0" w:color="auto"/>
        <w:left w:val="none" w:sz="0" w:space="0" w:color="auto"/>
        <w:bottom w:val="none" w:sz="0" w:space="0" w:color="auto"/>
        <w:right w:val="none" w:sz="0" w:space="0" w:color="auto"/>
      </w:divBdr>
    </w:div>
    <w:div w:id="1144660731">
      <w:bodyDiv w:val="1"/>
      <w:marLeft w:val="0"/>
      <w:marRight w:val="0"/>
      <w:marTop w:val="0"/>
      <w:marBottom w:val="0"/>
      <w:divBdr>
        <w:top w:val="none" w:sz="0" w:space="0" w:color="auto"/>
        <w:left w:val="none" w:sz="0" w:space="0" w:color="auto"/>
        <w:bottom w:val="none" w:sz="0" w:space="0" w:color="auto"/>
        <w:right w:val="none" w:sz="0" w:space="0" w:color="auto"/>
      </w:divBdr>
    </w:div>
    <w:div w:id="1166702932">
      <w:bodyDiv w:val="1"/>
      <w:marLeft w:val="0"/>
      <w:marRight w:val="0"/>
      <w:marTop w:val="0"/>
      <w:marBottom w:val="0"/>
      <w:divBdr>
        <w:top w:val="none" w:sz="0" w:space="0" w:color="auto"/>
        <w:left w:val="none" w:sz="0" w:space="0" w:color="auto"/>
        <w:bottom w:val="none" w:sz="0" w:space="0" w:color="auto"/>
        <w:right w:val="none" w:sz="0" w:space="0" w:color="auto"/>
      </w:divBdr>
    </w:div>
    <w:div w:id="1181774440">
      <w:bodyDiv w:val="1"/>
      <w:marLeft w:val="0"/>
      <w:marRight w:val="0"/>
      <w:marTop w:val="0"/>
      <w:marBottom w:val="0"/>
      <w:divBdr>
        <w:top w:val="none" w:sz="0" w:space="0" w:color="auto"/>
        <w:left w:val="none" w:sz="0" w:space="0" w:color="auto"/>
        <w:bottom w:val="none" w:sz="0" w:space="0" w:color="auto"/>
        <w:right w:val="none" w:sz="0" w:space="0" w:color="auto"/>
      </w:divBdr>
    </w:div>
    <w:div w:id="1214466939">
      <w:bodyDiv w:val="1"/>
      <w:marLeft w:val="0"/>
      <w:marRight w:val="0"/>
      <w:marTop w:val="0"/>
      <w:marBottom w:val="0"/>
      <w:divBdr>
        <w:top w:val="none" w:sz="0" w:space="0" w:color="auto"/>
        <w:left w:val="none" w:sz="0" w:space="0" w:color="auto"/>
        <w:bottom w:val="none" w:sz="0" w:space="0" w:color="auto"/>
        <w:right w:val="none" w:sz="0" w:space="0" w:color="auto"/>
      </w:divBdr>
    </w:div>
    <w:div w:id="1229417246">
      <w:bodyDiv w:val="1"/>
      <w:marLeft w:val="0"/>
      <w:marRight w:val="0"/>
      <w:marTop w:val="0"/>
      <w:marBottom w:val="0"/>
      <w:divBdr>
        <w:top w:val="none" w:sz="0" w:space="0" w:color="auto"/>
        <w:left w:val="none" w:sz="0" w:space="0" w:color="auto"/>
        <w:bottom w:val="none" w:sz="0" w:space="0" w:color="auto"/>
        <w:right w:val="none" w:sz="0" w:space="0" w:color="auto"/>
      </w:divBdr>
    </w:div>
    <w:div w:id="1236470165">
      <w:bodyDiv w:val="1"/>
      <w:marLeft w:val="0"/>
      <w:marRight w:val="0"/>
      <w:marTop w:val="0"/>
      <w:marBottom w:val="0"/>
      <w:divBdr>
        <w:top w:val="none" w:sz="0" w:space="0" w:color="auto"/>
        <w:left w:val="none" w:sz="0" w:space="0" w:color="auto"/>
        <w:bottom w:val="none" w:sz="0" w:space="0" w:color="auto"/>
        <w:right w:val="none" w:sz="0" w:space="0" w:color="auto"/>
      </w:divBdr>
    </w:div>
    <w:div w:id="1243444663">
      <w:bodyDiv w:val="1"/>
      <w:marLeft w:val="0"/>
      <w:marRight w:val="0"/>
      <w:marTop w:val="0"/>
      <w:marBottom w:val="0"/>
      <w:divBdr>
        <w:top w:val="none" w:sz="0" w:space="0" w:color="auto"/>
        <w:left w:val="none" w:sz="0" w:space="0" w:color="auto"/>
        <w:bottom w:val="none" w:sz="0" w:space="0" w:color="auto"/>
        <w:right w:val="none" w:sz="0" w:space="0" w:color="auto"/>
      </w:divBdr>
    </w:div>
    <w:div w:id="1257320851">
      <w:bodyDiv w:val="1"/>
      <w:marLeft w:val="0"/>
      <w:marRight w:val="0"/>
      <w:marTop w:val="0"/>
      <w:marBottom w:val="0"/>
      <w:divBdr>
        <w:top w:val="none" w:sz="0" w:space="0" w:color="auto"/>
        <w:left w:val="none" w:sz="0" w:space="0" w:color="auto"/>
        <w:bottom w:val="none" w:sz="0" w:space="0" w:color="auto"/>
        <w:right w:val="none" w:sz="0" w:space="0" w:color="auto"/>
      </w:divBdr>
    </w:div>
    <w:div w:id="1262568664">
      <w:bodyDiv w:val="1"/>
      <w:marLeft w:val="0"/>
      <w:marRight w:val="0"/>
      <w:marTop w:val="0"/>
      <w:marBottom w:val="0"/>
      <w:divBdr>
        <w:top w:val="none" w:sz="0" w:space="0" w:color="auto"/>
        <w:left w:val="none" w:sz="0" w:space="0" w:color="auto"/>
        <w:bottom w:val="none" w:sz="0" w:space="0" w:color="auto"/>
        <w:right w:val="none" w:sz="0" w:space="0" w:color="auto"/>
      </w:divBdr>
    </w:div>
    <w:div w:id="1271858306">
      <w:bodyDiv w:val="1"/>
      <w:marLeft w:val="0"/>
      <w:marRight w:val="0"/>
      <w:marTop w:val="0"/>
      <w:marBottom w:val="0"/>
      <w:divBdr>
        <w:top w:val="none" w:sz="0" w:space="0" w:color="auto"/>
        <w:left w:val="none" w:sz="0" w:space="0" w:color="auto"/>
        <w:bottom w:val="none" w:sz="0" w:space="0" w:color="auto"/>
        <w:right w:val="none" w:sz="0" w:space="0" w:color="auto"/>
      </w:divBdr>
    </w:div>
    <w:div w:id="1288462517">
      <w:bodyDiv w:val="1"/>
      <w:marLeft w:val="0"/>
      <w:marRight w:val="0"/>
      <w:marTop w:val="0"/>
      <w:marBottom w:val="0"/>
      <w:divBdr>
        <w:top w:val="none" w:sz="0" w:space="0" w:color="auto"/>
        <w:left w:val="none" w:sz="0" w:space="0" w:color="auto"/>
        <w:bottom w:val="none" w:sz="0" w:space="0" w:color="auto"/>
        <w:right w:val="none" w:sz="0" w:space="0" w:color="auto"/>
      </w:divBdr>
    </w:div>
    <w:div w:id="1306549351">
      <w:bodyDiv w:val="1"/>
      <w:marLeft w:val="0"/>
      <w:marRight w:val="0"/>
      <w:marTop w:val="0"/>
      <w:marBottom w:val="0"/>
      <w:divBdr>
        <w:top w:val="none" w:sz="0" w:space="0" w:color="auto"/>
        <w:left w:val="none" w:sz="0" w:space="0" w:color="auto"/>
        <w:bottom w:val="none" w:sz="0" w:space="0" w:color="auto"/>
        <w:right w:val="none" w:sz="0" w:space="0" w:color="auto"/>
      </w:divBdr>
    </w:div>
    <w:div w:id="1310019815">
      <w:bodyDiv w:val="1"/>
      <w:marLeft w:val="0"/>
      <w:marRight w:val="0"/>
      <w:marTop w:val="0"/>
      <w:marBottom w:val="0"/>
      <w:divBdr>
        <w:top w:val="none" w:sz="0" w:space="0" w:color="auto"/>
        <w:left w:val="none" w:sz="0" w:space="0" w:color="auto"/>
        <w:bottom w:val="none" w:sz="0" w:space="0" w:color="auto"/>
        <w:right w:val="none" w:sz="0" w:space="0" w:color="auto"/>
      </w:divBdr>
    </w:div>
    <w:div w:id="1314723187">
      <w:bodyDiv w:val="1"/>
      <w:marLeft w:val="0"/>
      <w:marRight w:val="0"/>
      <w:marTop w:val="0"/>
      <w:marBottom w:val="0"/>
      <w:divBdr>
        <w:top w:val="none" w:sz="0" w:space="0" w:color="auto"/>
        <w:left w:val="none" w:sz="0" w:space="0" w:color="auto"/>
        <w:bottom w:val="none" w:sz="0" w:space="0" w:color="auto"/>
        <w:right w:val="none" w:sz="0" w:space="0" w:color="auto"/>
      </w:divBdr>
    </w:div>
    <w:div w:id="1322154849">
      <w:bodyDiv w:val="1"/>
      <w:marLeft w:val="0"/>
      <w:marRight w:val="0"/>
      <w:marTop w:val="0"/>
      <w:marBottom w:val="0"/>
      <w:divBdr>
        <w:top w:val="none" w:sz="0" w:space="0" w:color="auto"/>
        <w:left w:val="none" w:sz="0" w:space="0" w:color="auto"/>
        <w:bottom w:val="none" w:sz="0" w:space="0" w:color="auto"/>
        <w:right w:val="none" w:sz="0" w:space="0" w:color="auto"/>
      </w:divBdr>
    </w:div>
    <w:div w:id="1338922861">
      <w:bodyDiv w:val="1"/>
      <w:marLeft w:val="0"/>
      <w:marRight w:val="0"/>
      <w:marTop w:val="0"/>
      <w:marBottom w:val="0"/>
      <w:divBdr>
        <w:top w:val="none" w:sz="0" w:space="0" w:color="auto"/>
        <w:left w:val="none" w:sz="0" w:space="0" w:color="auto"/>
        <w:bottom w:val="none" w:sz="0" w:space="0" w:color="auto"/>
        <w:right w:val="none" w:sz="0" w:space="0" w:color="auto"/>
      </w:divBdr>
    </w:div>
    <w:div w:id="1342775789">
      <w:bodyDiv w:val="1"/>
      <w:marLeft w:val="0"/>
      <w:marRight w:val="0"/>
      <w:marTop w:val="0"/>
      <w:marBottom w:val="0"/>
      <w:divBdr>
        <w:top w:val="none" w:sz="0" w:space="0" w:color="auto"/>
        <w:left w:val="none" w:sz="0" w:space="0" w:color="auto"/>
        <w:bottom w:val="none" w:sz="0" w:space="0" w:color="auto"/>
        <w:right w:val="none" w:sz="0" w:space="0" w:color="auto"/>
      </w:divBdr>
    </w:div>
    <w:div w:id="1356073902">
      <w:bodyDiv w:val="1"/>
      <w:marLeft w:val="0"/>
      <w:marRight w:val="0"/>
      <w:marTop w:val="0"/>
      <w:marBottom w:val="0"/>
      <w:divBdr>
        <w:top w:val="none" w:sz="0" w:space="0" w:color="auto"/>
        <w:left w:val="none" w:sz="0" w:space="0" w:color="auto"/>
        <w:bottom w:val="none" w:sz="0" w:space="0" w:color="auto"/>
        <w:right w:val="none" w:sz="0" w:space="0" w:color="auto"/>
      </w:divBdr>
    </w:div>
    <w:div w:id="1364938535">
      <w:bodyDiv w:val="1"/>
      <w:marLeft w:val="0"/>
      <w:marRight w:val="0"/>
      <w:marTop w:val="0"/>
      <w:marBottom w:val="0"/>
      <w:divBdr>
        <w:top w:val="none" w:sz="0" w:space="0" w:color="auto"/>
        <w:left w:val="none" w:sz="0" w:space="0" w:color="auto"/>
        <w:bottom w:val="none" w:sz="0" w:space="0" w:color="auto"/>
        <w:right w:val="none" w:sz="0" w:space="0" w:color="auto"/>
      </w:divBdr>
    </w:div>
    <w:div w:id="1373307421">
      <w:bodyDiv w:val="1"/>
      <w:marLeft w:val="0"/>
      <w:marRight w:val="0"/>
      <w:marTop w:val="0"/>
      <w:marBottom w:val="0"/>
      <w:divBdr>
        <w:top w:val="none" w:sz="0" w:space="0" w:color="auto"/>
        <w:left w:val="none" w:sz="0" w:space="0" w:color="auto"/>
        <w:bottom w:val="none" w:sz="0" w:space="0" w:color="auto"/>
        <w:right w:val="none" w:sz="0" w:space="0" w:color="auto"/>
      </w:divBdr>
    </w:div>
    <w:div w:id="1374963705">
      <w:bodyDiv w:val="1"/>
      <w:marLeft w:val="0"/>
      <w:marRight w:val="0"/>
      <w:marTop w:val="0"/>
      <w:marBottom w:val="0"/>
      <w:divBdr>
        <w:top w:val="none" w:sz="0" w:space="0" w:color="auto"/>
        <w:left w:val="none" w:sz="0" w:space="0" w:color="auto"/>
        <w:bottom w:val="none" w:sz="0" w:space="0" w:color="auto"/>
        <w:right w:val="none" w:sz="0" w:space="0" w:color="auto"/>
      </w:divBdr>
    </w:div>
    <w:div w:id="1375495955">
      <w:bodyDiv w:val="1"/>
      <w:marLeft w:val="0"/>
      <w:marRight w:val="0"/>
      <w:marTop w:val="0"/>
      <w:marBottom w:val="0"/>
      <w:divBdr>
        <w:top w:val="none" w:sz="0" w:space="0" w:color="auto"/>
        <w:left w:val="none" w:sz="0" w:space="0" w:color="auto"/>
        <w:bottom w:val="none" w:sz="0" w:space="0" w:color="auto"/>
        <w:right w:val="none" w:sz="0" w:space="0" w:color="auto"/>
      </w:divBdr>
    </w:div>
    <w:div w:id="1433940311">
      <w:bodyDiv w:val="1"/>
      <w:marLeft w:val="0"/>
      <w:marRight w:val="0"/>
      <w:marTop w:val="0"/>
      <w:marBottom w:val="0"/>
      <w:divBdr>
        <w:top w:val="none" w:sz="0" w:space="0" w:color="auto"/>
        <w:left w:val="none" w:sz="0" w:space="0" w:color="auto"/>
        <w:bottom w:val="none" w:sz="0" w:space="0" w:color="auto"/>
        <w:right w:val="none" w:sz="0" w:space="0" w:color="auto"/>
      </w:divBdr>
    </w:div>
    <w:div w:id="1439520372">
      <w:bodyDiv w:val="1"/>
      <w:marLeft w:val="0"/>
      <w:marRight w:val="0"/>
      <w:marTop w:val="0"/>
      <w:marBottom w:val="0"/>
      <w:divBdr>
        <w:top w:val="none" w:sz="0" w:space="0" w:color="auto"/>
        <w:left w:val="none" w:sz="0" w:space="0" w:color="auto"/>
        <w:bottom w:val="none" w:sz="0" w:space="0" w:color="auto"/>
        <w:right w:val="none" w:sz="0" w:space="0" w:color="auto"/>
      </w:divBdr>
    </w:div>
    <w:div w:id="1460341211">
      <w:bodyDiv w:val="1"/>
      <w:marLeft w:val="0"/>
      <w:marRight w:val="0"/>
      <w:marTop w:val="0"/>
      <w:marBottom w:val="0"/>
      <w:divBdr>
        <w:top w:val="none" w:sz="0" w:space="0" w:color="auto"/>
        <w:left w:val="none" w:sz="0" w:space="0" w:color="auto"/>
        <w:bottom w:val="none" w:sz="0" w:space="0" w:color="auto"/>
        <w:right w:val="none" w:sz="0" w:space="0" w:color="auto"/>
      </w:divBdr>
    </w:div>
    <w:div w:id="1462262229">
      <w:bodyDiv w:val="1"/>
      <w:marLeft w:val="0"/>
      <w:marRight w:val="0"/>
      <w:marTop w:val="0"/>
      <w:marBottom w:val="0"/>
      <w:divBdr>
        <w:top w:val="none" w:sz="0" w:space="0" w:color="auto"/>
        <w:left w:val="none" w:sz="0" w:space="0" w:color="auto"/>
        <w:bottom w:val="none" w:sz="0" w:space="0" w:color="auto"/>
        <w:right w:val="none" w:sz="0" w:space="0" w:color="auto"/>
      </w:divBdr>
    </w:div>
    <w:div w:id="1538396684">
      <w:bodyDiv w:val="1"/>
      <w:marLeft w:val="0"/>
      <w:marRight w:val="0"/>
      <w:marTop w:val="0"/>
      <w:marBottom w:val="0"/>
      <w:divBdr>
        <w:top w:val="none" w:sz="0" w:space="0" w:color="auto"/>
        <w:left w:val="none" w:sz="0" w:space="0" w:color="auto"/>
        <w:bottom w:val="none" w:sz="0" w:space="0" w:color="auto"/>
        <w:right w:val="none" w:sz="0" w:space="0" w:color="auto"/>
      </w:divBdr>
    </w:div>
    <w:div w:id="1549218472">
      <w:bodyDiv w:val="1"/>
      <w:marLeft w:val="0"/>
      <w:marRight w:val="0"/>
      <w:marTop w:val="0"/>
      <w:marBottom w:val="0"/>
      <w:divBdr>
        <w:top w:val="none" w:sz="0" w:space="0" w:color="auto"/>
        <w:left w:val="none" w:sz="0" w:space="0" w:color="auto"/>
        <w:bottom w:val="none" w:sz="0" w:space="0" w:color="auto"/>
        <w:right w:val="none" w:sz="0" w:space="0" w:color="auto"/>
      </w:divBdr>
    </w:div>
    <w:div w:id="1583219760">
      <w:bodyDiv w:val="1"/>
      <w:marLeft w:val="0"/>
      <w:marRight w:val="0"/>
      <w:marTop w:val="0"/>
      <w:marBottom w:val="0"/>
      <w:divBdr>
        <w:top w:val="none" w:sz="0" w:space="0" w:color="auto"/>
        <w:left w:val="none" w:sz="0" w:space="0" w:color="auto"/>
        <w:bottom w:val="none" w:sz="0" w:space="0" w:color="auto"/>
        <w:right w:val="none" w:sz="0" w:space="0" w:color="auto"/>
      </w:divBdr>
    </w:div>
    <w:div w:id="1586569034">
      <w:bodyDiv w:val="1"/>
      <w:marLeft w:val="0"/>
      <w:marRight w:val="0"/>
      <w:marTop w:val="0"/>
      <w:marBottom w:val="0"/>
      <w:divBdr>
        <w:top w:val="none" w:sz="0" w:space="0" w:color="auto"/>
        <w:left w:val="none" w:sz="0" w:space="0" w:color="auto"/>
        <w:bottom w:val="none" w:sz="0" w:space="0" w:color="auto"/>
        <w:right w:val="none" w:sz="0" w:space="0" w:color="auto"/>
      </w:divBdr>
    </w:div>
    <w:div w:id="1591504448">
      <w:bodyDiv w:val="1"/>
      <w:marLeft w:val="0"/>
      <w:marRight w:val="0"/>
      <w:marTop w:val="0"/>
      <w:marBottom w:val="0"/>
      <w:divBdr>
        <w:top w:val="none" w:sz="0" w:space="0" w:color="auto"/>
        <w:left w:val="none" w:sz="0" w:space="0" w:color="auto"/>
        <w:bottom w:val="none" w:sz="0" w:space="0" w:color="auto"/>
        <w:right w:val="none" w:sz="0" w:space="0" w:color="auto"/>
      </w:divBdr>
    </w:div>
    <w:div w:id="1597708495">
      <w:bodyDiv w:val="1"/>
      <w:marLeft w:val="0"/>
      <w:marRight w:val="0"/>
      <w:marTop w:val="0"/>
      <w:marBottom w:val="0"/>
      <w:divBdr>
        <w:top w:val="none" w:sz="0" w:space="0" w:color="auto"/>
        <w:left w:val="none" w:sz="0" w:space="0" w:color="auto"/>
        <w:bottom w:val="none" w:sz="0" w:space="0" w:color="auto"/>
        <w:right w:val="none" w:sz="0" w:space="0" w:color="auto"/>
      </w:divBdr>
    </w:div>
    <w:div w:id="1618833551">
      <w:bodyDiv w:val="1"/>
      <w:marLeft w:val="0"/>
      <w:marRight w:val="0"/>
      <w:marTop w:val="0"/>
      <w:marBottom w:val="0"/>
      <w:divBdr>
        <w:top w:val="none" w:sz="0" w:space="0" w:color="auto"/>
        <w:left w:val="none" w:sz="0" w:space="0" w:color="auto"/>
        <w:bottom w:val="none" w:sz="0" w:space="0" w:color="auto"/>
        <w:right w:val="none" w:sz="0" w:space="0" w:color="auto"/>
      </w:divBdr>
    </w:div>
    <w:div w:id="1622567270">
      <w:bodyDiv w:val="1"/>
      <w:marLeft w:val="0"/>
      <w:marRight w:val="0"/>
      <w:marTop w:val="0"/>
      <w:marBottom w:val="0"/>
      <w:divBdr>
        <w:top w:val="none" w:sz="0" w:space="0" w:color="auto"/>
        <w:left w:val="none" w:sz="0" w:space="0" w:color="auto"/>
        <w:bottom w:val="none" w:sz="0" w:space="0" w:color="auto"/>
        <w:right w:val="none" w:sz="0" w:space="0" w:color="auto"/>
      </w:divBdr>
    </w:div>
    <w:div w:id="1626934014">
      <w:bodyDiv w:val="1"/>
      <w:marLeft w:val="0"/>
      <w:marRight w:val="0"/>
      <w:marTop w:val="0"/>
      <w:marBottom w:val="0"/>
      <w:divBdr>
        <w:top w:val="none" w:sz="0" w:space="0" w:color="auto"/>
        <w:left w:val="none" w:sz="0" w:space="0" w:color="auto"/>
        <w:bottom w:val="none" w:sz="0" w:space="0" w:color="auto"/>
        <w:right w:val="none" w:sz="0" w:space="0" w:color="auto"/>
      </w:divBdr>
    </w:div>
    <w:div w:id="1685980865">
      <w:bodyDiv w:val="1"/>
      <w:marLeft w:val="0"/>
      <w:marRight w:val="0"/>
      <w:marTop w:val="0"/>
      <w:marBottom w:val="0"/>
      <w:divBdr>
        <w:top w:val="none" w:sz="0" w:space="0" w:color="auto"/>
        <w:left w:val="none" w:sz="0" w:space="0" w:color="auto"/>
        <w:bottom w:val="none" w:sz="0" w:space="0" w:color="auto"/>
        <w:right w:val="none" w:sz="0" w:space="0" w:color="auto"/>
      </w:divBdr>
    </w:div>
    <w:div w:id="1699427044">
      <w:bodyDiv w:val="1"/>
      <w:marLeft w:val="0"/>
      <w:marRight w:val="0"/>
      <w:marTop w:val="0"/>
      <w:marBottom w:val="0"/>
      <w:divBdr>
        <w:top w:val="none" w:sz="0" w:space="0" w:color="auto"/>
        <w:left w:val="none" w:sz="0" w:space="0" w:color="auto"/>
        <w:bottom w:val="none" w:sz="0" w:space="0" w:color="auto"/>
        <w:right w:val="none" w:sz="0" w:space="0" w:color="auto"/>
      </w:divBdr>
    </w:div>
    <w:div w:id="1709262316">
      <w:bodyDiv w:val="1"/>
      <w:marLeft w:val="0"/>
      <w:marRight w:val="0"/>
      <w:marTop w:val="0"/>
      <w:marBottom w:val="0"/>
      <w:divBdr>
        <w:top w:val="none" w:sz="0" w:space="0" w:color="auto"/>
        <w:left w:val="none" w:sz="0" w:space="0" w:color="auto"/>
        <w:bottom w:val="none" w:sz="0" w:space="0" w:color="auto"/>
        <w:right w:val="none" w:sz="0" w:space="0" w:color="auto"/>
      </w:divBdr>
    </w:div>
    <w:div w:id="1712460725">
      <w:bodyDiv w:val="1"/>
      <w:marLeft w:val="0"/>
      <w:marRight w:val="0"/>
      <w:marTop w:val="0"/>
      <w:marBottom w:val="0"/>
      <w:divBdr>
        <w:top w:val="none" w:sz="0" w:space="0" w:color="auto"/>
        <w:left w:val="none" w:sz="0" w:space="0" w:color="auto"/>
        <w:bottom w:val="none" w:sz="0" w:space="0" w:color="auto"/>
        <w:right w:val="none" w:sz="0" w:space="0" w:color="auto"/>
      </w:divBdr>
    </w:div>
    <w:div w:id="1747919431">
      <w:bodyDiv w:val="1"/>
      <w:marLeft w:val="0"/>
      <w:marRight w:val="0"/>
      <w:marTop w:val="0"/>
      <w:marBottom w:val="0"/>
      <w:divBdr>
        <w:top w:val="none" w:sz="0" w:space="0" w:color="auto"/>
        <w:left w:val="none" w:sz="0" w:space="0" w:color="auto"/>
        <w:bottom w:val="none" w:sz="0" w:space="0" w:color="auto"/>
        <w:right w:val="none" w:sz="0" w:space="0" w:color="auto"/>
      </w:divBdr>
    </w:div>
    <w:div w:id="1755857214">
      <w:bodyDiv w:val="1"/>
      <w:marLeft w:val="0"/>
      <w:marRight w:val="0"/>
      <w:marTop w:val="0"/>
      <w:marBottom w:val="0"/>
      <w:divBdr>
        <w:top w:val="none" w:sz="0" w:space="0" w:color="auto"/>
        <w:left w:val="none" w:sz="0" w:space="0" w:color="auto"/>
        <w:bottom w:val="none" w:sz="0" w:space="0" w:color="auto"/>
        <w:right w:val="none" w:sz="0" w:space="0" w:color="auto"/>
      </w:divBdr>
    </w:div>
    <w:div w:id="1766685488">
      <w:bodyDiv w:val="1"/>
      <w:marLeft w:val="0"/>
      <w:marRight w:val="0"/>
      <w:marTop w:val="0"/>
      <w:marBottom w:val="0"/>
      <w:divBdr>
        <w:top w:val="none" w:sz="0" w:space="0" w:color="auto"/>
        <w:left w:val="none" w:sz="0" w:space="0" w:color="auto"/>
        <w:bottom w:val="none" w:sz="0" w:space="0" w:color="auto"/>
        <w:right w:val="none" w:sz="0" w:space="0" w:color="auto"/>
      </w:divBdr>
    </w:div>
    <w:div w:id="1772966336">
      <w:bodyDiv w:val="1"/>
      <w:marLeft w:val="0"/>
      <w:marRight w:val="0"/>
      <w:marTop w:val="0"/>
      <w:marBottom w:val="0"/>
      <w:divBdr>
        <w:top w:val="none" w:sz="0" w:space="0" w:color="auto"/>
        <w:left w:val="none" w:sz="0" w:space="0" w:color="auto"/>
        <w:bottom w:val="none" w:sz="0" w:space="0" w:color="auto"/>
        <w:right w:val="none" w:sz="0" w:space="0" w:color="auto"/>
      </w:divBdr>
    </w:div>
    <w:div w:id="1774014071">
      <w:bodyDiv w:val="1"/>
      <w:marLeft w:val="0"/>
      <w:marRight w:val="0"/>
      <w:marTop w:val="0"/>
      <w:marBottom w:val="0"/>
      <w:divBdr>
        <w:top w:val="none" w:sz="0" w:space="0" w:color="auto"/>
        <w:left w:val="none" w:sz="0" w:space="0" w:color="auto"/>
        <w:bottom w:val="none" w:sz="0" w:space="0" w:color="auto"/>
        <w:right w:val="none" w:sz="0" w:space="0" w:color="auto"/>
      </w:divBdr>
    </w:div>
    <w:div w:id="1782874053">
      <w:bodyDiv w:val="1"/>
      <w:marLeft w:val="0"/>
      <w:marRight w:val="0"/>
      <w:marTop w:val="0"/>
      <w:marBottom w:val="0"/>
      <w:divBdr>
        <w:top w:val="none" w:sz="0" w:space="0" w:color="auto"/>
        <w:left w:val="none" w:sz="0" w:space="0" w:color="auto"/>
        <w:bottom w:val="none" w:sz="0" w:space="0" w:color="auto"/>
        <w:right w:val="none" w:sz="0" w:space="0" w:color="auto"/>
      </w:divBdr>
    </w:div>
    <w:div w:id="1785495409">
      <w:bodyDiv w:val="1"/>
      <w:marLeft w:val="0"/>
      <w:marRight w:val="0"/>
      <w:marTop w:val="0"/>
      <w:marBottom w:val="0"/>
      <w:divBdr>
        <w:top w:val="none" w:sz="0" w:space="0" w:color="auto"/>
        <w:left w:val="none" w:sz="0" w:space="0" w:color="auto"/>
        <w:bottom w:val="none" w:sz="0" w:space="0" w:color="auto"/>
        <w:right w:val="none" w:sz="0" w:space="0" w:color="auto"/>
      </w:divBdr>
    </w:div>
    <w:div w:id="1795442625">
      <w:bodyDiv w:val="1"/>
      <w:marLeft w:val="0"/>
      <w:marRight w:val="0"/>
      <w:marTop w:val="0"/>
      <w:marBottom w:val="0"/>
      <w:divBdr>
        <w:top w:val="none" w:sz="0" w:space="0" w:color="auto"/>
        <w:left w:val="none" w:sz="0" w:space="0" w:color="auto"/>
        <w:bottom w:val="none" w:sz="0" w:space="0" w:color="auto"/>
        <w:right w:val="none" w:sz="0" w:space="0" w:color="auto"/>
      </w:divBdr>
    </w:div>
    <w:div w:id="1843934629">
      <w:bodyDiv w:val="1"/>
      <w:marLeft w:val="0"/>
      <w:marRight w:val="0"/>
      <w:marTop w:val="0"/>
      <w:marBottom w:val="0"/>
      <w:divBdr>
        <w:top w:val="none" w:sz="0" w:space="0" w:color="auto"/>
        <w:left w:val="none" w:sz="0" w:space="0" w:color="auto"/>
        <w:bottom w:val="none" w:sz="0" w:space="0" w:color="auto"/>
        <w:right w:val="none" w:sz="0" w:space="0" w:color="auto"/>
      </w:divBdr>
    </w:div>
    <w:div w:id="1860045446">
      <w:bodyDiv w:val="1"/>
      <w:marLeft w:val="0"/>
      <w:marRight w:val="0"/>
      <w:marTop w:val="0"/>
      <w:marBottom w:val="0"/>
      <w:divBdr>
        <w:top w:val="none" w:sz="0" w:space="0" w:color="auto"/>
        <w:left w:val="none" w:sz="0" w:space="0" w:color="auto"/>
        <w:bottom w:val="none" w:sz="0" w:space="0" w:color="auto"/>
        <w:right w:val="none" w:sz="0" w:space="0" w:color="auto"/>
      </w:divBdr>
    </w:div>
    <w:div w:id="1860506642">
      <w:bodyDiv w:val="1"/>
      <w:marLeft w:val="0"/>
      <w:marRight w:val="0"/>
      <w:marTop w:val="0"/>
      <w:marBottom w:val="0"/>
      <w:divBdr>
        <w:top w:val="none" w:sz="0" w:space="0" w:color="auto"/>
        <w:left w:val="none" w:sz="0" w:space="0" w:color="auto"/>
        <w:bottom w:val="none" w:sz="0" w:space="0" w:color="auto"/>
        <w:right w:val="none" w:sz="0" w:space="0" w:color="auto"/>
      </w:divBdr>
    </w:div>
    <w:div w:id="1880237106">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
    <w:div w:id="1926063957">
      <w:bodyDiv w:val="1"/>
      <w:marLeft w:val="0"/>
      <w:marRight w:val="0"/>
      <w:marTop w:val="0"/>
      <w:marBottom w:val="0"/>
      <w:divBdr>
        <w:top w:val="none" w:sz="0" w:space="0" w:color="auto"/>
        <w:left w:val="none" w:sz="0" w:space="0" w:color="auto"/>
        <w:bottom w:val="none" w:sz="0" w:space="0" w:color="auto"/>
        <w:right w:val="none" w:sz="0" w:space="0" w:color="auto"/>
      </w:divBdr>
    </w:div>
    <w:div w:id="1947076226">
      <w:bodyDiv w:val="1"/>
      <w:marLeft w:val="0"/>
      <w:marRight w:val="0"/>
      <w:marTop w:val="0"/>
      <w:marBottom w:val="0"/>
      <w:divBdr>
        <w:top w:val="none" w:sz="0" w:space="0" w:color="auto"/>
        <w:left w:val="none" w:sz="0" w:space="0" w:color="auto"/>
        <w:bottom w:val="none" w:sz="0" w:space="0" w:color="auto"/>
        <w:right w:val="none" w:sz="0" w:space="0" w:color="auto"/>
      </w:divBdr>
    </w:div>
    <w:div w:id="1952667450">
      <w:bodyDiv w:val="1"/>
      <w:marLeft w:val="0"/>
      <w:marRight w:val="0"/>
      <w:marTop w:val="0"/>
      <w:marBottom w:val="0"/>
      <w:divBdr>
        <w:top w:val="none" w:sz="0" w:space="0" w:color="auto"/>
        <w:left w:val="none" w:sz="0" w:space="0" w:color="auto"/>
        <w:bottom w:val="none" w:sz="0" w:space="0" w:color="auto"/>
        <w:right w:val="none" w:sz="0" w:space="0" w:color="auto"/>
      </w:divBdr>
    </w:div>
    <w:div w:id="1979264557">
      <w:bodyDiv w:val="1"/>
      <w:marLeft w:val="0"/>
      <w:marRight w:val="0"/>
      <w:marTop w:val="0"/>
      <w:marBottom w:val="0"/>
      <w:divBdr>
        <w:top w:val="none" w:sz="0" w:space="0" w:color="auto"/>
        <w:left w:val="none" w:sz="0" w:space="0" w:color="auto"/>
        <w:bottom w:val="none" w:sz="0" w:space="0" w:color="auto"/>
        <w:right w:val="none" w:sz="0" w:space="0" w:color="auto"/>
      </w:divBdr>
    </w:div>
    <w:div w:id="1987852321">
      <w:bodyDiv w:val="1"/>
      <w:marLeft w:val="0"/>
      <w:marRight w:val="0"/>
      <w:marTop w:val="0"/>
      <w:marBottom w:val="0"/>
      <w:divBdr>
        <w:top w:val="none" w:sz="0" w:space="0" w:color="auto"/>
        <w:left w:val="none" w:sz="0" w:space="0" w:color="auto"/>
        <w:bottom w:val="none" w:sz="0" w:space="0" w:color="auto"/>
        <w:right w:val="none" w:sz="0" w:space="0" w:color="auto"/>
      </w:divBdr>
    </w:div>
    <w:div w:id="2000304267">
      <w:bodyDiv w:val="1"/>
      <w:marLeft w:val="0"/>
      <w:marRight w:val="0"/>
      <w:marTop w:val="0"/>
      <w:marBottom w:val="0"/>
      <w:divBdr>
        <w:top w:val="none" w:sz="0" w:space="0" w:color="auto"/>
        <w:left w:val="none" w:sz="0" w:space="0" w:color="auto"/>
        <w:bottom w:val="none" w:sz="0" w:space="0" w:color="auto"/>
        <w:right w:val="none" w:sz="0" w:space="0" w:color="auto"/>
      </w:divBdr>
    </w:div>
    <w:div w:id="2002462065">
      <w:bodyDiv w:val="1"/>
      <w:marLeft w:val="0"/>
      <w:marRight w:val="0"/>
      <w:marTop w:val="0"/>
      <w:marBottom w:val="0"/>
      <w:divBdr>
        <w:top w:val="none" w:sz="0" w:space="0" w:color="auto"/>
        <w:left w:val="none" w:sz="0" w:space="0" w:color="auto"/>
        <w:bottom w:val="none" w:sz="0" w:space="0" w:color="auto"/>
        <w:right w:val="none" w:sz="0" w:space="0" w:color="auto"/>
      </w:divBdr>
    </w:div>
    <w:div w:id="2010591912">
      <w:bodyDiv w:val="1"/>
      <w:marLeft w:val="0"/>
      <w:marRight w:val="0"/>
      <w:marTop w:val="0"/>
      <w:marBottom w:val="0"/>
      <w:divBdr>
        <w:top w:val="none" w:sz="0" w:space="0" w:color="auto"/>
        <w:left w:val="none" w:sz="0" w:space="0" w:color="auto"/>
        <w:bottom w:val="none" w:sz="0" w:space="0" w:color="auto"/>
        <w:right w:val="none" w:sz="0" w:space="0" w:color="auto"/>
      </w:divBdr>
    </w:div>
    <w:div w:id="2035380676">
      <w:bodyDiv w:val="1"/>
      <w:marLeft w:val="0"/>
      <w:marRight w:val="0"/>
      <w:marTop w:val="0"/>
      <w:marBottom w:val="0"/>
      <w:divBdr>
        <w:top w:val="none" w:sz="0" w:space="0" w:color="auto"/>
        <w:left w:val="none" w:sz="0" w:space="0" w:color="auto"/>
        <w:bottom w:val="none" w:sz="0" w:space="0" w:color="auto"/>
        <w:right w:val="none" w:sz="0" w:space="0" w:color="auto"/>
      </w:divBdr>
    </w:div>
    <w:div w:id="2037463322">
      <w:bodyDiv w:val="1"/>
      <w:marLeft w:val="0"/>
      <w:marRight w:val="0"/>
      <w:marTop w:val="0"/>
      <w:marBottom w:val="0"/>
      <w:divBdr>
        <w:top w:val="none" w:sz="0" w:space="0" w:color="auto"/>
        <w:left w:val="none" w:sz="0" w:space="0" w:color="auto"/>
        <w:bottom w:val="none" w:sz="0" w:space="0" w:color="auto"/>
        <w:right w:val="none" w:sz="0" w:space="0" w:color="auto"/>
      </w:divBdr>
    </w:div>
    <w:div w:id="2053655398">
      <w:bodyDiv w:val="1"/>
      <w:marLeft w:val="0"/>
      <w:marRight w:val="0"/>
      <w:marTop w:val="0"/>
      <w:marBottom w:val="0"/>
      <w:divBdr>
        <w:top w:val="none" w:sz="0" w:space="0" w:color="auto"/>
        <w:left w:val="none" w:sz="0" w:space="0" w:color="auto"/>
        <w:bottom w:val="none" w:sz="0" w:space="0" w:color="auto"/>
        <w:right w:val="none" w:sz="0" w:space="0" w:color="auto"/>
      </w:divBdr>
    </w:div>
    <w:div w:id="2068645156">
      <w:bodyDiv w:val="1"/>
      <w:marLeft w:val="0"/>
      <w:marRight w:val="0"/>
      <w:marTop w:val="0"/>
      <w:marBottom w:val="0"/>
      <w:divBdr>
        <w:top w:val="none" w:sz="0" w:space="0" w:color="auto"/>
        <w:left w:val="none" w:sz="0" w:space="0" w:color="auto"/>
        <w:bottom w:val="none" w:sz="0" w:space="0" w:color="auto"/>
        <w:right w:val="none" w:sz="0" w:space="0" w:color="auto"/>
      </w:divBdr>
    </w:div>
    <w:div w:id="2075426509">
      <w:bodyDiv w:val="1"/>
      <w:marLeft w:val="0"/>
      <w:marRight w:val="0"/>
      <w:marTop w:val="0"/>
      <w:marBottom w:val="0"/>
      <w:divBdr>
        <w:top w:val="none" w:sz="0" w:space="0" w:color="auto"/>
        <w:left w:val="none" w:sz="0" w:space="0" w:color="auto"/>
        <w:bottom w:val="none" w:sz="0" w:space="0" w:color="auto"/>
        <w:right w:val="none" w:sz="0" w:space="0" w:color="auto"/>
      </w:divBdr>
    </w:div>
    <w:div w:id="2076201083">
      <w:bodyDiv w:val="1"/>
      <w:marLeft w:val="0"/>
      <w:marRight w:val="0"/>
      <w:marTop w:val="0"/>
      <w:marBottom w:val="0"/>
      <w:divBdr>
        <w:top w:val="none" w:sz="0" w:space="0" w:color="auto"/>
        <w:left w:val="none" w:sz="0" w:space="0" w:color="auto"/>
        <w:bottom w:val="none" w:sz="0" w:space="0" w:color="auto"/>
        <w:right w:val="none" w:sz="0" w:space="0" w:color="auto"/>
      </w:divBdr>
    </w:div>
    <w:div w:id="2088991009">
      <w:bodyDiv w:val="1"/>
      <w:marLeft w:val="0"/>
      <w:marRight w:val="0"/>
      <w:marTop w:val="0"/>
      <w:marBottom w:val="0"/>
      <w:divBdr>
        <w:top w:val="none" w:sz="0" w:space="0" w:color="auto"/>
        <w:left w:val="none" w:sz="0" w:space="0" w:color="auto"/>
        <w:bottom w:val="none" w:sz="0" w:space="0" w:color="auto"/>
        <w:right w:val="none" w:sz="0" w:space="0" w:color="auto"/>
      </w:divBdr>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 w:id="2137215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adafruit.com/product/229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18/08/relationships/commentsExtensible" Target="commentsExtensible.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microsoft.com/office/2011/relationships/people" Target="people.xml"/><Relationship Id="rId16" Type="http://schemas.openxmlformats.org/officeDocument/2006/relationships/image" Target="media/image4.png"/><Relationship Id="rId107"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hyperlink" Target="https://webench.ti.com/power-designer/switching-regulator"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ww1.microchip.com/downloads/en/DeviceDoc/80000480P.pdf" TargetMode="External"/><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png"/><Relationship Id="rId22" Type="http://schemas.openxmlformats.org/officeDocument/2006/relationships/image" Target="media/image5.jpeg"/><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customXml" Target="ink/ink1.xml"/><Relationship Id="rId17" Type="http://schemas.openxmlformats.org/officeDocument/2006/relationships/hyperlink" Target="https://www.adafruit.com/product/2294" TargetMode="External"/><Relationship Id="rId33" Type="http://schemas.openxmlformats.org/officeDocument/2006/relationships/hyperlink" Target="https://www.mouser.ch/ProductDetail/GE-Critical-Power/NQR010A0X4Z?qs=sGAEpiMZZMsc0tfZmXiUnbqX60T3gN%2fSlNT9RInDDys%3d" TargetMode="External"/><Relationship Id="rId38" Type="http://schemas.openxmlformats.org/officeDocument/2006/relationships/image" Target="media/image14.png"/><Relationship Id="rId59" Type="http://schemas.openxmlformats.org/officeDocument/2006/relationships/image" Target="media/image35.jpeg"/><Relationship Id="rId103" Type="http://schemas.openxmlformats.org/officeDocument/2006/relationships/hyperlink" Target="https://www.adafruit.com/product/2294" TargetMode="External"/><Relationship Id="rId108" Type="http://schemas.openxmlformats.org/officeDocument/2006/relationships/footer" Target="footer1.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jpe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www.amazon.fr/LED-Alimentation-151W-MeanWell-LPV-150-24/dp/B01CGQRYZY/ref=sr_1_18?ie=UTF8&amp;qid=1544627932&amp;sr=8-18&amp;keywords=alimentation+24V"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emf"/><Relationship Id="rId18" Type="http://schemas.openxmlformats.org/officeDocument/2006/relationships/comments" Target="comments.xml"/><Relationship Id="rId39" Type="http://schemas.openxmlformats.org/officeDocument/2006/relationships/image" Target="media/image15.png"/><Relationship Id="rId109" Type="http://schemas.openxmlformats.org/officeDocument/2006/relationships/header" Target="header3.xml"/><Relationship Id="rId34" Type="http://schemas.openxmlformats.org/officeDocument/2006/relationships/hyperlink" Target="https://www.distrelec.ch/fr/capteur-de-luminosite-ambiante-570-nm-vishay-tept-4400/p/17522426?q=capteur+de+luminosit%C3%A9&amp;page=4&amp;origPos=4&amp;origPageSize=50&amp;simi=99.06" TargetMode="External"/><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cdn-shop.adafruit.com/datasheets/WS2812B.pdf" TargetMode="External"/><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distrelec.ch/fr/batterie-au-plomb-12-ah-fiamm-fg20722/p/30047216?q=batterie+au+plomb&amp;page=6&amp;origPos=6&amp;origPageSize=50&amp;simi=99.87"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footer" Target="footer2.xml"/><Relationship Id="rId61" Type="http://schemas.openxmlformats.org/officeDocument/2006/relationships/image" Target="media/image37.jpeg"/><Relationship Id="rId82" Type="http://schemas.openxmlformats.org/officeDocument/2006/relationships/image" Target="media/image58.png"/><Relationship Id="rId19" Type="http://schemas.microsoft.com/office/2011/relationships/commentsExtended" Target="commentsExtended.xml"/><Relationship Id="rId14" Type="http://schemas.openxmlformats.org/officeDocument/2006/relationships/image" Target="media/image2.png"/><Relationship Id="rId30" Type="http://schemas.openxmlformats.org/officeDocument/2006/relationships/hyperlink" Target="http://www.ti.com/lit/ds/symlink/tps40345.pdf"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chart" Target="charts/chart1.xml"/><Relationship Id="rId105" Type="http://schemas.openxmlformats.org/officeDocument/2006/relationships/hyperlink" Target="https://cdn-shop.adafruit.com/product-files/1138/SK6812+LED+datasheet+.pdf" TargetMode="Externa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hyperlink" Target="https://www.swiss-green.ch/fr/kits-solaires-standard/39286460-kit-solaire-420-wh-12v.html" TargetMode="External"/><Relationship Id="rId46" Type="http://schemas.openxmlformats.org/officeDocument/2006/relationships/image" Target="media/image22.png"/><Relationship Id="rId67" Type="http://schemas.openxmlformats.org/officeDocument/2006/relationships/image" Target="media/image43.png"/><Relationship Id="rId20" Type="http://schemas.microsoft.com/office/2016/09/relationships/commentsIds" Target="commentsIds.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78.png"/><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pecification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etro\Downloads\mesuretotem%20(Enregistr&#233;%20automatiqu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Feuil1!$I$14</c:f>
              <c:strCache>
                <c:ptCount val="1"/>
                <c:pt idx="0">
                  <c:v>Texte*</c:v>
                </c:pt>
              </c:strCache>
            </c:strRef>
          </c:tx>
          <c:xVal>
            <c:numRef>
              <c:f>Feuil1!$H$15:$H$19</c:f>
              <c:numCache>
                <c:formatCode>General</c:formatCode>
                <c:ptCount val="5"/>
                <c:pt idx="0">
                  <c:v>5</c:v>
                </c:pt>
                <c:pt idx="1">
                  <c:v>10</c:v>
                </c:pt>
                <c:pt idx="2">
                  <c:v>20</c:v>
                </c:pt>
                <c:pt idx="3">
                  <c:v>50</c:v>
                </c:pt>
                <c:pt idx="4">
                  <c:v>100</c:v>
                </c:pt>
              </c:numCache>
            </c:numRef>
          </c:xVal>
          <c:yVal>
            <c:numRef>
              <c:f>Feuil1!$I$26:$I$30</c:f>
              <c:numCache>
                <c:formatCode>General</c:formatCode>
                <c:ptCount val="5"/>
                <c:pt idx="0">
                  <c:v>31</c:v>
                </c:pt>
                <c:pt idx="1">
                  <c:v>52</c:v>
                </c:pt>
                <c:pt idx="2">
                  <c:v>75</c:v>
                </c:pt>
                <c:pt idx="3">
                  <c:v>187</c:v>
                </c:pt>
                <c:pt idx="4">
                  <c:v>380</c:v>
                </c:pt>
              </c:numCache>
            </c:numRef>
          </c:yVal>
          <c:smooth val="1"/>
          <c:extLst>
            <c:ext xmlns:c16="http://schemas.microsoft.com/office/drawing/2014/chart" uri="{C3380CC4-5D6E-409C-BE32-E72D297353CC}">
              <c16:uniqueId val="{00000000-9B36-48DE-A472-788FA2CC1459}"/>
            </c:ext>
          </c:extLst>
        </c:ser>
        <c:ser>
          <c:idx val="1"/>
          <c:order val="1"/>
          <c:tx>
            <c:strRef>
              <c:f>Feuil1!$J$14</c:f>
              <c:strCache>
                <c:ptCount val="1"/>
                <c:pt idx="0">
                  <c:v>Nyan</c:v>
                </c:pt>
              </c:strCache>
            </c:strRef>
          </c:tx>
          <c:xVal>
            <c:numRef>
              <c:f>Feuil1!$H$15:$H$19</c:f>
              <c:numCache>
                <c:formatCode>General</c:formatCode>
                <c:ptCount val="5"/>
                <c:pt idx="0">
                  <c:v>5</c:v>
                </c:pt>
                <c:pt idx="1">
                  <c:v>10</c:v>
                </c:pt>
                <c:pt idx="2">
                  <c:v>20</c:v>
                </c:pt>
                <c:pt idx="3">
                  <c:v>50</c:v>
                </c:pt>
                <c:pt idx="4">
                  <c:v>100</c:v>
                </c:pt>
              </c:numCache>
            </c:numRef>
          </c:xVal>
          <c:yVal>
            <c:numRef>
              <c:f>Feuil1!$J$26:$J$30</c:f>
              <c:numCache>
                <c:formatCode>General</c:formatCode>
                <c:ptCount val="5"/>
                <c:pt idx="0">
                  <c:v>72</c:v>
                </c:pt>
                <c:pt idx="1">
                  <c:v>157</c:v>
                </c:pt>
                <c:pt idx="2">
                  <c:v>322</c:v>
                </c:pt>
                <c:pt idx="3">
                  <c:v>815</c:v>
                </c:pt>
                <c:pt idx="4">
                  <c:v>1664</c:v>
                </c:pt>
              </c:numCache>
            </c:numRef>
          </c:yVal>
          <c:smooth val="1"/>
          <c:extLst>
            <c:ext xmlns:c16="http://schemas.microsoft.com/office/drawing/2014/chart" uri="{C3380CC4-5D6E-409C-BE32-E72D297353CC}">
              <c16:uniqueId val="{00000001-9B36-48DE-A472-788FA2CC1459}"/>
            </c:ext>
          </c:extLst>
        </c:ser>
        <c:ser>
          <c:idx val="2"/>
          <c:order val="2"/>
          <c:tx>
            <c:strRef>
              <c:f>Feuil1!$K$14</c:f>
              <c:strCache>
                <c:ptCount val="1"/>
                <c:pt idx="0">
                  <c:v>Full rouge </c:v>
                </c:pt>
              </c:strCache>
            </c:strRef>
          </c:tx>
          <c:xVal>
            <c:numRef>
              <c:f>Feuil1!$H$15:$H$19</c:f>
              <c:numCache>
                <c:formatCode>General</c:formatCode>
                <c:ptCount val="5"/>
                <c:pt idx="0">
                  <c:v>5</c:v>
                </c:pt>
                <c:pt idx="1">
                  <c:v>10</c:v>
                </c:pt>
                <c:pt idx="2">
                  <c:v>20</c:v>
                </c:pt>
                <c:pt idx="3">
                  <c:v>50</c:v>
                </c:pt>
                <c:pt idx="4">
                  <c:v>100</c:v>
                </c:pt>
              </c:numCache>
            </c:numRef>
          </c:xVal>
          <c:yVal>
            <c:numRef>
              <c:f>Feuil1!$K$26:$K$30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2-9B36-48DE-A472-788FA2CC1459}"/>
            </c:ext>
          </c:extLst>
        </c:ser>
        <c:ser>
          <c:idx val="3"/>
          <c:order val="3"/>
          <c:tx>
            <c:strRef>
              <c:f>Feuil1!$L$14</c:f>
              <c:strCache>
                <c:ptCount val="1"/>
                <c:pt idx="0">
                  <c:v>Full Vert</c:v>
                </c:pt>
              </c:strCache>
            </c:strRef>
          </c:tx>
          <c:xVal>
            <c:numRef>
              <c:f>Feuil1!$H$15:$H$19</c:f>
              <c:numCache>
                <c:formatCode>General</c:formatCode>
                <c:ptCount val="5"/>
                <c:pt idx="0">
                  <c:v>5</c:v>
                </c:pt>
                <c:pt idx="1">
                  <c:v>10</c:v>
                </c:pt>
                <c:pt idx="2">
                  <c:v>20</c:v>
                </c:pt>
                <c:pt idx="3">
                  <c:v>50</c:v>
                </c:pt>
                <c:pt idx="4">
                  <c:v>100</c:v>
                </c:pt>
              </c:numCache>
            </c:numRef>
          </c:xVal>
          <c:yVal>
            <c:numRef>
              <c:f>Feuil1!$L$26:$L$30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3-9B36-48DE-A472-788FA2CC1459}"/>
            </c:ext>
          </c:extLst>
        </c:ser>
        <c:ser>
          <c:idx val="4"/>
          <c:order val="4"/>
          <c:tx>
            <c:strRef>
              <c:f>Feuil1!$M$14</c:f>
              <c:strCache>
                <c:ptCount val="1"/>
                <c:pt idx="0">
                  <c:v>Full bleu </c:v>
                </c:pt>
              </c:strCache>
            </c:strRef>
          </c:tx>
          <c:xVal>
            <c:numRef>
              <c:f>Feuil1!$H$15:$H$19</c:f>
              <c:numCache>
                <c:formatCode>General</c:formatCode>
                <c:ptCount val="5"/>
                <c:pt idx="0">
                  <c:v>5</c:v>
                </c:pt>
                <c:pt idx="1">
                  <c:v>10</c:v>
                </c:pt>
                <c:pt idx="2">
                  <c:v>20</c:v>
                </c:pt>
                <c:pt idx="3">
                  <c:v>50</c:v>
                </c:pt>
                <c:pt idx="4">
                  <c:v>100</c:v>
                </c:pt>
              </c:numCache>
            </c:numRef>
          </c:xVal>
          <c:yVal>
            <c:numRef>
              <c:f>Feuil1!$M$26:$M$30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4-9B36-48DE-A472-788FA2CC1459}"/>
            </c:ext>
          </c:extLst>
        </c:ser>
        <c:ser>
          <c:idx val="5"/>
          <c:order val="5"/>
          <c:tx>
            <c:strRef>
              <c:f>Feuil1!$N$14</c:f>
              <c:strCache>
                <c:ptCount val="1"/>
                <c:pt idx="0">
                  <c:v>Full blanc</c:v>
                </c:pt>
              </c:strCache>
            </c:strRef>
          </c:tx>
          <c:xVal>
            <c:numRef>
              <c:f>Feuil1!$H$15:$H$19</c:f>
              <c:numCache>
                <c:formatCode>General</c:formatCode>
                <c:ptCount val="5"/>
                <c:pt idx="0">
                  <c:v>5</c:v>
                </c:pt>
                <c:pt idx="1">
                  <c:v>10</c:v>
                </c:pt>
                <c:pt idx="2">
                  <c:v>20</c:v>
                </c:pt>
                <c:pt idx="3">
                  <c:v>50</c:v>
                </c:pt>
                <c:pt idx="4">
                  <c:v>100</c:v>
                </c:pt>
              </c:numCache>
            </c:numRef>
          </c:xVal>
          <c:yVal>
            <c:numRef>
              <c:f>Feuil1!$N$26:$N$30</c:f>
              <c:numCache>
                <c:formatCode>General</c:formatCode>
                <c:ptCount val="5"/>
                <c:pt idx="0">
                  <c:v>349</c:v>
                </c:pt>
                <c:pt idx="1">
                  <c:v>737</c:v>
                </c:pt>
                <c:pt idx="2">
                  <c:v>1533</c:v>
                </c:pt>
              </c:numCache>
            </c:numRef>
          </c:yVal>
          <c:smooth val="1"/>
          <c:extLst>
            <c:ext xmlns:c16="http://schemas.microsoft.com/office/drawing/2014/chart" uri="{C3380CC4-5D6E-409C-BE32-E72D297353CC}">
              <c16:uniqueId val="{00000005-9B36-48DE-A472-788FA2CC1459}"/>
            </c:ext>
          </c:extLst>
        </c:ser>
        <c:dLbls>
          <c:showLegendKey val="0"/>
          <c:showVal val="0"/>
          <c:showCatName val="0"/>
          <c:showSerName val="0"/>
          <c:showPercent val="0"/>
          <c:showBubbleSize val="0"/>
        </c:dLbls>
        <c:axId val="176884736"/>
        <c:axId val="138553600"/>
      </c:scatterChart>
      <c:valAx>
        <c:axId val="176884736"/>
        <c:scaling>
          <c:orientation val="minMax"/>
        </c:scaling>
        <c:delete val="0"/>
        <c:axPos val="b"/>
        <c:numFmt formatCode="General" sourceLinked="1"/>
        <c:majorTickMark val="out"/>
        <c:minorTickMark val="none"/>
        <c:tickLblPos val="nextTo"/>
        <c:crossAx val="138553600"/>
        <c:crosses val="autoZero"/>
        <c:crossBetween val="midCat"/>
      </c:valAx>
      <c:valAx>
        <c:axId val="138553600"/>
        <c:scaling>
          <c:orientation val="minMax"/>
        </c:scaling>
        <c:delete val="0"/>
        <c:axPos val="l"/>
        <c:majorGridlines/>
        <c:numFmt formatCode="General" sourceLinked="1"/>
        <c:majorTickMark val="out"/>
        <c:minorTickMark val="none"/>
        <c:tickLblPos val="nextTo"/>
        <c:crossAx val="176884736"/>
        <c:crosses val="autoZero"/>
        <c:crossBetween val="midCat"/>
      </c:valAx>
    </c:plotArea>
    <c:legend>
      <c:legendPos val="r"/>
      <c:overlay val="0"/>
    </c:legend>
    <c:plotVisOnly val="1"/>
    <c:dispBlanksAs val="gap"/>
    <c:showDLblsOverMax val="0"/>
  </c:chart>
  <c:externalData r:id="rId1">
    <c:autoUpdate val="0"/>
  </c:externalData>
</c:chartSpac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17T07:47:34.404"/>
    </inkml:context>
    <inkml:brush xml:id="br0">
      <inkml:brushProperty name="width" value="0.05" units="cm"/>
      <inkml:brushProperty name="height" value="0.05" units="cm"/>
    </inkml:brush>
  </inkml:definitions>
  <inkml:trace contextRef="#ctx0" brushRef="#br0">0 0 7040,'0'0'0,"0"0"128,35 0-128,-35 0 0,0 0-4992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0D042CDF77B17429FC9D24ACC4CD3CA" ma:contentTypeVersion="0" ma:contentTypeDescription="Create a new document." ma:contentTypeScope="" ma:versionID="34ba7e8cb19e716c850bc1af648e737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92240E-87EB-427D-AA68-9250C9846A48}">
  <ds:schemaRefs>
    <ds:schemaRef ds:uri="http://schemas.microsoft.com/office/2006/metadata/longProperties"/>
  </ds:schemaRefs>
</ds:datastoreItem>
</file>

<file path=customXml/itemProps2.xml><?xml version="1.0" encoding="utf-8"?>
<ds:datastoreItem xmlns:ds="http://schemas.openxmlformats.org/officeDocument/2006/customXml" ds:itemID="{ADE1A850-85F4-4652-97BB-882FDDF6AF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DF9A5F-2E8E-4D82-84B8-706AB87AA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F306FAF-B346-4FFE-BA58-1A5FAFC36812}">
  <ds:schemaRefs>
    <ds:schemaRef ds:uri="http://schemas.openxmlformats.org/officeDocument/2006/bibliography"/>
  </ds:schemaRefs>
</ds:datastoreItem>
</file>

<file path=customXml/itemProps5.xml><?xml version="1.0" encoding="utf-8"?>
<ds:datastoreItem xmlns:ds="http://schemas.openxmlformats.org/officeDocument/2006/customXml" ds:itemID="{1DC871CA-BA5D-4229-906A-1D2061283C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Specification_template.dot</Template>
  <TotalTime>1</TotalTime>
  <Pages>52</Pages>
  <Words>9890</Words>
  <Characters>54396</Characters>
  <Application>Microsoft Office Word</Application>
  <DocSecurity>0</DocSecurity>
  <Lines>453</Lines>
  <Paragraphs>128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T7178 device specification</vt:lpstr>
      <vt:lpstr>T7178 device specification</vt:lpstr>
    </vt:vector>
  </TitlesOfParts>
  <Company>EM Microelectronic-Marin S.A.</Company>
  <LinksUpToDate>false</LinksUpToDate>
  <CharactersWithSpaces>64158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T7178 device specification</dc:title>
  <dc:subject/>
  <dc:creator>Anne Conlan, EM Document Center</dc:creator>
  <cp:keywords>0.1</cp:keywords>
  <dc:description/>
  <cp:lastModifiedBy>Philippe Bovey</cp:lastModifiedBy>
  <cp:revision>3</cp:revision>
  <cp:lastPrinted>2019-06-20T13:51:00Z</cp:lastPrinted>
  <dcterms:created xsi:type="dcterms:W3CDTF">2024-03-30T21:44:00Z</dcterms:created>
  <dcterms:modified xsi:type="dcterms:W3CDTF">2024-03-30T21:44:00Z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icentrum">
    <vt:lpwstr>0</vt:lpwstr>
  </property>
  <property fmtid="{D5CDD505-2E9C-101B-9397-08002B2CF9AE}" pid="3" name="FEPS">
    <vt:lpwstr>0</vt:lpwstr>
  </property>
  <property fmtid="{D5CDD505-2E9C-101B-9397-08002B2CF9AE}" pid="4" name="Security Type">
    <vt:lpwstr>Public</vt:lpwstr>
  </property>
  <property fmtid="{D5CDD505-2E9C-101B-9397-08002B2CF9AE}" pid="5" name="Copy To">
    <vt:lpwstr/>
  </property>
  <property fmtid="{D5CDD505-2E9C-101B-9397-08002B2CF9AE}" pid="6" name="DepartmentEM">
    <vt:lpwstr>8</vt:lpwstr>
  </property>
  <property fmtid="{D5CDD505-2E9C-101B-9397-08002B2CF9AE}" pid="7" name="ETA">
    <vt:lpwstr>0</vt:lpwstr>
  </property>
  <property fmtid="{D5CDD505-2E9C-101B-9397-08002B2CF9AE}" pid="8" name="Satellite">
    <vt:lpwstr>0</vt:lpwstr>
  </property>
  <property fmtid="{D5CDD505-2E9C-101B-9397-08002B2CF9AE}" pid="9" name="Owner">
    <vt:lpwstr>CAT</vt:lpwstr>
  </property>
  <property fmtid="{D5CDD505-2E9C-101B-9397-08002B2CF9AE}" pid="10" name="Notes0">
    <vt:lpwstr/>
  </property>
  <property fmtid="{D5CDD505-2E9C-101B-9397-08002B2CF9AE}" pid="11" name="ContentTypeId">
    <vt:lpwstr>0x0101009492C1A820541346A3D247CA26FCB0B202000AB0E8CD0D1B0E4C995B1470AB54129F</vt:lpwstr>
  </property>
  <property fmtid="{D5CDD505-2E9C-101B-9397-08002B2CF9AE}" pid="12" name="EM-US">
    <vt:lpwstr>0</vt:lpwstr>
  </property>
  <property fmtid="{D5CDD505-2E9C-101B-9397-08002B2CF9AE}" pid="13" name="StatusEM">
    <vt:lpwstr>published</vt:lpwstr>
  </property>
  <property fmtid="{D5CDD505-2E9C-101B-9397-08002B2CF9AE}" pid="14" name="Sub-division">
    <vt:lpwstr/>
  </property>
  <property fmtid="{D5CDD505-2E9C-101B-9397-08002B2CF9AE}" pid="15" name="ContentType">
    <vt:lpwstr>Document</vt:lpwstr>
  </property>
  <property fmtid="{D5CDD505-2E9C-101B-9397-08002B2CF9AE}" pid="16" name="BKK">
    <vt:lpwstr>0</vt:lpwstr>
  </property>
  <property fmtid="{D5CDD505-2E9C-101B-9397-08002B2CF9AE}" pid="17" name="Internet">
    <vt:lpwstr>0</vt:lpwstr>
  </property>
  <property fmtid="{D5CDD505-2E9C-101B-9397-08002B2CF9AE}" pid="18" name="ECN sign">
    <vt:lpwstr/>
  </property>
  <property fmtid="{D5CDD505-2E9C-101B-9397-08002B2CF9AE}" pid="19" name="Engineering">
    <vt:lpwstr/>
  </property>
  <property fmtid="{D5CDD505-2E9C-101B-9397-08002B2CF9AE}" pid="20" name="_CopySource">
    <vt:lpwstr>http://emmchma102/InformationServices/DocCenter/Specs/6 digit specs/4xxxxx/420xxx Doc ctrl/420023-01.doc</vt:lpwstr>
  </property>
  <property fmtid="{D5CDD505-2E9C-101B-9397-08002B2CF9AE}" pid="21" name="Order">
    <vt:lpwstr>42600.0000000000</vt:lpwstr>
  </property>
  <property fmtid="{D5CDD505-2E9C-101B-9397-08002B2CF9AE}" pid="22" name="TemplateUrl">
    <vt:lpwstr/>
  </property>
  <property fmtid="{D5CDD505-2E9C-101B-9397-08002B2CF9AE}" pid="23" name="xd_ProgID">
    <vt:lpwstr/>
  </property>
</Properties>
</file>