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142280" w14:textId="77777777" w:rsidR="00B53AD1" w:rsidRDefault="00B53AD1" w:rsidP="00B53AD1">
      <w:pPr>
        <w:pBdr>
          <w:bottom w:val="single" w:sz="4" w:space="10" w:color="auto"/>
        </w:pBdr>
        <w:jc w:val="center"/>
        <w:rPr>
          <w:rFonts w:asciiTheme="minorHAnsi" w:hAnsiTheme="minorHAnsi" w:cstheme="minorHAnsi"/>
          <w:sz w:val="48"/>
          <w:szCs w:val="48"/>
        </w:rPr>
      </w:pPr>
    </w:p>
    <w:p w14:paraId="767C52FA" w14:textId="50775DB5" w:rsidR="00B53AD1" w:rsidRPr="00D10327" w:rsidRDefault="00E15600" w:rsidP="00B53AD1">
      <w:pPr>
        <w:pBdr>
          <w:bottom w:val="single" w:sz="4" w:space="10" w:color="auto"/>
        </w:pBdr>
        <w:jc w:val="center"/>
        <w:rPr>
          <w:rFonts w:asciiTheme="minorHAnsi" w:hAnsiTheme="minorHAnsi" w:cstheme="minorHAnsi"/>
          <w:sz w:val="48"/>
          <w:szCs w:val="48"/>
        </w:rPr>
      </w:pPr>
      <w:r>
        <w:rPr>
          <w:rFonts w:asciiTheme="minorHAnsi" w:hAnsiTheme="minorHAnsi" w:cstheme="minorHAnsi"/>
          <w:sz w:val="48"/>
          <w:szCs w:val="48"/>
        </w:rPr>
        <w:t>Rapport</w:t>
      </w:r>
      <w:r w:rsidR="00A122C0">
        <w:rPr>
          <w:rFonts w:asciiTheme="minorHAnsi" w:hAnsiTheme="minorHAnsi" w:cstheme="minorHAnsi"/>
          <w:sz w:val="48"/>
          <w:szCs w:val="48"/>
        </w:rPr>
        <w:t xml:space="preserve"> de Conception</w:t>
      </w:r>
    </w:p>
    <w:p w14:paraId="1A882FCB" w14:textId="77777777" w:rsidR="00B53AD1" w:rsidRPr="00D10327" w:rsidRDefault="00B53AD1" w:rsidP="00B53AD1">
      <w:pPr>
        <w:pBdr>
          <w:bottom w:val="single" w:sz="4" w:space="10" w:color="auto"/>
        </w:pBdr>
        <w:jc w:val="center"/>
        <w:rPr>
          <w:rFonts w:asciiTheme="minorHAnsi" w:hAnsiTheme="minorHAnsi" w:cstheme="minorHAnsi"/>
          <w:sz w:val="48"/>
          <w:szCs w:val="48"/>
        </w:rPr>
      </w:pPr>
    </w:p>
    <w:p w14:paraId="759E32AB" w14:textId="77777777" w:rsidR="00B53AD1" w:rsidRPr="00D10327" w:rsidRDefault="00B53AD1" w:rsidP="00B53AD1">
      <w:pPr>
        <w:jc w:val="center"/>
        <w:rPr>
          <w:rFonts w:asciiTheme="minorHAnsi" w:hAnsiTheme="minorHAnsi" w:cstheme="minorHAnsi"/>
          <w:b/>
          <w:sz w:val="36"/>
          <w:szCs w:val="36"/>
        </w:rPr>
      </w:pPr>
    </w:p>
    <w:p w14:paraId="3BD5E137" w14:textId="47C5AB3C" w:rsidR="00B53AD1" w:rsidRPr="00A122C0" w:rsidRDefault="00B53AD1" w:rsidP="00A122C0">
      <w:pPr>
        <w:jc w:val="center"/>
        <w:rPr>
          <w:rFonts w:asciiTheme="minorHAnsi" w:hAnsiTheme="minorHAnsi" w:cstheme="minorHAnsi"/>
          <w:b/>
          <w:sz w:val="36"/>
          <w:szCs w:val="36"/>
        </w:rPr>
      </w:pPr>
      <w:r w:rsidRPr="00D10327">
        <w:rPr>
          <w:rFonts w:asciiTheme="minorHAnsi" w:hAnsiTheme="minorHAnsi" w:cstheme="minorHAnsi"/>
          <w:b/>
          <w:sz w:val="36"/>
          <w:szCs w:val="36"/>
        </w:rPr>
        <w:t>École supérieure</w:t>
      </w:r>
      <w:r w:rsidR="00A122C0">
        <w:rPr>
          <w:rFonts w:asciiTheme="minorHAnsi" w:hAnsiTheme="minorHAnsi" w:cstheme="minorHAnsi"/>
          <w:b/>
          <w:sz w:val="36"/>
          <w:szCs w:val="36"/>
        </w:rPr>
        <w:t xml:space="preserve"> – Fixme</w:t>
      </w:r>
      <w:r w:rsidRPr="00D10327">
        <w:rPr>
          <w:rFonts w:asciiTheme="minorHAnsi" w:hAnsiTheme="minorHAnsi" w:cstheme="minorHAnsi"/>
          <w:b/>
          <w:sz w:val="36"/>
          <w:szCs w:val="36"/>
        </w:rPr>
        <w:t xml:space="preserve"> </w:t>
      </w:r>
    </w:p>
    <w:p w14:paraId="172DC0BE" w14:textId="77777777" w:rsidR="00B53AD1" w:rsidRPr="00D10327" w:rsidRDefault="00B53AD1" w:rsidP="00B53AD1">
      <w:pPr>
        <w:jc w:val="center"/>
        <w:rPr>
          <w:rFonts w:asciiTheme="minorHAnsi" w:hAnsiTheme="minorHAnsi" w:cstheme="minorHAnsi"/>
          <w:b/>
          <w:color w:val="003366"/>
          <w:sz w:val="28"/>
          <w:szCs w:val="28"/>
        </w:rPr>
      </w:pPr>
    </w:p>
    <w:p w14:paraId="5147F09F" w14:textId="77777777" w:rsidR="00B53AD1" w:rsidRPr="00D10327" w:rsidRDefault="00B53AD1" w:rsidP="00B53AD1">
      <w:pPr>
        <w:pBdr>
          <w:top w:val="single" w:sz="4" w:space="1" w:color="auto"/>
        </w:pBdr>
        <w:jc w:val="center"/>
        <w:rPr>
          <w:rFonts w:asciiTheme="minorHAnsi" w:hAnsiTheme="minorHAnsi" w:cstheme="minorHAnsi"/>
          <w:b/>
          <w:color w:val="003366"/>
          <w:sz w:val="28"/>
          <w:szCs w:val="28"/>
        </w:rPr>
      </w:pPr>
    </w:p>
    <w:p w14:paraId="4FE6D50F" w14:textId="77777777" w:rsidR="00B53AD1" w:rsidRPr="00D10327" w:rsidRDefault="00B53AD1" w:rsidP="00B53AD1">
      <w:pPr>
        <w:pStyle w:val="Titre"/>
        <w:spacing w:before="0"/>
        <w:rPr>
          <w:rFonts w:asciiTheme="minorHAnsi" w:hAnsiTheme="minorHAnsi" w:cstheme="minorHAnsi"/>
          <w:sz w:val="72"/>
          <w:szCs w:val="72"/>
        </w:rPr>
      </w:pPr>
      <w:r>
        <w:rPr>
          <w:rFonts w:asciiTheme="minorHAnsi" w:hAnsiTheme="minorHAnsi" w:cstheme="minorHAnsi"/>
          <w:sz w:val="72"/>
          <w:szCs w:val="72"/>
        </w:rPr>
        <w:t>Totem Lumineux</w:t>
      </w:r>
    </w:p>
    <w:p w14:paraId="65887D5C" w14:textId="77777777" w:rsidR="00B53AD1" w:rsidRPr="00D10327" w:rsidRDefault="00B53AD1" w:rsidP="00B53AD1">
      <w:pPr>
        <w:pBdr>
          <w:top w:val="single" w:sz="4" w:space="1" w:color="auto"/>
        </w:pBdr>
        <w:jc w:val="center"/>
        <w:rPr>
          <w:rFonts w:asciiTheme="minorHAnsi" w:hAnsiTheme="minorHAnsi" w:cstheme="minorHAnsi"/>
          <w:b/>
          <w:color w:val="003366"/>
          <w:sz w:val="28"/>
          <w:szCs w:val="28"/>
        </w:rPr>
      </w:pPr>
    </w:p>
    <w:p w14:paraId="403E1541" w14:textId="77777777" w:rsidR="00B53AD1" w:rsidRPr="00D10327" w:rsidRDefault="00B53AD1" w:rsidP="00B53AD1">
      <w:pPr>
        <w:rPr>
          <w:rFonts w:asciiTheme="minorHAnsi" w:hAnsiTheme="minorHAnsi" w:cstheme="minorHAnsi"/>
          <w:sz w:val="28"/>
          <w:szCs w:val="28"/>
        </w:rPr>
      </w:pPr>
    </w:p>
    <w:p w14:paraId="28C2287F" w14:textId="77777777" w:rsidR="00B53AD1" w:rsidRPr="00D10327" w:rsidRDefault="00B53AD1" w:rsidP="00B53AD1">
      <w:pPr>
        <w:jc w:val="center"/>
        <w:rPr>
          <w:rFonts w:asciiTheme="minorHAnsi" w:hAnsiTheme="minorHAnsi" w:cstheme="minorHAnsi"/>
          <w:b/>
          <w:sz w:val="28"/>
          <w:szCs w:val="28"/>
        </w:rPr>
      </w:pPr>
      <w:r w:rsidRPr="00D10327">
        <w:rPr>
          <w:rFonts w:asciiTheme="minorHAnsi" w:hAnsiTheme="minorHAnsi" w:cstheme="minorHAnsi"/>
          <w:b/>
          <w:sz w:val="28"/>
          <w:szCs w:val="28"/>
        </w:rPr>
        <w:t>Réalisé par :</w:t>
      </w:r>
    </w:p>
    <w:p w14:paraId="3B98475C" w14:textId="77777777" w:rsidR="00B53AD1" w:rsidRPr="00D10327" w:rsidRDefault="00B53AD1" w:rsidP="00B53AD1">
      <w:pPr>
        <w:rPr>
          <w:rFonts w:asciiTheme="minorHAnsi" w:hAnsiTheme="minorHAnsi" w:cstheme="minorHAnsi"/>
          <w:sz w:val="28"/>
          <w:szCs w:val="28"/>
        </w:rPr>
      </w:pPr>
    </w:p>
    <w:p w14:paraId="5BF6693D" w14:textId="1B5EB5C8" w:rsidR="00B53AD1" w:rsidRDefault="00B53AD1" w:rsidP="00B53AD1">
      <w:pPr>
        <w:jc w:val="center"/>
        <w:rPr>
          <w:rFonts w:asciiTheme="minorHAnsi" w:hAnsiTheme="minorHAnsi" w:cstheme="minorHAnsi"/>
          <w:sz w:val="28"/>
          <w:szCs w:val="28"/>
        </w:rPr>
      </w:pPr>
      <w:r w:rsidRPr="00D10327">
        <w:rPr>
          <w:rFonts w:asciiTheme="minorHAnsi" w:hAnsiTheme="minorHAnsi" w:cstheme="minorHAnsi"/>
          <w:sz w:val="28"/>
          <w:szCs w:val="28"/>
        </w:rPr>
        <w:t>Nicolas Fürst</w:t>
      </w:r>
      <w:r w:rsidR="00A122C0">
        <w:rPr>
          <w:rFonts w:asciiTheme="minorHAnsi" w:hAnsiTheme="minorHAnsi" w:cstheme="minorHAnsi"/>
          <w:sz w:val="28"/>
          <w:szCs w:val="28"/>
        </w:rPr>
        <w:t xml:space="preserve"> -&gt; V0_1</w:t>
      </w:r>
    </w:p>
    <w:p w14:paraId="6BDB5E25" w14:textId="1C10A5F9" w:rsidR="00C167BB" w:rsidRPr="00B53AD1" w:rsidRDefault="00C167BB" w:rsidP="00B53AD1">
      <w:pPr>
        <w:jc w:val="center"/>
        <w:rPr>
          <w:rFonts w:asciiTheme="minorHAnsi" w:hAnsiTheme="minorHAnsi" w:cstheme="minorHAnsi"/>
          <w:sz w:val="28"/>
          <w:szCs w:val="28"/>
        </w:rPr>
      </w:pPr>
      <w:r>
        <w:rPr>
          <w:rFonts w:asciiTheme="minorHAnsi" w:hAnsiTheme="minorHAnsi" w:cstheme="minorHAnsi"/>
          <w:sz w:val="28"/>
          <w:szCs w:val="28"/>
        </w:rPr>
        <w:t>PBY (Philou) -&gt; V1_1</w:t>
      </w:r>
    </w:p>
    <w:p w14:paraId="17303AAE" w14:textId="77777777" w:rsidR="00B53AD1" w:rsidRPr="00D10327" w:rsidRDefault="00B53AD1" w:rsidP="00B53AD1">
      <w:pPr>
        <w:rPr>
          <w:rFonts w:asciiTheme="minorHAnsi" w:hAnsiTheme="minorHAnsi" w:cstheme="minorHAnsi"/>
          <w:sz w:val="28"/>
          <w:szCs w:val="28"/>
        </w:rPr>
      </w:pPr>
    </w:p>
    <w:p w14:paraId="3047DFCE" w14:textId="77777777" w:rsidR="00B53AD1" w:rsidRPr="00D10327" w:rsidRDefault="00B53AD1" w:rsidP="005954FF">
      <w:pPr>
        <w:tabs>
          <w:tab w:val="left" w:pos="1335"/>
          <w:tab w:val="center" w:pos="4807"/>
        </w:tabs>
        <w:jc w:val="center"/>
        <w:rPr>
          <w:rFonts w:asciiTheme="minorHAnsi" w:hAnsiTheme="minorHAnsi" w:cstheme="minorHAnsi"/>
          <w:b/>
          <w:sz w:val="28"/>
          <w:szCs w:val="28"/>
        </w:rPr>
      </w:pPr>
      <w:r w:rsidRPr="00D10327">
        <w:rPr>
          <w:rFonts w:asciiTheme="minorHAnsi" w:hAnsiTheme="minorHAnsi" w:cstheme="minorHAnsi"/>
          <w:b/>
          <w:sz w:val="28"/>
          <w:szCs w:val="28"/>
        </w:rPr>
        <w:t>Date :</w:t>
      </w:r>
    </w:p>
    <w:p w14:paraId="5061BD53" w14:textId="77777777" w:rsidR="00B53AD1" w:rsidRPr="00D10327" w:rsidRDefault="00B53AD1" w:rsidP="00B53AD1">
      <w:pPr>
        <w:jc w:val="center"/>
        <w:rPr>
          <w:rFonts w:asciiTheme="minorHAnsi" w:hAnsiTheme="minorHAnsi" w:cstheme="minorHAnsi"/>
          <w:b/>
          <w:sz w:val="28"/>
          <w:szCs w:val="28"/>
        </w:rPr>
      </w:pPr>
    </w:p>
    <w:p w14:paraId="5EFC26BE" w14:textId="77777777" w:rsidR="00A122C0" w:rsidRDefault="00A122C0" w:rsidP="00B53AD1">
      <w:pPr>
        <w:jc w:val="center"/>
        <w:rPr>
          <w:rFonts w:asciiTheme="minorHAnsi" w:hAnsiTheme="minorHAnsi" w:cstheme="minorHAnsi"/>
          <w:sz w:val="28"/>
          <w:szCs w:val="28"/>
        </w:rPr>
      </w:pPr>
      <w:r>
        <w:rPr>
          <w:rFonts w:asciiTheme="minorHAnsi" w:hAnsiTheme="minorHAnsi" w:cstheme="minorHAnsi"/>
          <w:sz w:val="28"/>
          <w:szCs w:val="28"/>
        </w:rPr>
        <w:t xml:space="preserve">Version 0_1 : </w:t>
      </w:r>
      <w:r w:rsidR="00E63338">
        <w:rPr>
          <w:rFonts w:asciiTheme="minorHAnsi" w:hAnsiTheme="minorHAnsi" w:cstheme="minorHAnsi"/>
          <w:sz w:val="28"/>
          <w:szCs w:val="28"/>
        </w:rPr>
        <w:t>20</w:t>
      </w:r>
      <w:r w:rsidR="00A35F09">
        <w:rPr>
          <w:rFonts w:asciiTheme="minorHAnsi" w:hAnsiTheme="minorHAnsi" w:cstheme="minorHAnsi"/>
          <w:sz w:val="28"/>
          <w:szCs w:val="28"/>
        </w:rPr>
        <w:t xml:space="preserve"> </w:t>
      </w:r>
      <w:proofErr w:type="gramStart"/>
      <w:r w:rsidR="00E63338">
        <w:rPr>
          <w:rFonts w:asciiTheme="minorHAnsi" w:hAnsiTheme="minorHAnsi" w:cstheme="minorHAnsi"/>
          <w:sz w:val="28"/>
          <w:szCs w:val="28"/>
        </w:rPr>
        <w:t>Juin</w:t>
      </w:r>
      <w:proofErr w:type="gramEnd"/>
      <w:r w:rsidR="00A35F09">
        <w:rPr>
          <w:rFonts w:asciiTheme="minorHAnsi" w:hAnsiTheme="minorHAnsi" w:cstheme="minorHAnsi"/>
          <w:sz w:val="28"/>
          <w:szCs w:val="28"/>
        </w:rPr>
        <w:t xml:space="preserve"> </w:t>
      </w:r>
      <w:r w:rsidR="005954FF">
        <w:rPr>
          <w:rFonts w:asciiTheme="minorHAnsi" w:hAnsiTheme="minorHAnsi" w:cstheme="minorHAnsi"/>
          <w:sz w:val="28"/>
          <w:szCs w:val="28"/>
        </w:rPr>
        <w:t>2019</w:t>
      </w:r>
    </w:p>
    <w:p w14:paraId="74749AFC" w14:textId="6FD0F447" w:rsidR="004041E2" w:rsidRDefault="00A122C0" w:rsidP="00B53AD1">
      <w:pPr>
        <w:jc w:val="center"/>
        <w:rPr>
          <w:rFonts w:asciiTheme="minorHAnsi" w:hAnsiTheme="minorHAnsi" w:cstheme="minorHAnsi"/>
          <w:sz w:val="28"/>
          <w:szCs w:val="28"/>
        </w:rPr>
      </w:pPr>
      <w:r>
        <w:rPr>
          <w:rFonts w:asciiTheme="minorHAnsi" w:hAnsiTheme="minorHAnsi" w:cstheme="minorHAnsi"/>
          <w:sz w:val="28"/>
          <w:szCs w:val="28"/>
        </w:rPr>
        <w:t>Version 1_1 :</w:t>
      </w:r>
      <w:r w:rsidR="00C167BB">
        <w:rPr>
          <w:rFonts w:asciiTheme="minorHAnsi" w:hAnsiTheme="minorHAnsi" w:cstheme="minorHAnsi"/>
          <w:sz w:val="28"/>
          <w:szCs w:val="28"/>
        </w:rPr>
        <w:t xml:space="preserve"> xx</w:t>
      </w:r>
      <w:r>
        <w:rPr>
          <w:rFonts w:asciiTheme="minorHAnsi" w:hAnsiTheme="minorHAnsi" w:cstheme="minorHAnsi"/>
          <w:sz w:val="28"/>
          <w:szCs w:val="28"/>
        </w:rPr>
        <w:t xml:space="preserve"> </w:t>
      </w:r>
      <w:r w:rsidR="006E3166">
        <w:rPr>
          <w:rFonts w:asciiTheme="minorHAnsi" w:hAnsiTheme="minorHAnsi" w:cstheme="minorHAnsi"/>
          <w:sz w:val="28"/>
          <w:szCs w:val="28"/>
        </w:rPr>
        <w:t>Mars</w:t>
      </w:r>
      <w:r w:rsidR="00C167BB">
        <w:rPr>
          <w:rFonts w:asciiTheme="minorHAnsi" w:hAnsiTheme="minorHAnsi" w:cstheme="minorHAnsi"/>
          <w:sz w:val="28"/>
          <w:szCs w:val="28"/>
        </w:rPr>
        <w:t xml:space="preserve"> 202</w:t>
      </w:r>
      <w:r w:rsidR="006E3166">
        <w:rPr>
          <w:rFonts w:asciiTheme="minorHAnsi" w:hAnsiTheme="minorHAnsi" w:cstheme="minorHAnsi"/>
          <w:sz w:val="28"/>
          <w:szCs w:val="28"/>
        </w:rPr>
        <w:t>4</w:t>
      </w:r>
    </w:p>
    <w:p w14:paraId="28D2DEFF" w14:textId="77777777" w:rsidR="004041E2" w:rsidRDefault="004041E2" w:rsidP="004041E2">
      <w:pPr>
        <w:rPr>
          <w:rFonts w:asciiTheme="minorHAnsi" w:hAnsiTheme="minorHAnsi" w:cstheme="minorHAnsi"/>
          <w:sz w:val="28"/>
          <w:szCs w:val="28"/>
        </w:rPr>
      </w:pPr>
    </w:p>
    <w:p w14:paraId="6A4C487D" w14:textId="77777777" w:rsidR="004041E2" w:rsidRDefault="004041E2" w:rsidP="004041E2">
      <w:pPr>
        <w:rPr>
          <w:rFonts w:asciiTheme="minorHAnsi" w:hAnsiTheme="minorHAnsi" w:cstheme="minorHAnsi"/>
          <w:sz w:val="28"/>
          <w:szCs w:val="28"/>
        </w:rPr>
      </w:pPr>
    </w:p>
    <w:p w14:paraId="50A8EAAC" w14:textId="3CC19A61" w:rsidR="00837FCF" w:rsidRPr="00B53AD1" w:rsidRDefault="00B53AD1" w:rsidP="004041E2">
      <w:pPr>
        <w:rPr>
          <w:rFonts w:asciiTheme="minorHAnsi" w:hAnsiTheme="minorHAnsi" w:cstheme="minorHAnsi"/>
          <w:b/>
          <w:sz w:val="32"/>
          <w:szCs w:val="32"/>
        </w:rPr>
      </w:pPr>
      <w:r w:rsidRPr="00D10327">
        <w:rPr>
          <w:rFonts w:asciiTheme="minorHAnsi" w:hAnsiTheme="minorHAnsi" w:cstheme="minorHAnsi"/>
          <w:b/>
          <w:sz w:val="32"/>
          <w:szCs w:val="32"/>
        </w:rPr>
        <w:br w:type="page"/>
      </w:r>
    </w:p>
    <w:p w14:paraId="0AD9B4EF" w14:textId="0B85C7AB" w:rsidR="00B45B8B" w:rsidRDefault="00B45B8B">
      <w:pPr>
        <w:rPr>
          <w:lang w:val="fr-FR"/>
        </w:rPr>
      </w:pPr>
    </w:p>
    <w:sdt>
      <w:sdtPr>
        <w:rPr>
          <w:rFonts w:ascii="Arial" w:eastAsia="Times New Roman" w:hAnsi="Arial"/>
          <w:b w:val="0"/>
          <w:bCs w:val="0"/>
          <w:color w:val="auto"/>
          <w:sz w:val="18"/>
          <w:szCs w:val="20"/>
          <w:lang w:val="fr-FR" w:eastAsia="en-US"/>
        </w:rPr>
        <w:id w:val="2035914877"/>
        <w:docPartObj>
          <w:docPartGallery w:val="Table of Contents"/>
          <w:docPartUnique/>
        </w:docPartObj>
      </w:sdtPr>
      <w:sdtContent>
        <w:p w14:paraId="7B3FBA4C" w14:textId="1FBF5983" w:rsidR="005954FF" w:rsidRPr="005954FF" w:rsidRDefault="005954FF">
          <w:pPr>
            <w:pStyle w:val="En-ttedetabledesmatires"/>
            <w:rPr>
              <w:color w:val="auto"/>
            </w:rPr>
          </w:pPr>
          <w:r w:rsidRPr="005954FF">
            <w:rPr>
              <w:color w:val="auto"/>
              <w:lang w:val="fr-FR"/>
            </w:rPr>
            <w:t>Table des matières</w:t>
          </w:r>
        </w:p>
        <w:p w14:paraId="43C2BDED" w14:textId="4172126C" w:rsidR="000948DB" w:rsidRDefault="005954FF">
          <w:pPr>
            <w:pStyle w:val="TM1"/>
            <w:tabs>
              <w:tab w:val="right" w:leader="dot" w:pos="10195"/>
            </w:tabs>
            <w:rPr>
              <w:rFonts w:asciiTheme="minorHAnsi" w:eastAsiaTheme="minorEastAsia" w:hAnsiTheme="minorHAnsi" w:cstheme="minorBidi"/>
              <w:b w:val="0"/>
              <w:caps w:val="0"/>
              <w:noProof/>
              <w:kern w:val="2"/>
              <w:sz w:val="22"/>
              <w:szCs w:val="22"/>
              <w:lang w:eastAsia="fr-CH"/>
              <w14:ligatures w14:val="standardContextual"/>
            </w:rPr>
          </w:pPr>
          <w:r>
            <w:rPr>
              <w:bCs/>
              <w:lang w:val="fr-FR"/>
            </w:rPr>
            <w:fldChar w:fldCharType="begin"/>
          </w:r>
          <w:r>
            <w:rPr>
              <w:bCs/>
              <w:lang w:val="fr-FR"/>
            </w:rPr>
            <w:instrText xml:space="preserve"> TOC \o "1-3" \h \z \u </w:instrText>
          </w:r>
          <w:r>
            <w:rPr>
              <w:bCs/>
              <w:lang w:val="fr-FR"/>
            </w:rPr>
            <w:fldChar w:fldCharType="separate"/>
          </w:r>
          <w:hyperlink w:anchor="_Toc150984795" w:history="1">
            <w:r w:rsidR="000948DB" w:rsidRPr="00F945FA">
              <w:rPr>
                <w:rStyle w:val="Lienhypertexte"/>
                <w:noProof/>
              </w:rPr>
              <w:t>1.</w:t>
            </w:r>
            <w:r w:rsidR="000948DB">
              <w:rPr>
                <w:rFonts w:asciiTheme="minorHAnsi" w:eastAsiaTheme="minorEastAsia" w:hAnsiTheme="minorHAnsi" w:cstheme="minorBidi"/>
                <w:b w:val="0"/>
                <w:caps w:val="0"/>
                <w:noProof/>
                <w:kern w:val="2"/>
                <w:sz w:val="22"/>
                <w:szCs w:val="22"/>
                <w:lang w:eastAsia="fr-CH"/>
                <w14:ligatures w14:val="standardContextual"/>
              </w:rPr>
              <w:tab/>
            </w:r>
            <w:r w:rsidR="000948DB" w:rsidRPr="00F945FA">
              <w:rPr>
                <w:rStyle w:val="Lienhypertexte"/>
                <w:noProof/>
              </w:rPr>
              <w:t>Cahier des charges</w:t>
            </w:r>
            <w:r w:rsidR="000948DB">
              <w:rPr>
                <w:noProof/>
                <w:webHidden/>
              </w:rPr>
              <w:tab/>
            </w:r>
            <w:r w:rsidR="000948DB">
              <w:rPr>
                <w:noProof/>
                <w:webHidden/>
              </w:rPr>
              <w:fldChar w:fldCharType="begin"/>
            </w:r>
            <w:r w:rsidR="000948DB">
              <w:rPr>
                <w:noProof/>
                <w:webHidden/>
              </w:rPr>
              <w:instrText xml:space="preserve"> PAGEREF _Toc150984795 \h </w:instrText>
            </w:r>
            <w:r w:rsidR="000948DB">
              <w:rPr>
                <w:noProof/>
                <w:webHidden/>
              </w:rPr>
            </w:r>
            <w:r w:rsidR="000948DB">
              <w:rPr>
                <w:noProof/>
                <w:webHidden/>
              </w:rPr>
              <w:fldChar w:fldCharType="separate"/>
            </w:r>
            <w:r w:rsidR="000948DB">
              <w:rPr>
                <w:noProof/>
                <w:webHidden/>
              </w:rPr>
              <w:t>4</w:t>
            </w:r>
            <w:r w:rsidR="000948DB">
              <w:rPr>
                <w:noProof/>
                <w:webHidden/>
              </w:rPr>
              <w:fldChar w:fldCharType="end"/>
            </w:r>
          </w:hyperlink>
        </w:p>
        <w:p w14:paraId="20FD11E1" w14:textId="35B1663B" w:rsidR="000948DB" w:rsidRDefault="00000000">
          <w:pPr>
            <w:pStyle w:val="TM1"/>
            <w:tabs>
              <w:tab w:val="right" w:leader="dot" w:pos="10195"/>
            </w:tabs>
            <w:rPr>
              <w:rFonts w:asciiTheme="minorHAnsi" w:eastAsiaTheme="minorEastAsia" w:hAnsiTheme="minorHAnsi" w:cstheme="minorBidi"/>
              <w:b w:val="0"/>
              <w:caps w:val="0"/>
              <w:noProof/>
              <w:kern w:val="2"/>
              <w:sz w:val="22"/>
              <w:szCs w:val="22"/>
              <w:lang w:eastAsia="fr-CH"/>
              <w14:ligatures w14:val="standardContextual"/>
            </w:rPr>
          </w:pPr>
          <w:hyperlink w:anchor="_Toc150984796" w:history="1">
            <w:r w:rsidR="000948DB" w:rsidRPr="00F945FA">
              <w:rPr>
                <w:rStyle w:val="Lienhypertexte"/>
                <w:noProof/>
              </w:rPr>
              <w:t>2.</w:t>
            </w:r>
            <w:r w:rsidR="000948DB">
              <w:rPr>
                <w:rFonts w:asciiTheme="minorHAnsi" w:eastAsiaTheme="minorEastAsia" w:hAnsiTheme="minorHAnsi" w:cstheme="minorBidi"/>
                <w:b w:val="0"/>
                <w:caps w:val="0"/>
                <w:noProof/>
                <w:kern w:val="2"/>
                <w:sz w:val="22"/>
                <w:szCs w:val="22"/>
                <w:lang w:eastAsia="fr-CH"/>
                <w14:ligatures w14:val="standardContextual"/>
              </w:rPr>
              <w:tab/>
            </w:r>
            <w:r w:rsidR="000948DB" w:rsidRPr="00F945FA">
              <w:rPr>
                <w:rStyle w:val="Lienhypertexte"/>
                <w:noProof/>
              </w:rPr>
              <w:t>SChéma bloC et Explication composantS</w:t>
            </w:r>
            <w:r w:rsidR="000948DB">
              <w:rPr>
                <w:noProof/>
                <w:webHidden/>
              </w:rPr>
              <w:tab/>
            </w:r>
            <w:r w:rsidR="000948DB">
              <w:rPr>
                <w:noProof/>
                <w:webHidden/>
              </w:rPr>
              <w:fldChar w:fldCharType="begin"/>
            </w:r>
            <w:r w:rsidR="000948DB">
              <w:rPr>
                <w:noProof/>
                <w:webHidden/>
              </w:rPr>
              <w:instrText xml:space="preserve"> PAGEREF _Toc150984796 \h </w:instrText>
            </w:r>
            <w:r w:rsidR="000948DB">
              <w:rPr>
                <w:noProof/>
                <w:webHidden/>
              </w:rPr>
            </w:r>
            <w:r w:rsidR="000948DB">
              <w:rPr>
                <w:noProof/>
                <w:webHidden/>
              </w:rPr>
              <w:fldChar w:fldCharType="separate"/>
            </w:r>
            <w:r w:rsidR="000948DB">
              <w:rPr>
                <w:noProof/>
                <w:webHidden/>
              </w:rPr>
              <w:t>4</w:t>
            </w:r>
            <w:r w:rsidR="000948DB">
              <w:rPr>
                <w:noProof/>
                <w:webHidden/>
              </w:rPr>
              <w:fldChar w:fldCharType="end"/>
            </w:r>
          </w:hyperlink>
        </w:p>
        <w:p w14:paraId="27A3A3FB" w14:textId="12FC060C"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797" w:history="1">
            <w:r w:rsidR="000948DB" w:rsidRPr="00F945FA">
              <w:rPr>
                <w:rStyle w:val="Lienhypertexte"/>
                <w:noProof/>
              </w:rPr>
              <w:t>2.1</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Pic32</w:t>
            </w:r>
            <w:r w:rsidR="000948DB">
              <w:rPr>
                <w:noProof/>
                <w:webHidden/>
              </w:rPr>
              <w:tab/>
            </w:r>
            <w:r w:rsidR="000948DB">
              <w:rPr>
                <w:noProof/>
                <w:webHidden/>
              </w:rPr>
              <w:fldChar w:fldCharType="begin"/>
            </w:r>
            <w:r w:rsidR="000948DB">
              <w:rPr>
                <w:noProof/>
                <w:webHidden/>
              </w:rPr>
              <w:instrText xml:space="preserve"> PAGEREF _Toc150984797 \h </w:instrText>
            </w:r>
            <w:r w:rsidR="000948DB">
              <w:rPr>
                <w:noProof/>
                <w:webHidden/>
              </w:rPr>
            </w:r>
            <w:r w:rsidR="000948DB">
              <w:rPr>
                <w:noProof/>
                <w:webHidden/>
              </w:rPr>
              <w:fldChar w:fldCharType="separate"/>
            </w:r>
            <w:r w:rsidR="000948DB">
              <w:rPr>
                <w:noProof/>
                <w:webHidden/>
              </w:rPr>
              <w:t>5</w:t>
            </w:r>
            <w:r w:rsidR="000948DB">
              <w:rPr>
                <w:noProof/>
                <w:webHidden/>
              </w:rPr>
              <w:fldChar w:fldCharType="end"/>
            </w:r>
          </w:hyperlink>
        </w:p>
        <w:p w14:paraId="4BD69359" w14:textId="06CC0464"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798" w:history="1">
            <w:r w:rsidR="000948DB" w:rsidRPr="00F945FA">
              <w:rPr>
                <w:rStyle w:val="Lienhypertexte"/>
                <w:noProof/>
              </w:rPr>
              <w:t>2.2</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Matrice X2</w:t>
            </w:r>
            <w:r w:rsidR="000948DB">
              <w:rPr>
                <w:noProof/>
                <w:webHidden/>
              </w:rPr>
              <w:tab/>
            </w:r>
            <w:r w:rsidR="000948DB">
              <w:rPr>
                <w:noProof/>
                <w:webHidden/>
              </w:rPr>
              <w:fldChar w:fldCharType="begin"/>
            </w:r>
            <w:r w:rsidR="000948DB">
              <w:rPr>
                <w:noProof/>
                <w:webHidden/>
              </w:rPr>
              <w:instrText xml:space="preserve"> PAGEREF _Toc150984798 \h </w:instrText>
            </w:r>
            <w:r w:rsidR="000948DB">
              <w:rPr>
                <w:noProof/>
                <w:webHidden/>
              </w:rPr>
            </w:r>
            <w:r w:rsidR="000948DB">
              <w:rPr>
                <w:noProof/>
                <w:webHidden/>
              </w:rPr>
              <w:fldChar w:fldCharType="separate"/>
            </w:r>
            <w:r w:rsidR="000948DB">
              <w:rPr>
                <w:noProof/>
                <w:webHidden/>
              </w:rPr>
              <w:t>5</w:t>
            </w:r>
            <w:r w:rsidR="000948DB">
              <w:rPr>
                <w:noProof/>
                <w:webHidden/>
              </w:rPr>
              <w:fldChar w:fldCharType="end"/>
            </w:r>
          </w:hyperlink>
        </w:p>
        <w:p w14:paraId="01DF9BE5" w14:textId="215AC8FC" w:rsidR="000948DB" w:rsidRDefault="00000000">
          <w:pPr>
            <w:pStyle w:val="TM3"/>
            <w:tabs>
              <w:tab w:val="left" w:pos="1985"/>
              <w:tab w:val="right" w:leader="dot" w:pos="10195"/>
            </w:tabs>
            <w:rPr>
              <w:rFonts w:asciiTheme="minorHAnsi" w:eastAsiaTheme="minorEastAsia" w:hAnsiTheme="minorHAnsi" w:cstheme="minorBidi"/>
              <w:i w:val="0"/>
              <w:noProof/>
              <w:kern w:val="2"/>
              <w:sz w:val="22"/>
              <w:szCs w:val="22"/>
              <w:lang w:eastAsia="fr-CH"/>
              <w14:ligatures w14:val="standardContextual"/>
            </w:rPr>
          </w:pPr>
          <w:hyperlink w:anchor="_Toc150984799" w:history="1">
            <w:r w:rsidR="000948DB" w:rsidRPr="00F945FA">
              <w:rPr>
                <w:rStyle w:val="Lienhypertexte"/>
                <w:noProof/>
              </w:rPr>
              <w:t>2.2.1</w:t>
            </w:r>
            <w:r w:rsidR="000948DB">
              <w:rPr>
                <w:rFonts w:asciiTheme="minorHAnsi" w:eastAsiaTheme="minorEastAsia" w:hAnsiTheme="minorHAnsi" w:cstheme="minorBidi"/>
                <w:i w:val="0"/>
                <w:noProof/>
                <w:kern w:val="2"/>
                <w:sz w:val="22"/>
                <w:szCs w:val="22"/>
                <w:lang w:eastAsia="fr-CH"/>
                <w14:ligatures w14:val="standardContextual"/>
              </w:rPr>
              <w:tab/>
            </w:r>
            <w:r w:rsidR="000948DB" w:rsidRPr="00F945FA">
              <w:rPr>
                <w:rStyle w:val="Lienhypertexte"/>
                <w:noProof/>
              </w:rPr>
              <w:t>Autres possibilités</w:t>
            </w:r>
            <w:r w:rsidR="000948DB">
              <w:rPr>
                <w:noProof/>
                <w:webHidden/>
              </w:rPr>
              <w:tab/>
            </w:r>
            <w:r w:rsidR="000948DB">
              <w:rPr>
                <w:noProof/>
                <w:webHidden/>
              </w:rPr>
              <w:fldChar w:fldCharType="begin"/>
            </w:r>
            <w:r w:rsidR="000948DB">
              <w:rPr>
                <w:noProof/>
                <w:webHidden/>
              </w:rPr>
              <w:instrText xml:space="preserve"> PAGEREF _Toc150984799 \h </w:instrText>
            </w:r>
            <w:r w:rsidR="000948DB">
              <w:rPr>
                <w:noProof/>
                <w:webHidden/>
              </w:rPr>
            </w:r>
            <w:r w:rsidR="000948DB">
              <w:rPr>
                <w:noProof/>
                <w:webHidden/>
              </w:rPr>
              <w:fldChar w:fldCharType="separate"/>
            </w:r>
            <w:r w:rsidR="000948DB">
              <w:rPr>
                <w:noProof/>
                <w:webHidden/>
              </w:rPr>
              <w:t>6</w:t>
            </w:r>
            <w:r w:rsidR="000948DB">
              <w:rPr>
                <w:noProof/>
                <w:webHidden/>
              </w:rPr>
              <w:fldChar w:fldCharType="end"/>
            </w:r>
          </w:hyperlink>
        </w:p>
        <w:p w14:paraId="7A6C5C81" w14:textId="69E32A4F"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00" w:history="1">
            <w:r w:rsidR="000948DB" w:rsidRPr="00F945FA">
              <w:rPr>
                <w:rStyle w:val="Lienhypertexte"/>
                <w:noProof/>
              </w:rPr>
              <w:t>2.3</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Module Wifi</w:t>
            </w:r>
            <w:r w:rsidR="000948DB">
              <w:rPr>
                <w:noProof/>
                <w:webHidden/>
              </w:rPr>
              <w:tab/>
            </w:r>
            <w:r w:rsidR="000948DB">
              <w:rPr>
                <w:noProof/>
                <w:webHidden/>
              </w:rPr>
              <w:fldChar w:fldCharType="begin"/>
            </w:r>
            <w:r w:rsidR="000948DB">
              <w:rPr>
                <w:noProof/>
                <w:webHidden/>
              </w:rPr>
              <w:instrText xml:space="preserve"> PAGEREF _Toc150984800 \h </w:instrText>
            </w:r>
            <w:r w:rsidR="000948DB">
              <w:rPr>
                <w:noProof/>
                <w:webHidden/>
              </w:rPr>
            </w:r>
            <w:r w:rsidR="000948DB">
              <w:rPr>
                <w:noProof/>
                <w:webHidden/>
              </w:rPr>
              <w:fldChar w:fldCharType="separate"/>
            </w:r>
            <w:r w:rsidR="000948DB">
              <w:rPr>
                <w:noProof/>
                <w:webHidden/>
              </w:rPr>
              <w:t>6</w:t>
            </w:r>
            <w:r w:rsidR="000948DB">
              <w:rPr>
                <w:noProof/>
                <w:webHidden/>
              </w:rPr>
              <w:fldChar w:fldCharType="end"/>
            </w:r>
          </w:hyperlink>
        </w:p>
        <w:p w14:paraId="2A25C989" w14:textId="3B9C1ACA"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01" w:history="1">
            <w:r w:rsidR="000948DB" w:rsidRPr="00F945FA">
              <w:rPr>
                <w:rStyle w:val="Lienhypertexte"/>
                <w:noProof/>
              </w:rPr>
              <w:t>2.4</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Application</w:t>
            </w:r>
            <w:r w:rsidR="000948DB">
              <w:rPr>
                <w:noProof/>
                <w:webHidden/>
              </w:rPr>
              <w:tab/>
            </w:r>
            <w:r w:rsidR="000948DB">
              <w:rPr>
                <w:noProof/>
                <w:webHidden/>
              </w:rPr>
              <w:fldChar w:fldCharType="begin"/>
            </w:r>
            <w:r w:rsidR="000948DB">
              <w:rPr>
                <w:noProof/>
                <w:webHidden/>
              </w:rPr>
              <w:instrText xml:space="preserve"> PAGEREF _Toc150984801 \h </w:instrText>
            </w:r>
            <w:r w:rsidR="000948DB">
              <w:rPr>
                <w:noProof/>
                <w:webHidden/>
              </w:rPr>
            </w:r>
            <w:r w:rsidR="000948DB">
              <w:rPr>
                <w:noProof/>
                <w:webHidden/>
              </w:rPr>
              <w:fldChar w:fldCharType="separate"/>
            </w:r>
            <w:r w:rsidR="000948DB">
              <w:rPr>
                <w:noProof/>
                <w:webHidden/>
              </w:rPr>
              <w:t>7</w:t>
            </w:r>
            <w:r w:rsidR="000948DB">
              <w:rPr>
                <w:noProof/>
                <w:webHidden/>
              </w:rPr>
              <w:fldChar w:fldCharType="end"/>
            </w:r>
          </w:hyperlink>
        </w:p>
        <w:p w14:paraId="06B16351" w14:textId="20ED9E78"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02" w:history="1">
            <w:r w:rsidR="000948DB" w:rsidRPr="00F945FA">
              <w:rPr>
                <w:rStyle w:val="Lienhypertexte"/>
                <w:noProof/>
              </w:rPr>
              <w:t>2.5</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Batterie</w:t>
            </w:r>
            <w:r w:rsidR="000948DB">
              <w:rPr>
                <w:noProof/>
                <w:webHidden/>
              </w:rPr>
              <w:tab/>
            </w:r>
            <w:r w:rsidR="000948DB">
              <w:rPr>
                <w:noProof/>
                <w:webHidden/>
              </w:rPr>
              <w:fldChar w:fldCharType="begin"/>
            </w:r>
            <w:r w:rsidR="000948DB">
              <w:rPr>
                <w:noProof/>
                <w:webHidden/>
              </w:rPr>
              <w:instrText xml:space="preserve"> PAGEREF _Toc150984802 \h </w:instrText>
            </w:r>
            <w:r w:rsidR="000948DB">
              <w:rPr>
                <w:noProof/>
                <w:webHidden/>
              </w:rPr>
            </w:r>
            <w:r w:rsidR="000948DB">
              <w:rPr>
                <w:noProof/>
                <w:webHidden/>
              </w:rPr>
              <w:fldChar w:fldCharType="separate"/>
            </w:r>
            <w:r w:rsidR="000948DB">
              <w:rPr>
                <w:noProof/>
                <w:webHidden/>
              </w:rPr>
              <w:t>7</w:t>
            </w:r>
            <w:r w:rsidR="000948DB">
              <w:rPr>
                <w:noProof/>
                <w:webHidden/>
              </w:rPr>
              <w:fldChar w:fldCharType="end"/>
            </w:r>
          </w:hyperlink>
        </w:p>
        <w:p w14:paraId="5E3BC608" w14:textId="75B6060E"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03" w:history="1">
            <w:r w:rsidR="000948DB" w:rsidRPr="00F945FA">
              <w:rPr>
                <w:rStyle w:val="Lienhypertexte"/>
                <w:noProof/>
              </w:rPr>
              <w:t>2.6</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Panneau solaire / gestion de charge</w:t>
            </w:r>
            <w:r w:rsidR="000948DB">
              <w:rPr>
                <w:noProof/>
                <w:webHidden/>
              </w:rPr>
              <w:tab/>
            </w:r>
            <w:r w:rsidR="000948DB">
              <w:rPr>
                <w:noProof/>
                <w:webHidden/>
              </w:rPr>
              <w:fldChar w:fldCharType="begin"/>
            </w:r>
            <w:r w:rsidR="000948DB">
              <w:rPr>
                <w:noProof/>
                <w:webHidden/>
              </w:rPr>
              <w:instrText xml:space="preserve"> PAGEREF _Toc150984803 \h </w:instrText>
            </w:r>
            <w:r w:rsidR="000948DB">
              <w:rPr>
                <w:noProof/>
                <w:webHidden/>
              </w:rPr>
            </w:r>
            <w:r w:rsidR="000948DB">
              <w:rPr>
                <w:noProof/>
                <w:webHidden/>
              </w:rPr>
              <w:fldChar w:fldCharType="separate"/>
            </w:r>
            <w:r w:rsidR="000948DB">
              <w:rPr>
                <w:noProof/>
                <w:webHidden/>
              </w:rPr>
              <w:t>7</w:t>
            </w:r>
            <w:r w:rsidR="000948DB">
              <w:rPr>
                <w:noProof/>
                <w:webHidden/>
              </w:rPr>
              <w:fldChar w:fldCharType="end"/>
            </w:r>
          </w:hyperlink>
        </w:p>
        <w:p w14:paraId="3629162C" w14:textId="2B825707"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04" w:history="1">
            <w:r w:rsidR="000948DB" w:rsidRPr="00F945FA">
              <w:rPr>
                <w:rStyle w:val="Lienhypertexte"/>
                <w:noProof/>
              </w:rPr>
              <w:t>2.7</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Port de charge</w:t>
            </w:r>
            <w:r w:rsidR="000948DB">
              <w:rPr>
                <w:noProof/>
                <w:webHidden/>
              </w:rPr>
              <w:tab/>
            </w:r>
            <w:r w:rsidR="000948DB">
              <w:rPr>
                <w:noProof/>
                <w:webHidden/>
              </w:rPr>
              <w:fldChar w:fldCharType="begin"/>
            </w:r>
            <w:r w:rsidR="000948DB">
              <w:rPr>
                <w:noProof/>
                <w:webHidden/>
              </w:rPr>
              <w:instrText xml:space="preserve"> PAGEREF _Toc150984804 \h </w:instrText>
            </w:r>
            <w:r w:rsidR="000948DB">
              <w:rPr>
                <w:noProof/>
                <w:webHidden/>
              </w:rPr>
            </w:r>
            <w:r w:rsidR="000948DB">
              <w:rPr>
                <w:noProof/>
                <w:webHidden/>
              </w:rPr>
              <w:fldChar w:fldCharType="separate"/>
            </w:r>
            <w:r w:rsidR="000948DB">
              <w:rPr>
                <w:noProof/>
                <w:webHidden/>
              </w:rPr>
              <w:t>8</w:t>
            </w:r>
            <w:r w:rsidR="000948DB">
              <w:rPr>
                <w:noProof/>
                <w:webHidden/>
              </w:rPr>
              <w:fldChar w:fldCharType="end"/>
            </w:r>
          </w:hyperlink>
        </w:p>
        <w:p w14:paraId="614453B9" w14:textId="6B598F7F"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05" w:history="1">
            <w:r w:rsidR="000948DB" w:rsidRPr="00F945FA">
              <w:rPr>
                <w:rStyle w:val="Lienhypertexte"/>
                <w:noProof/>
              </w:rPr>
              <w:t>2.8</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Regulateurs</w:t>
            </w:r>
            <w:r w:rsidR="000948DB">
              <w:rPr>
                <w:noProof/>
                <w:webHidden/>
              </w:rPr>
              <w:tab/>
            </w:r>
            <w:r w:rsidR="000948DB">
              <w:rPr>
                <w:noProof/>
                <w:webHidden/>
              </w:rPr>
              <w:fldChar w:fldCharType="begin"/>
            </w:r>
            <w:r w:rsidR="000948DB">
              <w:rPr>
                <w:noProof/>
                <w:webHidden/>
              </w:rPr>
              <w:instrText xml:space="preserve"> PAGEREF _Toc150984805 \h </w:instrText>
            </w:r>
            <w:r w:rsidR="000948DB">
              <w:rPr>
                <w:noProof/>
                <w:webHidden/>
              </w:rPr>
            </w:r>
            <w:r w:rsidR="000948DB">
              <w:rPr>
                <w:noProof/>
                <w:webHidden/>
              </w:rPr>
              <w:fldChar w:fldCharType="separate"/>
            </w:r>
            <w:r w:rsidR="000948DB">
              <w:rPr>
                <w:noProof/>
                <w:webHidden/>
              </w:rPr>
              <w:t>8</w:t>
            </w:r>
            <w:r w:rsidR="000948DB">
              <w:rPr>
                <w:noProof/>
                <w:webHidden/>
              </w:rPr>
              <w:fldChar w:fldCharType="end"/>
            </w:r>
          </w:hyperlink>
        </w:p>
        <w:p w14:paraId="154CD3D3" w14:textId="778B2BD1"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06" w:history="1">
            <w:r w:rsidR="000948DB">
              <w:rPr>
                <w:noProof/>
                <w:webHidden/>
              </w:rPr>
              <w:tab/>
            </w:r>
            <w:r w:rsidR="000948DB">
              <w:rPr>
                <w:noProof/>
                <w:webHidden/>
              </w:rPr>
              <w:fldChar w:fldCharType="begin"/>
            </w:r>
            <w:r w:rsidR="000948DB">
              <w:rPr>
                <w:noProof/>
                <w:webHidden/>
              </w:rPr>
              <w:instrText xml:space="preserve"> PAGEREF _Toc150984806 \h </w:instrText>
            </w:r>
            <w:r w:rsidR="000948DB">
              <w:rPr>
                <w:noProof/>
                <w:webHidden/>
              </w:rPr>
            </w:r>
            <w:r w:rsidR="000948DB">
              <w:rPr>
                <w:noProof/>
                <w:webHidden/>
              </w:rPr>
              <w:fldChar w:fldCharType="separate"/>
            </w:r>
            <w:r w:rsidR="000948DB">
              <w:rPr>
                <w:noProof/>
                <w:webHidden/>
              </w:rPr>
              <w:t>9</w:t>
            </w:r>
            <w:r w:rsidR="000948DB">
              <w:rPr>
                <w:noProof/>
                <w:webHidden/>
              </w:rPr>
              <w:fldChar w:fldCharType="end"/>
            </w:r>
          </w:hyperlink>
        </w:p>
        <w:p w14:paraId="3F67038B" w14:textId="0901AC43"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07" w:history="1">
            <w:r w:rsidR="000948DB" w:rsidRPr="00F945FA">
              <w:rPr>
                <w:rStyle w:val="Lienhypertexte"/>
                <w:noProof/>
              </w:rPr>
              <w:t>2.9</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Capteur de luminosité</w:t>
            </w:r>
            <w:r w:rsidR="000948DB">
              <w:rPr>
                <w:noProof/>
                <w:webHidden/>
              </w:rPr>
              <w:tab/>
            </w:r>
            <w:r w:rsidR="000948DB">
              <w:rPr>
                <w:noProof/>
                <w:webHidden/>
              </w:rPr>
              <w:fldChar w:fldCharType="begin"/>
            </w:r>
            <w:r w:rsidR="000948DB">
              <w:rPr>
                <w:noProof/>
                <w:webHidden/>
              </w:rPr>
              <w:instrText xml:space="preserve"> PAGEREF _Toc150984807 \h </w:instrText>
            </w:r>
            <w:r w:rsidR="000948DB">
              <w:rPr>
                <w:noProof/>
                <w:webHidden/>
              </w:rPr>
            </w:r>
            <w:r w:rsidR="000948DB">
              <w:rPr>
                <w:noProof/>
                <w:webHidden/>
              </w:rPr>
              <w:fldChar w:fldCharType="separate"/>
            </w:r>
            <w:r w:rsidR="000948DB">
              <w:rPr>
                <w:noProof/>
                <w:webHidden/>
              </w:rPr>
              <w:t>9</w:t>
            </w:r>
            <w:r w:rsidR="000948DB">
              <w:rPr>
                <w:noProof/>
                <w:webHidden/>
              </w:rPr>
              <w:fldChar w:fldCharType="end"/>
            </w:r>
          </w:hyperlink>
        </w:p>
        <w:p w14:paraId="6DFFC6AE" w14:textId="0F5D0279" w:rsidR="000948DB" w:rsidRDefault="00000000">
          <w:pPr>
            <w:pStyle w:val="TM1"/>
            <w:tabs>
              <w:tab w:val="right" w:leader="dot" w:pos="10195"/>
            </w:tabs>
            <w:rPr>
              <w:rFonts w:asciiTheme="minorHAnsi" w:eastAsiaTheme="minorEastAsia" w:hAnsiTheme="minorHAnsi" w:cstheme="minorBidi"/>
              <w:b w:val="0"/>
              <w:caps w:val="0"/>
              <w:noProof/>
              <w:kern w:val="2"/>
              <w:sz w:val="22"/>
              <w:szCs w:val="22"/>
              <w:lang w:eastAsia="fr-CH"/>
              <w14:ligatures w14:val="standardContextual"/>
            </w:rPr>
          </w:pPr>
          <w:hyperlink w:anchor="_Toc150984808" w:history="1">
            <w:r w:rsidR="000948DB" w:rsidRPr="00F945FA">
              <w:rPr>
                <w:rStyle w:val="Lienhypertexte"/>
                <w:noProof/>
              </w:rPr>
              <w:t>3.</w:t>
            </w:r>
            <w:r w:rsidR="000948DB">
              <w:rPr>
                <w:rFonts w:asciiTheme="minorHAnsi" w:eastAsiaTheme="minorEastAsia" w:hAnsiTheme="minorHAnsi" w:cstheme="minorBidi"/>
                <w:b w:val="0"/>
                <w:caps w:val="0"/>
                <w:noProof/>
                <w:kern w:val="2"/>
                <w:sz w:val="22"/>
                <w:szCs w:val="22"/>
                <w:lang w:eastAsia="fr-CH"/>
                <w14:ligatures w14:val="standardContextual"/>
              </w:rPr>
              <w:tab/>
            </w:r>
            <w:r w:rsidR="000948DB" w:rsidRPr="00F945FA">
              <w:rPr>
                <w:rStyle w:val="Lienhypertexte"/>
                <w:noProof/>
              </w:rPr>
              <w:t>éstimation des couts</w:t>
            </w:r>
            <w:r w:rsidR="000948DB">
              <w:rPr>
                <w:noProof/>
                <w:webHidden/>
              </w:rPr>
              <w:tab/>
            </w:r>
            <w:r w:rsidR="000948DB">
              <w:rPr>
                <w:noProof/>
                <w:webHidden/>
              </w:rPr>
              <w:fldChar w:fldCharType="begin"/>
            </w:r>
            <w:r w:rsidR="000948DB">
              <w:rPr>
                <w:noProof/>
                <w:webHidden/>
              </w:rPr>
              <w:instrText xml:space="preserve"> PAGEREF _Toc150984808 \h </w:instrText>
            </w:r>
            <w:r w:rsidR="000948DB">
              <w:rPr>
                <w:noProof/>
                <w:webHidden/>
              </w:rPr>
            </w:r>
            <w:r w:rsidR="000948DB">
              <w:rPr>
                <w:noProof/>
                <w:webHidden/>
              </w:rPr>
              <w:fldChar w:fldCharType="separate"/>
            </w:r>
            <w:r w:rsidR="000948DB">
              <w:rPr>
                <w:noProof/>
                <w:webHidden/>
              </w:rPr>
              <w:t>9</w:t>
            </w:r>
            <w:r w:rsidR="000948DB">
              <w:rPr>
                <w:noProof/>
                <w:webHidden/>
              </w:rPr>
              <w:fldChar w:fldCharType="end"/>
            </w:r>
          </w:hyperlink>
        </w:p>
        <w:p w14:paraId="08760397" w14:textId="34450461" w:rsidR="000948DB" w:rsidRDefault="00000000">
          <w:pPr>
            <w:pStyle w:val="TM1"/>
            <w:tabs>
              <w:tab w:val="right" w:leader="dot" w:pos="10195"/>
            </w:tabs>
            <w:rPr>
              <w:rFonts w:asciiTheme="minorHAnsi" w:eastAsiaTheme="minorEastAsia" w:hAnsiTheme="minorHAnsi" w:cstheme="minorBidi"/>
              <w:b w:val="0"/>
              <w:caps w:val="0"/>
              <w:noProof/>
              <w:kern w:val="2"/>
              <w:sz w:val="22"/>
              <w:szCs w:val="22"/>
              <w:lang w:eastAsia="fr-CH"/>
              <w14:ligatures w14:val="standardContextual"/>
            </w:rPr>
          </w:pPr>
          <w:hyperlink w:anchor="_Toc150984809" w:history="1">
            <w:r w:rsidR="000948DB" w:rsidRPr="00F945FA">
              <w:rPr>
                <w:rStyle w:val="Lienhypertexte"/>
                <w:noProof/>
              </w:rPr>
              <w:t>4.</w:t>
            </w:r>
            <w:r w:rsidR="000948DB">
              <w:rPr>
                <w:rFonts w:asciiTheme="minorHAnsi" w:eastAsiaTheme="minorEastAsia" w:hAnsiTheme="minorHAnsi" w:cstheme="minorBidi"/>
                <w:b w:val="0"/>
                <w:caps w:val="0"/>
                <w:noProof/>
                <w:kern w:val="2"/>
                <w:sz w:val="22"/>
                <w:szCs w:val="22"/>
                <w:lang w:eastAsia="fr-CH"/>
                <w14:ligatures w14:val="standardContextual"/>
              </w:rPr>
              <w:tab/>
            </w:r>
            <w:r w:rsidR="000948DB" w:rsidRPr="00F945FA">
              <w:rPr>
                <w:rStyle w:val="Lienhypertexte"/>
                <w:noProof/>
              </w:rPr>
              <w:t>Description</w:t>
            </w:r>
            <w:r w:rsidR="000948DB">
              <w:rPr>
                <w:noProof/>
                <w:webHidden/>
              </w:rPr>
              <w:tab/>
            </w:r>
            <w:r w:rsidR="000948DB">
              <w:rPr>
                <w:noProof/>
                <w:webHidden/>
              </w:rPr>
              <w:fldChar w:fldCharType="begin"/>
            </w:r>
            <w:r w:rsidR="000948DB">
              <w:rPr>
                <w:noProof/>
                <w:webHidden/>
              </w:rPr>
              <w:instrText xml:space="preserve"> PAGEREF _Toc150984809 \h </w:instrText>
            </w:r>
            <w:r w:rsidR="000948DB">
              <w:rPr>
                <w:noProof/>
                <w:webHidden/>
              </w:rPr>
            </w:r>
            <w:r w:rsidR="000948DB">
              <w:rPr>
                <w:noProof/>
                <w:webHidden/>
              </w:rPr>
              <w:fldChar w:fldCharType="separate"/>
            </w:r>
            <w:r w:rsidR="000948DB">
              <w:rPr>
                <w:noProof/>
                <w:webHidden/>
              </w:rPr>
              <w:t>11</w:t>
            </w:r>
            <w:r w:rsidR="000948DB">
              <w:rPr>
                <w:noProof/>
                <w:webHidden/>
              </w:rPr>
              <w:fldChar w:fldCharType="end"/>
            </w:r>
          </w:hyperlink>
        </w:p>
        <w:p w14:paraId="32746D6E" w14:textId="78E4023D"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10" w:history="1">
            <w:r w:rsidR="000948DB" w:rsidRPr="00F945FA">
              <w:rPr>
                <w:rStyle w:val="Lienhypertexte"/>
                <w:noProof/>
              </w:rPr>
              <w:t>4.1</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Apparence</w:t>
            </w:r>
            <w:r w:rsidR="000948DB">
              <w:rPr>
                <w:noProof/>
                <w:webHidden/>
              </w:rPr>
              <w:tab/>
            </w:r>
            <w:r w:rsidR="000948DB">
              <w:rPr>
                <w:noProof/>
                <w:webHidden/>
              </w:rPr>
              <w:fldChar w:fldCharType="begin"/>
            </w:r>
            <w:r w:rsidR="000948DB">
              <w:rPr>
                <w:noProof/>
                <w:webHidden/>
              </w:rPr>
              <w:instrText xml:space="preserve"> PAGEREF _Toc150984810 \h </w:instrText>
            </w:r>
            <w:r w:rsidR="000948DB">
              <w:rPr>
                <w:noProof/>
                <w:webHidden/>
              </w:rPr>
            </w:r>
            <w:r w:rsidR="000948DB">
              <w:rPr>
                <w:noProof/>
                <w:webHidden/>
              </w:rPr>
              <w:fldChar w:fldCharType="separate"/>
            </w:r>
            <w:r w:rsidR="000948DB">
              <w:rPr>
                <w:noProof/>
                <w:webHidden/>
              </w:rPr>
              <w:t>11</w:t>
            </w:r>
            <w:r w:rsidR="000948DB">
              <w:rPr>
                <w:noProof/>
                <w:webHidden/>
              </w:rPr>
              <w:fldChar w:fldCharType="end"/>
            </w:r>
          </w:hyperlink>
        </w:p>
        <w:p w14:paraId="3796E9EE" w14:textId="4C923D13"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11" w:history="1">
            <w:r w:rsidR="000948DB" w:rsidRPr="00F945FA">
              <w:rPr>
                <w:rStyle w:val="Lienhypertexte"/>
                <w:noProof/>
              </w:rPr>
              <w:t>4.2</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Fonctionnalité</w:t>
            </w:r>
            <w:r w:rsidR="000948DB">
              <w:rPr>
                <w:noProof/>
                <w:webHidden/>
              </w:rPr>
              <w:tab/>
            </w:r>
            <w:r w:rsidR="000948DB">
              <w:rPr>
                <w:noProof/>
                <w:webHidden/>
              </w:rPr>
              <w:fldChar w:fldCharType="begin"/>
            </w:r>
            <w:r w:rsidR="000948DB">
              <w:rPr>
                <w:noProof/>
                <w:webHidden/>
              </w:rPr>
              <w:instrText xml:space="preserve"> PAGEREF _Toc150984811 \h </w:instrText>
            </w:r>
            <w:r w:rsidR="000948DB">
              <w:rPr>
                <w:noProof/>
                <w:webHidden/>
              </w:rPr>
            </w:r>
            <w:r w:rsidR="000948DB">
              <w:rPr>
                <w:noProof/>
                <w:webHidden/>
              </w:rPr>
              <w:fldChar w:fldCharType="separate"/>
            </w:r>
            <w:r w:rsidR="000948DB">
              <w:rPr>
                <w:noProof/>
                <w:webHidden/>
              </w:rPr>
              <w:t>11</w:t>
            </w:r>
            <w:r w:rsidR="000948DB">
              <w:rPr>
                <w:noProof/>
                <w:webHidden/>
              </w:rPr>
              <w:fldChar w:fldCharType="end"/>
            </w:r>
          </w:hyperlink>
        </w:p>
        <w:p w14:paraId="3399288D" w14:textId="067BEB5E" w:rsidR="000948DB" w:rsidRDefault="00000000">
          <w:pPr>
            <w:pStyle w:val="TM1"/>
            <w:tabs>
              <w:tab w:val="right" w:leader="dot" w:pos="10195"/>
            </w:tabs>
            <w:rPr>
              <w:rFonts w:asciiTheme="minorHAnsi" w:eastAsiaTheme="minorEastAsia" w:hAnsiTheme="minorHAnsi" w:cstheme="minorBidi"/>
              <w:b w:val="0"/>
              <w:caps w:val="0"/>
              <w:noProof/>
              <w:kern w:val="2"/>
              <w:sz w:val="22"/>
              <w:szCs w:val="22"/>
              <w:lang w:eastAsia="fr-CH"/>
              <w14:ligatures w14:val="standardContextual"/>
            </w:rPr>
          </w:pPr>
          <w:hyperlink w:anchor="_Toc150984812" w:history="1">
            <w:r w:rsidR="000948DB" w:rsidRPr="00F945FA">
              <w:rPr>
                <w:rStyle w:val="Lienhypertexte"/>
                <w:noProof/>
              </w:rPr>
              <w:t>5.</w:t>
            </w:r>
            <w:r w:rsidR="000948DB">
              <w:rPr>
                <w:rFonts w:asciiTheme="minorHAnsi" w:eastAsiaTheme="minorEastAsia" w:hAnsiTheme="minorHAnsi" w:cstheme="minorBidi"/>
                <w:b w:val="0"/>
                <w:caps w:val="0"/>
                <w:noProof/>
                <w:kern w:val="2"/>
                <w:sz w:val="22"/>
                <w:szCs w:val="22"/>
                <w:lang w:eastAsia="fr-CH"/>
                <w14:ligatures w14:val="standardContextual"/>
              </w:rPr>
              <w:tab/>
            </w:r>
            <w:r w:rsidR="000948DB" w:rsidRPr="00F945FA">
              <w:rPr>
                <w:rStyle w:val="Lienhypertexte"/>
                <w:noProof/>
              </w:rPr>
              <w:t>Choix effectué</w:t>
            </w:r>
            <w:r w:rsidR="000948DB">
              <w:rPr>
                <w:noProof/>
                <w:webHidden/>
              </w:rPr>
              <w:tab/>
            </w:r>
            <w:r w:rsidR="000948DB">
              <w:rPr>
                <w:noProof/>
                <w:webHidden/>
              </w:rPr>
              <w:fldChar w:fldCharType="begin"/>
            </w:r>
            <w:r w:rsidR="000948DB">
              <w:rPr>
                <w:noProof/>
                <w:webHidden/>
              </w:rPr>
              <w:instrText xml:space="preserve"> PAGEREF _Toc150984812 \h </w:instrText>
            </w:r>
            <w:r w:rsidR="000948DB">
              <w:rPr>
                <w:noProof/>
                <w:webHidden/>
              </w:rPr>
            </w:r>
            <w:r w:rsidR="000948DB">
              <w:rPr>
                <w:noProof/>
                <w:webHidden/>
              </w:rPr>
              <w:fldChar w:fldCharType="separate"/>
            </w:r>
            <w:r w:rsidR="000948DB">
              <w:rPr>
                <w:noProof/>
                <w:webHidden/>
              </w:rPr>
              <w:t>11</w:t>
            </w:r>
            <w:r w:rsidR="000948DB">
              <w:rPr>
                <w:noProof/>
                <w:webHidden/>
              </w:rPr>
              <w:fldChar w:fldCharType="end"/>
            </w:r>
          </w:hyperlink>
        </w:p>
        <w:p w14:paraId="15B581F1" w14:textId="2BC80F04"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13" w:history="1">
            <w:r w:rsidR="000948DB" w:rsidRPr="00F945FA">
              <w:rPr>
                <w:rStyle w:val="Lienhypertexte"/>
                <w:noProof/>
              </w:rPr>
              <w:t>5.1</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Pré-étude</w:t>
            </w:r>
            <w:r w:rsidR="000948DB">
              <w:rPr>
                <w:noProof/>
                <w:webHidden/>
              </w:rPr>
              <w:tab/>
            </w:r>
            <w:r w:rsidR="000948DB">
              <w:rPr>
                <w:noProof/>
                <w:webHidden/>
              </w:rPr>
              <w:fldChar w:fldCharType="begin"/>
            </w:r>
            <w:r w:rsidR="000948DB">
              <w:rPr>
                <w:noProof/>
                <w:webHidden/>
              </w:rPr>
              <w:instrText xml:space="preserve"> PAGEREF _Toc150984813 \h </w:instrText>
            </w:r>
            <w:r w:rsidR="000948DB">
              <w:rPr>
                <w:noProof/>
                <w:webHidden/>
              </w:rPr>
            </w:r>
            <w:r w:rsidR="000948DB">
              <w:rPr>
                <w:noProof/>
                <w:webHidden/>
              </w:rPr>
              <w:fldChar w:fldCharType="separate"/>
            </w:r>
            <w:r w:rsidR="000948DB">
              <w:rPr>
                <w:noProof/>
                <w:webHidden/>
              </w:rPr>
              <w:t>11</w:t>
            </w:r>
            <w:r w:rsidR="000948DB">
              <w:rPr>
                <w:noProof/>
                <w:webHidden/>
              </w:rPr>
              <w:fldChar w:fldCharType="end"/>
            </w:r>
          </w:hyperlink>
        </w:p>
        <w:p w14:paraId="6F46B06C" w14:textId="32D40E48"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14" w:history="1">
            <w:r w:rsidR="000948DB" w:rsidRPr="00F945FA">
              <w:rPr>
                <w:rStyle w:val="Lienhypertexte"/>
                <w:noProof/>
              </w:rPr>
              <w:t>5.2</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Supplément</w:t>
            </w:r>
            <w:r w:rsidR="000948DB">
              <w:rPr>
                <w:noProof/>
                <w:webHidden/>
              </w:rPr>
              <w:tab/>
            </w:r>
            <w:r w:rsidR="000948DB">
              <w:rPr>
                <w:noProof/>
                <w:webHidden/>
              </w:rPr>
              <w:fldChar w:fldCharType="begin"/>
            </w:r>
            <w:r w:rsidR="000948DB">
              <w:rPr>
                <w:noProof/>
                <w:webHidden/>
              </w:rPr>
              <w:instrText xml:space="preserve"> PAGEREF _Toc150984814 \h </w:instrText>
            </w:r>
            <w:r w:rsidR="000948DB">
              <w:rPr>
                <w:noProof/>
                <w:webHidden/>
              </w:rPr>
            </w:r>
            <w:r w:rsidR="000948DB">
              <w:rPr>
                <w:noProof/>
                <w:webHidden/>
              </w:rPr>
              <w:fldChar w:fldCharType="separate"/>
            </w:r>
            <w:r w:rsidR="000948DB">
              <w:rPr>
                <w:noProof/>
                <w:webHidden/>
              </w:rPr>
              <w:t>11</w:t>
            </w:r>
            <w:r w:rsidR="000948DB">
              <w:rPr>
                <w:noProof/>
                <w:webHidden/>
              </w:rPr>
              <w:fldChar w:fldCharType="end"/>
            </w:r>
          </w:hyperlink>
        </w:p>
        <w:p w14:paraId="05EB1015" w14:textId="7353ABB2" w:rsidR="000948DB" w:rsidRDefault="00000000">
          <w:pPr>
            <w:pStyle w:val="TM1"/>
            <w:tabs>
              <w:tab w:val="right" w:leader="dot" w:pos="10195"/>
            </w:tabs>
            <w:rPr>
              <w:rFonts w:asciiTheme="minorHAnsi" w:eastAsiaTheme="minorEastAsia" w:hAnsiTheme="minorHAnsi" w:cstheme="minorBidi"/>
              <w:b w:val="0"/>
              <w:caps w:val="0"/>
              <w:noProof/>
              <w:kern w:val="2"/>
              <w:sz w:val="22"/>
              <w:szCs w:val="22"/>
              <w:lang w:eastAsia="fr-CH"/>
              <w14:ligatures w14:val="standardContextual"/>
            </w:rPr>
          </w:pPr>
          <w:hyperlink w:anchor="_Toc150984815" w:history="1">
            <w:r w:rsidR="000948DB" w:rsidRPr="00F945FA">
              <w:rPr>
                <w:rStyle w:val="Lienhypertexte"/>
                <w:noProof/>
              </w:rPr>
              <w:t>6.</w:t>
            </w:r>
            <w:r w:rsidR="000948DB">
              <w:rPr>
                <w:rFonts w:asciiTheme="minorHAnsi" w:eastAsiaTheme="minorEastAsia" w:hAnsiTheme="minorHAnsi" w:cstheme="minorBidi"/>
                <w:b w:val="0"/>
                <w:caps w:val="0"/>
                <w:noProof/>
                <w:kern w:val="2"/>
                <w:sz w:val="22"/>
                <w:szCs w:val="22"/>
                <w:lang w:eastAsia="fr-CH"/>
                <w14:ligatures w14:val="standardContextual"/>
              </w:rPr>
              <w:tab/>
            </w:r>
            <w:r w:rsidR="000948DB" w:rsidRPr="00F945FA">
              <w:rPr>
                <w:rStyle w:val="Lienhypertexte"/>
                <w:noProof/>
              </w:rPr>
              <w:t>Dimenssionnement</w:t>
            </w:r>
            <w:r w:rsidR="000948DB">
              <w:rPr>
                <w:noProof/>
                <w:webHidden/>
              </w:rPr>
              <w:tab/>
            </w:r>
            <w:r w:rsidR="000948DB">
              <w:rPr>
                <w:noProof/>
                <w:webHidden/>
              </w:rPr>
              <w:fldChar w:fldCharType="begin"/>
            </w:r>
            <w:r w:rsidR="000948DB">
              <w:rPr>
                <w:noProof/>
                <w:webHidden/>
              </w:rPr>
              <w:instrText xml:space="preserve"> PAGEREF _Toc150984815 \h </w:instrText>
            </w:r>
            <w:r w:rsidR="000948DB">
              <w:rPr>
                <w:noProof/>
                <w:webHidden/>
              </w:rPr>
            </w:r>
            <w:r w:rsidR="000948DB">
              <w:rPr>
                <w:noProof/>
                <w:webHidden/>
              </w:rPr>
              <w:fldChar w:fldCharType="separate"/>
            </w:r>
            <w:r w:rsidR="000948DB">
              <w:rPr>
                <w:noProof/>
                <w:webHidden/>
              </w:rPr>
              <w:t>13</w:t>
            </w:r>
            <w:r w:rsidR="000948DB">
              <w:rPr>
                <w:noProof/>
                <w:webHidden/>
              </w:rPr>
              <w:fldChar w:fldCharType="end"/>
            </w:r>
          </w:hyperlink>
        </w:p>
        <w:p w14:paraId="25D49806" w14:textId="517A6420"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16" w:history="1">
            <w:r w:rsidR="000948DB" w:rsidRPr="00F945FA">
              <w:rPr>
                <w:rStyle w:val="Lienhypertexte"/>
                <w:noProof/>
              </w:rPr>
              <w:t>6.1</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Mesure de la luminosité</w:t>
            </w:r>
            <w:r w:rsidR="000948DB">
              <w:rPr>
                <w:noProof/>
                <w:webHidden/>
              </w:rPr>
              <w:tab/>
            </w:r>
            <w:r w:rsidR="000948DB">
              <w:rPr>
                <w:noProof/>
                <w:webHidden/>
              </w:rPr>
              <w:fldChar w:fldCharType="begin"/>
            </w:r>
            <w:r w:rsidR="000948DB">
              <w:rPr>
                <w:noProof/>
                <w:webHidden/>
              </w:rPr>
              <w:instrText xml:space="preserve"> PAGEREF _Toc150984816 \h </w:instrText>
            </w:r>
            <w:r w:rsidR="000948DB">
              <w:rPr>
                <w:noProof/>
                <w:webHidden/>
              </w:rPr>
            </w:r>
            <w:r w:rsidR="000948DB">
              <w:rPr>
                <w:noProof/>
                <w:webHidden/>
              </w:rPr>
              <w:fldChar w:fldCharType="separate"/>
            </w:r>
            <w:r w:rsidR="000948DB">
              <w:rPr>
                <w:noProof/>
                <w:webHidden/>
              </w:rPr>
              <w:t>13</w:t>
            </w:r>
            <w:r w:rsidR="000948DB">
              <w:rPr>
                <w:noProof/>
                <w:webHidden/>
              </w:rPr>
              <w:fldChar w:fldCharType="end"/>
            </w:r>
          </w:hyperlink>
        </w:p>
        <w:p w14:paraId="67D8DFF7" w14:textId="1FF6E11A"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17" w:history="1">
            <w:r w:rsidR="000948DB" w:rsidRPr="00F945FA">
              <w:rPr>
                <w:rStyle w:val="Lienhypertexte"/>
                <w:noProof/>
              </w:rPr>
              <w:t>6.2</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Régulateur</w:t>
            </w:r>
            <w:r w:rsidR="000948DB">
              <w:rPr>
                <w:noProof/>
                <w:webHidden/>
              </w:rPr>
              <w:tab/>
            </w:r>
            <w:r w:rsidR="000948DB">
              <w:rPr>
                <w:noProof/>
                <w:webHidden/>
              </w:rPr>
              <w:fldChar w:fldCharType="begin"/>
            </w:r>
            <w:r w:rsidR="000948DB">
              <w:rPr>
                <w:noProof/>
                <w:webHidden/>
              </w:rPr>
              <w:instrText xml:space="preserve"> PAGEREF _Toc150984817 \h </w:instrText>
            </w:r>
            <w:r w:rsidR="000948DB">
              <w:rPr>
                <w:noProof/>
                <w:webHidden/>
              </w:rPr>
            </w:r>
            <w:r w:rsidR="000948DB">
              <w:rPr>
                <w:noProof/>
                <w:webHidden/>
              </w:rPr>
              <w:fldChar w:fldCharType="separate"/>
            </w:r>
            <w:r w:rsidR="000948DB">
              <w:rPr>
                <w:noProof/>
                <w:webHidden/>
              </w:rPr>
              <w:t>14</w:t>
            </w:r>
            <w:r w:rsidR="000948DB">
              <w:rPr>
                <w:noProof/>
                <w:webHidden/>
              </w:rPr>
              <w:fldChar w:fldCharType="end"/>
            </w:r>
          </w:hyperlink>
        </w:p>
        <w:p w14:paraId="0614F301" w14:textId="538EB81E" w:rsidR="000948DB" w:rsidRDefault="00000000">
          <w:pPr>
            <w:pStyle w:val="TM3"/>
            <w:tabs>
              <w:tab w:val="left" w:pos="1985"/>
              <w:tab w:val="right" w:leader="dot" w:pos="10195"/>
            </w:tabs>
            <w:rPr>
              <w:rFonts w:asciiTheme="minorHAnsi" w:eastAsiaTheme="minorEastAsia" w:hAnsiTheme="minorHAnsi" w:cstheme="minorBidi"/>
              <w:i w:val="0"/>
              <w:noProof/>
              <w:kern w:val="2"/>
              <w:sz w:val="22"/>
              <w:szCs w:val="22"/>
              <w:lang w:eastAsia="fr-CH"/>
              <w14:ligatures w14:val="standardContextual"/>
            </w:rPr>
          </w:pPr>
          <w:hyperlink w:anchor="_Toc150984818" w:history="1">
            <w:r w:rsidR="000948DB" w:rsidRPr="00F945FA">
              <w:rPr>
                <w:rStyle w:val="Lienhypertexte"/>
                <w:noProof/>
              </w:rPr>
              <w:t>6.2.1</w:t>
            </w:r>
            <w:r w:rsidR="000948DB">
              <w:rPr>
                <w:rFonts w:asciiTheme="minorHAnsi" w:eastAsiaTheme="minorEastAsia" w:hAnsiTheme="minorHAnsi" w:cstheme="minorBidi"/>
                <w:i w:val="0"/>
                <w:noProof/>
                <w:kern w:val="2"/>
                <w:sz w:val="22"/>
                <w:szCs w:val="22"/>
                <w:lang w:eastAsia="fr-CH"/>
                <w14:ligatures w14:val="standardContextual"/>
              </w:rPr>
              <w:tab/>
            </w:r>
            <w:r w:rsidR="000948DB" w:rsidRPr="00F945FA">
              <w:rPr>
                <w:rStyle w:val="Lienhypertexte"/>
                <w:noProof/>
              </w:rPr>
              <w:t>Régulateur 5V</w:t>
            </w:r>
            <w:r w:rsidR="000948DB">
              <w:rPr>
                <w:noProof/>
                <w:webHidden/>
              </w:rPr>
              <w:tab/>
            </w:r>
            <w:r w:rsidR="000948DB">
              <w:rPr>
                <w:noProof/>
                <w:webHidden/>
              </w:rPr>
              <w:fldChar w:fldCharType="begin"/>
            </w:r>
            <w:r w:rsidR="000948DB">
              <w:rPr>
                <w:noProof/>
                <w:webHidden/>
              </w:rPr>
              <w:instrText xml:space="preserve"> PAGEREF _Toc150984818 \h </w:instrText>
            </w:r>
            <w:r w:rsidR="000948DB">
              <w:rPr>
                <w:noProof/>
                <w:webHidden/>
              </w:rPr>
            </w:r>
            <w:r w:rsidR="000948DB">
              <w:rPr>
                <w:noProof/>
                <w:webHidden/>
              </w:rPr>
              <w:fldChar w:fldCharType="separate"/>
            </w:r>
            <w:r w:rsidR="000948DB">
              <w:rPr>
                <w:noProof/>
                <w:webHidden/>
              </w:rPr>
              <w:t>14</w:t>
            </w:r>
            <w:r w:rsidR="000948DB">
              <w:rPr>
                <w:noProof/>
                <w:webHidden/>
              </w:rPr>
              <w:fldChar w:fldCharType="end"/>
            </w:r>
          </w:hyperlink>
        </w:p>
        <w:p w14:paraId="6CBB32E5" w14:textId="64CD09EB" w:rsidR="000948DB" w:rsidRDefault="00000000">
          <w:pPr>
            <w:pStyle w:val="TM3"/>
            <w:tabs>
              <w:tab w:val="left" w:pos="1985"/>
              <w:tab w:val="right" w:leader="dot" w:pos="10195"/>
            </w:tabs>
            <w:rPr>
              <w:rFonts w:asciiTheme="minorHAnsi" w:eastAsiaTheme="minorEastAsia" w:hAnsiTheme="minorHAnsi" w:cstheme="minorBidi"/>
              <w:i w:val="0"/>
              <w:noProof/>
              <w:kern w:val="2"/>
              <w:sz w:val="22"/>
              <w:szCs w:val="22"/>
              <w:lang w:eastAsia="fr-CH"/>
              <w14:ligatures w14:val="standardContextual"/>
            </w:rPr>
          </w:pPr>
          <w:hyperlink w:anchor="_Toc150984819" w:history="1">
            <w:r w:rsidR="000948DB" w:rsidRPr="00F945FA">
              <w:rPr>
                <w:rStyle w:val="Lienhypertexte"/>
                <w:noProof/>
              </w:rPr>
              <w:t>6.2.2</w:t>
            </w:r>
            <w:r w:rsidR="000948DB">
              <w:rPr>
                <w:rFonts w:asciiTheme="minorHAnsi" w:eastAsiaTheme="minorEastAsia" w:hAnsiTheme="minorHAnsi" w:cstheme="minorBidi"/>
                <w:i w:val="0"/>
                <w:noProof/>
                <w:kern w:val="2"/>
                <w:sz w:val="22"/>
                <w:szCs w:val="22"/>
                <w:lang w:eastAsia="fr-CH"/>
                <w14:ligatures w14:val="standardContextual"/>
              </w:rPr>
              <w:tab/>
            </w:r>
            <w:r w:rsidR="000948DB" w:rsidRPr="00F945FA">
              <w:rPr>
                <w:rStyle w:val="Lienhypertexte"/>
                <w:noProof/>
              </w:rPr>
              <w:t>Régulateur 3,3V</w:t>
            </w:r>
            <w:r w:rsidR="000948DB">
              <w:rPr>
                <w:noProof/>
                <w:webHidden/>
              </w:rPr>
              <w:tab/>
            </w:r>
            <w:r w:rsidR="000948DB">
              <w:rPr>
                <w:noProof/>
                <w:webHidden/>
              </w:rPr>
              <w:fldChar w:fldCharType="begin"/>
            </w:r>
            <w:r w:rsidR="000948DB">
              <w:rPr>
                <w:noProof/>
                <w:webHidden/>
              </w:rPr>
              <w:instrText xml:space="preserve"> PAGEREF _Toc150984819 \h </w:instrText>
            </w:r>
            <w:r w:rsidR="000948DB">
              <w:rPr>
                <w:noProof/>
                <w:webHidden/>
              </w:rPr>
            </w:r>
            <w:r w:rsidR="000948DB">
              <w:rPr>
                <w:noProof/>
                <w:webHidden/>
              </w:rPr>
              <w:fldChar w:fldCharType="separate"/>
            </w:r>
            <w:r w:rsidR="000948DB">
              <w:rPr>
                <w:noProof/>
                <w:webHidden/>
              </w:rPr>
              <w:t>15</w:t>
            </w:r>
            <w:r w:rsidR="000948DB">
              <w:rPr>
                <w:noProof/>
                <w:webHidden/>
              </w:rPr>
              <w:fldChar w:fldCharType="end"/>
            </w:r>
          </w:hyperlink>
        </w:p>
        <w:p w14:paraId="649C6A9C" w14:textId="55C0DC6E"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20" w:history="1">
            <w:r w:rsidR="000948DB" w:rsidRPr="00F945FA">
              <w:rPr>
                <w:rStyle w:val="Lienhypertexte"/>
                <w:noProof/>
              </w:rPr>
              <w:t>6.3</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Mesure de la batterie</w:t>
            </w:r>
            <w:r w:rsidR="000948DB">
              <w:rPr>
                <w:noProof/>
                <w:webHidden/>
              </w:rPr>
              <w:tab/>
            </w:r>
            <w:r w:rsidR="000948DB">
              <w:rPr>
                <w:noProof/>
                <w:webHidden/>
              </w:rPr>
              <w:fldChar w:fldCharType="begin"/>
            </w:r>
            <w:r w:rsidR="000948DB">
              <w:rPr>
                <w:noProof/>
                <w:webHidden/>
              </w:rPr>
              <w:instrText xml:space="preserve"> PAGEREF _Toc150984820 \h </w:instrText>
            </w:r>
            <w:r w:rsidR="000948DB">
              <w:rPr>
                <w:noProof/>
                <w:webHidden/>
              </w:rPr>
            </w:r>
            <w:r w:rsidR="000948DB">
              <w:rPr>
                <w:noProof/>
                <w:webHidden/>
              </w:rPr>
              <w:fldChar w:fldCharType="separate"/>
            </w:r>
            <w:r w:rsidR="000948DB">
              <w:rPr>
                <w:noProof/>
                <w:webHidden/>
              </w:rPr>
              <w:t>17</w:t>
            </w:r>
            <w:r w:rsidR="000948DB">
              <w:rPr>
                <w:noProof/>
                <w:webHidden/>
              </w:rPr>
              <w:fldChar w:fldCharType="end"/>
            </w:r>
          </w:hyperlink>
        </w:p>
        <w:p w14:paraId="5FB2C068" w14:textId="34EC3891" w:rsidR="000948DB" w:rsidRDefault="00000000">
          <w:pPr>
            <w:pStyle w:val="TM3"/>
            <w:tabs>
              <w:tab w:val="left" w:pos="1985"/>
              <w:tab w:val="right" w:leader="dot" w:pos="10195"/>
            </w:tabs>
            <w:rPr>
              <w:rFonts w:asciiTheme="minorHAnsi" w:eastAsiaTheme="minorEastAsia" w:hAnsiTheme="minorHAnsi" w:cstheme="minorBidi"/>
              <w:i w:val="0"/>
              <w:noProof/>
              <w:kern w:val="2"/>
              <w:sz w:val="22"/>
              <w:szCs w:val="22"/>
              <w:lang w:eastAsia="fr-CH"/>
              <w14:ligatures w14:val="standardContextual"/>
            </w:rPr>
          </w:pPr>
          <w:hyperlink w:anchor="_Toc150984821" w:history="1">
            <w:r w:rsidR="000948DB" w:rsidRPr="00F945FA">
              <w:rPr>
                <w:rStyle w:val="Lienhypertexte"/>
                <w:noProof/>
              </w:rPr>
              <w:t>6.3.1</w:t>
            </w:r>
            <w:r w:rsidR="000948DB">
              <w:rPr>
                <w:rFonts w:asciiTheme="minorHAnsi" w:eastAsiaTheme="minorEastAsia" w:hAnsiTheme="minorHAnsi" w:cstheme="minorBidi"/>
                <w:i w:val="0"/>
                <w:noProof/>
                <w:kern w:val="2"/>
                <w:sz w:val="22"/>
                <w:szCs w:val="22"/>
                <w:lang w:eastAsia="fr-CH"/>
                <w14:ligatures w14:val="standardContextual"/>
              </w:rPr>
              <w:tab/>
            </w:r>
            <w:r w:rsidR="000948DB" w:rsidRPr="00F945FA">
              <w:rPr>
                <w:rStyle w:val="Lienhypertexte"/>
                <w:noProof/>
              </w:rPr>
              <w:t>Mesure de la tension</w:t>
            </w:r>
            <w:r w:rsidR="000948DB">
              <w:rPr>
                <w:noProof/>
                <w:webHidden/>
              </w:rPr>
              <w:tab/>
            </w:r>
            <w:r w:rsidR="000948DB">
              <w:rPr>
                <w:noProof/>
                <w:webHidden/>
              </w:rPr>
              <w:fldChar w:fldCharType="begin"/>
            </w:r>
            <w:r w:rsidR="000948DB">
              <w:rPr>
                <w:noProof/>
                <w:webHidden/>
              </w:rPr>
              <w:instrText xml:space="preserve"> PAGEREF _Toc150984821 \h </w:instrText>
            </w:r>
            <w:r w:rsidR="000948DB">
              <w:rPr>
                <w:noProof/>
                <w:webHidden/>
              </w:rPr>
            </w:r>
            <w:r w:rsidR="000948DB">
              <w:rPr>
                <w:noProof/>
                <w:webHidden/>
              </w:rPr>
              <w:fldChar w:fldCharType="separate"/>
            </w:r>
            <w:r w:rsidR="000948DB">
              <w:rPr>
                <w:noProof/>
                <w:webHidden/>
              </w:rPr>
              <w:t>17</w:t>
            </w:r>
            <w:r w:rsidR="000948DB">
              <w:rPr>
                <w:noProof/>
                <w:webHidden/>
              </w:rPr>
              <w:fldChar w:fldCharType="end"/>
            </w:r>
          </w:hyperlink>
        </w:p>
        <w:p w14:paraId="678C3889" w14:textId="2D75E321" w:rsidR="000948DB" w:rsidRDefault="00000000">
          <w:pPr>
            <w:pStyle w:val="TM3"/>
            <w:tabs>
              <w:tab w:val="left" w:pos="1985"/>
              <w:tab w:val="right" w:leader="dot" w:pos="10195"/>
            </w:tabs>
            <w:rPr>
              <w:rFonts w:asciiTheme="minorHAnsi" w:eastAsiaTheme="minorEastAsia" w:hAnsiTheme="minorHAnsi" w:cstheme="minorBidi"/>
              <w:i w:val="0"/>
              <w:noProof/>
              <w:kern w:val="2"/>
              <w:sz w:val="22"/>
              <w:szCs w:val="22"/>
              <w:lang w:eastAsia="fr-CH"/>
              <w14:ligatures w14:val="standardContextual"/>
            </w:rPr>
          </w:pPr>
          <w:hyperlink w:anchor="_Toc150984822" w:history="1">
            <w:r w:rsidR="000948DB" w:rsidRPr="00F945FA">
              <w:rPr>
                <w:rStyle w:val="Lienhypertexte"/>
                <w:noProof/>
              </w:rPr>
              <w:t>6.3.2</w:t>
            </w:r>
            <w:r w:rsidR="000948DB">
              <w:rPr>
                <w:rFonts w:asciiTheme="minorHAnsi" w:eastAsiaTheme="minorEastAsia" w:hAnsiTheme="minorHAnsi" w:cstheme="minorBidi"/>
                <w:i w:val="0"/>
                <w:noProof/>
                <w:kern w:val="2"/>
                <w:sz w:val="22"/>
                <w:szCs w:val="22"/>
                <w:lang w:eastAsia="fr-CH"/>
                <w14:ligatures w14:val="standardContextual"/>
              </w:rPr>
              <w:tab/>
            </w:r>
            <w:r w:rsidR="000948DB" w:rsidRPr="00F945FA">
              <w:rPr>
                <w:rStyle w:val="Lienhypertexte"/>
                <w:noProof/>
              </w:rPr>
              <w:t>Mesure du courant</w:t>
            </w:r>
            <w:r w:rsidR="000948DB">
              <w:rPr>
                <w:noProof/>
                <w:webHidden/>
              </w:rPr>
              <w:tab/>
            </w:r>
            <w:r w:rsidR="000948DB">
              <w:rPr>
                <w:noProof/>
                <w:webHidden/>
              </w:rPr>
              <w:fldChar w:fldCharType="begin"/>
            </w:r>
            <w:r w:rsidR="000948DB">
              <w:rPr>
                <w:noProof/>
                <w:webHidden/>
              </w:rPr>
              <w:instrText xml:space="preserve"> PAGEREF _Toc150984822 \h </w:instrText>
            </w:r>
            <w:r w:rsidR="000948DB">
              <w:rPr>
                <w:noProof/>
                <w:webHidden/>
              </w:rPr>
            </w:r>
            <w:r w:rsidR="000948DB">
              <w:rPr>
                <w:noProof/>
                <w:webHidden/>
              </w:rPr>
              <w:fldChar w:fldCharType="separate"/>
            </w:r>
            <w:r w:rsidR="000948DB">
              <w:rPr>
                <w:noProof/>
                <w:webHidden/>
              </w:rPr>
              <w:t>18</w:t>
            </w:r>
            <w:r w:rsidR="000948DB">
              <w:rPr>
                <w:noProof/>
                <w:webHidden/>
              </w:rPr>
              <w:fldChar w:fldCharType="end"/>
            </w:r>
          </w:hyperlink>
        </w:p>
        <w:p w14:paraId="0961C90C" w14:textId="57E0AD67" w:rsidR="000948DB" w:rsidRDefault="00000000">
          <w:pPr>
            <w:pStyle w:val="TM1"/>
            <w:tabs>
              <w:tab w:val="right" w:leader="dot" w:pos="10195"/>
            </w:tabs>
            <w:rPr>
              <w:rFonts w:asciiTheme="minorHAnsi" w:eastAsiaTheme="minorEastAsia" w:hAnsiTheme="minorHAnsi" w:cstheme="minorBidi"/>
              <w:b w:val="0"/>
              <w:caps w:val="0"/>
              <w:noProof/>
              <w:kern w:val="2"/>
              <w:sz w:val="22"/>
              <w:szCs w:val="22"/>
              <w:lang w:eastAsia="fr-CH"/>
              <w14:ligatures w14:val="standardContextual"/>
            </w:rPr>
          </w:pPr>
          <w:hyperlink w:anchor="_Toc150984823" w:history="1">
            <w:r w:rsidR="000948DB" w:rsidRPr="00F945FA">
              <w:rPr>
                <w:rStyle w:val="Lienhypertexte"/>
                <w:noProof/>
              </w:rPr>
              <w:t>7.</w:t>
            </w:r>
            <w:r w:rsidR="000948DB">
              <w:rPr>
                <w:rFonts w:asciiTheme="minorHAnsi" w:eastAsiaTheme="minorEastAsia" w:hAnsiTheme="minorHAnsi" w:cstheme="minorBidi"/>
                <w:b w:val="0"/>
                <w:caps w:val="0"/>
                <w:noProof/>
                <w:kern w:val="2"/>
                <w:sz w:val="22"/>
                <w:szCs w:val="22"/>
                <w:lang w:eastAsia="fr-CH"/>
                <w14:ligatures w14:val="standardContextual"/>
              </w:rPr>
              <w:tab/>
            </w:r>
            <w:r w:rsidR="000948DB" w:rsidRPr="00F945FA">
              <w:rPr>
                <w:rStyle w:val="Lienhypertexte"/>
                <w:noProof/>
              </w:rPr>
              <w:t>Concept du logiciel</w:t>
            </w:r>
            <w:r w:rsidR="000948DB">
              <w:rPr>
                <w:noProof/>
                <w:webHidden/>
              </w:rPr>
              <w:tab/>
            </w:r>
            <w:r w:rsidR="000948DB">
              <w:rPr>
                <w:noProof/>
                <w:webHidden/>
              </w:rPr>
              <w:fldChar w:fldCharType="begin"/>
            </w:r>
            <w:r w:rsidR="000948DB">
              <w:rPr>
                <w:noProof/>
                <w:webHidden/>
              </w:rPr>
              <w:instrText xml:space="preserve"> PAGEREF _Toc150984823 \h </w:instrText>
            </w:r>
            <w:r w:rsidR="000948DB">
              <w:rPr>
                <w:noProof/>
                <w:webHidden/>
              </w:rPr>
            </w:r>
            <w:r w:rsidR="000948DB">
              <w:rPr>
                <w:noProof/>
                <w:webHidden/>
              </w:rPr>
              <w:fldChar w:fldCharType="separate"/>
            </w:r>
            <w:r w:rsidR="000948DB">
              <w:rPr>
                <w:noProof/>
                <w:webHidden/>
              </w:rPr>
              <w:t>20</w:t>
            </w:r>
            <w:r w:rsidR="000948DB">
              <w:rPr>
                <w:noProof/>
                <w:webHidden/>
              </w:rPr>
              <w:fldChar w:fldCharType="end"/>
            </w:r>
          </w:hyperlink>
        </w:p>
        <w:p w14:paraId="076A8CB5" w14:textId="24F98C0D"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24" w:history="1">
            <w:r w:rsidR="000948DB" w:rsidRPr="00F945FA">
              <w:rPr>
                <w:rStyle w:val="Lienhypertexte"/>
                <w:noProof/>
              </w:rPr>
              <w:t>7.1</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logiciel de base</w:t>
            </w:r>
            <w:r w:rsidR="000948DB">
              <w:rPr>
                <w:noProof/>
                <w:webHidden/>
              </w:rPr>
              <w:tab/>
            </w:r>
            <w:r w:rsidR="000948DB">
              <w:rPr>
                <w:noProof/>
                <w:webHidden/>
              </w:rPr>
              <w:fldChar w:fldCharType="begin"/>
            </w:r>
            <w:r w:rsidR="000948DB">
              <w:rPr>
                <w:noProof/>
                <w:webHidden/>
              </w:rPr>
              <w:instrText xml:space="preserve"> PAGEREF _Toc150984824 \h </w:instrText>
            </w:r>
            <w:r w:rsidR="000948DB">
              <w:rPr>
                <w:noProof/>
                <w:webHidden/>
              </w:rPr>
            </w:r>
            <w:r w:rsidR="000948DB">
              <w:rPr>
                <w:noProof/>
                <w:webHidden/>
              </w:rPr>
              <w:fldChar w:fldCharType="separate"/>
            </w:r>
            <w:r w:rsidR="000948DB">
              <w:rPr>
                <w:noProof/>
                <w:webHidden/>
              </w:rPr>
              <w:t>20</w:t>
            </w:r>
            <w:r w:rsidR="000948DB">
              <w:rPr>
                <w:noProof/>
                <w:webHidden/>
              </w:rPr>
              <w:fldChar w:fldCharType="end"/>
            </w:r>
          </w:hyperlink>
        </w:p>
        <w:p w14:paraId="1DA4A9D6" w14:textId="645D9D97"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25" w:history="1">
            <w:r w:rsidR="000948DB" w:rsidRPr="00F945FA">
              <w:rPr>
                <w:rStyle w:val="Lienhypertexte"/>
                <w:noProof/>
              </w:rPr>
              <w:t>7.2</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Améliorations</w:t>
            </w:r>
            <w:r w:rsidR="000948DB">
              <w:rPr>
                <w:noProof/>
                <w:webHidden/>
              </w:rPr>
              <w:tab/>
            </w:r>
            <w:r w:rsidR="000948DB">
              <w:rPr>
                <w:noProof/>
                <w:webHidden/>
              </w:rPr>
              <w:fldChar w:fldCharType="begin"/>
            </w:r>
            <w:r w:rsidR="000948DB">
              <w:rPr>
                <w:noProof/>
                <w:webHidden/>
              </w:rPr>
              <w:instrText xml:space="preserve"> PAGEREF _Toc150984825 \h </w:instrText>
            </w:r>
            <w:r w:rsidR="000948DB">
              <w:rPr>
                <w:noProof/>
                <w:webHidden/>
              </w:rPr>
            </w:r>
            <w:r w:rsidR="000948DB">
              <w:rPr>
                <w:noProof/>
                <w:webHidden/>
              </w:rPr>
              <w:fldChar w:fldCharType="separate"/>
            </w:r>
            <w:r w:rsidR="000948DB">
              <w:rPr>
                <w:noProof/>
                <w:webHidden/>
              </w:rPr>
              <w:t>20</w:t>
            </w:r>
            <w:r w:rsidR="000948DB">
              <w:rPr>
                <w:noProof/>
                <w:webHidden/>
              </w:rPr>
              <w:fldChar w:fldCharType="end"/>
            </w:r>
          </w:hyperlink>
        </w:p>
        <w:p w14:paraId="5114456B" w14:textId="3C162F1D"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26" w:history="1">
            <w:r w:rsidR="000948DB" w:rsidRPr="00F945FA">
              <w:rPr>
                <w:rStyle w:val="Lienhypertexte"/>
                <w:noProof/>
              </w:rPr>
              <w:t>7.3</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Idées Possibles</w:t>
            </w:r>
            <w:r w:rsidR="000948DB">
              <w:rPr>
                <w:noProof/>
                <w:webHidden/>
              </w:rPr>
              <w:tab/>
            </w:r>
            <w:r w:rsidR="000948DB">
              <w:rPr>
                <w:noProof/>
                <w:webHidden/>
              </w:rPr>
              <w:fldChar w:fldCharType="begin"/>
            </w:r>
            <w:r w:rsidR="000948DB">
              <w:rPr>
                <w:noProof/>
                <w:webHidden/>
              </w:rPr>
              <w:instrText xml:space="preserve"> PAGEREF _Toc150984826 \h </w:instrText>
            </w:r>
            <w:r w:rsidR="000948DB">
              <w:rPr>
                <w:noProof/>
                <w:webHidden/>
              </w:rPr>
            </w:r>
            <w:r w:rsidR="000948DB">
              <w:rPr>
                <w:noProof/>
                <w:webHidden/>
              </w:rPr>
              <w:fldChar w:fldCharType="separate"/>
            </w:r>
            <w:r w:rsidR="000948DB">
              <w:rPr>
                <w:noProof/>
                <w:webHidden/>
              </w:rPr>
              <w:t>20</w:t>
            </w:r>
            <w:r w:rsidR="000948DB">
              <w:rPr>
                <w:noProof/>
                <w:webHidden/>
              </w:rPr>
              <w:fldChar w:fldCharType="end"/>
            </w:r>
          </w:hyperlink>
        </w:p>
        <w:p w14:paraId="11B7E913" w14:textId="7E52E66B"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27" w:history="1">
            <w:r w:rsidR="000948DB" w:rsidRPr="00F945FA">
              <w:rPr>
                <w:rStyle w:val="Lienhypertexte"/>
                <w:noProof/>
              </w:rPr>
              <w:t>7.4</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géstion des LEd</w:t>
            </w:r>
            <w:r w:rsidR="000948DB">
              <w:rPr>
                <w:noProof/>
                <w:webHidden/>
              </w:rPr>
              <w:tab/>
            </w:r>
            <w:r w:rsidR="000948DB">
              <w:rPr>
                <w:noProof/>
                <w:webHidden/>
              </w:rPr>
              <w:fldChar w:fldCharType="begin"/>
            </w:r>
            <w:r w:rsidR="000948DB">
              <w:rPr>
                <w:noProof/>
                <w:webHidden/>
              </w:rPr>
              <w:instrText xml:space="preserve"> PAGEREF _Toc150984827 \h </w:instrText>
            </w:r>
            <w:r w:rsidR="000948DB">
              <w:rPr>
                <w:noProof/>
                <w:webHidden/>
              </w:rPr>
            </w:r>
            <w:r w:rsidR="000948DB">
              <w:rPr>
                <w:noProof/>
                <w:webHidden/>
              </w:rPr>
              <w:fldChar w:fldCharType="separate"/>
            </w:r>
            <w:r w:rsidR="000948DB">
              <w:rPr>
                <w:noProof/>
                <w:webHidden/>
              </w:rPr>
              <w:t>20</w:t>
            </w:r>
            <w:r w:rsidR="000948DB">
              <w:rPr>
                <w:noProof/>
                <w:webHidden/>
              </w:rPr>
              <w:fldChar w:fldCharType="end"/>
            </w:r>
          </w:hyperlink>
        </w:p>
        <w:p w14:paraId="57753127" w14:textId="464DFA77" w:rsidR="000948DB" w:rsidRDefault="00000000">
          <w:pPr>
            <w:pStyle w:val="TM1"/>
            <w:tabs>
              <w:tab w:val="right" w:leader="dot" w:pos="10195"/>
            </w:tabs>
            <w:rPr>
              <w:rFonts w:asciiTheme="minorHAnsi" w:eastAsiaTheme="minorEastAsia" w:hAnsiTheme="minorHAnsi" w:cstheme="minorBidi"/>
              <w:b w:val="0"/>
              <w:caps w:val="0"/>
              <w:noProof/>
              <w:kern w:val="2"/>
              <w:sz w:val="22"/>
              <w:szCs w:val="22"/>
              <w:lang w:eastAsia="fr-CH"/>
              <w14:ligatures w14:val="standardContextual"/>
            </w:rPr>
          </w:pPr>
          <w:hyperlink w:anchor="_Toc150984828" w:history="1">
            <w:r w:rsidR="000948DB" w:rsidRPr="00F945FA">
              <w:rPr>
                <w:rStyle w:val="Lienhypertexte"/>
                <w:noProof/>
              </w:rPr>
              <w:t>8.</w:t>
            </w:r>
            <w:r w:rsidR="000948DB">
              <w:rPr>
                <w:rFonts w:asciiTheme="minorHAnsi" w:eastAsiaTheme="minorEastAsia" w:hAnsiTheme="minorHAnsi" w:cstheme="minorBidi"/>
                <w:b w:val="0"/>
                <w:caps w:val="0"/>
                <w:noProof/>
                <w:kern w:val="2"/>
                <w:sz w:val="22"/>
                <w:szCs w:val="22"/>
                <w:lang w:eastAsia="fr-CH"/>
                <w14:ligatures w14:val="standardContextual"/>
              </w:rPr>
              <w:tab/>
            </w:r>
            <w:r w:rsidR="000948DB" w:rsidRPr="00F945FA">
              <w:rPr>
                <w:rStyle w:val="Lienhypertexte"/>
                <w:noProof/>
              </w:rPr>
              <w:t>Boitier et PCB</w:t>
            </w:r>
            <w:r w:rsidR="000948DB">
              <w:rPr>
                <w:noProof/>
                <w:webHidden/>
              </w:rPr>
              <w:tab/>
            </w:r>
            <w:r w:rsidR="000948DB">
              <w:rPr>
                <w:noProof/>
                <w:webHidden/>
              </w:rPr>
              <w:fldChar w:fldCharType="begin"/>
            </w:r>
            <w:r w:rsidR="000948DB">
              <w:rPr>
                <w:noProof/>
                <w:webHidden/>
              </w:rPr>
              <w:instrText xml:space="preserve"> PAGEREF _Toc150984828 \h </w:instrText>
            </w:r>
            <w:r w:rsidR="000948DB">
              <w:rPr>
                <w:noProof/>
                <w:webHidden/>
              </w:rPr>
            </w:r>
            <w:r w:rsidR="000948DB">
              <w:rPr>
                <w:noProof/>
                <w:webHidden/>
              </w:rPr>
              <w:fldChar w:fldCharType="separate"/>
            </w:r>
            <w:r w:rsidR="000948DB">
              <w:rPr>
                <w:noProof/>
                <w:webHidden/>
              </w:rPr>
              <w:t>21</w:t>
            </w:r>
            <w:r w:rsidR="000948DB">
              <w:rPr>
                <w:noProof/>
                <w:webHidden/>
              </w:rPr>
              <w:fldChar w:fldCharType="end"/>
            </w:r>
          </w:hyperlink>
        </w:p>
        <w:p w14:paraId="45EB884C" w14:textId="25943508" w:rsidR="000948DB" w:rsidRDefault="00000000">
          <w:pPr>
            <w:pStyle w:val="TM1"/>
            <w:tabs>
              <w:tab w:val="right" w:leader="dot" w:pos="10195"/>
            </w:tabs>
            <w:rPr>
              <w:rFonts w:asciiTheme="minorHAnsi" w:eastAsiaTheme="minorEastAsia" w:hAnsiTheme="minorHAnsi" w:cstheme="minorBidi"/>
              <w:b w:val="0"/>
              <w:caps w:val="0"/>
              <w:noProof/>
              <w:kern w:val="2"/>
              <w:sz w:val="22"/>
              <w:szCs w:val="22"/>
              <w:lang w:eastAsia="fr-CH"/>
              <w14:ligatures w14:val="standardContextual"/>
            </w:rPr>
          </w:pPr>
          <w:hyperlink w:anchor="_Toc150984829" w:history="1">
            <w:r w:rsidR="000948DB" w:rsidRPr="00F945FA">
              <w:rPr>
                <w:rStyle w:val="Lienhypertexte"/>
                <w:noProof/>
              </w:rPr>
              <w:t>9.</w:t>
            </w:r>
            <w:r w:rsidR="000948DB">
              <w:rPr>
                <w:rFonts w:asciiTheme="minorHAnsi" w:eastAsiaTheme="minorEastAsia" w:hAnsiTheme="minorHAnsi" w:cstheme="minorBidi"/>
                <w:b w:val="0"/>
                <w:caps w:val="0"/>
                <w:noProof/>
                <w:kern w:val="2"/>
                <w:sz w:val="22"/>
                <w:szCs w:val="22"/>
                <w:lang w:eastAsia="fr-CH"/>
                <w14:ligatures w14:val="standardContextual"/>
              </w:rPr>
              <w:tab/>
            </w:r>
            <w:r w:rsidR="000948DB" w:rsidRPr="00F945FA">
              <w:rPr>
                <w:rStyle w:val="Lienhypertexte"/>
                <w:noProof/>
              </w:rPr>
              <w:t>Schéma batterie</w:t>
            </w:r>
            <w:r w:rsidR="000948DB">
              <w:rPr>
                <w:noProof/>
                <w:webHidden/>
              </w:rPr>
              <w:tab/>
            </w:r>
            <w:r w:rsidR="000948DB">
              <w:rPr>
                <w:noProof/>
                <w:webHidden/>
              </w:rPr>
              <w:fldChar w:fldCharType="begin"/>
            </w:r>
            <w:r w:rsidR="000948DB">
              <w:rPr>
                <w:noProof/>
                <w:webHidden/>
              </w:rPr>
              <w:instrText xml:space="preserve"> PAGEREF _Toc150984829 \h </w:instrText>
            </w:r>
            <w:r w:rsidR="000948DB">
              <w:rPr>
                <w:noProof/>
                <w:webHidden/>
              </w:rPr>
            </w:r>
            <w:r w:rsidR="000948DB">
              <w:rPr>
                <w:noProof/>
                <w:webHidden/>
              </w:rPr>
              <w:fldChar w:fldCharType="separate"/>
            </w:r>
            <w:r w:rsidR="000948DB">
              <w:rPr>
                <w:noProof/>
                <w:webHidden/>
              </w:rPr>
              <w:t>21</w:t>
            </w:r>
            <w:r w:rsidR="000948DB">
              <w:rPr>
                <w:noProof/>
                <w:webHidden/>
              </w:rPr>
              <w:fldChar w:fldCharType="end"/>
            </w:r>
          </w:hyperlink>
        </w:p>
        <w:p w14:paraId="77D8B15C" w14:textId="76CD30F2" w:rsidR="000948DB" w:rsidRDefault="00000000">
          <w:pPr>
            <w:pStyle w:val="TM1"/>
            <w:tabs>
              <w:tab w:val="right" w:leader="dot" w:pos="10195"/>
            </w:tabs>
            <w:rPr>
              <w:rFonts w:asciiTheme="minorHAnsi" w:eastAsiaTheme="minorEastAsia" w:hAnsiTheme="minorHAnsi" w:cstheme="minorBidi"/>
              <w:b w:val="0"/>
              <w:caps w:val="0"/>
              <w:noProof/>
              <w:kern w:val="2"/>
              <w:sz w:val="22"/>
              <w:szCs w:val="22"/>
              <w:lang w:eastAsia="fr-CH"/>
              <w14:ligatures w14:val="standardContextual"/>
            </w:rPr>
          </w:pPr>
          <w:hyperlink w:anchor="_Toc150984830" w:history="1">
            <w:r w:rsidR="000948DB" w:rsidRPr="00F945FA">
              <w:rPr>
                <w:rStyle w:val="Lienhypertexte"/>
                <w:noProof/>
              </w:rPr>
              <w:t>10.</w:t>
            </w:r>
            <w:r w:rsidR="000948DB">
              <w:rPr>
                <w:rFonts w:asciiTheme="minorHAnsi" w:eastAsiaTheme="minorEastAsia" w:hAnsiTheme="minorHAnsi" w:cstheme="minorBidi"/>
                <w:b w:val="0"/>
                <w:caps w:val="0"/>
                <w:noProof/>
                <w:kern w:val="2"/>
                <w:sz w:val="22"/>
                <w:szCs w:val="22"/>
                <w:lang w:eastAsia="fr-CH"/>
                <w14:ligatures w14:val="standardContextual"/>
              </w:rPr>
              <w:tab/>
            </w:r>
            <w:r w:rsidR="000948DB" w:rsidRPr="00F945FA">
              <w:rPr>
                <w:rStyle w:val="Lienhypertexte"/>
                <w:noProof/>
              </w:rPr>
              <w:t>Choix des pins</w:t>
            </w:r>
            <w:r w:rsidR="000948DB">
              <w:rPr>
                <w:noProof/>
                <w:webHidden/>
              </w:rPr>
              <w:tab/>
            </w:r>
            <w:r w:rsidR="000948DB">
              <w:rPr>
                <w:noProof/>
                <w:webHidden/>
              </w:rPr>
              <w:fldChar w:fldCharType="begin"/>
            </w:r>
            <w:r w:rsidR="000948DB">
              <w:rPr>
                <w:noProof/>
                <w:webHidden/>
              </w:rPr>
              <w:instrText xml:space="preserve"> PAGEREF _Toc150984830 \h </w:instrText>
            </w:r>
            <w:r w:rsidR="000948DB">
              <w:rPr>
                <w:noProof/>
                <w:webHidden/>
              </w:rPr>
            </w:r>
            <w:r w:rsidR="000948DB">
              <w:rPr>
                <w:noProof/>
                <w:webHidden/>
              </w:rPr>
              <w:fldChar w:fldCharType="separate"/>
            </w:r>
            <w:r w:rsidR="000948DB">
              <w:rPr>
                <w:noProof/>
                <w:webHidden/>
              </w:rPr>
              <w:t>22</w:t>
            </w:r>
            <w:r w:rsidR="000948DB">
              <w:rPr>
                <w:noProof/>
                <w:webHidden/>
              </w:rPr>
              <w:fldChar w:fldCharType="end"/>
            </w:r>
          </w:hyperlink>
        </w:p>
        <w:p w14:paraId="4F1909E3" w14:textId="3AB1CFCB" w:rsidR="000948DB" w:rsidRDefault="00000000">
          <w:pPr>
            <w:pStyle w:val="TM1"/>
            <w:tabs>
              <w:tab w:val="right" w:leader="dot" w:pos="10195"/>
            </w:tabs>
            <w:rPr>
              <w:rFonts w:asciiTheme="minorHAnsi" w:eastAsiaTheme="minorEastAsia" w:hAnsiTheme="minorHAnsi" w:cstheme="minorBidi"/>
              <w:b w:val="0"/>
              <w:caps w:val="0"/>
              <w:noProof/>
              <w:kern w:val="2"/>
              <w:sz w:val="22"/>
              <w:szCs w:val="22"/>
              <w:lang w:eastAsia="fr-CH"/>
              <w14:ligatures w14:val="standardContextual"/>
            </w:rPr>
          </w:pPr>
          <w:hyperlink w:anchor="_Toc150984831" w:history="1">
            <w:r w:rsidR="000948DB" w:rsidRPr="00F945FA">
              <w:rPr>
                <w:rStyle w:val="Lienhypertexte"/>
                <w:noProof/>
              </w:rPr>
              <w:t>11.</w:t>
            </w:r>
            <w:r w:rsidR="000948DB">
              <w:rPr>
                <w:rFonts w:asciiTheme="minorHAnsi" w:eastAsiaTheme="minorEastAsia" w:hAnsiTheme="minorHAnsi" w:cstheme="minorBidi"/>
                <w:b w:val="0"/>
                <w:caps w:val="0"/>
                <w:noProof/>
                <w:kern w:val="2"/>
                <w:sz w:val="22"/>
                <w:szCs w:val="22"/>
                <w:lang w:eastAsia="fr-CH"/>
                <w14:ligatures w14:val="standardContextual"/>
              </w:rPr>
              <w:tab/>
            </w:r>
            <w:r w:rsidR="000948DB" w:rsidRPr="00F945FA">
              <w:rPr>
                <w:rStyle w:val="Lienhypertexte"/>
                <w:noProof/>
              </w:rPr>
              <w:t>PCB</w:t>
            </w:r>
            <w:r w:rsidR="000948DB">
              <w:rPr>
                <w:noProof/>
                <w:webHidden/>
              </w:rPr>
              <w:tab/>
            </w:r>
            <w:r w:rsidR="000948DB">
              <w:rPr>
                <w:noProof/>
                <w:webHidden/>
              </w:rPr>
              <w:fldChar w:fldCharType="begin"/>
            </w:r>
            <w:r w:rsidR="000948DB">
              <w:rPr>
                <w:noProof/>
                <w:webHidden/>
              </w:rPr>
              <w:instrText xml:space="preserve"> PAGEREF _Toc150984831 \h </w:instrText>
            </w:r>
            <w:r w:rsidR="000948DB">
              <w:rPr>
                <w:noProof/>
                <w:webHidden/>
              </w:rPr>
            </w:r>
            <w:r w:rsidR="000948DB">
              <w:rPr>
                <w:noProof/>
                <w:webHidden/>
              </w:rPr>
              <w:fldChar w:fldCharType="separate"/>
            </w:r>
            <w:r w:rsidR="000948DB">
              <w:rPr>
                <w:noProof/>
                <w:webHidden/>
              </w:rPr>
              <w:t>23</w:t>
            </w:r>
            <w:r w:rsidR="000948DB">
              <w:rPr>
                <w:noProof/>
                <w:webHidden/>
              </w:rPr>
              <w:fldChar w:fldCharType="end"/>
            </w:r>
          </w:hyperlink>
        </w:p>
        <w:p w14:paraId="0E9D1FDC" w14:textId="2A22C31E"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32" w:history="1">
            <w:r w:rsidR="000948DB" w:rsidRPr="00F945FA">
              <w:rPr>
                <w:rStyle w:val="Lienhypertexte"/>
                <w:noProof/>
              </w:rPr>
              <w:t>11.1</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Dimenssionnement de la carte</w:t>
            </w:r>
            <w:r w:rsidR="000948DB">
              <w:rPr>
                <w:noProof/>
                <w:webHidden/>
              </w:rPr>
              <w:tab/>
            </w:r>
            <w:r w:rsidR="000948DB">
              <w:rPr>
                <w:noProof/>
                <w:webHidden/>
              </w:rPr>
              <w:fldChar w:fldCharType="begin"/>
            </w:r>
            <w:r w:rsidR="000948DB">
              <w:rPr>
                <w:noProof/>
                <w:webHidden/>
              </w:rPr>
              <w:instrText xml:space="preserve"> PAGEREF _Toc150984832 \h </w:instrText>
            </w:r>
            <w:r w:rsidR="000948DB">
              <w:rPr>
                <w:noProof/>
                <w:webHidden/>
              </w:rPr>
            </w:r>
            <w:r w:rsidR="000948DB">
              <w:rPr>
                <w:noProof/>
                <w:webHidden/>
              </w:rPr>
              <w:fldChar w:fldCharType="separate"/>
            </w:r>
            <w:r w:rsidR="000948DB">
              <w:rPr>
                <w:noProof/>
                <w:webHidden/>
              </w:rPr>
              <w:t>23</w:t>
            </w:r>
            <w:r w:rsidR="000948DB">
              <w:rPr>
                <w:noProof/>
                <w:webHidden/>
              </w:rPr>
              <w:fldChar w:fldCharType="end"/>
            </w:r>
          </w:hyperlink>
        </w:p>
        <w:p w14:paraId="3CDBFEF5" w14:textId="619E688F"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33" w:history="1">
            <w:r w:rsidR="000948DB" w:rsidRPr="00F945FA">
              <w:rPr>
                <w:rStyle w:val="Lienhypertexte"/>
                <w:noProof/>
              </w:rPr>
              <w:t>11.2</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Placement</w:t>
            </w:r>
            <w:r w:rsidR="000948DB">
              <w:rPr>
                <w:noProof/>
                <w:webHidden/>
              </w:rPr>
              <w:tab/>
            </w:r>
            <w:r w:rsidR="000948DB">
              <w:rPr>
                <w:noProof/>
                <w:webHidden/>
              </w:rPr>
              <w:fldChar w:fldCharType="begin"/>
            </w:r>
            <w:r w:rsidR="000948DB">
              <w:rPr>
                <w:noProof/>
                <w:webHidden/>
              </w:rPr>
              <w:instrText xml:space="preserve"> PAGEREF _Toc150984833 \h </w:instrText>
            </w:r>
            <w:r w:rsidR="000948DB">
              <w:rPr>
                <w:noProof/>
                <w:webHidden/>
              </w:rPr>
            </w:r>
            <w:r w:rsidR="000948DB">
              <w:rPr>
                <w:noProof/>
                <w:webHidden/>
              </w:rPr>
              <w:fldChar w:fldCharType="separate"/>
            </w:r>
            <w:r w:rsidR="000948DB">
              <w:rPr>
                <w:noProof/>
                <w:webHidden/>
              </w:rPr>
              <w:t>23</w:t>
            </w:r>
            <w:r w:rsidR="000948DB">
              <w:rPr>
                <w:noProof/>
                <w:webHidden/>
              </w:rPr>
              <w:fldChar w:fldCharType="end"/>
            </w:r>
          </w:hyperlink>
        </w:p>
        <w:p w14:paraId="5ED0D425" w14:textId="17ECBBEF" w:rsidR="000948DB" w:rsidRDefault="00000000">
          <w:pPr>
            <w:pStyle w:val="TM3"/>
            <w:tabs>
              <w:tab w:val="left" w:pos="1985"/>
              <w:tab w:val="right" w:leader="dot" w:pos="10195"/>
            </w:tabs>
            <w:rPr>
              <w:rFonts w:asciiTheme="minorHAnsi" w:eastAsiaTheme="minorEastAsia" w:hAnsiTheme="minorHAnsi" w:cstheme="minorBidi"/>
              <w:i w:val="0"/>
              <w:noProof/>
              <w:kern w:val="2"/>
              <w:sz w:val="22"/>
              <w:szCs w:val="22"/>
              <w:lang w:eastAsia="fr-CH"/>
              <w14:ligatures w14:val="standardContextual"/>
            </w:rPr>
          </w:pPr>
          <w:hyperlink w:anchor="_Toc150984834" w:history="1">
            <w:r w:rsidR="000948DB" w:rsidRPr="00F945FA">
              <w:rPr>
                <w:rStyle w:val="Lienhypertexte"/>
                <w:noProof/>
              </w:rPr>
              <w:t>11.2.1</w:t>
            </w:r>
            <w:r w:rsidR="000948DB">
              <w:rPr>
                <w:rFonts w:asciiTheme="minorHAnsi" w:eastAsiaTheme="minorEastAsia" w:hAnsiTheme="minorHAnsi" w:cstheme="minorBidi"/>
                <w:i w:val="0"/>
                <w:noProof/>
                <w:kern w:val="2"/>
                <w:sz w:val="22"/>
                <w:szCs w:val="22"/>
                <w:lang w:eastAsia="fr-CH"/>
                <w14:ligatures w14:val="standardContextual"/>
              </w:rPr>
              <w:tab/>
            </w:r>
            <w:r w:rsidR="000948DB" w:rsidRPr="00F945FA">
              <w:rPr>
                <w:rStyle w:val="Lienhypertexte"/>
                <w:noProof/>
              </w:rPr>
              <w:t>Partie puissance</w:t>
            </w:r>
            <w:r w:rsidR="000948DB">
              <w:rPr>
                <w:noProof/>
                <w:webHidden/>
              </w:rPr>
              <w:tab/>
            </w:r>
            <w:r w:rsidR="000948DB">
              <w:rPr>
                <w:noProof/>
                <w:webHidden/>
              </w:rPr>
              <w:fldChar w:fldCharType="begin"/>
            </w:r>
            <w:r w:rsidR="000948DB">
              <w:rPr>
                <w:noProof/>
                <w:webHidden/>
              </w:rPr>
              <w:instrText xml:space="preserve"> PAGEREF _Toc150984834 \h </w:instrText>
            </w:r>
            <w:r w:rsidR="000948DB">
              <w:rPr>
                <w:noProof/>
                <w:webHidden/>
              </w:rPr>
            </w:r>
            <w:r w:rsidR="000948DB">
              <w:rPr>
                <w:noProof/>
                <w:webHidden/>
              </w:rPr>
              <w:fldChar w:fldCharType="separate"/>
            </w:r>
            <w:r w:rsidR="000948DB">
              <w:rPr>
                <w:noProof/>
                <w:webHidden/>
              </w:rPr>
              <w:t>25</w:t>
            </w:r>
            <w:r w:rsidR="000948DB">
              <w:rPr>
                <w:noProof/>
                <w:webHidden/>
              </w:rPr>
              <w:fldChar w:fldCharType="end"/>
            </w:r>
          </w:hyperlink>
        </w:p>
        <w:p w14:paraId="0C6772CD" w14:textId="1470F58D" w:rsidR="000948DB" w:rsidRDefault="00000000">
          <w:pPr>
            <w:pStyle w:val="TM3"/>
            <w:tabs>
              <w:tab w:val="left" w:pos="1985"/>
              <w:tab w:val="right" w:leader="dot" w:pos="10195"/>
            </w:tabs>
            <w:rPr>
              <w:rFonts w:asciiTheme="minorHAnsi" w:eastAsiaTheme="minorEastAsia" w:hAnsiTheme="minorHAnsi" w:cstheme="minorBidi"/>
              <w:i w:val="0"/>
              <w:noProof/>
              <w:kern w:val="2"/>
              <w:sz w:val="22"/>
              <w:szCs w:val="22"/>
              <w:lang w:eastAsia="fr-CH"/>
              <w14:ligatures w14:val="standardContextual"/>
            </w:rPr>
          </w:pPr>
          <w:hyperlink w:anchor="_Toc150984835" w:history="1">
            <w:r w:rsidR="000948DB" w:rsidRPr="00F945FA">
              <w:rPr>
                <w:rStyle w:val="Lienhypertexte"/>
                <w:noProof/>
              </w:rPr>
              <w:t>11.2.2</w:t>
            </w:r>
            <w:r w:rsidR="000948DB">
              <w:rPr>
                <w:rFonts w:asciiTheme="minorHAnsi" w:eastAsiaTheme="minorEastAsia" w:hAnsiTheme="minorHAnsi" w:cstheme="minorBidi"/>
                <w:i w:val="0"/>
                <w:noProof/>
                <w:kern w:val="2"/>
                <w:sz w:val="22"/>
                <w:szCs w:val="22"/>
                <w:lang w:eastAsia="fr-CH"/>
                <w14:ligatures w14:val="standardContextual"/>
              </w:rPr>
              <w:tab/>
            </w:r>
            <w:r w:rsidR="000948DB" w:rsidRPr="00F945FA">
              <w:rPr>
                <w:rStyle w:val="Lienhypertexte"/>
                <w:noProof/>
              </w:rPr>
              <w:t>Partie logique</w:t>
            </w:r>
            <w:r w:rsidR="000948DB">
              <w:rPr>
                <w:noProof/>
                <w:webHidden/>
              </w:rPr>
              <w:tab/>
            </w:r>
            <w:r w:rsidR="000948DB">
              <w:rPr>
                <w:noProof/>
                <w:webHidden/>
              </w:rPr>
              <w:fldChar w:fldCharType="begin"/>
            </w:r>
            <w:r w:rsidR="000948DB">
              <w:rPr>
                <w:noProof/>
                <w:webHidden/>
              </w:rPr>
              <w:instrText xml:space="preserve"> PAGEREF _Toc150984835 \h </w:instrText>
            </w:r>
            <w:r w:rsidR="000948DB">
              <w:rPr>
                <w:noProof/>
                <w:webHidden/>
              </w:rPr>
            </w:r>
            <w:r w:rsidR="000948DB">
              <w:rPr>
                <w:noProof/>
                <w:webHidden/>
              </w:rPr>
              <w:fldChar w:fldCharType="separate"/>
            </w:r>
            <w:r w:rsidR="000948DB">
              <w:rPr>
                <w:noProof/>
                <w:webHidden/>
              </w:rPr>
              <w:t>25</w:t>
            </w:r>
            <w:r w:rsidR="000948DB">
              <w:rPr>
                <w:noProof/>
                <w:webHidden/>
              </w:rPr>
              <w:fldChar w:fldCharType="end"/>
            </w:r>
          </w:hyperlink>
        </w:p>
        <w:p w14:paraId="77ABD067" w14:textId="4AEA00E7"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36" w:history="1">
            <w:r w:rsidR="000948DB" w:rsidRPr="00F945FA">
              <w:rPr>
                <w:rStyle w:val="Lienhypertexte"/>
                <w:noProof/>
              </w:rPr>
              <w:t>11.3</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Routage</w:t>
            </w:r>
            <w:r w:rsidR="000948DB">
              <w:rPr>
                <w:noProof/>
                <w:webHidden/>
              </w:rPr>
              <w:tab/>
            </w:r>
            <w:r w:rsidR="000948DB">
              <w:rPr>
                <w:noProof/>
                <w:webHidden/>
              </w:rPr>
              <w:fldChar w:fldCharType="begin"/>
            </w:r>
            <w:r w:rsidR="000948DB">
              <w:rPr>
                <w:noProof/>
                <w:webHidden/>
              </w:rPr>
              <w:instrText xml:space="preserve"> PAGEREF _Toc150984836 \h </w:instrText>
            </w:r>
            <w:r w:rsidR="000948DB">
              <w:rPr>
                <w:noProof/>
                <w:webHidden/>
              </w:rPr>
            </w:r>
            <w:r w:rsidR="000948DB">
              <w:rPr>
                <w:noProof/>
                <w:webHidden/>
              </w:rPr>
              <w:fldChar w:fldCharType="separate"/>
            </w:r>
            <w:r w:rsidR="000948DB">
              <w:rPr>
                <w:noProof/>
                <w:webHidden/>
              </w:rPr>
              <w:t>25</w:t>
            </w:r>
            <w:r w:rsidR="000948DB">
              <w:rPr>
                <w:noProof/>
                <w:webHidden/>
              </w:rPr>
              <w:fldChar w:fldCharType="end"/>
            </w:r>
          </w:hyperlink>
        </w:p>
        <w:p w14:paraId="1566E686" w14:textId="68D34291"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37" w:history="1">
            <w:r w:rsidR="000948DB" w:rsidRPr="00F945FA">
              <w:rPr>
                <w:rStyle w:val="Lienhypertexte"/>
                <w:noProof/>
              </w:rPr>
              <w:t>11.4</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Montage et problême</w:t>
            </w:r>
            <w:r w:rsidR="000948DB">
              <w:rPr>
                <w:noProof/>
                <w:webHidden/>
              </w:rPr>
              <w:tab/>
            </w:r>
            <w:r w:rsidR="000948DB">
              <w:rPr>
                <w:noProof/>
                <w:webHidden/>
              </w:rPr>
              <w:fldChar w:fldCharType="begin"/>
            </w:r>
            <w:r w:rsidR="000948DB">
              <w:rPr>
                <w:noProof/>
                <w:webHidden/>
              </w:rPr>
              <w:instrText xml:space="preserve"> PAGEREF _Toc150984837 \h </w:instrText>
            </w:r>
            <w:r w:rsidR="000948DB">
              <w:rPr>
                <w:noProof/>
                <w:webHidden/>
              </w:rPr>
            </w:r>
            <w:r w:rsidR="000948DB">
              <w:rPr>
                <w:noProof/>
                <w:webHidden/>
              </w:rPr>
              <w:fldChar w:fldCharType="separate"/>
            </w:r>
            <w:r w:rsidR="000948DB">
              <w:rPr>
                <w:noProof/>
                <w:webHidden/>
              </w:rPr>
              <w:t>27</w:t>
            </w:r>
            <w:r w:rsidR="000948DB">
              <w:rPr>
                <w:noProof/>
                <w:webHidden/>
              </w:rPr>
              <w:fldChar w:fldCharType="end"/>
            </w:r>
          </w:hyperlink>
        </w:p>
        <w:p w14:paraId="27A653C2" w14:textId="2CFBD75A" w:rsidR="000948DB" w:rsidRDefault="00000000">
          <w:pPr>
            <w:pStyle w:val="TM1"/>
            <w:tabs>
              <w:tab w:val="right" w:leader="dot" w:pos="10195"/>
            </w:tabs>
            <w:rPr>
              <w:rFonts w:asciiTheme="minorHAnsi" w:eastAsiaTheme="minorEastAsia" w:hAnsiTheme="minorHAnsi" w:cstheme="minorBidi"/>
              <w:b w:val="0"/>
              <w:caps w:val="0"/>
              <w:noProof/>
              <w:kern w:val="2"/>
              <w:sz w:val="22"/>
              <w:szCs w:val="22"/>
              <w:lang w:eastAsia="fr-CH"/>
              <w14:ligatures w14:val="standardContextual"/>
            </w:rPr>
          </w:pPr>
          <w:hyperlink w:anchor="_Toc150984838" w:history="1">
            <w:r w:rsidR="000948DB" w:rsidRPr="00F945FA">
              <w:rPr>
                <w:rStyle w:val="Lienhypertexte"/>
                <w:noProof/>
              </w:rPr>
              <w:t>12.</w:t>
            </w:r>
            <w:r w:rsidR="000948DB">
              <w:rPr>
                <w:rFonts w:asciiTheme="minorHAnsi" w:eastAsiaTheme="minorEastAsia" w:hAnsiTheme="minorHAnsi" w:cstheme="minorBidi"/>
                <w:b w:val="0"/>
                <w:caps w:val="0"/>
                <w:noProof/>
                <w:kern w:val="2"/>
                <w:sz w:val="22"/>
                <w:szCs w:val="22"/>
                <w:lang w:eastAsia="fr-CH"/>
                <w14:ligatures w14:val="standardContextual"/>
              </w:rPr>
              <w:tab/>
            </w:r>
            <w:r w:rsidR="000948DB" w:rsidRPr="00F945FA">
              <w:rPr>
                <w:rStyle w:val="Lienhypertexte"/>
                <w:noProof/>
              </w:rPr>
              <w:t>Communication avec les LED</w:t>
            </w:r>
            <w:r w:rsidR="000948DB">
              <w:rPr>
                <w:noProof/>
                <w:webHidden/>
              </w:rPr>
              <w:tab/>
            </w:r>
            <w:r w:rsidR="000948DB">
              <w:rPr>
                <w:noProof/>
                <w:webHidden/>
              </w:rPr>
              <w:fldChar w:fldCharType="begin"/>
            </w:r>
            <w:r w:rsidR="000948DB">
              <w:rPr>
                <w:noProof/>
                <w:webHidden/>
              </w:rPr>
              <w:instrText xml:space="preserve"> PAGEREF _Toc150984838 \h </w:instrText>
            </w:r>
            <w:r w:rsidR="000948DB">
              <w:rPr>
                <w:noProof/>
                <w:webHidden/>
              </w:rPr>
            </w:r>
            <w:r w:rsidR="000948DB">
              <w:rPr>
                <w:noProof/>
                <w:webHidden/>
              </w:rPr>
              <w:fldChar w:fldCharType="separate"/>
            </w:r>
            <w:r w:rsidR="000948DB">
              <w:rPr>
                <w:noProof/>
                <w:webHidden/>
              </w:rPr>
              <w:t>29</w:t>
            </w:r>
            <w:r w:rsidR="000948DB">
              <w:rPr>
                <w:noProof/>
                <w:webHidden/>
              </w:rPr>
              <w:fldChar w:fldCharType="end"/>
            </w:r>
          </w:hyperlink>
        </w:p>
        <w:p w14:paraId="32E81258" w14:textId="6A20DD84" w:rsidR="000948DB" w:rsidRDefault="00000000">
          <w:pPr>
            <w:pStyle w:val="TM1"/>
            <w:tabs>
              <w:tab w:val="right" w:leader="dot" w:pos="10195"/>
            </w:tabs>
            <w:rPr>
              <w:rFonts w:asciiTheme="minorHAnsi" w:eastAsiaTheme="minorEastAsia" w:hAnsiTheme="minorHAnsi" w:cstheme="minorBidi"/>
              <w:b w:val="0"/>
              <w:caps w:val="0"/>
              <w:noProof/>
              <w:kern w:val="2"/>
              <w:sz w:val="22"/>
              <w:szCs w:val="22"/>
              <w:lang w:eastAsia="fr-CH"/>
              <w14:ligatures w14:val="standardContextual"/>
            </w:rPr>
          </w:pPr>
          <w:hyperlink w:anchor="_Toc150984839" w:history="1">
            <w:r w:rsidR="000948DB" w:rsidRPr="00F945FA">
              <w:rPr>
                <w:rStyle w:val="Lienhypertexte"/>
                <w:noProof/>
              </w:rPr>
              <w:t>13.</w:t>
            </w:r>
            <w:r w:rsidR="000948DB">
              <w:rPr>
                <w:rFonts w:asciiTheme="minorHAnsi" w:eastAsiaTheme="minorEastAsia" w:hAnsiTheme="minorHAnsi" w:cstheme="minorBidi"/>
                <w:b w:val="0"/>
                <w:caps w:val="0"/>
                <w:noProof/>
                <w:kern w:val="2"/>
                <w:sz w:val="22"/>
                <w:szCs w:val="22"/>
                <w:lang w:eastAsia="fr-CH"/>
                <w14:ligatures w14:val="standardContextual"/>
              </w:rPr>
              <w:tab/>
            </w:r>
            <w:r w:rsidR="000948DB" w:rsidRPr="00F945FA">
              <w:rPr>
                <w:rStyle w:val="Lienhypertexte"/>
                <w:noProof/>
              </w:rPr>
              <w:t>Code</w:t>
            </w:r>
            <w:r w:rsidR="000948DB">
              <w:rPr>
                <w:noProof/>
                <w:webHidden/>
              </w:rPr>
              <w:tab/>
            </w:r>
            <w:r w:rsidR="000948DB">
              <w:rPr>
                <w:noProof/>
                <w:webHidden/>
              </w:rPr>
              <w:fldChar w:fldCharType="begin"/>
            </w:r>
            <w:r w:rsidR="000948DB">
              <w:rPr>
                <w:noProof/>
                <w:webHidden/>
              </w:rPr>
              <w:instrText xml:space="preserve"> PAGEREF _Toc150984839 \h </w:instrText>
            </w:r>
            <w:r w:rsidR="000948DB">
              <w:rPr>
                <w:noProof/>
                <w:webHidden/>
              </w:rPr>
            </w:r>
            <w:r w:rsidR="000948DB">
              <w:rPr>
                <w:noProof/>
                <w:webHidden/>
              </w:rPr>
              <w:fldChar w:fldCharType="separate"/>
            </w:r>
            <w:r w:rsidR="000948DB">
              <w:rPr>
                <w:noProof/>
                <w:webHidden/>
              </w:rPr>
              <w:t>31</w:t>
            </w:r>
            <w:r w:rsidR="000948DB">
              <w:rPr>
                <w:noProof/>
                <w:webHidden/>
              </w:rPr>
              <w:fldChar w:fldCharType="end"/>
            </w:r>
          </w:hyperlink>
        </w:p>
        <w:p w14:paraId="0C147DC8" w14:textId="31057FEA"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40" w:history="1">
            <w:r w:rsidR="000948DB" w:rsidRPr="00F945FA">
              <w:rPr>
                <w:rStyle w:val="Lienhypertexte"/>
                <w:noProof/>
              </w:rPr>
              <w:t>13.1</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harmony</w:t>
            </w:r>
            <w:r w:rsidR="000948DB">
              <w:rPr>
                <w:noProof/>
                <w:webHidden/>
              </w:rPr>
              <w:tab/>
            </w:r>
            <w:r w:rsidR="000948DB">
              <w:rPr>
                <w:noProof/>
                <w:webHidden/>
              </w:rPr>
              <w:fldChar w:fldCharType="begin"/>
            </w:r>
            <w:r w:rsidR="000948DB">
              <w:rPr>
                <w:noProof/>
                <w:webHidden/>
              </w:rPr>
              <w:instrText xml:space="preserve"> PAGEREF _Toc150984840 \h </w:instrText>
            </w:r>
            <w:r w:rsidR="000948DB">
              <w:rPr>
                <w:noProof/>
                <w:webHidden/>
              </w:rPr>
            </w:r>
            <w:r w:rsidR="000948DB">
              <w:rPr>
                <w:noProof/>
                <w:webHidden/>
              </w:rPr>
              <w:fldChar w:fldCharType="separate"/>
            </w:r>
            <w:r w:rsidR="000948DB">
              <w:rPr>
                <w:noProof/>
                <w:webHidden/>
              </w:rPr>
              <w:t>31</w:t>
            </w:r>
            <w:r w:rsidR="000948DB">
              <w:rPr>
                <w:noProof/>
                <w:webHidden/>
              </w:rPr>
              <w:fldChar w:fldCharType="end"/>
            </w:r>
          </w:hyperlink>
        </w:p>
        <w:p w14:paraId="092A23E6" w14:textId="5206CEB2" w:rsidR="000948DB" w:rsidRDefault="00000000">
          <w:pPr>
            <w:pStyle w:val="TM3"/>
            <w:tabs>
              <w:tab w:val="left" w:pos="1985"/>
              <w:tab w:val="right" w:leader="dot" w:pos="10195"/>
            </w:tabs>
            <w:rPr>
              <w:rFonts w:asciiTheme="minorHAnsi" w:eastAsiaTheme="minorEastAsia" w:hAnsiTheme="minorHAnsi" w:cstheme="minorBidi"/>
              <w:i w:val="0"/>
              <w:noProof/>
              <w:kern w:val="2"/>
              <w:sz w:val="22"/>
              <w:szCs w:val="22"/>
              <w:lang w:eastAsia="fr-CH"/>
              <w14:ligatures w14:val="standardContextual"/>
            </w:rPr>
          </w:pPr>
          <w:hyperlink w:anchor="_Toc150984841" w:history="1">
            <w:r w:rsidR="000948DB" w:rsidRPr="00F945FA">
              <w:rPr>
                <w:rStyle w:val="Lienhypertexte"/>
                <w:noProof/>
              </w:rPr>
              <w:t>13.1.1</w:t>
            </w:r>
            <w:r w:rsidR="000948DB">
              <w:rPr>
                <w:rFonts w:asciiTheme="minorHAnsi" w:eastAsiaTheme="minorEastAsia" w:hAnsiTheme="minorHAnsi" w:cstheme="minorBidi"/>
                <w:i w:val="0"/>
                <w:noProof/>
                <w:kern w:val="2"/>
                <w:sz w:val="22"/>
                <w:szCs w:val="22"/>
                <w:lang w:eastAsia="fr-CH"/>
                <w14:ligatures w14:val="standardContextual"/>
              </w:rPr>
              <w:tab/>
            </w:r>
            <w:r w:rsidR="000948DB" w:rsidRPr="00F945FA">
              <w:rPr>
                <w:rStyle w:val="Lienhypertexte"/>
                <w:noProof/>
              </w:rPr>
              <w:t>Pin settings :</w:t>
            </w:r>
            <w:r w:rsidR="000948DB">
              <w:rPr>
                <w:noProof/>
                <w:webHidden/>
              </w:rPr>
              <w:tab/>
            </w:r>
            <w:r w:rsidR="000948DB">
              <w:rPr>
                <w:noProof/>
                <w:webHidden/>
              </w:rPr>
              <w:fldChar w:fldCharType="begin"/>
            </w:r>
            <w:r w:rsidR="000948DB">
              <w:rPr>
                <w:noProof/>
                <w:webHidden/>
              </w:rPr>
              <w:instrText xml:space="preserve"> PAGEREF _Toc150984841 \h </w:instrText>
            </w:r>
            <w:r w:rsidR="000948DB">
              <w:rPr>
                <w:noProof/>
                <w:webHidden/>
              </w:rPr>
            </w:r>
            <w:r w:rsidR="000948DB">
              <w:rPr>
                <w:noProof/>
                <w:webHidden/>
              </w:rPr>
              <w:fldChar w:fldCharType="separate"/>
            </w:r>
            <w:r w:rsidR="000948DB">
              <w:rPr>
                <w:noProof/>
                <w:webHidden/>
              </w:rPr>
              <w:t>31</w:t>
            </w:r>
            <w:r w:rsidR="000948DB">
              <w:rPr>
                <w:noProof/>
                <w:webHidden/>
              </w:rPr>
              <w:fldChar w:fldCharType="end"/>
            </w:r>
          </w:hyperlink>
        </w:p>
        <w:p w14:paraId="30AFD18C" w14:textId="31238962" w:rsidR="000948DB" w:rsidRDefault="00000000">
          <w:pPr>
            <w:pStyle w:val="TM3"/>
            <w:tabs>
              <w:tab w:val="left" w:pos="1985"/>
              <w:tab w:val="right" w:leader="dot" w:pos="10195"/>
            </w:tabs>
            <w:rPr>
              <w:rFonts w:asciiTheme="minorHAnsi" w:eastAsiaTheme="minorEastAsia" w:hAnsiTheme="minorHAnsi" w:cstheme="minorBidi"/>
              <w:i w:val="0"/>
              <w:noProof/>
              <w:kern w:val="2"/>
              <w:sz w:val="22"/>
              <w:szCs w:val="22"/>
              <w:lang w:eastAsia="fr-CH"/>
              <w14:ligatures w14:val="standardContextual"/>
            </w:rPr>
          </w:pPr>
          <w:hyperlink w:anchor="_Toc150984842" w:history="1">
            <w:r w:rsidR="000948DB" w:rsidRPr="00F945FA">
              <w:rPr>
                <w:rStyle w:val="Lienhypertexte"/>
                <w:noProof/>
              </w:rPr>
              <w:t>13.1.2</w:t>
            </w:r>
            <w:r w:rsidR="000948DB">
              <w:rPr>
                <w:rFonts w:asciiTheme="minorHAnsi" w:eastAsiaTheme="minorEastAsia" w:hAnsiTheme="minorHAnsi" w:cstheme="minorBidi"/>
                <w:i w:val="0"/>
                <w:noProof/>
                <w:kern w:val="2"/>
                <w:sz w:val="22"/>
                <w:szCs w:val="22"/>
                <w:lang w:eastAsia="fr-CH"/>
                <w14:ligatures w14:val="standardContextual"/>
              </w:rPr>
              <w:tab/>
            </w:r>
            <w:r w:rsidR="000948DB" w:rsidRPr="00F945FA">
              <w:rPr>
                <w:rStyle w:val="Lienhypertexte"/>
                <w:noProof/>
              </w:rPr>
              <w:t>Timer 1 :</w:t>
            </w:r>
            <w:r w:rsidR="000948DB">
              <w:rPr>
                <w:noProof/>
                <w:webHidden/>
              </w:rPr>
              <w:tab/>
            </w:r>
            <w:r w:rsidR="000948DB">
              <w:rPr>
                <w:noProof/>
                <w:webHidden/>
              </w:rPr>
              <w:fldChar w:fldCharType="begin"/>
            </w:r>
            <w:r w:rsidR="000948DB">
              <w:rPr>
                <w:noProof/>
                <w:webHidden/>
              </w:rPr>
              <w:instrText xml:space="preserve"> PAGEREF _Toc150984842 \h </w:instrText>
            </w:r>
            <w:r w:rsidR="000948DB">
              <w:rPr>
                <w:noProof/>
                <w:webHidden/>
              </w:rPr>
            </w:r>
            <w:r w:rsidR="000948DB">
              <w:rPr>
                <w:noProof/>
                <w:webHidden/>
              </w:rPr>
              <w:fldChar w:fldCharType="separate"/>
            </w:r>
            <w:r w:rsidR="000948DB">
              <w:rPr>
                <w:noProof/>
                <w:webHidden/>
              </w:rPr>
              <w:t>31</w:t>
            </w:r>
            <w:r w:rsidR="000948DB">
              <w:rPr>
                <w:noProof/>
                <w:webHidden/>
              </w:rPr>
              <w:fldChar w:fldCharType="end"/>
            </w:r>
          </w:hyperlink>
        </w:p>
        <w:p w14:paraId="6406BB07" w14:textId="550DAC88" w:rsidR="000948DB" w:rsidRDefault="00000000">
          <w:pPr>
            <w:pStyle w:val="TM3"/>
            <w:tabs>
              <w:tab w:val="left" w:pos="1985"/>
              <w:tab w:val="right" w:leader="dot" w:pos="10195"/>
            </w:tabs>
            <w:rPr>
              <w:rFonts w:asciiTheme="minorHAnsi" w:eastAsiaTheme="minorEastAsia" w:hAnsiTheme="minorHAnsi" w:cstheme="minorBidi"/>
              <w:i w:val="0"/>
              <w:noProof/>
              <w:kern w:val="2"/>
              <w:sz w:val="22"/>
              <w:szCs w:val="22"/>
              <w:lang w:eastAsia="fr-CH"/>
              <w14:ligatures w14:val="standardContextual"/>
            </w:rPr>
          </w:pPr>
          <w:hyperlink w:anchor="_Toc150984843" w:history="1">
            <w:r w:rsidR="000948DB" w:rsidRPr="00F945FA">
              <w:rPr>
                <w:rStyle w:val="Lienhypertexte"/>
                <w:noProof/>
              </w:rPr>
              <w:t>13.1.3</w:t>
            </w:r>
            <w:r w:rsidR="000948DB">
              <w:rPr>
                <w:rFonts w:asciiTheme="minorHAnsi" w:eastAsiaTheme="minorEastAsia" w:hAnsiTheme="minorHAnsi" w:cstheme="minorBidi"/>
                <w:i w:val="0"/>
                <w:noProof/>
                <w:kern w:val="2"/>
                <w:sz w:val="22"/>
                <w:szCs w:val="22"/>
                <w:lang w:eastAsia="fr-CH"/>
                <w14:ligatures w14:val="standardContextual"/>
              </w:rPr>
              <w:tab/>
            </w:r>
            <w:r w:rsidR="000948DB" w:rsidRPr="00F945FA">
              <w:rPr>
                <w:rStyle w:val="Lienhypertexte"/>
                <w:noProof/>
              </w:rPr>
              <w:t>SPI</w:t>
            </w:r>
            <w:r w:rsidR="000948DB">
              <w:rPr>
                <w:noProof/>
                <w:webHidden/>
              </w:rPr>
              <w:tab/>
            </w:r>
            <w:r w:rsidR="000948DB">
              <w:rPr>
                <w:noProof/>
                <w:webHidden/>
              </w:rPr>
              <w:fldChar w:fldCharType="begin"/>
            </w:r>
            <w:r w:rsidR="000948DB">
              <w:rPr>
                <w:noProof/>
                <w:webHidden/>
              </w:rPr>
              <w:instrText xml:space="preserve"> PAGEREF _Toc150984843 \h </w:instrText>
            </w:r>
            <w:r w:rsidR="000948DB">
              <w:rPr>
                <w:noProof/>
                <w:webHidden/>
              </w:rPr>
            </w:r>
            <w:r w:rsidR="000948DB">
              <w:rPr>
                <w:noProof/>
                <w:webHidden/>
              </w:rPr>
              <w:fldChar w:fldCharType="separate"/>
            </w:r>
            <w:r w:rsidR="000948DB">
              <w:rPr>
                <w:noProof/>
                <w:webHidden/>
              </w:rPr>
              <w:t>32</w:t>
            </w:r>
            <w:r w:rsidR="000948DB">
              <w:rPr>
                <w:noProof/>
                <w:webHidden/>
              </w:rPr>
              <w:fldChar w:fldCharType="end"/>
            </w:r>
          </w:hyperlink>
        </w:p>
        <w:p w14:paraId="7141ED35" w14:textId="74FE26FC"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44" w:history="1">
            <w:r w:rsidR="000948DB" w:rsidRPr="00F945FA">
              <w:rPr>
                <w:rStyle w:val="Lienhypertexte"/>
                <w:noProof/>
              </w:rPr>
              <w:t>13.2</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LED</w:t>
            </w:r>
            <w:r w:rsidR="000948DB">
              <w:rPr>
                <w:noProof/>
                <w:webHidden/>
              </w:rPr>
              <w:tab/>
            </w:r>
            <w:r w:rsidR="000948DB">
              <w:rPr>
                <w:noProof/>
                <w:webHidden/>
              </w:rPr>
              <w:fldChar w:fldCharType="begin"/>
            </w:r>
            <w:r w:rsidR="000948DB">
              <w:rPr>
                <w:noProof/>
                <w:webHidden/>
              </w:rPr>
              <w:instrText xml:space="preserve"> PAGEREF _Toc150984844 \h </w:instrText>
            </w:r>
            <w:r w:rsidR="000948DB">
              <w:rPr>
                <w:noProof/>
                <w:webHidden/>
              </w:rPr>
            </w:r>
            <w:r w:rsidR="000948DB">
              <w:rPr>
                <w:noProof/>
                <w:webHidden/>
              </w:rPr>
              <w:fldChar w:fldCharType="separate"/>
            </w:r>
            <w:r w:rsidR="000948DB">
              <w:rPr>
                <w:noProof/>
                <w:webHidden/>
              </w:rPr>
              <w:t>33</w:t>
            </w:r>
            <w:r w:rsidR="000948DB">
              <w:rPr>
                <w:noProof/>
                <w:webHidden/>
              </w:rPr>
              <w:fldChar w:fldCharType="end"/>
            </w:r>
          </w:hyperlink>
        </w:p>
        <w:p w14:paraId="0935F927" w14:textId="7B4100A3"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45" w:history="1">
            <w:r w:rsidR="000948DB" w:rsidRPr="00F945FA">
              <w:rPr>
                <w:rStyle w:val="Lienhypertexte"/>
                <w:noProof/>
              </w:rPr>
              <w:t>13.3</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Message</w:t>
            </w:r>
            <w:r w:rsidR="000948DB">
              <w:rPr>
                <w:noProof/>
                <w:webHidden/>
              </w:rPr>
              <w:tab/>
            </w:r>
            <w:r w:rsidR="000948DB">
              <w:rPr>
                <w:noProof/>
                <w:webHidden/>
              </w:rPr>
              <w:fldChar w:fldCharType="begin"/>
            </w:r>
            <w:r w:rsidR="000948DB">
              <w:rPr>
                <w:noProof/>
                <w:webHidden/>
              </w:rPr>
              <w:instrText xml:space="preserve"> PAGEREF _Toc150984845 \h </w:instrText>
            </w:r>
            <w:r w:rsidR="000948DB">
              <w:rPr>
                <w:noProof/>
                <w:webHidden/>
              </w:rPr>
            </w:r>
            <w:r w:rsidR="000948DB">
              <w:rPr>
                <w:noProof/>
                <w:webHidden/>
              </w:rPr>
              <w:fldChar w:fldCharType="separate"/>
            </w:r>
            <w:r w:rsidR="000948DB">
              <w:rPr>
                <w:noProof/>
                <w:webHidden/>
              </w:rPr>
              <w:t>35</w:t>
            </w:r>
            <w:r w:rsidR="000948DB">
              <w:rPr>
                <w:noProof/>
                <w:webHidden/>
              </w:rPr>
              <w:fldChar w:fldCharType="end"/>
            </w:r>
          </w:hyperlink>
        </w:p>
        <w:p w14:paraId="76A3FA0C" w14:textId="2A80C481"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46" w:history="1">
            <w:r w:rsidR="000948DB" w:rsidRPr="00F945FA">
              <w:rPr>
                <w:rStyle w:val="Lienhypertexte"/>
                <w:noProof/>
              </w:rPr>
              <w:t>13.4</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Autres fonctions</w:t>
            </w:r>
            <w:r w:rsidR="000948DB">
              <w:rPr>
                <w:noProof/>
                <w:webHidden/>
              </w:rPr>
              <w:tab/>
            </w:r>
            <w:r w:rsidR="000948DB">
              <w:rPr>
                <w:noProof/>
                <w:webHidden/>
              </w:rPr>
              <w:fldChar w:fldCharType="begin"/>
            </w:r>
            <w:r w:rsidR="000948DB">
              <w:rPr>
                <w:noProof/>
                <w:webHidden/>
              </w:rPr>
              <w:instrText xml:space="preserve"> PAGEREF _Toc150984846 \h </w:instrText>
            </w:r>
            <w:r w:rsidR="000948DB">
              <w:rPr>
                <w:noProof/>
                <w:webHidden/>
              </w:rPr>
            </w:r>
            <w:r w:rsidR="000948DB">
              <w:rPr>
                <w:noProof/>
                <w:webHidden/>
              </w:rPr>
              <w:fldChar w:fldCharType="separate"/>
            </w:r>
            <w:r w:rsidR="000948DB">
              <w:rPr>
                <w:noProof/>
                <w:webHidden/>
              </w:rPr>
              <w:t>38</w:t>
            </w:r>
            <w:r w:rsidR="000948DB">
              <w:rPr>
                <w:noProof/>
                <w:webHidden/>
              </w:rPr>
              <w:fldChar w:fldCharType="end"/>
            </w:r>
          </w:hyperlink>
        </w:p>
        <w:p w14:paraId="0BBC96FF" w14:textId="2B8B09E8"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47" w:history="1">
            <w:r w:rsidR="000948DB" w:rsidRPr="00F945FA">
              <w:rPr>
                <w:rStyle w:val="Lienhypertexte"/>
                <w:noProof/>
              </w:rPr>
              <w:t>13.5</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Problème et module wifi</w:t>
            </w:r>
            <w:r w:rsidR="000948DB">
              <w:rPr>
                <w:noProof/>
                <w:webHidden/>
              </w:rPr>
              <w:tab/>
            </w:r>
            <w:r w:rsidR="000948DB">
              <w:rPr>
                <w:noProof/>
                <w:webHidden/>
              </w:rPr>
              <w:fldChar w:fldCharType="begin"/>
            </w:r>
            <w:r w:rsidR="000948DB">
              <w:rPr>
                <w:noProof/>
                <w:webHidden/>
              </w:rPr>
              <w:instrText xml:space="preserve"> PAGEREF _Toc150984847 \h </w:instrText>
            </w:r>
            <w:r w:rsidR="000948DB">
              <w:rPr>
                <w:noProof/>
                <w:webHidden/>
              </w:rPr>
            </w:r>
            <w:r w:rsidR="000948DB">
              <w:rPr>
                <w:noProof/>
                <w:webHidden/>
              </w:rPr>
              <w:fldChar w:fldCharType="separate"/>
            </w:r>
            <w:r w:rsidR="000948DB">
              <w:rPr>
                <w:noProof/>
                <w:webHidden/>
              </w:rPr>
              <w:t>38</w:t>
            </w:r>
            <w:r w:rsidR="000948DB">
              <w:rPr>
                <w:noProof/>
                <w:webHidden/>
              </w:rPr>
              <w:fldChar w:fldCharType="end"/>
            </w:r>
          </w:hyperlink>
        </w:p>
        <w:p w14:paraId="5CF97932" w14:textId="71A546C0" w:rsidR="000948DB" w:rsidRDefault="00000000">
          <w:pPr>
            <w:pStyle w:val="TM1"/>
            <w:tabs>
              <w:tab w:val="right" w:leader="dot" w:pos="10195"/>
            </w:tabs>
            <w:rPr>
              <w:rFonts w:asciiTheme="minorHAnsi" w:eastAsiaTheme="minorEastAsia" w:hAnsiTheme="minorHAnsi" w:cstheme="minorBidi"/>
              <w:b w:val="0"/>
              <w:caps w:val="0"/>
              <w:noProof/>
              <w:kern w:val="2"/>
              <w:sz w:val="22"/>
              <w:szCs w:val="22"/>
              <w:lang w:eastAsia="fr-CH"/>
              <w14:ligatures w14:val="standardContextual"/>
            </w:rPr>
          </w:pPr>
          <w:hyperlink w:anchor="_Toc150984848" w:history="1">
            <w:r w:rsidR="000948DB" w:rsidRPr="00F945FA">
              <w:rPr>
                <w:rStyle w:val="Lienhypertexte"/>
                <w:noProof/>
              </w:rPr>
              <w:t>14.</w:t>
            </w:r>
            <w:r w:rsidR="000948DB">
              <w:rPr>
                <w:rFonts w:asciiTheme="minorHAnsi" w:eastAsiaTheme="minorEastAsia" w:hAnsiTheme="minorHAnsi" w:cstheme="minorBidi"/>
                <w:b w:val="0"/>
                <w:caps w:val="0"/>
                <w:noProof/>
                <w:kern w:val="2"/>
                <w:sz w:val="22"/>
                <w:szCs w:val="22"/>
                <w:lang w:eastAsia="fr-CH"/>
                <w14:ligatures w14:val="standardContextual"/>
              </w:rPr>
              <w:tab/>
            </w:r>
            <w:r w:rsidR="000948DB" w:rsidRPr="00F945FA">
              <w:rPr>
                <w:rStyle w:val="Lienhypertexte"/>
                <w:noProof/>
              </w:rPr>
              <w:t>Mecanique</w:t>
            </w:r>
            <w:r w:rsidR="000948DB">
              <w:rPr>
                <w:noProof/>
                <w:webHidden/>
              </w:rPr>
              <w:tab/>
            </w:r>
            <w:r w:rsidR="000948DB">
              <w:rPr>
                <w:noProof/>
                <w:webHidden/>
              </w:rPr>
              <w:fldChar w:fldCharType="begin"/>
            </w:r>
            <w:r w:rsidR="000948DB">
              <w:rPr>
                <w:noProof/>
                <w:webHidden/>
              </w:rPr>
              <w:instrText xml:space="preserve"> PAGEREF _Toc150984848 \h </w:instrText>
            </w:r>
            <w:r w:rsidR="000948DB">
              <w:rPr>
                <w:noProof/>
                <w:webHidden/>
              </w:rPr>
            </w:r>
            <w:r w:rsidR="000948DB">
              <w:rPr>
                <w:noProof/>
                <w:webHidden/>
              </w:rPr>
              <w:fldChar w:fldCharType="separate"/>
            </w:r>
            <w:r w:rsidR="000948DB">
              <w:rPr>
                <w:noProof/>
                <w:webHidden/>
              </w:rPr>
              <w:t>39</w:t>
            </w:r>
            <w:r w:rsidR="000948DB">
              <w:rPr>
                <w:noProof/>
                <w:webHidden/>
              </w:rPr>
              <w:fldChar w:fldCharType="end"/>
            </w:r>
          </w:hyperlink>
        </w:p>
        <w:p w14:paraId="69AB54B8" w14:textId="06D76016"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49" w:history="1">
            <w:r w:rsidR="000948DB" w:rsidRPr="00F945FA">
              <w:rPr>
                <w:rStyle w:val="Lienhypertexte"/>
                <w:noProof/>
              </w:rPr>
              <w:t>14.1</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Montage</w:t>
            </w:r>
            <w:r w:rsidR="000948DB">
              <w:rPr>
                <w:noProof/>
                <w:webHidden/>
              </w:rPr>
              <w:tab/>
            </w:r>
            <w:r w:rsidR="000948DB">
              <w:rPr>
                <w:noProof/>
                <w:webHidden/>
              </w:rPr>
              <w:fldChar w:fldCharType="begin"/>
            </w:r>
            <w:r w:rsidR="000948DB">
              <w:rPr>
                <w:noProof/>
                <w:webHidden/>
              </w:rPr>
              <w:instrText xml:space="preserve"> PAGEREF _Toc150984849 \h </w:instrText>
            </w:r>
            <w:r w:rsidR="000948DB">
              <w:rPr>
                <w:noProof/>
                <w:webHidden/>
              </w:rPr>
            </w:r>
            <w:r w:rsidR="000948DB">
              <w:rPr>
                <w:noProof/>
                <w:webHidden/>
              </w:rPr>
              <w:fldChar w:fldCharType="separate"/>
            </w:r>
            <w:r w:rsidR="000948DB">
              <w:rPr>
                <w:noProof/>
                <w:webHidden/>
              </w:rPr>
              <w:t>41</w:t>
            </w:r>
            <w:r w:rsidR="000948DB">
              <w:rPr>
                <w:noProof/>
                <w:webHidden/>
              </w:rPr>
              <w:fldChar w:fldCharType="end"/>
            </w:r>
          </w:hyperlink>
        </w:p>
        <w:p w14:paraId="6CDE03B6" w14:textId="2BDA1452" w:rsidR="000948DB" w:rsidRDefault="00000000">
          <w:pPr>
            <w:pStyle w:val="TM1"/>
            <w:tabs>
              <w:tab w:val="right" w:leader="dot" w:pos="10195"/>
            </w:tabs>
            <w:rPr>
              <w:rFonts w:asciiTheme="minorHAnsi" w:eastAsiaTheme="minorEastAsia" w:hAnsiTheme="minorHAnsi" w:cstheme="minorBidi"/>
              <w:b w:val="0"/>
              <w:caps w:val="0"/>
              <w:noProof/>
              <w:kern w:val="2"/>
              <w:sz w:val="22"/>
              <w:szCs w:val="22"/>
              <w:lang w:eastAsia="fr-CH"/>
              <w14:ligatures w14:val="standardContextual"/>
            </w:rPr>
          </w:pPr>
          <w:hyperlink w:anchor="_Toc150984850" w:history="1">
            <w:r w:rsidR="000948DB" w:rsidRPr="00F945FA">
              <w:rPr>
                <w:rStyle w:val="Lienhypertexte"/>
                <w:noProof/>
              </w:rPr>
              <w:t>15.</w:t>
            </w:r>
            <w:r w:rsidR="000948DB">
              <w:rPr>
                <w:rFonts w:asciiTheme="minorHAnsi" w:eastAsiaTheme="minorEastAsia" w:hAnsiTheme="minorHAnsi" w:cstheme="minorBidi"/>
                <w:b w:val="0"/>
                <w:caps w:val="0"/>
                <w:noProof/>
                <w:kern w:val="2"/>
                <w:sz w:val="22"/>
                <w:szCs w:val="22"/>
                <w:lang w:eastAsia="fr-CH"/>
                <w14:ligatures w14:val="standardContextual"/>
              </w:rPr>
              <w:tab/>
            </w:r>
            <w:r w:rsidR="000948DB" w:rsidRPr="00F945FA">
              <w:rPr>
                <w:rStyle w:val="Lienhypertexte"/>
                <w:noProof/>
              </w:rPr>
              <w:t>Tests et mesures</w:t>
            </w:r>
            <w:r w:rsidR="000948DB">
              <w:rPr>
                <w:noProof/>
                <w:webHidden/>
              </w:rPr>
              <w:tab/>
            </w:r>
            <w:r w:rsidR="000948DB">
              <w:rPr>
                <w:noProof/>
                <w:webHidden/>
              </w:rPr>
              <w:fldChar w:fldCharType="begin"/>
            </w:r>
            <w:r w:rsidR="000948DB">
              <w:rPr>
                <w:noProof/>
                <w:webHidden/>
              </w:rPr>
              <w:instrText xml:space="preserve"> PAGEREF _Toc150984850 \h </w:instrText>
            </w:r>
            <w:r w:rsidR="000948DB">
              <w:rPr>
                <w:noProof/>
                <w:webHidden/>
              </w:rPr>
            </w:r>
            <w:r w:rsidR="000948DB">
              <w:rPr>
                <w:noProof/>
                <w:webHidden/>
              </w:rPr>
              <w:fldChar w:fldCharType="separate"/>
            </w:r>
            <w:r w:rsidR="000948DB">
              <w:rPr>
                <w:noProof/>
                <w:webHidden/>
              </w:rPr>
              <w:t>43</w:t>
            </w:r>
            <w:r w:rsidR="000948DB">
              <w:rPr>
                <w:noProof/>
                <w:webHidden/>
              </w:rPr>
              <w:fldChar w:fldCharType="end"/>
            </w:r>
          </w:hyperlink>
        </w:p>
        <w:p w14:paraId="1C415A66" w14:textId="7D799D67"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51" w:history="1">
            <w:r w:rsidR="000948DB" w:rsidRPr="00F945FA">
              <w:rPr>
                <w:rStyle w:val="Lienhypertexte"/>
                <w:noProof/>
              </w:rPr>
              <w:t>15.1</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Alimentation</w:t>
            </w:r>
            <w:r w:rsidR="000948DB">
              <w:rPr>
                <w:noProof/>
                <w:webHidden/>
              </w:rPr>
              <w:tab/>
            </w:r>
            <w:r w:rsidR="000948DB">
              <w:rPr>
                <w:noProof/>
                <w:webHidden/>
              </w:rPr>
              <w:fldChar w:fldCharType="begin"/>
            </w:r>
            <w:r w:rsidR="000948DB">
              <w:rPr>
                <w:noProof/>
                <w:webHidden/>
              </w:rPr>
              <w:instrText xml:space="preserve"> PAGEREF _Toc150984851 \h </w:instrText>
            </w:r>
            <w:r w:rsidR="000948DB">
              <w:rPr>
                <w:noProof/>
                <w:webHidden/>
              </w:rPr>
            </w:r>
            <w:r w:rsidR="000948DB">
              <w:rPr>
                <w:noProof/>
                <w:webHidden/>
              </w:rPr>
              <w:fldChar w:fldCharType="separate"/>
            </w:r>
            <w:r w:rsidR="000948DB">
              <w:rPr>
                <w:noProof/>
                <w:webHidden/>
              </w:rPr>
              <w:t>43</w:t>
            </w:r>
            <w:r w:rsidR="000948DB">
              <w:rPr>
                <w:noProof/>
                <w:webHidden/>
              </w:rPr>
              <w:fldChar w:fldCharType="end"/>
            </w:r>
          </w:hyperlink>
        </w:p>
        <w:p w14:paraId="1235C982" w14:textId="08677E4C"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52" w:history="1">
            <w:r w:rsidR="000948DB" w:rsidRPr="00F945FA">
              <w:rPr>
                <w:rStyle w:val="Lienhypertexte"/>
                <w:noProof/>
              </w:rPr>
              <w:t>15.2</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SPI</w:t>
            </w:r>
            <w:r w:rsidR="000948DB">
              <w:rPr>
                <w:noProof/>
                <w:webHidden/>
              </w:rPr>
              <w:tab/>
            </w:r>
            <w:r w:rsidR="000948DB">
              <w:rPr>
                <w:noProof/>
                <w:webHidden/>
              </w:rPr>
              <w:fldChar w:fldCharType="begin"/>
            </w:r>
            <w:r w:rsidR="000948DB">
              <w:rPr>
                <w:noProof/>
                <w:webHidden/>
              </w:rPr>
              <w:instrText xml:space="preserve"> PAGEREF _Toc150984852 \h </w:instrText>
            </w:r>
            <w:r w:rsidR="000948DB">
              <w:rPr>
                <w:noProof/>
                <w:webHidden/>
              </w:rPr>
            </w:r>
            <w:r w:rsidR="000948DB">
              <w:rPr>
                <w:noProof/>
                <w:webHidden/>
              </w:rPr>
              <w:fldChar w:fldCharType="separate"/>
            </w:r>
            <w:r w:rsidR="000948DB">
              <w:rPr>
                <w:noProof/>
                <w:webHidden/>
              </w:rPr>
              <w:t>44</w:t>
            </w:r>
            <w:r w:rsidR="000948DB">
              <w:rPr>
                <w:noProof/>
                <w:webHidden/>
              </w:rPr>
              <w:fldChar w:fldCharType="end"/>
            </w:r>
          </w:hyperlink>
        </w:p>
        <w:p w14:paraId="34803A86" w14:textId="7DEC83FF"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53" w:history="1">
            <w:r w:rsidR="000948DB" w:rsidRPr="00F945FA">
              <w:rPr>
                <w:rStyle w:val="Lienhypertexte"/>
                <w:noProof/>
              </w:rPr>
              <w:t>15.3</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Durée de fonction</w:t>
            </w:r>
            <w:r w:rsidR="000948DB">
              <w:rPr>
                <w:noProof/>
                <w:webHidden/>
              </w:rPr>
              <w:tab/>
            </w:r>
            <w:r w:rsidR="000948DB">
              <w:rPr>
                <w:noProof/>
                <w:webHidden/>
              </w:rPr>
              <w:fldChar w:fldCharType="begin"/>
            </w:r>
            <w:r w:rsidR="000948DB">
              <w:rPr>
                <w:noProof/>
                <w:webHidden/>
              </w:rPr>
              <w:instrText xml:space="preserve"> PAGEREF _Toc150984853 \h </w:instrText>
            </w:r>
            <w:r w:rsidR="000948DB">
              <w:rPr>
                <w:noProof/>
                <w:webHidden/>
              </w:rPr>
            </w:r>
            <w:r w:rsidR="000948DB">
              <w:rPr>
                <w:noProof/>
                <w:webHidden/>
              </w:rPr>
              <w:fldChar w:fldCharType="separate"/>
            </w:r>
            <w:r w:rsidR="000948DB">
              <w:rPr>
                <w:noProof/>
                <w:webHidden/>
              </w:rPr>
              <w:t>46</w:t>
            </w:r>
            <w:r w:rsidR="000948DB">
              <w:rPr>
                <w:noProof/>
                <w:webHidden/>
              </w:rPr>
              <w:fldChar w:fldCharType="end"/>
            </w:r>
          </w:hyperlink>
        </w:p>
        <w:p w14:paraId="3651E64B" w14:textId="54F2A6AB" w:rsidR="000948DB" w:rsidRDefault="00000000">
          <w:pPr>
            <w:pStyle w:val="TM2"/>
            <w:rPr>
              <w:rFonts w:asciiTheme="minorHAnsi" w:eastAsiaTheme="minorEastAsia" w:hAnsiTheme="minorHAnsi" w:cstheme="minorBidi"/>
              <w:noProof/>
              <w:kern w:val="2"/>
              <w:sz w:val="22"/>
              <w:szCs w:val="22"/>
              <w:lang w:eastAsia="fr-CH"/>
              <w14:ligatures w14:val="standardContextual"/>
            </w:rPr>
          </w:pPr>
          <w:hyperlink w:anchor="_Toc150984854" w:history="1">
            <w:r w:rsidR="000948DB" w:rsidRPr="00F945FA">
              <w:rPr>
                <w:rStyle w:val="Lienhypertexte"/>
                <w:noProof/>
              </w:rPr>
              <w:t>15.4</w:t>
            </w:r>
            <w:r w:rsidR="000948DB">
              <w:rPr>
                <w:rFonts w:asciiTheme="minorHAnsi" w:eastAsiaTheme="minorEastAsia" w:hAnsiTheme="minorHAnsi" w:cstheme="minorBidi"/>
                <w:noProof/>
                <w:kern w:val="2"/>
                <w:sz w:val="22"/>
                <w:szCs w:val="22"/>
                <w:lang w:eastAsia="fr-CH"/>
                <w14:ligatures w14:val="standardContextual"/>
              </w:rPr>
              <w:tab/>
            </w:r>
            <w:r w:rsidR="000948DB" w:rsidRPr="00F945FA">
              <w:rPr>
                <w:rStyle w:val="Lienhypertexte"/>
                <w:noProof/>
              </w:rPr>
              <w:t>Consommation</w:t>
            </w:r>
            <w:r w:rsidR="000948DB">
              <w:rPr>
                <w:noProof/>
                <w:webHidden/>
              </w:rPr>
              <w:tab/>
            </w:r>
            <w:r w:rsidR="000948DB">
              <w:rPr>
                <w:noProof/>
                <w:webHidden/>
              </w:rPr>
              <w:fldChar w:fldCharType="begin"/>
            </w:r>
            <w:r w:rsidR="000948DB">
              <w:rPr>
                <w:noProof/>
                <w:webHidden/>
              </w:rPr>
              <w:instrText xml:space="preserve"> PAGEREF _Toc150984854 \h </w:instrText>
            </w:r>
            <w:r w:rsidR="000948DB">
              <w:rPr>
                <w:noProof/>
                <w:webHidden/>
              </w:rPr>
            </w:r>
            <w:r w:rsidR="000948DB">
              <w:rPr>
                <w:noProof/>
                <w:webHidden/>
              </w:rPr>
              <w:fldChar w:fldCharType="separate"/>
            </w:r>
            <w:r w:rsidR="000948DB">
              <w:rPr>
                <w:noProof/>
                <w:webHidden/>
              </w:rPr>
              <w:t>48</w:t>
            </w:r>
            <w:r w:rsidR="000948DB">
              <w:rPr>
                <w:noProof/>
                <w:webHidden/>
              </w:rPr>
              <w:fldChar w:fldCharType="end"/>
            </w:r>
          </w:hyperlink>
        </w:p>
        <w:p w14:paraId="7EFCAD40" w14:textId="67AED3C6" w:rsidR="000948DB" w:rsidRDefault="00000000">
          <w:pPr>
            <w:pStyle w:val="TM1"/>
            <w:tabs>
              <w:tab w:val="right" w:leader="dot" w:pos="10195"/>
            </w:tabs>
            <w:rPr>
              <w:rFonts w:asciiTheme="minorHAnsi" w:eastAsiaTheme="minorEastAsia" w:hAnsiTheme="minorHAnsi" w:cstheme="minorBidi"/>
              <w:b w:val="0"/>
              <w:caps w:val="0"/>
              <w:noProof/>
              <w:kern w:val="2"/>
              <w:sz w:val="22"/>
              <w:szCs w:val="22"/>
              <w:lang w:eastAsia="fr-CH"/>
              <w14:ligatures w14:val="standardContextual"/>
            </w:rPr>
          </w:pPr>
          <w:hyperlink w:anchor="_Toc150984855" w:history="1">
            <w:r w:rsidR="000948DB" w:rsidRPr="00F945FA">
              <w:rPr>
                <w:rStyle w:val="Lienhypertexte"/>
                <w:noProof/>
              </w:rPr>
              <w:t>16.</w:t>
            </w:r>
            <w:r w:rsidR="000948DB">
              <w:rPr>
                <w:rFonts w:asciiTheme="minorHAnsi" w:eastAsiaTheme="minorEastAsia" w:hAnsiTheme="minorHAnsi" w:cstheme="minorBidi"/>
                <w:b w:val="0"/>
                <w:caps w:val="0"/>
                <w:noProof/>
                <w:kern w:val="2"/>
                <w:sz w:val="22"/>
                <w:szCs w:val="22"/>
                <w:lang w:eastAsia="fr-CH"/>
                <w14:ligatures w14:val="standardContextual"/>
              </w:rPr>
              <w:tab/>
            </w:r>
            <w:r w:rsidR="000948DB" w:rsidRPr="00F945FA">
              <w:rPr>
                <w:rStyle w:val="Lienhypertexte"/>
                <w:noProof/>
              </w:rPr>
              <w:t>Stade d’avancement</w:t>
            </w:r>
            <w:r w:rsidR="000948DB">
              <w:rPr>
                <w:noProof/>
                <w:webHidden/>
              </w:rPr>
              <w:tab/>
            </w:r>
            <w:r w:rsidR="000948DB">
              <w:rPr>
                <w:noProof/>
                <w:webHidden/>
              </w:rPr>
              <w:fldChar w:fldCharType="begin"/>
            </w:r>
            <w:r w:rsidR="000948DB">
              <w:rPr>
                <w:noProof/>
                <w:webHidden/>
              </w:rPr>
              <w:instrText xml:space="preserve"> PAGEREF _Toc150984855 \h </w:instrText>
            </w:r>
            <w:r w:rsidR="000948DB">
              <w:rPr>
                <w:noProof/>
                <w:webHidden/>
              </w:rPr>
            </w:r>
            <w:r w:rsidR="000948DB">
              <w:rPr>
                <w:noProof/>
                <w:webHidden/>
              </w:rPr>
              <w:fldChar w:fldCharType="separate"/>
            </w:r>
            <w:r w:rsidR="000948DB">
              <w:rPr>
                <w:noProof/>
                <w:webHidden/>
              </w:rPr>
              <w:t>50</w:t>
            </w:r>
            <w:r w:rsidR="000948DB">
              <w:rPr>
                <w:noProof/>
                <w:webHidden/>
              </w:rPr>
              <w:fldChar w:fldCharType="end"/>
            </w:r>
          </w:hyperlink>
        </w:p>
        <w:p w14:paraId="3E8F6091" w14:textId="768302B4" w:rsidR="000948DB" w:rsidRDefault="00000000">
          <w:pPr>
            <w:pStyle w:val="TM1"/>
            <w:tabs>
              <w:tab w:val="right" w:leader="dot" w:pos="10195"/>
            </w:tabs>
            <w:rPr>
              <w:rFonts w:asciiTheme="minorHAnsi" w:eastAsiaTheme="minorEastAsia" w:hAnsiTheme="minorHAnsi" w:cstheme="minorBidi"/>
              <w:b w:val="0"/>
              <w:caps w:val="0"/>
              <w:noProof/>
              <w:kern w:val="2"/>
              <w:sz w:val="22"/>
              <w:szCs w:val="22"/>
              <w:lang w:eastAsia="fr-CH"/>
              <w14:ligatures w14:val="standardContextual"/>
            </w:rPr>
          </w:pPr>
          <w:hyperlink w:anchor="_Toc150984856" w:history="1">
            <w:r w:rsidR="000948DB" w:rsidRPr="00F945FA">
              <w:rPr>
                <w:rStyle w:val="Lienhypertexte"/>
                <w:noProof/>
              </w:rPr>
              <w:t>17.</w:t>
            </w:r>
            <w:r w:rsidR="000948DB">
              <w:rPr>
                <w:rFonts w:asciiTheme="minorHAnsi" w:eastAsiaTheme="minorEastAsia" w:hAnsiTheme="minorHAnsi" w:cstheme="minorBidi"/>
                <w:b w:val="0"/>
                <w:caps w:val="0"/>
                <w:noProof/>
                <w:kern w:val="2"/>
                <w:sz w:val="22"/>
                <w:szCs w:val="22"/>
                <w:lang w:eastAsia="fr-CH"/>
                <w14:ligatures w14:val="standardContextual"/>
              </w:rPr>
              <w:tab/>
            </w:r>
            <w:r w:rsidR="000948DB" w:rsidRPr="00F945FA">
              <w:rPr>
                <w:rStyle w:val="Lienhypertexte"/>
                <w:noProof/>
              </w:rPr>
              <w:t>Conclusion</w:t>
            </w:r>
            <w:r w:rsidR="000948DB">
              <w:rPr>
                <w:noProof/>
                <w:webHidden/>
              </w:rPr>
              <w:tab/>
            </w:r>
            <w:r w:rsidR="000948DB">
              <w:rPr>
                <w:noProof/>
                <w:webHidden/>
              </w:rPr>
              <w:fldChar w:fldCharType="begin"/>
            </w:r>
            <w:r w:rsidR="000948DB">
              <w:rPr>
                <w:noProof/>
                <w:webHidden/>
              </w:rPr>
              <w:instrText xml:space="preserve"> PAGEREF _Toc150984856 \h </w:instrText>
            </w:r>
            <w:r w:rsidR="000948DB">
              <w:rPr>
                <w:noProof/>
                <w:webHidden/>
              </w:rPr>
            </w:r>
            <w:r w:rsidR="000948DB">
              <w:rPr>
                <w:noProof/>
                <w:webHidden/>
              </w:rPr>
              <w:fldChar w:fldCharType="separate"/>
            </w:r>
            <w:r w:rsidR="000948DB">
              <w:rPr>
                <w:noProof/>
                <w:webHidden/>
              </w:rPr>
              <w:t>50</w:t>
            </w:r>
            <w:r w:rsidR="000948DB">
              <w:rPr>
                <w:noProof/>
                <w:webHidden/>
              </w:rPr>
              <w:fldChar w:fldCharType="end"/>
            </w:r>
          </w:hyperlink>
        </w:p>
        <w:p w14:paraId="1D787F4F" w14:textId="6190C0BC" w:rsidR="000948DB" w:rsidRDefault="00000000">
          <w:pPr>
            <w:pStyle w:val="TM1"/>
            <w:tabs>
              <w:tab w:val="right" w:leader="dot" w:pos="10195"/>
            </w:tabs>
            <w:rPr>
              <w:rFonts w:asciiTheme="minorHAnsi" w:eastAsiaTheme="minorEastAsia" w:hAnsiTheme="minorHAnsi" w:cstheme="minorBidi"/>
              <w:b w:val="0"/>
              <w:caps w:val="0"/>
              <w:noProof/>
              <w:kern w:val="2"/>
              <w:sz w:val="22"/>
              <w:szCs w:val="22"/>
              <w:lang w:eastAsia="fr-CH"/>
              <w14:ligatures w14:val="standardContextual"/>
            </w:rPr>
          </w:pPr>
          <w:hyperlink w:anchor="_Toc150984857" w:history="1">
            <w:r w:rsidR="000948DB" w:rsidRPr="00F945FA">
              <w:rPr>
                <w:rStyle w:val="Lienhypertexte"/>
                <w:noProof/>
              </w:rPr>
              <w:t>18.</w:t>
            </w:r>
            <w:r w:rsidR="000948DB">
              <w:rPr>
                <w:rFonts w:asciiTheme="minorHAnsi" w:eastAsiaTheme="minorEastAsia" w:hAnsiTheme="minorHAnsi" w:cstheme="minorBidi"/>
                <w:b w:val="0"/>
                <w:caps w:val="0"/>
                <w:noProof/>
                <w:kern w:val="2"/>
                <w:sz w:val="22"/>
                <w:szCs w:val="22"/>
                <w:lang w:eastAsia="fr-CH"/>
                <w14:ligatures w14:val="standardContextual"/>
              </w:rPr>
              <w:tab/>
            </w:r>
            <w:r w:rsidR="000948DB" w:rsidRPr="00F945FA">
              <w:rPr>
                <w:rStyle w:val="Lienhypertexte"/>
                <w:noProof/>
              </w:rPr>
              <w:t>Annexe</w:t>
            </w:r>
            <w:r w:rsidR="000948DB">
              <w:rPr>
                <w:noProof/>
                <w:webHidden/>
              </w:rPr>
              <w:tab/>
            </w:r>
            <w:r w:rsidR="000948DB">
              <w:rPr>
                <w:noProof/>
                <w:webHidden/>
              </w:rPr>
              <w:fldChar w:fldCharType="begin"/>
            </w:r>
            <w:r w:rsidR="000948DB">
              <w:rPr>
                <w:noProof/>
                <w:webHidden/>
              </w:rPr>
              <w:instrText xml:space="preserve"> PAGEREF _Toc150984857 \h </w:instrText>
            </w:r>
            <w:r w:rsidR="000948DB">
              <w:rPr>
                <w:noProof/>
                <w:webHidden/>
              </w:rPr>
            </w:r>
            <w:r w:rsidR="000948DB">
              <w:rPr>
                <w:noProof/>
                <w:webHidden/>
              </w:rPr>
              <w:fldChar w:fldCharType="separate"/>
            </w:r>
            <w:r w:rsidR="000948DB">
              <w:rPr>
                <w:noProof/>
                <w:webHidden/>
              </w:rPr>
              <w:t>51</w:t>
            </w:r>
            <w:r w:rsidR="000948DB">
              <w:rPr>
                <w:noProof/>
                <w:webHidden/>
              </w:rPr>
              <w:fldChar w:fldCharType="end"/>
            </w:r>
          </w:hyperlink>
        </w:p>
        <w:p w14:paraId="4F8F9878" w14:textId="32B8AB01" w:rsidR="005954FF" w:rsidRDefault="005954FF">
          <w:r>
            <w:rPr>
              <w:b/>
              <w:bCs/>
              <w:lang w:val="fr-FR"/>
            </w:rPr>
            <w:fldChar w:fldCharType="end"/>
          </w:r>
        </w:p>
      </w:sdtContent>
    </w:sdt>
    <w:p w14:paraId="52D90F74" w14:textId="77777777" w:rsidR="005954FF" w:rsidRDefault="005954FF">
      <w:pPr>
        <w:rPr>
          <w:b/>
          <w:caps/>
          <w:sz w:val="24"/>
        </w:rPr>
      </w:pPr>
      <w:r>
        <w:br w:type="page"/>
      </w:r>
    </w:p>
    <w:p w14:paraId="6C32C980" w14:textId="783837DB" w:rsidR="00685F82" w:rsidRPr="00685F82" w:rsidRDefault="004041E2" w:rsidP="00685F82">
      <w:pPr>
        <w:pStyle w:val="Titre"/>
        <w:pBdr>
          <w:bottom w:val="single" w:sz="4" w:space="1" w:color="auto"/>
        </w:pBdr>
      </w:pPr>
      <w:r>
        <w:lastRenderedPageBreak/>
        <w:t xml:space="preserve">Phase </w:t>
      </w:r>
      <w:r w:rsidR="00685F82" w:rsidRPr="00685F82">
        <w:t>Pré-étude</w:t>
      </w:r>
    </w:p>
    <w:p w14:paraId="73693712" w14:textId="77777777" w:rsidR="005C3337" w:rsidRDefault="005C3337" w:rsidP="005C3337">
      <w:pPr>
        <w:pStyle w:val="Titre1"/>
      </w:pPr>
      <w:bookmarkStart w:id="0" w:name="_Toc150984795"/>
      <w:r>
        <w:t>Cahier des charges</w:t>
      </w:r>
      <w:bookmarkEnd w:id="0"/>
    </w:p>
    <w:p w14:paraId="00C5C769" w14:textId="77777777" w:rsidR="009B7E79" w:rsidRPr="009B7E79" w:rsidRDefault="009B7E79" w:rsidP="009B7E79">
      <w:pPr>
        <w:pStyle w:val="Para1"/>
        <w:rPr>
          <w:rFonts w:asciiTheme="minorHAnsi" w:hAnsiTheme="minorHAnsi" w:cstheme="minorHAnsi"/>
          <w:sz w:val="22"/>
          <w:szCs w:val="22"/>
        </w:rPr>
      </w:pPr>
    </w:p>
    <w:p w14:paraId="2672AC3F" w14:textId="46D136F3" w:rsidR="005C3337" w:rsidRPr="009B7E79" w:rsidRDefault="005C3337" w:rsidP="009B7E79">
      <w:pPr>
        <w:pStyle w:val="Paragraphedeliste"/>
        <w:numPr>
          <w:ilvl w:val="0"/>
          <w:numId w:val="3"/>
        </w:numPr>
        <w:spacing w:line="259" w:lineRule="auto"/>
        <w:ind w:left="714" w:hanging="357"/>
        <w:contextualSpacing/>
        <w:rPr>
          <w:rFonts w:asciiTheme="minorHAnsi" w:hAnsiTheme="minorHAnsi" w:cstheme="minorHAnsi"/>
          <w:sz w:val="22"/>
          <w:szCs w:val="22"/>
        </w:rPr>
      </w:pPr>
      <w:r w:rsidRPr="009B7E79">
        <w:rPr>
          <w:rFonts w:asciiTheme="minorHAnsi" w:hAnsiTheme="minorHAnsi" w:cstheme="minorHAnsi"/>
          <w:sz w:val="22"/>
          <w:szCs w:val="22"/>
        </w:rPr>
        <w:t xml:space="preserve">Totem lumineux à </w:t>
      </w:r>
      <w:proofErr w:type="spellStart"/>
      <w:r w:rsidRPr="009B7E79">
        <w:rPr>
          <w:rFonts w:asciiTheme="minorHAnsi" w:hAnsiTheme="minorHAnsi" w:cstheme="minorHAnsi"/>
          <w:sz w:val="22"/>
          <w:szCs w:val="22"/>
        </w:rPr>
        <w:t>LED</w:t>
      </w:r>
      <w:r w:rsidR="004041E2" w:rsidRPr="009B7E79">
        <w:rPr>
          <w:rFonts w:asciiTheme="minorHAnsi" w:hAnsiTheme="minorHAnsi" w:cstheme="minorHAnsi"/>
          <w:sz w:val="22"/>
          <w:szCs w:val="22"/>
        </w:rPr>
        <w:t>s</w:t>
      </w:r>
      <w:proofErr w:type="spellEnd"/>
      <w:r w:rsidR="004041E2" w:rsidRPr="009B7E79">
        <w:rPr>
          <w:rFonts w:asciiTheme="minorHAnsi" w:hAnsiTheme="minorHAnsi" w:cstheme="minorHAnsi"/>
          <w:sz w:val="22"/>
          <w:szCs w:val="22"/>
        </w:rPr>
        <w:t xml:space="preserve"> RGB</w:t>
      </w:r>
    </w:p>
    <w:p w14:paraId="1846A65C" w14:textId="77777777" w:rsidR="005C3337" w:rsidRPr="009B7E79" w:rsidRDefault="005C3337" w:rsidP="009B7E79">
      <w:pPr>
        <w:pStyle w:val="Paragraphedeliste"/>
        <w:numPr>
          <w:ilvl w:val="0"/>
          <w:numId w:val="3"/>
        </w:numPr>
        <w:spacing w:line="259" w:lineRule="auto"/>
        <w:ind w:left="714" w:hanging="357"/>
        <w:contextualSpacing/>
        <w:rPr>
          <w:rFonts w:asciiTheme="minorHAnsi" w:hAnsiTheme="minorHAnsi" w:cstheme="minorHAnsi"/>
          <w:sz w:val="22"/>
          <w:szCs w:val="22"/>
        </w:rPr>
      </w:pPr>
      <w:r w:rsidRPr="009B7E79">
        <w:rPr>
          <w:rFonts w:asciiTheme="minorHAnsi" w:hAnsiTheme="minorHAnsi" w:cstheme="minorHAnsi"/>
          <w:sz w:val="22"/>
          <w:szCs w:val="22"/>
        </w:rPr>
        <w:t>Animation colorée.</w:t>
      </w:r>
    </w:p>
    <w:p w14:paraId="6968D71C" w14:textId="77777777" w:rsidR="005C3337" w:rsidRPr="009B7E79" w:rsidRDefault="005C3337" w:rsidP="009B7E79">
      <w:pPr>
        <w:pStyle w:val="Paragraphedeliste"/>
        <w:numPr>
          <w:ilvl w:val="0"/>
          <w:numId w:val="3"/>
        </w:numPr>
        <w:spacing w:line="259" w:lineRule="auto"/>
        <w:ind w:left="714" w:hanging="357"/>
        <w:contextualSpacing/>
        <w:rPr>
          <w:rFonts w:asciiTheme="minorHAnsi" w:hAnsiTheme="minorHAnsi" w:cstheme="minorHAnsi"/>
          <w:sz w:val="22"/>
          <w:szCs w:val="22"/>
        </w:rPr>
      </w:pPr>
      <w:r w:rsidRPr="009B7E79">
        <w:rPr>
          <w:rFonts w:asciiTheme="minorHAnsi" w:hAnsiTheme="minorHAnsi" w:cstheme="minorHAnsi"/>
          <w:sz w:val="22"/>
          <w:szCs w:val="22"/>
        </w:rPr>
        <w:t>Possibilité d'afficher un mot ou un texte défilant.</w:t>
      </w:r>
    </w:p>
    <w:p w14:paraId="76113625" w14:textId="77777777" w:rsidR="005C3337" w:rsidRPr="009B7E79" w:rsidRDefault="005C3337" w:rsidP="009B7E79">
      <w:pPr>
        <w:pStyle w:val="Paragraphedeliste"/>
        <w:numPr>
          <w:ilvl w:val="0"/>
          <w:numId w:val="3"/>
        </w:numPr>
        <w:spacing w:line="259" w:lineRule="auto"/>
        <w:ind w:left="714" w:hanging="357"/>
        <w:contextualSpacing/>
        <w:rPr>
          <w:rFonts w:asciiTheme="minorHAnsi" w:hAnsiTheme="minorHAnsi" w:cstheme="minorHAnsi"/>
          <w:sz w:val="22"/>
          <w:szCs w:val="22"/>
        </w:rPr>
      </w:pPr>
      <w:r w:rsidRPr="009B7E79">
        <w:rPr>
          <w:rFonts w:asciiTheme="minorHAnsi" w:hAnsiTheme="minorHAnsi" w:cstheme="minorHAnsi"/>
          <w:sz w:val="22"/>
          <w:szCs w:val="22"/>
        </w:rPr>
        <w:t>Lisible depuis toutes directions.</w:t>
      </w:r>
    </w:p>
    <w:p w14:paraId="0D5715A4" w14:textId="77777777" w:rsidR="005C3337" w:rsidRPr="009B7E79" w:rsidRDefault="005C3337" w:rsidP="009B7E79">
      <w:pPr>
        <w:pStyle w:val="Paragraphedeliste"/>
        <w:numPr>
          <w:ilvl w:val="0"/>
          <w:numId w:val="3"/>
        </w:numPr>
        <w:spacing w:line="259" w:lineRule="auto"/>
        <w:ind w:left="714" w:hanging="357"/>
        <w:contextualSpacing/>
        <w:rPr>
          <w:rFonts w:asciiTheme="minorHAnsi" w:hAnsiTheme="minorHAnsi" w:cstheme="minorHAnsi"/>
          <w:sz w:val="22"/>
          <w:szCs w:val="22"/>
        </w:rPr>
      </w:pPr>
      <w:r w:rsidRPr="009B7E79">
        <w:rPr>
          <w:rFonts w:asciiTheme="minorHAnsi" w:hAnsiTheme="minorHAnsi" w:cstheme="minorHAnsi"/>
          <w:sz w:val="22"/>
          <w:szCs w:val="22"/>
        </w:rPr>
        <w:t>Tête à monter sur un mat pour l'élever.</w:t>
      </w:r>
    </w:p>
    <w:p w14:paraId="60E5F324" w14:textId="77777777" w:rsidR="005C3337" w:rsidRPr="009B7E79" w:rsidRDefault="005C3337" w:rsidP="009B7E79">
      <w:pPr>
        <w:pStyle w:val="Paragraphedeliste"/>
        <w:numPr>
          <w:ilvl w:val="0"/>
          <w:numId w:val="3"/>
        </w:numPr>
        <w:spacing w:line="259" w:lineRule="auto"/>
        <w:ind w:left="714" w:hanging="357"/>
        <w:contextualSpacing/>
        <w:rPr>
          <w:rFonts w:asciiTheme="minorHAnsi" w:hAnsiTheme="minorHAnsi" w:cstheme="minorHAnsi"/>
          <w:sz w:val="22"/>
          <w:szCs w:val="22"/>
        </w:rPr>
      </w:pPr>
      <w:r w:rsidRPr="009B7E79">
        <w:rPr>
          <w:rFonts w:asciiTheme="minorHAnsi" w:hAnsiTheme="minorHAnsi" w:cstheme="minorHAnsi"/>
          <w:sz w:val="22"/>
          <w:szCs w:val="22"/>
        </w:rPr>
        <w:t xml:space="preserve">Alimentation sur batterie, rechargeable par </w:t>
      </w:r>
      <w:r w:rsidR="001651CA" w:rsidRPr="009B7E79">
        <w:rPr>
          <w:rFonts w:asciiTheme="minorHAnsi" w:hAnsiTheme="minorHAnsi" w:cstheme="minorHAnsi"/>
          <w:sz w:val="22"/>
          <w:szCs w:val="22"/>
        </w:rPr>
        <w:t>secteur</w:t>
      </w:r>
      <w:r w:rsidRPr="009B7E79">
        <w:rPr>
          <w:rFonts w:asciiTheme="minorHAnsi" w:hAnsiTheme="minorHAnsi" w:cstheme="minorHAnsi"/>
          <w:sz w:val="22"/>
          <w:szCs w:val="22"/>
        </w:rPr>
        <w:t xml:space="preserve"> et panneau solaire.</w:t>
      </w:r>
    </w:p>
    <w:p w14:paraId="70AD9F9D" w14:textId="6522D13C" w:rsidR="005C3337" w:rsidRPr="009B7E79" w:rsidRDefault="005C3337" w:rsidP="009B7E79">
      <w:pPr>
        <w:pStyle w:val="Paragraphedeliste"/>
        <w:numPr>
          <w:ilvl w:val="0"/>
          <w:numId w:val="3"/>
        </w:numPr>
        <w:spacing w:line="259" w:lineRule="auto"/>
        <w:ind w:left="714" w:hanging="357"/>
        <w:contextualSpacing/>
        <w:rPr>
          <w:rFonts w:asciiTheme="minorHAnsi" w:hAnsiTheme="minorHAnsi" w:cstheme="minorHAnsi"/>
          <w:sz w:val="22"/>
          <w:szCs w:val="22"/>
        </w:rPr>
      </w:pPr>
      <w:r w:rsidRPr="009B7E79">
        <w:rPr>
          <w:rFonts w:asciiTheme="minorHAnsi" w:hAnsiTheme="minorHAnsi" w:cstheme="minorHAnsi"/>
          <w:sz w:val="22"/>
          <w:szCs w:val="22"/>
        </w:rPr>
        <w:t xml:space="preserve">Longue autonomie, environ </w:t>
      </w:r>
      <w:r w:rsidR="004041E2" w:rsidRPr="009B7E79">
        <w:rPr>
          <w:rFonts w:asciiTheme="minorHAnsi" w:hAnsiTheme="minorHAnsi" w:cstheme="minorHAnsi"/>
          <w:sz w:val="22"/>
          <w:szCs w:val="22"/>
        </w:rPr>
        <w:t>12</w:t>
      </w:r>
      <w:r w:rsidRPr="009B7E79">
        <w:rPr>
          <w:rFonts w:asciiTheme="minorHAnsi" w:hAnsiTheme="minorHAnsi" w:cstheme="minorHAnsi"/>
          <w:sz w:val="22"/>
          <w:szCs w:val="22"/>
        </w:rPr>
        <w:t>H.</w:t>
      </w:r>
    </w:p>
    <w:p w14:paraId="4FD14DAF" w14:textId="77777777" w:rsidR="005C3337" w:rsidRPr="009B7E79" w:rsidRDefault="005C3337" w:rsidP="009B7E79">
      <w:pPr>
        <w:pStyle w:val="Paragraphedeliste"/>
        <w:numPr>
          <w:ilvl w:val="0"/>
          <w:numId w:val="3"/>
        </w:numPr>
        <w:spacing w:line="259" w:lineRule="auto"/>
        <w:ind w:left="714" w:hanging="357"/>
        <w:contextualSpacing/>
        <w:rPr>
          <w:rFonts w:asciiTheme="minorHAnsi" w:hAnsiTheme="minorHAnsi" w:cstheme="minorHAnsi"/>
          <w:sz w:val="22"/>
          <w:szCs w:val="22"/>
        </w:rPr>
      </w:pPr>
      <w:r w:rsidRPr="009B7E79">
        <w:rPr>
          <w:rFonts w:asciiTheme="minorHAnsi" w:hAnsiTheme="minorHAnsi" w:cstheme="minorHAnsi"/>
          <w:sz w:val="22"/>
          <w:szCs w:val="22"/>
        </w:rPr>
        <w:t>Commande via Wifi, 4G ou Bluetooth.</w:t>
      </w:r>
    </w:p>
    <w:p w14:paraId="2B9E11F6" w14:textId="77777777" w:rsidR="005C3337" w:rsidRPr="009B7E79" w:rsidRDefault="005C3337" w:rsidP="009B7E79">
      <w:pPr>
        <w:pStyle w:val="Paragraphedeliste"/>
        <w:numPr>
          <w:ilvl w:val="0"/>
          <w:numId w:val="3"/>
        </w:numPr>
        <w:spacing w:line="259" w:lineRule="auto"/>
        <w:ind w:left="714" w:hanging="357"/>
        <w:contextualSpacing/>
        <w:rPr>
          <w:rFonts w:asciiTheme="minorHAnsi" w:hAnsiTheme="minorHAnsi" w:cstheme="minorHAnsi"/>
          <w:sz w:val="22"/>
          <w:szCs w:val="22"/>
        </w:rPr>
      </w:pPr>
      <w:r w:rsidRPr="009B7E79">
        <w:rPr>
          <w:rFonts w:asciiTheme="minorHAnsi" w:hAnsiTheme="minorHAnsi" w:cstheme="minorHAnsi"/>
          <w:sz w:val="22"/>
          <w:szCs w:val="22"/>
        </w:rPr>
        <w:t>LED RGB - gestion de la batterie.</w:t>
      </w:r>
      <w:r w:rsidRPr="009B7E79">
        <w:rPr>
          <w:rFonts w:asciiTheme="minorHAnsi" w:hAnsiTheme="minorHAnsi" w:cstheme="minorHAnsi"/>
          <w:noProof/>
          <w:sz w:val="22"/>
          <w:szCs w:val="22"/>
          <w:lang w:eastAsia="fr-CH"/>
        </w:rPr>
        <w:t xml:space="preserve"> </w:t>
      </w:r>
    </w:p>
    <w:p w14:paraId="6A23C69B" w14:textId="77777777" w:rsidR="005C3337" w:rsidRPr="009B7E79" w:rsidRDefault="005C3337" w:rsidP="009B7E79">
      <w:pPr>
        <w:pStyle w:val="Paragraphedeliste"/>
        <w:numPr>
          <w:ilvl w:val="0"/>
          <w:numId w:val="3"/>
        </w:numPr>
        <w:spacing w:line="259" w:lineRule="auto"/>
        <w:ind w:left="714" w:hanging="357"/>
        <w:contextualSpacing/>
        <w:rPr>
          <w:rFonts w:asciiTheme="minorHAnsi" w:hAnsiTheme="minorHAnsi" w:cstheme="minorHAnsi"/>
          <w:sz w:val="22"/>
          <w:szCs w:val="22"/>
        </w:rPr>
      </w:pPr>
      <w:r w:rsidRPr="009B7E79">
        <w:rPr>
          <w:rFonts w:asciiTheme="minorHAnsi" w:hAnsiTheme="minorHAnsi" w:cstheme="minorHAnsi"/>
          <w:sz w:val="22"/>
          <w:szCs w:val="22"/>
        </w:rPr>
        <w:t>Utilisable en extérieur.</w:t>
      </w:r>
    </w:p>
    <w:p w14:paraId="79872A02" w14:textId="6335E6E9" w:rsidR="005C3337" w:rsidRPr="009B7E79" w:rsidRDefault="005C3337" w:rsidP="009B7E79">
      <w:pPr>
        <w:pStyle w:val="Paragraphedeliste"/>
        <w:numPr>
          <w:ilvl w:val="0"/>
          <w:numId w:val="3"/>
        </w:numPr>
        <w:spacing w:line="259" w:lineRule="auto"/>
        <w:ind w:left="714" w:hanging="357"/>
        <w:contextualSpacing/>
        <w:rPr>
          <w:rFonts w:asciiTheme="minorHAnsi" w:hAnsiTheme="minorHAnsi" w:cstheme="minorHAnsi"/>
          <w:sz w:val="22"/>
          <w:szCs w:val="22"/>
        </w:rPr>
      </w:pPr>
      <w:r w:rsidRPr="009B7E79">
        <w:rPr>
          <w:rFonts w:asciiTheme="minorHAnsi" w:hAnsiTheme="minorHAnsi" w:cstheme="minorHAnsi"/>
          <w:sz w:val="22"/>
          <w:szCs w:val="22"/>
        </w:rPr>
        <w:t>Gérer par un Pic32MX</w:t>
      </w:r>
    </w:p>
    <w:p w14:paraId="516378AD" w14:textId="77777777" w:rsidR="005C3337" w:rsidRDefault="005C3337" w:rsidP="009B7E79">
      <w:pPr>
        <w:pStyle w:val="Paragraphedeliste"/>
        <w:numPr>
          <w:ilvl w:val="0"/>
          <w:numId w:val="3"/>
        </w:numPr>
        <w:spacing w:line="259" w:lineRule="auto"/>
        <w:ind w:left="714" w:hanging="357"/>
        <w:contextualSpacing/>
        <w:rPr>
          <w:rFonts w:asciiTheme="minorHAnsi" w:hAnsiTheme="minorHAnsi" w:cstheme="minorHAnsi"/>
          <w:sz w:val="22"/>
          <w:szCs w:val="22"/>
        </w:rPr>
      </w:pPr>
      <w:r w:rsidRPr="009B7E79">
        <w:rPr>
          <w:rFonts w:asciiTheme="minorHAnsi" w:hAnsiTheme="minorHAnsi" w:cstheme="minorHAnsi"/>
          <w:sz w:val="22"/>
          <w:szCs w:val="22"/>
        </w:rPr>
        <w:t>Affichage circulaire avec une matrice souple.</w:t>
      </w:r>
    </w:p>
    <w:p w14:paraId="276B6B33" w14:textId="77777777" w:rsidR="009B7E79" w:rsidRPr="009B7E79" w:rsidRDefault="009B7E79" w:rsidP="009B7E79">
      <w:pPr>
        <w:pStyle w:val="Paragraphedeliste"/>
        <w:spacing w:line="259" w:lineRule="auto"/>
        <w:ind w:left="714"/>
        <w:contextualSpacing/>
        <w:rPr>
          <w:rFonts w:asciiTheme="minorHAnsi" w:hAnsiTheme="minorHAnsi" w:cstheme="minorHAnsi"/>
          <w:sz w:val="22"/>
          <w:szCs w:val="22"/>
        </w:rPr>
      </w:pPr>
    </w:p>
    <w:p w14:paraId="56B68A26" w14:textId="24B23521" w:rsidR="005C3337" w:rsidRPr="001D7639" w:rsidRDefault="005C3337" w:rsidP="005C3337">
      <w:pPr>
        <w:pStyle w:val="Titre1"/>
      </w:pPr>
      <w:bookmarkStart w:id="1" w:name="_Toc150984796"/>
      <w:r>
        <w:t>S</w:t>
      </w:r>
      <w:r w:rsidR="00C167BB">
        <w:t>C</w:t>
      </w:r>
      <w:r>
        <w:t>héma blo</w:t>
      </w:r>
      <w:r w:rsidR="00C167BB">
        <w:t>C</w:t>
      </w:r>
      <w:r>
        <w:t xml:space="preserve"> et </w:t>
      </w:r>
      <w:r w:rsidR="00C167BB">
        <w:t>E</w:t>
      </w:r>
      <w:r>
        <w:t>xplication composant</w:t>
      </w:r>
      <w:r w:rsidR="00C167BB">
        <w:t>S</w:t>
      </w:r>
      <w:bookmarkEnd w:id="1"/>
    </w:p>
    <w:p w14:paraId="33DEB1C4" w14:textId="77777777" w:rsidR="005C3337" w:rsidRDefault="005C3337" w:rsidP="005C3337">
      <w:pPr>
        <w:spacing w:after="160" w:line="259" w:lineRule="auto"/>
        <w:contextualSpacing/>
        <w:rPr>
          <w:sz w:val="20"/>
        </w:rPr>
      </w:pPr>
      <w:r>
        <w:rPr>
          <w:noProof/>
        </w:rPr>
        <mc:AlternateContent>
          <mc:Choice Requires="wps">
            <w:drawing>
              <wp:anchor distT="0" distB="0" distL="114300" distR="114300" simplePos="0" relativeHeight="251669504" behindDoc="0" locked="0" layoutInCell="1" allowOverlap="1" wp14:anchorId="23F07BF2" wp14:editId="5BCFB6A6">
                <wp:simplePos x="0" y="0"/>
                <wp:positionH relativeFrom="column">
                  <wp:posOffset>3030220</wp:posOffset>
                </wp:positionH>
                <wp:positionV relativeFrom="paragraph">
                  <wp:posOffset>1499235</wp:posOffset>
                </wp:positionV>
                <wp:extent cx="637540" cy="126365"/>
                <wp:effectExtent l="19050" t="57150" r="29210" b="26035"/>
                <wp:wrapNone/>
                <wp:docPr id="5" name="Connecteur droit avec flèche 5"/>
                <wp:cNvGraphicFramePr/>
                <a:graphic xmlns:a="http://schemas.openxmlformats.org/drawingml/2006/main">
                  <a:graphicData uri="http://schemas.microsoft.com/office/word/2010/wordprocessingShape">
                    <wps:wsp>
                      <wps:cNvCnPr/>
                      <wps:spPr>
                        <a:xfrm flipH="1" flipV="1">
                          <a:off x="0" y="0"/>
                          <a:ext cx="637540" cy="126365"/>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36B689C9" id="_x0000_t32" coordsize="21600,21600" o:spt="32" o:oned="t" path="m,l21600,21600e" filled="f">
                <v:path arrowok="t" fillok="f" o:connecttype="none"/>
                <o:lock v:ext="edit" shapetype="t"/>
              </v:shapetype>
              <v:shape id="Connecteur droit avec flèche 5" o:spid="_x0000_s1026" type="#_x0000_t32" style="position:absolute;margin-left:238.6pt;margin-top:118.05pt;width:50.2pt;height:9.95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" strokecolor="black [3213]" strokeweight=".5pt">
                <v:stroke endarrow="block" joinstyle="miter"/>
              </v:shape>
            </w:pict>
          </mc:Fallback>
        </mc:AlternateContent>
      </w:r>
      <w:r>
        <w:rPr>
          <w:noProof/>
        </w:rPr>
        <mc:AlternateContent>
          <mc:Choice Requires="wpi">
            <w:drawing>
              <wp:anchor distT="0" distB="0" distL="114300" distR="114300" simplePos="0" relativeHeight="251670528" behindDoc="0" locked="0" layoutInCell="1" allowOverlap="1" wp14:anchorId="4A9EDFF0" wp14:editId="4C01C7AA">
                <wp:simplePos x="0" y="0"/>
                <wp:positionH relativeFrom="column">
                  <wp:posOffset>3675683</wp:posOffset>
                </wp:positionH>
                <wp:positionV relativeFrom="paragraph">
                  <wp:posOffset>1693976</wp:posOffset>
                </wp:positionV>
                <wp:extent cx="1080" cy="360"/>
                <wp:effectExtent l="38100" t="38100" r="56515" b="57150"/>
                <wp:wrapNone/>
                <wp:docPr id="18" name="Encre 18"/>
                <wp:cNvGraphicFramePr/>
                <a:graphic xmlns:a="http://schemas.openxmlformats.org/drawingml/2006/main">
                  <a:graphicData uri="http://schemas.microsoft.com/office/word/2010/wordprocessingInk">
                    <w14:contentPart bwMode="auto" r:id="rId12">
                      <w14:nvContentPartPr>
                        <w14:cNvContentPartPr/>
                      </w14:nvContentPartPr>
                      <w14:xfrm>
                        <a:off x="0" y="0"/>
                        <a:ext cx="1080" cy="360"/>
                      </w14:xfrm>
                    </w14:contentPart>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54918C6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18" o:spid="_x0000_s1026" type="#_x0000_t75" style="position:absolute;margin-left:288.7pt;margin-top:132.7pt;width:1.5pt;height:1.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">
                <v:imagedata r:id="rId14" o:title=""/>
              </v:shape>
            </w:pict>
          </mc:Fallback>
        </mc:AlternateContent>
      </w:r>
      <w:r>
        <w:rPr>
          <w:noProof/>
        </w:rPr>
        <mc:AlternateContent>
          <mc:Choice Requires="wps">
            <w:drawing>
              <wp:anchor distT="0" distB="0" distL="114300" distR="114300" simplePos="0" relativeHeight="251668480" behindDoc="0" locked="0" layoutInCell="1" allowOverlap="1" wp14:anchorId="7B55978D" wp14:editId="1DA3F16A">
                <wp:simplePos x="0" y="0"/>
                <wp:positionH relativeFrom="column">
                  <wp:posOffset>3677162</wp:posOffset>
                </wp:positionH>
                <wp:positionV relativeFrom="paragraph">
                  <wp:posOffset>1568122</wp:posOffset>
                </wp:positionV>
                <wp:extent cx="821690" cy="450215"/>
                <wp:effectExtent l="0" t="0" r="16510" b="26035"/>
                <wp:wrapNone/>
                <wp:docPr id="19" name="Rectangle 19"/>
                <wp:cNvGraphicFramePr/>
                <a:graphic xmlns:a="http://schemas.openxmlformats.org/drawingml/2006/main">
                  <a:graphicData uri="http://schemas.microsoft.com/office/word/2010/wordprocessingShape">
                    <wps:wsp>
                      <wps:cNvSpPr/>
                      <wps:spPr>
                        <a:xfrm>
                          <a:off x="0" y="0"/>
                          <a:ext cx="821690" cy="450215"/>
                        </a:xfrm>
                        <a:prstGeom prst="rect">
                          <a:avLst/>
                        </a:prstGeom>
                        <a:ln/>
                      </wps:spPr>
                      <wps:style>
                        <a:lnRef idx="2">
                          <a:schemeClr val="dk1"/>
                        </a:lnRef>
                        <a:fillRef idx="1">
                          <a:schemeClr val="lt1"/>
                        </a:fillRef>
                        <a:effectRef idx="0">
                          <a:schemeClr val="dk1"/>
                        </a:effectRef>
                        <a:fontRef idx="minor">
                          <a:schemeClr val="dk1"/>
                        </a:fontRef>
                      </wps:style>
                      <wps:txbx>
                        <w:txbxContent>
                          <w:p w14:paraId="4A62F952" w14:textId="77777777" w:rsidR="00D61BB4" w:rsidRDefault="00D61BB4" w:rsidP="005C3337">
                            <w:pPr>
                              <w:jc w:val="center"/>
                            </w:pPr>
                            <w:r>
                              <w:t>Capteur de luminosité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7B55978D" id="Rectangle 19" o:spid="_x0000_s1026" style="position:absolute;margin-left:289.55pt;margin-top:123.45pt;width:64.7pt;height:35.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" fillcolor="white [3201]" strokecolor="black [3200]" strokeweight="1pt">
                <v:textbox>
                  <w:txbxContent>
                    <w:p w14:paraId="4A62F952" w14:textId="77777777" w:rsidR="00D61BB4" w:rsidRDefault="00D61BB4" w:rsidP="005C3337">
                      <w:pPr>
                        <w:jc w:val="center"/>
                      </w:pPr>
                      <w:r>
                        <w:t>Capteur de luminosité</w:t>
                      </w:r>
                    </w:p>
                  </w:txbxContent>
                </v:textbox>
              </v:rect>
            </w:pict>
          </mc:Fallback>
        </mc:AlternateContent>
      </w:r>
      <w:r>
        <w:rPr>
          <w:noProof/>
        </w:rPr>
        <w:drawing>
          <wp:inline distT="0" distB="0" distL="0" distR="0" wp14:anchorId="35712648" wp14:editId="50D66987">
            <wp:extent cx="6480175" cy="478536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80175" cy="4785360"/>
                    </a:xfrm>
                    <a:prstGeom prst="rect">
                      <a:avLst/>
                    </a:prstGeom>
                  </pic:spPr>
                </pic:pic>
              </a:graphicData>
            </a:graphic>
          </wp:inline>
        </w:drawing>
      </w:r>
    </w:p>
    <w:p w14:paraId="01567D81" w14:textId="4B1F3FED" w:rsidR="00843B65" w:rsidRDefault="00843B65">
      <w:pPr>
        <w:rPr>
          <w:sz w:val="20"/>
        </w:rPr>
      </w:pPr>
      <w:r>
        <w:rPr>
          <w:sz w:val="20"/>
        </w:rPr>
        <w:br w:type="page"/>
      </w:r>
    </w:p>
    <w:p w14:paraId="08E441B1" w14:textId="77777777" w:rsidR="005C3337" w:rsidRDefault="005C3337" w:rsidP="005C3337">
      <w:pPr>
        <w:spacing w:after="160" w:line="259" w:lineRule="auto"/>
        <w:contextualSpacing/>
        <w:rPr>
          <w:sz w:val="20"/>
        </w:rPr>
      </w:pPr>
    </w:p>
    <w:p w14:paraId="6E197469" w14:textId="33EBE112" w:rsidR="005C3337" w:rsidRDefault="006E3166" w:rsidP="005C3337">
      <w:pPr>
        <w:pStyle w:val="Titre2"/>
      </w:pPr>
      <w:r>
        <w:t>ChoiX MicroControleur</w:t>
      </w:r>
    </w:p>
    <w:p w14:paraId="6193C2F9" w14:textId="77777777" w:rsidR="005C3337" w:rsidRPr="00043C1A" w:rsidRDefault="005C3337" w:rsidP="005C3337">
      <w:pPr>
        <w:pStyle w:val="Para2"/>
        <w:rPr>
          <w:rFonts w:asciiTheme="minorHAnsi" w:hAnsiTheme="minorHAnsi" w:cstheme="minorHAnsi"/>
        </w:rPr>
      </w:pPr>
    </w:p>
    <w:p w14:paraId="199E9CCB" w14:textId="4AAA08EC" w:rsidR="00043C1A" w:rsidRPr="00043C1A" w:rsidRDefault="00043C1A" w:rsidP="00843B65">
      <w:pPr>
        <w:pStyle w:val="Para2"/>
        <w:ind w:left="0" w:right="282"/>
        <w:rPr>
          <w:rFonts w:asciiTheme="minorHAnsi" w:hAnsiTheme="minorHAnsi" w:cstheme="minorHAnsi"/>
          <w:sz w:val="22"/>
          <w:szCs w:val="22"/>
        </w:rPr>
      </w:pPr>
      <w:r w:rsidRPr="00043C1A">
        <w:rPr>
          <w:rFonts w:asciiTheme="minorHAnsi" w:hAnsiTheme="minorHAnsi" w:cstheme="minorHAnsi"/>
          <w:sz w:val="22"/>
          <w:szCs w:val="22"/>
        </w:rPr>
        <w:t xml:space="preserve">Pour </w:t>
      </w:r>
      <w:r>
        <w:rPr>
          <w:rFonts w:asciiTheme="minorHAnsi" w:hAnsiTheme="minorHAnsi" w:cstheme="minorHAnsi"/>
          <w:sz w:val="22"/>
          <w:szCs w:val="22"/>
        </w:rPr>
        <w:t>les versions V0_1 et V1_1, le choix du microcontrôleur se porte sur un PIC 32, mais il se peut que dans des versions futurs, le choix se porte sur un uC STM</w:t>
      </w:r>
      <w:proofErr w:type="gramStart"/>
      <w:r>
        <w:rPr>
          <w:rFonts w:asciiTheme="minorHAnsi" w:hAnsiTheme="minorHAnsi" w:cstheme="minorHAnsi"/>
          <w:sz w:val="22"/>
          <w:szCs w:val="22"/>
        </w:rPr>
        <w:t>32,ou</w:t>
      </w:r>
      <w:proofErr w:type="gramEnd"/>
      <w:r>
        <w:rPr>
          <w:rFonts w:asciiTheme="minorHAnsi" w:hAnsiTheme="minorHAnsi" w:cstheme="minorHAnsi"/>
          <w:sz w:val="22"/>
          <w:szCs w:val="22"/>
        </w:rPr>
        <w:t xml:space="preserve"> un ESP32. </w:t>
      </w:r>
    </w:p>
    <w:p w14:paraId="7DF54238" w14:textId="031F62E2" w:rsidR="00043C1A" w:rsidRPr="00043C1A" w:rsidRDefault="00043C1A" w:rsidP="00043C1A">
      <w:pPr>
        <w:pStyle w:val="Para2"/>
        <w:ind w:left="0"/>
        <w:rPr>
          <w:rFonts w:asciiTheme="minorHAnsi" w:hAnsiTheme="minorHAnsi" w:cstheme="minorHAnsi"/>
          <w:sz w:val="22"/>
          <w:szCs w:val="22"/>
        </w:rPr>
      </w:pPr>
    </w:p>
    <w:p w14:paraId="54B06CFA" w14:textId="2FFB15CB" w:rsidR="0000299E" w:rsidRDefault="005C3337" w:rsidP="00D47D80">
      <w:pPr>
        <w:pStyle w:val="Para2"/>
        <w:numPr>
          <w:ilvl w:val="0"/>
          <w:numId w:val="14"/>
        </w:numPr>
        <w:rPr>
          <w:rFonts w:asciiTheme="minorHAnsi" w:hAnsiTheme="minorHAnsi" w:cstheme="minorHAnsi"/>
          <w:sz w:val="22"/>
          <w:szCs w:val="22"/>
        </w:rPr>
      </w:pPr>
      <w:proofErr w:type="gramStart"/>
      <w:r w:rsidRPr="00043C1A">
        <w:rPr>
          <w:rFonts w:asciiTheme="minorHAnsi" w:hAnsiTheme="minorHAnsi" w:cstheme="minorHAnsi"/>
          <w:sz w:val="22"/>
          <w:szCs w:val="22"/>
        </w:rPr>
        <w:t>choix</w:t>
      </w:r>
      <w:proofErr w:type="gramEnd"/>
      <w:r w:rsidRPr="00043C1A">
        <w:rPr>
          <w:rFonts w:asciiTheme="minorHAnsi" w:hAnsiTheme="minorHAnsi" w:cstheme="minorHAnsi"/>
          <w:sz w:val="22"/>
          <w:szCs w:val="22"/>
        </w:rPr>
        <w:t xml:space="preserve"> microcontrôleur</w:t>
      </w:r>
      <w:r w:rsidR="00D47D80">
        <w:rPr>
          <w:rFonts w:asciiTheme="minorHAnsi" w:hAnsiTheme="minorHAnsi" w:cstheme="minorHAnsi"/>
          <w:sz w:val="22"/>
          <w:szCs w:val="22"/>
        </w:rPr>
        <w:t xml:space="preserve"> : </w:t>
      </w:r>
      <w:r w:rsidR="0000299E">
        <w:rPr>
          <w:rFonts w:asciiTheme="minorHAnsi" w:hAnsiTheme="minorHAnsi" w:cstheme="minorHAnsi"/>
          <w:sz w:val="22"/>
          <w:szCs w:val="22"/>
        </w:rPr>
        <w:t>doit posséder au minimum ces périphériques/options</w:t>
      </w:r>
      <w:r w:rsidR="006E3166" w:rsidRPr="00043C1A">
        <w:rPr>
          <w:rFonts w:asciiTheme="minorHAnsi" w:hAnsiTheme="minorHAnsi" w:cstheme="minorHAnsi"/>
          <w:sz w:val="22"/>
          <w:szCs w:val="22"/>
        </w:rPr>
        <w:t xml:space="preserve">: </w:t>
      </w:r>
    </w:p>
    <w:p w14:paraId="45464FCF" w14:textId="662126C8" w:rsidR="0000299E" w:rsidRDefault="007B6BA1" w:rsidP="007B6BA1">
      <w:pPr>
        <w:pStyle w:val="Para2"/>
        <w:ind w:left="0"/>
        <w:rPr>
          <w:rFonts w:asciiTheme="minorHAnsi" w:hAnsiTheme="minorHAnsi" w:cstheme="minorHAnsi"/>
          <w:sz w:val="22"/>
          <w:szCs w:val="22"/>
        </w:rPr>
      </w:pPr>
      <w:r>
        <w:rPr>
          <w:noProof/>
        </w:rPr>
        <w:drawing>
          <wp:anchor distT="0" distB="0" distL="114300" distR="114300" simplePos="0" relativeHeight="251701248" behindDoc="1" locked="0" layoutInCell="1" allowOverlap="1" wp14:anchorId="34CA22B1" wp14:editId="41DF9D34">
            <wp:simplePos x="0" y="0"/>
            <wp:positionH relativeFrom="column">
              <wp:posOffset>1675130</wp:posOffset>
            </wp:positionH>
            <wp:positionV relativeFrom="paragraph">
              <wp:posOffset>128905</wp:posOffset>
            </wp:positionV>
            <wp:extent cx="3263900" cy="2681605"/>
            <wp:effectExtent l="0" t="0" r="0" b="4445"/>
            <wp:wrapTight wrapText="bothSides">
              <wp:wrapPolygon edited="0">
                <wp:start x="0" y="0"/>
                <wp:lineTo x="0" y="21482"/>
                <wp:lineTo x="21432" y="21482"/>
                <wp:lineTo x="21432" y="0"/>
                <wp:lineTo x="0" y="0"/>
              </wp:wrapPolygon>
            </wp:wrapTight>
            <wp:docPr id="72560568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05681" name="Image 1" descr="Une image contenant texte, capture d’écran, Police, nombr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3263900" cy="2681605"/>
                    </a:xfrm>
                    <a:prstGeom prst="rect">
                      <a:avLst/>
                    </a:prstGeom>
                  </pic:spPr>
                </pic:pic>
              </a:graphicData>
            </a:graphic>
            <wp14:sizeRelH relativeFrom="page">
              <wp14:pctWidth>0</wp14:pctWidth>
            </wp14:sizeRelH>
            <wp14:sizeRelV relativeFrom="page">
              <wp14:pctHeight>0</wp14:pctHeight>
            </wp14:sizeRelV>
          </wp:anchor>
        </w:drawing>
      </w:r>
    </w:p>
    <w:p w14:paraId="7CABC64F" w14:textId="55AEC475" w:rsidR="005C3337" w:rsidRDefault="005C3337" w:rsidP="00043C1A">
      <w:pPr>
        <w:pStyle w:val="Para2"/>
        <w:ind w:left="567"/>
        <w:rPr>
          <w:rFonts w:asciiTheme="minorHAnsi" w:hAnsiTheme="minorHAnsi" w:cstheme="minorHAnsi"/>
          <w:sz w:val="22"/>
          <w:szCs w:val="22"/>
        </w:rPr>
      </w:pPr>
    </w:p>
    <w:p w14:paraId="42357493" w14:textId="40D14E3C" w:rsidR="007B6BA1" w:rsidRDefault="007B6BA1" w:rsidP="00043C1A">
      <w:pPr>
        <w:pStyle w:val="Para2"/>
        <w:ind w:left="567"/>
        <w:rPr>
          <w:rFonts w:asciiTheme="minorHAnsi" w:hAnsiTheme="minorHAnsi" w:cstheme="minorHAnsi"/>
          <w:sz w:val="22"/>
          <w:szCs w:val="22"/>
        </w:rPr>
      </w:pPr>
    </w:p>
    <w:p w14:paraId="253F309E" w14:textId="534C4816" w:rsidR="007B6BA1" w:rsidRDefault="007B6BA1" w:rsidP="00043C1A">
      <w:pPr>
        <w:pStyle w:val="Para2"/>
        <w:ind w:left="567"/>
        <w:rPr>
          <w:rFonts w:asciiTheme="minorHAnsi" w:hAnsiTheme="minorHAnsi" w:cstheme="minorHAnsi"/>
          <w:sz w:val="22"/>
          <w:szCs w:val="22"/>
        </w:rPr>
      </w:pPr>
    </w:p>
    <w:p w14:paraId="141F02A0" w14:textId="21346E49" w:rsidR="007B6BA1" w:rsidRDefault="007B6BA1" w:rsidP="00043C1A">
      <w:pPr>
        <w:pStyle w:val="Para2"/>
        <w:ind w:left="567"/>
        <w:rPr>
          <w:rFonts w:asciiTheme="minorHAnsi" w:hAnsiTheme="minorHAnsi" w:cstheme="minorHAnsi"/>
          <w:sz w:val="22"/>
          <w:szCs w:val="22"/>
        </w:rPr>
      </w:pPr>
    </w:p>
    <w:p w14:paraId="19F419BB" w14:textId="77777777" w:rsidR="007B6BA1" w:rsidRDefault="007B6BA1" w:rsidP="00043C1A">
      <w:pPr>
        <w:pStyle w:val="Para2"/>
        <w:ind w:left="567"/>
        <w:rPr>
          <w:rFonts w:asciiTheme="minorHAnsi" w:hAnsiTheme="minorHAnsi" w:cstheme="minorHAnsi"/>
          <w:sz w:val="22"/>
          <w:szCs w:val="22"/>
        </w:rPr>
      </w:pPr>
    </w:p>
    <w:p w14:paraId="4255057F" w14:textId="77777777" w:rsidR="007B6BA1" w:rsidRDefault="007B6BA1" w:rsidP="00043C1A">
      <w:pPr>
        <w:pStyle w:val="Para2"/>
        <w:ind w:left="567"/>
        <w:rPr>
          <w:rFonts w:asciiTheme="minorHAnsi" w:hAnsiTheme="minorHAnsi" w:cstheme="minorHAnsi"/>
          <w:sz w:val="22"/>
          <w:szCs w:val="22"/>
        </w:rPr>
      </w:pPr>
    </w:p>
    <w:p w14:paraId="47D53904" w14:textId="77777777" w:rsidR="007B6BA1" w:rsidRDefault="007B6BA1" w:rsidP="00043C1A">
      <w:pPr>
        <w:pStyle w:val="Para2"/>
        <w:ind w:left="567"/>
        <w:rPr>
          <w:rFonts w:asciiTheme="minorHAnsi" w:hAnsiTheme="minorHAnsi" w:cstheme="minorHAnsi"/>
          <w:sz w:val="22"/>
          <w:szCs w:val="22"/>
        </w:rPr>
      </w:pPr>
    </w:p>
    <w:p w14:paraId="458BC26E" w14:textId="77777777" w:rsidR="007B6BA1" w:rsidRDefault="007B6BA1" w:rsidP="00043C1A">
      <w:pPr>
        <w:pStyle w:val="Para2"/>
        <w:ind w:left="567"/>
        <w:rPr>
          <w:rFonts w:asciiTheme="minorHAnsi" w:hAnsiTheme="minorHAnsi" w:cstheme="minorHAnsi"/>
          <w:sz w:val="22"/>
          <w:szCs w:val="22"/>
        </w:rPr>
      </w:pPr>
    </w:p>
    <w:p w14:paraId="53CEBB05" w14:textId="77777777" w:rsidR="007B6BA1" w:rsidRDefault="007B6BA1" w:rsidP="00043C1A">
      <w:pPr>
        <w:pStyle w:val="Para2"/>
        <w:ind w:left="567"/>
        <w:rPr>
          <w:rFonts w:asciiTheme="minorHAnsi" w:hAnsiTheme="minorHAnsi" w:cstheme="minorHAnsi"/>
          <w:sz w:val="22"/>
          <w:szCs w:val="22"/>
        </w:rPr>
      </w:pPr>
    </w:p>
    <w:p w14:paraId="650A13C3" w14:textId="77777777" w:rsidR="007B6BA1" w:rsidRDefault="007B6BA1" w:rsidP="00043C1A">
      <w:pPr>
        <w:pStyle w:val="Para2"/>
        <w:ind w:left="567"/>
        <w:rPr>
          <w:rFonts w:asciiTheme="minorHAnsi" w:hAnsiTheme="minorHAnsi" w:cstheme="minorHAnsi"/>
          <w:sz w:val="22"/>
          <w:szCs w:val="22"/>
        </w:rPr>
      </w:pPr>
    </w:p>
    <w:p w14:paraId="20F20F5B" w14:textId="77777777" w:rsidR="007B6BA1" w:rsidRDefault="007B6BA1" w:rsidP="00043C1A">
      <w:pPr>
        <w:pStyle w:val="Para2"/>
        <w:ind w:left="567"/>
        <w:rPr>
          <w:rFonts w:asciiTheme="minorHAnsi" w:hAnsiTheme="minorHAnsi" w:cstheme="minorHAnsi"/>
          <w:sz w:val="22"/>
          <w:szCs w:val="22"/>
        </w:rPr>
      </w:pPr>
    </w:p>
    <w:p w14:paraId="20AE5D69" w14:textId="77777777" w:rsidR="007B6BA1" w:rsidRDefault="007B6BA1" w:rsidP="00043C1A">
      <w:pPr>
        <w:pStyle w:val="Para2"/>
        <w:ind w:left="567"/>
        <w:rPr>
          <w:rFonts w:asciiTheme="minorHAnsi" w:hAnsiTheme="minorHAnsi" w:cstheme="minorHAnsi"/>
          <w:sz w:val="22"/>
          <w:szCs w:val="22"/>
        </w:rPr>
      </w:pPr>
    </w:p>
    <w:p w14:paraId="7440C066" w14:textId="77777777" w:rsidR="007B6BA1" w:rsidRDefault="007B6BA1" w:rsidP="00043C1A">
      <w:pPr>
        <w:pStyle w:val="Para2"/>
        <w:ind w:left="567"/>
        <w:rPr>
          <w:rFonts w:asciiTheme="minorHAnsi" w:hAnsiTheme="minorHAnsi" w:cstheme="minorHAnsi"/>
          <w:sz w:val="22"/>
          <w:szCs w:val="22"/>
        </w:rPr>
      </w:pPr>
    </w:p>
    <w:p w14:paraId="77A54A84" w14:textId="77777777" w:rsidR="007B6BA1" w:rsidRDefault="007B6BA1" w:rsidP="00043C1A">
      <w:pPr>
        <w:pStyle w:val="Para2"/>
        <w:ind w:left="567"/>
        <w:rPr>
          <w:rFonts w:asciiTheme="minorHAnsi" w:hAnsiTheme="minorHAnsi" w:cstheme="minorHAnsi"/>
          <w:sz w:val="22"/>
          <w:szCs w:val="22"/>
        </w:rPr>
      </w:pPr>
    </w:p>
    <w:p w14:paraId="020912CD" w14:textId="77777777" w:rsidR="007B6BA1" w:rsidRDefault="007B6BA1" w:rsidP="00043C1A">
      <w:pPr>
        <w:pStyle w:val="Para2"/>
        <w:ind w:left="567"/>
        <w:rPr>
          <w:rFonts w:asciiTheme="minorHAnsi" w:hAnsiTheme="minorHAnsi" w:cstheme="minorHAnsi"/>
          <w:sz w:val="22"/>
          <w:szCs w:val="22"/>
        </w:rPr>
      </w:pPr>
    </w:p>
    <w:p w14:paraId="16A12014" w14:textId="77777777" w:rsidR="007B6BA1" w:rsidRDefault="007B6BA1" w:rsidP="0075274B">
      <w:pPr>
        <w:pStyle w:val="Para2"/>
        <w:ind w:left="0"/>
        <w:rPr>
          <w:rFonts w:asciiTheme="minorHAnsi" w:hAnsiTheme="minorHAnsi" w:cstheme="minorHAnsi"/>
          <w:sz w:val="22"/>
          <w:szCs w:val="22"/>
        </w:rPr>
      </w:pPr>
    </w:p>
    <w:p w14:paraId="5C2573E4" w14:textId="4261DB84" w:rsidR="00043C1A" w:rsidRDefault="0075274B" w:rsidP="00843B65">
      <w:pPr>
        <w:pStyle w:val="Para2"/>
        <w:ind w:left="0"/>
        <w:rPr>
          <w:rFonts w:asciiTheme="minorHAnsi" w:hAnsiTheme="minorHAnsi" w:cstheme="minorHAnsi"/>
          <w:sz w:val="22"/>
          <w:szCs w:val="22"/>
        </w:rPr>
      </w:pPr>
      <w:r>
        <w:rPr>
          <w:rFonts w:asciiTheme="minorHAnsi" w:hAnsiTheme="minorHAnsi" w:cstheme="minorHAnsi"/>
          <w:sz w:val="22"/>
          <w:szCs w:val="22"/>
        </w:rPr>
        <w:t xml:space="preserve">Le </w:t>
      </w:r>
      <w:r w:rsidR="0000299E" w:rsidRPr="00043C1A">
        <w:rPr>
          <w:rFonts w:asciiTheme="minorHAnsi" w:hAnsiTheme="minorHAnsi" w:cstheme="minorHAnsi"/>
          <w:sz w:val="22"/>
          <w:szCs w:val="22"/>
        </w:rPr>
        <w:fldChar w:fldCharType="begin"/>
      </w:r>
      <w:r w:rsidR="0000299E" w:rsidRPr="00043C1A">
        <w:rPr>
          <w:rFonts w:asciiTheme="minorHAnsi" w:hAnsiTheme="minorHAnsi" w:cstheme="minorHAnsi"/>
          <w:sz w:val="22"/>
          <w:szCs w:val="22"/>
        </w:rPr>
        <w:instrText xml:space="preserve"> REF _Ref162045595 \h  \* MERGEFORMAT </w:instrText>
      </w:r>
      <w:r w:rsidR="0000299E" w:rsidRPr="00043C1A">
        <w:rPr>
          <w:rFonts w:asciiTheme="minorHAnsi" w:hAnsiTheme="minorHAnsi" w:cstheme="minorHAnsi"/>
          <w:sz w:val="22"/>
          <w:szCs w:val="22"/>
        </w:rPr>
      </w:r>
      <w:r w:rsidR="0000299E" w:rsidRPr="00043C1A">
        <w:rPr>
          <w:rFonts w:asciiTheme="minorHAnsi" w:hAnsiTheme="minorHAnsi" w:cstheme="minorHAnsi"/>
          <w:sz w:val="22"/>
          <w:szCs w:val="22"/>
        </w:rPr>
        <w:fldChar w:fldCharType="separate"/>
      </w:r>
      <w:r w:rsidR="0000299E" w:rsidRPr="00043C1A">
        <w:rPr>
          <w:rFonts w:asciiTheme="minorHAnsi" w:hAnsiTheme="minorHAnsi" w:cstheme="minorHAnsi"/>
          <w:sz w:val="22"/>
          <w:szCs w:val="22"/>
        </w:rPr>
        <w:t xml:space="preserve">PIC32 </w:t>
      </w:r>
      <w:r w:rsidR="0000299E" w:rsidRPr="00043C1A">
        <w:rPr>
          <w:rFonts w:asciiTheme="minorHAnsi" w:hAnsiTheme="minorHAnsi" w:cstheme="minorHAnsi"/>
          <w:sz w:val="22"/>
          <w:szCs w:val="22"/>
        </w:rPr>
        <w:fldChar w:fldCharType="end"/>
      </w:r>
      <w:r>
        <w:rPr>
          <w:rFonts w:asciiTheme="minorHAnsi" w:hAnsiTheme="minorHAnsi" w:cstheme="minorHAnsi"/>
          <w:sz w:val="22"/>
          <w:szCs w:val="22"/>
        </w:rPr>
        <w:t>– famille M</w:t>
      </w:r>
      <w:r w:rsidRPr="0075274B">
        <w:rPr>
          <w:rFonts w:asciiTheme="minorHAnsi" w:hAnsiTheme="minorHAnsi" w:cstheme="minorHAnsi"/>
          <w:sz w:val="22"/>
          <w:szCs w:val="22"/>
        </w:rPr>
        <w:t>X795H</w:t>
      </w:r>
      <w:r>
        <w:rPr>
          <w:rFonts w:asciiTheme="minorHAnsi" w:hAnsiTheme="minorHAnsi" w:cstheme="minorHAnsi"/>
          <w:sz w:val="22"/>
          <w:szCs w:val="22"/>
        </w:rPr>
        <w:t xml:space="preserve"> correspond à la requête minimale décrite ci-dessus. </w:t>
      </w:r>
    </w:p>
    <w:p w14:paraId="415519FA" w14:textId="45BE99D5" w:rsidR="00043C1A" w:rsidRDefault="0075274B" w:rsidP="00043C1A">
      <w:pPr>
        <w:pStyle w:val="Para2"/>
        <w:ind w:left="567"/>
        <w:rPr>
          <w:rFonts w:asciiTheme="minorHAnsi" w:hAnsiTheme="minorHAnsi" w:cstheme="minorHAnsi"/>
          <w:sz w:val="22"/>
          <w:szCs w:val="22"/>
        </w:rPr>
      </w:pPr>
      <w:r>
        <w:rPr>
          <w:noProof/>
        </w:rPr>
        <w:drawing>
          <wp:anchor distT="0" distB="0" distL="114300" distR="114300" simplePos="0" relativeHeight="251702272" behindDoc="1" locked="0" layoutInCell="1" allowOverlap="1" wp14:anchorId="407D2289" wp14:editId="13C9B232">
            <wp:simplePos x="0" y="0"/>
            <wp:positionH relativeFrom="column">
              <wp:posOffset>933843</wp:posOffset>
            </wp:positionH>
            <wp:positionV relativeFrom="paragraph">
              <wp:posOffset>136916</wp:posOffset>
            </wp:positionV>
            <wp:extent cx="4551729" cy="1872877"/>
            <wp:effectExtent l="0" t="0" r="1270" b="0"/>
            <wp:wrapTight wrapText="bothSides">
              <wp:wrapPolygon edited="0">
                <wp:start x="0" y="0"/>
                <wp:lineTo x="0" y="21314"/>
                <wp:lineTo x="21516" y="21314"/>
                <wp:lineTo x="21516" y="0"/>
                <wp:lineTo x="0" y="0"/>
              </wp:wrapPolygon>
            </wp:wrapTight>
            <wp:docPr id="172409645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96458" name="Image 1" descr="Une image contenant texte, capture d’écran, Police, nombr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4551729" cy="1872877"/>
                    </a:xfrm>
                    <a:prstGeom prst="rect">
                      <a:avLst/>
                    </a:prstGeom>
                  </pic:spPr>
                </pic:pic>
              </a:graphicData>
            </a:graphic>
            <wp14:sizeRelH relativeFrom="page">
              <wp14:pctWidth>0</wp14:pctWidth>
            </wp14:sizeRelH>
            <wp14:sizeRelV relativeFrom="page">
              <wp14:pctHeight>0</wp14:pctHeight>
            </wp14:sizeRelV>
          </wp:anchor>
        </w:drawing>
      </w:r>
    </w:p>
    <w:p w14:paraId="385C8F8B" w14:textId="2363C663" w:rsidR="00043C1A" w:rsidRDefault="00043C1A" w:rsidP="00043C1A">
      <w:pPr>
        <w:pStyle w:val="Para2"/>
        <w:ind w:left="567"/>
        <w:rPr>
          <w:rFonts w:asciiTheme="minorHAnsi" w:hAnsiTheme="minorHAnsi" w:cstheme="minorHAnsi"/>
          <w:sz w:val="22"/>
          <w:szCs w:val="22"/>
        </w:rPr>
      </w:pPr>
    </w:p>
    <w:p w14:paraId="3E4967D4" w14:textId="77777777" w:rsidR="00043C1A" w:rsidRDefault="00043C1A" w:rsidP="00043C1A">
      <w:pPr>
        <w:pStyle w:val="Para2"/>
        <w:ind w:left="567"/>
        <w:rPr>
          <w:rFonts w:asciiTheme="minorHAnsi" w:hAnsiTheme="minorHAnsi" w:cstheme="minorHAnsi"/>
          <w:sz w:val="22"/>
          <w:szCs w:val="22"/>
        </w:rPr>
      </w:pPr>
    </w:p>
    <w:p w14:paraId="09450219" w14:textId="77777777" w:rsidR="00043C1A" w:rsidRDefault="00043C1A" w:rsidP="00043C1A">
      <w:pPr>
        <w:pStyle w:val="Para2"/>
        <w:ind w:left="567"/>
        <w:rPr>
          <w:rFonts w:asciiTheme="minorHAnsi" w:hAnsiTheme="minorHAnsi" w:cstheme="minorHAnsi"/>
          <w:sz w:val="22"/>
          <w:szCs w:val="22"/>
        </w:rPr>
      </w:pPr>
    </w:p>
    <w:p w14:paraId="1B67DC54" w14:textId="77777777" w:rsidR="00043C1A" w:rsidRDefault="00043C1A" w:rsidP="00043C1A">
      <w:pPr>
        <w:pStyle w:val="Para2"/>
        <w:ind w:left="567"/>
        <w:rPr>
          <w:rFonts w:asciiTheme="minorHAnsi" w:hAnsiTheme="minorHAnsi" w:cstheme="minorHAnsi"/>
          <w:sz w:val="22"/>
          <w:szCs w:val="22"/>
        </w:rPr>
      </w:pPr>
    </w:p>
    <w:p w14:paraId="0A24A377" w14:textId="77777777" w:rsidR="00043C1A" w:rsidRDefault="00043C1A" w:rsidP="00043C1A">
      <w:pPr>
        <w:pStyle w:val="Para2"/>
        <w:ind w:left="567"/>
        <w:rPr>
          <w:rFonts w:asciiTheme="minorHAnsi" w:hAnsiTheme="minorHAnsi" w:cstheme="minorHAnsi"/>
          <w:sz w:val="22"/>
          <w:szCs w:val="22"/>
        </w:rPr>
      </w:pPr>
    </w:p>
    <w:p w14:paraId="1FF7387E" w14:textId="77777777" w:rsidR="00043C1A" w:rsidRDefault="00043C1A" w:rsidP="00043C1A">
      <w:pPr>
        <w:pStyle w:val="Para2"/>
        <w:ind w:left="567"/>
        <w:rPr>
          <w:rFonts w:asciiTheme="minorHAnsi" w:hAnsiTheme="minorHAnsi" w:cstheme="minorHAnsi"/>
          <w:sz w:val="22"/>
          <w:szCs w:val="22"/>
        </w:rPr>
      </w:pPr>
    </w:p>
    <w:p w14:paraId="0FA40DF0" w14:textId="77777777" w:rsidR="00043C1A" w:rsidRDefault="00043C1A" w:rsidP="00043C1A">
      <w:pPr>
        <w:pStyle w:val="Para2"/>
        <w:ind w:left="567"/>
        <w:rPr>
          <w:rFonts w:asciiTheme="minorHAnsi" w:hAnsiTheme="minorHAnsi" w:cstheme="minorHAnsi"/>
          <w:sz w:val="22"/>
          <w:szCs w:val="22"/>
        </w:rPr>
      </w:pPr>
    </w:p>
    <w:p w14:paraId="4C57CF5D" w14:textId="77777777" w:rsidR="00043C1A" w:rsidRDefault="00043C1A" w:rsidP="00043C1A">
      <w:pPr>
        <w:pStyle w:val="Para2"/>
        <w:ind w:left="567"/>
        <w:rPr>
          <w:rFonts w:asciiTheme="minorHAnsi" w:hAnsiTheme="minorHAnsi" w:cstheme="minorHAnsi"/>
          <w:sz w:val="22"/>
          <w:szCs w:val="22"/>
        </w:rPr>
      </w:pPr>
    </w:p>
    <w:p w14:paraId="21EDA9A5" w14:textId="77777777" w:rsidR="00043C1A" w:rsidRDefault="00043C1A" w:rsidP="00043C1A">
      <w:pPr>
        <w:pStyle w:val="Para2"/>
        <w:ind w:left="567"/>
        <w:rPr>
          <w:rFonts w:asciiTheme="minorHAnsi" w:hAnsiTheme="minorHAnsi" w:cstheme="minorHAnsi"/>
          <w:sz w:val="22"/>
          <w:szCs w:val="22"/>
        </w:rPr>
      </w:pPr>
    </w:p>
    <w:p w14:paraId="3AEDEEBE" w14:textId="77777777" w:rsidR="00043C1A" w:rsidRPr="00043C1A" w:rsidRDefault="00043C1A" w:rsidP="00043C1A">
      <w:pPr>
        <w:pStyle w:val="Para2"/>
        <w:ind w:left="567"/>
        <w:rPr>
          <w:rFonts w:asciiTheme="minorHAnsi" w:hAnsiTheme="minorHAnsi" w:cstheme="minorHAnsi"/>
          <w:sz w:val="22"/>
          <w:szCs w:val="22"/>
        </w:rPr>
      </w:pPr>
    </w:p>
    <w:p w14:paraId="7B84C6BA" w14:textId="010D5AF9" w:rsidR="005C3337" w:rsidRPr="00043C1A" w:rsidRDefault="005C3337" w:rsidP="005C3337">
      <w:pPr>
        <w:pStyle w:val="Para2"/>
        <w:rPr>
          <w:rFonts w:asciiTheme="minorHAnsi" w:hAnsiTheme="minorHAnsi" w:cstheme="minorHAnsi"/>
        </w:rPr>
      </w:pPr>
    </w:p>
    <w:p w14:paraId="2FC8C070" w14:textId="77777777" w:rsidR="005C3337" w:rsidRPr="001D7639" w:rsidRDefault="005C3337" w:rsidP="005C3337">
      <w:pPr>
        <w:pStyle w:val="Para2"/>
      </w:pPr>
    </w:p>
    <w:p w14:paraId="438B5C15" w14:textId="0C22E6ED" w:rsidR="005C3337" w:rsidRPr="005D25F8" w:rsidRDefault="00B865D5" w:rsidP="005C3337">
      <w:pPr>
        <w:pStyle w:val="Titre2"/>
        <w:rPr>
          <w:highlight w:val="yellow"/>
        </w:rPr>
      </w:pPr>
      <w:bookmarkStart w:id="2" w:name="_Toc150984798"/>
      <w:r w:rsidRPr="005D25F8">
        <w:rPr>
          <w:highlight w:val="yellow"/>
        </w:rPr>
        <w:t xml:space="preserve">Panneaux de LEDS </w:t>
      </w:r>
      <w:bookmarkEnd w:id="2"/>
    </w:p>
    <w:p w14:paraId="545871D6" w14:textId="77777777" w:rsidR="005C3337" w:rsidRPr="001D7639" w:rsidRDefault="005C3337" w:rsidP="005C3337">
      <w:pPr>
        <w:pStyle w:val="Para2"/>
      </w:pPr>
    </w:p>
    <w:p w14:paraId="7467BF35" w14:textId="56FCA16B" w:rsidR="00843B65" w:rsidRPr="00843B65" w:rsidRDefault="00843B65" w:rsidP="00843B65">
      <w:pPr>
        <w:pStyle w:val="Para2"/>
        <w:ind w:left="0"/>
        <w:rPr>
          <w:rFonts w:asciiTheme="minorHAnsi" w:hAnsiTheme="minorHAnsi" w:cstheme="minorHAnsi"/>
          <w:sz w:val="22"/>
          <w:szCs w:val="22"/>
        </w:rPr>
      </w:pPr>
      <w:r>
        <w:rPr>
          <w:rFonts w:asciiTheme="minorHAnsi" w:hAnsiTheme="minorHAnsi" w:cstheme="minorHAnsi"/>
          <w:sz w:val="22"/>
          <w:szCs w:val="22"/>
        </w:rPr>
        <w:t>Le choix des leds s’est basé sur deux panneaux de Leds flexibles</w:t>
      </w:r>
      <w:r w:rsidR="00FD20C0">
        <w:rPr>
          <w:rFonts w:asciiTheme="minorHAnsi" w:hAnsiTheme="minorHAnsi" w:cstheme="minorHAnsi"/>
          <w:sz w:val="22"/>
          <w:szCs w:val="22"/>
        </w:rPr>
        <w:t xml:space="preserve"> de chez Adafruit</w:t>
      </w:r>
      <w:r>
        <w:rPr>
          <w:rFonts w:asciiTheme="minorHAnsi" w:hAnsiTheme="minorHAnsi" w:cstheme="minorHAnsi"/>
          <w:sz w:val="22"/>
          <w:szCs w:val="22"/>
        </w:rPr>
        <w:t xml:space="preserve"> (</w:t>
      </w:r>
      <w:hyperlink r:id="rId18" w:history="1">
        <w:commentRangeStart w:id="3"/>
        <w:r w:rsidR="00FD20C0" w:rsidRPr="00FD20C0">
          <w:rPr>
            <w:rStyle w:val="Lienhypertexte"/>
            <w:rFonts w:asciiTheme="minorHAnsi" w:hAnsiTheme="minorHAnsi" w:cstheme="minorHAnsi"/>
            <w:sz w:val="22"/>
            <w:szCs w:val="22"/>
          </w:rPr>
          <w:t>produit 2294</w:t>
        </w:r>
        <w:commentRangeEnd w:id="3"/>
        <w:r w:rsidR="00FD20C0" w:rsidRPr="00FD20C0">
          <w:rPr>
            <w:rStyle w:val="Lienhypertexte"/>
            <w:sz w:val="16"/>
            <w:szCs w:val="16"/>
          </w:rPr>
          <w:commentReference w:id="3"/>
        </w:r>
      </w:hyperlink>
      <w:r w:rsidR="00FD20C0">
        <w:rPr>
          <w:rFonts w:asciiTheme="minorHAnsi" w:hAnsiTheme="minorHAnsi" w:cstheme="minorHAnsi"/>
          <w:sz w:val="22"/>
          <w:szCs w:val="22"/>
        </w:rPr>
        <w:t xml:space="preserve">) composé de 256 Leds RGB (modèle : </w:t>
      </w:r>
      <w:r w:rsidR="00FD20C0" w:rsidRPr="00843B65">
        <w:rPr>
          <w:rFonts w:asciiTheme="minorHAnsi" w:hAnsiTheme="minorHAnsi" w:cstheme="minorHAnsi"/>
          <w:sz w:val="22"/>
          <w:szCs w:val="22"/>
        </w:rPr>
        <w:t>ws2812b</w:t>
      </w:r>
      <w:r w:rsidR="00FD20C0">
        <w:rPr>
          <w:rFonts w:asciiTheme="minorHAnsi" w:hAnsiTheme="minorHAnsi" w:cstheme="minorHAnsi"/>
          <w:sz w:val="22"/>
          <w:szCs w:val="22"/>
        </w:rPr>
        <w:t xml:space="preserve"> ou </w:t>
      </w:r>
      <w:r w:rsidR="00FD20C0" w:rsidRPr="00843B65">
        <w:rPr>
          <w:rFonts w:asciiTheme="minorHAnsi" w:hAnsiTheme="minorHAnsi" w:cstheme="minorHAnsi"/>
          <w:sz w:val="22"/>
          <w:szCs w:val="22"/>
        </w:rPr>
        <w:t>sk6812</w:t>
      </w:r>
      <w:r w:rsidR="00FD20C0">
        <w:rPr>
          <w:rFonts w:asciiTheme="minorHAnsi" w:hAnsiTheme="minorHAnsi" w:cstheme="minorHAnsi"/>
          <w:sz w:val="22"/>
          <w:szCs w:val="22"/>
        </w:rPr>
        <w:t>).</w:t>
      </w:r>
    </w:p>
    <w:p w14:paraId="7A81AECC" w14:textId="34C96495" w:rsidR="005C3337" w:rsidRPr="00843B65" w:rsidRDefault="00685F82" w:rsidP="00FD20C0">
      <w:pPr>
        <w:pStyle w:val="Para2"/>
        <w:ind w:left="0"/>
        <w:rPr>
          <w:rFonts w:asciiTheme="minorHAnsi" w:hAnsiTheme="minorHAnsi" w:cstheme="minorHAnsi"/>
          <w:sz w:val="22"/>
          <w:szCs w:val="22"/>
        </w:rPr>
      </w:pPr>
      <w:r w:rsidRPr="00843B65">
        <w:rPr>
          <w:rFonts w:asciiTheme="minorHAnsi" w:hAnsiTheme="minorHAnsi" w:cstheme="minorHAnsi"/>
          <w:noProof/>
          <w:sz w:val="22"/>
          <w:szCs w:val="22"/>
        </w:rPr>
        <w:drawing>
          <wp:anchor distT="0" distB="0" distL="114300" distR="114300" simplePos="0" relativeHeight="251691008" behindDoc="0" locked="0" layoutInCell="1" allowOverlap="1" wp14:anchorId="4C9B43EC" wp14:editId="7B899371">
            <wp:simplePos x="0" y="0"/>
            <wp:positionH relativeFrom="column">
              <wp:posOffset>653753</wp:posOffset>
            </wp:positionH>
            <wp:positionV relativeFrom="paragraph">
              <wp:posOffset>180233</wp:posOffset>
            </wp:positionV>
            <wp:extent cx="5433060" cy="1385570"/>
            <wp:effectExtent l="0" t="0" r="0" b="5080"/>
            <wp:wrapTopAndBottom/>
            <wp:docPr id="21" name="Image 21" descr="Flexible 8x32 NeoPixel RGB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exible 8x32 NeoPixel RGB LED Matrix"/>
                    <pic:cNvPicPr>
                      <a:picLocks noChangeAspect="1" noChangeArrowheads="1"/>
                    </pic:cNvPicPr>
                  </pic:nvPicPr>
                  <pic:blipFill rotWithShape="1">
                    <a:blip r:embed="rId23">
                      <a:extLst>
                        <a:ext uri="{28A0092B-C50C-407E-A947-70E740481C1C}">
                          <a14:useLocalDpi xmlns:a14="http://schemas.microsoft.com/office/drawing/2010/main" val="0"/>
                        </a:ext>
                      </a:extLst>
                    </a:blip>
                    <a:srcRect t="35251" b="30769"/>
                    <a:stretch/>
                  </pic:blipFill>
                  <pic:spPr bwMode="auto">
                    <a:xfrm>
                      <a:off x="0" y="0"/>
                      <a:ext cx="5433060" cy="13855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153AC9" w14:textId="3CF4A597" w:rsidR="00B865D5" w:rsidRDefault="00B865D5" w:rsidP="00FD20C0">
      <w:pPr>
        <w:pStyle w:val="Para2"/>
        <w:ind w:left="0"/>
        <w:rPr>
          <w:rFonts w:asciiTheme="minorHAnsi" w:hAnsiTheme="minorHAnsi" w:cstheme="minorHAnsi"/>
          <w:sz w:val="22"/>
          <w:szCs w:val="22"/>
        </w:rPr>
      </w:pPr>
    </w:p>
    <w:p w14:paraId="0761F157" w14:textId="5FD30306" w:rsidR="00FD20C0" w:rsidRDefault="00FD20C0" w:rsidP="00FD20C0">
      <w:pPr>
        <w:pStyle w:val="Para2"/>
        <w:ind w:left="0"/>
        <w:rPr>
          <w:rFonts w:asciiTheme="minorHAnsi" w:hAnsiTheme="minorHAnsi" w:cstheme="minorHAnsi"/>
          <w:sz w:val="22"/>
          <w:szCs w:val="22"/>
        </w:rPr>
      </w:pPr>
      <w:r>
        <w:rPr>
          <w:noProof/>
        </w:rPr>
        <w:drawing>
          <wp:anchor distT="0" distB="0" distL="114300" distR="114300" simplePos="0" relativeHeight="251703296" behindDoc="1" locked="0" layoutInCell="1" allowOverlap="1" wp14:anchorId="67EA46AA" wp14:editId="5C8CBF4C">
            <wp:simplePos x="0" y="0"/>
            <wp:positionH relativeFrom="margin">
              <wp:posOffset>3906520</wp:posOffset>
            </wp:positionH>
            <wp:positionV relativeFrom="paragraph">
              <wp:posOffset>5715</wp:posOffset>
            </wp:positionV>
            <wp:extent cx="2567305" cy="1740535"/>
            <wp:effectExtent l="0" t="0" r="4445" b="0"/>
            <wp:wrapTight wrapText="bothSides">
              <wp:wrapPolygon edited="0">
                <wp:start x="0" y="0"/>
                <wp:lineTo x="0" y="21277"/>
                <wp:lineTo x="21477" y="21277"/>
                <wp:lineTo x="21477" y="0"/>
                <wp:lineTo x="0" y="0"/>
              </wp:wrapPolygon>
            </wp:wrapTight>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b="32538"/>
                    <a:stretch/>
                  </pic:blipFill>
                  <pic:spPr bwMode="auto">
                    <a:xfrm>
                      <a:off x="0" y="0"/>
                      <a:ext cx="2567305" cy="1740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HAnsi" w:hAnsiTheme="minorHAnsi" w:cstheme="minorHAnsi"/>
          <w:sz w:val="22"/>
          <w:szCs w:val="22"/>
        </w:rPr>
        <w:t xml:space="preserve">L’idée est de mettre ces deux matrices en cercle, comme le montre l’illustration ci-dessus.  </w:t>
      </w:r>
    </w:p>
    <w:p w14:paraId="01A50683" w14:textId="77777777" w:rsidR="00FD20C0" w:rsidRDefault="00FD20C0" w:rsidP="00FD20C0">
      <w:pPr>
        <w:pStyle w:val="Para2"/>
        <w:ind w:left="0"/>
        <w:rPr>
          <w:rFonts w:asciiTheme="minorHAnsi" w:hAnsiTheme="minorHAnsi" w:cstheme="minorHAnsi"/>
          <w:sz w:val="22"/>
          <w:szCs w:val="22"/>
        </w:rPr>
      </w:pPr>
    </w:p>
    <w:p w14:paraId="6B8B5D72" w14:textId="77777777" w:rsidR="00EC79B4" w:rsidRDefault="00EC79B4" w:rsidP="00FD20C0">
      <w:pPr>
        <w:pStyle w:val="Para2"/>
        <w:ind w:left="0"/>
        <w:rPr>
          <w:rFonts w:asciiTheme="minorHAnsi" w:hAnsiTheme="minorHAnsi" w:cstheme="minorHAnsi"/>
          <w:sz w:val="22"/>
          <w:szCs w:val="22"/>
        </w:rPr>
      </w:pPr>
    </w:p>
    <w:p w14:paraId="63D3E315" w14:textId="77777777" w:rsidR="00EC79B4" w:rsidRDefault="00EC79B4" w:rsidP="00FD20C0">
      <w:pPr>
        <w:pStyle w:val="Para2"/>
        <w:ind w:left="0"/>
        <w:rPr>
          <w:rFonts w:asciiTheme="minorHAnsi" w:hAnsiTheme="minorHAnsi" w:cstheme="minorHAnsi"/>
          <w:sz w:val="22"/>
          <w:szCs w:val="22"/>
        </w:rPr>
      </w:pPr>
    </w:p>
    <w:p w14:paraId="1882AFC5" w14:textId="77777777" w:rsidR="00FD20C0" w:rsidRDefault="00FD20C0" w:rsidP="00FD20C0">
      <w:pPr>
        <w:pStyle w:val="Para2"/>
        <w:ind w:left="0"/>
        <w:rPr>
          <w:rFonts w:asciiTheme="minorHAnsi" w:hAnsiTheme="minorHAnsi" w:cstheme="minorHAnsi"/>
          <w:sz w:val="22"/>
          <w:szCs w:val="22"/>
        </w:rPr>
      </w:pPr>
    </w:p>
    <w:p w14:paraId="0C6108DD" w14:textId="77777777" w:rsidR="00FD20C0" w:rsidRPr="00FD20C0" w:rsidRDefault="00FD20C0" w:rsidP="00FD20C0">
      <w:pPr>
        <w:pStyle w:val="Para2"/>
        <w:ind w:left="0"/>
        <w:rPr>
          <w:rFonts w:asciiTheme="minorHAnsi" w:hAnsiTheme="minorHAnsi" w:cstheme="minorHAnsi"/>
          <w:sz w:val="22"/>
          <w:szCs w:val="22"/>
        </w:rPr>
      </w:pPr>
    </w:p>
    <w:p w14:paraId="522D3F0C" w14:textId="77777777" w:rsidR="00B865D5" w:rsidRPr="00FD20C0" w:rsidRDefault="00B865D5" w:rsidP="005C3337">
      <w:pPr>
        <w:pStyle w:val="Para2"/>
        <w:rPr>
          <w:rFonts w:asciiTheme="minorHAnsi" w:hAnsiTheme="minorHAnsi" w:cstheme="minorHAnsi"/>
          <w:sz w:val="22"/>
          <w:szCs w:val="22"/>
        </w:rPr>
      </w:pPr>
    </w:p>
    <w:p w14:paraId="0D58B592" w14:textId="539B517D" w:rsidR="00B865D5" w:rsidRPr="00FD20C0" w:rsidRDefault="00B865D5" w:rsidP="005C3337">
      <w:pPr>
        <w:pStyle w:val="Para2"/>
        <w:rPr>
          <w:rFonts w:asciiTheme="minorHAnsi" w:hAnsiTheme="minorHAnsi" w:cstheme="minorHAnsi"/>
          <w:sz w:val="22"/>
          <w:szCs w:val="22"/>
        </w:rPr>
      </w:pPr>
    </w:p>
    <w:p w14:paraId="1A5FEC9B" w14:textId="69E29328" w:rsidR="00B865D5" w:rsidRPr="00FD20C0" w:rsidRDefault="00B865D5" w:rsidP="005C3337">
      <w:pPr>
        <w:pStyle w:val="Para2"/>
        <w:rPr>
          <w:rFonts w:asciiTheme="minorHAnsi" w:hAnsiTheme="minorHAnsi" w:cstheme="minorHAnsi"/>
          <w:sz w:val="22"/>
          <w:szCs w:val="22"/>
        </w:rPr>
      </w:pPr>
    </w:p>
    <w:p w14:paraId="5C1BB62D" w14:textId="3724866A" w:rsidR="005C3337" w:rsidRPr="00FD20C0" w:rsidRDefault="005C3337" w:rsidP="005C3337">
      <w:pPr>
        <w:pStyle w:val="Para2"/>
        <w:rPr>
          <w:rFonts w:asciiTheme="minorHAnsi" w:hAnsiTheme="minorHAnsi" w:cstheme="minorHAnsi"/>
          <w:sz w:val="22"/>
          <w:szCs w:val="22"/>
        </w:rPr>
      </w:pPr>
      <w:r w:rsidRPr="00FD20C0">
        <w:rPr>
          <w:rFonts w:asciiTheme="minorHAnsi" w:hAnsiTheme="minorHAnsi" w:cstheme="minorHAnsi"/>
          <w:sz w:val="22"/>
          <w:szCs w:val="22"/>
        </w:rPr>
        <w:t>Les deux matrices seraient disposées en cercle formant une sorte de soucoupe de 8 LED de haut et 64 de périmètre.</w:t>
      </w:r>
    </w:p>
    <w:p w14:paraId="2E28D61C" w14:textId="07A3B850" w:rsidR="005C3337" w:rsidRDefault="005C3337" w:rsidP="005C3337">
      <w:pPr>
        <w:pStyle w:val="Para2"/>
      </w:pPr>
    </w:p>
    <w:p w14:paraId="6FAAAA04" w14:textId="77777777" w:rsidR="005C3337" w:rsidRDefault="005C3337" w:rsidP="005C3337">
      <w:pPr>
        <w:pStyle w:val="Para2"/>
      </w:pPr>
      <w:r>
        <w:t>Il sera possible d’afficher entre 10 et 12 caractères en même temp et de faire tourner le texte pour en afficher plus et le rendre lisible de tous les coté.</w:t>
      </w:r>
    </w:p>
    <w:p w14:paraId="01493DFD" w14:textId="77777777" w:rsidR="005C3337" w:rsidRDefault="005C3337" w:rsidP="005C3337">
      <w:pPr>
        <w:pStyle w:val="Para2"/>
      </w:pPr>
    </w:p>
    <w:p w14:paraId="71DBC0FD" w14:textId="77777777" w:rsidR="005C3337" w:rsidRDefault="005C3337" w:rsidP="005C3337">
      <w:pPr>
        <w:pStyle w:val="Para2"/>
      </w:pPr>
      <w:r>
        <w:t>Au niveau de la consommation après plusieurs mesures que l’on peut trouver dans le fichier Excel. Les LED peuvent consommer jusqu’à 64W ce qui est énorme mais pour quelle consomme autant il faut qu’elles soient toutes allumées en blanc et à la luminosité maximum ce qui fait un vrai lampadaire.</w:t>
      </w:r>
    </w:p>
    <w:p w14:paraId="16879EF4" w14:textId="77777777" w:rsidR="005C3337" w:rsidRDefault="005C3337" w:rsidP="005C3337">
      <w:pPr>
        <w:pStyle w:val="Para2"/>
      </w:pPr>
      <w:r>
        <w:t>Je pense que pour une utilisation normale la consommation moyenne devrait se trouver entre 5 et 10 W ce qui est déjà beaucoup plus raisonnable.</w:t>
      </w:r>
    </w:p>
    <w:p w14:paraId="6BE9AB03" w14:textId="77777777" w:rsidR="005C3337" w:rsidRDefault="005C3337" w:rsidP="005C3337">
      <w:pPr>
        <w:pStyle w:val="Para2"/>
      </w:pPr>
      <w:r>
        <w:t>D’après les mesures que j’ai faites il serait possible descendre en dessous de 2W et de toujours avoir un texte lisible, cependant la luminosité serais grandement atteinte et en plein soleil j’ai des doutes sur la lisibilité du texte.</w:t>
      </w:r>
    </w:p>
    <w:p w14:paraId="7E529104" w14:textId="77777777" w:rsidR="005C3337" w:rsidRDefault="005C3337" w:rsidP="005C3337">
      <w:pPr>
        <w:pStyle w:val="Para2"/>
      </w:pPr>
      <w:r>
        <w:t>Avec mes mesures j’ai également remarqué que les LED consomment même si elles sont éteintes, avec les deux matrice la consommation des LED éteintes vaut 1,73Wh.</w:t>
      </w:r>
    </w:p>
    <w:p w14:paraId="40923B44" w14:textId="77777777" w:rsidR="005C3337" w:rsidRDefault="005C3337" w:rsidP="005C3337">
      <w:pPr>
        <w:pStyle w:val="Para2"/>
        <w:ind w:left="0"/>
      </w:pPr>
    </w:p>
    <w:p w14:paraId="44F88070" w14:textId="77777777" w:rsidR="005C3337" w:rsidRDefault="005C3337" w:rsidP="005C3337">
      <w:pPr>
        <w:pStyle w:val="Para2"/>
      </w:pPr>
      <w:r>
        <w:t xml:space="preserve">En conclusion pour les deux matrices je pense qu’il sera définitivement possible d’avoir un excellent rendu à une consommation raisonnable. La consommation peut non seulement être réduite en réduisant la luminosité des LED mais également en n’affichant pas le texte en permanence par exemple. Comme je l’ai remarqué si les LED sont alimentées on ne peut pas consommer mois de 1,7Wh </w:t>
      </w:r>
    </w:p>
    <w:p w14:paraId="0C640F46" w14:textId="77777777" w:rsidR="005C3337" w:rsidRDefault="005C3337" w:rsidP="005C3337">
      <w:pPr>
        <w:pStyle w:val="Para2"/>
      </w:pPr>
      <w:r>
        <w:t>, pour économiser encore plus il faudrait ajouter un système qui coupe l’alimentation des LED quand elles sont éteintes</w:t>
      </w:r>
    </w:p>
    <w:p w14:paraId="75AAA7F3" w14:textId="77777777" w:rsidR="005C3337" w:rsidRDefault="005C3337" w:rsidP="005C3337">
      <w:pPr>
        <w:pStyle w:val="Para2"/>
      </w:pPr>
    </w:p>
    <w:p w14:paraId="2EFA05F9" w14:textId="77777777" w:rsidR="005C3337" w:rsidRDefault="005C3337" w:rsidP="005C3337">
      <w:pPr>
        <w:pStyle w:val="Titre3"/>
      </w:pPr>
      <w:bookmarkStart w:id="4" w:name="_Toc150984799"/>
      <w:r>
        <w:t>Autres possibilités</w:t>
      </w:r>
      <w:bookmarkEnd w:id="4"/>
      <w:r>
        <w:t xml:space="preserve"> </w:t>
      </w:r>
    </w:p>
    <w:p w14:paraId="48C3DC20" w14:textId="77777777" w:rsidR="005C3337" w:rsidRPr="00597F4A" w:rsidRDefault="005C3337" w:rsidP="005C3337">
      <w:pPr>
        <w:pStyle w:val="Para3"/>
      </w:pPr>
    </w:p>
    <w:p w14:paraId="1CE09A15" w14:textId="77777777" w:rsidR="005C3337" w:rsidRDefault="005C3337" w:rsidP="005C3337">
      <w:pPr>
        <w:pStyle w:val="Para2"/>
      </w:pPr>
      <w:r>
        <w:t>Parmi les autres possibilités, il y avait faire une seule matrice de LED qui tournerais sur elle-même. Mais cette méthode nécessite de faire passer au minimum la masse et le positive au travers d’un axe ce qui est très compliqué.</w:t>
      </w:r>
    </w:p>
    <w:p w14:paraId="6F83E507" w14:textId="77777777" w:rsidR="00E63338" w:rsidRDefault="005C3337" w:rsidP="00E63338">
      <w:pPr>
        <w:pStyle w:val="Para2"/>
      </w:pPr>
      <w:r>
        <w:t>Il aurait également été possible d’utiliser 4 matrices formant un carré. Mais la consommation par rapport au deux matrices souples n’auraient pas changé dû au nombre de LED quasi identique donc quatre matrices en carré résulteraient juste en un affichage moins bien lisible.</w:t>
      </w:r>
    </w:p>
    <w:p w14:paraId="31F62FBC" w14:textId="77777777" w:rsidR="00E63338" w:rsidRDefault="00E63338">
      <w:pPr>
        <w:rPr>
          <w:sz w:val="20"/>
        </w:rPr>
      </w:pPr>
    </w:p>
    <w:p w14:paraId="4C92123E" w14:textId="77777777" w:rsidR="005C3337" w:rsidRDefault="005C3337" w:rsidP="005C3337">
      <w:pPr>
        <w:pStyle w:val="Titre2"/>
      </w:pPr>
      <w:bookmarkStart w:id="5" w:name="_Toc150984800"/>
      <w:r>
        <w:t>Module Wifi</w:t>
      </w:r>
      <w:bookmarkEnd w:id="5"/>
    </w:p>
    <w:p w14:paraId="1AD2B14A" w14:textId="77777777" w:rsidR="005C3337" w:rsidRDefault="005C3337" w:rsidP="005C3337">
      <w:pPr>
        <w:pStyle w:val="Para2"/>
      </w:pPr>
    </w:p>
    <w:p w14:paraId="1FE8126A" w14:textId="77777777" w:rsidR="005C3337" w:rsidRDefault="005C3337" w:rsidP="005C3337">
      <w:pPr>
        <w:pStyle w:val="Para2"/>
      </w:pPr>
      <w:r>
        <w:t>Pour le module Wifi, j’ai trouvé trois modules potentiels le esp32 qui est le module que Patrick Favre va utiliser pour son projet.</w:t>
      </w:r>
    </w:p>
    <w:p w14:paraId="25173EA2" w14:textId="77777777" w:rsidR="005C3337" w:rsidRDefault="005C3337" w:rsidP="005C3337">
      <w:pPr>
        <w:pStyle w:val="Para2"/>
      </w:pPr>
    </w:p>
    <w:p w14:paraId="07CA8354" w14:textId="77777777" w:rsidR="005C3337" w:rsidRDefault="005C3337" w:rsidP="005C3337">
      <w:pPr>
        <w:pStyle w:val="Para2"/>
      </w:pPr>
      <w:r>
        <w:t>La deuxième possibilité est assez similaire, s’est le RN171.</w:t>
      </w:r>
    </w:p>
    <w:p w14:paraId="7F1CE303" w14:textId="77777777" w:rsidR="005C3337" w:rsidRDefault="005C3337" w:rsidP="005C3337">
      <w:pPr>
        <w:pStyle w:val="Para2"/>
      </w:pPr>
    </w:p>
    <w:p w14:paraId="123DDE75" w14:textId="77777777" w:rsidR="00685F82" w:rsidRDefault="005C3337" w:rsidP="005C3337">
      <w:pPr>
        <w:pStyle w:val="Para2"/>
      </w:pPr>
      <w:r>
        <w:t>Et enfin la dernière et celle que je choisirais pour l’instant car par rapport au deux autres il est possible de si connecter depuis une page internet est le MRF24Wn0MA / ATWILC1000.</w:t>
      </w:r>
    </w:p>
    <w:p w14:paraId="6A8BE56D" w14:textId="77777777" w:rsidR="00685F82" w:rsidRDefault="00685F82">
      <w:pPr>
        <w:rPr>
          <w:sz w:val="20"/>
        </w:rPr>
      </w:pPr>
      <w:r>
        <w:br w:type="page"/>
      </w:r>
    </w:p>
    <w:p w14:paraId="13ED65E9" w14:textId="77777777" w:rsidR="005C3337" w:rsidRDefault="005C3337" w:rsidP="005C3337">
      <w:pPr>
        <w:pStyle w:val="Titre2"/>
      </w:pPr>
      <w:bookmarkStart w:id="6" w:name="_Toc150984801"/>
      <w:r>
        <w:lastRenderedPageBreak/>
        <w:t>Application</w:t>
      </w:r>
      <w:bookmarkEnd w:id="6"/>
    </w:p>
    <w:p w14:paraId="156B50EC" w14:textId="77777777" w:rsidR="005C3337" w:rsidRDefault="005C3337" w:rsidP="005C3337">
      <w:pPr>
        <w:pStyle w:val="Para2"/>
      </w:pPr>
    </w:p>
    <w:p w14:paraId="510C26D4" w14:textId="77777777" w:rsidR="005C3337" w:rsidRDefault="005C3337" w:rsidP="005C3337">
      <w:pPr>
        <w:pStyle w:val="Para2"/>
      </w:pPr>
      <w:r>
        <w:t>Il n’est pas prévu pour l’instant que je réalise l’application, je ne me suis donc pas encore renseigné sur le sujet.</w:t>
      </w:r>
    </w:p>
    <w:p w14:paraId="5A3A7C97" w14:textId="77777777" w:rsidR="005C3337" w:rsidRPr="00631072" w:rsidRDefault="005C3337" w:rsidP="005C3337">
      <w:pPr>
        <w:pStyle w:val="Para2"/>
      </w:pPr>
    </w:p>
    <w:p w14:paraId="10CA8413" w14:textId="77777777" w:rsidR="005C3337" w:rsidRDefault="005C3337" w:rsidP="005C3337">
      <w:pPr>
        <w:pStyle w:val="Titre2"/>
      </w:pPr>
      <w:bookmarkStart w:id="7" w:name="_Toc150984802"/>
      <w:r>
        <w:t>Batterie</w:t>
      </w:r>
      <w:bookmarkEnd w:id="7"/>
    </w:p>
    <w:p w14:paraId="443990DD" w14:textId="77777777" w:rsidR="005C3337" w:rsidRDefault="005C3337" w:rsidP="005C3337">
      <w:pPr>
        <w:pStyle w:val="Para2"/>
      </w:pPr>
    </w:p>
    <w:p w14:paraId="6F773E75" w14:textId="77777777" w:rsidR="005C3337" w:rsidRDefault="005C3337" w:rsidP="005C3337">
      <w:pPr>
        <w:pStyle w:val="Para2"/>
      </w:pPr>
      <w:r>
        <w:t>La première chose à savoir pour pouvoir choisir la batterie est quel volume doit-elle faire. Pour le déterminer il me suffit de multiplier l’autonomie désirer [h] par la consommation moyenne de mon système :</w:t>
      </w:r>
    </w:p>
    <w:p w14:paraId="4CA3F5FB" w14:textId="77777777" w:rsidR="005C3337" w:rsidRDefault="005C3337" w:rsidP="005C3337">
      <w:pPr>
        <w:pStyle w:val="Para2"/>
      </w:pPr>
      <w:r>
        <w:t>Pour l’autonomie l’objectif est de 24H au mieux, mais pour la consommation s’est un peu plus compliquer. Premièrement je considère la consommation des LED comme l’unique consommation du système car le reste (Pic, module wifi) ont une consommation négligeable par rapport au LED. Comme l’autonomies est désirer dans le meilleur des cas je considère quelle seras possible à une consommation réduite. Je choisi donc 2Wh qui selon moi est une consommation atteignable.</w:t>
      </w:r>
    </w:p>
    <w:p w14:paraId="4920722E" w14:textId="77777777" w:rsidR="005C3337" w:rsidRDefault="005C3337" w:rsidP="005C3337">
      <w:pPr>
        <w:pStyle w:val="Para2"/>
      </w:pPr>
      <w:r>
        <w:t>La batterie devra donc avoir une capacité minimum de 24 * 2 = 48Wh.</w:t>
      </w:r>
    </w:p>
    <w:p w14:paraId="7CC919F0" w14:textId="77777777" w:rsidR="005C3337" w:rsidRPr="00EF13A9" w:rsidRDefault="005C3337" w:rsidP="005C3337">
      <w:pPr>
        <w:pStyle w:val="Para2"/>
      </w:pPr>
    </w:p>
    <w:p w14:paraId="49F4F41D" w14:textId="77777777" w:rsidR="005C3337" w:rsidRDefault="005C3337" w:rsidP="005C3337">
      <w:pPr>
        <w:pStyle w:val="Para2"/>
      </w:pPr>
      <w:r>
        <w:t>Une fois la capacité trouver deux solutions son possible : Batterie au plomb ou batterie au lithium. Cependant vus qu’il faut une grande capacité les batteries au lithium son moins envisageable.</w:t>
      </w:r>
    </w:p>
    <w:p w14:paraId="5545D3FA" w14:textId="77777777" w:rsidR="005C3337" w:rsidRDefault="005C3337" w:rsidP="005C3337">
      <w:pPr>
        <w:pStyle w:val="Para2"/>
      </w:pPr>
      <w:r>
        <w:t xml:space="preserve">Le prix/Wh des batteries au lithium est beaucoup plus </w:t>
      </w:r>
      <w:r w:rsidR="00562D31">
        <w:t>élevé</w:t>
      </w:r>
      <w:r>
        <w:t xml:space="preserve"> que pour celle au plomb ce qui en fait le premier mauvais point. </w:t>
      </w:r>
    </w:p>
    <w:p w14:paraId="72E1F6AF" w14:textId="77777777" w:rsidR="005C3337" w:rsidRDefault="005C3337" w:rsidP="005C3337">
      <w:pPr>
        <w:pStyle w:val="Para2"/>
      </w:pPr>
      <w:r>
        <w:t>Ensuite due à la grande capacité nécessaire il faut plusieurs cellules ce qui rend la charge et la gestion de la sécurité des batteries au lithium très compliquer alors que la gestion de charge est un jeu d’enfant avec une batterie au plomb.</w:t>
      </w:r>
    </w:p>
    <w:p w14:paraId="61C181BF" w14:textId="77777777" w:rsidR="005C3337" w:rsidRDefault="005C3337" w:rsidP="005C3337">
      <w:pPr>
        <w:pStyle w:val="Para2"/>
      </w:pPr>
    </w:p>
    <w:p w14:paraId="579B650F" w14:textId="77777777" w:rsidR="005C3337" w:rsidRDefault="005C3337" w:rsidP="005C3337">
      <w:pPr>
        <w:pStyle w:val="Para2"/>
      </w:pPr>
      <w:r>
        <w:t>Les gros inconvénients d’une batterie au plomb sont sa taille et son poids, mais ce n’est pas un problème pour mon projet car le Totem na pas pour objectif d’être déplacer en permanence et il est parfaitement possible de faire une sorte de boite ou de cage à la base du totem pour y ranger la batterie.</w:t>
      </w:r>
    </w:p>
    <w:p w14:paraId="7F80E722" w14:textId="77777777" w:rsidR="005C3337" w:rsidRDefault="005C3337" w:rsidP="005C3337">
      <w:pPr>
        <w:pStyle w:val="Para2"/>
      </w:pPr>
    </w:p>
    <w:p w14:paraId="0F2FF8C4" w14:textId="77777777" w:rsidR="005C3337" w:rsidRDefault="005C3337" w:rsidP="005C3337">
      <w:pPr>
        <w:pStyle w:val="Para2"/>
      </w:pPr>
      <w:r>
        <w:t>Après quelque recherche j’ai trouvé cette batterie chez distrelec :</w:t>
      </w:r>
    </w:p>
    <w:p w14:paraId="3E6742F5" w14:textId="77777777" w:rsidR="005C3337" w:rsidRDefault="00000000" w:rsidP="005C3337">
      <w:pPr>
        <w:pStyle w:val="Para2"/>
      </w:pPr>
      <w:hyperlink r:id="rId25" w:history="1">
        <w:r w:rsidR="005C3337" w:rsidRPr="00502590">
          <w:rPr>
            <w:rStyle w:val="Lienhypertexte"/>
          </w:rPr>
          <w:t>https://www.distrelec.ch/fr/batterie-au-plomb-12-ah-fiamm-fg20722/p/30047216?q=batterie+au+plomb&amp;page=6&amp;origPos=6&amp;origPageSize=50&amp;simi=99.87</w:t>
        </w:r>
      </w:hyperlink>
    </w:p>
    <w:p w14:paraId="1A807CFC" w14:textId="77777777" w:rsidR="005C3337" w:rsidRDefault="005C3337" w:rsidP="005C3337">
      <w:pPr>
        <w:pStyle w:val="Para2"/>
      </w:pPr>
      <w:r>
        <w:t>Cette batterie fait 7,2Ah pour 12V ce qui fait 86,4Wh ce qui est largement au-dessus des 48Wh minimum calculer. Ça taille et son poids son également parfaitement raisonnable.</w:t>
      </w:r>
    </w:p>
    <w:p w14:paraId="4E478A11" w14:textId="77777777" w:rsidR="005C3337" w:rsidRDefault="005C3337" w:rsidP="005C3337">
      <w:pPr>
        <w:pStyle w:val="Para2"/>
      </w:pPr>
    </w:p>
    <w:p w14:paraId="298882B2" w14:textId="77777777" w:rsidR="005C3337" w:rsidRDefault="005C3337" w:rsidP="005C3337">
      <w:pPr>
        <w:pStyle w:val="Para2"/>
      </w:pPr>
      <w:r>
        <w:t>Avec cette batterie l’autonomie a consommation minimum :</w:t>
      </w:r>
    </w:p>
    <w:p w14:paraId="750ABC4E" w14:textId="77777777" w:rsidR="005C3337" w:rsidRDefault="005C3337" w:rsidP="005C3337">
      <w:pPr>
        <w:pStyle w:val="Para2"/>
      </w:pPr>
    </w:p>
    <w:tbl>
      <w:tblPr>
        <w:tblStyle w:val="Grilledutableau"/>
        <w:tblW w:w="0" w:type="auto"/>
        <w:tblInd w:w="1134" w:type="dxa"/>
        <w:tblLook w:val="04A0" w:firstRow="1" w:lastRow="0" w:firstColumn="1" w:lastColumn="0" w:noHBand="0" w:noVBand="1"/>
      </w:tblPr>
      <w:tblGrid>
        <w:gridCol w:w="1562"/>
        <w:gridCol w:w="1840"/>
        <w:gridCol w:w="1700"/>
        <w:gridCol w:w="1983"/>
        <w:gridCol w:w="1976"/>
      </w:tblGrid>
      <w:tr w:rsidR="005C3337" w14:paraId="46054AEE" w14:textId="77777777" w:rsidTr="005C3337">
        <w:tc>
          <w:tcPr>
            <w:tcW w:w="1562" w:type="dxa"/>
          </w:tcPr>
          <w:p w14:paraId="37E6EDC7" w14:textId="77777777" w:rsidR="005C3337" w:rsidRDefault="005C3337" w:rsidP="005C3337">
            <w:pPr>
              <w:pStyle w:val="Para2"/>
              <w:ind w:left="0"/>
            </w:pPr>
            <w:r>
              <w:t>Consommation</w:t>
            </w:r>
          </w:p>
        </w:tc>
        <w:tc>
          <w:tcPr>
            <w:tcW w:w="1840" w:type="dxa"/>
          </w:tcPr>
          <w:p w14:paraId="313CC56F" w14:textId="77777777" w:rsidR="005C3337" w:rsidRDefault="005C3337" w:rsidP="005C3337">
            <w:pPr>
              <w:pStyle w:val="Para2"/>
              <w:ind w:left="0"/>
            </w:pPr>
            <w:r>
              <w:t>Minimum, 2Wh</w:t>
            </w:r>
          </w:p>
        </w:tc>
        <w:tc>
          <w:tcPr>
            <w:tcW w:w="1700" w:type="dxa"/>
          </w:tcPr>
          <w:p w14:paraId="036EFA83" w14:textId="77777777" w:rsidR="005C3337" w:rsidRDefault="005C3337" w:rsidP="005C3337">
            <w:pPr>
              <w:pStyle w:val="Para2"/>
              <w:ind w:left="0"/>
            </w:pPr>
            <w:r>
              <w:t>Moyenne, 5Wh</w:t>
            </w:r>
          </w:p>
        </w:tc>
        <w:tc>
          <w:tcPr>
            <w:tcW w:w="1983" w:type="dxa"/>
          </w:tcPr>
          <w:p w14:paraId="538D1622" w14:textId="77777777" w:rsidR="005C3337" w:rsidRDefault="005C3337" w:rsidP="005C3337">
            <w:pPr>
              <w:pStyle w:val="Para2"/>
              <w:ind w:left="0"/>
            </w:pPr>
            <w:r>
              <w:t xml:space="preserve">Moyenne, 10Wh </w:t>
            </w:r>
          </w:p>
        </w:tc>
        <w:tc>
          <w:tcPr>
            <w:tcW w:w="1976" w:type="dxa"/>
          </w:tcPr>
          <w:p w14:paraId="6696E613" w14:textId="77777777" w:rsidR="005C3337" w:rsidRDefault="005C3337" w:rsidP="005C3337">
            <w:pPr>
              <w:pStyle w:val="Para2"/>
              <w:ind w:left="0"/>
            </w:pPr>
            <w:r>
              <w:t>Maximum 30Wh</w:t>
            </w:r>
          </w:p>
        </w:tc>
      </w:tr>
      <w:tr w:rsidR="005C3337" w14:paraId="34ACCFCF" w14:textId="77777777" w:rsidTr="005C3337">
        <w:tc>
          <w:tcPr>
            <w:tcW w:w="1562" w:type="dxa"/>
          </w:tcPr>
          <w:p w14:paraId="5418791B" w14:textId="77777777" w:rsidR="005C3337" w:rsidRDefault="005C3337" w:rsidP="005C3337">
            <w:pPr>
              <w:pStyle w:val="Para2"/>
              <w:ind w:left="0"/>
            </w:pPr>
            <w:r>
              <w:t>Autonomie</w:t>
            </w:r>
          </w:p>
        </w:tc>
        <w:tc>
          <w:tcPr>
            <w:tcW w:w="1840" w:type="dxa"/>
          </w:tcPr>
          <w:p w14:paraId="49EAE92F" w14:textId="77777777" w:rsidR="005C3337" w:rsidRDefault="005C3337" w:rsidP="005C3337">
            <w:pPr>
              <w:pStyle w:val="Para2"/>
              <w:ind w:left="0"/>
            </w:pPr>
            <w:r>
              <w:t>43,2h</w:t>
            </w:r>
          </w:p>
        </w:tc>
        <w:tc>
          <w:tcPr>
            <w:tcW w:w="1700" w:type="dxa"/>
          </w:tcPr>
          <w:p w14:paraId="54008AE3" w14:textId="77777777" w:rsidR="005C3337" w:rsidRDefault="005C3337" w:rsidP="005C3337">
            <w:pPr>
              <w:pStyle w:val="Para2"/>
              <w:ind w:left="0"/>
            </w:pPr>
            <w:r>
              <w:t>17,2h</w:t>
            </w:r>
          </w:p>
        </w:tc>
        <w:tc>
          <w:tcPr>
            <w:tcW w:w="1983" w:type="dxa"/>
          </w:tcPr>
          <w:p w14:paraId="33DD0600" w14:textId="77777777" w:rsidR="005C3337" w:rsidRDefault="005C3337" w:rsidP="005C3337">
            <w:pPr>
              <w:pStyle w:val="Para2"/>
              <w:ind w:left="0"/>
            </w:pPr>
            <w:r>
              <w:t>8,6h</w:t>
            </w:r>
          </w:p>
        </w:tc>
        <w:tc>
          <w:tcPr>
            <w:tcW w:w="1976" w:type="dxa"/>
          </w:tcPr>
          <w:p w14:paraId="413BF82E" w14:textId="77777777" w:rsidR="005C3337" w:rsidRDefault="005C3337" w:rsidP="005C3337">
            <w:pPr>
              <w:pStyle w:val="Para2"/>
              <w:ind w:left="0"/>
            </w:pPr>
            <w:r>
              <w:t>2,88h</w:t>
            </w:r>
          </w:p>
        </w:tc>
      </w:tr>
    </w:tbl>
    <w:p w14:paraId="64ACFC88" w14:textId="77777777" w:rsidR="005C3337" w:rsidRDefault="005C3337" w:rsidP="005C3337">
      <w:pPr>
        <w:pStyle w:val="Para2"/>
      </w:pPr>
    </w:p>
    <w:p w14:paraId="5B60E06B" w14:textId="77777777" w:rsidR="005C3337" w:rsidRDefault="005C3337" w:rsidP="005C3337">
      <w:pPr>
        <w:pStyle w:val="Para2"/>
      </w:pPr>
      <w:r>
        <w:t>Avec la batterie on peut facilement atteindre 12h avec la consommation moyenne que j’ai estimée, en plus avec le panneau solaire cette autonomie peut être grandement améliorer. En plus si le Totem est utilisé en mode basse consommation, selon mes estimations il est presque possible d’atteindre 2 jour non-stop d’utilisation.</w:t>
      </w:r>
    </w:p>
    <w:p w14:paraId="2E8E621B" w14:textId="77777777" w:rsidR="005C3337" w:rsidRDefault="005C3337" w:rsidP="005C3337">
      <w:pPr>
        <w:pStyle w:val="Para2"/>
      </w:pPr>
    </w:p>
    <w:p w14:paraId="27567B9A" w14:textId="77777777" w:rsidR="005C3337" w:rsidRDefault="005C3337" w:rsidP="005C3337">
      <w:pPr>
        <w:pStyle w:val="Para2"/>
      </w:pPr>
      <w:r>
        <w:t xml:space="preserve">Mais plusieurs problèmes peuvent apparaitre avec une batterie de moto avec les charges décharge répéter. Voir la batterie à </w:t>
      </w:r>
      <w:r w:rsidR="00C51210">
        <w:t>utiliser</w:t>
      </w:r>
      <w:r>
        <w:t xml:space="preserve"> dans le point panneau solaire</w:t>
      </w:r>
    </w:p>
    <w:p w14:paraId="3BD09BF6" w14:textId="77777777" w:rsidR="00E63338" w:rsidRDefault="00E63338">
      <w:pPr>
        <w:rPr>
          <w:sz w:val="20"/>
        </w:rPr>
      </w:pPr>
    </w:p>
    <w:p w14:paraId="4CFBFE1D" w14:textId="77777777" w:rsidR="005C3337" w:rsidRDefault="005C3337" w:rsidP="005C3337">
      <w:pPr>
        <w:pStyle w:val="Titre2"/>
      </w:pPr>
      <w:bookmarkStart w:id="8" w:name="_Toc150984803"/>
      <w:r>
        <w:t>Panneau solaire / gestion de charge</w:t>
      </w:r>
      <w:bookmarkEnd w:id="8"/>
      <w:r w:rsidRPr="004B6CA8">
        <w:t xml:space="preserve"> </w:t>
      </w:r>
    </w:p>
    <w:p w14:paraId="7A507EE4" w14:textId="77777777" w:rsidR="005C3337" w:rsidRDefault="005C3337" w:rsidP="005C3337">
      <w:pPr>
        <w:pStyle w:val="Para2"/>
      </w:pPr>
    </w:p>
    <w:p w14:paraId="7D20E14B" w14:textId="77777777" w:rsidR="005C3337" w:rsidRDefault="005C3337" w:rsidP="005C3337">
      <w:pPr>
        <w:pStyle w:val="Para2"/>
      </w:pPr>
      <w:r>
        <w:t>Pour le panneau solaire, on m’a conseillé de prendre un kit qui comprend panneau, régulateur de charge et une batterie AGM qui est une batterie au plomb un peu spéciale adapté pour les panneaux solaires.</w:t>
      </w:r>
    </w:p>
    <w:p w14:paraId="716FECCF" w14:textId="77777777" w:rsidR="005C3337" w:rsidRDefault="005C3337" w:rsidP="005C3337">
      <w:pPr>
        <w:pStyle w:val="Para2"/>
      </w:pPr>
      <w:r>
        <w:t xml:space="preserve">J’ai assez vite trouvé ce kit de chez </w:t>
      </w:r>
      <w:r w:rsidR="00C51210">
        <w:t>Swiss</w:t>
      </w:r>
      <w:r>
        <w:t xml:space="preserve"> green :</w:t>
      </w:r>
    </w:p>
    <w:p w14:paraId="6DDCB70F" w14:textId="77777777" w:rsidR="005C3337" w:rsidRDefault="00000000" w:rsidP="005C3337">
      <w:pPr>
        <w:pStyle w:val="Para2"/>
      </w:pPr>
      <w:hyperlink r:id="rId26" w:history="1">
        <w:r w:rsidR="005C3337" w:rsidRPr="004B6CA8">
          <w:rPr>
            <w:rStyle w:val="Lienhypertexte"/>
          </w:rPr>
          <w:t>https://www.swiss-green.ch/fr/kits-solaires-standard/39286460-kit-solaire-420-wh-12v.html</w:t>
        </w:r>
      </w:hyperlink>
    </w:p>
    <w:p w14:paraId="4767B003" w14:textId="77777777" w:rsidR="005C3337" w:rsidRDefault="005C3337" w:rsidP="005C3337">
      <w:pPr>
        <w:pStyle w:val="Para2"/>
      </w:pPr>
    </w:p>
    <w:p w14:paraId="6FD83CC7" w14:textId="77777777" w:rsidR="005C3337" w:rsidRDefault="005C3337" w:rsidP="005C3337">
      <w:pPr>
        <w:pStyle w:val="Para2"/>
      </w:pPr>
      <w:r>
        <w:t>Il comprend un panneau solaire de 20Wpeak, un régulateur de charge de 5A et une batterie au plomb AGM de 12V 8Ah ce qui fait pile le double en capacité du minimum que j’ai calculer.</w:t>
      </w:r>
    </w:p>
    <w:p w14:paraId="55A08864" w14:textId="77777777" w:rsidR="00685F82" w:rsidRDefault="00685F82">
      <w:pPr>
        <w:rPr>
          <w:sz w:val="20"/>
        </w:rPr>
      </w:pPr>
      <w:r>
        <w:br w:type="page"/>
      </w:r>
    </w:p>
    <w:p w14:paraId="0A9D45F7" w14:textId="77777777" w:rsidR="005C3337" w:rsidRDefault="005C3337" w:rsidP="005C3337">
      <w:pPr>
        <w:pStyle w:val="Titre2"/>
      </w:pPr>
      <w:bookmarkStart w:id="9" w:name="_Toc150984804"/>
      <w:r>
        <w:lastRenderedPageBreak/>
        <w:t>Port de charge</w:t>
      </w:r>
      <w:bookmarkEnd w:id="9"/>
    </w:p>
    <w:p w14:paraId="4E91BBD8" w14:textId="77777777" w:rsidR="005C3337" w:rsidRDefault="005C3337" w:rsidP="005C3337">
      <w:pPr>
        <w:pStyle w:val="Para2"/>
      </w:pPr>
    </w:p>
    <w:p w14:paraId="47E02044" w14:textId="77777777" w:rsidR="005C3337" w:rsidRDefault="005C3337" w:rsidP="005C3337">
      <w:pPr>
        <w:pStyle w:val="Para2"/>
      </w:pPr>
      <w:r>
        <w:t>En plus du panneau solaire il faut un port de charge secteur pour pouvoir le charger sans dépendre du soleil. Le seul problème est que le régulateur de charge qui viens avec le panneau solaire ne possède pas d’entrer secondaire. Ma solution est donc de directement brancher une alimentation de 24V sur l’entrée du panneau solaire comme ceci :</w:t>
      </w:r>
    </w:p>
    <w:p w14:paraId="7C429F86" w14:textId="77777777" w:rsidR="005C3337" w:rsidRDefault="005C3337" w:rsidP="005C3337">
      <w:pPr>
        <w:pStyle w:val="Para2"/>
      </w:pPr>
      <w:r>
        <w:rPr>
          <w:noProof/>
        </w:rPr>
        <w:drawing>
          <wp:inline distT="0" distB="0" distL="0" distR="0" wp14:anchorId="74CC1985" wp14:editId="54FBF295">
            <wp:extent cx="5604873" cy="48387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04873" cy="4838700"/>
                    </a:xfrm>
                    <a:prstGeom prst="rect">
                      <a:avLst/>
                    </a:prstGeom>
                  </pic:spPr>
                </pic:pic>
              </a:graphicData>
            </a:graphic>
          </wp:inline>
        </w:drawing>
      </w:r>
      <w:r>
        <w:t xml:space="preserve"> </w:t>
      </w:r>
    </w:p>
    <w:p w14:paraId="22EEDB2E" w14:textId="77777777" w:rsidR="005C3337" w:rsidRDefault="005C3337" w:rsidP="005C3337">
      <w:pPr>
        <w:pStyle w:val="Para2"/>
      </w:pPr>
      <w:r>
        <w:t>Vus que l’entrée du panneau solaire doit être d’un maximum de 30V pour une batterie de 12V :</w:t>
      </w:r>
    </w:p>
    <w:p w14:paraId="405B4529" w14:textId="77777777" w:rsidR="005C3337" w:rsidRDefault="005C3337" w:rsidP="005C3337">
      <w:pPr>
        <w:pStyle w:val="Para2"/>
      </w:pPr>
      <w:r>
        <w:rPr>
          <w:noProof/>
        </w:rPr>
        <w:drawing>
          <wp:inline distT="0" distB="0" distL="0" distR="0" wp14:anchorId="6096344A" wp14:editId="7D60E5E1">
            <wp:extent cx="5165725" cy="599842"/>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65725" cy="599842"/>
                    </a:xfrm>
                    <a:prstGeom prst="rect">
                      <a:avLst/>
                    </a:prstGeom>
                  </pic:spPr>
                </pic:pic>
              </a:graphicData>
            </a:graphic>
          </wp:inline>
        </w:drawing>
      </w:r>
    </w:p>
    <w:p w14:paraId="0878FA62" w14:textId="77777777" w:rsidR="005C3337" w:rsidRDefault="005C3337" w:rsidP="005C3337">
      <w:pPr>
        <w:pStyle w:val="Para2"/>
      </w:pPr>
      <w:r>
        <w:t>Une alimentation de 24V comme celle-ci fait parfaitement l’affaire :</w:t>
      </w:r>
    </w:p>
    <w:p w14:paraId="242A35D4" w14:textId="77777777" w:rsidR="005C3337" w:rsidRDefault="00000000" w:rsidP="005C3337">
      <w:pPr>
        <w:pStyle w:val="Para2"/>
      </w:pPr>
      <w:hyperlink r:id="rId29" w:history="1">
        <w:r w:rsidR="005C3337" w:rsidRPr="00D02386">
          <w:rPr>
            <w:rStyle w:val="Lienhypertexte"/>
          </w:rPr>
          <w:t>https://www.amazon.fr/LED-Alimentation-151W-MeanWell-LPV-150-24/dp/B01CGQRYZY/ref=sr_1_18?ie=UTF8&amp;qid=1544627932&amp;sr=8-18&amp;keywords=alimentation+24V</w:t>
        </w:r>
      </w:hyperlink>
    </w:p>
    <w:p w14:paraId="025FD0A6" w14:textId="77777777" w:rsidR="005C3337" w:rsidRDefault="005C3337" w:rsidP="005C3337">
      <w:pPr>
        <w:pStyle w:val="Para2"/>
      </w:pPr>
      <w:r>
        <w:t>Sachant que c’est un régulateur de charge de 5A pour une batterie de 12V ça ne sert à rien d’avoir une alimentation de plus de 3A pour 24V.</w:t>
      </w:r>
    </w:p>
    <w:p w14:paraId="30D4207C" w14:textId="77777777" w:rsidR="005C3337" w:rsidRDefault="005C3337" w:rsidP="005C3337">
      <w:pPr>
        <w:pStyle w:val="Para2"/>
      </w:pPr>
    </w:p>
    <w:p w14:paraId="54EF0705" w14:textId="77777777" w:rsidR="005C3337" w:rsidRDefault="005C3337" w:rsidP="005C3337">
      <w:pPr>
        <w:pStyle w:val="Titre2"/>
      </w:pPr>
      <w:bookmarkStart w:id="10" w:name="_Toc150984805"/>
      <w:r>
        <w:lastRenderedPageBreak/>
        <w:t>Regulateurs</w:t>
      </w:r>
      <w:bookmarkEnd w:id="10"/>
    </w:p>
    <w:p w14:paraId="3FA8C1BC" w14:textId="481D17F9" w:rsidR="006E3166" w:rsidRPr="006E3166" w:rsidRDefault="006E3166" w:rsidP="006E3166">
      <w:pPr>
        <w:pStyle w:val="Para2"/>
      </w:pPr>
      <w:r w:rsidRPr="00F945FA">
        <w:rPr>
          <w:rStyle w:val="Lienhypertexte"/>
          <w:noProof/>
        </w:rPr>
        <w:drawing>
          <wp:inline distT="0" distB="0" distL="0" distR="0" wp14:anchorId="1F2D7AA9" wp14:editId="2EC758A6">
            <wp:extent cx="6027738" cy="2468980"/>
            <wp:effectExtent l="0" t="0" r="0" b="7620"/>
            <wp:docPr id="1169189168" name="Image 1169189168" descr="Une image contenant diagramme, Plan, Dessin technique,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89168" name="Image 1169189168" descr="Une image contenant diagramme, Plan, Dessin technique, schématique&#10;&#10;Description générée automatiquement"/>
                    <pic:cNvPicPr/>
                  </pic:nvPicPr>
                  <pic:blipFill>
                    <a:blip r:embed="rId30"/>
                    <a:stretch>
                      <a:fillRect/>
                    </a:stretch>
                  </pic:blipFill>
                  <pic:spPr>
                    <a:xfrm>
                      <a:off x="0" y="0"/>
                      <a:ext cx="6027738" cy="2468980"/>
                    </a:xfrm>
                    <a:prstGeom prst="rect">
                      <a:avLst/>
                    </a:prstGeom>
                  </pic:spPr>
                </pic:pic>
              </a:graphicData>
            </a:graphic>
          </wp:inline>
        </w:drawing>
      </w:r>
    </w:p>
    <w:p w14:paraId="70ED30B7" w14:textId="77777777" w:rsidR="00685F82" w:rsidRDefault="005C3337" w:rsidP="00685F82">
      <w:pPr>
        <w:pStyle w:val="Para2"/>
      </w:pPr>
      <w:r>
        <w:t>Le régulateur de 3,3V est simplement là pour le PIC se seras donc le même que pour les autres s’est à dire un :</w:t>
      </w:r>
      <w:r w:rsidR="00685F82">
        <w:t xml:space="preserve"> LM2674M</w:t>
      </w:r>
    </w:p>
    <w:p w14:paraId="5672DDE1" w14:textId="77777777" w:rsidR="005C3337" w:rsidRDefault="005C3337" w:rsidP="005C3337">
      <w:pPr>
        <w:pStyle w:val="Para2"/>
      </w:pPr>
    </w:p>
    <w:p w14:paraId="0FB6F541" w14:textId="77777777" w:rsidR="005C3337" w:rsidRDefault="005C3337" w:rsidP="005C3337">
      <w:pPr>
        <w:pStyle w:val="Para2"/>
      </w:pPr>
      <w:r>
        <w:t>Mais pour les LED</w:t>
      </w:r>
      <w:r w:rsidR="00BB7A5A">
        <w:t>s</w:t>
      </w:r>
      <w:r>
        <w:t xml:space="preserve"> s’est différent il faut un régulateur capable de fournir au minimum 3A à 5V constant et jusqu’à 12,8A au cas </w:t>
      </w:r>
      <w:r w:rsidR="00C51210">
        <w:t>où</w:t>
      </w:r>
      <w:r>
        <w:t xml:space="preserve"> toutes les LED</w:t>
      </w:r>
      <w:r w:rsidR="00BB7A5A">
        <w:t>s</w:t>
      </w:r>
      <w:r>
        <w:t xml:space="preserve"> devai</w:t>
      </w:r>
      <w:r w:rsidR="00BB7A5A">
        <w:t>ent</w:t>
      </w:r>
      <w:r>
        <w:t xml:space="preserve"> être allumé à la luminosité maximum.</w:t>
      </w:r>
    </w:p>
    <w:p w14:paraId="78EB8365" w14:textId="77777777" w:rsidR="005C3337" w:rsidRDefault="005C3337" w:rsidP="005C3337">
      <w:pPr>
        <w:pStyle w:val="Para2"/>
      </w:pPr>
      <w:r>
        <w:t>Vus qu’il y aura deux matrices il est possible si nécessaire de faire deux régulateurs chacun de 6,5A.</w:t>
      </w:r>
    </w:p>
    <w:p w14:paraId="7E1CB026" w14:textId="77777777" w:rsidR="005C3337" w:rsidRDefault="005C3337" w:rsidP="005C3337">
      <w:pPr>
        <w:pStyle w:val="Para2"/>
      </w:pPr>
    </w:p>
    <w:p w14:paraId="2D9EA8C1" w14:textId="77777777" w:rsidR="005C3337" w:rsidRDefault="005C3337" w:rsidP="005C3337">
      <w:pPr>
        <w:pStyle w:val="Para2"/>
      </w:pPr>
      <w:r>
        <w:t>Après de multiple recherche je n’ai pas trouvé de composant tous en un avec un courant de sortie aussi élever. Mais à la suite du conseil de Yann Dacosta j’ai utilisé un des outils de Texas Instrument pour désigner un step down buck converter.</w:t>
      </w:r>
    </w:p>
    <w:p w14:paraId="3ABCACD6" w14:textId="77777777" w:rsidR="005C3337" w:rsidRDefault="005C3337" w:rsidP="005C3337">
      <w:pPr>
        <w:pStyle w:val="Para2"/>
      </w:pPr>
      <w:r>
        <w:t>Voici un des montages qui tourne autour du TPS40345DRC :</w:t>
      </w:r>
    </w:p>
    <w:p w14:paraId="733F5479" w14:textId="77777777" w:rsidR="005C3337" w:rsidRDefault="00000000" w:rsidP="005C3337">
      <w:pPr>
        <w:pStyle w:val="Para2"/>
      </w:pPr>
      <w:hyperlink r:id="rId31" w:history="1">
        <w:r w:rsidR="005C3337" w:rsidRPr="00586757">
          <w:rPr>
            <w:rStyle w:val="Lienhypertexte"/>
          </w:rPr>
          <w:t>http://www.ti.com/lit/ds/symlink/tps40345.pdf</w:t>
        </w:r>
      </w:hyperlink>
    </w:p>
    <w:p w14:paraId="5F9891C7" w14:textId="77777777" w:rsidR="005C3337" w:rsidRPr="004B6CA8" w:rsidRDefault="005C3337" w:rsidP="005C3337">
      <w:pPr>
        <w:pStyle w:val="Para2"/>
      </w:pPr>
    </w:p>
    <w:p w14:paraId="7B1D67D1" w14:textId="77777777" w:rsidR="005C3337" w:rsidRDefault="005C3337" w:rsidP="005C3337">
      <w:pPr>
        <w:pStyle w:val="Titre2"/>
        <w:numPr>
          <w:ilvl w:val="0"/>
          <w:numId w:val="0"/>
        </w:numPr>
        <w:ind w:left="1134"/>
      </w:pPr>
      <w:bookmarkStart w:id="11" w:name="_Toc11865873"/>
      <w:bookmarkStart w:id="12" w:name="_Toc11938865"/>
      <w:bookmarkStart w:id="13" w:name="_Toc150984806"/>
      <w:r>
        <w:rPr>
          <w:noProof/>
        </w:rPr>
        <w:drawing>
          <wp:inline distT="0" distB="0" distL="0" distR="0" wp14:anchorId="095FD144" wp14:editId="3BEBE02A">
            <wp:extent cx="6027738" cy="2468980"/>
            <wp:effectExtent l="0" t="0" r="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27738" cy="2468980"/>
                    </a:xfrm>
                    <a:prstGeom prst="rect">
                      <a:avLst/>
                    </a:prstGeom>
                  </pic:spPr>
                </pic:pic>
              </a:graphicData>
            </a:graphic>
          </wp:inline>
        </w:drawing>
      </w:r>
      <w:bookmarkEnd w:id="11"/>
      <w:bookmarkEnd w:id="12"/>
      <w:bookmarkEnd w:id="13"/>
    </w:p>
    <w:p w14:paraId="3224A5AD" w14:textId="77777777" w:rsidR="005C3337" w:rsidRDefault="005C3337" w:rsidP="005C3337">
      <w:pPr>
        <w:pStyle w:val="Para2"/>
      </w:pPr>
      <w:r>
        <w:t xml:space="preserve">Pour retrouver la simulation il faut mettre sur ce lien : </w:t>
      </w:r>
      <w:hyperlink r:id="rId33" w:history="1">
        <w:r w:rsidRPr="00C372AC">
          <w:rPr>
            <w:rStyle w:val="Lienhypertexte"/>
          </w:rPr>
          <w:t>https://webench.ti.com/power-designer/switching-regulator</w:t>
        </w:r>
      </w:hyperlink>
      <w:r>
        <w:t xml:space="preserve"> les paramètres suivants : VinMin = 12V VinMax = 12V, Vout = 5V et IoutMax = 13A. Ensuite s’est le premier résultat.</w:t>
      </w:r>
    </w:p>
    <w:p w14:paraId="42F4B54A" w14:textId="77777777" w:rsidR="005C3337" w:rsidRDefault="005C3337" w:rsidP="005C3337">
      <w:pPr>
        <w:pStyle w:val="Para2"/>
      </w:pPr>
      <w:r>
        <w:t>Cette solution semble adéquate mais elle pose des problèmes au niveau du routage et du montage.</w:t>
      </w:r>
    </w:p>
    <w:p w14:paraId="40DBB0BF" w14:textId="77777777" w:rsidR="005C3337" w:rsidRDefault="005C3337" w:rsidP="005C3337">
      <w:pPr>
        <w:pStyle w:val="Para2"/>
      </w:pPr>
    </w:p>
    <w:p w14:paraId="4718798F" w14:textId="77777777" w:rsidR="005C3337" w:rsidRDefault="00C51210" w:rsidP="005C3337">
      <w:pPr>
        <w:pStyle w:val="Para2"/>
      </w:pPr>
      <w:r>
        <w:t>C’est</w:t>
      </w:r>
      <w:r w:rsidR="005C3337">
        <w:t xml:space="preserve"> pourquoi comme autre solution il y aurais un ou deux convertisseur DCDC comme celui-ci :</w:t>
      </w:r>
      <w:r w:rsidR="005C3337" w:rsidRPr="00631072">
        <w:t xml:space="preserve"> </w:t>
      </w:r>
      <w:hyperlink r:id="rId34" w:history="1">
        <w:r w:rsidR="005C3337" w:rsidRPr="00631072">
          <w:rPr>
            <w:rStyle w:val="Lienhypertexte"/>
          </w:rPr>
          <w:t>https://www.mouser.ch/ProductDetail/GE-Critical-Power/NQR010A0X4Z?qs=sGAEpiMZZMsc0tfZmXiUnbqX60T3gN%2fSlNT9RInDDys%3d</w:t>
        </w:r>
      </w:hyperlink>
      <w:r w:rsidR="005C3337">
        <w:t>.</w:t>
      </w:r>
    </w:p>
    <w:p w14:paraId="10FC4B8D" w14:textId="77777777" w:rsidR="005C3337" w:rsidRDefault="005C3337" w:rsidP="005C3337">
      <w:pPr>
        <w:pStyle w:val="Para2"/>
      </w:pPr>
    </w:p>
    <w:p w14:paraId="39EB2994" w14:textId="77777777" w:rsidR="005C3337" w:rsidRDefault="005C3337" w:rsidP="005C3337">
      <w:pPr>
        <w:pStyle w:val="Titre2"/>
      </w:pPr>
      <w:bookmarkStart w:id="14" w:name="_Toc150984807"/>
      <w:r>
        <w:t>Capteur de luminosité</w:t>
      </w:r>
      <w:bookmarkEnd w:id="14"/>
    </w:p>
    <w:p w14:paraId="0DA6E5F0" w14:textId="77777777" w:rsidR="005C3337" w:rsidRDefault="005C3337" w:rsidP="005C3337">
      <w:pPr>
        <w:pStyle w:val="Para2"/>
      </w:pPr>
    </w:p>
    <w:p w14:paraId="56CFF37D" w14:textId="77777777" w:rsidR="005C3337" w:rsidRDefault="005C3337" w:rsidP="005C3337">
      <w:pPr>
        <w:pStyle w:val="Para2"/>
      </w:pPr>
      <w:r>
        <w:lastRenderedPageBreak/>
        <w:t xml:space="preserve">Le capteur de luminosité servira à mesurer l’intensité lumineuse de l’environnement dans lequel </w:t>
      </w:r>
      <w:r w:rsidR="00C51210">
        <w:t>se</w:t>
      </w:r>
      <w:r>
        <w:t xml:space="preserve"> trouve le totem, et adapte la luminosité des LED</w:t>
      </w:r>
      <w:r w:rsidR="00C51210">
        <w:t>s</w:t>
      </w:r>
      <w:r>
        <w:t xml:space="preserve"> pour </w:t>
      </w:r>
      <w:r w:rsidR="00C51210">
        <w:t>qu’elles</w:t>
      </w:r>
      <w:r>
        <w:t xml:space="preserve"> restent visible. Plus l’environnement est lumineux plus les LED le seront.</w:t>
      </w:r>
    </w:p>
    <w:p w14:paraId="02BCF14F" w14:textId="77777777" w:rsidR="005C3337" w:rsidRDefault="005C3337" w:rsidP="005C3337">
      <w:pPr>
        <w:pStyle w:val="Para2"/>
      </w:pPr>
    </w:p>
    <w:p w14:paraId="25821095" w14:textId="77777777" w:rsidR="005C3337" w:rsidRDefault="005C3337" w:rsidP="005C3337">
      <w:pPr>
        <w:pStyle w:val="Para2"/>
      </w:pPr>
      <w:r>
        <w:t>Pour ça il y a une multitude de capteur disponible. Mais mon choix s’est tourné vers un capteur de luminosité ambiante sous forme de LED :</w:t>
      </w:r>
    </w:p>
    <w:p w14:paraId="09C2F668" w14:textId="77777777" w:rsidR="005C3337" w:rsidRDefault="00000000" w:rsidP="005C3337">
      <w:pPr>
        <w:pStyle w:val="Para2"/>
      </w:pPr>
      <w:hyperlink r:id="rId35" w:history="1">
        <w:r w:rsidR="005C3337" w:rsidRPr="005F6CEA">
          <w:rPr>
            <w:rStyle w:val="Lienhypertexte"/>
          </w:rPr>
          <w:t>https://www.distrelec.ch/fr/capteur-de-luminosite-ambiante-570-nm-vishay-tept-4400/p/17522426?q=capteur+de+luminosit%C3%A9&amp;page=4&amp;origPos=4&amp;origPageSize=50&amp;simi=99.06</w:t>
        </w:r>
      </w:hyperlink>
    </w:p>
    <w:p w14:paraId="1773A8D5" w14:textId="77777777" w:rsidR="00685F82" w:rsidRPr="00685F82" w:rsidRDefault="00685F82" w:rsidP="00685F82">
      <w:pPr>
        <w:rPr>
          <w:sz w:val="20"/>
        </w:rPr>
      </w:pPr>
    </w:p>
    <w:p w14:paraId="4B20BDEF" w14:textId="77777777" w:rsidR="005C3337" w:rsidRDefault="005C3337" w:rsidP="005C3337">
      <w:pPr>
        <w:pStyle w:val="Titre1"/>
      </w:pPr>
      <w:bookmarkStart w:id="15" w:name="_Toc150984808"/>
      <w:r>
        <w:t>éstimation des couts</w:t>
      </w:r>
      <w:bookmarkEnd w:id="15"/>
    </w:p>
    <w:p w14:paraId="42234966" w14:textId="77777777" w:rsidR="005C3337" w:rsidRPr="00755589" w:rsidRDefault="005C3337" w:rsidP="005C3337">
      <w:pPr>
        <w:pStyle w:val="Para1"/>
      </w:pPr>
    </w:p>
    <w:tbl>
      <w:tblPr>
        <w:tblW w:w="5100" w:type="dxa"/>
        <w:tblCellMar>
          <w:left w:w="70" w:type="dxa"/>
          <w:right w:w="70" w:type="dxa"/>
        </w:tblCellMar>
        <w:tblLook w:val="04A0" w:firstRow="1" w:lastRow="0" w:firstColumn="1" w:lastColumn="0" w:noHBand="0" w:noVBand="1"/>
      </w:tblPr>
      <w:tblGrid>
        <w:gridCol w:w="3900"/>
        <w:gridCol w:w="1200"/>
      </w:tblGrid>
      <w:tr w:rsidR="005C3337" w:rsidRPr="00755589" w14:paraId="6381C224" w14:textId="77777777" w:rsidTr="005C3337">
        <w:trPr>
          <w:trHeight w:val="293"/>
        </w:trPr>
        <w:tc>
          <w:tcPr>
            <w:tcW w:w="3900" w:type="dxa"/>
            <w:tcBorders>
              <w:top w:val="single" w:sz="8" w:space="0" w:color="auto"/>
              <w:left w:val="single" w:sz="8" w:space="0" w:color="auto"/>
              <w:bottom w:val="single" w:sz="8" w:space="0" w:color="auto"/>
              <w:right w:val="nil"/>
            </w:tcBorders>
            <w:shd w:val="clear" w:color="auto" w:fill="auto"/>
            <w:noWrap/>
            <w:vAlign w:val="bottom"/>
            <w:hideMark/>
          </w:tcPr>
          <w:p w14:paraId="5EC3A425"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Composant</w:t>
            </w:r>
          </w:p>
        </w:tc>
        <w:tc>
          <w:tcPr>
            <w:tcW w:w="12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27D1455"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Prix</w:t>
            </w:r>
          </w:p>
        </w:tc>
      </w:tr>
      <w:tr w:rsidR="005C3337" w:rsidRPr="00755589" w14:paraId="66777EAF" w14:textId="77777777" w:rsidTr="005C3337">
        <w:trPr>
          <w:trHeight w:val="293"/>
        </w:trPr>
        <w:tc>
          <w:tcPr>
            <w:tcW w:w="3900" w:type="dxa"/>
            <w:tcBorders>
              <w:top w:val="nil"/>
              <w:left w:val="single" w:sz="8" w:space="0" w:color="auto"/>
              <w:bottom w:val="single" w:sz="4" w:space="0" w:color="auto"/>
              <w:right w:val="nil"/>
            </w:tcBorders>
            <w:shd w:val="clear" w:color="auto" w:fill="auto"/>
            <w:noWrap/>
            <w:vAlign w:val="bottom"/>
            <w:hideMark/>
          </w:tcPr>
          <w:p w14:paraId="0401C0F0"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PIC</w:t>
            </w:r>
          </w:p>
        </w:tc>
        <w:tc>
          <w:tcPr>
            <w:tcW w:w="1200" w:type="dxa"/>
            <w:tcBorders>
              <w:top w:val="nil"/>
              <w:left w:val="single" w:sz="8" w:space="0" w:color="auto"/>
              <w:bottom w:val="single" w:sz="4" w:space="0" w:color="auto"/>
              <w:right w:val="single" w:sz="8" w:space="0" w:color="auto"/>
            </w:tcBorders>
            <w:shd w:val="clear" w:color="auto" w:fill="auto"/>
            <w:noWrap/>
            <w:vAlign w:val="bottom"/>
            <w:hideMark/>
          </w:tcPr>
          <w:p w14:paraId="52537334" w14:textId="77777777" w:rsidR="005C3337" w:rsidRPr="00755589" w:rsidRDefault="005C3337" w:rsidP="005C3337">
            <w:pPr>
              <w:rPr>
                <w:rFonts w:ascii="Calibri" w:hAnsi="Calibri" w:cs="Calibri"/>
                <w:color w:val="000000"/>
                <w:sz w:val="22"/>
                <w:szCs w:val="22"/>
                <w:lang w:eastAsia="fr-CH"/>
              </w:rPr>
            </w:pPr>
            <w:proofErr w:type="gramStart"/>
            <w:r w:rsidRPr="00755589">
              <w:rPr>
                <w:rFonts w:ascii="Calibri" w:hAnsi="Calibri" w:cs="Calibri"/>
                <w:color w:val="000000"/>
                <w:sz w:val="22"/>
                <w:szCs w:val="22"/>
                <w:lang w:eastAsia="fr-CH"/>
              </w:rPr>
              <w:t>10 .</w:t>
            </w:r>
            <w:proofErr w:type="gramEnd"/>
            <w:r w:rsidRPr="00755589">
              <w:rPr>
                <w:rFonts w:ascii="Calibri" w:hAnsi="Calibri" w:cs="Calibri"/>
                <w:color w:val="000000"/>
                <w:sz w:val="22"/>
                <w:szCs w:val="22"/>
                <w:lang w:eastAsia="fr-CH"/>
              </w:rPr>
              <w:t>-</w:t>
            </w:r>
          </w:p>
        </w:tc>
      </w:tr>
      <w:tr w:rsidR="005C3337" w:rsidRPr="00755589" w14:paraId="7438B18D" w14:textId="77777777" w:rsidTr="005C3337">
        <w:trPr>
          <w:trHeight w:val="285"/>
        </w:trPr>
        <w:tc>
          <w:tcPr>
            <w:tcW w:w="3900" w:type="dxa"/>
            <w:tcBorders>
              <w:top w:val="nil"/>
              <w:left w:val="single" w:sz="8" w:space="0" w:color="auto"/>
              <w:bottom w:val="single" w:sz="4" w:space="0" w:color="auto"/>
              <w:right w:val="nil"/>
            </w:tcBorders>
            <w:shd w:val="clear" w:color="auto" w:fill="auto"/>
            <w:noWrap/>
            <w:vAlign w:val="bottom"/>
            <w:hideMark/>
          </w:tcPr>
          <w:p w14:paraId="1143F5E4"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Module WIFI</w:t>
            </w:r>
          </w:p>
        </w:tc>
        <w:tc>
          <w:tcPr>
            <w:tcW w:w="1200" w:type="dxa"/>
            <w:tcBorders>
              <w:top w:val="nil"/>
              <w:left w:val="single" w:sz="8" w:space="0" w:color="auto"/>
              <w:bottom w:val="single" w:sz="4" w:space="0" w:color="auto"/>
              <w:right w:val="single" w:sz="8" w:space="0" w:color="auto"/>
            </w:tcBorders>
            <w:shd w:val="clear" w:color="auto" w:fill="auto"/>
            <w:noWrap/>
            <w:vAlign w:val="bottom"/>
            <w:hideMark/>
          </w:tcPr>
          <w:p w14:paraId="773CD808"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5 à 18.-</w:t>
            </w:r>
          </w:p>
        </w:tc>
      </w:tr>
      <w:tr w:rsidR="005C3337" w:rsidRPr="00755589" w14:paraId="42F6AE59" w14:textId="77777777" w:rsidTr="005C3337">
        <w:trPr>
          <w:trHeight w:val="285"/>
        </w:trPr>
        <w:tc>
          <w:tcPr>
            <w:tcW w:w="3900" w:type="dxa"/>
            <w:tcBorders>
              <w:top w:val="nil"/>
              <w:left w:val="single" w:sz="8" w:space="0" w:color="auto"/>
              <w:bottom w:val="single" w:sz="4" w:space="0" w:color="auto"/>
              <w:right w:val="nil"/>
            </w:tcBorders>
            <w:shd w:val="clear" w:color="auto" w:fill="auto"/>
            <w:noWrap/>
            <w:vAlign w:val="bottom"/>
            <w:hideMark/>
          </w:tcPr>
          <w:p w14:paraId="3E0057CC"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Régulateurs</w:t>
            </w:r>
          </w:p>
        </w:tc>
        <w:tc>
          <w:tcPr>
            <w:tcW w:w="1200" w:type="dxa"/>
            <w:tcBorders>
              <w:top w:val="nil"/>
              <w:left w:val="single" w:sz="8" w:space="0" w:color="auto"/>
              <w:bottom w:val="single" w:sz="4" w:space="0" w:color="auto"/>
              <w:right w:val="single" w:sz="8" w:space="0" w:color="auto"/>
            </w:tcBorders>
            <w:shd w:val="clear" w:color="auto" w:fill="auto"/>
            <w:noWrap/>
            <w:vAlign w:val="bottom"/>
            <w:hideMark/>
          </w:tcPr>
          <w:p w14:paraId="2E350467"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5 à ~20.-</w:t>
            </w:r>
          </w:p>
        </w:tc>
      </w:tr>
      <w:tr w:rsidR="005C3337" w:rsidRPr="00755589" w14:paraId="6DEE2589" w14:textId="77777777" w:rsidTr="005C3337">
        <w:trPr>
          <w:trHeight w:val="285"/>
        </w:trPr>
        <w:tc>
          <w:tcPr>
            <w:tcW w:w="3900" w:type="dxa"/>
            <w:tcBorders>
              <w:top w:val="nil"/>
              <w:left w:val="single" w:sz="8" w:space="0" w:color="auto"/>
              <w:bottom w:val="single" w:sz="4" w:space="0" w:color="auto"/>
              <w:right w:val="nil"/>
            </w:tcBorders>
            <w:shd w:val="clear" w:color="auto" w:fill="auto"/>
            <w:noWrap/>
            <w:vAlign w:val="bottom"/>
            <w:hideMark/>
          </w:tcPr>
          <w:p w14:paraId="0C8B5863" w14:textId="77777777" w:rsidR="005C3337" w:rsidRPr="00755589" w:rsidRDefault="005C3337" w:rsidP="005C3337">
            <w:pPr>
              <w:rPr>
                <w:rFonts w:ascii="Calibri" w:hAnsi="Calibri" w:cs="Calibri"/>
                <w:color w:val="000000"/>
                <w:sz w:val="22"/>
                <w:szCs w:val="22"/>
                <w:lang w:eastAsia="fr-CH"/>
              </w:rPr>
            </w:pPr>
            <w:r>
              <w:rPr>
                <w:rFonts w:ascii="Calibri" w:hAnsi="Calibri" w:cs="Calibri"/>
                <w:color w:val="000000"/>
                <w:sz w:val="22"/>
                <w:szCs w:val="22"/>
                <w:lang w:eastAsia="fr-CH"/>
              </w:rPr>
              <w:t>P</w:t>
            </w:r>
            <w:r w:rsidRPr="00755589">
              <w:rPr>
                <w:rFonts w:ascii="Calibri" w:hAnsi="Calibri" w:cs="Calibri"/>
                <w:color w:val="000000"/>
                <w:sz w:val="22"/>
                <w:szCs w:val="22"/>
                <w:lang w:eastAsia="fr-CH"/>
              </w:rPr>
              <w:t>anneau solaire, batterie et régulateur</w:t>
            </w:r>
          </w:p>
        </w:tc>
        <w:tc>
          <w:tcPr>
            <w:tcW w:w="1200" w:type="dxa"/>
            <w:tcBorders>
              <w:top w:val="nil"/>
              <w:left w:val="single" w:sz="8" w:space="0" w:color="auto"/>
              <w:bottom w:val="single" w:sz="4" w:space="0" w:color="auto"/>
              <w:right w:val="single" w:sz="8" w:space="0" w:color="auto"/>
            </w:tcBorders>
            <w:shd w:val="clear" w:color="auto" w:fill="auto"/>
            <w:noWrap/>
            <w:vAlign w:val="bottom"/>
            <w:hideMark/>
          </w:tcPr>
          <w:p w14:paraId="58CA8F73"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230.-</w:t>
            </w:r>
          </w:p>
        </w:tc>
      </w:tr>
      <w:tr w:rsidR="005C3337" w:rsidRPr="00755589" w14:paraId="6DD9C4F4" w14:textId="77777777" w:rsidTr="005C3337">
        <w:trPr>
          <w:trHeight w:val="285"/>
        </w:trPr>
        <w:tc>
          <w:tcPr>
            <w:tcW w:w="3900" w:type="dxa"/>
            <w:tcBorders>
              <w:top w:val="nil"/>
              <w:left w:val="single" w:sz="8" w:space="0" w:color="auto"/>
              <w:bottom w:val="single" w:sz="4" w:space="0" w:color="auto"/>
              <w:right w:val="nil"/>
            </w:tcBorders>
            <w:shd w:val="clear" w:color="auto" w:fill="auto"/>
            <w:noWrap/>
            <w:vAlign w:val="bottom"/>
            <w:hideMark/>
          </w:tcPr>
          <w:p w14:paraId="6422F526"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 xml:space="preserve">Matrices X2 </w:t>
            </w:r>
          </w:p>
        </w:tc>
        <w:tc>
          <w:tcPr>
            <w:tcW w:w="1200" w:type="dxa"/>
            <w:tcBorders>
              <w:top w:val="nil"/>
              <w:left w:val="single" w:sz="8" w:space="0" w:color="auto"/>
              <w:bottom w:val="single" w:sz="4" w:space="0" w:color="auto"/>
              <w:right w:val="single" w:sz="8" w:space="0" w:color="auto"/>
            </w:tcBorders>
            <w:shd w:val="clear" w:color="auto" w:fill="auto"/>
            <w:noWrap/>
            <w:vAlign w:val="bottom"/>
            <w:hideMark/>
          </w:tcPr>
          <w:p w14:paraId="2C23A0BA"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200.-</w:t>
            </w:r>
          </w:p>
        </w:tc>
      </w:tr>
      <w:tr w:rsidR="005C3337" w:rsidRPr="00755589" w14:paraId="4674DB2B" w14:textId="77777777" w:rsidTr="005C3337">
        <w:trPr>
          <w:trHeight w:val="293"/>
        </w:trPr>
        <w:tc>
          <w:tcPr>
            <w:tcW w:w="3900" w:type="dxa"/>
            <w:tcBorders>
              <w:top w:val="nil"/>
              <w:left w:val="single" w:sz="8" w:space="0" w:color="auto"/>
              <w:bottom w:val="single" w:sz="4" w:space="0" w:color="auto"/>
              <w:right w:val="nil"/>
            </w:tcBorders>
            <w:shd w:val="clear" w:color="auto" w:fill="auto"/>
            <w:noWrap/>
            <w:vAlign w:val="bottom"/>
            <w:hideMark/>
          </w:tcPr>
          <w:p w14:paraId="5665A61F" w14:textId="77777777" w:rsidR="005C3337" w:rsidRPr="00755589" w:rsidRDefault="005C3337" w:rsidP="005C3337">
            <w:pPr>
              <w:rPr>
                <w:rFonts w:ascii="Calibri" w:hAnsi="Calibri" w:cs="Calibri"/>
                <w:color w:val="000000"/>
                <w:sz w:val="22"/>
                <w:szCs w:val="22"/>
                <w:lang w:eastAsia="fr-CH"/>
              </w:rPr>
            </w:pPr>
            <w:r>
              <w:rPr>
                <w:rFonts w:ascii="Calibri" w:hAnsi="Calibri" w:cs="Calibri"/>
                <w:color w:val="000000"/>
                <w:sz w:val="22"/>
                <w:szCs w:val="22"/>
                <w:lang w:eastAsia="fr-CH"/>
              </w:rPr>
              <w:t>C</w:t>
            </w:r>
            <w:r w:rsidRPr="00755589">
              <w:rPr>
                <w:rFonts w:ascii="Calibri" w:hAnsi="Calibri" w:cs="Calibri"/>
                <w:color w:val="000000"/>
                <w:sz w:val="22"/>
                <w:szCs w:val="22"/>
                <w:lang w:eastAsia="fr-CH"/>
              </w:rPr>
              <w:t>omposant divers</w:t>
            </w:r>
          </w:p>
        </w:tc>
        <w:tc>
          <w:tcPr>
            <w:tcW w:w="1200" w:type="dxa"/>
            <w:tcBorders>
              <w:top w:val="nil"/>
              <w:left w:val="single" w:sz="8" w:space="0" w:color="auto"/>
              <w:bottom w:val="single" w:sz="4" w:space="0" w:color="auto"/>
              <w:right w:val="single" w:sz="8" w:space="0" w:color="auto"/>
            </w:tcBorders>
            <w:shd w:val="clear" w:color="auto" w:fill="auto"/>
            <w:noWrap/>
            <w:vAlign w:val="bottom"/>
            <w:hideMark/>
          </w:tcPr>
          <w:p w14:paraId="14A2D93E"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5 à 20.-</w:t>
            </w:r>
          </w:p>
        </w:tc>
      </w:tr>
      <w:tr w:rsidR="005C3337" w:rsidRPr="00755589" w14:paraId="4BCB80B4" w14:textId="77777777" w:rsidTr="005C3337">
        <w:trPr>
          <w:trHeight w:val="293"/>
        </w:trPr>
        <w:tc>
          <w:tcPr>
            <w:tcW w:w="3900" w:type="dxa"/>
            <w:tcBorders>
              <w:top w:val="nil"/>
              <w:left w:val="single" w:sz="8" w:space="0" w:color="auto"/>
              <w:bottom w:val="single" w:sz="8" w:space="0" w:color="auto"/>
              <w:right w:val="nil"/>
            </w:tcBorders>
            <w:shd w:val="clear" w:color="auto" w:fill="auto"/>
            <w:noWrap/>
            <w:vAlign w:val="bottom"/>
            <w:hideMark/>
          </w:tcPr>
          <w:p w14:paraId="0C08CA94"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Total</w:t>
            </w:r>
          </w:p>
        </w:tc>
        <w:tc>
          <w:tcPr>
            <w:tcW w:w="1200" w:type="dxa"/>
            <w:tcBorders>
              <w:top w:val="nil"/>
              <w:left w:val="single" w:sz="8" w:space="0" w:color="auto"/>
              <w:bottom w:val="single" w:sz="8" w:space="0" w:color="auto"/>
              <w:right w:val="single" w:sz="8" w:space="0" w:color="auto"/>
            </w:tcBorders>
            <w:shd w:val="clear" w:color="auto" w:fill="auto"/>
            <w:noWrap/>
            <w:vAlign w:val="bottom"/>
            <w:hideMark/>
          </w:tcPr>
          <w:p w14:paraId="48504DF5" w14:textId="77777777" w:rsidR="005C3337" w:rsidRPr="00755589" w:rsidRDefault="005C3337" w:rsidP="005C3337">
            <w:pPr>
              <w:rPr>
                <w:rFonts w:ascii="Calibri" w:hAnsi="Calibri" w:cs="Calibri"/>
                <w:color w:val="000000"/>
                <w:sz w:val="22"/>
                <w:szCs w:val="22"/>
                <w:lang w:eastAsia="fr-CH"/>
              </w:rPr>
            </w:pPr>
            <w:r w:rsidRPr="00755589">
              <w:rPr>
                <w:rFonts w:ascii="Calibri" w:hAnsi="Calibri" w:cs="Calibri"/>
                <w:color w:val="000000"/>
                <w:sz w:val="22"/>
                <w:szCs w:val="22"/>
                <w:lang w:eastAsia="fr-CH"/>
              </w:rPr>
              <w:t>455 à 498.-</w:t>
            </w:r>
          </w:p>
        </w:tc>
      </w:tr>
    </w:tbl>
    <w:p w14:paraId="591544EB" w14:textId="77777777" w:rsidR="005C3337" w:rsidRPr="00C4782D" w:rsidRDefault="005C3337" w:rsidP="005C3337">
      <w:pPr>
        <w:pStyle w:val="Para1"/>
        <w:ind w:left="0"/>
      </w:pPr>
    </w:p>
    <w:p w14:paraId="2001C8CF" w14:textId="77777777" w:rsidR="006713F9" w:rsidRDefault="006713F9" w:rsidP="006713F9">
      <w:pPr>
        <w:pStyle w:val="Para2"/>
      </w:pPr>
    </w:p>
    <w:p w14:paraId="7F817414" w14:textId="77777777" w:rsidR="00685F82" w:rsidRDefault="00685F82">
      <w:pPr>
        <w:rPr>
          <w:sz w:val="20"/>
        </w:rPr>
      </w:pPr>
      <w:r>
        <w:br w:type="page"/>
      </w:r>
    </w:p>
    <w:p w14:paraId="244F1D07" w14:textId="77777777" w:rsidR="005C3337" w:rsidRDefault="00685F82" w:rsidP="00685F82">
      <w:pPr>
        <w:pStyle w:val="Titre"/>
        <w:pBdr>
          <w:bottom w:val="single" w:sz="4" w:space="1" w:color="auto"/>
        </w:pBdr>
      </w:pPr>
      <w:r>
        <w:lastRenderedPageBreak/>
        <w:t>Phase de design</w:t>
      </w:r>
    </w:p>
    <w:p w14:paraId="0A194F77" w14:textId="77777777" w:rsidR="00685F82" w:rsidRDefault="00685F82" w:rsidP="006713F9">
      <w:pPr>
        <w:pStyle w:val="Para2"/>
      </w:pPr>
    </w:p>
    <w:p w14:paraId="080A4B5F" w14:textId="77777777" w:rsidR="005C3337" w:rsidRDefault="005C3337" w:rsidP="005C3337">
      <w:pPr>
        <w:pStyle w:val="Titre1"/>
      </w:pPr>
      <w:bookmarkStart w:id="16" w:name="_Toc352499"/>
      <w:bookmarkStart w:id="17" w:name="_Toc150984809"/>
      <w:r>
        <w:t>Description</w:t>
      </w:r>
      <w:bookmarkEnd w:id="16"/>
      <w:bookmarkEnd w:id="17"/>
      <w:r>
        <w:t xml:space="preserve"> </w:t>
      </w:r>
    </w:p>
    <w:p w14:paraId="0DFA2566" w14:textId="77777777" w:rsidR="005C3337" w:rsidRDefault="005C3337" w:rsidP="005C3337">
      <w:pPr>
        <w:pStyle w:val="Para1"/>
      </w:pPr>
    </w:p>
    <w:p w14:paraId="50798223" w14:textId="77777777" w:rsidR="005C3337" w:rsidRDefault="005C3337" w:rsidP="005C3337">
      <w:pPr>
        <w:pStyle w:val="Titre2"/>
      </w:pPr>
      <w:bookmarkStart w:id="18" w:name="_Toc352500"/>
      <w:bookmarkStart w:id="19" w:name="_Toc150984810"/>
      <w:r>
        <w:t>Apparence</w:t>
      </w:r>
      <w:bookmarkEnd w:id="18"/>
      <w:bookmarkEnd w:id="19"/>
    </w:p>
    <w:p w14:paraId="60824883" w14:textId="77777777" w:rsidR="005C3337" w:rsidRDefault="005C3337" w:rsidP="005C3337">
      <w:pPr>
        <w:pStyle w:val="Para2"/>
      </w:pPr>
    </w:p>
    <w:p w14:paraId="0124B497" w14:textId="77777777" w:rsidR="005C3337" w:rsidRDefault="005C3337" w:rsidP="005C3337">
      <w:pPr>
        <w:pStyle w:val="Para2"/>
      </w:pPr>
      <w:r>
        <w:rPr>
          <w:noProof/>
        </w:rPr>
        <w:drawing>
          <wp:anchor distT="0" distB="0" distL="114300" distR="114300" simplePos="0" relativeHeight="251672576" behindDoc="0" locked="0" layoutInCell="1" allowOverlap="1" wp14:anchorId="63038984" wp14:editId="19BF7A20">
            <wp:simplePos x="0" y="0"/>
            <wp:positionH relativeFrom="column">
              <wp:posOffset>716915</wp:posOffset>
            </wp:positionH>
            <wp:positionV relativeFrom="paragraph">
              <wp:posOffset>3810</wp:posOffset>
            </wp:positionV>
            <wp:extent cx="2931795" cy="2185670"/>
            <wp:effectExtent l="0" t="0" r="1905" b="5080"/>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b="26285"/>
                    <a:stretch/>
                  </pic:blipFill>
                  <pic:spPr bwMode="auto">
                    <a:xfrm>
                      <a:off x="0" y="0"/>
                      <a:ext cx="2931795" cy="21856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830C704" w14:textId="77777777" w:rsidR="005C3337" w:rsidRDefault="005C3337" w:rsidP="005C3337">
      <w:pPr>
        <w:pStyle w:val="Para2"/>
      </w:pPr>
      <w:r>
        <w:t>En apparence, la tête du totem fera un peu plus de 20 cm de diamètre pour 10 de haut, les deux matrices de 256 LED feront tout le tour afin de pouvoir afficher du texte lisible depuis toutes les directions. Le PCB avec le pic et tout le reste se situera dans la tête.</w:t>
      </w:r>
    </w:p>
    <w:p w14:paraId="024FCD35" w14:textId="77777777" w:rsidR="005C3337" w:rsidRDefault="005C3337" w:rsidP="005C3337">
      <w:pPr>
        <w:pStyle w:val="Para2"/>
      </w:pPr>
    </w:p>
    <w:p w14:paraId="4A8026B9" w14:textId="77777777" w:rsidR="005C3337" w:rsidRDefault="005C3337" w:rsidP="005C3337">
      <w:pPr>
        <w:pStyle w:val="Para2"/>
      </w:pPr>
      <w:r>
        <w:t>La base sera moins complexe, elle devra déjà maintenir le mât et la tête droits et stables et contenir la batterie, le panneau solaire, les deux régulateurs de charge avec le port de charge et finalement l’interrupteur on/off. La base pourra donc simplement être une boîte contenant le tout et maintenant le panneau solaire à l’extérieur.</w:t>
      </w:r>
    </w:p>
    <w:p w14:paraId="315A5117" w14:textId="77777777" w:rsidR="005C3337" w:rsidRDefault="005C3337" w:rsidP="005C3337">
      <w:pPr>
        <w:pStyle w:val="Para2"/>
        <w:ind w:left="0"/>
      </w:pPr>
    </w:p>
    <w:p w14:paraId="70E5AD94" w14:textId="77777777" w:rsidR="005C3337" w:rsidRDefault="005C3337" w:rsidP="005C3337">
      <w:pPr>
        <w:pStyle w:val="Para2"/>
      </w:pPr>
    </w:p>
    <w:p w14:paraId="3640F8E2" w14:textId="77777777" w:rsidR="005C3337" w:rsidRDefault="005C3337" w:rsidP="005C3337">
      <w:pPr>
        <w:pStyle w:val="Titre2"/>
      </w:pPr>
      <w:bookmarkStart w:id="20" w:name="_Toc352501"/>
      <w:bookmarkStart w:id="21" w:name="_Toc150984811"/>
      <w:r>
        <w:t>Fonctionnalité</w:t>
      </w:r>
      <w:bookmarkEnd w:id="20"/>
      <w:bookmarkEnd w:id="21"/>
    </w:p>
    <w:p w14:paraId="7598C227" w14:textId="77777777" w:rsidR="005C3337" w:rsidRDefault="005C3337" w:rsidP="005C3337">
      <w:pPr>
        <w:pStyle w:val="Para2"/>
      </w:pPr>
    </w:p>
    <w:p w14:paraId="005D3A06" w14:textId="77777777" w:rsidR="005C3337" w:rsidRPr="006713F9" w:rsidRDefault="005C3337" w:rsidP="005C3337">
      <w:pPr>
        <w:pStyle w:val="Para2"/>
      </w:pPr>
      <w:r>
        <w:t>En plus de pouvoir afficher un texte par Wifi, il sera possible de changer la couleur du texte, choisir d’afficher différentes animations, modifier la luminosité soit automatiquement ou alors à l’aide d’un capteur et finalement le Totem mesurera la tension de la batterie régulièrement pour pouvoir signaler le niveau de batterie et adapter automatiquement la luminosité ou la fréquence d’affichage pour allonger l’autonomie du Totem et le maintenir allumé plus longtemps.</w:t>
      </w:r>
    </w:p>
    <w:p w14:paraId="1387A25E" w14:textId="77777777" w:rsidR="005C3337" w:rsidRPr="00B32CB8" w:rsidRDefault="005C3337" w:rsidP="005C3337">
      <w:pPr>
        <w:pStyle w:val="Para2"/>
      </w:pPr>
    </w:p>
    <w:p w14:paraId="556CADBD" w14:textId="77777777" w:rsidR="005C3337" w:rsidRDefault="005C3337" w:rsidP="005C3337">
      <w:pPr>
        <w:pStyle w:val="Titre1"/>
      </w:pPr>
      <w:bookmarkStart w:id="22" w:name="_Toc352502"/>
      <w:bookmarkStart w:id="23" w:name="_Toc150984812"/>
      <w:r>
        <w:t>Choix effectué</w:t>
      </w:r>
      <w:bookmarkEnd w:id="22"/>
      <w:bookmarkEnd w:id="23"/>
    </w:p>
    <w:p w14:paraId="45521FB5" w14:textId="77777777" w:rsidR="005C3337" w:rsidRDefault="005C3337" w:rsidP="005C3337">
      <w:pPr>
        <w:pStyle w:val="Para1"/>
      </w:pPr>
    </w:p>
    <w:p w14:paraId="7A972BF5" w14:textId="77777777" w:rsidR="005C3337" w:rsidRDefault="005C3337" w:rsidP="005C3337">
      <w:pPr>
        <w:pStyle w:val="Titre2"/>
      </w:pPr>
      <w:bookmarkStart w:id="24" w:name="_Toc352503"/>
      <w:bookmarkStart w:id="25" w:name="_Toc150984813"/>
      <w:r>
        <w:t>Pré-étude</w:t>
      </w:r>
      <w:bookmarkEnd w:id="24"/>
      <w:bookmarkEnd w:id="25"/>
    </w:p>
    <w:p w14:paraId="147E419B" w14:textId="77777777" w:rsidR="005C3337" w:rsidRDefault="005C3337" w:rsidP="005C3337">
      <w:pPr>
        <w:pStyle w:val="Para2"/>
      </w:pPr>
    </w:p>
    <w:p w14:paraId="4AA7847D" w14:textId="77777777" w:rsidR="005C3337" w:rsidRDefault="005C3337" w:rsidP="005C3337">
      <w:pPr>
        <w:pStyle w:val="Para2"/>
      </w:pPr>
      <w:r>
        <w:t>Ce que j’avais déjà choisi lors de la pré-étude est resté. Que ce soit pour les matrices de LED, le kit batterie plus panneau solaire, le capteur de luminosité ou le design du Totem il n’y a pas eu de modification.</w:t>
      </w:r>
    </w:p>
    <w:p w14:paraId="17929D8F" w14:textId="77777777" w:rsidR="005C3337" w:rsidRDefault="005C3337" w:rsidP="005C3337">
      <w:pPr>
        <w:pStyle w:val="Para2"/>
      </w:pPr>
    </w:p>
    <w:p w14:paraId="6EB32ADF" w14:textId="77777777" w:rsidR="005C3337" w:rsidRDefault="005C3337" w:rsidP="005C3337">
      <w:pPr>
        <w:pStyle w:val="Para2"/>
      </w:pPr>
      <w:r>
        <w:t xml:space="preserve">Cependant certains points n’étaient pas complétement résolus, notamment pour les régulateurs de tension 12V à 5V et pour le module Wifi. Depuis ses deux points ont été </w:t>
      </w:r>
      <w:proofErr w:type="gramStart"/>
      <w:r>
        <w:t>éclaircis .</w:t>
      </w:r>
      <w:proofErr w:type="gramEnd"/>
      <w:r>
        <w:t xml:space="preserve"> </w:t>
      </w:r>
    </w:p>
    <w:p w14:paraId="6A80A87E" w14:textId="77777777" w:rsidR="005C3337" w:rsidRDefault="005C3337" w:rsidP="005C3337">
      <w:pPr>
        <w:pStyle w:val="Para2"/>
      </w:pPr>
    </w:p>
    <w:p w14:paraId="64CCD0CC" w14:textId="77777777" w:rsidR="005C3337" w:rsidRDefault="005C3337" w:rsidP="005C3337">
      <w:pPr>
        <w:pStyle w:val="Para2"/>
      </w:pPr>
      <w:r>
        <w:t>Le module Wifi sera un ATWILC1000 de chez Microchip car il fallait un module ayant la possibilité de s’y connecter depuis une page Web. Le MRF24WN0MA a été mon premier choix car il a déjà été utilisé pour un précèdent projet, mais Microchip le considère obsolète et conseille d’utiliser son équivalent, le ATWILC1000.</w:t>
      </w:r>
    </w:p>
    <w:p w14:paraId="207318F3" w14:textId="77777777" w:rsidR="005C3337" w:rsidRDefault="005C3337" w:rsidP="005C3337">
      <w:pPr>
        <w:pStyle w:val="Para2"/>
      </w:pPr>
    </w:p>
    <w:p w14:paraId="7A90D8E6" w14:textId="77777777" w:rsidR="005C3337" w:rsidRDefault="005C3337" w:rsidP="005C3337">
      <w:pPr>
        <w:pStyle w:val="Para2"/>
      </w:pPr>
      <w:r>
        <w:t xml:space="preserve">Pour le régulateur, j’ai choisi de prendre deux </w:t>
      </w:r>
      <w:r w:rsidRPr="00FF3410">
        <w:t>NQR010A0X4</w:t>
      </w:r>
      <w:r>
        <w:t>. Je les ai choisis principalement pour une question de simplicité par rapport à celui créé sur mesure sur Texas Instrument et en fonction du coup.</w:t>
      </w:r>
    </w:p>
    <w:p w14:paraId="21DDD95B" w14:textId="77777777" w:rsidR="005C3337" w:rsidRDefault="005C3337" w:rsidP="005C3337">
      <w:pPr>
        <w:pStyle w:val="Para2"/>
      </w:pPr>
    </w:p>
    <w:p w14:paraId="56E83DD1" w14:textId="77777777" w:rsidR="005C3337" w:rsidRDefault="005C3337" w:rsidP="005C3337">
      <w:pPr>
        <w:pStyle w:val="Titre2"/>
      </w:pPr>
      <w:bookmarkStart w:id="26" w:name="_Toc352504"/>
      <w:bookmarkStart w:id="27" w:name="_Toc150984814"/>
      <w:r>
        <w:t>Supplément</w:t>
      </w:r>
      <w:bookmarkEnd w:id="26"/>
      <w:bookmarkEnd w:id="27"/>
    </w:p>
    <w:p w14:paraId="269858E3" w14:textId="77777777" w:rsidR="005C3337" w:rsidRDefault="005C3337" w:rsidP="005C3337">
      <w:pPr>
        <w:pStyle w:val="Para2"/>
      </w:pPr>
    </w:p>
    <w:p w14:paraId="3D96CDC3" w14:textId="77777777" w:rsidR="005C3337" w:rsidRDefault="005C3337" w:rsidP="005C3337">
      <w:pPr>
        <w:pStyle w:val="Para2"/>
      </w:pPr>
      <w:r>
        <w:t>En plus de ce que j’ai prévu dans la pré-études, j’ai ajouté un LMP8601 qui permet de mesurer un courant. Cet ajout, en complément de la mesure de tension, permettra de mesurer le niveau de la batterie avec précision malgré les chutes de tension.</w:t>
      </w:r>
    </w:p>
    <w:p w14:paraId="5D608EC0" w14:textId="77777777" w:rsidR="005C3337" w:rsidRDefault="005C3337" w:rsidP="005C3337">
      <w:pPr>
        <w:pStyle w:val="Para2"/>
      </w:pPr>
    </w:p>
    <w:p w14:paraId="5C513E94" w14:textId="77777777" w:rsidR="005C3337" w:rsidRPr="00EB3084" w:rsidRDefault="005C3337" w:rsidP="005C3337">
      <w:pPr>
        <w:pStyle w:val="Para2"/>
      </w:pPr>
      <w:r>
        <w:t xml:space="preserve">Le deuxième gros ajout est un deuxième régulateur de charge qui s’avère nécessaire pour avoir une charge par panneau solaire et </w:t>
      </w:r>
      <w:r w:rsidR="00C51210">
        <w:t>par secteur</w:t>
      </w:r>
      <w:r>
        <w:t>.</w:t>
      </w:r>
      <w:r>
        <w:br w:type="page"/>
      </w:r>
    </w:p>
    <w:p w14:paraId="33DAA402" w14:textId="77777777" w:rsidR="005C3337" w:rsidRDefault="005C3337" w:rsidP="005C3337">
      <w:pPr>
        <w:pStyle w:val="Titre1"/>
      </w:pPr>
      <w:bookmarkStart w:id="28" w:name="_Toc352505"/>
      <w:bookmarkStart w:id="29" w:name="_Toc150984815"/>
      <w:r>
        <w:lastRenderedPageBreak/>
        <w:t>Dimenssionnement</w:t>
      </w:r>
      <w:bookmarkEnd w:id="28"/>
      <w:bookmarkEnd w:id="29"/>
    </w:p>
    <w:p w14:paraId="65D2BE4F" w14:textId="77777777" w:rsidR="005C3337" w:rsidRDefault="005C3337" w:rsidP="005C3337">
      <w:pPr>
        <w:pStyle w:val="Para1"/>
      </w:pPr>
    </w:p>
    <w:p w14:paraId="60DBD7E1" w14:textId="77777777" w:rsidR="005C3337" w:rsidRDefault="005C3337" w:rsidP="005C3337">
      <w:pPr>
        <w:pStyle w:val="Titre2"/>
      </w:pPr>
      <w:bookmarkStart w:id="30" w:name="_Toc352506"/>
      <w:bookmarkStart w:id="31" w:name="_Toc150984816"/>
      <w:r>
        <w:t>Mesure de la luminosité</w:t>
      </w:r>
      <w:bookmarkEnd w:id="30"/>
      <w:bookmarkEnd w:id="31"/>
    </w:p>
    <w:p w14:paraId="6CF5C441" w14:textId="77777777" w:rsidR="005C3337" w:rsidRDefault="005C3337" w:rsidP="005C3337">
      <w:pPr>
        <w:pStyle w:val="Para2"/>
      </w:pPr>
    </w:p>
    <w:p w14:paraId="2B76D292" w14:textId="77777777" w:rsidR="005C3337" w:rsidRDefault="005C3337" w:rsidP="005C3337">
      <w:pPr>
        <w:pStyle w:val="Para2"/>
      </w:pPr>
      <w:r>
        <w:t>Voici le schéma du capteur de luminosité :</w:t>
      </w:r>
    </w:p>
    <w:p w14:paraId="087906AE" w14:textId="77777777" w:rsidR="005C3337" w:rsidRDefault="005C3337" w:rsidP="005C3337">
      <w:pPr>
        <w:pStyle w:val="Para2"/>
      </w:pPr>
    </w:p>
    <w:p w14:paraId="2601FA4F" w14:textId="77777777" w:rsidR="005C3337" w:rsidRDefault="005C3337" w:rsidP="005C3337">
      <w:pPr>
        <w:pStyle w:val="Para2"/>
        <w:jc w:val="center"/>
      </w:pPr>
      <w:r>
        <w:rPr>
          <w:noProof/>
        </w:rPr>
        <w:drawing>
          <wp:inline distT="0" distB="0" distL="0" distR="0" wp14:anchorId="61BCEA0D" wp14:editId="276BD90E">
            <wp:extent cx="4086225" cy="3848100"/>
            <wp:effectExtent l="38100" t="38100" r="47625" b="3810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 b="737"/>
                    <a:stretch/>
                  </pic:blipFill>
                  <pic:spPr bwMode="auto">
                    <a:xfrm>
                      <a:off x="0" y="0"/>
                      <a:ext cx="4086225" cy="3848100"/>
                    </a:xfrm>
                    <a:prstGeom prst="rect">
                      <a:avLst/>
                    </a:prstGeom>
                    <a:ln w="38100">
                      <a:solidFill>
                        <a:schemeClr val="tx1"/>
                      </a:solidFill>
                    </a:ln>
                    <a:extLst>
                      <a:ext uri="{53640926-AAD7-44D8-BBD7-CCE9431645EC}">
                        <a14:shadowObscured xmlns:a14="http://schemas.microsoft.com/office/drawing/2010/main"/>
                      </a:ext>
                    </a:extLst>
                  </pic:spPr>
                </pic:pic>
              </a:graphicData>
            </a:graphic>
          </wp:inline>
        </w:drawing>
      </w:r>
    </w:p>
    <w:p w14:paraId="34EC6BE9" w14:textId="77777777" w:rsidR="005C3337" w:rsidRDefault="005C3337" w:rsidP="005C3337">
      <w:pPr>
        <w:pStyle w:val="Para2"/>
      </w:pPr>
    </w:p>
    <w:p w14:paraId="6CF4A0DC" w14:textId="77777777" w:rsidR="005C3337" w:rsidRDefault="005C3337" w:rsidP="005C3337">
      <w:pPr>
        <w:pStyle w:val="Para2"/>
      </w:pPr>
      <w:r>
        <w:t>Son fonctionnement est plutôt simple. Le phototransistor utilisé comme capteur fournit un courant en fonction de la luminosité qu’il perçoit, il suffit donc de faire passer ce courant dans une résistance pour pouvoir mesurer une tension sur un port analogique du pic. Pour dimensionner la résistance il faut déterminer la luminosité maximum que l’on veut pouvoir détecter en Lux, pour me donner une idée de ce que représente une valeur de luminosité je suis allé voir sur Wikipédia :</w:t>
      </w:r>
    </w:p>
    <w:p w14:paraId="7FCC023E" w14:textId="77777777" w:rsidR="005C3337" w:rsidRDefault="005C3337" w:rsidP="005C3337">
      <w:pPr>
        <w:pStyle w:val="Para2"/>
      </w:pPr>
    </w:p>
    <w:p w14:paraId="507EFB22" w14:textId="77777777" w:rsidR="005C3337" w:rsidRDefault="005C3337" w:rsidP="005C3337">
      <w:pPr>
        <w:pStyle w:val="Para2"/>
        <w:jc w:val="center"/>
      </w:pPr>
      <w:r>
        <w:rPr>
          <w:noProof/>
        </w:rPr>
        <w:drawing>
          <wp:inline distT="0" distB="0" distL="0" distR="0" wp14:anchorId="6F72A9E0" wp14:editId="1CEBF4A2">
            <wp:extent cx="4765675" cy="2364391"/>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77820" cy="2370417"/>
                    </a:xfrm>
                    <a:prstGeom prst="rect">
                      <a:avLst/>
                    </a:prstGeom>
                  </pic:spPr>
                </pic:pic>
              </a:graphicData>
            </a:graphic>
          </wp:inline>
        </w:drawing>
      </w:r>
    </w:p>
    <w:p w14:paraId="327535DF" w14:textId="77777777" w:rsidR="005C3337" w:rsidRDefault="005C3337" w:rsidP="005C3337">
      <w:pPr>
        <w:pStyle w:val="Para2"/>
        <w:jc w:val="left"/>
      </w:pPr>
    </w:p>
    <w:p w14:paraId="55A082C7" w14:textId="77777777" w:rsidR="005C3337" w:rsidRDefault="005C3337" w:rsidP="005C3337">
      <w:pPr>
        <w:pStyle w:val="Para2"/>
        <w:jc w:val="left"/>
      </w:pPr>
      <w:r>
        <w:t xml:space="preserve">Grace à ce tableau je </w:t>
      </w:r>
      <w:r w:rsidR="00C51210">
        <w:t>peux</w:t>
      </w:r>
      <w:r>
        <w:t xml:space="preserve"> déterminer à peu près qu’il ne sera pas nécessaire de connaitre la luminosité ambiante si elle passe le cap des 5000 Lux. Une fois ce cap atteint l’affichage sera certainement déjà à sa luminosité maximale.</w:t>
      </w:r>
    </w:p>
    <w:p w14:paraId="09C5F32C" w14:textId="77777777" w:rsidR="005C3337" w:rsidRDefault="005C3337" w:rsidP="005C3337">
      <w:pPr>
        <w:pStyle w:val="Para2"/>
      </w:pPr>
    </w:p>
    <w:p w14:paraId="0A0EA186" w14:textId="77777777" w:rsidR="005C3337" w:rsidRDefault="005C3337" w:rsidP="005C3337">
      <w:pPr>
        <w:pStyle w:val="Para2"/>
      </w:pPr>
      <w:r>
        <w:t xml:space="preserve">Ensuite, dans </w:t>
      </w:r>
      <w:proofErr w:type="gramStart"/>
      <w:r>
        <w:t>le datasheet</w:t>
      </w:r>
      <w:proofErr w:type="gramEnd"/>
      <w:r>
        <w:t xml:space="preserve"> du capteur on peut facilement trouver la résolution du capteur (le nombre de mA par Lux) :</w:t>
      </w:r>
    </w:p>
    <w:p w14:paraId="6E57508B" w14:textId="77777777" w:rsidR="005C3337" w:rsidRDefault="005C3337" w:rsidP="005C3337">
      <w:pPr>
        <w:pStyle w:val="Para2"/>
      </w:pPr>
    </w:p>
    <w:p w14:paraId="26B9CD8C" w14:textId="77777777" w:rsidR="005C3337" w:rsidRDefault="005C3337" w:rsidP="005C3337">
      <w:pPr>
        <w:pStyle w:val="Para2"/>
      </w:pPr>
      <w:r>
        <w:rPr>
          <w:noProof/>
        </w:rPr>
        <w:drawing>
          <wp:inline distT="0" distB="0" distL="0" distR="0" wp14:anchorId="2314A0E1" wp14:editId="696C89CA">
            <wp:extent cx="5780088" cy="837136"/>
            <wp:effectExtent l="0" t="0" r="0" b="127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80088" cy="837136"/>
                    </a:xfrm>
                    <a:prstGeom prst="rect">
                      <a:avLst/>
                    </a:prstGeom>
                  </pic:spPr>
                </pic:pic>
              </a:graphicData>
            </a:graphic>
          </wp:inline>
        </w:drawing>
      </w:r>
    </w:p>
    <w:p w14:paraId="410F40D0" w14:textId="77777777" w:rsidR="005C3337" w:rsidRDefault="005C3337" w:rsidP="005C3337">
      <w:pPr>
        <w:pStyle w:val="Para2"/>
      </w:pPr>
    </w:p>
    <w:p w14:paraId="013633F3" w14:textId="77777777" w:rsidR="005C3337" w:rsidRDefault="005C3337" w:rsidP="005C3337">
      <w:pPr>
        <w:pStyle w:val="Para2"/>
      </w:pPr>
      <w:r>
        <w:t>Malheureusement, dans le tableau on peut voir trois différents groupes de capteurs (</w:t>
      </w:r>
      <w:proofErr w:type="gramStart"/>
      <w:r>
        <w:t>A,B</w:t>
      </w:r>
      <w:proofErr w:type="gramEnd"/>
      <w:r>
        <w:t xml:space="preserve"> et C) qui ont chacun un rapport différent, mais Distrelec ne précise pas à quel groupe appartient leur capteur ce qui fait que selon le type du capteur la valeur de la résistance peut être amenée à changer. Pour l’instant j’ai considéré que le capteur se situera à 45 uA/20Lux ce qui donne les résultats suivants :</w:t>
      </w:r>
    </w:p>
    <w:p w14:paraId="1773903A" w14:textId="77777777" w:rsidR="005C3337" w:rsidRDefault="005C3337" w:rsidP="005C3337">
      <w:pPr>
        <w:pStyle w:val="Para2"/>
      </w:pPr>
    </w:p>
    <w:p w14:paraId="4770B539" w14:textId="77777777" w:rsidR="005C3337" w:rsidRPr="001018AE" w:rsidRDefault="005C3337" w:rsidP="005C3337">
      <w:pPr>
        <w:pStyle w:val="Para2"/>
      </w:pPr>
      <m:oMathPara>
        <m:oMath>
          <m:r>
            <w:rPr>
              <w:rFonts w:ascii="Cambria Math" w:hAnsi="Cambria Math"/>
            </w:rPr>
            <m:t>R=</m:t>
          </m:r>
          <m:f>
            <m:fPr>
              <m:ctrlPr>
                <w:rPr>
                  <w:rFonts w:ascii="Cambria Math" w:hAnsi="Cambria Math"/>
                  <w:i/>
                </w:rPr>
              </m:ctrlPr>
            </m:fPr>
            <m:num>
              <m:r>
                <w:rPr>
                  <w:rFonts w:ascii="Cambria Math" w:hAnsi="Cambria Math"/>
                </w:rPr>
                <m:t>3,3*20</m:t>
              </m:r>
            </m:num>
            <m:den>
              <m:r>
                <w:rPr>
                  <w:rFonts w:ascii="Cambria Math" w:hAnsi="Cambria Math"/>
                </w:rPr>
                <m:t>5000</m:t>
              </m:r>
            </m:den>
          </m:f>
          <m:r>
            <w:rPr>
              <w:rFonts w:ascii="Cambria Math" w:hAnsi="Cambria Math"/>
            </w:rPr>
            <m:t>=~300Ohm</m:t>
          </m:r>
        </m:oMath>
      </m:oMathPara>
    </w:p>
    <w:p w14:paraId="49E51ADE" w14:textId="77777777" w:rsidR="005C3337" w:rsidRPr="00AD3555" w:rsidRDefault="005C3337" w:rsidP="005C3337">
      <w:pPr>
        <w:pStyle w:val="Para2"/>
      </w:pPr>
    </w:p>
    <w:p w14:paraId="75449FFF" w14:textId="77777777" w:rsidR="005C3337" w:rsidRDefault="005C3337" w:rsidP="005C3337">
      <w:pPr>
        <w:pStyle w:val="Para2"/>
      </w:pPr>
    </w:p>
    <w:p w14:paraId="64BAE24F" w14:textId="77777777" w:rsidR="005C3337" w:rsidRDefault="005C3337" w:rsidP="005C3337">
      <w:pPr>
        <w:pStyle w:val="Titre2"/>
      </w:pPr>
      <w:bookmarkStart w:id="32" w:name="_Toc352507"/>
      <w:bookmarkStart w:id="33" w:name="_Toc150984817"/>
      <w:r>
        <w:t>Régulateur</w:t>
      </w:r>
      <w:bookmarkEnd w:id="32"/>
      <w:bookmarkEnd w:id="33"/>
    </w:p>
    <w:p w14:paraId="7088E775" w14:textId="77777777" w:rsidR="005C3337" w:rsidRDefault="005C3337" w:rsidP="005C3337">
      <w:pPr>
        <w:pStyle w:val="Para2"/>
      </w:pPr>
    </w:p>
    <w:p w14:paraId="4F246FE2" w14:textId="77777777" w:rsidR="005C3337" w:rsidRDefault="005C3337" w:rsidP="005C3337">
      <w:pPr>
        <w:pStyle w:val="Titre3"/>
      </w:pPr>
      <w:bookmarkStart w:id="34" w:name="_Toc352508"/>
      <w:bookmarkStart w:id="35" w:name="_Toc150984818"/>
      <w:r>
        <w:t>Régulateur 5V</w:t>
      </w:r>
      <w:bookmarkEnd w:id="34"/>
      <w:bookmarkEnd w:id="35"/>
    </w:p>
    <w:p w14:paraId="43E51F05" w14:textId="77777777" w:rsidR="005C3337" w:rsidRDefault="005C3337" w:rsidP="005C3337">
      <w:pPr>
        <w:pStyle w:val="Para3"/>
      </w:pPr>
    </w:p>
    <w:p w14:paraId="47E3EE90" w14:textId="77777777" w:rsidR="005C3337" w:rsidRDefault="005C3337" w:rsidP="005C3337">
      <w:pPr>
        <w:pStyle w:val="Para3"/>
      </w:pPr>
      <w:r>
        <w:t>Schéma pour les deux régulateurs 5V :</w:t>
      </w:r>
    </w:p>
    <w:p w14:paraId="0E43EBCC" w14:textId="77777777" w:rsidR="005C3337" w:rsidRDefault="005C3337" w:rsidP="005C3337">
      <w:pPr>
        <w:pStyle w:val="Para3"/>
      </w:pPr>
    </w:p>
    <w:p w14:paraId="5EB9B0A6" w14:textId="77777777" w:rsidR="005C3337" w:rsidRDefault="005C3337" w:rsidP="005C3337">
      <w:pPr>
        <w:pStyle w:val="Para3"/>
        <w:jc w:val="center"/>
      </w:pPr>
      <w:r>
        <w:rPr>
          <w:noProof/>
        </w:rPr>
        <w:drawing>
          <wp:inline distT="0" distB="0" distL="0" distR="0" wp14:anchorId="03EEF11D" wp14:editId="00A49A24">
            <wp:extent cx="4786312" cy="2415383"/>
            <wp:effectExtent l="38100" t="38100" r="33655" b="4254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93513" cy="2419017"/>
                    </a:xfrm>
                    <a:prstGeom prst="rect">
                      <a:avLst/>
                    </a:prstGeom>
                    <a:ln w="38100">
                      <a:solidFill>
                        <a:schemeClr val="tx1"/>
                      </a:solidFill>
                    </a:ln>
                  </pic:spPr>
                </pic:pic>
              </a:graphicData>
            </a:graphic>
          </wp:inline>
        </w:drawing>
      </w:r>
    </w:p>
    <w:p w14:paraId="14BAAB58" w14:textId="77777777" w:rsidR="005C3337" w:rsidRDefault="005C3337" w:rsidP="005C3337">
      <w:pPr>
        <w:pStyle w:val="Para3"/>
        <w:jc w:val="center"/>
      </w:pPr>
    </w:p>
    <w:p w14:paraId="584C1D0B" w14:textId="77777777" w:rsidR="005C3337" w:rsidRDefault="005C3337" w:rsidP="005C3337">
      <w:pPr>
        <w:pStyle w:val="Para3"/>
      </w:pPr>
      <w:r>
        <w:t xml:space="preserve">Avec ces régulateurs, pour avoir une sortie à 5V il faut dimensionner le condensateur et les deux résistances. Pour ce faire on trouve dans </w:t>
      </w:r>
      <w:proofErr w:type="gramStart"/>
      <w:r>
        <w:t>le datasheet</w:t>
      </w:r>
      <w:proofErr w:type="gramEnd"/>
      <w:r>
        <w:t xml:space="preserve"> un schéma qui montre comment les câbler :</w:t>
      </w:r>
    </w:p>
    <w:p w14:paraId="7B03132C" w14:textId="77777777" w:rsidR="00685F82" w:rsidRDefault="00685F82">
      <w:pPr>
        <w:rPr>
          <w:sz w:val="20"/>
        </w:rPr>
      </w:pPr>
      <w:r>
        <w:br w:type="page"/>
      </w:r>
    </w:p>
    <w:p w14:paraId="40037991" w14:textId="77777777" w:rsidR="005C3337" w:rsidRDefault="005C3337" w:rsidP="005C3337">
      <w:pPr>
        <w:pStyle w:val="Para3"/>
      </w:pPr>
      <w:r>
        <w:rPr>
          <w:noProof/>
        </w:rPr>
        <w:lastRenderedPageBreak/>
        <w:drawing>
          <wp:inline distT="0" distB="0" distL="0" distR="0" wp14:anchorId="45B9F7D2" wp14:editId="0A651B98">
            <wp:extent cx="2890838" cy="2466975"/>
            <wp:effectExtent l="0" t="0" r="508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0816" r="11030" b="2988"/>
                    <a:stretch/>
                  </pic:blipFill>
                  <pic:spPr bwMode="auto">
                    <a:xfrm>
                      <a:off x="0" y="0"/>
                      <a:ext cx="2891359" cy="2467419"/>
                    </a:xfrm>
                    <a:prstGeom prst="rect">
                      <a:avLst/>
                    </a:prstGeom>
                    <a:ln>
                      <a:noFill/>
                    </a:ln>
                    <a:extLst>
                      <a:ext uri="{53640926-AAD7-44D8-BBD7-CCE9431645EC}">
                        <a14:shadowObscured xmlns:a14="http://schemas.microsoft.com/office/drawing/2010/main"/>
                      </a:ext>
                    </a:extLst>
                  </pic:spPr>
                </pic:pic>
              </a:graphicData>
            </a:graphic>
          </wp:inline>
        </w:drawing>
      </w:r>
    </w:p>
    <w:p w14:paraId="605B8FCF" w14:textId="77777777" w:rsidR="005C3337" w:rsidRDefault="005C3337" w:rsidP="005C3337">
      <w:pPr>
        <w:pStyle w:val="Para3"/>
      </w:pPr>
    </w:p>
    <w:p w14:paraId="33A8D3C3" w14:textId="77777777" w:rsidR="005C3337" w:rsidRDefault="005C3337" w:rsidP="005C3337">
      <w:pPr>
        <w:pStyle w:val="Para3"/>
      </w:pPr>
      <w:r>
        <w:t>Et des tableaux nous donnant les valeurs de résistance et de condensateur pour des tensions communes telles que 3,3V ou dans mon cas 5V :</w:t>
      </w:r>
    </w:p>
    <w:p w14:paraId="6ED0B854" w14:textId="77777777" w:rsidR="005C3337" w:rsidRDefault="005C3337" w:rsidP="005C3337">
      <w:pPr>
        <w:pStyle w:val="Para3"/>
      </w:pPr>
    </w:p>
    <w:p w14:paraId="583C5C36" w14:textId="77777777" w:rsidR="005C3337" w:rsidRDefault="005C3337" w:rsidP="005C3337">
      <w:pPr>
        <w:pStyle w:val="Para3"/>
      </w:pPr>
      <w:r>
        <w:rPr>
          <w:noProof/>
        </w:rPr>
        <mc:AlternateContent>
          <mc:Choice Requires="wpg">
            <w:drawing>
              <wp:anchor distT="0" distB="0" distL="114300" distR="114300" simplePos="0" relativeHeight="251673600" behindDoc="0" locked="0" layoutInCell="1" allowOverlap="1" wp14:anchorId="63E04F2A" wp14:editId="2F49D9E5">
                <wp:simplePos x="0" y="0"/>
                <wp:positionH relativeFrom="column">
                  <wp:posOffset>1007428</wp:posOffset>
                </wp:positionH>
                <wp:positionV relativeFrom="paragraph">
                  <wp:posOffset>39370</wp:posOffset>
                </wp:positionV>
                <wp:extent cx="5268277" cy="1838325"/>
                <wp:effectExtent l="0" t="0" r="8890" b="9525"/>
                <wp:wrapTopAndBottom/>
                <wp:docPr id="28" name="Groupe 28"/>
                <wp:cNvGraphicFramePr/>
                <a:graphic xmlns:a="http://schemas.openxmlformats.org/drawingml/2006/main">
                  <a:graphicData uri="http://schemas.microsoft.com/office/word/2010/wordprocessingGroup">
                    <wpg:wgp>
                      <wpg:cNvGrpSpPr/>
                      <wpg:grpSpPr>
                        <a:xfrm>
                          <a:off x="0" y="0"/>
                          <a:ext cx="5268277" cy="1838325"/>
                          <a:chOff x="0" y="0"/>
                          <a:chExt cx="5268277" cy="1838325"/>
                        </a:xfrm>
                      </wpg:grpSpPr>
                      <pic:pic xmlns:pic="http://schemas.openxmlformats.org/drawingml/2006/picture">
                        <pic:nvPicPr>
                          <pic:cNvPr id="29" name="Image 29"/>
                          <pic:cNvPicPr>
                            <a:picLocks noChangeAspect="1"/>
                          </pic:cNvPicPr>
                        </pic:nvPicPr>
                        <pic:blipFill rotWithShape="1">
                          <a:blip r:embed="rId42">
                            <a:extLst>
                              <a:ext uri="{28A0092B-C50C-407E-A947-70E740481C1C}">
                                <a14:useLocalDpi xmlns:a14="http://schemas.microsoft.com/office/drawing/2010/main" val="0"/>
                              </a:ext>
                            </a:extLst>
                          </a:blip>
                          <a:srcRect b="43377"/>
                          <a:stretch/>
                        </pic:blipFill>
                        <pic:spPr bwMode="auto">
                          <a:xfrm>
                            <a:off x="1433512" y="0"/>
                            <a:ext cx="3834765" cy="1838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 name="Image 30"/>
                          <pic:cNvPicPr>
                            <a:picLocks noChangeAspect="1"/>
                          </pic:cNvPicPr>
                        </pic:nvPicPr>
                        <pic:blipFill rotWithShape="1">
                          <a:blip r:embed="rId43">
                            <a:extLst>
                              <a:ext uri="{28A0092B-C50C-407E-A947-70E740481C1C}">
                                <a14:useLocalDpi xmlns:a14="http://schemas.microsoft.com/office/drawing/2010/main" val="0"/>
                              </a:ext>
                            </a:extLst>
                          </a:blip>
                          <a:srcRect l="7671" t="4392" r="8967" b="2901"/>
                          <a:stretch/>
                        </pic:blipFill>
                        <pic:spPr bwMode="auto">
                          <a:xfrm>
                            <a:off x="0" y="42863"/>
                            <a:ext cx="1471930" cy="1715770"/>
                          </a:xfrm>
                          <a:prstGeom prst="rect">
                            <a:avLst/>
                          </a:prstGeom>
                          <a:ln>
                            <a:noFill/>
                          </a:ln>
                          <a:extLst>
                            <a:ext uri="{53640926-AAD7-44D8-BBD7-CCE9431645EC}">
                              <a14:shadowObscured xmlns:a14="http://schemas.microsoft.com/office/drawing/2010/main"/>
                            </a:ext>
                          </a:extLst>
                        </pic:spPr>
                      </pic:pic>
                      <wps:wsp>
                        <wps:cNvPr id="31" name="Rectangle 31"/>
                        <wps:cNvSpPr/>
                        <wps:spPr>
                          <a:xfrm>
                            <a:off x="80962" y="1428750"/>
                            <a:ext cx="1328738" cy="138113"/>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1914525" y="581025"/>
                            <a:ext cx="409575" cy="928688"/>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w:pict>
              <v:group w14:anchorId="7C87FA17" id="Groupe 28" o:spid="_x0000_s1026" style="position:absolute;margin-left:79.35pt;margin-top:3.1pt;width:414.8pt;height:144.75pt;z-index:251673600" coordsize="52682,18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">
                <v:shape id="Image 29" o:spid="_x0000_s1027" type="#_x0000_t75" style="position:absolute;left:14335;width:38347;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">
                  <v:imagedata r:id="rId44" o:title="" cropbottom="28428f"/>
                </v:shape>
                <v:shape id="Image 30" o:spid="_x0000_s1028" type="#_x0000_t75" style="position:absolute;top:428;width:14719;height:17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">
                  <v:imagedata r:id="rId45" o:title="" croptop="2878f" cropbottom="1901f" cropleft="5027f" cropright="5877f"/>
                </v:shape>
                <v:rect id="Rectangle 31" o:spid="_x0000_s1029" style="position:absolute;left:809;top:14287;width:13288;height:1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" filled="f" strokecolor="red" strokeweight="1pt"/>
                <v:rect id="Rectangle 32" o:spid="_x0000_s1030" style="position:absolute;left:19145;top:5810;width:4096;height:9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" filled="f" strokecolor="red" strokeweight="1pt"/>
                <w10:wrap type="topAndBottom"/>
              </v:group>
            </w:pict>
          </mc:Fallback>
        </mc:AlternateContent>
      </w:r>
      <w:r>
        <w:t xml:space="preserve">Avec les tableaux on peut déterminer toutes les valeurs nécessaires : RTune (R2) = 47 Ohm, CTrim (C2) = 39nF et RTrim = 268 Ohm. Pour RTrim la valeur ne tombe pas sur une valeur facile à trouver, j’ai donc pris la valeur la plus proche dans la </w:t>
      </w:r>
      <w:r w:rsidR="00C51210">
        <w:t>série</w:t>
      </w:r>
      <w:r>
        <w:t xml:space="preserve"> E12 ce qui donne 270 Ohm. Pour vérifier l’impact que le changement de valeur </w:t>
      </w:r>
      <w:r w:rsidR="00C51210">
        <w:t>a</w:t>
      </w:r>
      <w:r>
        <w:t xml:space="preserve"> eu sur la tension de sortie, j’ai retourné la fonction servant à trouver RTrim en cas de tension hors valeur des tableaux :</w:t>
      </w:r>
    </w:p>
    <w:p w14:paraId="1EAA5A76" w14:textId="77777777" w:rsidR="005C3337" w:rsidRDefault="005C3337" w:rsidP="005C3337">
      <w:pPr>
        <w:pStyle w:val="Para3"/>
      </w:pPr>
    </w:p>
    <w:p w14:paraId="085D285A" w14:textId="77777777" w:rsidR="005C3337" w:rsidRPr="006F3213" w:rsidRDefault="005C3337" w:rsidP="005C3337">
      <w:pPr>
        <w:pStyle w:val="Para3"/>
      </w:pPr>
      <m:oMathPara>
        <m:oMath>
          <m:r>
            <w:rPr>
              <w:rFonts w:ascii="Cambria Math" w:hAnsi="Cambria Math"/>
            </w:rPr>
            <m:t>Uout=</m:t>
          </m:r>
          <m:f>
            <m:fPr>
              <m:ctrlPr>
                <w:rPr>
                  <w:rFonts w:ascii="Cambria Math" w:hAnsi="Cambria Math"/>
                  <w:i/>
                </w:rPr>
              </m:ctrlPr>
            </m:fPr>
            <m:num>
              <m:r>
                <w:rPr>
                  <w:rFonts w:ascii="Cambria Math" w:hAnsi="Cambria Math"/>
                </w:rPr>
                <m:t>1,182</m:t>
              </m:r>
            </m:num>
            <m:den>
              <m:r>
                <w:rPr>
                  <w:rFonts w:ascii="Cambria Math" w:hAnsi="Cambria Math"/>
                </w:rPr>
                <m:t>RTrim*</m:t>
              </m:r>
              <m:sSup>
                <m:sSupPr>
                  <m:ctrlPr>
                    <w:rPr>
                      <w:rFonts w:ascii="Cambria Math" w:hAnsi="Cambria Math"/>
                      <w:i/>
                    </w:rPr>
                  </m:ctrlPr>
                </m:sSupPr>
                <m:e>
                  <m:r>
                    <w:rPr>
                      <w:rFonts w:ascii="Cambria Math" w:hAnsi="Cambria Math"/>
                    </w:rPr>
                    <m:t>10</m:t>
                  </m:r>
                </m:e>
                <m:sup>
                  <m:r>
                    <w:rPr>
                      <w:rFonts w:ascii="Cambria Math" w:hAnsi="Cambria Math"/>
                    </w:rPr>
                    <m:t>-3</m:t>
                  </m:r>
                </m:sup>
              </m:sSup>
            </m:den>
          </m:f>
          <m:r>
            <w:rPr>
              <w:rFonts w:ascii="Cambria Math" w:hAnsi="Cambria Math"/>
            </w:rPr>
            <m:t>-0,591=4,97V</m:t>
          </m:r>
        </m:oMath>
      </m:oMathPara>
    </w:p>
    <w:p w14:paraId="78E1C31C" w14:textId="77777777" w:rsidR="005C3337" w:rsidRPr="006F3213" w:rsidRDefault="005C3337" w:rsidP="005C3337">
      <w:pPr>
        <w:pStyle w:val="Para3"/>
      </w:pPr>
    </w:p>
    <w:p w14:paraId="0806EEC7" w14:textId="77777777" w:rsidR="005C3337" w:rsidRPr="00EB3084" w:rsidRDefault="005C3337" w:rsidP="005C3337">
      <w:pPr>
        <w:pStyle w:val="Para3"/>
      </w:pPr>
      <w:r>
        <w:t>On peut voir que la tension reste extrêmement proche des 5V.</w:t>
      </w:r>
    </w:p>
    <w:p w14:paraId="0D030776" w14:textId="77777777" w:rsidR="005C3337" w:rsidRDefault="005C3337" w:rsidP="005C3337">
      <w:pPr>
        <w:pStyle w:val="Para3"/>
      </w:pPr>
    </w:p>
    <w:p w14:paraId="4841F210" w14:textId="77777777" w:rsidR="005C3337" w:rsidRDefault="005C3337" w:rsidP="005C3337">
      <w:pPr>
        <w:pStyle w:val="Titre3"/>
      </w:pPr>
      <w:bookmarkStart w:id="36" w:name="_Toc352509"/>
      <w:bookmarkStart w:id="37" w:name="_Toc150984819"/>
      <w:r>
        <w:t>Régulateur 3,3V</w:t>
      </w:r>
      <w:bookmarkEnd w:id="36"/>
      <w:bookmarkEnd w:id="37"/>
    </w:p>
    <w:p w14:paraId="24F0327F" w14:textId="77777777" w:rsidR="005C3337" w:rsidRDefault="005C3337" w:rsidP="005C3337">
      <w:pPr>
        <w:pStyle w:val="Para3"/>
      </w:pPr>
    </w:p>
    <w:p w14:paraId="2DCDEE15" w14:textId="77777777" w:rsidR="005C3337" w:rsidRDefault="00297BDE" w:rsidP="00297BDE">
      <w:pPr>
        <w:pStyle w:val="Para3"/>
      </w:pPr>
      <w:r>
        <w:rPr>
          <w:rFonts w:cs="Arial"/>
          <w:noProof/>
          <w:color w:val="000000"/>
          <w:sz w:val="22"/>
          <w:szCs w:val="22"/>
        </w:rPr>
        <w:drawing>
          <wp:anchor distT="0" distB="0" distL="114300" distR="114300" simplePos="0" relativeHeight="251674624" behindDoc="0" locked="0" layoutInCell="1" allowOverlap="1" wp14:anchorId="3F3905A7" wp14:editId="099A9AE2">
            <wp:simplePos x="0" y="0"/>
            <wp:positionH relativeFrom="column">
              <wp:posOffset>1377284</wp:posOffset>
            </wp:positionH>
            <wp:positionV relativeFrom="paragraph">
              <wp:posOffset>255642</wp:posOffset>
            </wp:positionV>
            <wp:extent cx="4566920" cy="1463675"/>
            <wp:effectExtent l="38100" t="38100" r="43180" b="41275"/>
            <wp:wrapTopAndBottom/>
            <wp:docPr id="48" name="Image 48" descr="https://lh4.googleusercontent.com/LOhh4Vt-L6jTnt2Zhvbxj2oAUMXWa2Gmt6V_dEjIellCKBmHYpA7LN4ss-X6twZfqyabYse2rjerR0huNM70g1APZY7ibUzXwMmqY1aw_uJdQDMSnnW4xcvQ-YDS03rxF5urCZU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LOhh4Vt-L6jTnt2Zhvbxj2oAUMXWa2Gmt6V_dEjIellCKBmHYpA7LN4ss-X6twZfqyabYse2rjerR0huNM70g1APZY7ibUzXwMmqY1aw_uJdQDMSnnW4xcvQ-YDS03rxF5urCZU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66920" cy="1463675"/>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r w:rsidR="005C3337">
        <w:t>Schéma du régulateur 3,3V :</w:t>
      </w:r>
    </w:p>
    <w:p w14:paraId="50335B18" w14:textId="77777777" w:rsidR="005C3337" w:rsidRDefault="005C3337" w:rsidP="005C3337">
      <w:pPr>
        <w:pStyle w:val="Para3"/>
        <w:jc w:val="center"/>
      </w:pPr>
    </w:p>
    <w:p w14:paraId="5D3A7BC9" w14:textId="77777777" w:rsidR="005C3337" w:rsidRDefault="005C3337" w:rsidP="005C3337">
      <w:pPr>
        <w:pStyle w:val="Para3"/>
      </w:pPr>
      <w:r>
        <w:lastRenderedPageBreak/>
        <w:t xml:space="preserve">Comme pour le régulateur 5V toutes les informations sur le dimensionnement </w:t>
      </w:r>
      <w:r w:rsidRPr="00A71066">
        <w:t>des</w:t>
      </w:r>
      <w:r>
        <w:t xml:space="preserve"> composants se trouvent dans </w:t>
      </w:r>
      <w:proofErr w:type="gramStart"/>
      <w:r>
        <w:t>le datasheet</w:t>
      </w:r>
      <w:proofErr w:type="gramEnd"/>
      <w:r>
        <w:t>. Cette fois-ci cependant la tension de sortie est fixée à 3,3V dans le chip. Tous les dimensionnements se feront par rapport au courant nécessaire en sortie.</w:t>
      </w:r>
    </w:p>
    <w:p w14:paraId="27ABC695" w14:textId="77777777" w:rsidR="005C3337" w:rsidRDefault="005C3337" w:rsidP="005C3337">
      <w:pPr>
        <w:pStyle w:val="Para3"/>
      </w:pPr>
    </w:p>
    <w:p w14:paraId="03EDFF93" w14:textId="77777777" w:rsidR="005C3337" w:rsidRDefault="005C3337" w:rsidP="005C3337">
      <w:pPr>
        <w:pStyle w:val="Para3"/>
      </w:pPr>
      <w:r>
        <w:t>La première chose est le schéma exemple :</w:t>
      </w:r>
    </w:p>
    <w:p w14:paraId="5C725BC7" w14:textId="77777777" w:rsidR="005C3337" w:rsidRDefault="005C3337" w:rsidP="005C3337">
      <w:pPr>
        <w:pStyle w:val="Para3"/>
      </w:pPr>
    </w:p>
    <w:p w14:paraId="2A37D608" w14:textId="77777777" w:rsidR="005C3337" w:rsidRDefault="005C3337" w:rsidP="005C3337">
      <w:pPr>
        <w:pStyle w:val="Para3"/>
      </w:pPr>
      <w:r>
        <w:rPr>
          <w:noProof/>
        </w:rPr>
        <w:drawing>
          <wp:inline distT="0" distB="0" distL="0" distR="0" wp14:anchorId="0B3480F5" wp14:editId="7843FAF6">
            <wp:extent cx="5410200" cy="1914378"/>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40246" cy="1925010"/>
                    </a:xfrm>
                    <a:prstGeom prst="rect">
                      <a:avLst/>
                    </a:prstGeom>
                  </pic:spPr>
                </pic:pic>
              </a:graphicData>
            </a:graphic>
          </wp:inline>
        </w:drawing>
      </w:r>
    </w:p>
    <w:p w14:paraId="3B1ACA99" w14:textId="77777777" w:rsidR="005C3337" w:rsidRDefault="005C3337" w:rsidP="005C3337">
      <w:pPr>
        <w:pStyle w:val="Para3"/>
      </w:pPr>
      <w:r>
        <w:t>On peut voir que tous les composants sont déjà dimensionnés pour une application typique. J’ai repris la valeur des condensateurs tels quels mais j’ai quand même redimensionné la bobine et la diode.</w:t>
      </w:r>
    </w:p>
    <w:p w14:paraId="0DDB1352" w14:textId="77777777" w:rsidR="005C3337" w:rsidRDefault="005C3337" w:rsidP="005C3337">
      <w:pPr>
        <w:pStyle w:val="Para3"/>
      </w:pPr>
    </w:p>
    <w:p w14:paraId="2880EC0F" w14:textId="77777777" w:rsidR="005C3337" w:rsidRDefault="005C3337" w:rsidP="005C3337">
      <w:pPr>
        <w:pStyle w:val="Para3"/>
      </w:pPr>
      <w:r>
        <w:t>Que ce soit pour la bobine ou la diode il faut commencer par déterminer le courant max de sortie nécessaire. Pour estimer le courant max j’ai simplement considérer environ 200mA pour le Pic et pour le module Wifi ce qui correspond à ce que j’ai pu trouver dans les datasheets, j’ai ensuite arrondi à 500mA pour compenser les autres éventuelles consommations.</w:t>
      </w:r>
    </w:p>
    <w:p w14:paraId="74ECC8EC" w14:textId="77777777" w:rsidR="005C3337" w:rsidRDefault="005C3337" w:rsidP="005C3337">
      <w:pPr>
        <w:pStyle w:val="Para3"/>
      </w:pPr>
    </w:p>
    <w:p w14:paraId="3AE4FEE5" w14:textId="77777777" w:rsidR="005C3337" w:rsidRPr="00A061C5" w:rsidRDefault="005C3337" w:rsidP="005C3337">
      <w:pPr>
        <w:pStyle w:val="Para3"/>
      </w:pPr>
      <w:r w:rsidRPr="00A061C5">
        <w:t>Une fois ce courant max déterminé il suffit de trouver les valeurs correspondantes dans les tableaux :</w:t>
      </w:r>
    </w:p>
    <w:p w14:paraId="7E136616" w14:textId="77777777" w:rsidR="005C3337" w:rsidRPr="00A061C5" w:rsidRDefault="005C3337" w:rsidP="005C3337">
      <w:pPr>
        <w:pStyle w:val="Para3"/>
      </w:pPr>
    </w:p>
    <w:p w14:paraId="49406476" w14:textId="77777777" w:rsidR="005C3337" w:rsidRPr="00A061C5" w:rsidRDefault="00A061C5" w:rsidP="005C3337">
      <w:pPr>
        <w:pStyle w:val="Para3"/>
      </w:pPr>
      <w:r w:rsidRPr="00A061C5">
        <w:rPr>
          <w:noProof/>
        </w:rPr>
        <w:drawing>
          <wp:inline distT="0" distB="0" distL="0" distR="0" wp14:anchorId="62FFA5E7" wp14:editId="048C768C">
            <wp:extent cx="3160759" cy="2259145"/>
            <wp:effectExtent l="0" t="0" r="1905" b="825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93857" cy="2282802"/>
                    </a:xfrm>
                    <a:prstGeom prst="rect">
                      <a:avLst/>
                    </a:prstGeom>
                  </pic:spPr>
                </pic:pic>
              </a:graphicData>
            </a:graphic>
          </wp:inline>
        </w:drawing>
      </w:r>
    </w:p>
    <w:p w14:paraId="465AD01E" w14:textId="77777777" w:rsidR="005C3337" w:rsidRPr="00A061C5" w:rsidRDefault="00A061C5" w:rsidP="005C3337">
      <w:pPr>
        <w:pStyle w:val="Para3"/>
      </w:pPr>
      <w:r>
        <w:t xml:space="preserve">Le tableau tombe pile entre deux bobines pour avoir de la marge j’ai choisi </w:t>
      </w:r>
      <w:r w:rsidR="005C3337" w:rsidRPr="00A061C5">
        <w:t>la bobine L23.</w:t>
      </w:r>
    </w:p>
    <w:p w14:paraId="24EEF328" w14:textId="77777777" w:rsidR="005C3337" w:rsidRPr="00A061C5" w:rsidRDefault="005C3337" w:rsidP="005C3337">
      <w:pPr>
        <w:pStyle w:val="Para3"/>
      </w:pPr>
    </w:p>
    <w:p w14:paraId="7DF2FA5A" w14:textId="77777777" w:rsidR="005C3337" w:rsidRPr="00A061C5" w:rsidRDefault="005C3337" w:rsidP="005C3337">
      <w:pPr>
        <w:pStyle w:val="Para3"/>
      </w:pPr>
      <w:proofErr w:type="gramStart"/>
      <w:r w:rsidRPr="00A061C5">
        <w:t>Le datasheet</w:t>
      </w:r>
      <w:proofErr w:type="gramEnd"/>
      <w:r w:rsidRPr="00A061C5">
        <w:t xml:space="preserve"> fournit un tableau avec des bobines correspondent aux références du premier tableau :</w:t>
      </w:r>
    </w:p>
    <w:p w14:paraId="6D7B5111" w14:textId="77777777" w:rsidR="005C3337" w:rsidRPr="00A061C5" w:rsidRDefault="005C3337" w:rsidP="005C3337">
      <w:pPr>
        <w:pStyle w:val="Para3"/>
      </w:pPr>
    </w:p>
    <w:p w14:paraId="2EE1FB7A" w14:textId="77777777" w:rsidR="005C3337" w:rsidRPr="00A061C5" w:rsidRDefault="00A061C5" w:rsidP="005C3337">
      <w:pPr>
        <w:pStyle w:val="Para3"/>
      </w:pPr>
      <w:r w:rsidRPr="00A061C5">
        <w:rPr>
          <w:noProof/>
        </w:rPr>
        <w:lastRenderedPageBreak/>
        <w:drawing>
          <wp:anchor distT="0" distB="0" distL="114300" distR="114300" simplePos="0" relativeHeight="251689984" behindDoc="0" locked="0" layoutInCell="1" allowOverlap="1" wp14:anchorId="1BAC945B" wp14:editId="46C42313">
            <wp:simplePos x="0" y="0"/>
            <wp:positionH relativeFrom="column">
              <wp:posOffset>1261987</wp:posOffset>
            </wp:positionH>
            <wp:positionV relativeFrom="paragraph">
              <wp:posOffset>2371</wp:posOffset>
            </wp:positionV>
            <wp:extent cx="4904990" cy="1777909"/>
            <wp:effectExtent l="0" t="0" r="0" b="0"/>
            <wp:wrapTopAndBottom/>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04990" cy="1777909"/>
                    </a:xfrm>
                    <a:prstGeom prst="rect">
                      <a:avLst/>
                    </a:prstGeom>
                  </pic:spPr>
                </pic:pic>
              </a:graphicData>
            </a:graphic>
          </wp:anchor>
        </w:drawing>
      </w:r>
    </w:p>
    <w:p w14:paraId="2E794C5E" w14:textId="77777777" w:rsidR="005C3337" w:rsidRPr="00A061C5" w:rsidRDefault="005C3337" w:rsidP="005C3337">
      <w:pPr>
        <w:pStyle w:val="Para3"/>
      </w:pPr>
    </w:p>
    <w:p w14:paraId="7E736BD7" w14:textId="77777777" w:rsidR="005C3337" w:rsidRPr="00A061C5" w:rsidRDefault="005C3337" w:rsidP="005C3337">
      <w:pPr>
        <w:pStyle w:val="Para3"/>
      </w:pPr>
      <w:r w:rsidRPr="00A061C5">
        <w:t>J’ai choisi la bobine DO33</w:t>
      </w:r>
      <w:r w:rsidR="00A061C5" w:rsidRPr="00A061C5">
        <w:t>08</w:t>
      </w:r>
      <w:r w:rsidRPr="00A061C5">
        <w:t>-</w:t>
      </w:r>
      <w:r w:rsidR="00A061C5" w:rsidRPr="00A061C5">
        <w:t>683</w:t>
      </w:r>
      <w:r w:rsidRPr="00A061C5">
        <w:t xml:space="preserve"> car je voulais une bobine SMD et celle-ci se trouvait dans le vault de Altium.</w:t>
      </w:r>
    </w:p>
    <w:p w14:paraId="2CFD1210" w14:textId="77777777" w:rsidR="005C3337" w:rsidRPr="00A061C5" w:rsidRDefault="005C3337" w:rsidP="005C3337">
      <w:pPr>
        <w:pStyle w:val="Para3"/>
      </w:pPr>
    </w:p>
    <w:p w14:paraId="03AACC81" w14:textId="77777777" w:rsidR="005C3337" w:rsidRPr="00A061C5" w:rsidRDefault="005C3337" w:rsidP="005C3337">
      <w:pPr>
        <w:pStyle w:val="Para3"/>
      </w:pPr>
      <w:r w:rsidRPr="00A061C5">
        <w:t>Pour la diode on peut trouver un tableau similaire à la bobine :</w:t>
      </w:r>
    </w:p>
    <w:p w14:paraId="4A74186D" w14:textId="77777777" w:rsidR="005C3337" w:rsidRPr="00A061C5" w:rsidRDefault="005C3337" w:rsidP="005C3337">
      <w:pPr>
        <w:pStyle w:val="Para3"/>
      </w:pPr>
    </w:p>
    <w:p w14:paraId="62D9E3D7" w14:textId="77777777" w:rsidR="005C3337" w:rsidRPr="00A061C5" w:rsidRDefault="005C3337" w:rsidP="005C3337">
      <w:pPr>
        <w:pStyle w:val="Para3"/>
      </w:pPr>
      <w:r w:rsidRPr="00A061C5">
        <w:rPr>
          <w:noProof/>
        </w:rPr>
        <w:drawing>
          <wp:inline distT="0" distB="0" distL="0" distR="0" wp14:anchorId="6D827CB2" wp14:editId="41F6AEFA">
            <wp:extent cx="5349558" cy="1343025"/>
            <wp:effectExtent l="0" t="0" r="381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50450" cy="1343249"/>
                    </a:xfrm>
                    <a:prstGeom prst="rect">
                      <a:avLst/>
                    </a:prstGeom>
                  </pic:spPr>
                </pic:pic>
              </a:graphicData>
            </a:graphic>
          </wp:inline>
        </w:drawing>
      </w:r>
    </w:p>
    <w:p w14:paraId="5C068B91" w14:textId="77777777" w:rsidR="005C3337" w:rsidRPr="00A061C5" w:rsidRDefault="005C3337" w:rsidP="005C3337">
      <w:pPr>
        <w:pStyle w:val="Para3"/>
      </w:pPr>
    </w:p>
    <w:p w14:paraId="02251910" w14:textId="77777777" w:rsidR="005C3337" w:rsidRDefault="005C3337" w:rsidP="005C3337">
      <w:pPr>
        <w:pStyle w:val="Para3"/>
      </w:pPr>
      <w:r w:rsidRPr="00A061C5">
        <w:t xml:space="preserve">Pour les diodes, toutes feraient l’affaire je me suis donc contenté de prendre la plus basique que </w:t>
      </w:r>
      <w:proofErr w:type="gramStart"/>
      <w:r w:rsidRPr="00A061C5">
        <w:t>le datasheet</w:t>
      </w:r>
      <w:proofErr w:type="gramEnd"/>
      <w:r w:rsidRPr="00A061C5">
        <w:t xml:space="preserve"> propose en SMD.</w:t>
      </w:r>
    </w:p>
    <w:p w14:paraId="643F370E" w14:textId="77777777" w:rsidR="005C3337" w:rsidRDefault="005C3337" w:rsidP="005C3337">
      <w:pPr>
        <w:pStyle w:val="Para3"/>
      </w:pPr>
    </w:p>
    <w:p w14:paraId="682FEF6C" w14:textId="77777777" w:rsidR="005C3337" w:rsidRDefault="005C3337" w:rsidP="005C3337">
      <w:pPr>
        <w:pStyle w:val="Para3"/>
      </w:pPr>
    </w:p>
    <w:p w14:paraId="12010330" w14:textId="77777777" w:rsidR="005C3337" w:rsidRPr="00C66690" w:rsidRDefault="005C3337" w:rsidP="005C3337">
      <w:pPr>
        <w:pStyle w:val="Para3"/>
      </w:pPr>
    </w:p>
    <w:p w14:paraId="4BE41311" w14:textId="77777777" w:rsidR="005C3337" w:rsidRDefault="005C3337" w:rsidP="005C3337">
      <w:pPr>
        <w:pStyle w:val="Para2"/>
      </w:pPr>
    </w:p>
    <w:p w14:paraId="07BC49B9" w14:textId="77777777" w:rsidR="005C3337" w:rsidRDefault="005C3337" w:rsidP="005C3337">
      <w:pPr>
        <w:pStyle w:val="Titre2"/>
      </w:pPr>
      <w:bookmarkStart w:id="38" w:name="_Toc352510"/>
      <w:bookmarkStart w:id="39" w:name="_Toc150984820"/>
      <w:r>
        <w:t>Mesure de la batterie</w:t>
      </w:r>
      <w:bookmarkEnd w:id="38"/>
      <w:bookmarkEnd w:id="39"/>
    </w:p>
    <w:p w14:paraId="5D64E9D0" w14:textId="77777777" w:rsidR="005C3337" w:rsidRDefault="005C3337" w:rsidP="005C3337">
      <w:pPr>
        <w:pStyle w:val="Para2"/>
      </w:pPr>
    </w:p>
    <w:p w14:paraId="036AC5D4" w14:textId="77777777" w:rsidR="005C3337" w:rsidRDefault="005C3337" w:rsidP="005C3337">
      <w:pPr>
        <w:pStyle w:val="Titre3"/>
      </w:pPr>
      <w:bookmarkStart w:id="40" w:name="_Toc352511"/>
      <w:bookmarkStart w:id="41" w:name="_Toc150984821"/>
      <w:r>
        <w:t>Mesure de la tension</w:t>
      </w:r>
      <w:bookmarkEnd w:id="40"/>
      <w:bookmarkEnd w:id="41"/>
    </w:p>
    <w:p w14:paraId="323413C2" w14:textId="77777777" w:rsidR="005C3337" w:rsidRDefault="005C3337" w:rsidP="005C3337">
      <w:pPr>
        <w:pStyle w:val="Para3"/>
      </w:pPr>
    </w:p>
    <w:p w14:paraId="12E6C6BB" w14:textId="77777777" w:rsidR="005C3337" w:rsidRDefault="005C3337" w:rsidP="005C3337">
      <w:pPr>
        <w:pStyle w:val="Para3"/>
      </w:pPr>
      <w:r>
        <w:t>Schéma du diviseur :</w:t>
      </w:r>
    </w:p>
    <w:p w14:paraId="3A62B1D3" w14:textId="77777777" w:rsidR="005C3337" w:rsidRDefault="005C3337" w:rsidP="005C3337">
      <w:pPr>
        <w:pStyle w:val="Para3"/>
      </w:pPr>
    </w:p>
    <w:p w14:paraId="774CC6D6" w14:textId="77777777" w:rsidR="005C3337" w:rsidRDefault="005C3337" w:rsidP="005C3337">
      <w:pPr>
        <w:pStyle w:val="Para3"/>
        <w:jc w:val="center"/>
      </w:pPr>
      <w:r>
        <w:rPr>
          <w:noProof/>
        </w:rPr>
        <w:lastRenderedPageBreak/>
        <w:drawing>
          <wp:inline distT="0" distB="0" distL="0" distR="0" wp14:anchorId="2FA37F78" wp14:editId="2E5DDF7C">
            <wp:extent cx="2762250" cy="3019425"/>
            <wp:effectExtent l="38100" t="38100" r="38100" b="4762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62250" cy="3019425"/>
                    </a:xfrm>
                    <a:prstGeom prst="rect">
                      <a:avLst/>
                    </a:prstGeom>
                    <a:ln w="38100">
                      <a:solidFill>
                        <a:schemeClr val="tx1"/>
                      </a:solidFill>
                    </a:ln>
                  </pic:spPr>
                </pic:pic>
              </a:graphicData>
            </a:graphic>
          </wp:inline>
        </w:drawing>
      </w:r>
    </w:p>
    <w:p w14:paraId="5775021E" w14:textId="77777777" w:rsidR="005C3337" w:rsidRDefault="005C3337" w:rsidP="005C3337">
      <w:pPr>
        <w:pStyle w:val="Para3"/>
      </w:pPr>
    </w:p>
    <w:p w14:paraId="3EDF14D6" w14:textId="77777777" w:rsidR="005C3337" w:rsidRDefault="005C3337" w:rsidP="005C3337">
      <w:pPr>
        <w:pStyle w:val="Para3"/>
      </w:pPr>
      <w:r>
        <w:t xml:space="preserve">La mesure de la tension est constituée d’un simple diviseur de tension pour avoir une tension variable d’un maximum de 3,3V lisible par une des entrées analogiques du Pic. En considérant que la batterie aura une tension maximale de 14V on peut facilement dimensionner le diviseur en déterminant que Rtot vaux 100 </w:t>
      </w:r>
      <w:proofErr w:type="gramStart"/>
      <w:r>
        <w:t>kOhm</w:t>
      </w:r>
      <w:proofErr w:type="gramEnd"/>
      <w:r>
        <w:t xml:space="preserve"> pour limiter un maximum le courant :</w:t>
      </w:r>
    </w:p>
    <w:p w14:paraId="0F2F2AB7" w14:textId="77777777" w:rsidR="005C3337" w:rsidRDefault="005C3337" w:rsidP="005C3337">
      <w:pPr>
        <w:pStyle w:val="Para3"/>
      </w:pPr>
    </w:p>
    <w:p w14:paraId="1F866136" w14:textId="77777777" w:rsidR="005C3337" w:rsidRPr="006F3213" w:rsidRDefault="005C3337" w:rsidP="005C3337">
      <w:pPr>
        <w:pStyle w:val="Para3"/>
      </w:pPr>
      <m:oMathPara>
        <m:oMath>
          <m:r>
            <w:rPr>
              <w:rFonts w:ascii="Cambria Math" w:hAnsi="Cambria Math"/>
            </w:rPr>
            <m:t>R8=</m:t>
          </m:r>
          <m:f>
            <m:fPr>
              <m:ctrlPr>
                <w:rPr>
                  <w:rFonts w:ascii="Cambria Math" w:hAnsi="Cambria Math"/>
                  <w:i/>
                </w:rPr>
              </m:ctrlPr>
            </m:fPr>
            <m:num>
              <m:r>
                <w:rPr>
                  <w:rFonts w:ascii="Cambria Math" w:hAnsi="Cambria Math"/>
                </w:rPr>
                <m:t>100*3,3</m:t>
              </m:r>
            </m:num>
            <m:den>
              <m:r>
                <w:rPr>
                  <w:rFonts w:ascii="Cambria Math" w:hAnsi="Cambria Math"/>
                </w:rPr>
                <m:t>14</m:t>
              </m:r>
            </m:den>
          </m:f>
          <m:r>
            <w:rPr>
              <w:rFonts w:ascii="Cambria Math" w:hAnsi="Cambria Math"/>
            </w:rPr>
            <m:t>=23,57kOhm</m:t>
          </m:r>
        </m:oMath>
      </m:oMathPara>
    </w:p>
    <w:p w14:paraId="014C06F9" w14:textId="77777777" w:rsidR="005C3337" w:rsidRDefault="005C3337" w:rsidP="005C3337">
      <w:pPr>
        <w:pStyle w:val="Para3"/>
      </w:pPr>
    </w:p>
    <w:p w14:paraId="5CB43454" w14:textId="77777777" w:rsidR="005C3337" w:rsidRPr="006F3213" w:rsidRDefault="005C3337" w:rsidP="005C3337">
      <w:pPr>
        <w:pStyle w:val="Para3"/>
      </w:pPr>
      <w:r>
        <w:t xml:space="preserve">Pour R8 22kOhm fonctionnerait mais pour avoir une marge d’erreur j’ai choisi la valeur inférieure de 18kOhm. On peut ensuite trouver la résistance R5 qui vaudra 82 </w:t>
      </w:r>
      <w:proofErr w:type="gramStart"/>
      <w:r>
        <w:t>kOhm</w:t>
      </w:r>
      <w:proofErr w:type="gramEnd"/>
      <w:r>
        <w:t>, ce qui fait parfaitement 100 kOhm au total.</w:t>
      </w:r>
    </w:p>
    <w:p w14:paraId="08486B5D" w14:textId="77777777" w:rsidR="005C3337" w:rsidRPr="00AE7B7E" w:rsidRDefault="005C3337" w:rsidP="005C3337">
      <w:pPr>
        <w:pStyle w:val="Para3"/>
      </w:pPr>
    </w:p>
    <w:p w14:paraId="5D4B7C7D" w14:textId="77777777" w:rsidR="005C3337" w:rsidRDefault="005C3337" w:rsidP="005C3337">
      <w:pPr>
        <w:pStyle w:val="Titre3"/>
      </w:pPr>
      <w:bookmarkStart w:id="42" w:name="_Toc352512"/>
      <w:bookmarkStart w:id="43" w:name="_Toc150984822"/>
      <w:r>
        <w:t>Mesure du courant</w:t>
      </w:r>
      <w:bookmarkEnd w:id="42"/>
      <w:bookmarkEnd w:id="43"/>
    </w:p>
    <w:p w14:paraId="33F3BFF9" w14:textId="77777777" w:rsidR="005C3337" w:rsidRDefault="005C3337" w:rsidP="005C3337">
      <w:pPr>
        <w:pStyle w:val="Para3"/>
      </w:pPr>
    </w:p>
    <w:p w14:paraId="291870E6" w14:textId="77777777" w:rsidR="005C3337" w:rsidRDefault="005C3337" w:rsidP="005C3337">
      <w:pPr>
        <w:pStyle w:val="Para3"/>
      </w:pPr>
      <w:r>
        <w:t>Schéma du LM8601 :</w:t>
      </w:r>
    </w:p>
    <w:p w14:paraId="29AFFF4C" w14:textId="77777777" w:rsidR="005C3337" w:rsidRDefault="005C3337" w:rsidP="005C3337">
      <w:pPr>
        <w:pStyle w:val="Para3"/>
      </w:pPr>
    </w:p>
    <w:p w14:paraId="5FE1D4FC" w14:textId="77777777" w:rsidR="005C3337" w:rsidRDefault="005C3337" w:rsidP="005C3337">
      <w:pPr>
        <w:pStyle w:val="Para3"/>
        <w:jc w:val="center"/>
      </w:pPr>
      <w:r>
        <w:rPr>
          <w:noProof/>
        </w:rPr>
        <w:drawing>
          <wp:inline distT="0" distB="0" distL="0" distR="0" wp14:anchorId="6253570F" wp14:editId="323FD170">
            <wp:extent cx="5170487" cy="2148247"/>
            <wp:effectExtent l="38100" t="38100" r="30480" b="4254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84812" cy="2154199"/>
                    </a:xfrm>
                    <a:prstGeom prst="rect">
                      <a:avLst/>
                    </a:prstGeom>
                    <a:ln w="38100">
                      <a:solidFill>
                        <a:schemeClr val="tx1"/>
                      </a:solidFill>
                    </a:ln>
                  </pic:spPr>
                </pic:pic>
              </a:graphicData>
            </a:graphic>
          </wp:inline>
        </w:drawing>
      </w:r>
    </w:p>
    <w:p w14:paraId="75B4A13C" w14:textId="77777777" w:rsidR="005C3337" w:rsidRDefault="005C3337" w:rsidP="005C3337">
      <w:pPr>
        <w:pStyle w:val="Para3"/>
      </w:pPr>
    </w:p>
    <w:p w14:paraId="2D9A64E6" w14:textId="77777777" w:rsidR="005C3337" w:rsidRDefault="005C3337" w:rsidP="005C3337">
      <w:pPr>
        <w:pStyle w:val="Para3"/>
      </w:pPr>
      <w:r>
        <w:t>Pour mesurer le courant j’utilise un LM8601. Il s’agit basiquement d’un ampli OP. Le dimensionnement à faire ici est la résistance. Le but de cette résistance est de créer une chute de tension en fonction du courant qui la traverse pour créer une différence entre les deux entrées de l’ampli OP.</w:t>
      </w:r>
    </w:p>
    <w:p w14:paraId="171D86D3" w14:textId="77777777" w:rsidR="005C3337" w:rsidRDefault="005C3337" w:rsidP="005C3337">
      <w:pPr>
        <w:pStyle w:val="Para3"/>
      </w:pPr>
    </w:p>
    <w:p w14:paraId="62CA1A20" w14:textId="77777777" w:rsidR="005C3337" w:rsidRDefault="005C3337" w:rsidP="005C3337">
      <w:pPr>
        <w:pStyle w:val="Para3"/>
      </w:pPr>
      <w:r>
        <w:lastRenderedPageBreak/>
        <w:t>Pour la dimensionner, il faut que la valeur de la résistance soit suffisamment haute pour que la chute de tension au courant maximum soit exploitable, mais la plus basse possible pour minimiser les pertes. Dans cette optique, on m’a conseillé de ne pas dépasser 1V de chute de tension aux bornes de la résistance lorsque le courant est maximum. Maintenant en divisant cette chute de tension par le courant que la batterie aura à fournir au maximum dans le pire des cas, on trouve la valeur de la résistance :</w:t>
      </w:r>
    </w:p>
    <w:p w14:paraId="7E5936C8" w14:textId="77777777" w:rsidR="005C3337" w:rsidRDefault="005C3337" w:rsidP="005C3337">
      <w:pPr>
        <w:pStyle w:val="Para3"/>
      </w:pPr>
    </w:p>
    <w:p w14:paraId="3F978BD8" w14:textId="77777777" w:rsidR="005C3337" w:rsidRDefault="005C3337" w:rsidP="005C3337">
      <w:pPr>
        <w:pStyle w:val="Para3"/>
      </w:pPr>
      <w:r w:rsidRPr="00C05C62">
        <w:t>Calcul du courant :</w:t>
      </w:r>
    </w:p>
    <w:p w14:paraId="33DCBA9B" w14:textId="77777777" w:rsidR="005C3337" w:rsidRDefault="005C3337" w:rsidP="005C3337">
      <w:pPr>
        <w:pStyle w:val="Para3"/>
      </w:pPr>
    </w:p>
    <w:p w14:paraId="35EF9DAF" w14:textId="77777777" w:rsidR="005C3337" w:rsidRPr="00612C08" w:rsidRDefault="00000000" w:rsidP="005C3337">
      <w:pPr>
        <w:pStyle w:val="Para3"/>
      </w:pPr>
      <m:oMathPara>
        <m:oMath>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matrice</m:t>
                  </m:r>
                </m:sub>
              </m:sSub>
              <m:r>
                <w:rPr>
                  <w:rFonts w:ascii="Cambria Math" w:hAnsi="Cambria Math"/>
                </w:rPr>
                <m:t>*2*5+</m:t>
              </m:r>
              <m:sSub>
                <m:sSubPr>
                  <m:ctrlPr>
                    <w:rPr>
                      <w:rFonts w:ascii="Cambria Math" w:hAnsi="Cambria Math"/>
                      <w:i/>
                    </w:rPr>
                  </m:ctrlPr>
                </m:sSubPr>
                <m:e>
                  <m:r>
                    <w:rPr>
                      <w:rFonts w:ascii="Cambria Math" w:hAnsi="Cambria Math"/>
                    </w:rPr>
                    <m:t>I</m:t>
                  </m:r>
                </m:e>
                <m:sub>
                  <m:r>
                    <w:rPr>
                      <w:rFonts w:ascii="Cambria Math" w:hAnsi="Cambria Math"/>
                    </w:rPr>
                    <m:t>3,3V</m:t>
                  </m:r>
                </m:sub>
              </m:sSub>
              <m:r>
                <w:rPr>
                  <w:rFonts w:ascii="Cambria Math" w:hAnsi="Cambria Math"/>
                </w:rPr>
                <m:t>*3,3</m:t>
              </m:r>
            </m:num>
            <m:den>
              <m:r>
                <w:rPr>
                  <w:rFonts w:ascii="Cambria Math" w:hAnsi="Cambria Math"/>
                </w:rPr>
                <m:t>12</m:t>
              </m:r>
            </m:den>
          </m:f>
          <m:r>
            <w:rPr>
              <w:rFonts w:ascii="Cambria Math" w:hAnsi="Cambria Math"/>
            </w:rPr>
            <m:t>=5,14A</m:t>
          </m:r>
        </m:oMath>
      </m:oMathPara>
    </w:p>
    <w:p w14:paraId="44810017" w14:textId="77777777" w:rsidR="005C3337" w:rsidRDefault="005C3337" w:rsidP="005C3337">
      <w:pPr>
        <w:pStyle w:val="Para3"/>
      </w:pPr>
    </w:p>
    <w:p w14:paraId="23ED5111" w14:textId="77777777" w:rsidR="005C3337" w:rsidRPr="00C05C62" w:rsidRDefault="005C3337" w:rsidP="005C3337">
      <w:pPr>
        <w:pStyle w:val="Para3"/>
      </w:pPr>
      <w:r>
        <w:t>Le courant max ne devrait pas dépasser les 5,14A mais j’ai fait la suite des calculs en considérant le courant max à 5A. Car comme c’est un courant estimé et extrême qui ne devrait jamais survenir plus de quelques secondes. L’arrondir à 5A donne une valeur de résistance plus simple.</w:t>
      </w:r>
    </w:p>
    <w:p w14:paraId="624BC36E" w14:textId="77777777" w:rsidR="005C3337" w:rsidRDefault="005C3337" w:rsidP="005C3337">
      <w:pPr>
        <w:pStyle w:val="Para3"/>
        <w:rPr>
          <w:color w:val="92D050"/>
        </w:rPr>
      </w:pPr>
    </w:p>
    <w:p w14:paraId="0F952D07" w14:textId="77777777" w:rsidR="005C3337" w:rsidRDefault="005C3337" w:rsidP="005C3337">
      <w:pPr>
        <w:pStyle w:val="Para3"/>
      </w:pPr>
      <w:r w:rsidRPr="00612C08">
        <w:t>Calcul de la résistance</w:t>
      </w:r>
      <w:r>
        <w:t> :</w:t>
      </w:r>
    </w:p>
    <w:p w14:paraId="68ED25C1" w14:textId="77777777" w:rsidR="005C3337" w:rsidRDefault="005C3337" w:rsidP="005C3337">
      <w:pPr>
        <w:pStyle w:val="Para3"/>
      </w:pPr>
    </w:p>
    <w:p w14:paraId="6CCE5080" w14:textId="77777777" w:rsidR="005C3337" w:rsidRPr="00612C08" w:rsidRDefault="00000000" w:rsidP="005C3337">
      <w:pPr>
        <w:pStyle w:val="Para3"/>
      </w:pPr>
      <m:oMathPara>
        <m:oMath>
          <m:sSub>
            <m:sSubPr>
              <m:ctrlPr>
                <w:rPr>
                  <w:rFonts w:ascii="Cambria Math" w:hAnsi="Cambria Math"/>
                  <w:i/>
                </w:rPr>
              </m:ctrlPr>
            </m:sSubPr>
            <m:e>
              <m:r>
                <w:rPr>
                  <w:rFonts w:ascii="Cambria Math" w:hAnsi="Cambria Math"/>
                </w:rPr>
                <m:t>R</m:t>
              </m:r>
            </m:e>
            <m:sub>
              <m:r>
                <w:rPr>
                  <w:rFonts w:ascii="Cambria Math" w:hAnsi="Cambria Math"/>
                </w:rPr>
                <m:t>shunt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m:t>
              </m:r>
            </m:den>
          </m:f>
          <m:r>
            <w:rPr>
              <w:rFonts w:ascii="Cambria Math" w:hAnsi="Cambria Math"/>
            </w:rPr>
            <m:t>=0,2Ohm</m:t>
          </m:r>
        </m:oMath>
      </m:oMathPara>
    </w:p>
    <w:p w14:paraId="41F33436" w14:textId="77777777" w:rsidR="00685F82" w:rsidRDefault="00685F82">
      <w:pPr>
        <w:rPr>
          <w:sz w:val="20"/>
        </w:rPr>
      </w:pPr>
      <w:r>
        <w:br w:type="page"/>
      </w:r>
    </w:p>
    <w:p w14:paraId="2A26E33F" w14:textId="77777777" w:rsidR="005C3337" w:rsidRDefault="005C3337" w:rsidP="005C3337">
      <w:pPr>
        <w:pStyle w:val="Titre1"/>
      </w:pPr>
      <w:bookmarkStart w:id="44" w:name="_Toc352513"/>
      <w:bookmarkStart w:id="45" w:name="_Toc150984823"/>
      <w:r>
        <w:lastRenderedPageBreak/>
        <w:t>Concept du logiciel</w:t>
      </w:r>
      <w:bookmarkEnd w:id="44"/>
      <w:bookmarkEnd w:id="45"/>
    </w:p>
    <w:p w14:paraId="30E8A362" w14:textId="77777777" w:rsidR="005C3337" w:rsidRDefault="005C3337" w:rsidP="005C3337">
      <w:pPr>
        <w:pStyle w:val="Para1"/>
      </w:pPr>
    </w:p>
    <w:p w14:paraId="67D0A29E" w14:textId="77777777" w:rsidR="005C3337" w:rsidRDefault="005C3337" w:rsidP="005C3337">
      <w:pPr>
        <w:pStyle w:val="Titre2"/>
      </w:pPr>
      <w:bookmarkStart w:id="46" w:name="_Toc352514"/>
      <w:bookmarkStart w:id="47" w:name="_Toc150984824"/>
      <w:r>
        <w:t>logiciel de base</w:t>
      </w:r>
      <w:bookmarkEnd w:id="46"/>
      <w:bookmarkEnd w:id="47"/>
      <w:r>
        <w:t> </w:t>
      </w:r>
    </w:p>
    <w:p w14:paraId="49FB7432" w14:textId="77777777" w:rsidR="005C3337" w:rsidRDefault="005C3337" w:rsidP="005C3337">
      <w:pPr>
        <w:pStyle w:val="Para2"/>
      </w:pPr>
    </w:p>
    <w:p w14:paraId="4EA5721D" w14:textId="77777777" w:rsidR="005C3337" w:rsidRDefault="005C3337" w:rsidP="005C3337">
      <w:pPr>
        <w:pStyle w:val="Para2"/>
      </w:pPr>
      <w:r>
        <w:t>Le Totem pourra être contrôlé uniquement au travers du module Wifi. Voilà une liste de ce qu’il sera possible de faire :</w:t>
      </w:r>
    </w:p>
    <w:p w14:paraId="3C17951B" w14:textId="77777777" w:rsidR="005C3337" w:rsidRDefault="005C3337" w:rsidP="005C3337">
      <w:pPr>
        <w:pStyle w:val="Para2"/>
      </w:pPr>
    </w:p>
    <w:p w14:paraId="6FC00D17" w14:textId="77777777" w:rsidR="005C3337" w:rsidRDefault="005C3337" w:rsidP="005C3337">
      <w:pPr>
        <w:pStyle w:val="Para2"/>
        <w:numPr>
          <w:ilvl w:val="0"/>
          <w:numId w:val="5"/>
        </w:numPr>
      </w:pPr>
      <w:r>
        <w:t>Pouvoir afficher tous les caractères de l’alphabet en majuscule ainsi que tous les chiffres.</w:t>
      </w:r>
    </w:p>
    <w:p w14:paraId="35C314DB" w14:textId="77777777" w:rsidR="005C3337" w:rsidRDefault="005C3337" w:rsidP="005C3337">
      <w:pPr>
        <w:pStyle w:val="Para2"/>
        <w:numPr>
          <w:ilvl w:val="0"/>
          <w:numId w:val="5"/>
        </w:numPr>
      </w:pPr>
      <w:r>
        <w:t>Mettre à jour le texte à afficher.</w:t>
      </w:r>
    </w:p>
    <w:p w14:paraId="1803E5CF" w14:textId="77777777" w:rsidR="005C3337" w:rsidRDefault="005C3337" w:rsidP="005C3337">
      <w:pPr>
        <w:pStyle w:val="Para2"/>
        <w:numPr>
          <w:ilvl w:val="0"/>
          <w:numId w:val="5"/>
        </w:numPr>
      </w:pPr>
      <w:r>
        <w:t>Modifier la luminosité ou demander au Totem de la régler lui-même.</w:t>
      </w:r>
    </w:p>
    <w:p w14:paraId="6893FE47" w14:textId="77777777" w:rsidR="005C3337" w:rsidRDefault="005C3337" w:rsidP="005C3337">
      <w:pPr>
        <w:pStyle w:val="Para2"/>
        <w:numPr>
          <w:ilvl w:val="0"/>
          <w:numId w:val="5"/>
        </w:numPr>
      </w:pPr>
      <w:r>
        <w:t>Modifier la fréquence d’affichage, faire en sorte que le texte tourne en permanence ou que une fois toutes les 5 secondes par exemple.</w:t>
      </w:r>
    </w:p>
    <w:p w14:paraId="108EDFF5" w14:textId="77777777" w:rsidR="005C3337" w:rsidRDefault="005C3337" w:rsidP="005C3337">
      <w:pPr>
        <w:pStyle w:val="Para2"/>
        <w:numPr>
          <w:ilvl w:val="0"/>
          <w:numId w:val="5"/>
        </w:numPr>
      </w:pPr>
      <w:r>
        <w:t>Demander au Totem d’afficher le niveau de batterie.</w:t>
      </w:r>
    </w:p>
    <w:p w14:paraId="54327EA3" w14:textId="77777777" w:rsidR="005C3337" w:rsidRDefault="005C3337" w:rsidP="005C3337">
      <w:pPr>
        <w:pStyle w:val="Para2"/>
      </w:pPr>
    </w:p>
    <w:p w14:paraId="30311BBE" w14:textId="77777777" w:rsidR="005C3337" w:rsidRDefault="005C3337" w:rsidP="005C3337">
      <w:pPr>
        <w:pStyle w:val="Titre2"/>
      </w:pPr>
      <w:bookmarkStart w:id="48" w:name="_Toc352515"/>
      <w:bookmarkStart w:id="49" w:name="_Toc150984825"/>
      <w:r>
        <w:t>Améliorations</w:t>
      </w:r>
      <w:bookmarkEnd w:id="48"/>
      <w:bookmarkEnd w:id="49"/>
      <w:r>
        <w:t xml:space="preserve"> </w:t>
      </w:r>
    </w:p>
    <w:p w14:paraId="67020A68" w14:textId="77777777" w:rsidR="005C3337" w:rsidRDefault="005C3337" w:rsidP="005C3337">
      <w:pPr>
        <w:pStyle w:val="Para2"/>
      </w:pPr>
    </w:p>
    <w:p w14:paraId="5456356F" w14:textId="77777777" w:rsidR="005C3337" w:rsidRDefault="005C3337" w:rsidP="005C3337">
      <w:pPr>
        <w:pStyle w:val="Para2"/>
      </w:pPr>
      <w:r>
        <w:t xml:space="preserve">Si aucun problème majeur ne </w:t>
      </w:r>
      <w:r w:rsidR="00C51210">
        <w:t>se</w:t>
      </w:r>
      <w:r>
        <w:t xml:space="preserve"> présente lors de la réalisation du projet, le logiciel de base avec les fonctions citées ci-dessus sera fait et fonctionnel. Cependant, je pense qu’il y a beaucoup d’améliorations qui peuvent être ajoutées. Si mon avancement le permet voici la liste des fonctions que j’aimerais pouvoir ajouter de la plus importante à la moins importante selon moi :</w:t>
      </w:r>
    </w:p>
    <w:p w14:paraId="0A4CD49F" w14:textId="77777777" w:rsidR="005C3337" w:rsidRDefault="005C3337" w:rsidP="005C3337">
      <w:pPr>
        <w:pStyle w:val="Para2"/>
      </w:pPr>
    </w:p>
    <w:p w14:paraId="40857D73" w14:textId="77777777" w:rsidR="005C3337" w:rsidRDefault="005C3337" w:rsidP="005C3337">
      <w:pPr>
        <w:pStyle w:val="Para2"/>
        <w:numPr>
          <w:ilvl w:val="0"/>
          <w:numId w:val="6"/>
        </w:numPr>
      </w:pPr>
      <w:r>
        <w:t>Pouvoir modifier la couleur du texte voire de chaque caractère.</w:t>
      </w:r>
    </w:p>
    <w:p w14:paraId="5C2A8CA0" w14:textId="77777777" w:rsidR="005C3337" w:rsidRDefault="005C3337" w:rsidP="005C3337">
      <w:pPr>
        <w:pStyle w:val="Para2"/>
        <w:numPr>
          <w:ilvl w:val="0"/>
          <w:numId w:val="6"/>
        </w:numPr>
      </w:pPr>
      <w:r>
        <w:t>Etendre le nombre de caractère possible à celui de la table ascii.</w:t>
      </w:r>
    </w:p>
    <w:p w14:paraId="6761CCE2" w14:textId="77777777" w:rsidR="005C3337" w:rsidRDefault="005C3337" w:rsidP="005C3337">
      <w:pPr>
        <w:pStyle w:val="Para2"/>
        <w:numPr>
          <w:ilvl w:val="0"/>
          <w:numId w:val="6"/>
        </w:numPr>
      </w:pPr>
      <w:r>
        <w:t>Ajouter des animations.</w:t>
      </w:r>
    </w:p>
    <w:p w14:paraId="2DFDF67C" w14:textId="77777777" w:rsidR="005C3337" w:rsidRDefault="005C3337" w:rsidP="005C3337">
      <w:pPr>
        <w:pStyle w:val="Para2"/>
        <w:numPr>
          <w:ilvl w:val="0"/>
          <w:numId w:val="6"/>
        </w:numPr>
      </w:pPr>
      <w:r>
        <w:t>Faire un mode d’affichage optimisé à différentes consommations permettant d’estimer précisément combien de temps encore le Totem pourra rester allumé.</w:t>
      </w:r>
    </w:p>
    <w:p w14:paraId="02E5BA9C" w14:textId="77777777" w:rsidR="005C3337" w:rsidRDefault="005C3337" w:rsidP="005C3337">
      <w:pPr>
        <w:pStyle w:val="Para2"/>
        <w:ind w:left="1854"/>
      </w:pPr>
    </w:p>
    <w:p w14:paraId="423491B1" w14:textId="77777777" w:rsidR="005C3337" w:rsidRDefault="005C3337" w:rsidP="005C3337">
      <w:pPr>
        <w:pStyle w:val="Titre2"/>
      </w:pPr>
      <w:bookmarkStart w:id="50" w:name="_Toc352516"/>
      <w:bookmarkStart w:id="51" w:name="_Toc150984826"/>
      <w:r>
        <w:t>Idées Possibles</w:t>
      </w:r>
      <w:bookmarkEnd w:id="50"/>
      <w:bookmarkEnd w:id="51"/>
    </w:p>
    <w:p w14:paraId="75C614C8" w14:textId="77777777" w:rsidR="005C3337" w:rsidRDefault="005C3337" w:rsidP="005C3337">
      <w:pPr>
        <w:pStyle w:val="Para2"/>
      </w:pPr>
    </w:p>
    <w:p w14:paraId="4B183990" w14:textId="77777777" w:rsidR="005C3337" w:rsidRDefault="005C3337" w:rsidP="005C3337">
      <w:pPr>
        <w:pStyle w:val="Para2"/>
      </w:pPr>
      <w:r>
        <w:t xml:space="preserve">Il est très </w:t>
      </w:r>
      <w:r w:rsidR="00C51210">
        <w:t>peu</w:t>
      </w:r>
      <w:r>
        <w:t xml:space="preserve"> probable que je réussisse à faire le logiciel de base avec toutes les améliorations que j’aimerais y amener mais si j’y arrive et qu’il me reste du temps, voici des idées que j’ai eues pour la suite :</w:t>
      </w:r>
    </w:p>
    <w:p w14:paraId="7B651B5B" w14:textId="77777777" w:rsidR="005C3337" w:rsidRDefault="005C3337" w:rsidP="005C3337">
      <w:pPr>
        <w:pStyle w:val="Para2"/>
      </w:pPr>
    </w:p>
    <w:p w14:paraId="70D76E49" w14:textId="77777777" w:rsidR="005C3337" w:rsidRDefault="005C3337" w:rsidP="005C3337">
      <w:pPr>
        <w:pStyle w:val="Para2"/>
        <w:numPr>
          <w:ilvl w:val="0"/>
          <w:numId w:val="7"/>
        </w:numPr>
      </w:pPr>
      <w:r>
        <w:t>Augmenter le nombre de caractères à la table ascii étendue.</w:t>
      </w:r>
    </w:p>
    <w:p w14:paraId="13AEED05" w14:textId="77777777" w:rsidR="005C3337" w:rsidRDefault="005C3337" w:rsidP="005C3337">
      <w:pPr>
        <w:pStyle w:val="Para2"/>
        <w:numPr>
          <w:ilvl w:val="0"/>
          <w:numId w:val="7"/>
        </w:numPr>
      </w:pPr>
      <w:r>
        <w:t>Ajouté un mode d’édition de la matrice depuis l’application wifi. Ce mode permettrait de modifier indépendamment chaque LED des deux matrices. Ce mode permettrait aussi de modifier la matrice de manière automatique depuis un PC par exemple sans devoir modifier le code dans le Pic.</w:t>
      </w:r>
    </w:p>
    <w:p w14:paraId="38C78E17" w14:textId="77777777" w:rsidR="005C3337" w:rsidRDefault="005C3337" w:rsidP="005C3337">
      <w:pPr>
        <w:pStyle w:val="Titre2"/>
        <w:numPr>
          <w:ilvl w:val="0"/>
          <w:numId w:val="0"/>
        </w:numPr>
        <w:ind w:left="1134"/>
      </w:pPr>
    </w:p>
    <w:p w14:paraId="5AA2E7D0" w14:textId="77777777" w:rsidR="005C3337" w:rsidRDefault="005C3337" w:rsidP="005C3337">
      <w:pPr>
        <w:pStyle w:val="Titre2"/>
      </w:pPr>
      <w:bookmarkStart w:id="52" w:name="_Toc352517"/>
      <w:bookmarkStart w:id="53" w:name="_Toc150984827"/>
      <w:r>
        <w:t>géstion des LEd</w:t>
      </w:r>
      <w:bookmarkEnd w:id="52"/>
      <w:bookmarkEnd w:id="53"/>
    </w:p>
    <w:p w14:paraId="36A40023" w14:textId="77777777" w:rsidR="005C3337" w:rsidRDefault="005C3337" w:rsidP="005C3337">
      <w:pPr>
        <w:pStyle w:val="Para2"/>
      </w:pPr>
    </w:p>
    <w:p w14:paraId="4CA615EE" w14:textId="77777777" w:rsidR="005C3337" w:rsidRDefault="005C3337" w:rsidP="005C3337">
      <w:pPr>
        <w:pStyle w:val="Para2"/>
      </w:pPr>
      <w:r>
        <w:t>Les LED des matrices sont des WS2812B qui sont des LED RGB avec un chip permettant une communication en série, ce qui permet de contrôler les 512 LED avec une seule ligne de commande. Pour pouvoir les commander il faut donc respecter un protocole, chaque LED prend 24 bits, les bits sont envoyés à une vitesse de 800kHz, chaque bit que ce soit un 1 ou un 0 possède un temps à l’état haut et un temps à l’état bas, ce qui permet entre autres de transmettre l’horloge.</w:t>
      </w:r>
    </w:p>
    <w:p w14:paraId="1AA435C9" w14:textId="77777777" w:rsidR="005C3337" w:rsidRDefault="005C3337" w:rsidP="005C3337">
      <w:pPr>
        <w:pStyle w:val="Para2"/>
      </w:pPr>
    </w:p>
    <w:p w14:paraId="28B03032" w14:textId="77777777" w:rsidR="005C3337" w:rsidRDefault="005C3337" w:rsidP="005C3337">
      <w:pPr>
        <w:pStyle w:val="Para2"/>
      </w:pPr>
      <w:r>
        <w:t xml:space="preserve">C’est pourquoi l’utilisation d’une ligne SPI pour contrôler les LED fonctionne bien, en utilisant un SPI travaillant à une fréquence 8 fois plus élevée que celle nécessaire pour gérer les LED </w:t>
      </w:r>
      <w:proofErr w:type="gramStart"/>
      <w:r>
        <w:t>un byte</w:t>
      </w:r>
      <w:proofErr w:type="gramEnd"/>
      <w:r>
        <w:t xml:space="preserve"> du SPI correspondra à un bit pour les LED et donc en transmettant 1000’0000 on obtiendras un 0 et 1111’1110 un 1.</w:t>
      </w:r>
    </w:p>
    <w:p w14:paraId="0A35AF48" w14:textId="77777777" w:rsidR="005C3337" w:rsidRPr="00DC3676" w:rsidRDefault="005C3337" w:rsidP="005C3337">
      <w:pPr>
        <w:rPr>
          <w:sz w:val="20"/>
        </w:rPr>
      </w:pPr>
      <w:r>
        <w:br w:type="page"/>
      </w:r>
    </w:p>
    <w:p w14:paraId="48920AB6" w14:textId="77777777" w:rsidR="005C3337" w:rsidRDefault="005C3337" w:rsidP="005C3337">
      <w:pPr>
        <w:pStyle w:val="Titre1"/>
      </w:pPr>
      <w:bookmarkStart w:id="54" w:name="_Toc352518"/>
      <w:bookmarkStart w:id="55" w:name="_Toc150984828"/>
      <w:r>
        <w:lastRenderedPageBreak/>
        <w:t>Boitier et PCB</w:t>
      </w:r>
      <w:bookmarkEnd w:id="54"/>
      <w:bookmarkEnd w:id="55"/>
    </w:p>
    <w:p w14:paraId="25B1D2BE" w14:textId="77777777" w:rsidR="005C3337" w:rsidRDefault="005C3337" w:rsidP="005C3337">
      <w:pPr>
        <w:pStyle w:val="Para1"/>
      </w:pPr>
    </w:p>
    <w:p w14:paraId="31EE88B5" w14:textId="77777777" w:rsidR="005C3337" w:rsidRDefault="005C3337" w:rsidP="005C3337">
      <w:pPr>
        <w:pStyle w:val="Para1"/>
      </w:pPr>
      <w:r>
        <w:t>Pour le boîtier, la forme sera normalement très semblable à ce que j’ai dessiné. Pour déterminer les dimensions du boîtier, il faut partir du diamètre que les deux matrices vont créer une fois mises en cercle. Vu que la longueur des matrices est connue, le diamètre peut se trouver facilement :</w:t>
      </w:r>
    </w:p>
    <w:p w14:paraId="26FF5EBF" w14:textId="77777777" w:rsidR="005C3337" w:rsidRDefault="005C3337" w:rsidP="005C3337">
      <w:pPr>
        <w:pStyle w:val="Para1"/>
      </w:pPr>
    </w:p>
    <w:p w14:paraId="2DE29ACE" w14:textId="77777777" w:rsidR="005C3337" w:rsidRPr="00DC3676" w:rsidRDefault="005C3337" w:rsidP="005C3337">
      <w:pPr>
        <w:pStyle w:val="Para1"/>
      </w:pPr>
      <m:oMathPara>
        <m:oMath>
          <m:r>
            <w:rPr>
              <w:rFonts w:ascii="Cambria Math" w:hAnsi="Cambria Math"/>
            </w:rPr>
            <m:t>p=</m:t>
          </m:r>
          <m:f>
            <m:fPr>
              <m:ctrlPr>
                <w:rPr>
                  <w:rFonts w:ascii="Cambria Math" w:hAnsi="Cambria Math"/>
                  <w:i/>
                </w:rPr>
              </m:ctrlPr>
            </m:fPr>
            <m:num>
              <m:r>
                <w:rPr>
                  <w:rFonts w:ascii="Cambria Math" w:hAnsi="Cambria Math"/>
                </w:rPr>
                <m:t>320*2</m:t>
              </m:r>
            </m:num>
            <m:den>
              <m:r>
                <w:rPr>
                  <w:rFonts w:ascii="Cambria Math" w:hAnsi="Cambria Math"/>
                </w:rPr>
                <m:t>π</m:t>
              </m:r>
            </m:den>
          </m:f>
          <m:r>
            <w:rPr>
              <w:rFonts w:ascii="Cambria Math" w:hAnsi="Cambria Math"/>
            </w:rPr>
            <m:t>=204mm</m:t>
          </m:r>
        </m:oMath>
      </m:oMathPara>
    </w:p>
    <w:p w14:paraId="6959AD5F" w14:textId="77777777" w:rsidR="005C3337" w:rsidRDefault="005C3337" w:rsidP="005C3337">
      <w:pPr>
        <w:pStyle w:val="Para1"/>
      </w:pPr>
    </w:p>
    <w:p w14:paraId="305CFBDD" w14:textId="77777777" w:rsidR="005C3337" w:rsidRDefault="005C3337" w:rsidP="005C3337">
      <w:pPr>
        <w:pStyle w:val="Para1"/>
      </w:pPr>
      <w:r>
        <w:t xml:space="preserve">La hauteur de la tête est en partie déterminé par la hauteur des matrices qui font 8cm de haut, À la hauteur des matrices </w:t>
      </w:r>
      <w:proofErr w:type="gramStart"/>
      <w:r>
        <w:t>s’ajoute</w:t>
      </w:r>
      <w:proofErr w:type="gramEnd"/>
      <w:r>
        <w:t xml:space="preserve"> l’épaisseur des disques inférieurs et supérieurs. Au total la tête fera environ 10cm de haut.</w:t>
      </w:r>
    </w:p>
    <w:p w14:paraId="7A372BC4" w14:textId="77777777" w:rsidR="005C3337" w:rsidRDefault="005C3337" w:rsidP="005C3337">
      <w:pPr>
        <w:pStyle w:val="Para1"/>
      </w:pPr>
    </w:p>
    <w:p w14:paraId="31970048" w14:textId="77777777" w:rsidR="005C3337" w:rsidRDefault="005C3337" w:rsidP="005C3337">
      <w:pPr>
        <w:pStyle w:val="Para1"/>
      </w:pPr>
      <w:r>
        <w:t xml:space="preserve">Le diamètre des matrices permet de connaitre le diamètre maximal du PCB, environ 20cm de diamètre. Cependant pour le diamètre du PCB je vais partir sur un PCB rond de 18cm de diamètre ce qui devrait être amplement suffisant au cas </w:t>
      </w:r>
      <w:r w:rsidR="00C51210">
        <w:t>où</w:t>
      </w:r>
      <w:r>
        <w:t xml:space="preserve"> cela ne suffit pas il reste encore un peu de marge.</w:t>
      </w:r>
    </w:p>
    <w:p w14:paraId="08F28A39" w14:textId="77777777" w:rsidR="005C3337" w:rsidRPr="00E518E4" w:rsidRDefault="005C3337" w:rsidP="005C3337">
      <w:pPr>
        <w:pStyle w:val="Para1"/>
      </w:pPr>
      <w:r>
        <w:t xml:space="preserve"> </w:t>
      </w:r>
    </w:p>
    <w:p w14:paraId="5BAD6BCC" w14:textId="77777777" w:rsidR="005C3337" w:rsidRDefault="005C3337" w:rsidP="005C3337">
      <w:pPr>
        <w:pStyle w:val="Titre1"/>
      </w:pPr>
      <w:bookmarkStart w:id="56" w:name="_Toc352519"/>
      <w:bookmarkStart w:id="57" w:name="_Toc150984829"/>
      <w:r>
        <w:t>Schéma batterie</w:t>
      </w:r>
      <w:bookmarkEnd w:id="56"/>
      <w:bookmarkEnd w:id="57"/>
    </w:p>
    <w:p w14:paraId="270D48B4" w14:textId="77777777" w:rsidR="005C3337" w:rsidRDefault="005C3337" w:rsidP="005C3337">
      <w:pPr>
        <w:pStyle w:val="Para1"/>
      </w:pPr>
    </w:p>
    <w:p w14:paraId="43AAE1D4" w14:textId="77777777" w:rsidR="005C3337" w:rsidRDefault="005C3337" w:rsidP="005C3337">
      <w:pPr>
        <w:pStyle w:val="Para1"/>
        <w:jc w:val="left"/>
      </w:pPr>
      <w:r>
        <w:t>La partie charge de la batterie, interrupteur et panneau solaire se trouvera dans et sur la base. Cette partie ne sera pas faite sur PCB mais câblée. Voici le schéma :</w:t>
      </w:r>
    </w:p>
    <w:p w14:paraId="0DA663F3" w14:textId="77777777" w:rsidR="005C3337" w:rsidRDefault="005C3337" w:rsidP="005C3337">
      <w:pPr>
        <w:pStyle w:val="Para1"/>
        <w:jc w:val="left"/>
      </w:pPr>
    </w:p>
    <w:p w14:paraId="43552443" w14:textId="77777777" w:rsidR="005C3337" w:rsidRDefault="005C3337" w:rsidP="005C3337">
      <w:pPr>
        <w:pStyle w:val="Para1"/>
        <w:jc w:val="left"/>
      </w:pPr>
      <w:r>
        <w:rPr>
          <w:noProof/>
        </w:rPr>
        <w:drawing>
          <wp:inline distT="0" distB="0" distL="0" distR="0" wp14:anchorId="55527A3F" wp14:editId="5828A471">
            <wp:extent cx="6480175" cy="484187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80175" cy="4841875"/>
                    </a:xfrm>
                    <a:prstGeom prst="rect">
                      <a:avLst/>
                    </a:prstGeom>
                  </pic:spPr>
                </pic:pic>
              </a:graphicData>
            </a:graphic>
          </wp:inline>
        </w:drawing>
      </w:r>
      <w:r>
        <w:br/>
      </w:r>
    </w:p>
    <w:p w14:paraId="345D0704" w14:textId="77777777" w:rsidR="005C3337" w:rsidRDefault="005C3337" w:rsidP="005C3337">
      <w:r>
        <w:br w:type="page"/>
      </w:r>
    </w:p>
    <w:p w14:paraId="6FE2F4C6" w14:textId="77777777" w:rsidR="005C3337" w:rsidRPr="00235FEA" w:rsidRDefault="005C3337" w:rsidP="005C3337">
      <w:pPr>
        <w:pStyle w:val="Titre1"/>
      </w:pPr>
      <w:bookmarkStart w:id="58" w:name="_Toc352520"/>
      <w:bookmarkStart w:id="59" w:name="_Toc150984830"/>
      <w:r>
        <w:lastRenderedPageBreak/>
        <w:t>Choix des pins</w:t>
      </w:r>
      <w:bookmarkEnd w:id="58"/>
      <w:bookmarkEnd w:id="59"/>
    </w:p>
    <w:p w14:paraId="70D54557" w14:textId="77777777" w:rsidR="005C3337" w:rsidRDefault="005C3337" w:rsidP="005C3337">
      <w:pPr>
        <w:ind w:left="567"/>
      </w:pPr>
    </w:p>
    <w:p w14:paraId="40D20CB9" w14:textId="77777777" w:rsidR="005C3337" w:rsidRDefault="005C3337" w:rsidP="005C3337">
      <w:pPr>
        <w:ind w:left="567"/>
      </w:pPr>
      <w:r>
        <w:t>Pour visualiser le choix des pins sur le pic j’ai fait ce tableau :</w:t>
      </w:r>
    </w:p>
    <w:p w14:paraId="553EE142" w14:textId="77777777" w:rsidR="005C3337" w:rsidRDefault="005C3337" w:rsidP="005C3337">
      <w:pPr>
        <w:ind w:left="567"/>
      </w:pPr>
    </w:p>
    <w:p w14:paraId="685488D3" w14:textId="77777777" w:rsidR="005C3337" w:rsidRDefault="005C3337" w:rsidP="005C3337">
      <w:pPr>
        <w:ind w:left="567"/>
      </w:pPr>
      <w:r>
        <w:rPr>
          <w:noProof/>
        </w:rPr>
        <w:drawing>
          <wp:inline distT="0" distB="0" distL="0" distR="0" wp14:anchorId="2A396FEC" wp14:editId="788787A6">
            <wp:extent cx="6480175" cy="5006340"/>
            <wp:effectExtent l="0" t="0" r="0" b="381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80175" cy="5006340"/>
                    </a:xfrm>
                    <a:prstGeom prst="rect">
                      <a:avLst/>
                    </a:prstGeom>
                  </pic:spPr>
                </pic:pic>
              </a:graphicData>
            </a:graphic>
          </wp:inline>
        </w:drawing>
      </w:r>
    </w:p>
    <w:p w14:paraId="0E11FD6B" w14:textId="77777777" w:rsidR="005C3337" w:rsidRDefault="005C3337" w:rsidP="005C3337">
      <w:pPr>
        <w:ind w:left="567"/>
      </w:pPr>
    </w:p>
    <w:p w14:paraId="6333A186" w14:textId="77777777" w:rsidR="005C3337" w:rsidRDefault="005C3337" w:rsidP="005C3337">
      <w:pPr>
        <w:ind w:left="567"/>
      </w:pPr>
      <w:r>
        <w:t>La première chose à faire pour correctement choisir les pins est de savoir ce qu’il faut et pour quel élément :</w:t>
      </w:r>
    </w:p>
    <w:p w14:paraId="4EC87F99" w14:textId="77777777" w:rsidR="005C3337" w:rsidRDefault="005C3337" w:rsidP="005C3337">
      <w:pPr>
        <w:ind w:left="567"/>
      </w:pPr>
    </w:p>
    <w:p w14:paraId="7CD3FC53" w14:textId="77777777" w:rsidR="005C3337" w:rsidRDefault="005C3337" w:rsidP="005C3337">
      <w:pPr>
        <w:pStyle w:val="Paragraphedeliste"/>
        <w:numPr>
          <w:ilvl w:val="0"/>
          <w:numId w:val="9"/>
        </w:numPr>
      </w:pPr>
      <w:r>
        <w:t>Trois entrées analogiques, deux pour la mesure de la batterie et une pour la luminosité.</w:t>
      </w:r>
    </w:p>
    <w:p w14:paraId="6B8403FF" w14:textId="77777777" w:rsidR="005C3337" w:rsidRDefault="005C3337" w:rsidP="005C3337">
      <w:pPr>
        <w:pStyle w:val="Paragraphedeliste"/>
        <w:numPr>
          <w:ilvl w:val="0"/>
          <w:numId w:val="9"/>
        </w:numPr>
      </w:pPr>
      <w:r>
        <w:t xml:space="preserve">Un SPI à 4 </w:t>
      </w:r>
      <w:proofErr w:type="gramStart"/>
      <w:r>
        <w:t>fil</w:t>
      </w:r>
      <w:proofErr w:type="gramEnd"/>
      <w:r>
        <w:t xml:space="preserve"> et 4 IO pour le module Wifi.</w:t>
      </w:r>
    </w:p>
    <w:p w14:paraId="429A339D" w14:textId="77777777" w:rsidR="005C3337" w:rsidRDefault="005C3337" w:rsidP="005C3337">
      <w:pPr>
        <w:pStyle w:val="Paragraphedeliste"/>
        <w:numPr>
          <w:ilvl w:val="0"/>
          <w:numId w:val="9"/>
        </w:numPr>
      </w:pPr>
      <w:r>
        <w:t>Une IO pour activer, désactiver l’alimentation 5V.</w:t>
      </w:r>
    </w:p>
    <w:p w14:paraId="30BAF01E" w14:textId="77777777" w:rsidR="005C3337" w:rsidRDefault="005C3337" w:rsidP="005C3337">
      <w:pPr>
        <w:pStyle w:val="Paragraphedeliste"/>
        <w:numPr>
          <w:ilvl w:val="0"/>
          <w:numId w:val="9"/>
        </w:numPr>
      </w:pPr>
      <w:r>
        <w:t>PGED, PGEC.</w:t>
      </w:r>
    </w:p>
    <w:p w14:paraId="0E9A7FD3" w14:textId="77777777" w:rsidR="005C3337" w:rsidRDefault="005C3337" w:rsidP="005C3337">
      <w:pPr>
        <w:pStyle w:val="Paragraphedeliste"/>
        <w:numPr>
          <w:ilvl w:val="0"/>
          <w:numId w:val="9"/>
        </w:numPr>
      </w:pPr>
      <w:r>
        <w:t>Les alimentations.</w:t>
      </w:r>
    </w:p>
    <w:p w14:paraId="58267BB8" w14:textId="77777777" w:rsidR="005C3337" w:rsidRDefault="005C3337" w:rsidP="005C3337">
      <w:pPr>
        <w:ind w:left="567"/>
      </w:pPr>
    </w:p>
    <w:p w14:paraId="57653947" w14:textId="77777777" w:rsidR="005C3337" w:rsidRDefault="005C3337" w:rsidP="005C3337">
      <w:pPr>
        <w:ind w:left="567"/>
      </w:pPr>
      <w:r>
        <w:t xml:space="preserve">Une fois déterminé il faut les placer. Le plus simple est de d’abord placé celle qui on le plus de restriction. Les alimentations ne peuvent pas être placé ailleurs que sur les pattes d’alimentation, de ce fait la question de ou les mettre ne se pose même pas. Ensuite le module Wifi est celui qui monopolise le plus de pattes, de plus il a besoin d’un SPI, pour le SPI 1 la patte SCK1 est la seul à être imposer les autres </w:t>
      </w:r>
      <w:r w:rsidR="00C51210">
        <w:t>sont</w:t>
      </w:r>
      <w:r>
        <w:t xml:space="preserve"> des pps ce qui fait quel peuvent être placer presque librement. J’ai donc essayé de placer les huit pattes destiner au module wifi sur le moins de côté du Pic possible. J’ai placer les deux pattes de programmation sur PGEC1 et PGED1 car elles étaient libres. Finalement j’ai placé les pattes restantes en essayant d’imaginé ou seront placer les composant sur le PCB.</w:t>
      </w:r>
    </w:p>
    <w:p w14:paraId="61534729" w14:textId="77777777" w:rsidR="005C3337" w:rsidRPr="00297BDE" w:rsidRDefault="005C3337" w:rsidP="00297BDE">
      <w:pPr>
        <w:rPr>
          <w:sz w:val="20"/>
        </w:rPr>
      </w:pPr>
      <w:r>
        <w:rPr>
          <w:sz w:val="20"/>
        </w:rPr>
        <w:br w:type="page"/>
      </w:r>
    </w:p>
    <w:p w14:paraId="52DDDF16" w14:textId="77777777" w:rsidR="00685F82" w:rsidRPr="00685F82" w:rsidRDefault="00685F82" w:rsidP="00685F82">
      <w:pPr>
        <w:pStyle w:val="Titre"/>
        <w:pBdr>
          <w:bottom w:val="single" w:sz="4" w:space="1" w:color="auto"/>
        </w:pBdr>
      </w:pPr>
      <w:r>
        <w:lastRenderedPageBreak/>
        <w:t>Réalisation</w:t>
      </w:r>
    </w:p>
    <w:p w14:paraId="24C43E1D" w14:textId="77777777" w:rsidR="00211810" w:rsidRPr="00685F82" w:rsidRDefault="00E15600" w:rsidP="00685F82">
      <w:pPr>
        <w:pStyle w:val="Titre1"/>
        <w:rPr>
          <w:b w:val="0"/>
          <w:caps w:val="0"/>
          <w:sz w:val="20"/>
        </w:rPr>
      </w:pPr>
      <w:bookmarkStart w:id="60" w:name="_Toc150984831"/>
      <w:r>
        <w:t>PCB</w:t>
      </w:r>
      <w:bookmarkEnd w:id="60"/>
    </w:p>
    <w:p w14:paraId="178FA053" w14:textId="77777777" w:rsidR="00685F82" w:rsidRPr="00685F82" w:rsidRDefault="00685F82" w:rsidP="00685F82">
      <w:pPr>
        <w:pStyle w:val="Para1"/>
      </w:pPr>
    </w:p>
    <w:p w14:paraId="7C06560F" w14:textId="77777777" w:rsidR="00211810" w:rsidRDefault="00211810" w:rsidP="00211810">
      <w:pPr>
        <w:pStyle w:val="Titre2"/>
      </w:pPr>
      <w:bookmarkStart w:id="61" w:name="_Toc150984832"/>
      <w:r>
        <w:t>Dimenssionnement</w:t>
      </w:r>
      <w:r w:rsidR="00817F63">
        <w:t xml:space="preserve"> de la carte</w:t>
      </w:r>
      <w:bookmarkEnd w:id="61"/>
    </w:p>
    <w:p w14:paraId="1A206959" w14:textId="77777777" w:rsidR="00211810" w:rsidRDefault="00211810" w:rsidP="00211810">
      <w:pPr>
        <w:pStyle w:val="Para2"/>
      </w:pPr>
    </w:p>
    <w:p w14:paraId="68764463" w14:textId="77777777" w:rsidR="00211810" w:rsidRDefault="00817F63" w:rsidP="00211810">
      <w:pPr>
        <w:pStyle w:val="Para2"/>
      </w:pPr>
      <w:r>
        <w:t xml:space="preserve">Vus que aucun boitier ou design particulier n’a été imposé dans le cahier </w:t>
      </w:r>
      <w:proofErr w:type="gramStart"/>
      <w:r>
        <w:t>des charge</w:t>
      </w:r>
      <w:proofErr w:type="gramEnd"/>
      <w:r w:rsidR="008B4F3D">
        <w:t>, il n’y avait pas réellement de</w:t>
      </w:r>
      <w:r w:rsidR="00CF2AE6">
        <w:t xml:space="preserve"> </w:t>
      </w:r>
      <w:r w:rsidR="008B4F3D">
        <w:t xml:space="preserve">contrainte </w:t>
      </w:r>
      <w:r w:rsidR="00CF2AE6">
        <w:t xml:space="preserve">concernant la taille du PCB. Cependant de légère contrainte son apparu lors de la phase de design. </w:t>
      </w:r>
      <w:r w:rsidR="00C51210">
        <w:t>Il</w:t>
      </w:r>
      <w:r w:rsidR="00CF2AE6">
        <w:t xml:space="preserve"> a été décider de placer le PCB au centre des deux matrices de LEDs ce qui limite la taille du PCB au </w:t>
      </w:r>
      <w:r w:rsidR="00C51210">
        <w:t>périmètre</w:t>
      </w:r>
      <w:r w:rsidR="00CF2AE6">
        <w:t xml:space="preserve"> des </w:t>
      </w:r>
      <w:r w:rsidR="008B4F3D">
        <w:t>matrices</w:t>
      </w:r>
      <w:r w:rsidR="00CF2AE6">
        <w:t> :</w:t>
      </w:r>
    </w:p>
    <w:p w14:paraId="1C2A67A1" w14:textId="77777777" w:rsidR="00AC48BA" w:rsidRDefault="00AC48BA" w:rsidP="00211810">
      <w:pPr>
        <w:pStyle w:val="Para2"/>
      </w:pPr>
    </w:p>
    <w:p w14:paraId="21D640EA" w14:textId="77777777" w:rsidR="00AC48BA" w:rsidRPr="00AC48BA" w:rsidRDefault="00AC48BA" w:rsidP="00211810">
      <w:pPr>
        <w:pStyle w:val="Para2"/>
      </w:pPr>
      <m:oMathPara>
        <m:oMath>
          <m:r>
            <w:rPr>
              <w:rFonts w:ascii="Cambria Math" w:hAnsi="Cambria Math"/>
            </w:rPr>
            <m:t>d=</m:t>
          </m:r>
          <m:f>
            <m:fPr>
              <m:ctrlPr>
                <w:rPr>
                  <w:rFonts w:ascii="Cambria Math" w:hAnsi="Cambria Math"/>
                  <w:i/>
                </w:rPr>
              </m:ctrlPr>
            </m:fPr>
            <m:num>
              <m:r>
                <w:rPr>
                  <w:rFonts w:ascii="Cambria Math" w:hAnsi="Cambria Math"/>
                </w:rPr>
                <m:t>p</m:t>
              </m:r>
            </m:num>
            <m:den>
              <m:r>
                <w:rPr>
                  <w:rFonts w:ascii="Cambria Math" w:hAnsi="Cambria Math"/>
                </w:rPr>
                <m:t>π</m:t>
              </m:r>
            </m:den>
          </m:f>
          <m:r>
            <w:rPr>
              <w:rFonts w:ascii="Cambria Math" w:hAnsi="Cambria Math"/>
            </w:rPr>
            <m:t>=</m:t>
          </m:r>
          <m:f>
            <m:fPr>
              <m:ctrlPr>
                <w:rPr>
                  <w:rFonts w:ascii="Cambria Math" w:hAnsi="Cambria Math"/>
                  <w:i/>
                </w:rPr>
              </m:ctrlPr>
            </m:fPr>
            <m:num>
              <m:r>
                <w:rPr>
                  <w:rFonts w:ascii="Cambria Math" w:hAnsi="Cambria Math"/>
                </w:rPr>
                <m:t>640</m:t>
              </m:r>
            </m:num>
            <m:den>
              <m:r>
                <w:rPr>
                  <w:rFonts w:ascii="Cambria Math" w:hAnsi="Cambria Math"/>
                </w:rPr>
                <m:t>π</m:t>
              </m:r>
            </m:den>
          </m:f>
          <m:r>
            <w:rPr>
              <w:rFonts w:ascii="Cambria Math" w:hAnsi="Cambria Math"/>
            </w:rPr>
            <m:t>≅203,72mm</m:t>
          </m:r>
        </m:oMath>
      </m:oMathPara>
    </w:p>
    <w:p w14:paraId="3385180A" w14:textId="77777777" w:rsidR="00AC48BA" w:rsidRDefault="00AC48BA" w:rsidP="00211810">
      <w:pPr>
        <w:pStyle w:val="Para2"/>
      </w:pPr>
    </w:p>
    <w:p w14:paraId="13F818F8" w14:textId="77777777" w:rsidR="00817F63" w:rsidRDefault="00CF2AE6" w:rsidP="00211810">
      <w:pPr>
        <w:pStyle w:val="Para2"/>
      </w:pPr>
      <w:r>
        <w:t>Du</w:t>
      </w:r>
      <w:r w:rsidR="00C51210">
        <w:t>e</w:t>
      </w:r>
      <w:r>
        <w:t xml:space="preserve"> au</w:t>
      </w:r>
      <w:r w:rsidR="00C51210">
        <w:t>x</w:t>
      </w:r>
      <w:r>
        <w:t xml:space="preserve"> matrice</w:t>
      </w:r>
      <w:r w:rsidR="00C51210">
        <w:t>s</w:t>
      </w:r>
      <w:r>
        <w:t xml:space="preserve"> le PCB ne </w:t>
      </w:r>
      <w:r w:rsidR="00C51210">
        <w:t>pouvait</w:t>
      </w:r>
      <w:r>
        <w:t xml:space="preserve"> pas être plus grand qu’un rond de 204mm de </w:t>
      </w:r>
      <w:r w:rsidR="00C51210">
        <w:t>diamètre</w:t>
      </w:r>
      <w:r>
        <w:t xml:space="preserve"> ou un carré de 144mm x 144mm</w:t>
      </w:r>
      <w:r w:rsidR="00817F63">
        <w:t>.</w:t>
      </w:r>
    </w:p>
    <w:p w14:paraId="2FE293B3" w14:textId="77777777" w:rsidR="00CF2AE6" w:rsidRPr="00211810" w:rsidRDefault="00817F63" w:rsidP="00211810">
      <w:pPr>
        <w:pStyle w:val="Para2"/>
      </w:pPr>
      <w:proofErr w:type="gramStart"/>
      <w:r>
        <w:t xml:space="preserve">Ces </w:t>
      </w:r>
      <w:r w:rsidR="00C51210">
        <w:t>dimension</w:t>
      </w:r>
      <w:r>
        <w:t xml:space="preserve"> calculé</w:t>
      </w:r>
      <w:proofErr w:type="gramEnd"/>
      <w:r>
        <w:t xml:space="preserve"> sont plus que </w:t>
      </w:r>
      <w:r w:rsidR="00C51210">
        <w:t>suffisante</w:t>
      </w:r>
      <w:r>
        <w:t xml:space="preserve"> pour les composant </w:t>
      </w:r>
      <w:r w:rsidR="00507198">
        <w:t>qu’il fallait</w:t>
      </w:r>
      <w:r>
        <w:t xml:space="preserve"> monter, j’ai donc fait le PCB au plus petit et finalement c’est un rectangle de 110mm par 87mm.</w:t>
      </w:r>
    </w:p>
    <w:p w14:paraId="2248F6F2" w14:textId="77777777" w:rsidR="00211810" w:rsidRPr="00211810" w:rsidRDefault="00211810" w:rsidP="00211810">
      <w:pPr>
        <w:pStyle w:val="Para1"/>
      </w:pPr>
    </w:p>
    <w:p w14:paraId="64366F3D" w14:textId="77777777" w:rsidR="0092740E" w:rsidRDefault="008B4F3D" w:rsidP="00211810">
      <w:pPr>
        <w:pStyle w:val="Titre2"/>
      </w:pPr>
      <w:bookmarkStart w:id="62" w:name="_Toc150984833"/>
      <w:r>
        <w:t>Placement</w:t>
      </w:r>
      <w:bookmarkEnd w:id="62"/>
    </w:p>
    <w:p w14:paraId="17566263" w14:textId="77777777" w:rsidR="00211810" w:rsidRDefault="00211810" w:rsidP="00211810">
      <w:pPr>
        <w:pStyle w:val="Para2"/>
      </w:pPr>
    </w:p>
    <w:p w14:paraId="680920AB" w14:textId="77777777" w:rsidR="002D363D" w:rsidRDefault="00AC48BA" w:rsidP="00AC48BA">
      <w:pPr>
        <w:pStyle w:val="Para2"/>
      </w:pPr>
      <w:r>
        <w:rPr>
          <w:noProof/>
        </w:rPr>
        <w:drawing>
          <wp:anchor distT="0" distB="0" distL="114300" distR="114300" simplePos="0" relativeHeight="251653120" behindDoc="0" locked="0" layoutInCell="1" allowOverlap="1" wp14:anchorId="026BE01F" wp14:editId="7F81BFA1">
            <wp:simplePos x="0" y="0"/>
            <wp:positionH relativeFrom="margin">
              <wp:posOffset>565939</wp:posOffset>
            </wp:positionH>
            <wp:positionV relativeFrom="paragraph">
              <wp:posOffset>448248</wp:posOffset>
            </wp:positionV>
            <wp:extent cx="6076950" cy="4506595"/>
            <wp:effectExtent l="38100" t="38100" r="38100" b="46355"/>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076950" cy="4506595"/>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r w:rsidR="008B4F3D">
        <w:t>Pour la plus parts des composants il n’y avait pas de grande contrainte pour le placement ou pour le</w:t>
      </w:r>
      <w:r w:rsidR="00685F82">
        <w:t xml:space="preserve"> routage</w:t>
      </w:r>
      <w:r w:rsidR="008B4F3D">
        <w:t>, seul le module wifi et les connecteurs avait un placement restreint</w:t>
      </w:r>
      <w:r w:rsidR="00685F82">
        <w:t xml:space="preserve"> et un routage particulier</w:t>
      </w:r>
      <w:r w:rsidR="008B4F3D">
        <w:t>.</w:t>
      </w:r>
    </w:p>
    <w:p w14:paraId="41371C82" w14:textId="77777777" w:rsidR="002D363D" w:rsidRDefault="002D363D" w:rsidP="00685F82">
      <w:pPr>
        <w:pStyle w:val="Para2"/>
        <w:ind w:left="0"/>
      </w:pPr>
    </w:p>
    <w:p w14:paraId="7A4D7FA4" w14:textId="77777777" w:rsidR="00AC48BA" w:rsidRPr="00685F82" w:rsidRDefault="00C51210" w:rsidP="00AC48BA">
      <w:pPr>
        <w:pStyle w:val="Para2"/>
      </w:pPr>
      <w:r>
        <w:t>Voilà</w:t>
      </w:r>
      <w:r w:rsidR="00BC29F4">
        <w:t xml:space="preserve"> à quoi ressemble la carte. La séparation délimite, en haut la partie logique et en bas la partie puissance et alimentation.</w:t>
      </w:r>
    </w:p>
    <w:p w14:paraId="0A269D4F" w14:textId="77777777" w:rsidR="00AC48BA" w:rsidRPr="00685F82" w:rsidRDefault="00AC48BA" w:rsidP="00AC48BA">
      <w:pPr>
        <w:rPr>
          <w:sz w:val="20"/>
        </w:rPr>
      </w:pPr>
      <w:r w:rsidRPr="00685F82">
        <w:lastRenderedPageBreak/>
        <w:br w:type="page"/>
      </w:r>
    </w:p>
    <w:p w14:paraId="066D9461" w14:textId="77777777" w:rsidR="00BC29F4" w:rsidRDefault="00BC29F4" w:rsidP="00BC29F4">
      <w:pPr>
        <w:pStyle w:val="Para2"/>
      </w:pPr>
    </w:p>
    <w:p w14:paraId="34E1F4F4" w14:textId="77777777" w:rsidR="00BC29F4" w:rsidRDefault="000E70F2" w:rsidP="00BC29F4">
      <w:pPr>
        <w:pStyle w:val="Titre3"/>
      </w:pPr>
      <w:bookmarkStart w:id="63" w:name="_Toc150984834"/>
      <w:r>
        <w:t>Partie puissance</w:t>
      </w:r>
      <w:bookmarkEnd w:id="63"/>
    </w:p>
    <w:p w14:paraId="5B7EF275" w14:textId="77777777" w:rsidR="00BC29F4" w:rsidRDefault="00BC29F4" w:rsidP="00BC29F4">
      <w:pPr>
        <w:pStyle w:val="Para3"/>
      </w:pPr>
    </w:p>
    <w:p w14:paraId="302846B9" w14:textId="77777777" w:rsidR="00BC29F4" w:rsidRDefault="00BC29F4" w:rsidP="00BC29F4">
      <w:pPr>
        <w:pStyle w:val="Para3"/>
      </w:pPr>
      <w:r>
        <w:t xml:space="preserve">En bas dans les encadrés orange j’ai placé les borniers d’alimentation des matrices, les deux sont identique et indépendant, </w:t>
      </w:r>
      <w:proofErr w:type="gramStart"/>
      <w:r>
        <w:t>deux bornier</w:t>
      </w:r>
      <w:proofErr w:type="gramEnd"/>
      <w:r>
        <w:t xml:space="preserve"> à droite pour alimenter la matrice droite et pareil du </w:t>
      </w:r>
      <w:r w:rsidR="00C51210">
        <w:t>côté</w:t>
      </w:r>
      <w:r>
        <w:t xml:space="preserve"> gauche pour alimenter la deuxième matrice chacun ayant un régulateur 5V.</w:t>
      </w:r>
    </w:p>
    <w:p w14:paraId="142E0758" w14:textId="77777777" w:rsidR="00BC29F4" w:rsidRDefault="00BC29F4" w:rsidP="00BC29F4">
      <w:pPr>
        <w:pStyle w:val="Para3"/>
      </w:pPr>
      <w:r>
        <w:t xml:space="preserve">De nombreuse contrainte on mener à les placer là, la première est qu’ils doivent être au bord pour </w:t>
      </w:r>
      <w:r w:rsidR="000E70F2">
        <w:t xml:space="preserve">droite et gauche pour être plus proche </w:t>
      </w:r>
      <w:proofErr w:type="gramStart"/>
      <w:r w:rsidR="000E70F2">
        <w:t>des matrice</w:t>
      </w:r>
      <w:proofErr w:type="gramEnd"/>
      <w:r w:rsidR="000E70F2">
        <w:t xml:space="preserve">, ensuite si les borniers sont aussi </w:t>
      </w:r>
      <w:r w:rsidR="00C51210">
        <w:t>proches</w:t>
      </w:r>
      <w:r w:rsidR="000E70F2">
        <w:t xml:space="preserve"> de leur régulateur 5V </w:t>
      </w:r>
      <w:r w:rsidR="00C51210">
        <w:t>respectif</w:t>
      </w:r>
      <w:r w:rsidR="000E70F2">
        <w:t xml:space="preserve"> s’est pour limiter la </w:t>
      </w:r>
      <w:r w:rsidR="00C51210">
        <w:t>résistance</w:t>
      </w:r>
      <w:r w:rsidR="000E70F2">
        <w:t xml:space="preserve"> dans les piste 5V et les effet de </w:t>
      </w:r>
      <w:r w:rsidR="00C51210">
        <w:t>résistance</w:t>
      </w:r>
      <w:r w:rsidR="000E70F2">
        <w:t xml:space="preserve"> dans le plan de masse menant à une masse non uni</w:t>
      </w:r>
      <w:r w:rsidR="00CC6EAB">
        <w:t>f</w:t>
      </w:r>
      <w:r w:rsidR="000E70F2">
        <w:t>orme.</w:t>
      </w:r>
    </w:p>
    <w:p w14:paraId="44DC702B" w14:textId="77777777" w:rsidR="00CC6EAB" w:rsidRDefault="00CC6EAB" w:rsidP="00BC29F4">
      <w:pPr>
        <w:pStyle w:val="Para3"/>
      </w:pPr>
      <w:r>
        <w:t xml:space="preserve">À droite il y a également le bornier de data out pour les LEDs car </w:t>
      </w:r>
      <w:r w:rsidR="00C51210">
        <w:t>c’est</w:t>
      </w:r>
      <w:r>
        <w:t xml:space="preserve"> la matrice une qui re</w:t>
      </w:r>
      <w:r w:rsidR="00BB7A5A">
        <w:t>ç</w:t>
      </w:r>
      <w:r>
        <w:t>ois les informations pour les LEDs.</w:t>
      </w:r>
    </w:p>
    <w:p w14:paraId="57C7FA1C" w14:textId="77777777" w:rsidR="000E70F2" w:rsidRDefault="000E70F2" w:rsidP="00BC29F4">
      <w:pPr>
        <w:pStyle w:val="Para3"/>
      </w:pPr>
    </w:p>
    <w:p w14:paraId="2DD2F1DE" w14:textId="77777777" w:rsidR="000E70F2" w:rsidRDefault="000E70F2" w:rsidP="00BC29F4">
      <w:pPr>
        <w:pStyle w:val="Para3"/>
      </w:pPr>
      <w:r>
        <w:t xml:space="preserve">Enduite au centre j’ai placer le bornier de la batterie et tout de suite après dans l’encadré jaune la mesure du courant. Si la mesure du courant </w:t>
      </w:r>
      <w:r w:rsidR="00BB7A5A">
        <w:t>se</w:t>
      </w:r>
      <w:r>
        <w:t xml:space="preserve"> fait aussi proche s’est simplement pour </w:t>
      </w:r>
      <w:r w:rsidR="00BB7A5A">
        <w:t>simplifier</w:t>
      </w:r>
      <w:r>
        <w:t xml:space="preserve"> le routage du 12V ensuite.</w:t>
      </w:r>
    </w:p>
    <w:p w14:paraId="1095A87E" w14:textId="77777777" w:rsidR="00CC6EAB" w:rsidRDefault="000E70F2" w:rsidP="00CC6EAB">
      <w:pPr>
        <w:pStyle w:val="Para3"/>
      </w:pPr>
      <w:r>
        <w:t xml:space="preserve">Et finalement il ne restait plus qu’à mettre la partie régulateur 3,3V (encadré bleu) dans l’espace qu’il </w:t>
      </w:r>
      <w:r w:rsidR="00D461D8">
        <w:t>restait</w:t>
      </w:r>
      <w:r>
        <w:t>.</w:t>
      </w:r>
    </w:p>
    <w:p w14:paraId="586DB141" w14:textId="77777777" w:rsidR="000E70F2" w:rsidRDefault="000E70F2" w:rsidP="00BC29F4">
      <w:pPr>
        <w:pStyle w:val="Para3"/>
      </w:pPr>
    </w:p>
    <w:p w14:paraId="0335EF65" w14:textId="77777777" w:rsidR="000E70F2" w:rsidRDefault="000E70F2" w:rsidP="000E70F2">
      <w:pPr>
        <w:pStyle w:val="Titre3"/>
      </w:pPr>
      <w:bookmarkStart w:id="64" w:name="_Toc150984835"/>
      <w:r>
        <w:t>Partie logique</w:t>
      </w:r>
      <w:bookmarkEnd w:id="64"/>
      <w:r>
        <w:t xml:space="preserve"> </w:t>
      </w:r>
    </w:p>
    <w:p w14:paraId="472DB4EE" w14:textId="77777777" w:rsidR="00CC6EAB" w:rsidRDefault="00CC6EAB" w:rsidP="00CC6EAB">
      <w:pPr>
        <w:pStyle w:val="Para3"/>
      </w:pPr>
    </w:p>
    <w:p w14:paraId="3F82F3FE" w14:textId="77777777" w:rsidR="00CC6EAB" w:rsidRDefault="00CC6EAB" w:rsidP="00CC6EAB">
      <w:pPr>
        <w:pStyle w:val="Para3"/>
      </w:pPr>
      <w:proofErr w:type="gramStart"/>
      <w:r>
        <w:t>La seul contrainte</w:t>
      </w:r>
      <w:proofErr w:type="gramEnd"/>
      <w:r>
        <w:t xml:space="preserve"> pour la partie logique concerne le module wifi (dans l’encadrer rouge) qui, pour fonctionner de manière optimale, doit se trouver au bord du PCB.</w:t>
      </w:r>
    </w:p>
    <w:p w14:paraId="1DD7267A" w14:textId="77777777" w:rsidR="00CC6EAB" w:rsidRDefault="00CC6EAB" w:rsidP="00CC6EAB">
      <w:pPr>
        <w:pStyle w:val="Para3"/>
      </w:pPr>
      <w:r>
        <w:t>Le reste des composants (dans l’encadrer gris) a été placé en fonction de la place restante en suivant une logique de base c’est à dire les capacités de découplage le plus proche des composant à découpler etc...</w:t>
      </w:r>
    </w:p>
    <w:p w14:paraId="61EBC992" w14:textId="77777777" w:rsidR="00851DCB" w:rsidRDefault="00851DCB" w:rsidP="00851DCB">
      <w:pPr>
        <w:pStyle w:val="Titre2"/>
      </w:pPr>
      <w:bookmarkStart w:id="65" w:name="_Toc150984836"/>
      <w:r>
        <w:t>Routage</w:t>
      </w:r>
      <w:bookmarkEnd w:id="65"/>
      <w:r>
        <w:t xml:space="preserve"> </w:t>
      </w:r>
    </w:p>
    <w:p w14:paraId="2DA0C92C" w14:textId="77777777" w:rsidR="00851DCB" w:rsidRDefault="00851DCB" w:rsidP="00851DCB">
      <w:pPr>
        <w:pStyle w:val="Para2"/>
      </w:pPr>
    </w:p>
    <w:p w14:paraId="0C525C61" w14:textId="77777777" w:rsidR="00851DCB" w:rsidRDefault="00CF2E93" w:rsidP="00851DCB">
      <w:pPr>
        <w:pStyle w:val="Para2"/>
      </w:pPr>
      <w:r>
        <w:rPr>
          <w:noProof/>
        </w:rPr>
        <w:drawing>
          <wp:anchor distT="0" distB="0" distL="114300" distR="114300" simplePos="0" relativeHeight="251655168" behindDoc="0" locked="0" layoutInCell="1" allowOverlap="1" wp14:anchorId="2FA17070" wp14:editId="5F634749">
            <wp:simplePos x="0" y="0"/>
            <wp:positionH relativeFrom="column">
              <wp:posOffset>4288790</wp:posOffset>
            </wp:positionH>
            <wp:positionV relativeFrom="paragraph">
              <wp:posOffset>678815</wp:posOffset>
            </wp:positionV>
            <wp:extent cx="2247265" cy="1976120"/>
            <wp:effectExtent l="38100" t="38100" r="38735" b="4318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47265" cy="1976120"/>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4144" behindDoc="0" locked="0" layoutInCell="1" allowOverlap="1" wp14:anchorId="7EB2AA1C" wp14:editId="2734F846">
            <wp:simplePos x="0" y="0"/>
            <wp:positionH relativeFrom="column">
              <wp:posOffset>721360</wp:posOffset>
            </wp:positionH>
            <wp:positionV relativeFrom="paragraph">
              <wp:posOffset>688340</wp:posOffset>
            </wp:positionV>
            <wp:extent cx="3509645" cy="1957070"/>
            <wp:effectExtent l="38100" t="38100" r="33655" b="4318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09645" cy="1957070"/>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r>
        <w:t xml:space="preserve">Le routage de la partie logique était assez </w:t>
      </w:r>
      <w:r w:rsidR="00D461D8">
        <w:t>classique</w:t>
      </w:r>
      <w:r>
        <w:t xml:space="preserve">, du moins pour toute la partie dans l’encadré gris. En revanche pour le module wifi </w:t>
      </w:r>
      <w:proofErr w:type="gramStart"/>
      <w:r>
        <w:t>les contrainte</w:t>
      </w:r>
      <w:proofErr w:type="gramEnd"/>
      <w:r>
        <w:t xml:space="preserve"> ne s’</w:t>
      </w:r>
      <w:r w:rsidR="00D461D8">
        <w:t>arrêtait</w:t>
      </w:r>
      <w:r>
        <w:t xml:space="preserve"> pas à le placer au bord de la carte, le datasheet </w:t>
      </w:r>
      <w:r w:rsidR="00BA4971">
        <w:t xml:space="preserve">conseil </w:t>
      </w:r>
      <w:r>
        <w:t>aussi vivement de retiré tous le cuivre de la couche top directement en dessous du module et de faire une zone sous l’antenne sans cuivre sur aucune des couches :</w:t>
      </w:r>
      <w:r w:rsidRPr="00CF2E93">
        <w:rPr>
          <w:noProof/>
        </w:rPr>
        <w:t xml:space="preserve"> </w:t>
      </w:r>
    </w:p>
    <w:p w14:paraId="4EAE9BFA" w14:textId="77777777" w:rsidR="00CF2E93" w:rsidRDefault="00BA4971" w:rsidP="00BA4971">
      <w:pPr>
        <w:pStyle w:val="Citation"/>
        <w:jc w:val="left"/>
      </w:pPr>
      <w:r>
        <w:t xml:space="preserve">     Consigne </w:t>
      </w:r>
      <w:proofErr w:type="gramStart"/>
      <w:r>
        <w:t>du datasheet</w:t>
      </w:r>
      <w:proofErr w:type="gramEnd"/>
      <w:r>
        <w:t>.</w:t>
      </w:r>
      <w:r>
        <w:tab/>
      </w:r>
      <w:r>
        <w:tab/>
      </w:r>
      <w:r>
        <w:tab/>
      </w:r>
      <w:r>
        <w:tab/>
      </w:r>
      <w:r>
        <w:tab/>
      </w:r>
      <w:r>
        <w:tab/>
        <w:t>Résultat sur le PCB.</w:t>
      </w:r>
    </w:p>
    <w:p w14:paraId="1BA29C24" w14:textId="77777777" w:rsidR="00BA4971" w:rsidRDefault="00BA4971" w:rsidP="00BA4971">
      <w:pPr>
        <w:ind w:left="1134"/>
        <w:rPr>
          <w:sz w:val="20"/>
        </w:rPr>
      </w:pPr>
      <w:r w:rsidRPr="00BA4971">
        <w:rPr>
          <w:sz w:val="20"/>
        </w:rPr>
        <w:t xml:space="preserve">Le routage de la partie puissance lui était un peu plus </w:t>
      </w:r>
      <w:r w:rsidR="00811703" w:rsidRPr="00BA4971">
        <w:rPr>
          <w:sz w:val="20"/>
        </w:rPr>
        <w:t>particulier</w:t>
      </w:r>
      <w:r w:rsidRPr="00BA4971">
        <w:rPr>
          <w:sz w:val="20"/>
        </w:rPr>
        <w:t>, il a fallu faire attention à la largeur des pistes</w:t>
      </w:r>
      <w:r>
        <w:rPr>
          <w:sz w:val="20"/>
        </w:rPr>
        <w:t>.</w:t>
      </w:r>
    </w:p>
    <w:p w14:paraId="484CCE25" w14:textId="77777777" w:rsidR="00BA4971" w:rsidRDefault="00BA4971" w:rsidP="00BA4971">
      <w:pPr>
        <w:ind w:left="1134"/>
        <w:rPr>
          <w:sz w:val="20"/>
        </w:rPr>
      </w:pPr>
      <w:r>
        <w:rPr>
          <w:sz w:val="20"/>
        </w:rPr>
        <w:t xml:space="preserve">Vus que le 3,3V est prévu uniquement pour la partie logique, le courant traversant </w:t>
      </w:r>
      <w:proofErr w:type="gramStart"/>
      <w:r>
        <w:rPr>
          <w:sz w:val="20"/>
        </w:rPr>
        <w:t>les piste</w:t>
      </w:r>
      <w:proofErr w:type="gramEnd"/>
      <w:r>
        <w:rPr>
          <w:sz w:val="20"/>
        </w:rPr>
        <w:t xml:space="preserve"> serras relativement faible. </w:t>
      </w:r>
      <w:proofErr w:type="gramStart"/>
      <w:r>
        <w:rPr>
          <w:sz w:val="20"/>
        </w:rPr>
        <w:t>Les piste</w:t>
      </w:r>
      <w:proofErr w:type="gramEnd"/>
      <w:r>
        <w:rPr>
          <w:sz w:val="20"/>
        </w:rPr>
        <w:t xml:space="preserve"> font donc une largeur standard pour des alimentation de</w:t>
      </w:r>
      <w:r w:rsidR="00811703">
        <w:rPr>
          <w:sz w:val="20"/>
        </w:rPr>
        <w:t xml:space="preserve"> 0,5mm.</w:t>
      </w:r>
    </w:p>
    <w:p w14:paraId="458D3CB4" w14:textId="77777777" w:rsidR="00685F82" w:rsidRDefault="00685F82">
      <w:pPr>
        <w:rPr>
          <w:sz w:val="20"/>
        </w:rPr>
      </w:pPr>
      <w:r>
        <w:rPr>
          <w:sz w:val="20"/>
        </w:rPr>
        <w:br w:type="page"/>
      </w:r>
    </w:p>
    <w:p w14:paraId="565EA85F" w14:textId="77777777" w:rsidR="00685F82" w:rsidRDefault="00685F82" w:rsidP="00BA4971">
      <w:pPr>
        <w:ind w:left="1134"/>
        <w:rPr>
          <w:sz w:val="20"/>
        </w:rPr>
      </w:pPr>
      <w:r>
        <w:rPr>
          <w:rFonts w:cs="Arial"/>
          <w:noProof/>
          <w:color w:val="000000"/>
          <w:sz w:val="22"/>
          <w:szCs w:val="22"/>
        </w:rPr>
        <w:lastRenderedPageBreak/>
        <w:drawing>
          <wp:anchor distT="0" distB="0" distL="114300" distR="114300" simplePos="0" relativeHeight="251656192" behindDoc="0" locked="0" layoutInCell="1" allowOverlap="1" wp14:anchorId="362551E6" wp14:editId="50C3AE6F">
            <wp:simplePos x="0" y="0"/>
            <wp:positionH relativeFrom="margin">
              <wp:align>center</wp:align>
            </wp:positionH>
            <wp:positionV relativeFrom="paragraph">
              <wp:posOffset>184150</wp:posOffset>
            </wp:positionV>
            <wp:extent cx="3075940" cy="2309495"/>
            <wp:effectExtent l="38100" t="38100" r="29210" b="33655"/>
            <wp:wrapTopAndBottom/>
            <wp:docPr id="9" name="Image 9" descr="https://lh6.googleusercontent.com/DObqE6qYRPyXNiiVXfj23xu5qrUbqgzPp_MV-dXsicCa_Dywqp0hw49q3oJbBxxlkngB3IszXc5BT0tQ_LADQSrgM65BfxpFZVqonEk3Ey1FtPq1FKdTT_c70gFXxTsKqXBF6li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DObqE6qYRPyXNiiVXfj23xu5qrUbqgzPp_MV-dXsicCa_Dywqp0hw49q3oJbBxxlkngB3IszXc5BT0tQ_LADQSrgM65BfxpFZVqonEk3Ey1FtPq1FKdTT_c70gFXxTsKqXBF6li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75940" cy="2309495"/>
                    </a:xfrm>
                    <a:prstGeom prst="rect">
                      <a:avLst/>
                    </a:prstGeom>
                    <a:noFill/>
                    <a:ln w="38100">
                      <a:solidFill>
                        <a:schemeClr val="tx1"/>
                      </a:solidFill>
                    </a:ln>
                  </pic:spPr>
                </pic:pic>
              </a:graphicData>
            </a:graphic>
          </wp:anchor>
        </w:drawing>
      </w:r>
    </w:p>
    <w:p w14:paraId="086E1C55" w14:textId="77777777" w:rsidR="00685F82" w:rsidRDefault="00685F82" w:rsidP="00BA4971">
      <w:pPr>
        <w:ind w:left="1134"/>
        <w:rPr>
          <w:sz w:val="20"/>
        </w:rPr>
      </w:pPr>
    </w:p>
    <w:p w14:paraId="034197DD" w14:textId="77777777" w:rsidR="00811703" w:rsidRPr="00811703" w:rsidRDefault="00811703" w:rsidP="00685F82">
      <w:pPr>
        <w:ind w:left="1134"/>
        <w:rPr>
          <w:sz w:val="20"/>
        </w:rPr>
      </w:pPr>
      <w:r>
        <w:rPr>
          <w:sz w:val="20"/>
        </w:rPr>
        <w:t xml:space="preserve">En revanche pour la partie 12V et 5V vus que la puissance </w:t>
      </w:r>
      <w:r w:rsidR="00D461D8">
        <w:rPr>
          <w:sz w:val="20"/>
        </w:rPr>
        <w:t>nécessaire</w:t>
      </w:r>
      <w:r>
        <w:rPr>
          <w:sz w:val="20"/>
        </w:rPr>
        <w:t xml:space="preserve"> pour alimenter le</w:t>
      </w:r>
      <w:r w:rsidR="00D461D8">
        <w:rPr>
          <w:sz w:val="20"/>
        </w:rPr>
        <w:t>s</w:t>
      </w:r>
      <w:r>
        <w:rPr>
          <w:sz w:val="20"/>
        </w:rPr>
        <w:t xml:space="preserve"> matrice</w:t>
      </w:r>
      <w:r w:rsidR="00D461D8">
        <w:rPr>
          <w:sz w:val="20"/>
        </w:rPr>
        <w:t>s</w:t>
      </w:r>
      <w:r>
        <w:rPr>
          <w:sz w:val="20"/>
        </w:rPr>
        <w:t xml:space="preserve"> de LEDs doit </w:t>
      </w:r>
      <w:r w:rsidR="00D461D8">
        <w:rPr>
          <w:sz w:val="20"/>
        </w:rPr>
        <w:t>passer</w:t>
      </w:r>
      <w:r>
        <w:rPr>
          <w:sz w:val="20"/>
        </w:rPr>
        <w:t xml:space="preserve"> dans </w:t>
      </w:r>
      <w:proofErr w:type="gramStart"/>
      <w:r>
        <w:rPr>
          <w:sz w:val="20"/>
        </w:rPr>
        <w:t>le piste</w:t>
      </w:r>
      <w:proofErr w:type="gramEnd"/>
      <w:r>
        <w:rPr>
          <w:sz w:val="20"/>
        </w:rPr>
        <w:t xml:space="preserve"> il faut les </w:t>
      </w:r>
      <w:r w:rsidR="00286BA2">
        <w:rPr>
          <w:sz w:val="20"/>
        </w:rPr>
        <w:t>dimensionner</w:t>
      </w:r>
      <w:r>
        <w:rPr>
          <w:sz w:val="20"/>
        </w:rPr>
        <w:t xml:space="preserve"> en </w:t>
      </w:r>
      <w:r w:rsidR="009E2E06">
        <w:rPr>
          <w:sz w:val="20"/>
        </w:rPr>
        <w:t>conséquence</w:t>
      </w:r>
      <w:r>
        <w:rPr>
          <w:sz w:val="20"/>
        </w:rPr>
        <w:t> :</w:t>
      </w:r>
    </w:p>
    <w:p w14:paraId="066BA87E" w14:textId="77777777" w:rsidR="00CF2E93" w:rsidRDefault="009E2E06" w:rsidP="00851DCB">
      <w:pPr>
        <w:pStyle w:val="Para2"/>
      </w:pPr>
      <w:r>
        <w:t>Voilà</w:t>
      </w:r>
      <w:r w:rsidR="00697D51">
        <w:t xml:space="preserve"> ce que ça donne sur le PCB. On peut voir, en particulier pour le 5V, que les piste qui entre et qui sorte du régulateur 5V sont plus petite quelle </w:t>
      </w:r>
      <w:r>
        <w:t>devrait</w:t>
      </w:r>
      <w:r w:rsidR="00697D51">
        <w:t xml:space="preserve"> s’est </w:t>
      </w:r>
      <w:r>
        <w:t>dû</w:t>
      </w:r>
      <w:r w:rsidR="00697D51">
        <w:t xml:space="preserve"> à l’entraxe du régulateur, si les piste était plus large </w:t>
      </w:r>
      <w:r w:rsidR="00286BA2">
        <w:t xml:space="preserve">elles </w:t>
      </w:r>
      <w:r w:rsidR="00FB607F">
        <w:t>seraient</w:t>
      </w:r>
      <w:r w:rsidR="00697D51">
        <w:t xml:space="preserve"> trop proche </w:t>
      </w:r>
      <w:proofErr w:type="gramStart"/>
      <w:r w:rsidR="00697D51">
        <w:t>des pad</w:t>
      </w:r>
      <w:proofErr w:type="gramEnd"/>
      <w:r w:rsidR="00697D51">
        <w:t xml:space="preserve">. Pour le 12V la réduction est négligeable mais pour le 5V elle est importante, j’ai donc routé la piste au top et au bot </w:t>
      </w:r>
      <w:r w:rsidR="00A40C1C">
        <w:t>et j’ai fait la piste le plus court possible.</w:t>
      </w:r>
    </w:p>
    <w:p w14:paraId="6B2BADE2" w14:textId="77777777" w:rsidR="00A40C1C" w:rsidRDefault="00A40C1C" w:rsidP="00851DCB">
      <w:pPr>
        <w:pStyle w:val="Para2"/>
      </w:pPr>
    </w:p>
    <w:p w14:paraId="05BAAC36" w14:textId="77777777" w:rsidR="00A40C1C" w:rsidRDefault="00A40C1C" w:rsidP="00851DCB">
      <w:pPr>
        <w:pStyle w:val="Para2"/>
      </w:pPr>
      <w:r>
        <w:t>Après avoir tous routé j’ai ajouté un plan de masse au top et au bot avec un stiching.</w:t>
      </w:r>
    </w:p>
    <w:p w14:paraId="656D3436" w14:textId="77777777" w:rsidR="00A40C1C" w:rsidRPr="0089646F" w:rsidRDefault="0089646F" w:rsidP="0089646F">
      <w:pPr>
        <w:rPr>
          <w:sz w:val="20"/>
        </w:rPr>
      </w:pPr>
      <w:r>
        <w:br w:type="page"/>
      </w:r>
    </w:p>
    <w:p w14:paraId="2978D5FB" w14:textId="77777777" w:rsidR="00A40C1C" w:rsidRDefault="00A40C1C" w:rsidP="00A40C1C">
      <w:pPr>
        <w:pStyle w:val="Titre2"/>
      </w:pPr>
      <w:bookmarkStart w:id="66" w:name="_Toc150984837"/>
      <w:r>
        <w:lastRenderedPageBreak/>
        <w:t>Montage et problême</w:t>
      </w:r>
      <w:bookmarkEnd w:id="66"/>
      <w:r>
        <w:t xml:space="preserve"> </w:t>
      </w:r>
    </w:p>
    <w:p w14:paraId="1BB5DA46" w14:textId="77777777" w:rsidR="00A40C1C" w:rsidRDefault="00A40C1C" w:rsidP="00A40C1C">
      <w:pPr>
        <w:pStyle w:val="Para2"/>
      </w:pPr>
    </w:p>
    <w:p w14:paraId="2A836BF9" w14:textId="77777777" w:rsidR="00A40C1C" w:rsidRDefault="00A40C1C" w:rsidP="00A40C1C">
      <w:pPr>
        <w:pStyle w:val="Para2"/>
      </w:pPr>
      <w:r>
        <w:t xml:space="preserve">Après avoir reçus le PCB et les composants j’ai vite remarqué qu’il y avait </w:t>
      </w:r>
      <w:proofErr w:type="gramStart"/>
      <w:r>
        <w:t>des problème</w:t>
      </w:r>
      <w:proofErr w:type="gramEnd"/>
      <w:r>
        <w:t xml:space="preserve"> avec certain footprint que j’ai réalisé : </w:t>
      </w:r>
    </w:p>
    <w:p w14:paraId="0ED2004F" w14:textId="77777777" w:rsidR="00A40C1C" w:rsidRPr="00A40C1C" w:rsidRDefault="00883D3B" w:rsidP="00A40C1C">
      <w:pPr>
        <w:pStyle w:val="Para2"/>
      </w:pPr>
      <w:r>
        <w:rPr>
          <w:noProof/>
        </w:rPr>
        <mc:AlternateContent>
          <mc:Choice Requires="wpg">
            <w:drawing>
              <wp:anchor distT="0" distB="0" distL="114300" distR="114300" simplePos="0" relativeHeight="251659264" behindDoc="0" locked="0" layoutInCell="1" allowOverlap="1" wp14:anchorId="7E07B5E8" wp14:editId="08DA8078">
                <wp:simplePos x="0" y="0"/>
                <wp:positionH relativeFrom="column">
                  <wp:posOffset>1912620</wp:posOffset>
                </wp:positionH>
                <wp:positionV relativeFrom="paragraph">
                  <wp:posOffset>741680</wp:posOffset>
                </wp:positionV>
                <wp:extent cx="2889885" cy="1932940"/>
                <wp:effectExtent l="38100" t="38100" r="43815" b="29210"/>
                <wp:wrapTopAndBottom/>
                <wp:docPr id="41" name="Groupe 41"/>
                <wp:cNvGraphicFramePr/>
                <a:graphic xmlns:a="http://schemas.openxmlformats.org/drawingml/2006/main">
                  <a:graphicData uri="http://schemas.microsoft.com/office/word/2010/wordprocessingGroup">
                    <wpg:wgp>
                      <wpg:cNvGrpSpPr/>
                      <wpg:grpSpPr>
                        <a:xfrm>
                          <a:off x="0" y="0"/>
                          <a:ext cx="2889885" cy="1932940"/>
                          <a:chOff x="0" y="32810"/>
                          <a:chExt cx="2816088" cy="2152019"/>
                        </a:xfrm>
                      </wpg:grpSpPr>
                      <pic:pic xmlns:pic="http://schemas.openxmlformats.org/drawingml/2006/picture">
                        <pic:nvPicPr>
                          <pic:cNvPr id="10" name="Image 10" descr="https://lh3.googleusercontent.com/VdufnWOz0wzsD0Alhpq12Hhyjadg-UlaYKylOgVmKgDBgKyQ5YN21JN9G5GKNRG-rFEEneMi98RiP9Z45FtCARUN8rawOC28PinfsJAkBEtvE3LsdbdNnssL8d7xK0ILkAoWNoaQ"/>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32814"/>
                            <a:ext cx="1235075" cy="2152015"/>
                          </a:xfrm>
                          <a:prstGeom prst="rect">
                            <a:avLst/>
                          </a:prstGeom>
                          <a:noFill/>
                          <a:ln w="38100">
                            <a:solidFill>
                              <a:schemeClr val="tx1"/>
                            </a:solidFill>
                          </a:ln>
                        </pic:spPr>
                      </pic:pic>
                      <pic:pic xmlns:pic="http://schemas.openxmlformats.org/drawingml/2006/picture">
                        <pic:nvPicPr>
                          <pic:cNvPr id="11" name="Image 1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1268297" y="32810"/>
                            <a:ext cx="1547791" cy="2151309"/>
                          </a:xfrm>
                          <a:prstGeom prst="rect">
                            <a:avLst/>
                          </a:prstGeom>
                          <a:ln w="38100">
                            <a:solidFill>
                              <a:schemeClr val="tx1"/>
                            </a:solidFill>
                          </a:ln>
                        </pic:spPr>
                      </pic:pic>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509E56EE" id="Groupe 41" o:spid="_x0000_s1026" style="position:absolute;margin-left:150.6pt;margin-top:58.4pt;width:227.55pt;height:152.2pt;z-index:251659264;mso-width-relative:margin;mso-height-relative:margin" coordorigin=",328" coordsize="28160,2152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">
                <v:shape id="Image 10" o:spid="_x0000_s1027" type="#_x0000_t75" alt="https://lh3.googleusercontent.com/VdufnWOz0wzsD0Alhpq12Hhyjadg-UlaYKylOgVmKgDBgKyQ5YN21JN9G5GKNRG-rFEEneMi98RiP9Z45FtCARUN8rawOC28PinfsJAkBEtvE3LsdbdNnssL8d7xK0ILkAoWNoaQ" style="position:absolute;top:328;width:12350;height:21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" stroked="t" strokecolor="black [3213]" strokeweight="3pt">
                  <v:imagedata r:id="rId61" o:title="VdufnWOz0wzsD0Alhpq12Hhyjadg-UlaYKylOgVmKgDBgKyQ5YN21JN9G5GKNRG-rFEEneMi98RiP9Z45FtCARUN8rawOC28PinfsJAkBEtvE3LsdbdNnssL8d7xK0ILkAoWNoaQ"/>
                  <v:path arrowok="t"/>
                </v:shape>
                <v:shape id="Image 11" o:spid="_x0000_s1028" type="#_x0000_t75" style="position:absolute;left:12682;top:328;width:15478;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" stroked="t" strokecolor="black [3213]" strokeweight="3pt">
                  <v:imagedata r:id="rId62" o:title=""/>
                  <v:path arrowok="t"/>
                </v:shape>
                <w10:wrap type="topAndBottom"/>
              </v:group>
            </w:pict>
          </mc:Fallback>
        </mc:AlternateContent>
      </w:r>
      <w:r w:rsidR="00286BA2">
        <w:t>Tout</w:t>
      </w:r>
      <w:r w:rsidR="00A40C1C">
        <w:t xml:space="preserve"> d</w:t>
      </w:r>
      <w:r w:rsidR="00286BA2">
        <w:t>’</w:t>
      </w:r>
      <w:r w:rsidR="00A40C1C">
        <w:t xml:space="preserve">abord je me suis trompé sur </w:t>
      </w:r>
      <w:proofErr w:type="gramStart"/>
      <w:r w:rsidR="00A40C1C">
        <w:t xml:space="preserve">les </w:t>
      </w:r>
      <w:r w:rsidR="00286BA2">
        <w:t>dimension</w:t>
      </w:r>
      <w:proofErr w:type="gramEnd"/>
      <w:r w:rsidR="00A40C1C">
        <w:t xml:space="preserve"> de la résistance shunt R5, la résistance que j’ai </w:t>
      </w:r>
      <w:r w:rsidR="00FB607F">
        <w:t>commandée</w:t>
      </w:r>
      <w:r w:rsidR="00A40C1C">
        <w:t xml:space="preserve"> est du </w:t>
      </w:r>
      <w:r w:rsidR="00A40C1C" w:rsidRPr="00286BA2">
        <w:t xml:space="preserve">2512 </w:t>
      </w:r>
      <w:r w:rsidR="00A40C1C">
        <w:t xml:space="preserve">mais le footprint que j’ai utilisé n’est que du 1206, par chance </w:t>
      </w:r>
      <w:r w:rsidR="00FB607F">
        <w:t>grâce</w:t>
      </w:r>
      <w:r w:rsidR="00597319">
        <w:t xml:space="preserve"> au via en dessus de la résistance j’ai </w:t>
      </w:r>
      <w:r w:rsidR="00FB607F">
        <w:t>pu</w:t>
      </w:r>
      <w:r w:rsidR="00597319">
        <w:t xml:space="preserve"> </w:t>
      </w:r>
      <w:r w:rsidR="00FB607F">
        <w:t>souder</w:t>
      </w:r>
      <w:r w:rsidR="00597319">
        <w:t xml:space="preserve"> la résistance en limitant un maximum l’ajout de résistance </w:t>
      </w:r>
      <w:r w:rsidR="00FB607F">
        <w:t>indésiré</w:t>
      </w:r>
      <w:r w:rsidR="00597319">
        <w:t>.</w:t>
      </w:r>
    </w:p>
    <w:p w14:paraId="296289CD" w14:textId="77777777" w:rsidR="000E70F2" w:rsidRDefault="00830BF0" w:rsidP="000E70F2">
      <w:pPr>
        <w:pStyle w:val="Para3"/>
        <w:ind w:left="1134"/>
      </w:pPr>
      <w:r>
        <w:t xml:space="preserve">Le deuxième footprint qui à poser </w:t>
      </w:r>
      <w:r w:rsidR="000D7889">
        <w:t>un problème</w:t>
      </w:r>
      <w:r>
        <w:t xml:space="preserve"> est celui </w:t>
      </w:r>
      <w:proofErr w:type="gramStart"/>
      <w:r>
        <w:t>des condensateur polarisé</w:t>
      </w:r>
      <w:proofErr w:type="gramEnd"/>
      <w:r>
        <w:t xml:space="preserve"> de 47uF, en plus d’avoir assigné les pin à l’envers, je n’ai pas </w:t>
      </w:r>
      <w:r w:rsidR="00FB607F">
        <w:t>mis</w:t>
      </w:r>
      <w:r>
        <w:t xml:space="preserve"> </w:t>
      </w:r>
      <w:r w:rsidR="00FB607F">
        <w:t>suffisamment</w:t>
      </w:r>
      <w:r>
        <w:t xml:space="preserve"> de </w:t>
      </w:r>
      <w:r w:rsidR="000D7889">
        <w:t>tolérance</w:t>
      </w:r>
      <w:r>
        <w:t xml:space="preserve"> par rapport au</w:t>
      </w:r>
      <w:r w:rsidR="00FB607F">
        <w:t>x</w:t>
      </w:r>
      <w:r>
        <w:t xml:space="preserve"> indication</w:t>
      </w:r>
      <w:r w:rsidR="00FB607F">
        <w:t>s</w:t>
      </w:r>
      <w:r>
        <w:t xml:space="preserve"> du datasheet ce qui fait qu’ils n’étaient pas </w:t>
      </w:r>
      <w:r w:rsidR="000D7889">
        <w:t>faciles</w:t>
      </w:r>
      <w:r>
        <w:t xml:space="preserve"> </w:t>
      </w:r>
      <w:r w:rsidR="00FB607F">
        <w:t>du tous</w:t>
      </w:r>
      <w:r>
        <w:t xml:space="preserve"> à souder, exactement le même problème est </w:t>
      </w:r>
      <w:r w:rsidR="000D7889">
        <w:t>survenu</w:t>
      </w:r>
      <w:r>
        <w:t xml:space="preserve"> pour la bobine. Au finale cette erreur n’impact pas </w:t>
      </w:r>
      <w:proofErr w:type="gramStart"/>
      <w:r>
        <w:t>le produit finale</w:t>
      </w:r>
      <w:proofErr w:type="gramEnd"/>
      <w:r>
        <w:t xml:space="preserve"> mais elle a posé beaucoup de problème lors du montage.</w:t>
      </w:r>
    </w:p>
    <w:p w14:paraId="444D52AB" w14:textId="77777777" w:rsidR="00830BF0" w:rsidRDefault="00830BF0" w:rsidP="000E70F2">
      <w:pPr>
        <w:pStyle w:val="Para3"/>
        <w:ind w:left="1134"/>
      </w:pPr>
    </w:p>
    <w:p w14:paraId="656931C0" w14:textId="77777777" w:rsidR="00830BF0" w:rsidRDefault="00830BF0" w:rsidP="000E70F2">
      <w:pPr>
        <w:pStyle w:val="Para3"/>
        <w:ind w:left="1134"/>
      </w:pPr>
      <w:r>
        <w:t xml:space="preserve">La première chose que j’ai soudé et testé sont </w:t>
      </w:r>
      <w:proofErr w:type="gramStart"/>
      <w:r>
        <w:t>les alimentation</w:t>
      </w:r>
      <w:proofErr w:type="gramEnd"/>
      <w:r>
        <w:t xml:space="preserve"> ce qui </w:t>
      </w:r>
      <w:r w:rsidR="00FB607F">
        <w:t>m’a</w:t>
      </w:r>
      <w:r>
        <w:t xml:space="preserve"> très vite permis de remarquer que j’ai également assigné les pin des régulateurs 5V à l’envers. Par chance en avoir testé un à l’envers ne </w:t>
      </w:r>
      <w:proofErr w:type="gramStart"/>
      <w:r>
        <w:t>la pas</w:t>
      </w:r>
      <w:proofErr w:type="gramEnd"/>
      <w:r>
        <w:t xml:space="preserve"> détruit et le </w:t>
      </w:r>
      <w:r w:rsidR="00FB607F">
        <w:t>dessouder</w:t>
      </w:r>
      <w:r>
        <w:t xml:space="preserve"> puis le resouder à l’endroit à résolue le problème.</w:t>
      </w:r>
    </w:p>
    <w:p w14:paraId="0FA68578" w14:textId="77777777" w:rsidR="00830BF0" w:rsidRDefault="00830BF0" w:rsidP="000E70F2">
      <w:pPr>
        <w:pStyle w:val="Para3"/>
        <w:ind w:left="1134"/>
      </w:pPr>
    </w:p>
    <w:p w14:paraId="025B0398" w14:textId="77777777" w:rsidR="00830BF0" w:rsidRDefault="001F6259" w:rsidP="000E70F2">
      <w:pPr>
        <w:pStyle w:val="Para3"/>
        <w:ind w:left="1134"/>
      </w:pPr>
      <w:r>
        <w:rPr>
          <w:noProof/>
        </w:rPr>
        <w:drawing>
          <wp:anchor distT="0" distB="0" distL="114300" distR="114300" simplePos="0" relativeHeight="251660288" behindDoc="0" locked="0" layoutInCell="1" allowOverlap="1" wp14:anchorId="417F2062" wp14:editId="136CAC3E">
            <wp:simplePos x="0" y="0"/>
            <wp:positionH relativeFrom="margin">
              <wp:align>right</wp:align>
            </wp:positionH>
            <wp:positionV relativeFrom="paragraph">
              <wp:posOffset>1036955</wp:posOffset>
            </wp:positionV>
            <wp:extent cx="5967095" cy="1042035"/>
            <wp:effectExtent l="0" t="0" r="0" b="5715"/>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67095" cy="1042035"/>
                    </a:xfrm>
                    <a:prstGeom prst="rect">
                      <a:avLst/>
                    </a:prstGeom>
                  </pic:spPr>
                </pic:pic>
              </a:graphicData>
            </a:graphic>
            <wp14:sizeRelH relativeFrom="margin">
              <wp14:pctWidth>0</wp14:pctWidth>
            </wp14:sizeRelH>
            <wp14:sizeRelV relativeFrom="margin">
              <wp14:pctHeight>0</wp14:pctHeight>
            </wp14:sizeRelV>
          </wp:anchor>
        </w:drawing>
      </w:r>
      <w:r w:rsidR="00830BF0">
        <w:t xml:space="preserve">La </w:t>
      </w:r>
      <w:r w:rsidR="00FB607F">
        <w:t>dernière</w:t>
      </w:r>
      <w:r w:rsidR="00830BF0">
        <w:t xml:space="preserve"> </w:t>
      </w:r>
      <w:r w:rsidR="006200F7">
        <w:t xml:space="preserve">erreur </w:t>
      </w:r>
      <w:r w:rsidR="00FB607F">
        <w:t>commise</w:t>
      </w:r>
      <w:r w:rsidR="006200F7">
        <w:t xml:space="preserve"> lors du montage concerne le reset du pic qui ne fonctionnais pas avec le </w:t>
      </w:r>
      <w:r w:rsidR="00FB607F">
        <w:t>bouton</w:t>
      </w:r>
      <w:r w:rsidR="006200F7">
        <w:t xml:space="preserve">. J’ai assez vite </w:t>
      </w:r>
      <w:r w:rsidR="00FB607F">
        <w:t>remarqué</w:t>
      </w:r>
      <w:r w:rsidR="006200F7">
        <w:t xml:space="preserve"> que le problème </w:t>
      </w:r>
      <w:r w:rsidR="000D7889">
        <w:t>venait</w:t>
      </w:r>
      <w:r w:rsidR="006200F7">
        <w:t xml:space="preserve"> de la diode D2. Pendant la confection du PCB j’ai </w:t>
      </w:r>
      <w:r w:rsidR="00FB607F">
        <w:t>décidé</w:t>
      </w:r>
      <w:r w:rsidR="006200F7">
        <w:t xml:space="preserve"> de prendre la même diode que celle utilisé pour la carte de développement pic 32 de l’ETML-ES </w:t>
      </w:r>
      <w:r w:rsidR="00FB607F">
        <w:t>parce qu’il</w:t>
      </w:r>
      <w:r w:rsidR="006200F7">
        <w:t xml:space="preserve"> y en avait en stock, </w:t>
      </w:r>
      <w:r w:rsidR="00FB607F">
        <w:t>la diode</w:t>
      </w:r>
      <w:r w:rsidR="006200F7">
        <w:t xml:space="preserve"> BAS40. La diode était disponible dans le vault de Altium ce qui m’a épargné la confection du schéma et du footprint, seulement la diode BAS40 qui est dans le vault est une BAS40-06</w:t>
      </w:r>
      <w:r>
        <w:t xml:space="preserve"> et on peut voir dans </w:t>
      </w:r>
      <w:proofErr w:type="gramStart"/>
      <w:r>
        <w:t>le datasheet</w:t>
      </w:r>
      <w:proofErr w:type="gramEnd"/>
      <w:r>
        <w:t xml:space="preserve"> que la BAS40 n’a pas la même configuration que la BAS40-06 chose que j’ai </w:t>
      </w:r>
      <w:r w:rsidR="00FB607F">
        <w:t>remarqué</w:t>
      </w:r>
      <w:r>
        <w:t xml:space="preserve"> trop tard :</w:t>
      </w:r>
    </w:p>
    <w:p w14:paraId="78A59E21" w14:textId="77777777" w:rsidR="00883D3B" w:rsidRDefault="00883D3B" w:rsidP="000301D4">
      <w:pPr>
        <w:pStyle w:val="Para3"/>
        <w:ind w:left="1134"/>
      </w:pPr>
      <w:r>
        <w:rPr>
          <w:noProof/>
        </w:rPr>
        <mc:AlternateContent>
          <mc:Choice Requires="wpg">
            <w:drawing>
              <wp:anchor distT="0" distB="0" distL="114300" distR="114300" simplePos="0" relativeHeight="251663360" behindDoc="0" locked="0" layoutInCell="1" allowOverlap="1" wp14:anchorId="32F5B970" wp14:editId="17D7CF36">
                <wp:simplePos x="0" y="0"/>
                <wp:positionH relativeFrom="column">
                  <wp:posOffset>1356995</wp:posOffset>
                </wp:positionH>
                <wp:positionV relativeFrom="paragraph">
                  <wp:posOffset>1506517</wp:posOffset>
                </wp:positionV>
                <wp:extent cx="4147820" cy="1510030"/>
                <wp:effectExtent l="38100" t="38100" r="43180" b="33020"/>
                <wp:wrapTopAndBottom/>
                <wp:docPr id="42" name="Groupe 42"/>
                <wp:cNvGraphicFramePr/>
                <a:graphic xmlns:a="http://schemas.openxmlformats.org/drawingml/2006/main">
                  <a:graphicData uri="http://schemas.microsoft.com/office/word/2010/wordprocessingGroup">
                    <wpg:wgp>
                      <wpg:cNvGrpSpPr/>
                      <wpg:grpSpPr>
                        <a:xfrm>
                          <a:off x="0" y="0"/>
                          <a:ext cx="4147820" cy="1510030"/>
                          <a:chOff x="0" y="0"/>
                          <a:chExt cx="5085931" cy="1936750"/>
                        </a:xfrm>
                      </wpg:grpSpPr>
                      <pic:pic xmlns:pic="http://schemas.openxmlformats.org/drawingml/2006/picture">
                        <pic:nvPicPr>
                          <pic:cNvPr id="13" name="Image 13"/>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2505291" y="0"/>
                            <a:ext cx="2580640" cy="1936750"/>
                          </a:xfrm>
                          <a:prstGeom prst="rect">
                            <a:avLst/>
                          </a:prstGeom>
                          <a:ln w="38100">
                            <a:solidFill>
                              <a:schemeClr val="tx1"/>
                            </a:solidFill>
                          </a:ln>
                        </pic:spPr>
                      </pic:pic>
                      <pic:pic xmlns:pic="http://schemas.openxmlformats.org/drawingml/2006/picture">
                        <pic:nvPicPr>
                          <pic:cNvPr id="14" name="Image 14"/>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36495" cy="1934210"/>
                          </a:xfrm>
                          <a:prstGeom prst="rect">
                            <a:avLst/>
                          </a:prstGeom>
                          <a:ln w="38100">
                            <a:solidFill>
                              <a:schemeClr val="tx1"/>
                            </a:solidFill>
                          </a:ln>
                        </pic:spPr>
                      </pic:pic>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453C72E0" id="Groupe 42" o:spid="_x0000_s1026" style="position:absolute;margin-left:106.85pt;margin-top:118.6pt;width:326.6pt;height:118.9pt;z-index:251663360;mso-width-relative:margin;mso-height-relative:margin" coordsize="50859,193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">
                <v:shape id="Image 13" o:spid="_x0000_s1027" type="#_x0000_t75" style="position:absolute;left:25052;width:25807;height:19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" stroked="t" strokecolor="black [3213]" strokeweight="3pt">
                  <v:imagedata r:id="rId66" o:title=""/>
                  <v:path arrowok="t"/>
                </v:shape>
                <v:shape id="Image 14" o:spid="_x0000_s1028" type="#_x0000_t75" style="position:absolute;width:24364;height:19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" stroked="t" strokecolor="black [3213]" strokeweight="3pt">
                  <v:imagedata r:id="rId67" o:title=""/>
                  <v:path arrowok="t"/>
                </v:shape>
                <w10:wrap type="topAndBottom"/>
              </v:group>
            </w:pict>
          </mc:Fallback>
        </mc:AlternateContent>
      </w:r>
      <w:r w:rsidR="001F6259">
        <w:t xml:space="preserve">J’ai cependant réussi à </w:t>
      </w:r>
      <w:r w:rsidR="00FB607F">
        <w:t>corriger</w:t>
      </w:r>
      <w:r w:rsidR="001F6259">
        <w:t xml:space="preserve"> cette erreur efficacement en recablent une diode BAS40 pour éviter de </w:t>
      </w:r>
      <w:r w:rsidR="00FB607F">
        <w:t>perdre</w:t>
      </w:r>
      <w:r w:rsidR="001F6259">
        <w:t xml:space="preserve"> du temps avec la commande d’un nouveau composant :</w:t>
      </w:r>
    </w:p>
    <w:p w14:paraId="04B055E0" w14:textId="77777777" w:rsidR="00883D3B" w:rsidRDefault="00883D3B">
      <w:pPr>
        <w:rPr>
          <w:sz w:val="20"/>
        </w:rPr>
      </w:pPr>
    </w:p>
    <w:p w14:paraId="7BDB1C8E" w14:textId="77777777" w:rsidR="00A0792C" w:rsidRDefault="000301D4" w:rsidP="00883D3B">
      <w:pPr>
        <w:pStyle w:val="Para3"/>
        <w:ind w:left="1134"/>
      </w:pPr>
      <w:r>
        <w:t xml:space="preserve">En revanche le footprint le plus sensible que j’ai </w:t>
      </w:r>
      <w:r w:rsidR="00FB607F">
        <w:t>dû</w:t>
      </w:r>
      <w:r>
        <w:t xml:space="preserve"> réaliser, celui du module wifi est juste et j’ai réussi à le souder sans difficulté.</w:t>
      </w:r>
      <w:r w:rsidR="00883D3B">
        <w:br w:type="page"/>
      </w:r>
    </w:p>
    <w:p w14:paraId="1FE37DE8" w14:textId="77777777" w:rsidR="00C4782D" w:rsidRPr="00C4782D" w:rsidRDefault="00E97F46" w:rsidP="003D5C5F">
      <w:pPr>
        <w:pStyle w:val="Titre1"/>
      </w:pPr>
      <w:bookmarkStart w:id="67" w:name="_Toc150984838"/>
      <w:r>
        <w:lastRenderedPageBreak/>
        <w:t>Communication avec les LED</w:t>
      </w:r>
      <w:bookmarkEnd w:id="67"/>
    </w:p>
    <w:p w14:paraId="7561ECBE" w14:textId="77777777" w:rsidR="001D7639" w:rsidRDefault="001D7639" w:rsidP="001D7639">
      <w:pPr>
        <w:pStyle w:val="Paragraphedeliste"/>
        <w:spacing w:after="160" w:line="259" w:lineRule="auto"/>
        <w:ind w:left="720"/>
        <w:contextualSpacing/>
        <w:rPr>
          <w:sz w:val="20"/>
        </w:rPr>
      </w:pPr>
    </w:p>
    <w:p w14:paraId="48C42F75" w14:textId="77777777" w:rsidR="001D7639" w:rsidRDefault="00D6425D" w:rsidP="001D7639">
      <w:pPr>
        <w:pStyle w:val="Paragraphedeliste"/>
        <w:spacing w:after="160" w:line="259" w:lineRule="auto"/>
        <w:ind w:left="720"/>
        <w:contextualSpacing/>
        <w:rPr>
          <w:sz w:val="20"/>
        </w:rPr>
      </w:pPr>
      <w:r>
        <w:rPr>
          <w:sz w:val="20"/>
        </w:rPr>
        <w:t xml:space="preserve">La </w:t>
      </w:r>
      <w:r w:rsidR="00FB607F">
        <w:rPr>
          <w:sz w:val="20"/>
        </w:rPr>
        <w:t>gestion</w:t>
      </w:r>
      <w:r>
        <w:rPr>
          <w:sz w:val="20"/>
        </w:rPr>
        <w:t xml:space="preserve"> de la communication des LEDs est un </w:t>
      </w:r>
      <w:proofErr w:type="gramStart"/>
      <w:r>
        <w:rPr>
          <w:sz w:val="20"/>
        </w:rPr>
        <w:t>des point</w:t>
      </w:r>
      <w:proofErr w:type="gramEnd"/>
      <w:r>
        <w:rPr>
          <w:sz w:val="20"/>
        </w:rPr>
        <w:t xml:space="preserve"> les plus important et le premier auquel je me suis </w:t>
      </w:r>
      <w:r w:rsidR="00FB607F">
        <w:rPr>
          <w:sz w:val="20"/>
        </w:rPr>
        <w:t>attaquée</w:t>
      </w:r>
      <w:r>
        <w:rPr>
          <w:sz w:val="20"/>
        </w:rPr>
        <w:t>.</w:t>
      </w:r>
    </w:p>
    <w:p w14:paraId="295D6DDA" w14:textId="77777777" w:rsidR="00D6425D" w:rsidRDefault="00D6425D" w:rsidP="001D7639">
      <w:pPr>
        <w:pStyle w:val="Paragraphedeliste"/>
        <w:spacing w:after="160" w:line="259" w:lineRule="auto"/>
        <w:ind w:left="720"/>
        <w:contextualSpacing/>
        <w:rPr>
          <w:sz w:val="20"/>
        </w:rPr>
      </w:pPr>
      <w:r>
        <w:rPr>
          <w:noProof/>
        </w:rPr>
        <w:drawing>
          <wp:anchor distT="0" distB="0" distL="114300" distR="114300" simplePos="0" relativeHeight="251664384" behindDoc="0" locked="0" layoutInCell="1" allowOverlap="1" wp14:anchorId="4D351612" wp14:editId="7D828672">
            <wp:simplePos x="0" y="0"/>
            <wp:positionH relativeFrom="margin">
              <wp:align>center</wp:align>
            </wp:positionH>
            <wp:positionV relativeFrom="paragraph">
              <wp:posOffset>309039</wp:posOffset>
            </wp:positionV>
            <wp:extent cx="3897630" cy="2742565"/>
            <wp:effectExtent l="0" t="0" r="7620" b="635"/>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897630" cy="2742565"/>
                    </a:xfrm>
                    <a:prstGeom prst="rect">
                      <a:avLst/>
                    </a:prstGeom>
                  </pic:spPr>
                </pic:pic>
              </a:graphicData>
            </a:graphic>
            <wp14:sizeRelH relativeFrom="margin">
              <wp14:pctWidth>0</wp14:pctWidth>
            </wp14:sizeRelH>
            <wp14:sizeRelV relativeFrom="margin">
              <wp14:pctHeight>0</wp14:pctHeight>
            </wp14:sizeRelV>
          </wp:anchor>
        </w:drawing>
      </w:r>
      <w:r>
        <w:rPr>
          <w:sz w:val="20"/>
        </w:rPr>
        <w:t xml:space="preserve">Les matrices sont </w:t>
      </w:r>
      <w:r w:rsidR="00FB607F">
        <w:rPr>
          <w:sz w:val="20"/>
        </w:rPr>
        <w:t>composées</w:t>
      </w:r>
      <w:r>
        <w:rPr>
          <w:sz w:val="20"/>
        </w:rPr>
        <w:t xml:space="preserve"> chacune de 256 LEDs</w:t>
      </w:r>
      <w:r w:rsidR="004F1B29">
        <w:rPr>
          <w:sz w:val="20"/>
        </w:rPr>
        <w:t xml:space="preserve"> RGB</w:t>
      </w:r>
      <w:r>
        <w:rPr>
          <w:sz w:val="20"/>
        </w:rPr>
        <w:t xml:space="preserve"> adressable WS2812B ou de l’</w:t>
      </w:r>
      <w:r w:rsidR="00FB607F">
        <w:rPr>
          <w:sz w:val="20"/>
        </w:rPr>
        <w:t>équivalant</w:t>
      </w:r>
      <w:r>
        <w:rPr>
          <w:sz w:val="20"/>
        </w:rPr>
        <w:t xml:space="preserve"> SK6812 pour un total de 512 LEDs. Ces LEDs comporte 4 pins :</w:t>
      </w:r>
    </w:p>
    <w:p w14:paraId="004C0F94" w14:textId="77777777" w:rsidR="00D6425D" w:rsidRDefault="00D6425D" w:rsidP="001D7639">
      <w:pPr>
        <w:pStyle w:val="Paragraphedeliste"/>
        <w:spacing w:after="160" w:line="259" w:lineRule="auto"/>
        <w:ind w:left="720"/>
        <w:contextualSpacing/>
        <w:rPr>
          <w:sz w:val="20"/>
        </w:rPr>
      </w:pPr>
      <w:r>
        <w:rPr>
          <w:sz w:val="20"/>
        </w:rPr>
        <w:t>Les pins d’</w:t>
      </w:r>
      <w:r w:rsidR="00FB607F">
        <w:rPr>
          <w:sz w:val="20"/>
        </w:rPr>
        <w:t>alimentation</w:t>
      </w:r>
      <w:r>
        <w:rPr>
          <w:sz w:val="20"/>
        </w:rPr>
        <w:t xml:space="preserve"> VDD et VSS</w:t>
      </w:r>
      <w:r w:rsidR="004F1B29">
        <w:rPr>
          <w:sz w:val="20"/>
        </w:rPr>
        <w:t xml:space="preserve"> et </w:t>
      </w:r>
      <w:proofErr w:type="gramStart"/>
      <w:r w:rsidR="004F1B29">
        <w:rPr>
          <w:sz w:val="20"/>
        </w:rPr>
        <w:t>le pins</w:t>
      </w:r>
      <w:proofErr w:type="gramEnd"/>
      <w:r w:rsidR="004F1B29">
        <w:rPr>
          <w:sz w:val="20"/>
        </w:rPr>
        <w:t xml:space="preserve"> de données Din et Dout </w:t>
      </w:r>
      <w:r w:rsidR="00FB607F">
        <w:rPr>
          <w:sz w:val="20"/>
        </w:rPr>
        <w:t>respectivement</w:t>
      </w:r>
      <w:r w:rsidR="004F1B29">
        <w:rPr>
          <w:sz w:val="20"/>
        </w:rPr>
        <w:t xml:space="preserve"> data in et data out. </w:t>
      </w:r>
    </w:p>
    <w:p w14:paraId="00FE49E8" w14:textId="77777777" w:rsidR="004F1B29" w:rsidRDefault="004F1B29" w:rsidP="001D7639">
      <w:pPr>
        <w:pStyle w:val="Paragraphedeliste"/>
        <w:spacing w:after="160" w:line="259" w:lineRule="auto"/>
        <w:ind w:left="720"/>
        <w:contextualSpacing/>
        <w:rPr>
          <w:sz w:val="20"/>
        </w:rPr>
      </w:pPr>
    </w:p>
    <w:p w14:paraId="3665F20B" w14:textId="77777777" w:rsidR="004F1B29" w:rsidRDefault="004F1B29" w:rsidP="001D7639">
      <w:pPr>
        <w:pStyle w:val="Paragraphedeliste"/>
        <w:spacing w:after="160" w:line="259" w:lineRule="auto"/>
        <w:ind w:left="720"/>
        <w:contextualSpacing/>
        <w:rPr>
          <w:sz w:val="20"/>
        </w:rPr>
      </w:pPr>
      <w:r>
        <w:rPr>
          <w:sz w:val="20"/>
        </w:rPr>
        <w:t xml:space="preserve">La ou ces LEDs sont particulière par rapport </w:t>
      </w:r>
      <w:r w:rsidR="00FB607F">
        <w:rPr>
          <w:sz w:val="20"/>
        </w:rPr>
        <w:t>à</w:t>
      </w:r>
      <w:r>
        <w:rPr>
          <w:sz w:val="20"/>
        </w:rPr>
        <w:t xml:space="preserve"> des LEDs RGB classique </w:t>
      </w:r>
      <w:r w:rsidR="00FB607F">
        <w:rPr>
          <w:sz w:val="20"/>
        </w:rPr>
        <w:t>c’est</w:t>
      </w:r>
      <w:r>
        <w:rPr>
          <w:sz w:val="20"/>
        </w:rPr>
        <w:t xml:space="preserve"> la manière dont elles sont </w:t>
      </w:r>
      <w:r w:rsidR="00FB607F">
        <w:rPr>
          <w:sz w:val="20"/>
        </w:rPr>
        <w:t>commandées</w:t>
      </w:r>
      <w:r>
        <w:rPr>
          <w:sz w:val="20"/>
        </w:rPr>
        <w:t xml:space="preserve">. Chacune des LEDs est composer d’un chip qui vas lui-même adapter la tension de chacune </w:t>
      </w:r>
      <w:proofErr w:type="gramStart"/>
      <w:r>
        <w:rPr>
          <w:sz w:val="20"/>
        </w:rPr>
        <w:t>des composante</w:t>
      </w:r>
      <w:proofErr w:type="gramEnd"/>
      <w:r>
        <w:rPr>
          <w:sz w:val="20"/>
        </w:rPr>
        <w:t xml:space="preserve"> de la LED RGB en fonction des donné reçus sur sa pin Din. Une LED a besoin de 24 </w:t>
      </w:r>
      <w:proofErr w:type="gramStart"/>
      <w:r>
        <w:rPr>
          <w:sz w:val="20"/>
        </w:rPr>
        <w:t>bit</w:t>
      </w:r>
      <w:proofErr w:type="gramEnd"/>
      <w:r>
        <w:rPr>
          <w:sz w:val="20"/>
        </w:rPr>
        <w:t xml:space="preserve"> pour être commander, 8 bit par couleur, ce qui donne un total de plus de 16 million de couleurs. </w:t>
      </w:r>
    </w:p>
    <w:p w14:paraId="00037105" w14:textId="77777777" w:rsidR="009256C4" w:rsidRDefault="009256C4" w:rsidP="001D7639">
      <w:pPr>
        <w:pStyle w:val="Paragraphedeliste"/>
        <w:spacing w:after="160" w:line="259" w:lineRule="auto"/>
        <w:ind w:left="720"/>
        <w:contextualSpacing/>
        <w:rPr>
          <w:sz w:val="20"/>
        </w:rPr>
      </w:pPr>
    </w:p>
    <w:p w14:paraId="1F137D86" w14:textId="77777777" w:rsidR="009256C4" w:rsidRDefault="009256C4" w:rsidP="009256C4">
      <w:pPr>
        <w:pStyle w:val="Paragraphedeliste"/>
        <w:spacing w:after="160" w:line="259" w:lineRule="auto"/>
        <w:ind w:left="720"/>
        <w:contextualSpacing/>
        <w:rPr>
          <w:sz w:val="20"/>
        </w:rPr>
      </w:pPr>
      <w:r>
        <w:rPr>
          <w:sz w:val="20"/>
        </w:rPr>
        <w:t xml:space="preserve">Sur la matrice les LEDs sont simplement placée en séries. Pour les commandée il faut envoyer </w:t>
      </w:r>
      <w:proofErr w:type="gramStart"/>
      <w:r>
        <w:rPr>
          <w:sz w:val="20"/>
        </w:rPr>
        <w:t>une tram</w:t>
      </w:r>
      <w:proofErr w:type="gramEnd"/>
      <w:r>
        <w:rPr>
          <w:sz w:val="20"/>
        </w:rPr>
        <w:t xml:space="preserve"> du nombre totale de LEDs fois 24 bit. Chacune des LEDs vas lire les 24 premier bit puis </w:t>
      </w:r>
      <w:r w:rsidR="00FB607F">
        <w:rPr>
          <w:sz w:val="20"/>
        </w:rPr>
        <w:t>transmettre</w:t>
      </w:r>
      <w:r>
        <w:rPr>
          <w:sz w:val="20"/>
        </w:rPr>
        <w:t xml:space="preserve"> le reste </w:t>
      </w:r>
      <w:proofErr w:type="gramStart"/>
      <w:r>
        <w:rPr>
          <w:sz w:val="20"/>
        </w:rPr>
        <w:t>de la tram</w:t>
      </w:r>
      <w:proofErr w:type="gramEnd"/>
      <w:r>
        <w:rPr>
          <w:sz w:val="20"/>
        </w:rPr>
        <w:t xml:space="preserve"> à la suivante, ce qui fait que la tram vas en quelque sort </w:t>
      </w:r>
      <w:r w:rsidR="000D7889">
        <w:rPr>
          <w:sz w:val="20"/>
        </w:rPr>
        <w:t>se</w:t>
      </w:r>
      <w:r>
        <w:rPr>
          <w:sz w:val="20"/>
        </w:rPr>
        <w:t xml:space="preserve"> </w:t>
      </w:r>
      <w:r w:rsidR="00FB607F">
        <w:rPr>
          <w:sz w:val="20"/>
        </w:rPr>
        <w:t>consommer</w:t>
      </w:r>
      <w:r>
        <w:rPr>
          <w:sz w:val="20"/>
        </w:rPr>
        <w:t xml:space="preserve"> un peu plus après chaque LEDs.</w:t>
      </w:r>
    </w:p>
    <w:p w14:paraId="49C333B4" w14:textId="77777777" w:rsidR="00883D3B" w:rsidRDefault="00883D3B" w:rsidP="009256C4">
      <w:pPr>
        <w:pStyle w:val="Paragraphedeliste"/>
        <w:spacing w:after="160" w:line="259" w:lineRule="auto"/>
        <w:ind w:left="720"/>
        <w:contextualSpacing/>
        <w:rPr>
          <w:noProof/>
        </w:rPr>
      </w:pPr>
    </w:p>
    <w:p w14:paraId="60A366A1" w14:textId="77777777" w:rsidR="009256C4" w:rsidRDefault="009256C4" w:rsidP="009256C4">
      <w:pPr>
        <w:pStyle w:val="Paragraphedeliste"/>
        <w:spacing w:after="160" w:line="259" w:lineRule="auto"/>
        <w:ind w:left="720"/>
        <w:contextualSpacing/>
        <w:rPr>
          <w:noProof/>
        </w:rPr>
      </w:pPr>
      <w:r>
        <w:rPr>
          <w:sz w:val="20"/>
        </w:rPr>
        <w:t xml:space="preserve">Les LEDs utilises </w:t>
      </w:r>
      <w:proofErr w:type="gramStart"/>
      <w:r>
        <w:rPr>
          <w:sz w:val="20"/>
        </w:rPr>
        <w:t>leurs propre protocole</w:t>
      </w:r>
      <w:proofErr w:type="gramEnd"/>
      <w:r>
        <w:rPr>
          <w:sz w:val="20"/>
        </w:rPr>
        <w:t> :</w:t>
      </w:r>
      <w:r w:rsidR="00883D3B" w:rsidRPr="00883D3B">
        <w:rPr>
          <w:noProof/>
        </w:rPr>
        <w:t xml:space="preserve"> </w:t>
      </w:r>
    </w:p>
    <w:p w14:paraId="77A515BD" w14:textId="77777777" w:rsidR="00883D3B" w:rsidRDefault="00883D3B" w:rsidP="00883D3B">
      <w:pPr>
        <w:pStyle w:val="Paragraphedeliste"/>
        <w:spacing w:after="160" w:line="259" w:lineRule="auto"/>
        <w:ind w:left="720"/>
        <w:contextualSpacing/>
        <w:rPr>
          <w:sz w:val="20"/>
        </w:rPr>
      </w:pPr>
      <w:r>
        <w:rPr>
          <w:noProof/>
          <w:sz w:val="20"/>
        </w:rPr>
        <mc:AlternateContent>
          <mc:Choice Requires="wpg">
            <w:drawing>
              <wp:anchor distT="0" distB="0" distL="114300" distR="114300" simplePos="0" relativeHeight="251694080" behindDoc="0" locked="0" layoutInCell="1" allowOverlap="1" wp14:anchorId="77F422BA" wp14:editId="6BE532F4">
                <wp:simplePos x="0" y="0"/>
                <wp:positionH relativeFrom="column">
                  <wp:posOffset>458432</wp:posOffset>
                </wp:positionH>
                <wp:positionV relativeFrom="paragraph">
                  <wp:posOffset>205296</wp:posOffset>
                </wp:positionV>
                <wp:extent cx="6036021" cy="2781363"/>
                <wp:effectExtent l="0" t="0" r="3175" b="0"/>
                <wp:wrapTopAndBottom/>
                <wp:docPr id="79" name="Groupe 79"/>
                <wp:cNvGraphicFramePr/>
                <a:graphic xmlns:a="http://schemas.openxmlformats.org/drawingml/2006/main">
                  <a:graphicData uri="http://schemas.microsoft.com/office/word/2010/wordprocessingGroup">
                    <wpg:wgp>
                      <wpg:cNvGrpSpPr/>
                      <wpg:grpSpPr>
                        <a:xfrm>
                          <a:off x="0" y="0"/>
                          <a:ext cx="6036021" cy="2781363"/>
                          <a:chOff x="0" y="0"/>
                          <a:chExt cx="6036021" cy="2781363"/>
                        </a:xfrm>
                      </wpg:grpSpPr>
                      <pic:pic xmlns:pic="http://schemas.openxmlformats.org/drawingml/2006/picture">
                        <pic:nvPicPr>
                          <pic:cNvPr id="17" name="Image 17"/>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1226248"/>
                            <a:ext cx="5998845" cy="1555115"/>
                          </a:xfrm>
                          <a:prstGeom prst="rect">
                            <a:avLst/>
                          </a:prstGeom>
                        </pic:spPr>
                      </pic:pic>
                      <pic:pic xmlns:pic="http://schemas.openxmlformats.org/drawingml/2006/picture">
                        <pic:nvPicPr>
                          <pic:cNvPr id="16" name="Image 16"/>
                          <pic:cNvPicPr>
                            <a:picLocks noChangeAspect="1"/>
                          </pic:cNvPicPr>
                        </pic:nvPicPr>
                        <pic:blipFill rotWithShape="1">
                          <a:blip r:embed="rId70" cstate="print">
                            <a:extLst>
                              <a:ext uri="{28A0092B-C50C-407E-A947-70E740481C1C}">
                                <a14:useLocalDpi xmlns:a14="http://schemas.microsoft.com/office/drawing/2010/main" val="0"/>
                              </a:ext>
                            </a:extLst>
                          </a:blip>
                          <a:srcRect b="38371"/>
                          <a:stretch/>
                        </pic:blipFill>
                        <pic:spPr bwMode="auto">
                          <a:xfrm>
                            <a:off x="31714" y="0"/>
                            <a:ext cx="2859405" cy="11118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 name="Image 78"/>
                          <pic:cNvPicPr>
                            <a:picLocks noChangeAspect="1"/>
                          </pic:cNvPicPr>
                        </pic:nvPicPr>
                        <pic:blipFill rotWithShape="1">
                          <a:blip r:embed="rId70" cstate="print">
                            <a:extLst>
                              <a:ext uri="{28A0092B-C50C-407E-A947-70E740481C1C}">
                                <a14:useLocalDpi xmlns:a14="http://schemas.microsoft.com/office/drawing/2010/main" val="0"/>
                              </a:ext>
                            </a:extLst>
                          </a:blip>
                          <a:srcRect t="64141"/>
                          <a:stretch/>
                        </pic:blipFill>
                        <pic:spPr bwMode="auto">
                          <a:xfrm>
                            <a:off x="3176616" y="465128"/>
                            <a:ext cx="2859405" cy="64706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6du="http://schemas.microsoft.com/office/word/2023/wordml/word16du">
            <w:pict>
              <v:group w14:anchorId="116D080D" id="Groupe 79" o:spid="_x0000_s1026" style="position:absolute;margin-left:36.1pt;margin-top:16.15pt;width:475.3pt;height:219pt;z-index:251694080" coordsize="60360,27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">
                <v:shape id="Image 17" o:spid="_x0000_s1027" type="#_x0000_t75" style="position:absolute;top:12262;width:59988;height:15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">
                  <v:imagedata r:id="rId71" o:title=""/>
                </v:shape>
                <v:shape id="Image 16" o:spid="_x0000_s1028" type="#_x0000_t75" style="position:absolute;left:317;width:28594;height:11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">
                  <v:imagedata r:id="rId72" o:title="" cropbottom="25147f"/>
                </v:shape>
                <v:shape id="Image 78" o:spid="_x0000_s1029" type="#_x0000_t75" style="position:absolute;left:31766;top:4651;width:28594;height:6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">
                  <v:imagedata r:id="rId72" o:title="" croptop="42035f"/>
                </v:shape>
                <w10:wrap type="topAndBottom"/>
              </v:group>
            </w:pict>
          </mc:Fallback>
        </mc:AlternateContent>
      </w:r>
    </w:p>
    <w:p w14:paraId="133FD90B" w14:textId="77777777" w:rsidR="00883D3B" w:rsidRDefault="00883D3B">
      <w:pPr>
        <w:rPr>
          <w:sz w:val="20"/>
        </w:rPr>
      </w:pPr>
      <w:r>
        <w:rPr>
          <w:sz w:val="20"/>
        </w:rPr>
        <w:br w:type="page"/>
      </w:r>
    </w:p>
    <w:p w14:paraId="13762555" w14:textId="77777777" w:rsidR="0036254F" w:rsidRDefault="0036254F" w:rsidP="009256C4">
      <w:pPr>
        <w:pStyle w:val="Paragraphedeliste"/>
        <w:spacing w:after="160" w:line="259" w:lineRule="auto"/>
        <w:ind w:left="720"/>
        <w:contextualSpacing/>
        <w:rPr>
          <w:sz w:val="20"/>
        </w:rPr>
      </w:pPr>
      <w:r>
        <w:rPr>
          <w:sz w:val="20"/>
        </w:rPr>
        <w:lastRenderedPageBreak/>
        <w:t xml:space="preserve">Vu qu’il n’y a pas de transmission d’horloge il faut </w:t>
      </w:r>
      <w:proofErr w:type="gramStart"/>
      <w:r>
        <w:rPr>
          <w:sz w:val="20"/>
        </w:rPr>
        <w:t>un moyens</w:t>
      </w:r>
      <w:proofErr w:type="gramEnd"/>
      <w:r>
        <w:rPr>
          <w:sz w:val="20"/>
        </w:rPr>
        <w:t xml:space="preserve"> de </w:t>
      </w:r>
      <w:r w:rsidR="00FB607F">
        <w:rPr>
          <w:sz w:val="20"/>
        </w:rPr>
        <w:t>synchroniser</w:t>
      </w:r>
      <w:r>
        <w:rPr>
          <w:sz w:val="20"/>
        </w:rPr>
        <w:t xml:space="preserve"> les données et un moyens de </w:t>
      </w:r>
      <w:r w:rsidR="00FB607F">
        <w:rPr>
          <w:sz w:val="20"/>
        </w:rPr>
        <w:t>différencier</w:t>
      </w:r>
      <w:r>
        <w:rPr>
          <w:sz w:val="20"/>
        </w:rPr>
        <w:t xml:space="preserve"> un 0 de aucune donnée. </w:t>
      </w:r>
      <w:r w:rsidR="00FB607F">
        <w:rPr>
          <w:sz w:val="20"/>
        </w:rPr>
        <w:t>C’est</w:t>
      </w:r>
      <w:r>
        <w:rPr>
          <w:sz w:val="20"/>
        </w:rPr>
        <w:t xml:space="preserve"> pour ça que le 0 comme le 1 </w:t>
      </w:r>
      <w:r w:rsidR="00FB607F">
        <w:rPr>
          <w:sz w:val="20"/>
        </w:rPr>
        <w:t>ont</w:t>
      </w:r>
      <w:r>
        <w:rPr>
          <w:sz w:val="20"/>
        </w:rPr>
        <w:t xml:space="preserve"> un temps high voltage et un temps low voltage. </w:t>
      </w:r>
    </w:p>
    <w:p w14:paraId="3682F968" w14:textId="77777777" w:rsidR="0036254F" w:rsidRDefault="0036254F" w:rsidP="009256C4">
      <w:pPr>
        <w:pStyle w:val="Paragraphedeliste"/>
        <w:spacing w:after="160" w:line="259" w:lineRule="auto"/>
        <w:ind w:left="720"/>
        <w:contextualSpacing/>
        <w:rPr>
          <w:sz w:val="20"/>
        </w:rPr>
      </w:pPr>
    </w:p>
    <w:p w14:paraId="59A6E837" w14:textId="77777777" w:rsidR="0036254F" w:rsidRDefault="0036254F" w:rsidP="009256C4">
      <w:pPr>
        <w:pStyle w:val="Paragraphedeliste"/>
        <w:spacing w:after="160" w:line="259" w:lineRule="auto"/>
        <w:ind w:left="720"/>
        <w:contextualSpacing/>
        <w:rPr>
          <w:sz w:val="20"/>
        </w:rPr>
      </w:pPr>
      <w:r>
        <w:rPr>
          <w:sz w:val="20"/>
        </w:rPr>
        <w:t xml:space="preserve">Pour générer ces 1 et ces 0 j’ai </w:t>
      </w:r>
      <w:r w:rsidR="00FB607F">
        <w:rPr>
          <w:sz w:val="20"/>
        </w:rPr>
        <w:t>utilisé</w:t>
      </w:r>
      <w:r>
        <w:rPr>
          <w:sz w:val="20"/>
        </w:rPr>
        <w:t xml:space="preserve"> le SPI 2 et plus </w:t>
      </w:r>
      <w:r w:rsidR="00FB607F">
        <w:rPr>
          <w:sz w:val="20"/>
        </w:rPr>
        <w:t>précisément</w:t>
      </w:r>
      <w:r>
        <w:rPr>
          <w:sz w:val="20"/>
        </w:rPr>
        <w:t xml:space="preserve"> le SDO2 que j’ai placer sur </w:t>
      </w:r>
      <w:proofErr w:type="gramStart"/>
      <w:r>
        <w:rPr>
          <w:sz w:val="20"/>
        </w:rPr>
        <w:t>la pin</w:t>
      </w:r>
      <w:proofErr w:type="gramEnd"/>
      <w:r>
        <w:rPr>
          <w:sz w:val="20"/>
        </w:rPr>
        <w:t xml:space="preserve"> 23 du Pic grâce à </w:t>
      </w:r>
      <w:r w:rsidR="00FB607F">
        <w:rPr>
          <w:sz w:val="20"/>
        </w:rPr>
        <w:t>Harmony</w:t>
      </w:r>
      <w:r>
        <w:rPr>
          <w:sz w:val="20"/>
        </w:rPr>
        <w:t>.</w:t>
      </w:r>
      <w:r w:rsidR="00106FA0">
        <w:rPr>
          <w:sz w:val="20"/>
        </w:rPr>
        <w:t xml:space="preserve"> Si j’ai choisi un SPI pour générer le signale de commande des LEDs s’est parce que s’est facile de générer les 1 et les 0. Il suffit d’utiliser </w:t>
      </w:r>
      <w:proofErr w:type="gramStart"/>
      <w:r w:rsidR="00106FA0">
        <w:rPr>
          <w:sz w:val="20"/>
        </w:rPr>
        <w:t>un byte</w:t>
      </w:r>
      <w:proofErr w:type="gramEnd"/>
      <w:r w:rsidR="00106FA0">
        <w:rPr>
          <w:sz w:val="20"/>
        </w:rPr>
        <w:t xml:space="preserve"> de SPI comme bit du signale, par exemple en envoyant 11000000 sur SDO2 avec le bon baud rate la première LED vas le comprendre comme un 0 et en envoyant 24</w:t>
      </w:r>
      <w:r w:rsidR="00591AE2">
        <w:rPr>
          <w:sz w:val="20"/>
        </w:rPr>
        <w:t xml:space="preserve"> bytes d’affiler la première LED vas mettre ses trois couleur à 0.</w:t>
      </w:r>
    </w:p>
    <w:p w14:paraId="73277339" w14:textId="77777777" w:rsidR="00591AE2" w:rsidRDefault="00591AE2" w:rsidP="009256C4">
      <w:pPr>
        <w:pStyle w:val="Paragraphedeliste"/>
        <w:spacing w:after="160" w:line="259" w:lineRule="auto"/>
        <w:ind w:left="720"/>
        <w:contextualSpacing/>
        <w:rPr>
          <w:sz w:val="20"/>
        </w:rPr>
      </w:pPr>
    </w:p>
    <w:p w14:paraId="4B7C4B77" w14:textId="77777777" w:rsidR="00F01AB4" w:rsidRDefault="00591AE2" w:rsidP="009256C4">
      <w:pPr>
        <w:pStyle w:val="Paragraphedeliste"/>
        <w:spacing w:after="160" w:line="259" w:lineRule="auto"/>
        <w:ind w:left="720"/>
        <w:contextualSpacing/>
        <w:rPr>
          <w:sz w:val="20"/>
        </w:rPr>
      </w:pPr>
      <w:r>
        <w:rPr>
          <w:sz w:val="20"/>
        </w:rPr>
        <w:t xml:space="preserve">Maintenant que la théorie est </w:t>
      </w:r>
      <w:r w:rsidR="00FB607F">
        <w:rPr>
          <w:sz w:val="20"/>
        </w:rPr>
        <w:t>expliquée</w:t>
      </w:r>
      <w:r>
        <w:rPr>
          <w:sz w:val="20"/>
        </w:rPr>
        <w:t xml:space="preserve"> il faut </w:t>
      </w:r>
      <w:r w:rsidR="000D7889">
        <w:rPr>
          <w:sz w:val="20"/>
        </w:rPr>
        <w:t>passer</w:t>
      </w:r>
      <w:r>
        <w:rPr>
          <w:sz w:val="20"/>
        </w:rPr>
        <w:t xml:space="preserve"> </w:t>
      </w:r>
      <w:proofErr w:type="gramStart"/>
      <w:r>
        <w:rPr>
          <w:sz w:val="20"/>
        </w:rPr>
        <w:t>au calculs</w:t>
      </w:r>
      <w:proofErr w:type="gramEnd"/>
      <w:r>
        <w:rPr>
          <w:sz w:val="20"/>
        </w:rPr>
        <w:t>. La première chose que j’ai fait est de trouver un temps</w:t>
      </w:r>
      <w:r w:rsidR="007C74DD">
        <w:rPr>
          <w:sz w:val="20"/>
        </w:rPr>
        <w:t xml:space="preserve"> identique</w:t>
      </w:r>
      <w:r>
        <w:rPr>
          <w:sz w:val="20"/>
        </w:rPr>
        <w:t xml:space="preserve"> </w:t>
      </w:r>
      <w:r w:rsidR="007C74DD">
        <w:rPr>
          <w:sz w:val="20"/>
        </w:rPr>
        <w:t xml:space="preserve">pour </w:t>
      </w:r>
      <w:r>
        <w:rPr>
          <w:sz w:val="20"/>
        </w:rPr>
        <w:t>T0H, T1L et</w:t>
      </w:r>
      <w:r w:rsidR="007C74DD">
        <w:rPr>
          <w:sz w:val="20"/>
        </w:rPr>
        <w:t xml:space="preserve"> idem pour</w:t>
      </w:r>
      <w:r>
        <w:rPr>
          <w:sz w:val="20"/>
        </w:rPr>
        <w:t xml:space="preserve"> T1H, T0L</w:t>
      </w:r>
      <w:r w:rsidR="007C74DD">
        <w:rPr>
          <w:sz w:val="20"/>
        </w:rPr>
        <w:t xml:space="preserve"> maintenant ses temps ne peuvent pas être choisi arbitrairement, il faut</w:t>
      </w:r>
      <w:r w:rsidR="002D01BE">
        <w:rPr>
          <w:sz w:val="20"/>
        </w:rPr>
        <w:t xml:space="preserve"> qu’il soit dans la tolérance et</w:t>
      </w:r>
      <w:r w:rsidR="007C74DD">
        <w:rPr>
          <w:sz w:val="20"/>
        </w:rPr>
        <w:t xml:space="preserve"> également qu’ils </w:t>
      </w:r>
      <w:r w:rsidR="00FB607F">
        <w:rPr>
          <w:sz w:val="20"/>
        </w:rPr>
        <w:t>respectent</w:t>
      </w:r>
      <w:r w:rsidR="007C74DD">
        <w:rPr>
          <w:sz w:val="20"/>
        </w:rPr>
        <w:t xml:space="preserve"> la règle suivante </w:t>
      </w:r>
    </w:p>
    <w:p w14:paraId="7A67F483" w14:textId="77777777" w:rsidR="007C74DD" w:rsidRDefault="007C74DD" w:rsidP="009256C4">
      <w:pPr>
        <w:pStyle w:val="Paragraphedeliste"/>
        <w:spacing w:after="160" w:line="259" w:lineRule="auto"/>
        <w:ind w:left="720"/>
        <w:contextualSpacing/>
        <w:rPr>
          <w:sz w:val="20"/>
        </w:rPr>
      </w:pPr>
      <w:r>
        <w:rPr>
          <w:sz w:val="20"/>
        </w:rPr>
        <w:t>:</w:t>
      </w:r>
    </w:p>
    <w:p w14:paraId="011C2F18" w14:textId="77777777" w:rsidR="001D7639" w:rsidRPr="00F01AB4" w:rsidRDefault="00000000" w:rsidP="002D01BE">
      <w:pPr>
        <w:pStyle w:val="Paragraphedeliste"/>
        <w:spacing w:after="160" w:line="259" w:lineRule="auto"/>
        <w:ind w:left="720"/>
        <w:contextualSpacing/>
        <w:rPr>
          <w:sz w:val="20"/>
        </w:rPr>
      </w:pPr>
      <m:oMathPara>
        <m:oMath>
          <m:f>
            <m:fPr>
              <m:ctrlPr>
                <w:rPr>
                  <w:rFonts w:ascii="Cambria Math" w:hAnsi="Cambria Math"/>
                  <w:i/>
                  <w:sz w:val="20"/>
                </w:rPr>
              </m:ctrlPr>
            </m:fPr>
            <m:num>
              <m:r>
                <w:rPr>
                  <w:rFonts w:ascii="Cambria Math" w:hAnsi="Cambria Math"/>
                  <w:sz w:val="20"/>
                </w:rPr>
                <m:t>8</m:t>
              </m:r>
            </m:num>
            <m:den>
              <m:r>
                <w:rPr>
                  <w:rFonts w:ascii="Cambria Math" w:hAnsi="Cambria Math"/>
                  <w:sz w:val="20"/>
                </w:rPr>
                <m:t>T0H+T0L</m:t>
              </m:r>
            </m:den>
          </m:f>
          <m:r>
            <w:rPr>
              <w:rFonts w:ascii="Cambria Math" w:hAnsi="Cambria Math"/>
              <w:sz w:val="20"/>
            </w:rPr>
            <m:t>*T0H=nombre rond</m:t>
          </m:r>
        </m:oMath>
      </m:oMathPara>
    </w:p>
    <w:p w14:paraId="3147559B" w14:textId="77777777" w:rsidR="00F01AB4" w:rsidRPr="002D01BE" w:rsidRDefault="00F01AB4" w:rsidP="002D01BE">
      <w:pPr>
        <w:pStyle w:val="Paragraphedeliste"/>
        <w:spacing w:after="160" w:line="259" w:lineRule="auto"/>
        <w:ind w:left="720"/>
        <w:contextualSpacing/>
        <w:rPr>
          <w:sz w:val="20"/>
        </w:rPr>
      </w:pPr>
    </w:p>
    <w:p w14:paraId="18ABE365" w14:textId="77777777" w:rsidR="001D7639" w:rsidRDefault="002D01BE" w:rsidP="004F078C">
      <w:pPr>
        <w:pStyle w:val="Paragraphedeliste"/>
        <w:spacing w:after="160" w:line="259" w:lineRule="auto"/>
        <w:ind w:left="720"/>
        <w:contextualSpacing/>
        <w:rPr>
          <w:sz w:val="20"/>
        </w:rPr>
      </w:pPr>
      <w:r>
        <w:rPr>
          <w:sz w:val="20"/>
        </w:rPr>
        <w:t xml:space="preserve">Après </w:t>
      </w:r>
      <w:proofErr w:type="gramStart"/>
      <w:r>
        <w:rPr>
          <w:sz w:val="20"/>
        </w:rPr>
        <w:t>quelque essais</w:t>
      </w:r>
      <w:proofErr w:type="gramEnd"/>
      <w:r>
        <w:rPr>
          <w:sz w:val="20"/>
        </w:rPr>
        <w:t xml:space="preserve"> j’ai trouvé </w:t>
      </w:r>
      <w:r>
        <w:rPr>
          <w:color w:val="92D050"/>
          <w:sz w:val="20"/>
        </w:rPr>
        <w:t xml:space="preserve">Valeurs trouvé </w:t>
      </w:r>
      <w:r>
        <w:rPr>
          <w:sz w:val="20"/>
        </w:rPr>
        <w:t xml:space="preserve">qui respecte toutes les conditions. Avec ces valeurs et la formule juste en dessus on peut également trouver le nombre de bits du SPI </w:t>
      </w:r>
      <w:r w:rsidR="00FB607F">
        <w:rPr>
          <w:sz w:val="20"/>
        </w:rPr>
        <w:t>correspondant</w:t>
      </w:r>
      <w:r>
        <w:rPr>
          <w:sz w:val="20"/>
        </w:rPr>
        <w:t xml:space="preserve"> pour chacun des temps. T0H et T1L corresponde à 2 bits, T1H et T0L </w:t>
      </w:r>
      <w:r w:rsidR="00C960D2">
        <w:rPr>
          <w:sz w:val="20"/>
        </w:rPr>
        <w:t>corresponde</w:t>
      </w:r>
      <w:r>
        <w:rPr>
          <w:sz w:val="20"/>
        </w:rPr>
        <w:t xml:space="preserve"> eux au reste du byte donc 6 bits.</w:t>
      </w:r>
      <w:r w:rsidR="004F078C">
        <w:rPr>
          <w:sz w:val="20"/>
        </w:rPr>
        <w:t xml:space="preserve"> Donc en envoyant 11000000 on obtiendra un 0 au LEDs et si on envois 11111100 un 1.</w:t>
      </w:r>
    </w:p>
    <w:p w14:paraId="153F4EA2" w14:textId="77777777" w:rsidR="004F078C" w:rsidRDefault="004F078C" w:rsidP="004F078C">
      <w:pPr>
        <w:pStyle w:val="Paragraphedeliste"/>
        <w:spacing w:after="160" w:line="259" w:lineRule="auto"/>
        <w:ind w:left="720"/>
        <w:contextualSpacing/>
        <w:rPr>
          <w:sz w:val="20"/>
        </w:rPr>
      </w:pPr>
    </w:p>
    <w:p w14:paraId="38B849C6" w14:textId="77777777" w:rsidR="004F078C" w:rsidRDefault="004F078C" w:rsidP="004F078C">
      <w:pPr>
        <w:pStyle w:val="Paragraphedeliste"/>
        <w:spacing w:after="160" w:line="259" w:lineRule="auto"/>
        <w:ind w:left="720"/>
        <w:contextualSpacing/>
        <w:rPr>
          <w:sz w:val="20"/>
        </w:rPr>
      </w:pPr>
      <w:r>
        <w:rPr>
          <w:sz w:val="20"/>
        </w:rPr>
        <w:t xml:space="preserve">La </w:t>
      </w:r>
      <w:r w:rsidR="00C960D2">
        <w:rPr>
          <w:sz w:val="20"/>
        </w:rPr>
        <w:t>deuxième</w:t>
      </w:r>
      <w:r>
        <w:rPr>
          <w:sz w:val="20"/>
        </w:rPr>
        <w:t xml:space="preserve"> chose à réglé est le baud rate du SPI. En sachant que les LEDs travail à 800kHz ça veut dire que le SPI doit envoyer </w:t>
      </w:r>
      <w:r w:rsidR="00A938F3">
        <w:rPr>
          <w:sz w:val="20"/>
        </w:rPr>
        <w:t>les bytes à 800kHz. On trouve donc facilement le baud rate avec le calcul suivant :</w:t>
      </w:r>
    </w:p>
    <w:p w14:paraId="10F2F382" w14:textId="77777777" w:rsidR="00F01AB4" w:rsidRDefault="00F01AB4" w:rsidP="004F078C">
      <w:pPr>
        <w:pStyle w:val="Paragraphedeliste"/>
        <w:spacing w:after="160" w:line="259" w:lineRule="auto"/>
        <w:ind w:left="720"/>
        <w:contextualSpacing/>
        <w:rPr>
          <w:sz w:val="20"/>
        </w:rPr>
      </w:pPr>
    </w:p>
    <w:p w14:paraId="5374716E" w14:textId="77777777" w:rsidR="003D5C5F" w:rsidRPr="003D5C5F" w:rsidRDefault="00A938F3" w:rsidP="003D5C5F">
      <w:pPr>
        <w:pStyle w:val="Paragraphedeliste"/>
        <w:spacing w:after="160" w:line="259" w:lineRule="auto"/>
        <w:ind w:left="720"/>
        <w:contextualSpacing/>
        <w:rPr>
          <w:sz w:val="20"/>
        </w:rPr>
      </w:pPr>
      <m:oMathPara>
        <m:oMath>
          <m:r>
            <w:rPr>
              <w:rFonts w:ascii="Cambria Math" w:hAnsi="Cambria Math"/>
              <w:sz w:val="20"/>
            </w:rPr>
            <m:t>800kHz*8=6,4MHz</m:t>
          </m:r>
        </m:oMath>
      </m:oMathPara>
    </w:p>
    <w:p w14:paraId="3530736F" w14:textId="77777777" w:rsidR="001D7639" w:rsidRDefault="001D7639" w:rsidP="001D7639">
      <w:pPr>
        <w:pStyle w:val="Paragraphedeliste"/>
        <w:spacing w:after="160" w:line="259" w:lineRule="auto"/>
        <w:ind w:left="720"/>
        <w:contextualSpacing/>
        <w:rPr>
          <w:sz w:val="20"/>
        </w:rPr>
      </w:pPr>
    </w:p>
    <w:p w14:paraId="1EC94770" w14:textId="77777777" w:rsidR="00883D3B" w:rsidRDefault="00F01AB4" w:rsidP="001D7639">
      <w:pPr>
        <w:pStyle w:val="Paragraphedeliste"/>
        <w:spacing w:after="160" w:line="259" w:lineRule="auto"/>
        <w:ind w:left="720"/>
        <w:contextualSpacing/>
        <w:rPr>
          <w:sz w:val="20"/>
        </w:rPr>
      </w:pPr>
      <w:r>
        <w:rPr>
          <w:sz w:val="20"/>
        </w:rPr>
        <w:t xml:space="preserve">Cette configuration fonctionne mais on peut </w:t>
      </w:r>
      <w:r w:rsidR="00C960D2">
        <w:rPr>
          <w:sz w:val="20"/>
        </w:rPr>
        <w:t>réduire</w:t>
      </w:r>
      <w:r>
        <w:rPr>
          <w:sz w:val="20"/>
        </w:rPr>
        <w:t xml:space="preserve"> le baud rate du SPI sans perdre en précision.</w:t>
      </w:r>
      <w:r w:rsidR="00A955E2">
        <w:rPr>
          <w:sz w:val="20"/>
        </w:rPr>
        <w:t xml:space="preserve"> Il est possible de réduire le baud rate de moitié, car les ratio de bits nécessaire pour que les LEDs interprète un 1 ou un 0 peuvent être divisé par deux sans que les délai T0</w:t>
      </w:r>
      <w:proofErr w:type="gramStart"/>
      <w:r w:rsidR="00A955E2">
        <w:rPr>
          <w:sz w:val="20"/>
        </w:rPr>
        <w:t>H,T</w:t>
      </w:r>
      <w:proofErr w:type="gramEnd"/>
      <w:r w:rsidR="00A955E2">
        <w:rPr>
          <w:sz w:val="20"/>
        </w:rPr>
        <w:t xml:space="preserve">0L,T1H et T1L ne change. Ce changement implique qu’il faut envoyer les donner par paire de bits car avec </w:t>
      </w:r>
      <w:proofErr w:type="gramStart"/>
      <w:r w:rsidR="00A955E2">
        <w:rPr>
          <w:sz w:val="20"/>
        </w:rPr>
        <w:t>un byte</w:t>
      </w:r>
      <w:proofErr w:type="gramEnd"/>
      <w:r w:rsidR="00A955E2">
        <w:rPr>
          <w:sz w:val="20"/>
        </w:rPr>
        <w:t xml:space="preserve"> du SPI on envois désormais deux bits mais vus que les LEDs </w:t>
      </w:r>
      <w:r w:rsidR="00C960D2">
        <w:rPr>
          <w:sz w:val="20"/>
        </w:rPr>
        <w:t>ont</w:t>
      </w:r>
      <w:r w:rsidR="00A955E2">
        <w:rPr>
          <w:sz w:val="20"/>
        </w:rPr>
        <w:t xml:space="preserve"> besoin chacune de 24 bits le nombre de bit à envoyer serras toujours paire quelle que soit le nombre de LEDs à commander. En plus de permettre au SPI de travailler moins vite cette solution à un autre avantage qui est celui de réduire le code. Le baud rate du SPI serra donc deux fois plus petit à 3,2MHz à la place de 6,4MHz, et désormais pour un 0 il faudra écrire 1000XXXX et pour un 1 </w:t>
      </w:r>
      <w:r w:rsidR="00E46F90">
        <w:rPr>
          <w:sz w:val="20"/>
        </w:rPr>
        <w:t>il faudra écrire1110XXXX.</w:t>
      </w:r>
    </w:p>
    <w:p w14:paraId="2AC64C8F" w14:textId="77777777" w:rsidR="00883D3B" w:rsidRDefault="00883D3B">
      <w:pPr>
        <w:rPr>
          <w:sz w:val="20"/>
        </w:rPr>
      </w:pPr>
      <w:r>
        <w:rPr>
          <w:sz w:val="20"/>
        </w:rPr>
        <w:br w:type="page"/>
      </w:r>
    </w:p>
    <w:p w14:paraId="1473DE9F" w14:textId="77777777" w:rsidR="003D5C5F" w:rsidRDefault="003D5C5F" w:rsidP="003D5C5F">
      <w:pPr>
        <w:pStyle w:val="Titre1"/>
      </w:pPr>
      <w:bookmarkStart w:id="68" w:name="_Toc150984839"/>
      <w:r>
        <w:lastRenderedPageBreak/>
        <w:t>Code</w:t>
      </w:r>
      <w:bookmarkEnd w:id="68"/>
    </w:p>
    <w:p w14:paraId="3C3036FB" w14:textId="77777777" w:rsidR="003D5C5F" w:rsidRPr="003D5C5F" w:rsidRDefault="003D5C5F" w:rsidP="003D5C5F">
      <w:pPr>
        <w:pStyle w:val="Para1"/>
      </w:pPr>
    </w:p>
    <w:p w14:paraId="20B9FE06" w14:textId="77777777" w:rsidR="003D5C5F" w:rsidRDefault="003D5C5F" w:rsidP="003D5C5F">
      <w:pPr>
        <w:pStyle w:val="Titre2"/>
      </w:pPr>
      <w:bookmarkStart w:id="69" w:name="_Toc150984840"/>
      <w:r>
        <w:t>harmony</w:t>
      </w:r>
      <w:bookmarkEnd w:id="69"/>
    </w:p>
    <w:p w14:paraId="1A52E08F" w14:textId="77777777" w:rsidR="008D1DE4" w:rsidRDefault="008D1DE4" w:rsidP="008D1DE4">
      <w:pPr>
        <w:pStyle w:val="Para2"/>
      </w:pPr>
    </w:p>
    <w:p w14:paraId="787D8026" w14:textId="77777777" w:rsidR="00A55804" w:rsidRDefault="00A55804" w:rsidP="00A55804">
      <w:pPr>
        <w:pStyle w:val="Titre3"/>
      </w:pPr>
      <w:bookmarkStart w:id="70" w:name="_Toc150984841"/>
      <w:r>
        <w:t>Pin settings :</w:t>
      </w:r>
      <w:bookmarkEnd w:id="70"/>
    </w:p>
    <w:p w14:paraId="01AA2679" w14:textId="77777777" w:rsidR="00A55804" w:rsidRPr="00A55804" w:rsidRDefault="00A55804" w:rsidP="00A55804">
      <w:pPr>
        <w:pStyle w:val="Para3"/>
      </w:pPr>
    </w:p>
    <w:p w14:paraId="77929C63" w14:textId="77777777" w:rsidR="008D1DE4" w:rsidRPr="008D1DE4" w:rsidRDefault="008D1DE4" w:rsidP="00A55804">
      <w:pPr>
        <w:pStyle w:val="Para2"/>
        <w:ind w:left="1985"/>
      </w:pPr>
      <w:r>
        <w:t xml:space="preserve">Il y avait </w:t>
      </w:r>
      <w:proofErr w:type="gramStart"/>
      <w:r>
        <w:t>plusieurs chose</w:t>
      </w:r>
      <w:proofErr w:type="gramEnd"/>
      <w:r>
        <w:t xml:space="preserve"> à régler avec </w:t>
      </w:r>
      <w:r w:rsidR="00C960D2">
        <w:t>Harmony</w:t>
      </w:r>
      <w:r>
        <w:t>, ici on peut voir la configuration des pins :</w:t>
      </w:r>
    </w:p>
    <w:p w14:paraId="4E867727" w14:textId="77777777" w:rsidR="007C44D0" w:rsidRDefault="007C44D0" w:rsidP="00A55804">
      <w:pPr>
        <w:pStyle w:val="Para2"/>
        <w:ind w:left="1985"/>
        <w:rPr>
          <w:rFonts w:cs="Arial"/>
          <w:noProof/>
          <w:color w:val="000000"/>
          <w:sz w:val="22"/>
          <w:szCs w:val="22"/>
        </w:rPr>
      </w:pPr>
    </w:p>
    <w:p w14:paraId="1795FBD8" w14:textId="77777777" w:rsidR="008D1DE4" w:rsidRDefault="008D1DE4" w:rsidP="00A55804">
      <w:pPr>
        <w:pStyle w:val="Para2"/>
        <w:ind w:left="1985"/>
      </w:pPr>
      <w:r>
        <w:rPr>
          <w:rFonts w:cs="Arial"/>
          <w:noProof/>
          <w:color w:val="000000"/>
          <w:sz w:val="22"/>
          <w:szCs w:val="22"/>
        </w:rPr>
        <w:drawing>
          <wp:inline distT="0" distB="0" distL="0" distR="0" wp14:anchorId="52E09E5F" wp14:editId="0E28735D">
            <wp:extent cx="5124450" cy="328295"/>
            <wp:effectExtent l="38100" t="38100" r="38100" b="33655"/>
            <wp:docPr id="2" name="Image 2" descr="https://lh3.googleusercontent.com/nCXL5BpeBhA9ilOaw5leALibZmrExAyvk1-6_h60fFJfZ1faYwA5FOezQ7h3pPPYzJC_twQJefCdi3fEdgGOVam9RyC1yT-ovI-9zi_ucuNDD8_x-ohn_DoNeKf4VheHzGb7Nt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nCXL5BpeBhA9ilOaw5leALibZmrExAyvk1-6_h60fFJfZ1faYwA5FOezQ7h3pPPYzJC_twQJefCdi3fEdgGOVam9RyC1yT-ovI-9zi_ucuNDD8_x-ohn_DoNeKf4VheHzGb7NtlS"/>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438" r="36654" b="92562"/>
                    <a:stretch/>
                  </pic:blipFill>
                  <pic:spPr bwMode="auto">
                    <a:xfrm>
                      <a:off x="0" y="0"/>
                      <a:ext cx="5303780" cy="339784"/>
                    </a:xfrm>
                    <a:prstGeom prst="rect">
                      <a:avLst/>
                    </a:prstGeom>
                    <a:noFill/>
                    <a:ln w="38100">
                      <a:solidFill>
                        <a:schemeClr val="tx1"/>
                      </a:solidFill>
                    </a:ln>
                    <a:extLst>
                      <a:ext uri="{53640926-AAD7-44D8-BBD7-CCE9431645EC}">
                        <a14:shadowObscured xmlns:a14="http://schemas.microsoft.com/office/drawing/2010/main"/>
                      </a:ext>
                    </a:extLst>
                  </pic:spPr>
                </pic:pic>
              </a:graphicData>
            </a:graphic>
          </wp:inline>
        </w:drawing>
      </w:r>
    </w:p>
    <w:p w14:paraId="6FEB5DCA" w14:textId="77777777" w:rsidR="007C44D0" w:rsidRPr="008D1DE4" w:rsidRDefault="007C44D0" w:rsidP="007C44D0">
      <w:pPr>
        <w:pStyle w:val="Para2"/>
      </w:pPr>
    </w:p>
    <w:p w14:paraId="337A03CC" w14:textId="77777777" w:rsidR="003D5C5F" w:rsidRDefault="007C44D0" w:rsidP="00A55804">
      <w:pPr>
        <w:pStyle w:val="Para2"/>
        <w:ind w:left="1985"/>
      </w:pPr>
      <w:r>
        <w:rPr>
          <w:rFonts w:cs="Arial"/>
          <w:noProof/>
          <w:color w:val="000000"/>
          <w:sz w:val="22"/>
          <w:szCs w:val="22"/>
        </w:rPr>
        <w:drawing>
          <wp:inline distT="0" distB="0" distL="0" distR="0" wp14:anchorId="40DE69E3" wp14:editId="2F90FEA9">
            <wp:extent cx="5066387" cy="228283"/>
            <wp:effectExtent l="38100" t="38100" r="39370" b="38735"/>
            <wp:docPr id="80" name="Image 80" descr="https://lh3.googleusercontent.com/nCXL5BpeBhA9ilOaw5leALibZmrExAyvk1-6_h60fFJfZ1faYwA5FOezQ7h3pPPYzJC_twQJefCdi3fEdgGOVam9RyC1yT-ovI-9zi_ucuNDD8_x-ohn_DoNeKf4VheHzGb7Nt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nCXL5BpeBhA9ilOaw5leALibZmrExAyvk1-6_h60fFJfZ1faYwA5FOezQ7h3pPPYzJC_twQJefCdi3fEdgGOVam9RyC1yT-ovI-9zi_ucuNDD8_x-ohn_DoNeKf4VheHzGb7NtlS"/>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42176" r="36981" b="52927"/>
                    <a:stretch/>
                  </pic:blipFill>
                  <pic:spPr bwMode="auto">
                    <a:xfrm>
                      <a:off x="0" y="0"/>
                      <a:ext cx="5300054" cy="238812"/>
                    </a:xfrm>
                    <a:prstGeom prst="rect">
                      <a:avLst/>
                    </a:prstGeom>
                    <a:noFill/>
                    <a:ln w="38100">
                      <a:solidFill>
                        <a:schemeClr val="tx1"/>
                      </a:solidFill>
                    </a:ln>
                    <a:extLst>
                      <a:ext uri="{53640926-AAD7-44D8-BBD7-CCE9431645EC}">
                        <a14:shadowObscured xmlns:a14="http://schemas.microsoft.com/office/drawing/2010/main"/>
                      </a:ext>
                    </a:extLst>
                  </pic:spPr>
                </pic:pic>
              </a:graphicData>
            </a:graphic>
          </wp:inline>
        </w:drawing>
      </w:r>
    </w:p>
    <w:p w14:paraId="6AF074DC" w14:textId="77777777" w:rsidR="008D1DE4" w:rsidRDefault="008D1DE4" w:rsidP="00A55804">
      <w:pPr>
        <w:pStyle w:val="Para2"/>
        <w:ind w:left="1985"/>
      </w:pPr>
      <w:proofErr w:type="gramStart"/>
      <w:r>
        <w:t>Les deux seul pin vraiment importantes</w:t>
      </w:r>
      <w:proofErr w:type="gramEnd"/>
      <w:r>
        <w:t xml:space="preserve"> sont la pin 8 qui est l’enable des deux régulateur 5V </w:t>
      </w:r>
      <w:r w:rsidR="00B4410E">
        <w:t>et la pin 23 qui est la pin de commande des LEDs.</w:t>
      </w:r>
    </w:p>
    <w:p w14:paraId="25C00E44" w14:textId="77777777" w:rsidR="00A55804" w:rsidRDefault="00A55804" w:rsidP="003D5C5F">
      <w:pPr>
        <w:pStyle w:val="Para2"/>
      </w:pPr>
    </w:p>
    <w:p w14:paraId="53F0015F" w14:textId="77777777" w:rsidR="00B4410E" w:rsidRDefault="00A55804" w:rsidP="00A55804">
      <w:pPr>
        <w:pStyle w:val="Titre3"/>
      </w:pPr>
      <w:bookmarkStart w:id="71" w:name="_Toc150984842"/>
      <w:r>
        <w:t>Timer 1 :</w:t>
      </w:r>
      <w:bookmarkEnd w:id="71"/>
    </w:p>
    <w:p w14:paraId="39717BF8" w14:textId="77777777" w:rsidR="00A55804" w:rsidRPr="00A55804" w:rsidRDefault="00A55804" w:rsidP="00A55804">
      <w:pPr>
        <w:pStyle w:val="Para3"/>
      </w:pPr>
    </w:p>
    <w:p w14:paraId="51ADA67E" w14:textId="77777777" w:rsidR="00B4410E" w:rsidRDefault="00B4410E" w:rsidP="00A55804">
      <w:pPr>
        <w:pStyle w:val="Para2"/>
        <w:ind w:left="1985"/>
      </w:pPr>
      <w:r>
        <w:t>Le rest</w:t>
      </w:r>
      <w:r w:rsidR="00A55804">
        <w:t>e</w:t>
      </w:r>
      <w:r>
        <w:t xml:space="preserve"> de la configuration se fait dans les options. Tous </w:t>
      </w:r>
      <w:r w:rsidR="00C960D2">
        <w:t>d’abord</w:t>
      </w:r>
      <w:r>
        <w:t xml:space="preserve"> il a fallu un Timer pour cadencer l’application, s’est lui qui vas déterminer la vitesse de défilement du texte :</w:t>
      </w:r>
    </w:p>
    <w:p w14:paraId="0DD921F8" w14:textId="77777777" w:rsidR="00883D3B" w:rsidRDefault="00883D3B" w:rsidP="00A55804">
      <w:pPr>
        <w:pStyle w:val="Para2"/>
        <w:ind w:left="1985"/>
      </w:pPr>
    </w:p>
    <w:p w14:paraId="5DF8D3AD" w14:textId="77777777" w:rsidR="00B4410E" w:rsidRDefault="00B4410E" w:rsidP="00A55804">
      <w:pPr>
        <w:pStyle w:val="Para2"/>
        <w:ind w:left="1985"/>
      </w:pPr>
      <w:r>
        <w:rPr>
          <w:rFonts w:cs="Arial"/>
          <w:noProof/>
          <w:color w:val="000000"/>
          <w:sz w:val="22"/>
          <w:szCs w:val="22"/>
        </w:rPr>
        <w:drawing>
          <wp:inline distT="0" distB="0" distL="0" distR="0" wp14:anchorId="68866106" wp14:editId="064515E6">
            <wp:extent cx="5334635" cy="2685415"/>
            <wp:effectExtent l="0" t="0" r="0" b="635"/>
            <wp:docPr id="4" name="Image 4" descr="https://lh6.googleusercontent.com/BrUx28sD5qmpvzp_2yAnMS0UlK46j9P7wNpRXJ8wNvT6S5JzbzRnmkyjN-91V6uId7oDeRMUUOVnZy7xitLZHk0fiJ_PCJjl6I0IxvAbTmTd50tQV6uGPeyiDNt26r5AOlIutG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BrUx28sD5qmpvzp_2yAnMS0UlK46j9P7wNpRXJ8wNvT6S5JzbzRnmkyjN-91V6uId7oDeRMUUOVnZy7xitLZHk0fiJ_PCJjl6I0IxvAbTmTd50tQV6uGPeyiDNt26r5AOlIutGVB"/>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34635" cy="2685415"/>
                    </a:xfrm>
                    <a:prstGeom prst="rect">
                      <a:avLst/>
                    </a:prstGeom>
                    <a:noFill/>
                    <a:ln>
                      <a:noFill/>
                    </a:ln>
                  </pic:spPr>
                </pic:pic>
              </a:graphicData>
            </a:graphic>
          </wp:inline>
        </w:drawing>
      </w:r>
    </w:p>
    <w:p w14:paraId="2DDD709C" w14:textId="77777777" w:rsidR="00883D3B" w:rsidRDefault="00883D3B" w:rsidP="00A55804">
      <w:pPr>
        <w:pStyle w:val="Para2"/>
        <w:ind w:left="1985"/>
      </w:pPr>
    </w:p>
    <w:p w14:paraId="2335E591" w14:textId="77777777" w:rsidR="00B4410E" w:rsidRDefault="00B4410E" w:rsidP="00A55804">
      <w:pPr>
        <w:pStyle w:val="Para2"/>
        <w:ind w:left="1985"/>
      </w:pPr>
      <w:r>
        <w:t xml:space="preserve">Ici le Timer Period n’est pas très important car il est tout de suite </w:t>
      </w:r>
      <w:r w:rsidR="00C960D2">
        <w:t>modifié</w:t>
      </w:r>
      <w:r>
        <w:t xml:space="preserve"> dans le code mais le Prescaler lui a été choisi </w:t>
      </w:r>
      <w:r w:rsidR="000D7889">
        <w:t>de manière</w:t>
      </w:r>
      <w:r>
        <w:t xml:space="preserve"> que la fréquence du timer ne soit pas trop haute ce qui ferais que le code n’a pas le temps de mettre à jour les matrice qu’il doit déjà les remettre à jour et pas trop faible non plus pour éviter que le texte mette 10 </w:t>
      </w:r>
      <w:proofErr w:type="gramStart"/>
      <w:r>
        <w:t>minute</w:t>
      </w:r>
      <w:proofErr w:type="gramEnd"/>
      <w:r>
        <w:t xml:space="preserve"> pour faire le tour du totem. Après </w:t>
      </w:r>
      <w:proofErr w:type="gramStart"/>
      <w:r>
        <w:t>plusieurs test</w:t>
      </w:r>
      <w:proofErr w:type="gramEnd"/>
      <w:r>
        <w:t xml:space="preserve"> j’ai </w:t>
      </w:r>
      <w:r w:rsidR="00C960D2">
        <w:t>remarqué</w:t>
      </w:r>
      <w:r>
        <w:t xml:space="preserve"> que le pr</w:t>
      </w:r>
      <w:r w:rsidR="00C960D2">
        <w:t>e</w:t>
      </w:r>
      <w:r>
        <w:t>scaler idéal été 64 ce qui permet une fréquence du Timer 1 entre :</w:t>
      </w:r>
    </w:p>
    <w:p w14:paraId="65B4BDCC" w14:textId="77777777" w:rsidR="009D1E75" w:rsidRDefault="009D1E75" w:rsidP="00A55804">
      <w:pPr>
        <w:pStyle w:val="Para2"/>
        <w:ind w:left="1985"/>
      </w:pPr>
    </w:p>
    <w:p w14:paraId="61E217F2" w14:textId="77777777" w:rsidR="00B4410E" w:rsidRPr="009D1E75" w:rsidRDefault="00000000" w:rsidP="00A55804">
      <w:pPr>
        <w:pStyle w:val="Para2"/>
        <w:ind w:left="1985"/>
      </w:pPr>
      <m:oMathPara>
        <m:oMath>
          <m:f>
            <m:fPr>
              <m:ctrlPr>
                <w:rPr>
                  <w:rFonts w:ascii="Cambria Math" w:hAnsi="Cambria Math"/>
                  <w:i/>
                </w:rPr>
              </m:ctrlPr>
            </m:fPr>
            <m:num>
              <m:r>
                <w:rPr>
                  <w:rFonts w:ascii="Cambria Math" w:hAnsi="Cambria Math"/>
                </w:rPr>
                <m:t>48000000</m:t>
              </m:r>
            </m:num>
            <m:den>
              <m:r>
                <w:rPr>
                  <w:rFonts w:ascii="Cambria Math" w:hAnsi="Cambria Math"/>
                </w:rPr>
                <m:t>64</m:t>
              </m:r>
            </m:den>
          </m:f>
          <m:r>
            <w:rPr>
              <w:rFonts w:ascii="Cambria Math" w:hAnsi="Cambria Math"/>
            </w:rPr>
            <m:t>=750kHz</m:t>
          </m:r>
        </m:oMath>
      </m:oMathPara>
    </w:p>
    <w:p w14:paraId="39BD7AC7" w14:textId="77777777" w:rsidR="009D1E75" w:rsidRPr="008749F7" w:rsidRDefault="009D1E75" w:rsidP="00A55804">
      <w:pPr>
        <w:pStyle w:val="Para2"/>
        <w:ind w:left="1985"/>
      </w:pPr>
    </w:p>
    <w:p w14:paraId="351BF24B" w14:textId="77777777" w:rsidR="008749F7" w:rsidRDefault="008749F7" w:rsidP="00A55804">
      <w:pPr>
        <w:pStyle w:val="Para2"/>
        <w:ind w:left="1985"/>
      </w:pPr>
      <w:r>
        <w:t>Et :</w:t>
      </w:r>
    </w:p>
    <w:p w14:paraId="0C2B0476" w14:textId="77777777" w:rsidR="009D1E75" w:rsidRDefault="009D1E75" w:rsidP="00A55804">
      <w:pPr>
        <w:pStyle w:val="Para2"/>
        <w:ind w:left="1985"/>
      </w:pPr>
    </w:p>
    <w:p w14:paraId="6956D4D8" w14:textId="77777777" w:rsidR="008749F7" w:rsidRPr="009D1E75" w:rsidRDefault="00000000" w:rsidP="00A55804">
      <w:pPr>
        <w:pStyle w:val="Para2"/>
        <w:ind w:left="1985"/>
      </w:pPr>
      <m:oMathPara>
        <m:oMath>
          <m:f>
            <m:fPr>
              <m:ctrlPr>
                <w:rPr>
                  <w:rFonts w:ascii="Cambria Math" w:hAnsi="Cambria Math"/>
                  <w:i/>
                </w:rPr>
              </m:ctrlPr>
            </m:fPr>
            <m:num>
              <m:r>
                <w:rPr>
                  <w:rFonts w:ascii="Cambria Math" w:hAnsi="Cambria Math"/>
                </w:rPr>
                <m:t>48000000</m:t>
              </m:r>
            </m:num>
            <m:den>
              <m:r>
                <w:rPr>
                  <w:rFonts w:ascii="Cambria Math" w:hAnsi="Cambria Math"/>
                </w:rPr>
                <m:t>64*65536</m:t>
              </m:r>
            </m:den>
          </m:f>
          <m:r>
            <w:rPr>
              <w:rFonts w:ascii="Cambria Math" w:hAnsi="Cambria Math"/>
            </w:rPr>
            <m:t>=11,44Hz</m:t>
          </m:r>
        </m:oMath>
      </m:oMathPara>
    </w:p>
    <w:p w14:paraId="4330423A" w14:textId="77777777" w:rsidR="007C44D0" w:rsidRDefault="007C44D0">
      <w:pPr>
        <w:rPr>
          <w:sz w:val="20"/>
        </w:rPr>
      </w:pPr>
      <w:r>
        <w:br w:type="page"/>
      </w:r>
    </w:p>
    <w:p w14:paraId="2D698A28" w14:textId="77777777" w:rsidR="00A55804" w:rsidRDefault="00A7338C" w:rsidP="00A55804">
      <w:pPr>
        <w:pStyle w:val="Para2"/>
        <w:ind w:left="1985"/>
      </w:pPr>
      <w:r>
        <w:rPr>
          <w:rFonts w:cs="Arial"/>
          <w:noProof/>
          <w:color w:val="000000"/>
          <w:sz w:val="22"/>
          <w:szCs w:val="22"/>
        </w:rPr>
        <w:lastRenderedPageBreak/>
        <w:drawing>
          <wp:anchor distT="0" distB="0" distL="114300" distR="114300" simplePos="0" relativeHeight="251675648" behindDoc="0" locked="0" layoutInCell="1" allowOverlap="1" wp14:anchorId="2365CF8E" wp14:editId="13D83A81">
            <wp:simplePos x="0" y="0"/>
            <wp:positionH relativeFrom="margin">
              <wp:posOffset>1712653</wp:posOffset>
            </wp:positionH>
            <wp:positionV relativeFrom="paragraph">
              <wp:posOffset>150915</wp:posOffset>
            </wp:positionV>
            <wp:extent cx="3976370" cy="2562225"/>
            <wp:effectExtent l="38100" t="38100" r="43180" b="47625"/>
            <wp:wrapTopAndBottom/>
            <wp:docPr id="49" name="Image 49" descr="https://lh3.googleusercontent.com/wCCFSVNZs8oo5cL-NyJwkOx-uekiEM8fwhQMSOEVGMnNCCLKxeb07aXQhlE6RRxO0K865exCQP7zNoL731te6flHx6gELQSkgZbP08z4DSdj8ab972e27RigAoHN9vSZjgv2R3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wCCFSVNZs8oo5cL-NyJwkOx-uekiEM8fwhQMSOEVGMnNCCLKxeb07aXQhlE6RRxO0K865exCQP7zNoL731te6flHx6gELQSkgZbP08z4DSdj8ab972e27RigAoHN9vSZjgv2R3CV"/>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976370" cy="2562225"/>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p>
    <w:p w14:paraId="44E5E743" w14:textId="77777777" w:rsidR="009D1E75" w:rsidRDefault="009D1E75" w:rsidP="00A55804">
      <w:pPr>
        <w:pStyle w:val="Para2"/>
        <w:ind w:left="1985"/>
      </w:pPr>
      <w:r>
        <w:t xml:space="preserve">Test du Timer 1, Timer Period = 65535, toggle de la pin RB6 à chaque </w:t>
      </w:r>
      <w:r w:rsidR="00A55804">
        <w:t>interruption</w:t>
      </w:r>
      <w:r>
        <w:t xml:space="preserve"> donc f = 2*f mesuré</w:t>
      </w:r>
      <w:r w:rsidR="00A55804">
        <w:t>.</w:t>
      </w:r>
    </w:p>
    <w:p w14:paraId="42E5E129" w14:textId="77777777" w:rsidR="00A55804" w:rsidRDefault="00A55804" w:rsidP="00A55804">
      <w:pPr>
        <w:pStyle w:val="Para2"/>
        <w:ind w:left="1985"/>
      </w:pPr>
    </w:p>
    <w:p w14:paraId="07FBCA59" w14:textId="77777777" w:rsidR="00A55804" w:rsidRDefault="00A55804" w:rsidP="00A7338C">
      <w:pPr>
        <w:pStyle w:val="Para2"/>
        <w:ind w:left="1985"/>
      </w:pPr>
      <w:r>
        <w:t xml:space="preserve">Sur le </w:t>
      </w:r>
      <w:r w:rsidR="00C960D2">
        <w:t>Screenshot</w:t>
      </w:r>
      <w:r>
        <w:t xml:space="preserve"> on voit une fréquence de 5,74Hz ce qui fait une interruption à 11,48Hz ce qui est très proche des 11,44Hz calculé.</w:t>
      </w:r>
    </w:p>
    <w:p w14:paraId="618E73C0" w14:textId="77777777" w:rsidR="00A55804" w:rsidRDefault="00A55804" w:rsidP="00B4410E">
      <w:pPr>
        <w:pStyle w:val="Para2"/>
      </w:pPr>
    </w:p>
    <w:p w14:paraId="30FB682A" w14:textId="77777777" w:rsidR="00A55804" w:rsidRDefault="00A55804" w:rsidP="00A7338C">
      <w:pPr>
        <w:pStyle w:val="Titre3"/>
      </w:pPr>
      <w:bookmarkStart w:id="72" w:name="_Toc150984843"/>
      <w:r>
        <w:t>SPI</w:t>
      </w:r>
      <w:bookmarkEnd w:id="72"/>
    </w:p>
    <w:p w14:paraId="37D7DDD0" w14:textId="77777777" w:rsidR="007C44D0" w:rsidRDefault="007C44D0" w:rsidP="00A55804">
      <w:pPr>
        <w:pStyle w:val="Para3"/>
      </w:pPr>
    </w:p>
    <w:p w14:paraId="6F654422" w14:textId="77777777" w:rsidR="00A55804" w:rsidRDefault="00A55804" w:rsidP="00A55804">
      <w:pPr>
        <w:pStyle w:val="Para3"/>
      </w:pPr>
      <w:r>
        <w:t>Le projet contient deux communication SPI mais n’ayant pas eu le temps de m’attaquer sérieusement à la programmation du module wifi</w:t>
      </w:r>
      <w:r w:rsidR="00CC7902">
        <w:t xml:space="preserve"> je n’ai pas initialisé le SPI servant à la communication avec le module wifi.</w:t>
      </w:r>
    </w:p>
    <w:p w14:paraId="1AF3C8CF" w14:textId="77777777" w:rsidR="00CC7902" w:rsidRDefault="00CC7902" w:rsidP="00A55804">
      <w:pPr>
        <w:pStyle w:val="Para3"/>
      </w:pPr>
    </w:p>
    <w:p w14:paraId="156B7BCD" w14:textId="77777777" w:rsidR="00F01AB4" w:rsidRPr="00A55804" w:rsidRDefault="00A7338C" w:rsidP="00A55804">
      <w:pPr>
        <w:pStyle w:val="Para3"/>
      </w:pPr>
      <w:r>
        <w:rPr>
          <w:rFonts w:cs="Arial"/>
          <w:noProof/>
          <w:color w:val="000000"/>
          <w:sz w:val="22"/>
          <w:szCs w:val="22"/>
        </w:rPr>
        <mc:AlternateContent>
          <mc:Choice Requires="wpg">
            <w:drawing>
              <wp:anchor distT="0" distB="0" distL="114300" distR="114300" simplePos="0" relativeHeight="251700224" behindDoc="0" locked="0" layoutInCell="1" allowOverlap="1" wp14:anchorId="69491804" wp14:editId="342B314A">
                <wp:simplePos x="0" y="0"/>
                <wp:positionH relativeFrom="page">
                  <wp:posOffset>765777</wp:posOffset>
                </wp:positionH>
                <wp:positionV relativeFrom="paragraph">
                  <wp:posOffset>384340</wp:posOffset>
                </wp:positionV>
                <wp:extent cx="6471920" cy="2686050"/>
                <wp:effectExtent l="38100" t="38100" r="43180" b="38100"/>
                <wp:wrapSquare wrapText="bothSides"/>
                <wp:docPr id="82" name="Groupe 82"/>
                <wp:cNvGraphicFramePr/>
                <a:graphic xmlns:a="http://schemas.openxmlformats.org/drawingml/2006/main">
                  <a:graphicData uri="http://schemas.microsoft.com/office/word/2010/wordprocessingGroup">
                    <wpg:wgp>
                      <wpg:cNvGrpSpPr/>
                      <wpg:grpSpPr>
                        <a:xfrm>
                          <a:off x="0" y="0"/>
                          <a:ext cx="6471920" cy="2686050"/>
                          <a:chOff x="0" y="0"/>
                          <a:chExt cx="7024370" cy="3379470"/>
                        </a:xfrm>
                      </wpg:grpSpPr>
                      <pic:pic xmlns:pic="http://schemas.openxmlformats.org/drawingml/2006/picture">
                        <pic:nvPicPr>
                          <pic:cNvPr id="50" name="Image 50" descr="https://lh5.googleusercontent.com/UVLerRCD9dkN_BicQg8PpXYvCACqRMIkpujjr9yw8z0TjWxe0sMFj86lPrq6c5sPcF68kwWpIf4Cp_Fcg59ffBptf72SK3J9qvJaWtP4Wzx40wrBcybbA68c4OSdEN2zJNeOx76r"/>
                          <pic:cNvPicPr>
                            <a:picLocks noChangeAspect="1"/>
                          </pic:cNvPicPr>
                        </pic:nvPicPr>
                        <pic:blipFill rotWithShape="1">
                          <a:blip r:embed="rId76">
                            <a:extLst>
                              <a:ext uri="{28A0092B-C50C-407E-A947-70E740481C1C}">
                                <a14:useLocalDpi xmlns:a14="http://schemas.microsoft.com/office/drawing/2010/main" val="0"/>
                              </a:ext>
                            </a:extLst>
                          </a:blip>
                          <a:srcRect b="51082"/>
                          <a:stretch/>
                        </pic:blipFill>
                        <pic:spPr bwMode="auto">
                          <a:xfrm>
                            <a:off x="0" y="0"/>
                            <a:ext cx="3719195" cy="3086100"/>
                          </a:xfrm>
                          <a:prstGeom prst="rect">
                            <a:avLst/>
                          </a:prstGeom>
                          <a:noFill/>
                          <a:ln w="38100">
                            <a:solidFill>
                              <a:schemeClr val="tx1"/>
                            </a:solidFill>
                          </a:ln>
                          <a:extLst>
                            <a:ext uri="{53640926-AAD7-44D8-BBD7-CCE9431645EC}">
                              <a14:shadowObscured xmlns:a14="http://schemas.microsoft.com/office/drawing/2010/main"/>
                            </a:ext>
                          </a:extLst>
                        </pic:spPr>
                      </pic:pic>
                      <pic:pic xmlns:pic="http://schemas.openxmlformats.org/drawingml/2006/picture">
                        <pic:nvPicPr>
                          <pic:cNvPr id="81" name="Image 81" descr="https://lh5.googleusercontent.com/UVLerRCD9dkN_BicQg8PpXYvCACqRMIkpujjr9yw8z0TjWxe0sMFj86lPrq6c5sPcF68kwWpIf4Cp_Fcg59ffBptf72SK3J9qvJaWtP4Wzx40wrBcybbA68c4OSdEN2zJNeOx76r"/>
                          <pic:cNvPicPr>
                            <a:picLocks noChangeAspect="1"/>
                          </pic:cNvPicPr>
                        </pic:nvPicPr>
                        <pic:blipFill rotWithShape="1">
                          <a:blip r:embed="rId76">
                            <a:extLst>
                              <a:ext uri="{28A0092B-C50C-407E-A947-70E740481C1C}">
                                <a14:useLocalDpi xmlns:a14="http://schemas.microsoft.com/office/drawing/2010/main" val="0"/>
                              </a:ext>
                            </a:extLst>
                          </a:blip>
                          <a:srcRect t="46427"/>
                          <a:stretch/>
                        </pic:blipFill>
                        <pic:spPr bwMode="auto">
                          <a:xfrm>
                            <a:off x="3305175" y="0"/>
                            <a:ext cx="3719195" cy="3379470"/>
                          </a:xfrm>
                          <a:prstGeom prst="rect">
                            <a:avLst/>
                          </a:prstGeom>
                          <a:noFill/>
                          <a:ln w="38100">
                            <a:solidFill>
                              <a:schemeClr val="tx1"/>
                            </a:solid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2FEC1EAC" id="Groupe 82" o:spid="_x0000_s1026" style="position:absolute;margin-left:60.3pt;margin-top:30.25pt;width:509.6pt;height:211.5pt;z-index:251700224;mso-position-horizontal-relative:page;mso-width-relative:margin;mso-height-relative:margin" coordsize="70243,3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">
                <v:shape id="Image 50" o:spid="_x0000_s1027" type="#_x0000_t75" alt="https://lh5.googleusercontent.com/UVLerRCD9dkN_BicQg8PpXYvCACqRMIkpujjr9yw8z0TjWxe0sMFj86lPrq6c5sPcF68kwWpIf4Cp_Fcg59ffBptf72SK3J9qvJaWtP4Wzx40wrBcybbA68c4OSdEN2zJNeOx76r" style="position:absolute;width:37191;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" stroked="t" strokecolor="black [3213]" strokeweight="3pt">
                  <v:imagedata r:id="rId77" o:title="UVLerRCD9dkN_BicQg8PpXYvCACqRMIkpujjr9yw8z0TjWxe0sMFj86lPrq6c5sPcF68kwWpIf4Cp_Fcg59ffBptf72SK3J9qvJaWtP4Wzx40wrBcybbA68c4OSdEN2zJNeOx76r" cropbottom="33477f"/>
                  <v:path arrowok="t"/>
                </v:shape>
                <v:shape id="Image 81" o:spid="_x0000_s1028" type="#_x0000_t75" alt="https://lh5.googleusercontent.com/UVLerRCD9dkN_BicQg8PpXYvCACqRMIkpujjr9yw8z0TjWxe0sMFj86lPrq6c5sPcF68kwWpIf4Cp_Fcg59ffBptf72SK3J9qvJaWtP4Wzx40wrBcybbA68c4OSdEN2zJNeOx76r" style="position:absolute;left:33051;width:37192;height:33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" stroked="t" strokecolor="black [3213]" strokeweight="3pt">
                  <v:imagedata r:id="rId77" o:title="UVLerRCD9dkN_BicQg8PpXYvCACqRMIkpujjr9yw8z0TjWxe0sMFj86lPrq6c5sPcF68kwWpIf4Cp_Fcg59ffBptf72SK3J9qvJaWtP4Wzx40wrBcybbA68c4OSdEN2zJNeOx76r" croptop="30426f"/>
                  <v:path arrowok="t"/>
                </v:shape>
                <w10:wrap type="square" anchorx="page"/>
              </v:group>
            </w:pict>
          </mc:Fallback>
        </mc:AlternateContent>
      </w:r>
      <w:r w:rsidR="00F01AB4">
        <w:t>Vus qu’il ne faut que le SDO2 pour communiquer avec les LEDs la configuration du SPI n’est pas très compliquer :</w:t>
      </w:r>
      <w:r w:rsidRPr="00A55804">
        <w:t xml:space="preserve"> </w:t>
      </w:r>
    </w:p>
    <w:p w14:paraId="57792FB4" w14:textId="77777777" w:rsidR="00A55804" w:rsidRDefault="00A55804" w:rsidP="00B4410E">
      <w:pPr>
        <w:pStyle w:val="Para2"/>
      </w:pPr>
    </w:p>
    <w:p w14:paraId="5F27EA20" w14:textId="77777777" w:rsidR="009D1E75" w:rsidRDefault="00E46F90" w:rsidP="00A7338C">
      <w:pPr>
        <w:pStyle w:val="Para2"/>
        <w:ind w:left="1679" w:firstLine="306"/>
      </w:pPr>
      <w:r>
        <w:t xml:space="preserve">Le plus important </w:t>
      </w:r>
      <w:r w:rsidR="00C960D2">
        <w:t>a</w:t>
      </w:r>
      <w:r>
        <w:t xml:space="preserve"> changé est le Clock/Baud Rate qui a été mis à 3,2MHz. </w:t>
      </w:r>
    </w:p>
    <w:p w14:paraId="194DB062" w14:textId="77777777" w:rsidR="007C44D0" w:rsidRDefault="007C44D0">
      <w:pPr>
        <w:rPr>
          <w:sz w:val="20"/>
        </w:rPr>
      </w:pPr>
      <w:r>
        <w:br w:type="page"/>
      </w:r>
    </w:p>
    <w:p w14:paraId="54746283" w14:textId="77777777" w:rsidR="003D5C5F" w:rsidRDefault="003D5C5F" w:rsidP="003D5C5F">
      <w:pPr>
        <w:pStyle w:val="Titre2"/>
      </w:pPr>
      <w:bookmarkStart w:id="73" w:name="_Toc150984844"/>
      <w:r>
        <w:lastRenderedPageBreak/>
        <w:t>LED</w:t>
      </w:r>
      <w:bookmarkEnd w:id="73"/>
    </w:p>
    <w:p w14:paraId="0FF41D4D" w14:textId="77777777" w:rsidR="003D5C5F" w:rsidRDefault="003D5C5F" w:rsidP="003D5C5F">
      <w:pPr>
        <w:pStyle w:val="Para2"/>
      </w:pPr>
    </w:p>
    <w:p w14:paraId="2314C10E" w14:textId="77777777" w:rsidR="00E46F90" w:rsidRDefault="0031529B" w:rsidP="003D5C5F">
      <w:pPr>
        <w:pStyle w:val="Para2"/>
      </w:pPr>
      <w:r>
        <w:t xml:space="preserve">L’écriture sur </w:t>
      </w:r>
      <w:proofErr w:type="gramStart"/>
      <w:r>
        <w:t>les matrice</w:t>
      </w:r>
      <w:proofErr w:type="gramEnd"/>
      <w:r>
        <w:t xml:space="preserve"> est faite avec deux fonction. La fonction Led_</w:t>
      </w:r>
      <w:proofErr w:type="gramStart"/>
      <w:r>
        <w:t>Set(</w:t>
      </w:r>
      <w:proofErr w:type="gramEnd"/>
      <w:r>
        <w:t>) et la fonction WriteToLED</w:t>
      </w:r>
      <w:r w:rsidR="00F174AA">
        <w:t>.</w:t>
      </w:r>
    </w:p>
    <w:p w14:paraId="6E3F04C2" w14:textId="77777777" w:rsidR="00F174AA" w:rsidRDefault="00F174AA" w:rsidP="003D5C5F">
      <w:pPr>
        <w:pStyle w:val="Para2"/>
      </w:pPr>
    </w:p>
    <w:p w14:paraId="02A67C0B" w14:textId="77777777" w:rsidR="00F174AA" w:rsidRDefault="00F174AA" w:rsidP="003D5C5F">
      <w:pPr>
        <w:pStyle w:val="Para2"/>
      </w:pPr>
      <w:r>
        <w:t>La Fonction Led_</w:t>
      </w:r>
      <w:proofErr w:type="gramStart"/>
      <w:r>
        <w:t>Set(</w:t>
      </w:r>
      <w:proofErr w:type="gramEnd"/>
      <w:r>
        <w:t xml:space="preserve">) est très basic, la seul chose qu’elle fait s’est écrire des 0 dans le SPI pendant environ 50us le temps de reset des LEDs. Cette fonction </w:t>
      </w:r>
      <w:r w:rsidR="00C960D2">
        <w:t>va</w:t>
      </w:r>
      <w:r>
        <w:t xml:space="preserve"> permettre de dire au LEDs d’afficher ce qu’elles ont reçus.</w:t>
      </w:r>
    </w:p>
    <w:p w14:paraId="47F16552" w14:textId="77777777" w:rsidR="00F174AA" w:rsidRDefault="00F174AA" w:rsidP="003D5C5F">
      <w:pPr>
        <w:pStyle w:val="Para2"/>
      </w:pPr>
    </w:p>
    <w:p w14:paraId="12C8E4E5" w14:textId="77777777" w:rsidR="00F174AA" w:rsidRDefault="00F174AA" w:rsidP="00C960D2">
      <w:pPr>
        <w:pStyle w:val="Para2"/>
      </w:pPr>
      <w:r>
        <w:t xml:space="preserve">La fonction WriteToLED elle est un </w:t>
      </w:r>
      <w:r w:rsidR="00C960D2">
        <w:t>peu</w:t>
      </w:r>
      <w:r>
        <w:t xml:space="preserve"> plus compliquer, elle s’occupe de prendre un tableau</w:t>
      </w:r>
      <w:r w:rsidR="000F25CA">
        <w:t>, colorMatrix,</w:t>
      </w:r>
      <w:r>
        <w:t xml:space="preserve"> d’un nombre de case égale au nombre de LEDs contenant une structure</w:t>
      </w:r>
      <w:r w:rsidR="000F25CA">
        <w:t>, colorStruct,</w:t>
      </w:r>
      <w:r>
        <w:t xml:space="preserve"> de trois uint8 par case représentant les trois couleur</w:t>
      </w:r>
      <w:r w:rsidR="000F25CA">
        <w:t>s</w:t>
      </w:r>
      <w:r>
        <w:t xml:space="preserve"> RGB de chaque LEDs</w:t>
      </w:r>
      <w:r w:rsidR="000F25CA">
        <w:t xml:space="preserve"> et de convertir ces valeurs en une tram valide pour les LEDs à envoyer sur le SPI. Ce tableau permet de modifier facilement </w:t>
      </w:r>
      <w:proofErr w:type="gramStart"/>
      <w:r w:rsidR="000F25CA">
        <w:t>la couleurs</w:t>
      </w:r>
      <w:proofErr w:type="gramEnd"/>
      <w:r w:rsidR="000F25CA">
        <w:t xml:space="preserve"> de </w:t>
      </w:r>
      <w:r w:rsidR="00C960D2">
        <w:t>chacune</w:t>
      </w:r>
      <w:r w:rsidR="000F25CA">
        <w:t xml:space="preserve"> des LEDs avec des fonctions relativement simple.</w:t>
      </w:r>
    </w:p>
    <w:p w14:paraId="4001D11A" w14:textId="77777777" w:rsidR="00A809E3" w:rsidRDefault="00A809E3" w:rsidP="003D5C5F">
      <w:pPr>
        <w:pStyle w:val="Para2"/>
      </w:pPr>
    </w:p>
    <w:p w14:paraId="20BF96DB" w14:textId="77777777" w:rsidR="0086213E" w:rsidRDefault="0086213E" w:rsidP="003D5C5F">
      <w:pPr>
        <w:pStyle w:val="Para2"/>
      </w:pPr>
      <w:r>
        <w:t>La première chose que fait la fonction est de réassigner les cases du tableau, car dans mon code je considère que les LEDs sont router comme ça sur les matrices :</w:t>
      </w:r>
    </w:p>
    <w:p w14:paraId="710B232D" w14:textId="77777777" w:rsidR="0086213E" w:rsidRDefault="0086213E" w:rsidP="003D5C5F">
      <w:pPr>
        <w:pStyle w:val="Para2"/>
      </w:pPr>
    </w:p>
    <w:p w14:paraId="53516A76" w14:textId="77777777" w:rsidR="0086213E" w:rsidRDefault="0086213E" w:rsidP="003D5C5F">
      <w:pPr>
        <w:pStyle w:val="Para2"/>
      </w:pPr>
      <w:r>
        <w:t xml:space="preserve">Alors </w:t>
      </w:r>
      <w:r w:rsidR="00C960D2">
        <w:t>qu’elles sont</w:t>
      </w:r>
      <w:r>
        <w:t xml:space="preserve"> </w:t>
      </w:r>
      <w:r w:rsidR="00C960D2">
        <w:t>réellement</w:t>
      </w:r>
      <w:r>
        <w:t xml:space="preserve"> </w:t>
      </w:r>
      <w:r w:rsidR="000D7889">
        <w:t>routées</w:t>
      </w:r>
      <w:r>
        <w:t xml:space="preserve"> comme ça :</w:t>
      </w:r>
    </w:p>
    <w:p w14:paraId="756E071B" w14:textId="77777777" w:rsidR="0086213E" w:rsidRDefault="0086213E" w:rsidP="003D5C5F">
      <w:pPr>
        <w:pStyle w:val="Para2"/>
      </w:pPr>
    </w:p>
    <w:p w14:paraId="191399A3" w14:textId="77777777" w:rsidR="0086213E" w:rsidRDefault="0086213E" w:rsidP="003D5C5F">
      <w:pPr>
        <w:pStyle w:val="Para2"/>
      </w:pPr>
      <w:r>
        <w:t xml:space="preserve">La première configuration permet de grandement simplifier le faite de faire bouger les lettres ou les animations sur la matrice. </w:t>
      </w:r>
      <w:r w:rsidR="004E0B27">
        <w:t xml:space="preserve">Dans le code au lieu de réassigner </w:t>
      </w:r>
      <w:proofErr w:type="gramStart"/>
      <w:r w:rsidR="004E0B27">
        <w:t>tous le tableau</w:t>
      </w:r>
      <w:proofErr w:type="gramEnd"/>
      <w:r w:rsidR="004E0B27">
        <w:t xml:space="preserve"> j’ai juste adapté l’index utilisé pour le lire :</w:t>
      </w:r>
    </w:p>
    <w:p w14:paraId="1FF9BB63" w14:textId="77777777" w:rsidR="004E0B27" w:rsidRDefault="004E0B27" w:rsidP="003D5C5F">
      <w:pPr>
        <w:pStyle w:val="Para2"/>
      </w:pPr>
      <w:r>
        <w:rPr>
          <w:rFonts w:cs="Arial"/>
          <w:noProof/>
          <w:color w:val="000000"/>
          <w:sz w:val="22"/>
          <w:szCs w:val="22"/>
        </w:rPr>
        <w:drawing>
          <wp:inline distT="0" distB="0" distL="0" distR="0" wp14:anchorId="780EA392" wp14:editId="64A60103">
            <wp:extent cx="5733415" cy="1600200"/>
            <wp:effectExtent l="0" t="0" r="635" b="0"/>
            <wp:docPr id="39" name="Image 39" descr="https://lh5.googleusercontent.com/lNa6xwhqk9j57KdvQdBSuldyAVnRHWBiD-9h_stxf3jYIxT83bAb8JRhVbew6MNUQVL01xjlz7yxrfvIQLUuyoRkjl5Edh6HfZ8m5wyzxyLmyhLsV2trCn5CsbZlL-iT90Zz3Gz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lNa6xwhqk9j57KdvQdBSuldyAVnRHWBiD-9h_stxf3jYIxT83bAb8JRhVbew6MNUQVL01xjlz7yxrfvIQLUuyoRkjl5Edh6HfZ8m5wyzxyLmyhLsV2trCn5CsbZlL-iT90Zz3Gz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3415" cy="1600200"/>
                    </a:xfrm>
                    <a:prstGeom prst="rect">
                      <a:avLst/>
                    </a:prstGeom>
                    <a:noFill/>
                    <a:ln>
                      <a:noFill/>
                    </a:ln>
                  </pic:spPr>
                </pic:pic>
              </a:graphicData>
            </a:graphic>
          </wp:inline>
        </w:drawing>
      </w:r>
    </w:p>
    <w:p w14:paraId="4A968F25" w14:textId="77777777" w:rsidR="004E0B27" w:rsidRDefault="00C960D2" w:rsidP="003D5C5F">
      <w:pPr>
        <w:pStyle w:val="Para2"/>
      </w:pPr>
      <w:r>
        <w:t>Voilà</w:t>
      </w:r>
      <w:r w:rsidR="004E0B27">
        <w:t xml:space="preserve"> ce que fait cette partie de code, si la colonne sur laquelle pointe i est impaire l’index est adapté, sinon il vaut i.</w:t>
      </w:r>
    </w:p>
    <w:p w14:paraId="0CFE518A" w14:textId="77777777" w:rsidR="00135417" w:rsidRDefault="00135417" w:rsidP="003D5C5F">
      <w:pPr>
        <w:pStyle w:val="Para2"/>
      </w:pPr>
    </w:p>
    <w:p w14:paraId="138ADF78" w14:textId="77777777" w:rsidR="00135417" w:rsidRDefault="00135417" w:rsidP="003D5C5F">
      <w:pPr>
        <w:pStyle w:val="Para2"/>
      </w:pPr>
      <w:r>
        <w:t xml:space="preserve">La </w:t>
      </w:r>
      <w:r w:rsidR="00C960D2">
        <w:t>deuxième</w:t>
      </w:r>
      <w:r>
        <w:t xml:space="preserve"> chose que vas faire la fonction est de convertir la valeur 8 bit de chaque couleur de la case pointer par l’index :</w:t>
      </w:r>
    </w:p>
    <w:p w14:paraId="51ABCB3F" w14:textId="77777777" w:rsidR="00135417" w:rsidRDefault="00135417" w:rsidP="003D5C5F">
      <w:pPr>
        <w:pStyle w:val="Para2"/>
      </w:pPr>
      <w:r>
        <w:rPr>
          <w:rFonts w:cs="Arial"/>
          <w:noProof/>
          <w:color w:val="000000"/>
          <w:sz w:val="22"/>
          <w:szCs w:val="22"/>
        </w:rPr>
        <w:drawing>
          <wp:inline distT="0" distB="0" distL="0" distR="0" wp14:anchorId="4F81BC5C" wp14:editId="3F240152">
            <wp:extent cx="4898390" cy="2864485"/>
            <wp:effectExtent l="0" t="0" r="0" b="0"/>
            <wp:docPr id="51" name="Image 51" descr="https://lh4.googleusercontent.com/QHyXFi2qIjm9RoGZnpqLLnHwb5tC_QKd2pxhB4FP0jUxg7h1THYSixVykZ9SQ0IGzmXHANBuBlnoP0KOuNH9KvzH7g7S-Ras7EP-DgR3SL_oVsvHoJFQyrIMGajVkKQa1_71bG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QHyXFi2qIjm9RoGZnpqLLnHwb5tC_QKd2pxhB4FP0jUxg7h1THYSixVykZ9SQ0IGzmXHANBuBlnoP0KOuNH9KvzH7g7S-Ras7EP-DgR3SL_oVsvHoJFQyrIMGajVkKQa1_71bGE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98390" cy="2864485"/>
                    </a:xfrm>
                    <a:prstGeom prst="rect">
                      <a:avLst/>
                    </a:prstGeom>
                    <a:noFill/>
                    <a:ln>
                      <a:noFill/>
                    </a:ln>
                  </pic:spPr>
                </pic:pic>
              </a:graphicData>
            </a:graphic>
          </wp:inline>
        </w:drawing>
      </w:r>
    </w:p>
    <w:p w14:paraId="46A102C2" w14:textId="77777777" w:rsidR="00135417" w:rsidRDefault="00135417" w:rsidP="003D5C5F">
      <w:pPr>
        <w:pStyle w:val="Para2"/>
      </w:pPr>
      <w:r>
        <w:t xml:space="preserve">On peut voir ici la couleur rouge mais </w:t>
      </w:r>
      <w:proofErr w:type="gramStart"/>
      <w:r>
        <w:t>les trois couleur</w:t>
      </w:r>
      <w:proofErr w:type="gramEnd"/>
      <w:r>
        <w:t xml:space="preserve"> marche exactement de la même manière. La valeur rouge du tableau est testé bit par bit puis selon si </w:t>
      </w:r>
      <w:r w:rsidR="00C960D2">
        <w:t>c’est</w:t>
      </w:r>
      <w:r>
        <w:t xml:space="preserve"> un 1 ou un 0 vas être converti en 1110 ou en 1000 puis assigné à la case </w:t>
      </w:r>
      <w:r w:rsidR="00C960D2">
        <w:t>correspondent</w:t>
      </w:r>
      <w:r>
        <w:t xml:space="preserve"> au bit d’un tableau de 8 </w:t>
      </w:r>
      <w:proofErr w:type="gramStart"/>
      <w:r>
        <w:t>case</w:t>
      </w:r>
      <w:proofErr w:type="gramEnd"/>
      <w:r>
        <w:t xml:space="preserve">. Puis vus que l’on envois </w:t>
      </w:r>
      <w:r>
        <w:lastRenderedPageBreak/>
        <w:t xml:space="preserve">deux bit par byte de SPI si le bit converti est </w:t>
      </w:r>
      <w:r w:rsidR="00C960D2">
        <w:t>impair</w:t>
      </w:r>
      <w:r>
        <w:t xml:space="preserve"> il serra shift de 4 </w:t>
      </w:r>
      <w:proofErr w:type="gramStart"/>
      <w:r>
        <w:t>bit</w:t>
      </w:r>
      <w:proofErr w:type="gramEnd"/>
      <w:r>
        <w:t xml:space="preserve"> en direction du MSB pour simplifier sont addition plus tard.</w:t>
      </w:r>
    </w:p>
    <w:p w14:paraId="29F3A245" w14:textId="77777777" w:rsidR="007C44D0" w:rsidRDefault="007C44D0">
      <w:pPr>
        <w:rPr>
          <w:sz w:val="20"/>
        </w:rPr>
      </w:pPr>
      <w:r>
        <w:br w:type="page"/>
      </w:r>
    </w:p>
    <w:p w14:paraId="02A50A16" w14:textId="77777777" w:rsidR="00135417" w:rsidRDefault="00135417" w:rsidP="003D5C5F">
      <w:pPr>
        <w:pStyle w:val="Para2"/>
      </w:pPr>
      <w:r>
        <w:lastRenderedPageBreak/>
        <w:t xml:space="preserve">La </w:t>
      </w:r>
      <w:r w:rsidR="00C960D2">
        <w:t>dernière</w:t>
      </w:r>
      <w:r>
        <w:t xml:space="preserve"> partie mais pas des moindre est celle qui s’occupe de remplir le buffer du SPI :</w:t>
      </w:r>
    </w:p>
    <w:p w14:paraId="10809961" w14:textId="77777777" w:rsidR="00135417" w:rsidRDefault="00135417" w:rsidP="003D5C5F">
      <w:pPr>
        <w:pStyle w:val="Para2"/>
      </w:pPr>
      <w:r>
        <w:rPr>
          <w:rFonts w:cs="Arial"/>
          <w:noProof/>
          <w:color w:val="000000"/>
          <w:sz w:val="22"/>
          <w:szCs w:val="22"/>
        </w:rPr>
        <w:drawing>
          <wp:inline distT="0" distB="0" distL="0" distR="0" wp14:anchorId="63536FD8" wp14:editId="12F68F22">
            <wp:extent cx="5733415" cy="3778885"/>
            <wp:effectExtent l="0" t="0" r="635" b="0"/>
            <wp:docPr id="52" name="Image 52" descr="https://lh6.googleusercontent.com/XSo25SjJDc98w204MJ-OfKSghN2p-EgHaRUDckxnxdCfAl6wXciI9BSudRuV0XeGW1o98PfKnm8X5BqQMHJcXrUWMGE4efphNG1VWErxJpKr0M_iOGkJpuWJds2NDNvK_o8SMg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XSo25SjJDc98w204MJ-OfKSghN2p-EgHaRUDckxnxdCfAl6wXciI9BSudRuV0XeGW1o98PfKnm8X5BqQMHJcXrUWMGE4efphNG1VWErxJpKr0M_iOGkJpuWJds2NDNvK_o8SMgC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3415" cy="3778885"/>
                    </a:xfrm>
                    <a:prstGeom prst="rect">
                      <a:avLst/>
                    </a:prstGeom>
                    <a:noFill/>
                    <a:ln>
                      <a:noFill/>
                    </a:ln>
                  </pic:spPr>
                </pic:pic>
              </a:graphicData>
            </a:graphic>
          </wp:inline>
        </w:drawing>
      </w:r>
    </w:p>
    <w:p w14:paraId="3088D83D" w14:textId="77777777" w:rsidR="00786123" w:rsidRDefault="00786123" w:rsidP="003D5C5F">
      <w:pPr>
        <w:pStyle w:val="Para2"/>
      </w:pPr>
    </w:p>
    <w:p w14:paraId="0CDC56E8" w14:textId="77777777" w:rsidR="00786123" w:rsidRDefault="00135417" w:rsidP="00736B65">
      <w:pPr>
        <w:pStyle w:val="Para2"/>
      </w:pPr>
      <w:r>
        <w:t xml:space="preserve">Cette partie m’a causé beaucoup de problème car bien que </w:t>
      </w:r>
      <w:proofErr w:type="gramStart"/>
      <w:r w:rsidR="00786123">
        <w:t>le datasheet</w:t>
      </w:r>
      <w:proofErr w:type="gramEnd"/>
      <w:r w:rsidR="00786123">
        <w:t xml:space="preserve"> du pic est la conception du SPI suggère que en cas de non transfère de </w:t>
      </w:r>
      <w:r w:rsidR="00C960D2">
        <w:t>donner</w:t>
      </w:r>
      <w:r w:rsidR="00786123">
        <w:t xml:space="preserve"> le SDO garde son </w:t>
      </w:r>
      <w:r w:rsidR="00C960D2">
        <w:t>dernière</w:t>
      </w:r>
      <w:r w:rsidR="00786123">
        <w:t xml:space="preserve"> état réalité le SDO se met à l’état haut </w:t>
      </w:r>
      <w:r w:rsidR="00C960D2">
        <w:t>ce</w:t>
      </w:r>
      <w:r w:rsidR="00786123">
        <w:t xml:space="preserve"> qui pose de gros problème pour les LEDs. Il faut donc s’assuré que le buffer ne soit jamais plein et encore moins vide. La fonction s’</w:t>
      </w:r>
      <w:r w:rsidR="00C960D2">
        <w:t>exécute</w:t>
      </w:r>
      <w:r w:rsidR="00786123">
        <w:t xml:space="preserve"> bien </w:t>
      </w:r>
      <w:r w:rsidR="000D7889">
        <w:t>assez</w:t>
      </w:r>
      <w:r w:rsidR="00786123">
        <w:t xml:space="preserve"> vite pour que le buffer ne soit jamais vide cependant il se remplit très vite d’où les while qui font attendre le code tant qu’il n’y </w:t>
      </w:r>
      <w:r w:rsidR="00C960D2">
        <w:t>a</w:t>
      </w:r>
      <w:r w:rsidR="00786123">
        <w:t xml:space="preserve"> pas au moins une place dans le buffer. Cette solution stop le program ce qui n’est pas parfait mais l’écriture </w:t>
      </w:r>
      <w:r w:rsidR="00C960D2">
        <w:t>se</w:t>
      </w:r>
      <w:r w:rsidR="00786123">
        <w:t xml:space="preserve"> fait quand même </w:t>
      </w:r>
      <w:r w:rsidR="00C960D2">
        <w:t>suffisamment</w:t>
      </w:r>
      <w:r w:rsidR="00786123">
        <w:t xml:space="preserve"> vite pour ne pas </w:t>
      </w:r>
      <w:r w:rsidR="00C960D2">
        <w:t>gêner</w:t>
      </w:r>
      <w:r w:rsidR="00786123">
        <w:t xml:space="preserve"> le reste du programme.</w:t>
      </w:r>
    </w:p>
    <w:p w14:paraId="7BFEC557" w14:textId="77777777" w:rsidR="00786123" w:rsidRDefault="00786123" w:rsidP="003D5C5F">
      <w:pPr>
        <w:pStyle w:val="Para2"/>
      </w:pPr>
    </w:p>
    <w:p w14:paraId="77E58A3F" w14:textId="77777777" w:rsidR="003D5C5F" w:rsidRDefault="003D5C5F" w:rsidP="003D5C5F">
      <w:pPr>
        <w:pStyle w:val="Titre2"/>
      </w:pPr>
      <w:bookmarkStart w:id="74" w:name="_Toc150984845"/>
      <w:r>
        <w:t>Message</w:t>
      </w:r>
      <w:bookmarkEnd w:id="74"/>
    </w:p>
    <w:p w14:paraId="3BF5859A" w14:textId="77777777" w:rsidR="003D5C5F" w:rsidRDefault="003D5C5F" w:rsidP="003D5C5F">
      <w:pPr>
        <w:pStyle w:val="Para2"/>
      </w:pPr>
    </w:p>
    <w:p w14:paraId="55134261" w14:textId="77777777" w:rsidR="00770486" w:rsidRDefault="003D5C5F" w:rsidP="003D5C5F">
      <w:pPr>
        <w:pStyle w:val="Para2"/>
      </w:pPr>
      <w:r>
        <w:t xml:space="preserve">Pour écrire des massages sur les matrices il faut une librairie de caractères. Une fonction qui, une fois appelé, vas retourner un tableau contenant les LEDs à allumer pour faire </w:t>
      </w:r>
      <w:proofErr w:type="gramStart"/>
      <w:r>
        <w:t>la lettre voulu</w:t>
      </w:r>
      <w:proofErr w:type="gramEnd"/>
      <w:r>
        <w:t>.</w:t>
      </w:r>
      <w:r w:rsidR="00770486">
        <w:t xml:space="preserve"> </w:t>
      </w:r>
      <w:r w:rsidR="00C960D2">
        <w:t>Voilà</w:t>
      </w:r>
      <w:r w:rsidR="00770486">
        <w:t xml:space="preserve"> ce que ça donne dans le code</w:t>
      </w:r>
      <w:r w:rsidR="00786123">
        <w:t xml:space="preserve"> pour la lettre A</w:t>
      </w:r>
      <w:r w:rsidR="00770486">
        <w:t> :</w:t>
      </w:r>
    </w:p>
    <w:p w14:paraId="5EE6707B" w14:textId="77777777" w:rsidR="007C44D0" w:rsidRDefault="00850EAF" w:rsidP="003D5C5F">
      <w:pPr>
        <w:pStyle w:val="Para2"/>
      </w:pPr>
      <w:r>
        <w:rPr>
          <w:rFonts w:cs="Arial"/>
          <w:noProof/>
          <w:color w:val="000000"/>
          <w:sz w:val="22"/>
          <w:szCs w:val="22"/>
        </w:rPr>
        <w:lastRenderedPageBreak/>
        <w:drawing>
          <wp:inline distT="0" distB="0" distL="0" distR="0" wp14:anchorId="17DDC0C7" wp14:editId="31395954">
            <wp:extent cx="3830320" cy="3065145"/>
            <wp:effectExtent l="0" t="0" r="0" b="1905"/>
            <wp:docPr id="53" name="Image 53" descr="https://lh6.googleusercontent.com/lT0SyAoVr0lwthT7n5PLHVvy2mENMejcSxRnJU6QBToDvcX5tgwPCk1eoGV29PEifqLTfvOqaRiDi5mgwKB7sShGR7cp_rGAZjV1L3wz_9XKYvFEATD4bKKUR_PBFqMdd-rxrZ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lT0SyAoVr0lwthT7n5PLHVvy2mENMejcSxRnJU6QBToDvcX5tgwPCk1eoGV29PEifqLTfvOqaRiDi5mgwKB7sShGR7cp_rGAZjV1L3wz_9XKYvFEATD4bKKUR_PBFqMdd-rxrZoO"/>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30320" cy="3065145"/>
                    </a:xfrm>
                    <a:prstGeom prst="rect">
                      <a:avLst/>
                    </a:prstGeom>
                    <a:noFill/>
                    <a:ln>
                      <a:noFill/>
                    </a:ln>
                  </pic:spPr>
                </pic:pic>
              </a:graphicData>
            </a:graphic>
          </wp:inline>
        </w:drawing>
      </w:r>
    </w:p>
    <w:p w14:paraId="49761871" w14:textId="77777777" w:rsidR="007C44D0" w:rsidRDefault="007C44D0">
      <w:pPr>
        <w:rPr>
          <w:sz w:val="20"/>
        </w:rPr>
      </w:pPr>
      <w:r>
        <w:br w:type="page"/>
      </w:r>
    </w:p>
    <w:p w14:paraId="52948742" w14:textId="77777777" w:rsidR="001A56C2" w:rsidRDefault="001A56C2" w:rsidP="001A56C2">
      <w:pPr>
        <w:pStyle w:val="Para2"/>
      </w:pPr>
      <w:r>
        <w:lastRenderedPageBreak/>
        <w:t>La fonction qui s’</w:t>
      </w:r>
      <w:r w:rsidR="00C960D2">
        <w:t>occupe</w:t>
      </w:r>
      <w:r>
        <w:t xml:space="preserve"> de faire </w:t>
      </w:r>
      <w:r w:rsidR="00C960D2">
        <w:t>c’est</w:t>
      </w:r>
      <w:r>
        <w:t xml:space="preserve"> la fonction </w:t>
      </w:r>
      <w:proofErr w:type="gramStart"/>
      <w:r>
        <w:t>convertChar(</w:t>
      </w:r>
      <w:proofErr w:type="gramEnd"/>
      <w:r>
        <w:t xml:space="preserve">) qui avec l’adresse du tableau de 40 case, un caractère de la table ascii et une couleur vas remplir le tableau avec le caractère d’entré converti. Pour l’instant la fonction peut convertir 53 </w:t>
      </w:r>
      <w:proofErr w:type="gramStart"/>
      <w:r>
        <w:t>caractère</w:t>
      </w:r>
      <w:proofErr w:type="gramEnd"/>
      <w:r>
        <w:t xml:space="preserve"> faisant partie de cette liste :</w:t>
      </w:r>
    </w:p>
    <w:p w14:paraId="2715D182" w14:textId="77777777" w:rsidR="001A56C2" w:rsidRDefault="001A56C2" w:rsidP="001A56C2">
      <w:pPr>
        <w:pStyle w:val="Para2"/>
      </w:pPr>
    </w:p>
    <w:p w14:paraId="0B133C99" w14:textId="77777777" w:rsidR="001A56C2" w:rsidRDefault="001A56C2" w:rsidP="001A56C2">
      <w:pPr>
        <w:pStyle w:val="Para2"/>
        <w:jc w:val="center"/>
      </w:pPr>
      <w:r w:rsidRPr="001A56C2">
        <w:t>.</w:t>
      </w:r>
      <w:proofErr w:type="gramStart"/>
      <w:r w:rsidRPr="001A56C2">
        <w:t>',-</w:t>
      </w:r>
      <w:proofErr w:type="gramEnd"/>
      <w:r w:rsidRPr="001A56C2">
        <w:t>_/*+=:()%°$!?0123456789ABCDEFGHIJKLMNOPQRSTUVWXYZ</w:t>
      </w:r>
    </w:p>
    <w:p w14:paraId="7C088149" w14:textId="77777777" w:rsidR="001A56C2" w:rsidRDefault="001A56C2" w:rsidP="003D5C5F">
      <w:pPr>
        <w:pStyle w:val="Para2"/>
      </w:pPr>
    </w:p>
    <w:p w14:paraId="6D54C733" w14:textId="77777777" w:rsidR="001A56C2" w:rsidRDefault="001A56C2" w:rsidP="003D5C5F">
      <w:pPr>
        <w:pStyle w:val="Para2"/>
      </w:pPr>
      <w:r>
        <w:t xml:space="preserve">À cette liste s’ajoute l’espace qui enfaite est le tableau vide et un damier si le caractère voulu ne </w:t>
      </w:r>
      <w:r w:rsidR="00C960D2">
        <w:t>correspond</w:t>
      </w:r>
      <w:r>
        <w:t xml:space="preserve"> pas à la liste. Il est possible de mettre à jour cette « librairie » de caractère avec d’autre caractère mais </w:t>
      </w:r>
      <w:r w:rsidR="00B43964">
        <w:t xml:space="preserve">sans trop la modifier il faut que </w:t>
      </w:r>
      <w:proofErr w:type="gramStart"/>
      <w:r w:rsidR="00B43964">
        <w:t>les caractère</w:t>
      </w:r>
      <w:proofErr w:type="gramEnd"/>
      <w:r w:rsidR="00B43964">
        <w:t xml:space="preserve"> respectent les règle suivantes : ils doivent faire partie de la table ascii non-</w:t>
      </w:r>
      <w:r w:rsidR="00C960D2">
        <w:t>étendue</w:t>
      </w:r>
      <w:r w:rsidR="00B43964">
        <w:t xml:space="preserve">, ils ne doivent pas une </w:t>
      </w:r>
      <w:r w:rsidR="00C960D2">
        <w:t>foi</w:t>
      </w:r>
      <w:r w:rsidR="00B43964">
        <w:t xml:space="preserve"> converti prendre plus de place sur la matrice que 5x8 LEDs et </w:t>
      </w:r>
      <w:r w:rsidR="00C960D2">
        <w:t>ça</w:t>
      </w:r>
      <w:r w:rsidR="00B43964">
        <w:t xml:space="preserve"> ne peut pas être le caractère ‘\0’.</w:t>
      </w:r>
    </w:p>
    <w:p w14:paraId="686AEF21" w14:textId="77777777" w:rsidR="00770486" w:rsidRDefault="00770486" w:rsidP="003D5C5F">
      <w:pPr>
        <w:pStyle w:val="Para2"/>
      </w:pPr>
    </w:p>
    <w:p w14:paraId="6964ABB6" w14:textId="77777777" w:rsidR="005E40C4" w:rsidRPr="002B3A44" w:rsidRDefault="00770486" w:rsidP="002B3A44">
      <w:pPr>
        <w:pStyle w:val="Para2"/>
        <w:rPr>
          <w:color w:val="000000" w:themeColor="text1"/>
        </w:rPr>
      </w:pPr>
      <w:r>
        <w:t xml:space="preserve">Une fois la librairie de caractère faite il faut afficher s’est caractère sur les matrices, s’est ici que la fonction </w:t>
      </w:r>
      <w:proofErr w:type="gramStart"/>
      <w:r w:rsidR="007C69DA">
        <w:t>Text(</w:t>
      </w:r>
      <w:proofErr w:type="gramEnd"/>
      <w:r w:rsidR="007C69DA">
        <w:t>)</w:t>
      </w:r>
      <w:r>
        <w:rPr>
          <w:color w:val="000000" w:themeColor="text1"/>
        </w:rPr>
        <w:t xml:space="preserve"> entre en jeu. Cette fonction fonctionne de la manière suivante : Elle prend le premier caractère de la chaine qu’il lui a été passé en </w:t>
      </w:r>
      <w:r w:rsidR="00562D31">
        <w:rPr>
          <w:color w:val="000000" w:themeColor="text1"/>
        </w:rPr>
        <w:t>paramètre</w:t>
      </w:r>
      <w:r>
        <w:rPr>
          <w:color w:val="000000" w:themeColor="text1"/>
        </w:rPr>
        <w:t xml:space="preserve"> et le convertit avec la fonction </w:t>
      </w:r>
      <w:proofErr w:type="gramStart"/>
      <w:r>
        <w:rPr>
          <w:color w:val="000000" w:themeColor="text1"/>
        </w:rPr>
        <w:t>CaracLib(</w:t>
      </w:r>
      <w:proofErr w:type="gramEnd"/>
      <w:r>
        <w:rPr>
          <w:color w:val="000000" w:themeColor="text1"/>
        </w:rPr>
        <w:t>) ; ensuite elle décale tous le tableau matixColor d’une colonne vers la gauche</w:t>
      </w:r>
      <w:r w:rsidR="005E40C4">
        <w:rPr>
          <w:color w:val="000000" w:themeColor="text1"/>
        </w:rPr>
        <w:t> ; puis elle met à jour la dernière colonne du tableau matrixColor avec la première colonne du tableau de conversion du caractère.</w:t>
      </w:r>
    </w:p>
    <w:p w14:paraId="561C6671" w14:textId="77777777" w:rsidR="007C69DA" w:rsidRDefault="007C69DA" w:rsidP="00770486">
      <w:pPr>
        <w:pStyle w:val="Para2"/>
        <w:rPr>
          <w:color w:val="92D050"/>
        </w:rPr>
      </w:pPr>
    </w:p>
    <w:p w14:paraId="1A92EA86" w14:textId="77777777" w:rsidR="007C69DA" w:rsidRDefault="007C69DA" w:rsidP="00770486">
      <w:pPr>
        <w:pStyle w:val="Para2"/>
        <w:rPr>
          <w:color w:val="92D050"/>
        </w:rPr>
      </w:pPr>
      <w:r>
        <w:rPr>
          <w:rFonts w:cs="Arial"/>
          <w:noProof/>
          <w:color w:val="000000"/>
          <w:sz w:val="22"/>
          <w:szCs w:val="22"/>
        </w:rPr>
        <w:drawing>
          <wp:inline distT="0" distB="0" distL="0" distR="0" wp14:anchorId="0024A67D" wp14:editId="1913BB04">
            <wp:extent cx="4875530" cy="4553585"/>
            <wp:effectExtent l="0" t="0" r="1270" b="0"/>
            <wp:docPr id="54" name="Image 54" descr="https://lh6.googleusercontent.com/p-ygom4jRiM6mtNCsx-hkfGMcQ9IFplh_Lp2PwFwr972crrrVyim7yy0oAxFPsNbTZTl-QaRoEd7I5Fz56WINVOZpA1Ts7OIPjH7g4dyzDKrAemKIvQHKmIc6Ld1_7o-IhSPBOY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p-ygom4jRiM6mtNCsx-hkfGMcQ9IFplh_Lp2PwFwr972crrrVyim7yy0oAxFPsNbTZTl-QaRoEd7I5Fz56WINVOZpA1Ts7OIPjH7g4dyzDKrAemKIvQHKmIc6Ld1_7o-IhSPBOY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75530" cy="4553585"/>
                    </a:xfrm>
                    <a:prstGeom prst="rect">
                      <a:avLst/>
                    </a:prstGeom>
                    <a:noFill/>
                    <a:ln>
                      <a:noFill/>
                    </a:ln>
                  </pic:spPr>
                </pic:pic>
              </a:graphicData>
            </a:graphic>
          </wp:inline>
        </w:drawing>
      </w:r>
    </w:p>
    <w:p w14:paraId="113BD89F" w14:textId="77777777" w:rsidR="005E40C4" w:rsidRDefault="005E40C4" w:rsidP="00770486">
      <w:pPr>
        <w:pStyle w:val="Para2"/>
        <w:rPr>
          <w:color w:val="92D050"/>
        </w:rPr>
      </w:pPr>
    </w:p>
    <w:p w14:paraId="3FF1F93E" w14:textId="77777777" w:rsidR="003D5C5F" w:rsidRDefault="005E40C4" w:rsidP="00770486">
      <w:pPr>
        <w:pStyle w:val="Para2"/>
      </w:pPr>
      <w:r>
        <w:t xml:space="preserve">La fonction </w:t>
      </w:r>
      <w:r w:rsidR="00562D31">
        <w:t>va</w:t>
      </w:r>
      <w:r>
        <w:t xml:space="preserve"> également </w:t>
      </w:r>
      <w:r w:rsidR="00C960D2">
        <w:t>analyser</w:t>
      </w:r>
      <w:r>
        <w:t xml:space="preserve"> la taille du message et </w:t>
      </w:r>
      <w:r w:rsidR="000D7889">
        <w:t>s’il</w:t>
      </w:r>
      <w:r>
        <w:t xml:space="preserve"> est </w:t>
      </w:r>
      <w:r w:rsidR="00562D31">
        <w:t>suffisamment</w:t>
      </w:r>
      <w:r>
        <w:t xml:space="preserve"> petit pour </w:t>
      </w:r>
      <w:r w:rsidR="00C960D2">
        <w:t>être</w:t>
      </w:r>
      <w:r>
        <w:t xml:space="preserve"> afficher en entier sur les matrices il </w:t>
      </w:r>
      <w:r w:rsidR="000D7889">
        <w:t>tournera</w:t>
      </w:r>
      <w:r>
        <w:t xml:space="preserve"> à l’</w:t>
      </w:r>
      <w:r w:rsidR="00562D31">
        <w:t>infinie Contrairement</w:t>
      </w:r>
      <w:r w:rsidR="00AF46FB">
        <w:t xml:space="preserve"> à une phrase un mot </w:t>
      </w:r>
      <w:r w:rsidR="00562D31">
        <w:t>suffisamment</w:t>
      </w:r>
      <w:r w:rsidR="00AF46FB">
        <w:t xml:space="preserve"> court de mois de </w:t>
      </w:r>
      <w:r w:rsidR="00AF46FB">
        <w:rPr>
          <w:color w:val="92D050"/>
        </w:rPr>
        <w:t xml:space="preserve">X </w:t>
      </w:r>
      <w:r w:rsidR="00AF46FB">
        <w:t xml:space="preserve">caractère est lisible tout </w:t>
      </w:r>
      <w:r w:rsidR="00562D31">
        <w:t>autour</w:t>
      </w:r>
      <w:r w:rsidR="00AF46FB">
        <w:t xml:space="preserve"> du totem.</w:t>
      </w:r>
      <w:r>
        <w:t xml:space="preserve"> </w:t>
      </w:r>
      <w:r w:rsidR="00AF46FB">
        <w:t>S</w:t>
      </w:r>
      <w:r>
        <w:t xml:space="preserve">i le message est trop grand la première colonne s’allumeras en blanc pour marquer la différence entre le début du message et la fin car </w:t>
      </w:r>
      <w:r w:rsidR="00562D31">
        <w:t>là</w:t>
      </w:r>
      <w:r>
        <w:t xml:space="preserve"> </w:t>
      </w:r>
      <w:r w:rsidR="00C960D2">
        <w:t>où</w:t>
      </w:r>
      <w:r>
        <w:t xml:space="preserve"> le début et la fin du </w:t>
      </w:r>
      <w:r w:rsidR="00562D31">
        <w:t>message</w:t>
      </w:r>
      <w:r>
        <w:t xml:space="preserve"> se rencontre </w:t>
      </w:r>
      <w:r w:rsidR="00AF46FB">
        <w:t>s</w:t>
      </w:r>
      <w:r w:rsidR="007C69DA">
        <w:t>i-</w:t>
      </w:r>
      <w:r w:rsidR="00AF46FB">
        <w:t xml:space="preserve">il n’y </w:t>
      </w:r>
      <w:r w:rsidR="00562D31">
        <w:t>a</w:t>
      </w:r>
      <w:r w:rsidR="00AF46FB">
        <w:t xml:space="preserve"> pas d’indication les lettres donne l’impression de se mélanger et le résultat est très </w:t>
      </w:r>
      <w:r w:rsidR="00562D31">
        <w:t>perturbant</w:t>
      </w:r>
      <w:r w:rsidR="00AF46FB">
        <w:t>.</w:t>
      </w:r>
    </w:p>
    <w:p w14:paraId="40F3A32E" w14:textId="77777777" w:rsidR="007C69DA" w:rsidRDefault="007C69DA" w:rsidP="00770486">
      <w:pPr>
        <w:pStyle w:val="Para2"/>
      </w:pPr>
    </w:p>
    <w:p w14:paraId="5DC7E584" w14:textId="77777777" w:rsidR="007C69DA" w:rsidRDefault="007C69DA" w:rsidP="007C69DA">
      <w:pPr>
        <w:pStyle w:val="Para2"/>
      </w:pPr>
      <w:r>
        <w:lastRenderedPageBreak/>
        <w:t xml:space="preserve">La fonction </w:t>
      </w:r>
      <w:proofErr w:type="gramStart"/>
      <w:r>
        <w:t>Text(</w:t>
      </w:r>
      <w:proofErr w:type="gramEnd"/>
      <w:r>
        <w:t xml:space="preserve">) a besoin en entré d’une chaine de caractère contenant à la fin le caractère ‘\0’ sinon la fonction ne sait pas </w:t>
      </w:r>
      <w:r w:rsidR="00562D31">
        <w:t>où</w:t>
      </w:r>
      <w:r>
        <w:t xml:space="preserve"> se trouve la fin du message et il risque d’y avoir des overflow avec les index de tableau.</w:t>
      </w:r>
    </w:p>
    <w:p w14:paraId="58BCCF92" w14:textId="77777777" w:rsidR="002F4BEB" w:rsidRDefault="002F4BEB" w:rsidP="007C69DA">
      <w:pPr>
        <w:pStyle w:val="Para2"/>
      </w:pPr>
    </w:p>
    <w:p w14:paraId="5E73ECFA" w14:textId="77777777" w:rsidR="002F4BEB" w:rsidRDefault="002F4BEB" w:rsidP="002F4BEB">
      <w:pPr>
        <w:pStyle w:val="Titre2"/>
      </w:pPr>
      <w:bookmarkStart w:id="75" w:name="_Toc150984846"/>
      <w:r>
        <w:t>Autres fonctions</w:t>
      </w:r>
      <w:bookmarkEnd w:id="75"/>
    </w:p>
    <w:p w14:paraId="205723F7" w14:textId="77777777" w:rsidR="002F4BEB" w:rsidRDefault="002F4BEB" w:rsidP="002F4BEB">
      <w:pPr>
        <w:pStyle w:val="Para2"/>
      </w:pPr>
    </w:p>
    <w:p w14:paraId="4A0B78D9" w14:textId="77777777" w:rsidR="002F4BEB" w:rsidRDefault="002F4BEB" w:rsidP="002F4BEB">
      <w:pPr>
        <w:pStyle w:val="Para2"/>
      </w:pPr>
      <w:r>
        <w:t xml:space="preserve">Mon code est composé d’autres fonction un peu plus secondaire que je vais un </w:t>
      </w:r>
      <w:r w:rsidR="00562D31">
        <w:t>peu</w:t>
      </w:r>
      <w:r>
        <w:t xml:space="preserve"> moins détailler que les précédentes mais s’est quand même intéressent de s’arrêter dessus.</w:t>
      </w:r>
    </w:p>
    <w:p w14:paraId="3527E690" w14:textId="77777777" w:rsidR="002F4BEB" w:rsidRDefault="002F4BEB" w:rsidP="002F4BEB">
      <w:pPr>
        <w:pStyle w:val="Para2"/>
      </w:pPr>
    </w:p>
    <w:p w14:paraId="56C4F1F6" w14:textId="77777777" w:rsidR="00EB710C" w:rsidRDefault="002F4BEB" w:rsidP="002F4BEB">
      <w:pPr>
        <w:pStyle w:val="Para2"/>
      </w:pPr>
      <w:r>
        <w:t xml:space="preserve">Dans le fichier Anim.c en plus de la fonction </w:t>
      </w:r>
      <w:proofErr w:type="gramStart"/>
      <w:r>
        <w:t>Text(</w:t>
      </w:r>
      <w:proofErr w:type="gramEnd"/>
      <w:r>
        <w:t xml:space="preserve">) j’ai </w:t>
      </w:r>
      <w:r w:rsidR="00562D31">
        <w:t>fait</w:t>
      </w:r>
      <w:r>
        <w:t xml:space="preserve"> une fonction Nyan() et une fonction Battery(). Les deux fonctions </w:t>
      </w:r>
      <w:r w:rsidR="00C960D2">
        <w:t>marchent</w:t>
      </w:r>
      <w:r>
        <w:t xml:space="preserve"> de manière assez similaire</w:t>
      </w:r>
      <w:r w:rsidR="00EB710C">
        <w:t>.</w:t>
      </w:r>
    </w:p>
    <w:p w14:paraId="5C83476D" w14:textId="77777777" w:rsidR="00EB710C" w:rsidRDefault="00EB710C" w:rsidP="002F4BEB">
      <w:pPr>
        <w:pStyle w:val="Para2"/>
      </w:pPr>
    </w:p>
    <w:p w14:paraId="3358115E" w14:textId="77777777" w:rsidR="002F4BEB" w:rsidRPr="002F4BEB" w:rsidRDefault="00EB710C" w:rsidP="002F4BEB">
      <w:pPr>
        <w:pStyle w:val="Para2"/>
      </w:pPr>
      <w:r>
        <w:t>L</w:t>
      </w:r>
      <w:r w:rsidR="002F4BEB">
        <w:t xml:space="preserve">a première, </w:t>
      </w:r>
      <w:proofErr w:type="gramStart"/>
      <w:r w:rsidR="002F4BEB">
        <w:t>Nyan(</w:t>
      </w:r>
      <w:proofErr w:type="gramEnd"/>
      <w:r w:rsidR="002F4BEB">
        <w:t xml:space="preserve">), est une animation de la </w:t>
      </w:r>
      <w:r w:rsidR="00C960D2">
        <w:t>célèbre</w:t>
      </w:r>
      <w:r w:rsidR="002F4BEB">
        <w:t xml:space="preserve"> vidéo Nyancat, je l’ai</w:t>
      </w:r>
      <w:r>
        <w:t xml:space="preserve"> principalement</w:t>
      </w:r>
      <w:r w:rsidR="002F4BEB">
        <w:t xml:space="preserve"> réalisé pour faire une sorte de démonstration de </w:t>
      </w:r>
      <w:r w:rsidR="00C960D2">
        <w:t>ce</w:t>
      </w:r>
      <w:r w:rsidR="002F4BEB">
        <w:t xml:space="preserve"> que l’on peut faire avec les matrices</w:t>
      </w:r>
      <w:r>
        <w:t xml:space="preserve">. En plus de la fonction </w:t>
      </w:r>
      <w:proofErr w:type="gramStart"/>
      <w:r>
        <w:t>Nyan(</w:t>
      </w:r>
      <w:proofErr w:type="gramEnd"/>
      <w:r>
        <w:t>) je voulais implémenter une fonction PacMan() mais le manque de temps m’en a empêch</w:t>
      </w:r>
      <w:r w:rsidR="00C960D2">
        <w:t>é</w:t>
      </w:r>
      <w:r>
        <w:t>.</w:t>
      </w:r>
    </w:p>
    <w:p w14:paraId="549F04C9" w14:textId="77777777" w:rsidR="007C69DA" w:rsidRDefault="007C69DA" w:rsidP="007C69DA">
      <w:pPr>
        <w:pStyle w:val="Para2"/>
      </w:pPr>
    </w:p>
    <w:p w14:paraId="7387715A" w14:textId="77777777" w:rsidR="00EB710C" w:rsidRDefault="00EB710C" w:rsidP="007C69DA">
      <w:pPr>
        <w:pStyle w:val="Para2"/>
      </w:pPr>
      <w:r>
        <w:t xml:space="preserve">La fonction </w:t>
      </w:r>
      <w:proofErr w:type="gramStart"/>
      <w:r>
        <w:t>Battery(</w:t>
      </w:r>
      <w:proofErr w:type="gramEnd"/>
      <w:r>
        <w:t xml:space="preserve">) elle affiche des batterie toute autour du totem qui vont afficher le niveau de l’alimentation. Cette fonction est surtout </w:t>
      </w:r>
      <w:r w:rsidR="00C960D2">
        <w:t>là</w:t>
      </w:r>
      <w:r>
        <w:t xml:space="preserve"> pour </w:t>
      </w:r>
      <w:r w:rsidR="00C960D2">
        <w:t>montrer</w:t>
      </w:r>
      <w:r>
        <w:t xml:space="preserve"> que la </w:t>
      </w:r>
      <w:r w:rsidR="00C960D2">
        <w:t>lecture</w:t>
      </w:r>
      <w:r>
        <w:t xml:space="preserve"> de la tension fonctionne il manque toute la calibration, pour l’instant les batteries afficher son plein si la </w:t>
      </w:r>
      <w:r w:rsidR="00C960D2">
        <w:t>tension</w:t>
      </w:r>
      <w:r>
        <w:t xml:space="preserve"> vaut 14V et diminue de </w:t>
      </w:r>
      <w:r w:rsidR="00C960D2">
        <w:t>manière</w:t>
      </w:r>
      <w:r>
        <w:t xml:space="preserve"> linéaire jusqu’à 10V pour afficher des batteries vides.</w:t>
      </w:r>
    </w:p>
    <w:p w14:paraId="2E147DD6" w14:textId="77777777" w:rsidR="00EB710C" w:rsidRDefault="00EB710C" w:rsidP="007C69DA">
      <w:pPr>
        <w:pStyle w:val="Para2"/>
      </w:pPr>
    </w:p>
    <w:p w14:paraId="632C4332" w14:textId="77777777" w:rsidR="00EB710C" w:rsidRDefault="00EB710C" w:rsidP="007C69DA">
      <w:pPr>
        <w:pStyle w:val="Para2"/>
      </w:pPr>
      <w:r>
        <w:t xml:space="preserve">J’ai </w:t>
      </w:r>
      <w:r w:rsidR="00C960D2">
        <w:t>réalisé</w:t>
      </w:r>
      <w:r>
        <w:t xml:space="preserve"> une autre fonction qui a besoin de réglage </w:t>
      </w:r>
      <w:r w:rsidR="00C960D2">
        <w:t>c’est</w:t>
      </w:r>
      <w:r>
        <w:t xml:space="preserve"> la fonction </w:t>
      </w:r>
      <w:proofErr w:type="gramStart"/>
      <w:r>
        <w:t>AutoBrightness(</w:t>
      </w:r>
      <w:proofErr w:type="gramEnd"/>
      <w:r>
        <w:t xml:space="preserve">) qui comme </w:t>
      </w:r>
      <w:r w:rsidR="00C960D2">
        <w:t>son</w:t>
      </w:r>
      <w:r>
        <w:t xml:space="preserve"> nom l’indique règle la luminosité des matrices en fonction de la lumière ambiante, cette fonction marche </w:t>
      </w:r>
      <w:r w:rsidR="00C960D2">
        <w:t>étonnamment</w:t>
      </w:r>
      <w:r>
        <w:t xml:space="preserve"> bien mais elle a besoin d’être calibrer. Il faudra </w:t>
      </w:r>
      <w:r w:rsidR="00C960D2">
        <w:t>peut-être</w:t>
      </w:r>
      <w:r>
        <w:t xml:space="preserve"> même </w:t>
      </w:r>
      <w:r w:rsidR="007A4D24">
        <w:t xml:space="preserve">changer la résistance R11 sur le PCB pour modifier la </w:t>
      </w:r>
      <w:r w:rsidR="00C960D2">
        <w:t>sensibilité</w:t>
      </w:r>
      <w:r w:rsidR="007A4D24">
        <w:t xml:space="preserve"> du capteur.</w:t>
      </w:r>
    </w:p>
    <w:p w14:paraId="341AC7CE" w14:textId="77777777" w:rsidR="007A4D24" w:rsidRDefault="007A4D24" w:rsidP="007C69DA">
      <w:pPr>
        <w:pStyle w:val="Para2"/>
      </w:pPr>
    </w:p>
    <w:p w14:paraId="0270003B" w14:textId="77777777" w:rsidR="007A4D24" w:rsidRDefault="007A4D24" w:rsidP="007C69DA">
      <w:pPr>
        <w:pStyle w:val="Para2"/>
      </w:pPr>
      <w:proofErr w:type="gramStart"/>
      <w:r>
        <w:t>Les fonction</w:t>
      </w:r>
      <w:proofErr w:type="gramEnd"/>
      <w:r>
        <w:t xml:space="preserve"> d’initialisation et de lecture des ADCs </w:t>
      </w:r>
      <w:r w:rsidR="00C960D2">
        <w:t>ont</w:t>
      </w:r>
      <w:r>
        <w:t xml:space="preserve"> été copier des anciens TP et exercice réaliser autour des ADCs. Presque </w:t>
      </w:r>
      <w:proofErr w:type="gramStart"/>
      <w:r>
        <w:t>aucune modifications</w:t>
      </w:r>
      <w:proofErr w:type="gramEnd"/>
      <w:r>
        <w:t xml:space="preserve"> n’a été requise.</w:t>
      </w:r>
    </w:p>
    <w:p w14:paraId="1DC59B79" w14:textId="77777777" w:rsidR="007A4D24" w:rsidRDefault="007A4D24" w:rsidP="007C69DA">
      <w:pPr>
        <w:pStyle w:val="Para2"/>
      </w:pPr>
    </w:p>
    <w:p w14:paraId="40EA21BD" w14:textId="77777777" w:rsidR="007A4D24" w:rsidRDefault="007A4D24" w:rsidP="007C69DA">
      <w:pPr>
        <w:pStyle w:val="Para2"/>
      </w:pPr>
      <w:r>
        <w:t xml:space="preserve">Les </w:t>
      </w:r>
      <w:r w:rsidR="00C960D2">
        <w:t>dernières</w:t>
      </w:r>
      <w:r>
        <w:t xml:space="preserve"> fonctions sont des fonction</w:t>
      </w:r>
      <w:r w:rsidR="00C960D2">
        <w:t>s</w:t>
      </w:r>
      <w:r>
        <w:t xml:space="preserve"> </w:t>
      </w:r>
      <w:r w:rsidR="00C960D2">
        <w:t>plutôt</w:t>
      </w:r>
      <w:r>
        <w:t xml:space="preserve"> utilitaire comme la fonction </w:t>
      </w:r>
      <w:proofErr w:type="gramStart"/>
      <w:r>
        <w:t>FullColor(</w:t>
      </w:r>
      <w:proofErr w:type="gramEnd"/>
      <w:r>
        <w:t>) qui permet de mettre la même couleur dans tous le tableau matri</w:t>
      </w:r>
      <w:r w:rsidR="00C960D2">
        <w:t>x</w:t>
      </w:r>
      <w:r>
        <w:t xml:space="preserve">Color. Cette fonction est </w:t>
      </w:r>
      <w:r w:rsidR="00C960D2">
        <w:t>utilisée</w:t>
      </w:r>
      <w:r>
        <w:t xml:space="preserve"> principalement pour remettre </w:t>
      </w:r>
      <w:proofErr w:type="gramStart"/>
      <w:r>
        <w:t>tous le tableau</w:t>
      </w:r>
      <w:proofErr w:type="gramEnd"/>
      <w:r>
        <w:t xml:space="preserve"> dans un état LEDs éteinte. La fonction </w:t>
      </w:r>
      <w:proofErr w:type="gramStart"/>
      <w:r>
        <w:t>RainbowPick(</w:t>
      </w:r>
      <w:proofErr w:type="gramEnd"/>
      <w:r>
        <w:t>) elle est une fonction qui permet de return une couleur, au format colorStruct</w:t>
      </w:r>
      <w:r w:rsidR="00C94BC8">
        <w:t>, faisant partie du spectre de l’</w:t>
      </w:r>
      <w:r w:rsidR="00C960D2">
        <w:t>arc-en-ciel</w:t>
      </w:r>
      <w:r w:rsidR="00C94BC8">
        <w:t xml:space="preserve">. Cette fonction est très utile pour faire une boucle couvrant toutes les couleurs ou choisir une couleur en étant </w:t>
      </w:r>
      <w:r w:rsidR="00C960D2">
        <w:t>sûr</w:t>
      </w:r>
      <w:r w:rsidR="00C94BC8">
        <w:t xml:space="preserve"> qu’elle soit </w:t>
      </w:r>
      <w:r w:rsidR="000D7889">
        <w:t>jolie</w:t>
      </w:r>
      <w:r w:rsidR="00C94BC8">
        <w:t xml:space="preserve"> et à la même luminosité.</w:t>
      </w:r>
    </w:p>
    <w:p w14:paraId="711D23A7" w14:textId="77777777" w:rsidR="00C94BC8" w:rsidRDefault="00C94BC8" w:rsidP="007C69DA">
      <w:pPr>
        <w:pStyle w:val="Para2"/>
      </w:pPr>
    </w:p>
    <w:p w14:paraId="05EDAF43" w14:textId="77777777" w:rsidR="007C69DA" w:rsidRDefault="007C69DA" w:rsidP="007C69DA">
      <w:pPr>
        <w:pStyle w:val="Titre2"/>
      </w:pPr>
      <w:bookmarkStart w:id="76" w:name="_Toc150984847"/>
      <w:r>
        <w:t>Problème et module wifi</w:t>
      </w:r>
      <w:bookmarkEnd w:id="76"/>
    </w:p>
    <w:p w14:paraId="0A695EE8" w14:textId="77777777" w:rsidR="007C69DA" w:rsidRDefault="007C69DA" w:rsidP="007C69DA">
      <w:pPr>
        <w:pStyle w:val="Para2"/>
      </w:pPr>
    </w:p>
    <w:p w14:paraId="076A9B4A" w14:textId="77777777" w:rsidR="007C69DA" w:rsidRDefault="007C69DA" w:rsidP="007C69DA">
      <w:pPr>
        <w:pStyle w:val="Para2"/>
      </w:pPr>
      <w:r>
        <w:t xml:space="preserve">En réalisant ce programme j’ai </w:t>
      </w:r>
      <w:r w:rsidR="00C960D2">
        <w:t>rencontré</w:t>
      </w:r>
      <w:r>
        <w:t xml:space="preserve"> </w:t>
      </w:r>
      <w:proofErr w:type="gramStart"/>
      <w:r>
        <w:t>plusieurs problème</w:t>
      </w:r>
      <w:proofErr w:type="gramEnd"/>
      <w:r>
        <w:t>, certains relativement classi</w:t>
      </w:r>
      <w:r w:rsidR="005F41D6">
        <w:t>que comme des oubli d’initialisation de variable etc</w:t>
      </w:r>
      <w:r>
        <w:t>.</w:t>
      </w:r>
      <w:r w:rsidR="005F41D6">
        <w:t xml:space="preserve"> et d’autre plus </w:t>
      </w:r>
      <w:r w:rsidR="00C960D2">
        <w:t>embêtent</w:t>
      </w:r>
      <w:r w:rsidR="005F41D6">
        <w:t xml:space="preserve"> et qui </w:t>
      </w:r>
      <w:r w:rsidR="00C960D2">
        <w:t>mérite</w:t>
      </w:r>
      <w:r w:rsidR="005F41D6">
        <w:t xml:space="preserve"> qu’on si attarde.</w:t>
      </w:r>
      <w:r>
        <w:t xml:space="preserve"> Le </w:t>
      </w:r>
      <w:r w:rsidR="00C960D2">
        <w:t>premier</w:t>
      </w:r>
      <w:r>
        <w:t xml:space="preserve"> </w:t>
      </w:r>
      <w:r w:rsidR="000D7889">
        <w:t>était</w:t>
      </w:r>
      <w:r>
        <w:t xml:space="preserve"> celui concernant la communication des LEDs</w:t>
      </w:r>
      <w:r w:rsidR="005F41D6">
        <w:t xml:space="preserve"> et le SPI que j’ai déjà </w:t>
      </w:r>
      <w:r w:rsidR="000D7889">
        <w:t>détaillé</w:t>
      </w:r>
      <w:r w:rsidR="005F41D6">
        <w:t xml:space="preserve"> en dessus. Le </w:t>
      </w:r>
      <w:r w:rsidR="00C960D2">
        <w:t>deuxième</w:t>
      </w:r>
      <w:r w:rsidR="005F41D6">
        <w:t xml:space="preserve"> gros problème que j’ai </w:t>
      </w:r>
      <w:r w:rsidR="00C960D2">
        <w:t>rencontré</w:t>
      </w:r>
      <w:r w:rsidR="005F41D6">
        <w:t xml:space="preserve"> lui concerne l’écriture </w:t>
      </w:r>
      <w:proofErr w:type="gramStart"/>
      <w:r w:rsidR="005F41D6">
        <w:t>des message</w:t>
      </w:r>
      <w:proofErr w:type="gramEnd"/>
      <w:r w:rsidR="005F41D6">
        <w:t xml:space="preserve"> sur la matrice. Pendant l’</w:t>
      </w:r>
      <w:r w:rsidR="00C960D2">
        <w:t>implémentation</w:t>
      </w:r>
      <w:r w:rsidR="005F41D6">
        <w:t xml:space="preserve"> de la fonction </w:t>
      </w:r>
      <w:proofErr w:type="gramStart"/>
      <w:r w:rsidR="005F41D6">
        <w:t>Text(</w:t>
      </w:r>
      <w:proofErr w:type="gramEnd"/>
      <w:r w:rsidR="005F41D6">
        <w:t xml:space="preserve">) j’ai fait une erreur qui faisait que l’index du tableau matrixColor réalisait une formule pouvant </w:t>
      </w:r>
      <w:r w:rsidR="00C960D2">
        <w:t>donner</w:t>
      </w:r>
      <w:r w:rsidR="005F41D6">
        <w:t xml:space="preserve"> un résultat négatif. </w:t>
      </w:r>
      <w:r w:rsidR="00C960D2">
        <w:t>Voilà</w:t>
      </w:r>
      <w:r w:rsidR="005F41D6">
        <w:t xml:space="preserve"> à quoi ressemblais le problème en simplifier dans le code :</w:t>
      </w:r>
    </w:p>
    <w:p w14:paraId="1FD4116B" w14:textId="77777777" w:rsidR="005F41D6" w:rsidRPr="007C69DA" w:rsidRDefault="005F41D6" w:rsidP="007C69DA">
      <w:pPr>
        <w:pStyle w:val="Para2"/>
      </w:pPr>
    </w:p>
    <w:p w14:paraId="25ACFDCE" w14:textId="77777777" w:rsidR="007C69DA" w:rsidRDefault="005F41D6" w:rsidP="00770486">
      <w:pPr>
        <w:pStyle w:val="Para2"/>
        <w:rPr>
          <w:color w:val="000000" w:themeColor="text1"/>
        </w:rPr>
      </w:pPr>
      <w:r>
        <w:rPr>
          <w:rFonts w:cs="Arial"/>
          <w:noProof/>
          <w:color w:val="000000"/>
          <w:sz w:val="22"/>
          <w:szCs w:val="22"/>
        </w:rPr>
        <w:drawing>
          <wp:inline distT="0" distB="0" distL="0" distR="0" wp14:anchorId="24FA4560" wp14:editId="30442935">
            <wp:extent cx="2533015" cy="676275"/>
            <wp:effectExtent l="0" t="0" r="635" b="9525"/>
            <wp:docPr id="55" name="Image 55" descr="https://lh4.googleusercontent.com/EWN7N-L1ebxhR7w7LuZU34l6VuXbz4rOMrH_usbGPvv7A7ZCTBhkabhdAfiDIVcgEujsywF4ouO-5eZCpr2A8TDSwl1BaFTZLtFzs97SfCuZfvxk5FI5bOz3Ecy-UACjNDrEW8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EWN7N-L1ebxhR7w7LuZU34l6VuXbz4rOMrH_usbGPvv7A7ZCTBhkabhdAfiDIVcgEujsywF4ouO-5eZCpr2A8TDSwl1BaFTZLtFzs97SfCuZfvxk5FI5bOz3Ecy-UACjNDrEW8n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33015" cy="676275"/>
                    </a:xfrm>
                    <a:prstGeom prst="rect">
                      <a:avLst/>
                    </a:prstGeom>
                    <a:noFill/>
                    <a:ln>
                      <a:noFill/>
                    </a:ln>
                  </pic:spPr>
                </pic:pic>
              </a:graphicData>
            </a:graphic>
          </wp:inline>
        </w:drawing>
      </w:r>
    </w:p>
    <w:p w14:paraId="789189B2" w14:textId="77777777" w:rsidR="005F41D6" w:rsidRDefault="005F41D6" w:rsidP="00770486">
      <w:pPr>
        <w:pStyle w:val="Para2"/>
        <w:rPr>
          <w:color w:val="000000" w:themeColor="text1"/>
        </w:rPr>
      </w:pPr>
    </w:p>
    <w:p w14:paraId="025C64E8" w14:textId="77777777" w:rsidR="005F41D6" w:rsidRDefault="00274941" w:rsidP="00770486">
      <w:pPr>
        <w:pStyle w:val="Para2"/>
        <w:rPr>
          <w:color w:val="000000" w:themeColor="text1"/>
        </w:rPr>
      </w:pPr>
      <w:r>
        <w:rPr>
          <w:color w:val="000000" w:themeColor="text1"/>
        </w:rPr>
        <w:t xml:space="preserve">L’ennui s’est que MplabX compilait le code sans erreur est l’écrivait dans la mémoire mais il ne </w:t>
      </w:r>
      <w:r w:rsidR="00C960D2">
        <w:rPr>
          <w:color w:val="000000" w:themeColor="text1"/>
        </w:rPr>
        <w:t>fonctionnait</w:t>
      </w:r>
      <w:r>
        <w:rPr>
          <w:color w:val="000000" w:themeColor="text1"/>
        </w:rPr>
        <w:t xml:space="preserve"> pas </w:t>
      </w:r>
      <w:r w:rsidR="000D7889">
        <w:rPr>
          <w:color w:val="000000" w:themeColor="text1"/>
        </w:rPr>
        <w:t>du tout</w:t>
      </w:r>
      <w:r>
        <w:rPr>
          <w:color w:val="000000" w:themeColor="text1"/>
        </w:rPr>
        <w:t xml:space="preserve">. En plus de compiler sans erreur en mode debug le code ne </w:t>
      </w:r>
      <w:r w:rsidR="00C960D2">
        <w:rPr>
          <w:color w:val="000000" w:themeColor="text1"/>
        </w:rPr>
        <w:t>plantais</w:t>
      </w:r>
      <w:r>
        <w:rPr>
          <w:color w:val="000000" w:themeColor="text1"/>
        </w:rPr>
        <w:t xml:space="preserve"> que plus tard à un endroit qui n’avait aucun problème. J’ai assez vite </w:t>
      </w:r>
      <w:r w:rsidR="00C960D2">
        <w:rPr>
          <w:color w:val="000000" w:themeColor="text1"/>
        </w:rPr>
        <w:t>remarqué</w:t>
      </w:r>
      <w:r>
        <w:rPr>
          <w:color w:val="000000" w:themeColor="text1"/>
        </w:rPr>
        <w:t xml:space="preserve"> que certaine variable qui ne devait pas être modifié </w:t>
      </w:r>
      <w:r w:rsidR="00C960D2">
        <w:rPr>
          <w:color w:val="000000" w:themeColor="text1"/>
        </w:rPr>
        <w:t>prenait</w:t>
      </w:r>
      <w:r>
        <w:rPr>
          <w:color w:val="000000" w:themeColor="text1"/>
        </w:rPr>
        <w:t xml:space="preserve"> de </w:t>
      </w:r>
      <w:proofErr w:type="gramStart"/>
      <w:r>
        <w:rPr>
          <w:color w:val="000000" w:themeColor="text1"/>
        </w:rPr>
        <w:t>valeurs absolument absurde</w:t>
      </w:r>
      <w:proofErr w:type="gramEnd"/>
      <w:r>
        <w:rPr>
          <w:color w:val="000000" w:themeColor="text1"/>
        </w:rPr>
        <w:t xml:space="preserve"> pour mon code. Et j’ai fini par remarquer qu’un tableau avait parfois un index négatif mais </w:t>
      </w:r>
      <w:r w:rsidR="00C960D2">
        <w:rPr>
          <w:color w:val="000000" w:themeColor="text1"/>
        </w:rPr>
        <w:t>qu’au</w:t>
      </w:r>
      <w:r>
        <w:rPr>
          <w:color w:val="000000" w:themeColor="text1"/>
        </w:rPr>
        <w:t xml:space="preserve"> lieux de planter écrivais la valeur que je voulais lui </w:t>
      </w:r>
      <w:r w:rsidR="000D7889">
        <w:rPr>
          <w:color w:val="000000" w:themeColor="text1"/>
        </w:rPr>
        <w:t>attribuer</w:t>
      </w:r>
      <w:r>
        <w:rPr>
          <w:color w:val="000000" w:themeColor="text1"/>
        </w:rPr>
        <w:t xml:space="preserve"> à l’adresse de la case en considérant l’index comme non signé et les adresses en question été par hasard celle d’autre variable qui elle</w:t>
      </w:r>
      <w:r w:rsidR="00C960D2">
        <w:rPr>
          <w:color w:val="000000" w:themeColor="text1"/>
        </w:rPr>
        <w:t>s,</w:t>
      </w:r>
      <w:r>
        <w:rPr>
          <w:color w:val="000000" w:themeColor="text1"/>
        </w:rPr>
        <w:t xml:space="preserve"> </w:t>
      </w:r>
      <w:r w:rsidR="00C960D2">
        <w:rPr>
          <w:color w:val="000000" w:themeColor="text1"/>
        </w:rPr>
        <w:t>ont</w:t>
      </w:r>
      <w:r>
        <w:rPr>
          <w:color w:val="000000" w:themeColor="text1"/>
        </w:rPr>
        <w:t xml:space="preserve"> causé </w:t>
      </w:r>
      <w:proofErr w:type="gramStart"/>
      <w:r>
        <w:rPr>
          <w:color w:val="000000" w:themeColor="text1"/>
        </w:rPr>
        <w:t>des problème</w:t>
      </w:r>
      <w:proofErr w:type="gramEnd"/>
      <w:r>
        <w:rPr>
          <w:color w:val="000000" w:themeColor="text1"/>
        </w:rPr>
        <w:t xml:space="preserve"> juste en dessous car elle n’était pas </w:t>
      </w:r>
      <w:r w:rsidR="000D7889">
        <w:rPr>
          <w:color w:val="000000" w:themeColor="text1"/>
        </w:rPr>
        <w:t>réassignée</w:t>
      </w:r>
      <w:r>
        <w:rPr>
          <w:color w:val="000000" w:themeColor="text1"/>
        </w:rPr>
        <w:t xml:space="preserve">. Bien que </w:t>
      </w:r>
      <w:r w:rsidR="00C960D2">
        <w:rPr>
          <w:color w:val="000000" w:themeColor="text1"/>
        </w:rPr>
        <w:t>ce</w:t>
      </w:r>
      <w:r>
        <w:rPr>
          <w:color w:val="000000" w:themeColor="text1"/>
        </w:rPr>
        <w:t xml:space="preserve"> problème </w:t>
      </w:r>
      <w:r w:rsidR="000D7889">
        <w:rPr>
          <w:color w:val="000000" w:themeColor="text1"/>
        </w:rPr>
        <w:t>m’ait</w:t>
      </w:r>
      <w:r>
        <w:rPr>
          <w:color w:val="000000" w:themeColor="text1"/>
        </w:rPr>
        <w:t xml:space="preserve"> fait perdre deux jours j’ai eu de la chance car </w:t>
      </w:r>
      <w:proofErr w:type="gramStart"/>
      <w:r>
        <w:rPr>
          <w:color w:val="000000" w:themeColor="text1"/>
        </w:rPr>
        <w:t>les variable</w:t>
      </w:r>
      <w:proofErr w:type="gramEnd"/>
      <w:r>
        <w:rPr>
          <w:color w:val="000000" w:themeColor="text1"/>
        </w:rPr>
        <w:t xml:space="preserve"> </w:t>
      </w:r>
      <w:r>
        <w:rPr>
          <w:color w:val="000000" w:themeColor="text1"/>
        </w:rPr>
        <w:lastRenderedPageBreak/>
        <w:t xml:space="preserve">modifier aurait </w:t>
      </w:r>
      <w:r w:rsidR="00C960D2">
        <w:rPr>
          <w:color w:val="000000" w:themeColor="text1"/>
        </w:rPr>
        <w:t>pu</w:t>
      </w:r>
      <w:r>
        <w:rPr>
          <w:color w:val="000000" w:themeColor="text1"/>
        </w:rPr>
        <w:t xml:space="preserve"> </w:t>
      </w:r>
      <w:r w:rsidR="00E704DD">
        <w:rPr>
          <w:color w:val="000000" w:themeColor="text1"/>
        </w:rPr>
        <w:t xml:space="preserve">être utile bien plus loin dans le code rendant la détection du </w:t>
      </w:r>
      <w:r w:rsidR="00C960D2">
        <w:rPr>
          <w:color w:val="000000" w:themeColor="text1"/>
        </w:rPr>
        <w:t>problème</w:t>
      </w:r>
      <w:r w:rsidR="00E704DD">
        <w:rPr>
          <w:color w:val="000000" w:themeColor="text1"/>
        </w:rPr>
        <w:t xml:space="preserve"> encore plus compliquer.</w:t>
      </w:r>
    </w:p>
    <w:p w14:paraId="2D97D9D8" w14:textId="77777777" w:rsidR="00E704DD" w:rsidRDefault="00E704DD" w:rsidP="00770486">
      <w:pPr>
        <w:pStyle w:val="Para2"/>
        <w:rPr>
          <w:color w:val="000000" w:themeColor="text1"/>
        </w:rPr>
      </w:pPr>
    </w:p>
    <w:p w14:paraId="358D0AD7" w14:textId="77777777" w:rsidR="00E704DD" w:rsidRDefault="00C94BC8" w:rsidP="00770486">
      <w:pPr>
        <w:pStyle w:val="Para2"/>
      </w:pPr>
      <w:r>
        <w:rPr>
          <w:color w:val="000000" w:themeColor="text1"/>
        </w:rPr>
        <w:t xml:space="preserve">Concernant le module wifi qui était </w:t>
      </w:r>
      <w:r w:rsidR="002D363D">
        <w:rPr>
          <w:color w:val="000000" w:themeColor="text1"/>
        </w:rPr>
        <w:t xml:space="preserve">une grosse partie du cahier des charges, </w:t>
      </w:r>
      <w:r>
        <w:rPr>
          <w:color w:val="000000" w:themeColor="text1"/>
        </w:rPr>
        <w:t xml:space="preserve">j’ai essayé sans succès à le faire </w:t>
      </w:r>
      <w:r w:rsidR="00C960D2">
        <w:rPr>
          <w:color w:val="000000" w:themeColor="text1"/>
        </w:rPr>
        <w:t>fonctionner</w:t>
      </w:r>
      <w:r>
        <w:rPr>
          <w:color w:val="000000" w:themeColor="text1"/>
        </w:rPr>
        <w:t xml:space="preserve">, d’un point de vue hardware toute à l’air correcte s’est du </w:t>
      </w:r>
      <w:r w:rsidR="00C960D2">
        <w:rPr>
          <w:color w:val="000000" w:themeColor="text1"/>
        </w:rPr>
        <w:t>côté</w:t>
      </w:r>
      <w:r>
        <w:rPr>
          <w:color w:val="000000" w:themeColor="text1"/>
        </w:rPr>
        <w:t xml:space="preserve"> software qu’il y </w:t>
      </w:r>
      <w:r w:rsidR="00C960D2">
        <w:rPr>
          <w:color w:val="000000" w:themeColor="text1"/>
        </w:rPr>
        <w:t>a</w:t>
      </w:r>
      <w:r>
        <w:rPr>
          <w:color w:val="000000" w:themeColor="text1"/>
        </w:rPr>
        <w:t xml:space="preserve"> des problèmes. Pour commencer si j’ai choisi le module ATWILC1000 s’est parce que monsieur Castoldi ma </w:t>
      </w:r>
      <w:r w:rsidR="00C960D2">
        <w:rPr>
          <w:color w:val="000000" w:themeColor="text1"/>
        </w:rPr>
        <w:t>conseiller</w:t>
      </w:r>
      <w:r>
        <w:rPr>
          <w:color w:val="000000" w:themeColor="text1"/>
        </w:rPr>
        <w:t xml:space="preserve"> d’utiliser le module </w:t>
      </w:r>
      <w:r>
        <w:t xml:space="preserve">MRF24Wn0MA seulement sur le site de Microchip il conseil de prendre le module ATWILC1000 car l’autre est devenus </w:t>
      </w:r>
      <w:r w:rsidR="00C960D2">
        <w:t>obsolète</w:t>
      </w:r>
      <w:r>
        <w:t xml:space="preserve">. En </w:t>
      </w:r>
      <w:proofErr w:type="gramStart"/>
      <w:r>
        <w:t>faisant</w:t>
      </w:r>
      <w:proofErr w:type="gramEnd"/>
      <w:r>
        <w:t xml:space="preserve"> des recherches j’ai </w:t>
      </w:r>
      <w:r w:rsidR="00C960D2">
        <w:t>remarqué</w:t>
      </w:r>
      <w:r>
        <w:t xml:space="preserve"> que </w:t>
      </w:r>
      <w:r w:rsidR="00C960D2">
        <w:t>M</w:t>
      </w:r>
      <w:r w:rsidR="00F849A2">
        <w:t xml:space="preserve">icrochip fournissait un exemple spécifique pour le ATWILC1000 ce qui aurait </w:t>
      </w:r>
      <w:r w:rsidR="000D7889">
        <w:t>dû</w:t>
      </w:r>
      <w:r w:rsidR="00F849A2">
        <w:t xml:space="preserve"> rendre l’utilisation du module très similaire au </w:t>
      </w:r>
      <w:r w:rsidR="000D7889">
        <w:t>dernier</w:t>
      </w:r>
      <w:r w:rsidR="00F849A2">
        <w:t xml:space="preserve"> TP de MINF sur la communication </w:t>
      </w:r>
      <w:r w:rsidR="000D7889">
        <w:t>Ethernet</w:t>
      </w:r>
      <w:r w:rsidR="00F849A2">
        <w:t>.</w:t>
      </w:r>
    </w:p>
    <w:p w14:paraId="7EE59CA3" w14:textId="77777777" w:rsidR="00F849A2" w:rsidRDefault="00F849A2" w:rsidP="00770486">
      <w:pPr>
        <w:pStyle w:val="Para2"/>
      </w:pPr>
    </w:p>
    <w:p w14:paraId="49B724CE" w14:textId="77777777" w:rsidR="003D5C5F" w:rsidRDefault="00F849A2" w:rsidP="003D5C5F">
      <w:pPr>
        <w:pStyle w:val="Para2"/>
      </w:pPr>
      <w:r>
        <w:t xml:space="preserve">Dans un premier temps j’ai essayé d’adapter l’exemple à mon projet. J’ai très vite </w:t>
      </w:r>
      <w:r w:rsidR="000D7889">
        <w:t>remarqué</w:t>
      </w:r>
      <w:r>
        <w:t xml:space="preserve"> que le code était grandement basé sur FreeRTOS après avoir analyser le code j’ai </w:t>
      </w:r>
      <w:r w:rsidR="000D7889">
        <w:t>demandé</w:t>
      </w:r>
      <w:r>
        <w:t xml:space="preserve"> de l’aide à monsieur Bovey qui en analysant le code à pus me </w:t>
      </w:r>
      <w:r w:rsidR="000D7889">
        <w:t>renseigner</w:t>
      </w:r>
      <w:r>
        <w:t xml:space="preserve"> sur le </w:t>
      </w:r>
      <w:r w:rsidR="000D7889">
        <w:t>fonctionnement</w:t>
      </w:r>
      <w:r>
        <w:t xml:space="preserve"> de l’exemple. Tout d’abord l’exemple est prévu pour fonctionner avec une carte de développement faite par Microchip </w:t>
      </w:r>
      <w:r w:rsidR="000D7889">
        <w:t>grâce</w:t>
      </w:r>
      <w:r>
        <w:t xml:space="preserve"> à l’</w:t>
      </w:r>
      <w:r w:rsidR="000D7889">
        <w:t>laquelle</w:t>
      </w:r>
      <w:r>
        <w:t xml:space="preserve"> le module est programmer par Uart.</w:t>
      </w:r>
    </w:p>
    <w:p w14:paraId="120BDBF7" w14:textId="77777777" w:rsidR="00F849A2" w:rsidRDefault="00F849A2" w:rsidP="003D5C5F">
      <w:pPr>
        <w:pStyle w:val="Para2"/>
      </w:pPr>
    </w:p>
    <w:p w14:paraId="6C024022" w14:textId="77777777" w:rsidR="00F849A2" w:rsidRDefault="00F849A2" w:rsidP="003D5C5F">
      <w:pPr>
        <w:pStyle w:val="Para2"/>
      </w:pPr>
      <w:r>
        <w:t xml:space="preserve">C’est ici qu’est la première </w:t>
      </w:r>
      <w:r w:rsidR="000D7889">
        <w:t>difficulté</w:t>
      </w:r>
      <w:r w:rsidR="00D01229">
        <w:t xml:space="preserve">, il faut trouver les commande SPI pour programmer le module que je n’ai pas réussi à trouver. C’est à ce stade </w:t>
      </w:r>
      <w:r w:rsidR="00761551">
        <w:t>que j’ai abandonné faute de temps.</w:t>
      </w:r>
    </w:p>
    <w:p w14:paraId="2D635B67" w14:textId="77777777" w:rsidR="00761551" w:rsidRDefault="00761551" w:rsidP="003D5C5F">
      <w:pPr>
        <w:pStyle w:val="Para2"/>
      </w:pPr>
    </w:p>
    <w:p w14:paraId="57B64C6B" w14:textId="77777777" w:rsidR="002D363D" w:rsidRDefault="00761551" w:rsidP="003D5C5F">
      <w:pPr>
        <w:pStyle w:val="Para2"/>
      </w:pPr>
      <w:r>
        <w:t xml:space="preserve">Pendant </w:t>
      </w:r>
      <w:proofErr w:type="gramStart"/>
      <w:r>
        <w:t>mes recherche</w:t>
      </w:r>
      <w:proofErr w:type="gramEnd"/>
      <w:r>
        <w:t xml:space="preserve"> j’ai </w:t>
      </w:r>
      <w:r w:rsidR="002D363D">
        <w:t xml:space="preserve">eu pas mal de peine à trouver des gens ayant fait un projet </w:t>
      </w:r>
      <w:r w:rsidR="000D7889">
        <w:t>fonctionnel</w:t>
      </w:r>
      <w:r w:rsidR="002D363D">
        <w:t xml:space="preserve"> sur le module, le forum le plus constructif que j’ai trouvé est celui-ci :</w:t>
      </w:r>
    </w:p>
    <w:p w14:paraId="079E8216" w14:textId="77777777" w:rsidR="002D363D" w:rsidRDefault="002D363D" w:rsidP="003D5C5F">
      <w:pPr>
        <w:pStyle w:val="Para2"/>
      </w:pPr>
    </w:p>
    <w:p w14:paraId="66F137F8" w14:textId="77777777" w:rsidR="002D363D" w:rsidRPr="00AF46FB" w:rsidRDefault="002D363D" w:rsidP="002D363D">
      <w:pPr>
        <w:pStyle w:val="Para2"/>
        <w:rPr>
          <w:sz w:val="18"/>
          <w:szCs w:val="18"/>
        </w:rPr>
      </w:pPr>
      <w:r w:rsidRPr="00761551">
        <w:rPr>
          <w:sz w:val="18"/>
          <w:szCs w:val="18"/>
        </w:rPr>
        <w:t>https://www.avrfreaks.net/forum/atwilc1000-sd-evaluation-code</w:t>
      </w:r>
    </w:p>
    <w:p w14:paraId="4EFD04DA" w14:textId="77777777" w:rsidR="002D363D" w:rsidRDefault="002D363D" w:rsidP="003D5C5F">
      <w:pPr>
        <w:pStyle w:val="Para2"/>
      </w:pPr>
    </w:p>
    <w:p w14:paraId="5BAFFE47" w14:textId="77777777" w:rsidR="00761551" w:rsidRDefault="002D363D" w:rsidP="003D5C5F">
      <w:pPr>
        <w:pStyle w:val="Para2"/>
      </w:pPr>
      <w:r>
        <w:t xml:space="preserve"> </w:t>
      </w:r>
      <w:r w:rsidR="000D7889">
        <w:t>Ici</w:t>
      </w:r>
      <w:r>
        <w:t xml:space="preserve"> la personne essaye comme moi d’utiliser le module via SPI sans succès </w:t>
      </w:r>
      <w:r w:rsidR="00761551">
        <w:t xml:space="preserve">et conseille vivement d’utiliser un autre module comme le </w:t>
      </w:r>
      <w:r w:rsidR="00761551">
        <w:rPr>
          <w:rFonts w:ascii="Verdana" w:hAnsi="Verdana"/>
          <w:color w:val="000000"/>
          <w:sz w:val="18"/>
          <w:szCs w:val="18"/>
        </w:rPr>
        <w:t>ATWINC1500</w:t>
      </w:r>
      <w:r>
        <w:rPr>
          <w:rFonts w:ascii="Verdana" w:hAnsi="Verdana"/>
          <w:color w:val="000000"/>
          <w:sz w:val="18"/>
          <w:szCs w:val="18"/>
        </w:rPr>
        <w:t>. Je regrette de ne pas avoir pris le module que l’on m’a conseillé.</w:t>
      </w:r>
    </w:p>
    <w:p w14:paraId="09BAD6E4" w14:textId="77777777" w:rsidR="007C44D0" w:rsidRDefault="007C44D0">
      <w:pPr>
        <w:rPr>
          <w:sz w:val="20"/>
        </w:rPr>
      </w:pPr>
    </w:p>
    <w:p w14:paraId="5FD2AE49" w14:textId="77777777" w:rsidR="001D7639" w:rsidRDefault="002B3A44" w:rsidP="002B3A44">
      <w:pPr>
        <w:pStyle w:val="Titre1"/>
      </w:pPr>
      <w:bookmarkStart w:id="77" w:name="_Toc150984848"/>
      <w:r>
        <w:t>Mecanique</w:t>
      </w:r>
      <w:bookmarkEnd w:id="77"/>
    </w:p>
    <w:p w14:paraId="30750EF9" w14:textId="77777777" w:rsidR="002B3A44" w:rsidRDefault="002B3A44" w:rsidP="002B3A44">
      <w:pPr>
        <w:pStyle w:val="Para1"/>
      </w:pPr>
    </w:p>
    <w:p w14:paraId="15CC21E1" w14:textId="77777777" w:rsidR="002B3A44" w:rsidRDefault="002B3A44" w:rsidP="002B3A44">
      <w:pPr>
        <w:pStyle w:val="Para1"/>
      </w:pPr>
      <w:r>
        <w:t xml:space="preserve">Après avoir fait le PCB avec Altium j’ai </w:t>
      </w:r>
      <w:r w:rsidR="000D7889">
        <w:t>commencé</w:t>
      </w:r>
      <w:r>
        <w:t xml:space="preserve"> le design du boitier. J’ai donc </w:t>
      </w:r>
      <w:r w:rsidR="000D7889">
        <w:t>suivi</w:t>
      </w:r>
      <w:r>
        <w:t xml:space="preserve"> l’idée développer dans la phase de pré-étude qui était de faire </w:t>
      </w:r>
      <w:proofErr w:type="gramStart"/>
      <w:r>
        <w:t>deux disque</w:t>
      </w:r>
      <w:proofErr w:type="gramEnd"/>
      <w:r>
        <w:t xml:space="preserve"> qui prennent en sandwich les matrices laissant de la place au milieu pour monter le PCB. J’ai donc </w:t>
      </w:r>
      <w:r w:rsidR="000D7889">
        <w:t>développé</w:t>
      </w:r>
      <w:r>
        <w:t xml:space="preserve"> </w:t>
      </w:r>
      <w:proofErr w:type="gramStart"/>
      <w:r>
        <w:t>les deux disque</w:t>
      </w:r>
      <w:proofErr w:type="gramEnd"/>
      <w:r>
        <w:t xml:space="preserve"> en 3D sur Solid Works l’utilisation du programme était assez intuitive, je n’ai pas </w:t>
      </w:r>
      <w:r w:rsidR="000D7889">
        <w:t>rencontré</w:t>
      </w:r>
      <w:r>
        <w:t xml:space="preserve"> de problème particulier. </w:t>
      </w:r>
      <w:r w:rsidR="000D7889">
        <w:t>Voilà</w:t>
      </w:r>
      <w:r>
        <w:t xml:space="preserve"> le résultat :</w:t>
      </w:r>
    </w:p>
    <w:p w14:paraId="533C69C9" w14:textId="77777777" w:rsidR="004D58D8" w:rsidRDefault="004D58D8" w:rsidP="002B3A44">
      <w:pPr>
        <w:pStyle w:val="Para1"/>
      </w:pPr>
    </w:p>
    <w:p w14:paraId="4FB334F0" w14:textId="77777777" w:rsidR="004D58D8" w:rsidRDefault="004D58D8" w:rsidP="004D58D8">
      <w:pPr>
        <w:pStyle w:val="Para1"/>
        <w:rPr>
          <w:rFonts w:cs="Arial"/>
          <w:noProof/>
          <w:color w:val="000000"/>
          <w:sz w:val="22"/>
          <w:szCs w:val="22"/>
        </w:rPr>
      </w:pPr>
      <w:r>
        <w:rPr>
          <w:rFonts w:cs="Arial"/>
          <w:noProof/>
          <w:color w:val="000000"/>
          <w:sz w:val="22"/>
          <w:szCs w:val="22"/>
        </w:rPr>
        <w:drawing>
          <wp:anchor distT="0" distB="0" distL="114300" distR="114300" simplePos="0" relativeHeight="251676672" behindDoc="0" locked="0" layoutInCell="1" allowOverlap="1" wp14:anchorId="41ED9E2F" wp14:editId="53DA594C">
            <wp:simplePos x="0" y="0"/>
            <wp:positionH relativeFrom="column">
              <wp:posOffset>1010920</wp:posOffset>
            </wp:positionH>
            <wp:positionV relativeFrom="paragraph">
              <wp:posOffset>61595</wp:posOffset>
            </wp:positionV>
            <wp:extent cx="2327910" cy="3128645"/>
            <wp:effectExtent l="38100" t="38100" r="34290" b="33655"/>
            <wp:wrapSquare wrapText="bothSides"/>
            <wp:docPr id="56" name="Image 56" descr="https://lh5.googleusercontent.com/OrrHMsyeqLBzFz-QSZFekhdGbNW6dJWD8Kz3liu5aI3KVqLn4cA8gBLk5TPEFpYJr8peQm4mvhn8_x4dcjj-6KrsxhWxvJzpESYU33qwoxwCnTcEAFhlyQeJVDiDXb9antuGc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OrrHMsyeqLBzFz-QSZFekhdGbNW6dJWD8Kz3liu5aI3KVqLn4cA8gBLk5TPEFpYJr8peQm4mvhn8_x4dcjj-6KrsxhWxvJzpESYU33qwoxwCnTcEAFhlyQeJVDiDXb9antuGceto"/>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9404" r="17829"/>
                    <a:stretch/>
                  </pic:blipFill>
                  <pic:spPr bwMode="auto">
                    <a:xfrm>
                      <a:off x="0" y="0"/>
                      <a:ext cx="2327910" cy="3128645"/>
                    </a:xfrm>
                    <a:prstGeom prst="rect">
                      <a:avLst/>
                    </a:prstGeom>
                    <a:noFill/>
                    <a:ln w="381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noProof/>
          <w:color w:val="000000"/>
          <w:sz w:val="22"/>
          <w:szCs w:val="22"/>
        </w:rPr>
        <w:drawing>
          <wp:anchor distT="0" distB="0" distL="114300" distR="114300" simplePos="0" relativeHeight="251677696" behindDoc="0" locked="0" layoutInCell="1" allowOverlap="1" wp14:anchorId="7AA0ABD9" wp14:editId="00ED8B9D">
            <wp:simplePos x="0" y="0"/>
            <wp:positionH relativeFrom="column">
              <wp:posOffset>3370580</wp:posOffset>
            </wp:positionH>
            <wp:positionV relativeFrom="paragraph">
              <wp:posOffset>57150</wp:posOffset>
            </wp:positionV>
            <wp:extent cx="2261235" cy="3128645"/>
            <wp:effectExtent l="38100" t="38100" r="43815" b="33655"/>
            <wp:wrapSquare wrapText="bothSides"/>
            <wp:docPr id="57" name="Image 57" descr="https://lh5.googleusercontent.com/sKHplwWWicsm1H0yAByrrrUuPLljM1s42U1iAm5muHEgLMlVG-Q_bb85xyHF0ICYaQWdjwam2RNUeOknyemtjOsNwUtN_R-sIwwVrSS0BHW_5QA9Z6yt5KKhd6PNhESS0ZtmEl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sKHplwWWicsm1H0yAByrrrUuPLljM1s42U1iAm5muHEgLMlVG-Q_bb85xyHF0ICYaQWdjwam2RNUeOknyemtjOsNwUtN_R-sIwwVrSS0BHW_5QA9Z6yt5KKhd6PNhESS0ZtmElg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61235" cy="3128645"/>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p>
    <w:p w14:paraId="2902AAC3" w14:textId="77777777" w:rsidR="004D58D8" w:rsidRDefault="004D58D8" w:rsidP="004D58D8">
      <w:pPr>
        <w:pStyle w:val="Para1"/>
      </w:pPr>
    </w:p>
    <w:p w14:paraId="665DD0EE" w14:textId="77777777" w:rsidR="004D58D8" w:rsidRDefault="004D58D8" w:rsidP="004D58D8">
      <w:pPr>
        <w:pStyle w:val="Para1"/>
      </w:pPr>
    </w:p>
    <w:p w14:paraId="38252F5A" w14:textId="77777777" w:rsidR="004D58D8" w:rsidRDefault="004D58D8" w:rsidP="004D58D8">
      <w:pPr>
        <w:pStyle w:val="Para1"/>
      </w:pPr>
    </w:p>
    <w:p w14:paraId="059650F6" w14:textId="77777777" w:rsidR="004D58D8" w:rsidRDefault="004D58D8" w:rsidP="004D58D8">
      <w:pPr>
        <w:pStyle w:val="Para1"/>
      </w:pPr>
    </w:p>
    <w:p w14:paraId="72ACA8DC" w14:textId="77777777" w:rsidR="004D58D8" w:rsidRDefault="004D58D8" w:rsidP="004D58D8">
      <w:pPr>
        <w:pStyle w:val="Para1"/>
      </w:pPr>
    </w:p>
    <w:p w14:paraId="64D6E24D" w14:textId="77777777" w:rsidR="004D58D8" w:rsidRDefault="004D58D8" w:rsidP="004D58D8">
      <w:pPr>
        <w:pStyle w:val="Para1"/>
      </w:pPr>
    </w:p>
    <w:p w14:paraId="22B490D8" w14:textId="77777777" w:rsidR="004D58D8" w:rsidRDefault="004D58D8" w:rsidP="004D58D8">
      <w:pPr>
        <w:pStyle w:val="Para1"/>
      </w:pPr>
    </w:p>
    <w:p w14:paraId="04258564" w14:textId="77777777" w:rsidR="004D58D8" w:rsidRDefault="004D58D8" w:rsidP="004D58D8">
      <w:pPr>
        <w:pStyle w:val="Para1"/>
      </w:pPr>
    </w:p>
    <w:p w14:paraId="2E7AF56B" w14:textId="77777777" w:rsidR="004D58D8" w:rsidRDefault="004D58D8" w:rsidP="004D58D8">
      <w:pPr>
        <w:pStyle w:val="Para1"/>
      </w:pPr>
    </w:p>
    <w:p w14:paraId="3E25C42A" w14:textId="77777777" w:rsidR="004D58D8" w:rsidRDefault="004D58D8" w:rsidP="004D58D8">
      <w:pPr>
        <w:pStyle w:val="Para1"/>
      </w:pPr>
    </w:p>
    <w:p w14:paraId="49E3653C" w14:textId="77777777" w:rsidR="004D58D8" w:rsidRDefault="004D58D8" w:rsidP="004D58D8">
      <w:pPr>
        <w:pStyle w:val="Para1"/>
      </w:pPr>
    </w:p>
    <w:p w14:paraId="33AF90CE" w14:textId="77777777" w:rsidR="004D58D8" w:rsidRDefault="004D58D8" w:rsidP="004D58D8">
      <w:pPr>
        <w:pStyle w:val="Para1"/>
      </w:pPr>
    </w:p>
    <w:p w14:paraId="7152F8CA" w14:textId="77777777" w:rsidR="004D58D8" w:rsidRDefault="004D58D8" w:rsidP="004D58D8">
      <w:pPr>
        <w:pStyle w:val="Para1"/>
      </w:pPr>
    </w:p>
    <w:p w14:paraId="171F41F0" w14:textId="77777777" w:rsidR="004D58D8" w:rsidRDefault="004D58D8" w:rsidP="004D58D8">
      <w:pPr>
        <w:pStyle w:val="Para1"/>
      </w:pPr>
    </w:p>
    <w:p w14:paraId="25316509" w14:textId="77777777" w:rsidR="004D58D8" w:rsidRDefault="004D58D8" w:rsidP="004D58D8">
      <w:pPr>
        <w:pStyle w:val="Para1"/>
      </w:pPr>
    </w:p>
    <w:p w14:paraId="72FDE3BB" w14:textId="77777777" w:rsidR="004D58D8" w:rsidRDefault="004D58D8" w:rsidP="004D58D8">
      <w:pPr>
        <w:pStyle w:val="Para1"/>
      </w:pPr>
    </w:p>
    <w:p w14:paraId="1116787E" w14:textId="77777777" w:rsidR="004D58D8" w:rsidRDefault="004D58D8" w:rsidP="004D58D8">
      <w:pPr>
        <w:pStyle w:val="Para1"/>
      </w:pPr>
    </w:p>
    <w:p w14:paraId="2619417B" w14:textId="77777777" w:rsidR="004D58D8" w:rsidRDefault="004D58D8" w:rsidP="004D58D8">
      <w:pPr>
        <w:pStyle w:val="Para1"/>
      </w:pPr>
    </w:p>
    <w:p w14:paraId="31F1DF01" w14:textId="77777777" w:rsidR="004D58D8" w:rsidRDefault="004D58D8" w:rsidP="004D58D8">
      <w:pPr>
        <w:pStyle w:val="Para1"/>
      </w:pPr>
    </w:p>
    <w:p w14:paraId="2705029B" w14:textId="77777777" w:rsidR="004D58D8" w:rsidRDefault="004D58D8" w:rsidP="004D58D8">
      <w:pPr>
        <w:pStyle w:val="Para1"/>
      </w:pPr>
    </w:p>
    <w:p w14:paraId="0641B49A" w14:textId="77777777" w:rsidR="004D58D8" w:rsidRDefault="004D58D8" w:rsidP="004D58D8">
      <w:pPr>
        <w:pStyle w:val="Para1"/>
      </w:pPr>
    </w:p>
    <w:p w14:paraId="21BA2594" w14:textId="77777777" w:rsidR="004D58D8" w:rsidRDefault="004D58D8" w:rsidP="004D58D8">
      <w:pPr>
        <w:pStyle w:val="Citation"/>
        <w:ind w:left="0"/>
        <w:jc w:val="left"/>
      </w:pPr>
      <w:r>
        <w:tab/>
      </w:r>
      <w:r>
        <w:tab/>
      </w:r>
      <w:r>
        <w:tab/>
        <w:t xml:space="preserve">         Disque du bas.</w:t>
      </w:r>
      <w:r>
        <w:tab/>
      </w:r>
      <w:r>
        <w:tab/>
      </w:r>
      <w:r>
        <w:tab/>
      </w:r>
      <w:r>
        <w:tab/>
        <w:t>Disque du haut.</w:t>
      </w:r>
      <w:r>
        <w:tab/>
      </w:r>
      <w:r>
        <w:tab/>
      </w:r>
    </w:p>
    <w:p w14:paraId="7D4069FD" w14:textId="77777777" w:rsidR="004D58D8" w:rsidRDefault="004D58D8" w:rsidP="004D58D8">
      <w:pPr>
        <w:pStyle w:val="Para1"/>
      </w:pPr>
      <w:proofErr w:type="gramStart"/>
      <w:r>
        <w:lastRenderedPageBreak/>
        <w:t>Les deux disque</w:t>
      </w:r>
      <w:proofErr w:type="gramEnd"/>
      <w:r>
        <w:t xml:space="preserve"> sont presque identique, la seul </w:t>
      </w:r>
      <w:r w:rsidR="000D7889">
        <w:t>différence</w:t>
      </w:r>
      <w:r>
        <w:t xml:space="preserve"> entre les deux est les quatre trous de Montage du PCB et le gros trous au centre qui sert à faire </w:t>
      </w:r>
      <w:r w:rsidR="000D7889">
        <w:t>passer</w:t>
      </w:r>
      <w:r>
        <w:t xml:space="preserve"> les </w:t>
      </w:r>
      <w:r w:rsidR="000D7889">
        <w:t>câbles</w:t>
      </w:r>
      <w:r>
        <w:t xml:space="preserve"> d’alimentation. Sur les disques on peut </w:t>
      </w:r>
      <w:r w:rsidR="000D7889">
        <w:t>apercevoir</w:t>
      </w:r>
      <w:r>
        <w:t xml:space="preserve"> </w:t>
      </w:r>
      <w:proofErr w:type="gramStart"/>
      <w:r>
        <w:t xml:space="preserve">deux </w:t>
      </w:r>
      <w:r w:rsidR="000D7889">
        <w:t>rainure</w:t>
      </w:r>
      <w:proofErr w:type="gramEnd"/>
      <w:r w:rsidR="000D7889">
        <w:t xml:space="preserve"> au</w:t>
      </w:r>
      <w:r>
        <w:t xml:space="preserve"> tour</w:t>
      </w:r>
      <w:r w:rsidR="004B59F4">
        <w:t xml:space="preserve">, la première sert à tenir les matrice </w:t>
      </w:r>
      <w:r w:rsidR="000D7889">
        <w:t>correctement</w:t>
      </w:r>
      <w:r w:rsidR="004B59F4">
        <w:t xml:space="preserve"> en rond el la </w:t>
      </w:r>
      <w:r w:rsidR="000D7889">
        <w:t>deuxième</w:t>
      </w:r>
      <w:r w:rsidR="004B59F4">
        <w:t xml:space="preserve"> sert à mettre un plexiglass souple pour d’une part </w:t>
      </w:r>
      <w:r w:rsidR="000D7889">
        <w:t>essayer</w:t>
      </w:r>
      <w:r w:rsidR="004B59F4">
        <w:t xml:space="preserve"> de rendre le Totem imperméable et de pouvoir dissipé un peu les LEDs en ponssant le plexiglass ce qui rend également les lettres et animation plus lisible. Finalement les quatre trous qu’il y a sur les deux disques servent à </w:t>
      </w:r>
      <w:r w:rsidR="000D7889">
        <w:t>maintenir</w:t>
      </w:r>
      <w:r w:rsidR="004B59F4">
        <w:t xml:space="preserve"> les disques avec des entretoise.</w:t>
      </w:r>
    </w:p>
    <w:p w14:paraId="2B2F1D33" w14:textId="77777777" w:rsidR="007C44D0" w:rsidRDefault="007C44D0">
      <w:pPr>
        <w:rPr>
          <w:sz w:val="20"/>
        </w:rPr>
      </w:pPr>
      <w:r>
        <w:br w:type="page"/>
      </w:r>
    </w:p>
    <w:p w14:paraId="498004F8" w14:textId="77777777" w:rsidR="007C44D0" w:rsidRDefault="004B59F4" w:rsidP="007C44D0">
      <w:pPr>
        <w:pStyle w:val="Para1"/>
      </w:pPr>
      <w:r>
        <w:lastRenderedPageBreak/>
        <w:t xml:space="preserve">Après avoir coté les disques j’ai transmis </w:t>
      </w:r>
      <w:proofErr w:type="gramStart"/>
      <w:r>
        <w:t>les plan</w:t>
      </w:r>
      <w:proofErr w:type="gramEnd"/>
      <w:r>
        <w:t xml:space="preserve"> au secteur mécanique de l’ETML qui on </w:t>
      </w:r>
      <w:r w:rsidR="000D7889">
        <w:t>accepter</w:t>
      </w:r>
      <w:r>
        <w:t xml:space="preserve"> de les réaliser pour moi sur une CNC. </w:t>
      </w:r>
      <w:r w:rsidR="00A51F45">
        <w:t xml:space="preserve">Une fois les deux disques reçus j’ai </w:t>
      </w:r>
      <w:r w:rsidR="000D7889">
        <w:t>remarqué</w:t>
      </w:r>
      <w:r w:rsidR="00A51F45">
        <w:t xml:space="preserve"> que malheureusement l’étudiant qui s’est </w:t>
      </w:r>
      <w:r w:rsidR="000D7889">
        <w:t>occuper</w:t>
      </w:r>
      <w:r w:rsidR="00A51F45">
        <w:t xml:space="preserve"> de les usiner à lu les dessins en miroir ce qui cause les trous de fixation du PCB à ne pas être aligner, </w:t>
      </w:r>
      <w:r w:rsidR="000D7889">
        <w:t>seulement</w:t>
      </w:r>
      <w:r w:rsidR="00A51F45">
        <w:t xml:space="preserve"> deux trous </w:t>
      </w:r>
      <w:r w:rsidR="000D7889">
        <w:t>correspondes</w:t>
      </w:r>
      <w:r w:rsidR="00A51F45">
        <w:t xml:space="preserve"> à la fois cette erreur n’est pas spécialement </w:t>
      </w:r>
      <w:r w:rsidR="000D7889">
        <w:t>gênante</w:t>
      </w:r>
      <w:r w:rsidR="00A51F45">
        <w:t xml:space="preserve">, les deux tous aligner plus le support qu’offre les entretoises </w:t>
      </w:r>
      <w:r w:rsidR="000D7889">
        <w:t>suffisent</w:t>
      </w:r>
      <w:r w:rsidR="00A51F45">
        <w:t xml:space="preserve"> à maintenir le PCB. En vérifiant d’où venait l’erreur j’ai également </w:t>
      </w:r>
      <w:r w:rsidR="000D7889">
        <w:t>remarqué</w:t>
      </w:r>
      <w:r w:rsidR="00A51F45">
        <w:t xml:space="preserve"> que même si le dessin avait été interpréter </w:t>
      </w:r>
      <w:r w:rsidR="000D7889">
        <w:t>correctement</w:t>
      </w:r>
      <w:r w:rsidR="00A51F45">
        <w:t xml:space="preserve"> seul trois trous </w:t>
      </w:r>
      <w:r w:rsidR="000D7889">
        <w:t>aurait</w:t>
      </w:r>
      <w:r w:rsidR="00A51F45">
        <w:t xml:space="preserve"> été aligné car j’ai mal placé un des trous :</w:t>
      </w:r>
    </w:p>
    <w:p w14:paraId="4F4B76F5" w14:textId="77777777" w:rsidR="00A51F45" w:rsidRDefault="00A51F45" w:rsidP="007C44D0">
      <w:pPr>
        <w:pStyle w:val="Para1"/>
        <w:ind w:left="0"/>
      </w:pPr>
    </w:p>
    <w:p w14:paraId="1D1F7F2E" w14:textId="77777777" w:rsidR="001C0D59" w:rsidRDefault="007C44D0" w:rsidP="001C0D59">
      <w:pPr>
        <w:pStyle w:val="Para1"/>
      </w:pPr>
      <w:r>
        <w:rPr>
          <w:noProof/>
        </w:rPr>
        <mc:AlternateContent>
          <mc:Choice Requires="wpg">
            <w:drawing>
              <wp:anchor distT="0" distB="0" distL="114300" distR="114300" simplePos="0" relativeHeight="251680768" behindDoc="1" locked="0" layoutInCell="1" allowOverlap="1" wp14:anchorId="3411A92D" wp14:editId="24940475">
                <wp:simplePos x="0" y="0"/>
                <wp:positionH relativeFrom="margin">
                  <wp:posOffset>3302635</wp:posOffset>
                </wp:positionH>
                <wp:positionV relativeFrom="paragraph">
                  <wp:posOffset>106045</wp:posOffset>
                </wp:positionV>
                <wp:extent cx="2647950" cy="2571750"/>
                <wp:effectExtent l="38100" t="38100" r="38100" b="38100"/>
                <wp:wrapTight wrapText="bothSides">
                  <wp:wrapPolygon edited="0">
                    <wp:start x="-311" y="-320"/>
                    <wp:lineTo x="-311" y="21760"/>
                    <wp:lineTo x="21755" y="21760"/>
                    <wp:lineTo x="21755" y="-320"/>
                    <wp:lineTo x="-311" y="-320"/>
                  </wp:wrapPolygon>
                </wp:wrapTight>
                <wp:docPr id="60" name="Groupe 60"/>
                <wp:cNvGraphicFramePr/>
                <a:graphic xmlns:a="http://schemas.openxmlformats.org/drawingml/2006/main">
                  <a:graphicData uri="http://schemas.microsoft.com/office/word/2010/wordprocessingGroup">
                    <wpg:wgp>
                      <wpg:cNvGrpSpPr/>
                      <wpg:grpSpPr>
                        <a:xfrm>
                          <a:off x="0" y="0"/>
                          <a:ext cx="2647950" cy="2571750"/>
                          <a:chOff x="0" y="0"/>
                          <a:chExt cx="2992755" cy="2987675"/>
                        </a:xfrm>
                      </wpg:grpSpPr>
                      <pic:pic xmlns:pic="http://schemas.openxmlformats.org/drawingml/2006/picture">
                        <pic:nvPicPr>
                          <pic:cNvPr id="58" name="Image 58" descr="https://lh3.googleusercontent.com/Nx_rsA-PahMB-tb4f13xDW8an2-UaF6akLxZlxitxIp52uQfvsXywRWeTOMxT_2DPkPRgtGzXFATIoTJintmgBWtJfSMWeNRw4RXLSi1uYspK35xWIYo62zTaezLr33RWiQH1KyE"/>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92755" cy="2987675"/>
                          </a:xfrm>
                          <a:prstGeom prst="rect">
                            <a:avLst/>
                          </a:prstGeom>
                          <a:noFill/>
                          <a:ln w="38100">
                            <a:solidFill>
                              <a:schemeClr val="tx1"/>
                            </a:solidFill>
                          </a:ln>
                        </pic:spPr>
                      </pic:pic>
                      <wps:wsp>
                        <wps:cNvPr id="59" name="Rectangle 59"/>
                        <wps:cNvSpPr/>
                        <wps:spPr>
                          <a:xfrm>
                            <a:off x="1141790" y="892629"/>
                            <a:ext cx="396380" cy="21391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550207FF" id="Groupe 60" o:spid="_x0000_s1026" style="position:absolute;margin-left:260.05pt;margin-top:8.35pt;width:208.5pt;height:202.5pt;z-index:-251635712;mso-position-horizontal-relative:margin;mso-width-relative:margin;mso-height-relative:margin" coordsize="29927,29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">
                <v:shape id="Image 58" o:spid="_x0000_s1027" type="#_x0000_t75" alt="https://lh3.googleusercontent.com/Nx_rsA-PahMB-tb4f13xDW8an2-UaF6akLxZlxitxIp52uQfvsXywRWeTOMxT_2DPkPRgtGzXFATIoTJintmgBWtJfSMWeNRw4RXLSi1uYspK35xWIYo62zTaezLr33RWiQH1KyE" style="position:absolute;width:29927;height:29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" stroked="t" strokecolor="black [3213]" strokeweight="3pt">
                  <v:imagedata r:id="rId87" o:title="Nx_rsA-PahMB-tb4f13xDW8an2-UaF6akLxZlxitxIp52uQfvsXywRWeTOMxT_2DPkPRgtGzXFATIoTJintmgBWtJfSMWeNRw4RXLSi1uYspK35xWIYo62zTaezLr33RWiQH1KyE"/>
                  <v:path arrowok="t"/>
                </v:shape>
                <v:rect id="Rectangle 59" o:spid="_x0000_s1028" style="position:absolute;left:11417;top:8926;width:3964;height:2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" filled="f" strokecolor="red" strokeweight="3pt"/>
                <w10:wrap type="tight" anchorx="margin"/>
              </v:group>
            </w:pict>
          </mc:Fallback>
        </mc:AlternateContent>
      </w:r>
    </w:p>
    <w:p w14:paraId="5C5EC9F2" w14:textId="77777777" w:rsidR="001C0D59" w:rsidRDefault="001C0D59" w:rsidP="004D58D8">
      <w:pPr>
        <w:pStyle w:val="Para1"/>
      </w:pPr>
    </w:p>
    <w:p w14:paraId="3B7638A2" w14:textId="77777777" w:rsidR="001C0D59" w:rsidRDefault="001C0D59" w:rsidP="004D58D8">
      <w:pPr>
        <w:pStyle w:val="Para1"/>
      </w:pPr>
    </w:p>
    <w:p w14:paraId="41677206" w14:textId="77777777" w:rsidR="001C0D59" w:rsidRDefault="001C0D59" w:rsidP="004D58D8">
      <w:pPr>
        <w:pStyle w:val="Para1"/>
      </w:pPr>
    </w:p>
    <w:p w14:paraId="388E1B7C" w14:textId="77777777" w:rsidR="001C0D59" w:rsidRDefault="001C0D59" w:rsidP="004D58D8">
      <w:pPr>
        <w:pStyle w:val="Para1"/>
      </w:pPr>
    </w:p>
    <w:p w14:paraId="3EC12C94" w14:textId="77777777" w:rsidR="001C0D59" w:rsidRDefault="001C0D59" w:rsidP="004D58D8">
      <w:pPr>
        <w:pStyle w:val="Para1"/>
      </w:pPr>
    </w:p>
    <w:p w14:paraId="13D7FD04" w14:textId="77777777" w:rsidR="001C0D59" w:rsidRDefault="001C0D59" w:rsidP="004D58D8">
      <w:pPr>
        <w:pStyle w:val="Para1"/>
      </w:pPr>
    </w:p>
    <w:p w14:paraId="60122E5C" w14:textId="77777777" w:rsidR="001C0D59" w:rsidRDefault="001C0D59" w:rsidP="004D58D8">
      <w:pPr>
        <w:pStyle w:val="Para1"/>
      </w:pPr>
    </w:p>
    <w:p w14:paraId="34896A32" w14:textId="77777777" w:rsidR="001C0D59" w:rsidRDefault="001C0D59" w:rsidP="004D58D8">
      <w:pPr>
        <w:pStyle w:val="Para1"/>
      </w:pPr>
    </w:p>
    <w:p w14:paraId="16BBD3C9" w14:textId="77777777" w:rsidR="00A51F45" w:rsidRDefault="00A51F45" w:rsidP="004D58D8">
      <w:pPr>
        <w:pStyle w:val="Para1"/>
      </w:pPr>
      <w:r>
        <w:t xml:space="preserve">Cette côte aurait </w:t>
      </w:r>
      <w:r w:rsidR="000D7889">
        <w:t>dû</w:t>
      </w:r>
      <w:r>
        <w:t xml:space="preserve"> être à 15 au lieu de 25.</w:t>
      </w:r>
    </w:p>
    <w:p w14:paraId="3EB894C5" w14:textId="77777777" w:rsidR="004D58D8" w:rsidRDefault="004D58D8" w:rsidP="004D58D8">
      <w:pPr>
        <w:pStyle w:val="Para1"/>
      </w:pPr>
    </w:p>
    <w:p w14:paraId="4A301FBC" w14:textId="77777777" w:rsidR="004D58D8" w:rsidRDefault="004D58D8" w:rsidP="004D58D8">
      <w:pPr>
        <w:pStyle w:val="Para1"/>
      </w:pPr>
    </w:p>
    <w:p w14:paraId="333E44CB" w14:textId="77777777" w:rsidR="004D58D8" w:rsidRDefault="004D58D8" w:rsidP="004D58D8">
      <w:pPr>
        <w:pStyle w:val="Para1"/>
      </w:pPr>
    </w:p>
    <w:p w14:paraId="76E1DCE2" w14:textId="77777777" w:rsidR="004D58D8" w:rsidRDefault="004D58D8" w:rsidP="004D58D8">
      <w:pPr>
        <w:pStyle w:val="Para1"/>
      </w:pPr>
    </w:p>
    <w:p w14:paraId="51E3D2B2" w14:textId="77777777" w:rsidR="001C0D59" w:rsidRDefault="001C0D59" w:rsidP="004D58D8">
      <w:pPr>
        <w:pStyle w:val="Para1"/>
      </w:pPr>
    </w:p>
    <w:p w14:paraId="2C16D59A" w14:textId="77777777" w:rsidR="001C0D59" w:rsidRDefault="001C0D59" w:rsidP="004D58D8">
      <w:pPr>
        <w:pStyle w:val="Para1"/>
      </w:pPr>
    </w:p>
    <w:p w14:paraId="030D2DBF" w14:textId="77777777" w:rsidR="001C0D59" w:rsidRDefault="001C0D59" w:rsidP="004D58D8">
      <w:pPr>
        <w:pStyle w:val="Para1"/>
      </w:pPr>
    </w:p>
    <w:p w14:paraId="2BA09FBA" w14:textId="77777777" w:rsidR="001C0D59" w:rsidRDefault="001C0D59" w:rsidP="004D58D8">
      <w:pPr>
        <w:pStyle w:val="Para1"/>
      </w:pPr>
    </w:p>
    <w:p w14:paraId="4C1C63E9" w14:textId="77777777" w:rsidR="001C0D59" w:rsidRDefault="001C0D59" w:rsidP="007C44D0">
      <w:pPr>
        <w:pStyle w:val="Para1"/>
        <w:ind w:left="0"/>
      </w:pPr>
    </w:p>
    <w:p w14:paraId="7831BB1B" w14:textId="77777777" w:rsidR="001C0D59" w:rsidRDefault="001C0D59" w:rsidP="004D58D8">
      <w:pPr>
        <w:pStyle w:val="Para1"/>
      </w:pPr>
    </w:p>
    <w:p w14:paraId="26E3F65E" w14:textId="77777777" w:rsidR="004D58D8" w:rsidRDefault="001C0D59" w:rsidP="001C0D59">
      <w:pPr>
        <w:pStyle w:val="Titre2"/>
      </w:pPr>
      <w:bookmarkStart w:id="78" w:name="_Toc150984849"/>
      <w:r>
        <w:t>Montage</w:t>
      </w:r>
      <w:bookmarkEnd w:id="78"/>
    </w:p>
    <w:p w14:paraId="126F3BDC" w14:textId="77777777" w:rsidR="001C0D59" w:rsidRDefault="001C0D59" w:rsidP="001C0D59">
      <w:pPr>
        <w:pStyle w:val="Para2"/>
      </w:pPr>
    </w:p>
    <w:p w14:paraId="505813E1" w14:textId="77777777" w:rsidR="001C0D59" w:rsidRDefault="001C0D59" w:rsidP="001C0D59">
      <w:pPr>
        <w:pStyle w:val="Para2"/>
      </w:pPr>
      <w:r>
        <w:t>L’or du design du boitier le montage me paraissait simple et évident mais finalement il s’avère bien plus compliquer que prévu.</w:t>
      </w:r>
    </w:p>
    <w:p w14:paraId="5DFF77FA" w14:textId="77777777" w:rsidR="001C0D59" w:rsidRDefault="001C0D59" w:rsidP="001C0D59">
      <w:pPr>
        <w:pStyle w:val="Para2"/>
      </w:pPr>
    </w:p>
    <w:p w14:paraId="2CAA9879" w14:textId="77777777" w:rsidR="001C0D59" w:rsidRDefault="001C0D59" w:rsidP="001C0D59">
      <w:pPr>
        <w:pStyle w:val="Para2"/>
        <w:numPr>
          <w:ilvl w:val="0"/>
          <w:numId w:val="10"/>
        </w:numPr>
      </w:pPr>
      <w:r>
        <w:t>Placé les entretoises et monté le PCB sur le disque du bas.</w:t>
      </w:r>
    </w:p>
    <w:p w14:paraId="27A82DF4" w14:textId="77777777" w:rsidR="001C0D59" w:rsidRDefault="001C0D59" w:rsidP="001C0D59">
      <w:pPr>
        <w:pStyle w:val="Para2"/>
      </w:pPr>
    </w:p>
    <w:p w14:paraId="79F7B4DE" w14:textId="77777777" w:rsidR="001C0D59" w:rsidRDefault="007C44D0" w:rsidP="001C0D59">
      <w:pPr>
        <w:pStyle w:val="Para2"/>
      </w:pPr>
      <w:r>
        <w:rPr>
          <w:noProof/>
        </w:rPr>
        <w:drawing>
          <wp:anchor distT="0" distB="0" distL="114300" distR="114300" simplePos="0" relativeHeight="251681792" behindDoc="0" locked="0" layoutInCell="1" allowOverlap="1" wp14:anchorId="5D7BCB11" wp14:editId="712A231A">
            <wp:simplePos x="0" y="0"/>
            <wp:positionH relativeFrom="margin">
              <wp:align>left</wp:align>
            </wp:positionH>
            <wp:positionV relativeFrom="paragraph">
              <wp:posOffset>106045</wp:posOffset>
            </wp:positionV>
            <wp:extent cx="3996690" cy="3023870"/>
            <wp:effectExtent l="38100" t="38100" r="41910" b="43180"/>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996690" cy="3023870"/>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p>
    <w:p w14:paraId="2EE29093" w14:textId="77777777" w:rsidR="001C0D59" w:rsidRDefault="00AF2D0F" w:rsidP="00AF2D0F">
      <w:pPr>
        <w:pStyle w:val="Para2"/>
        <w:ind w:left="1440"/>
      </w:pPr>
      <w:r>
        <w:t xml:space="preserve">Il est important que les longues entretoises </w:t>
      </w:r>
      <w:r w:rsidR="001C0D59">
        <w:t xml:space="preserve">soient plus </w:t>
      </w:r>
      <w:r w:rsidR="000D7889">
        <w:t>courtes</w:t>
      </w:r>
      <w:r>
        <w:t xml:space="preserve"> que la hauteur des matrices mais plus longue que les matrices lorsqu’elles sont placé dans </w:t>
      </w:r>
      <w:proofErr w:type="gramStart"/>
      <w:r>
        <w:t>les disque</w:t>
      </w:r>
      <w:proofErr w:type="gramEnd"/>
      <w:r>
        <w:t xml:space="preserve"> </w:t>
      </w:r>
      <w:r w:rsidR="000D7889">
        <w:t>pour</w:t>
      </w:r>
      <w:r>
        <w:t xml:space="preserve"> </w:t>
      </w:r>
      <w:r w:rsidR="000D7889">
        <w:t>éviter</w:t>
      </w:r>
      <w:r>
        <w:t xml:space="preserve"> de les écraser. Ici on peut voir un </w:t>
      </w:r>
      <w:r w:rsidR="000D7889">
        <w:t>élégant</w:t>
      </w:r>
      <w:r>
        <w:t xml:space="preserve"> empilement d’entre</w:t>
      </w:r>
      <w:r w:rsidR="00642652">
        <w:t>t</w:t>
      </w:r>
      <w:r>
        <w:t>oise</w:t>
      </w:r>
      <w:r w:rsidR="00642652">
        <w:t>s</w:t>
      </w:r>
      <w:r>
        <w:t xml:space="preserve"> forment quatre longues entretoises de 78mm de haut chacune.</w:t>
      </w:r>
    </w:p>
    <w:p w14:paraId="44D12ED8" w14:textId="77777777" w:rsidR="007C44D0" w:rsidRDefault="007C44D0" w:rsidP="00AF2D0F">
      <w:pPr>
        <w:pStyle w:val="Para2"/>
        <w:ind w:left="1440"/>
      </w:pPr>
    </w:p>
    <w:p w14:paraId="27FEED56" w14:textId="77777777" w:rsidR="007C44D0" w:rsidRDefault="007C44D0" w:rsidP="00AF2D0F">
      <w:pPr>
        <w:pStyle w:val="Para2"/>
        <w:ind w:left="1440"/>
      </w:pPr>
    </w:p>
    <w:p w14:paraId="79E3C00D" w14:textId="77777777" w:rsidR="007C44D0" w:rsidRDefault="007C44D0" w:rsidP="00AF2D0F">
      <w:pPr>
        <w:pStyle w:val="Para2"/>
        <w:ind w:left="1440"/>
      </w:pPr>
    </w:p>
    <w:p w14:paraId="314B9B53" w14:textId="77777777" w:rsidR="007C44D0" w:rsidRDefault="007C44D0" w:rsidP="00AF2D0F">
      <w:pPr>
        <w:pStyle w:val="Para2"/>
        <w:ind w:left="1440"/>
      </w:pPr>
    </w:p>
    <w:p w14:paraId="3C928882" w14:textId="77777777" w:rsidR="007C44D0" w:rsidRDefault="007C44D0" w:rsidP="00AF2D0F">
      <w:pPr>
        <w:pStyle w:val="Para2"/>
        <w:ind w:left="1440"/>
      </w:pPr>
    </w:p>
    <w:p w14:paraId="5C8BB665" w14:textId="77777777" w:rsidR="007C44D0" w:rsidRDefault="007C44D0" w:rsidP="00AF2D0F">
      <w:pPr>
        <w:pStyle w:val="Para2"/>
        <w:ind w:left="1440"/>
      </w:pPr>
    </w:p>
    <w:p w14:paraId="76E1325B" w14:textId="77777777" w:rsidR="007C44D0" w:rsidRDefault="007C44D0" w:rsidP="00AF2D0F">
      <w:pPr>
        <w:pStyle w:val="Para2"/>
        <w:ind w:left="1440"/>
      </w:pPr>
    </w:p>
    <w:p w14:paraId="3855BBF4" w14:textId="77777777" w:rsidR="007C44D0" w:rsidRDefault="007C44D0">
      <w:pPr>
        <w:rPr>
          <w:sz w:val="20"/>
        </w:rPr>
      </w:pPr>
      <w:r>
        <w:br w:type="page"/>
      </w:r>
    </w:p>
    <w:p w14:paraId="4C1852E3" w14:textId="77777777" w:rsidR="00AF2D0F" w:rsidRDefault="007C44D0" w:rsidP="00AF2D0F">
      <w:pPr>
        <w:pStyle w:val="Para2"/>
        <w:numPr>
          <w:ilvl w:val="0"/>
          <w:numId w:val="10"/>
        </w:numPr>
      </w:pPr>
      <w:r>
        <w:rPr>
          <w:noProof/>
        </w:rPr>
        <w:lastRenderedPageBreak/>
        <w:drawing>
          <wp:anchor distT="0" distB="0" distL="114300" distR="114300" simplePos="0" relativeHeight="251682816" behindDoc="0" locked="0" layoutInCell="1" allowOverlap="1" wp14:anchorId="78918F62" wp14:editId="03369505">
            <wp:simplePos x="0" y="0"/>
            <wp:positionH relativeFrom="margin">
              <wp:align>left</wp:align>
            </wp:positionH>
            <wp:positionV relativeFrom="paragraph">
              <wp:posOffset>287655</wp:posOffset>
            </wp:positionV>
            <wp:extent cx="4000500" cy="3007360"/>
            <wp:effectExtent l="38100" t="38100" r="38100" b="4064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010318" cy="3015088"/>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r w:rsidR="00AF2D0F">
        <w:t>Placer les matrices et mettre les c</w:t>
      </w:r>
      <w:r w:rsidR="00642652">
        <w:t>â</w:t>
      </w:r>
      <w:r w:rsidR="00AF2D0F">
        <w:t xml:space="preserve">bles dans </w:t>
      </w:r>
      <w:proofErr w:type="gramStart"/>
      <w:r w:rsidR="00AF2D0F">
        <w:t>les bon borniers</w:t>
      </w:r>
      <w:proofErr w:type="gramEnd"/>
      <w:r w:rsidR="00AF2D0F">
        <w:t>.</w:t>
      </w:r>
    </w:p>
    <w:p w14:paraId="5C30A0BC" w14:textId="77777777" w:rsidR="00AF2D0F" w:rsidRDefault="00AF2D0F" w:rsidP="00AF2D0F">
      <w:pPr>
        <w:pStyle w:val="Para2"/>
      </w:pPr>
    </w:p>
    <w:p w14:paraId="50933712" w14:textId="77777777" w:rsidR="00AF2D0F" w:rsidRDefault="00AF2D0F" w:rsidP="00AF2D0F">
      <w:pPr>
        <w:pStyle w:val="Para2"/>
      </w:pPr>
    </w:p>
    <w:p w14:paraId="3AB48129" w14:textId="77777777" w:rsidR="00AF2D0F" w:rsidRDefault="00AF2D0F" w:rsidP="00AF2D0F">
      <w:pPr>
        <w:pStyle w:val="Para2"/>
        <w:ind w:left="1440"/>
      </w:pPr>
      <w:r>
        <w:t>Pour cette étape brancher les câbles d’alimentations avant de placer les matrices est plus simple</w:t>
      </w:r>
      <w:r w:rsidR="00CB6BC7">
        <w:t>. Ensuite il faut faire attention de brancher les deux matrices sur leurs alimentations en suivants les légendes sur le PCB.</w:t>
      </w:r>
    </w:p>
    <w:p w14:paraId="39CBD0A5" w14:textId="77777777" w:rsidR="007C44D0" w:rsidRDefault="007C44D0" w:rsidP="00AF2D0F">
      <w:pPr>
        <w:pStyle w:val="Para2"/>
        <w:ind w:left="1440"/>
      </w:pPr>
    </w:p>
    <w:p w14:paraId="5B10201C" w14:textId="77777777" w:rsidR="007C44D0" w:rsidRDefault="007C44D0" w:rsidP="00AF2D0F">
      <w:pPr>
        <w:pStyle w:val="Para2"/>
        <w:ind w:left="1440"/>
      </w:pPr>
    </w:p>
    <w:p w14:paraId="14ACA7AB" w14:textId="77777777" w:rsidR="007C44D0" w:rsidRDefault="007C44D0" w:rsidP="00AF2D0F">
      <w:pPr>
        <w:pStyle w:val="Para2"/>
        <w:ind w:left="1440"/>
      </w:pPr>
    </w:p>
    <w:p w14:paraId="3EA90843" w14:textId="77777777" w:rsidR="007C44D0" w:rsidRDefault="007C44D0" w:rsidP="00AF2D0F">
      <w:pPr>
        <w:pStyle w:val="Para2"/>
        <w:ind w:left="1440"/>
      </w:pPr>
    </w:p>
    <w:p w14:paraId="75AED491" w14:textId="77777777" w:rsidR="007C44D0" w:rsidRDefault="007C44D0" w:rsidP="00AF2D0F">
      <w:pPr>
        <w:pStyle w:val="Para2"/>
        <w:ind w:left="1440"/>
      </w:pPr>
    </w:p>
    <w:p w14:paraId="4F1DC3E6" w14:textId="77777777" w:rsidR="007C44D0" w:rsidRDefault="007C44D0" w:rsidP="00AF2D0F">
      <w:pPr>
        <w:pStyle w:val="Para2"/>
        <w:ind w:left="1440"/>
      </w:pPr>
    </w:p>
    <w:p w14:paraId="43F126E5" w14:textId="77777777" w:rsidR="007C44D0" w:rsidRDefault="007C44D0" w:rsidP="00AF2D0F">
      <w:pPr>
        <w:pStyle w:val="Para2"/>
        <w:ind w:left="1440"/>
      </w:pPr>
    </w:p>
    <w:p w14:paraId="156DFEF4" w14:textId="77777777" w:rsidR="007C44D0" w:rsidRDefault="007C44D0" w:rsidP="00AF2D0F">
      <w:pPr>
        <w:pStyle w:val="Para2"/>
        <w:ind w:left="1440"/>
      </w:pPr>
    </w:p>
    <w:p w14:paraId="37DA8F5D" w14:textId="77777777" w:rsidR="007C44D0" w:rsidRDefault="007C44D0" w:rsidP="00AF2D0F">
      <w:pPr>
        <w:pStyle w:val="Para2"/>
        <w:ind w:left="1440"/>
      </w:pPr>
    </w:p>
    <w:p w14:paraId="56BAA984" w14:textId="77777777" w:rsidR="007C44D0" w:rsidRDefault="007C44D0" w:rsidP="00AF2D0F">
      <w:pPr>
        <w:pStyle w:val="Para2"/>
        <w:ind w:left="1440"/>
      </w:pPr>
    </w:p>
    <w:p w14:paraId="520618C6" w14:textId="77777777" w:rsidR="007C44D0" w:rsidRDefault="007C44D0" w:rsidP="00AF2D0F">
      <w:pPr>
        <w:pStyle w:val="Para2"/>
        <w:ind w:left="1440"/>
      </w:pPr>
    </w:p>
    <w:p w14:paraId="4EF14C61" w14:textId="77777777" w:rsidR="007C44D0" w:rsidRDefault="007C44D0" w:rsidP="00AF2D0F">
      <w:pPr>
        <w:pStyle w:val="Para2"/>
        <w:ind w:left="1440"/>
      </w:pPr>
    </w:p>
    <w:p w14:paraId="1A0C0706" w14:textId="77777777" w:rsidR="007C44D0" w:rsidRDefault="007C44D0" w:rsidP="00AF2D0F">
      <w:pPr>
        <w:pStyle w:val="Para2"/>
        <w:ind w:left="1440"/>
      </w:pPr>
    </w:p>
    <w:p w14:paraId="5A76263A" w14:textId="77777777" w:rsidR="007C44D0" w:rsidRDefault="007C44D0" w:rsidP="00AF2D0F">
      <w:pPr>
        <w:pStyle w:val="Para2"/>
        <w:ind w:left="1440"/>
      </w:pPr>
    </w:p>
    <w:p w14:paraId="01A56FFE" w14:textId="77777777" w:rsidR="00CB6BC7" w:rsidRDefault="00CB6BC7" w:rsidP="00AF2D0F">
      <w:pPr>
        <w:pStyle w:val="Para2"/>
        <w:ind w:left="1440"/>
      </w:pPr>
    </w:p>
    <w:p w14:paraId="42C60C7C" w14:textId="77777777" w:rsidR="00CB6BC7" w:rsidRDefault="00572E3A" w:rsidP="00CB6BC7">
      <w:pPr>
        <w:pStyle w:val="Para2"/>
        <w:numPr>
          <w:ilvl w:val="0"/>
          <w:numId w:val="10"/>
        </w:numPr>
      </w:pPr>
      <w:r>
        <w:rPr>
          <w:noProof/>
        </w:rPr>
        <w:drawing>
          <wp:anchor distT="0" distB="0" distL="114300" distR="114300" simplePos="0" relativeHeight="251683840" behindDoc="0" locked="0" layoutInCell="1" allowOverlap="1" wp14:anchorId="5FFFA261" wp14:editId="6D053A9B">
            <wp:simplePos x="0" y="0"/>
            <wp:positionH relativeFrom="margin">
              <wp:align>left</wp:align>
            </wp:positionH>
            <wp:positionV relativeFrom="paragraph">
              <wp:posOffset>426085</wp:posOffset>
            </wp:positionV>
            <wp:extent cx="3995420" cy="2987040"/>
            <wp:effectExtent l="38100" t="38100" r="43180" b="4191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011562" cy="2999373"/>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r w:rsidR="00CB6BC7">
        <w:t xml:space="preserve">La </w:t>
      </w:r>
      <w:r w:rsidR="000D7889">
        <w:t>dernière</w:t>
      </w:r>
      <w:r w:rsidR="00CB6BC7">
        <w:t xml:space="preserve"> étape et de très loin </w:t>
      </w:r>
      <w:proofErr w:type="gramStart"/>
      <w:r w:rsidR="000D7889">
        <w:t>la</w:t>
      </w:r>
      <w:proofErr w:type="gramEnd"/>
      <w:r w:rsidR="00CB6BC7">
        <w:t xml:space="preserve"> plus compliquer consiste à mettre le plexiglass dans la </w:t>
      </w:r>
      <w:r w:rsidR="000D7889">
        <w:t>deuxième</w:t>
      </w:r>
      <w:r w:rsidR="00CB6BC7">
        <w:t xml:space="preserve"> rainure, de mettre le disque du haut et de le vissé dans les entretoise.</w:t>
      </w:r>
    </w:p>
    <w:p w14:paraId="42D9C724" w14:textId="77777777" w:rsidR="00CB6BC7" w:rsidRDefault="00CB6BC7" w:rsidP="00CB6BC7">
      <w:pPr>
        <w:pStyle w:val="Para2"/>
      </w:pPr>
    </w:p>
    <w:p w14:paraId="37B98A11" w14:textId="77777777" w:rsidR="00642652" w:rsidRDefault="000D7889" w:rsidP="00CB6BC7">
      <w:pPr>
        <w:pStyle w:val="Para2"/>
        <w:ind w:left="1440"/>
      </w:pPr>
      <w:r>
        <w:t>C’est</w:t>
      </w:r>
      <w:r w:rsidR="00CB6BC7">
        <w:t xml:space="preserve"> ici qu’on peut remarquer </w:t>
      </w:r>
      <w:proofErr w:type="gramStart"/>
      <w:r w:rsidR="00CB6BC7">
        <w:t>les premier défaut</w:t>
      </w:r>
      <w:proofErr w:type="gramEnd"/>
      <w:r w:rsidR="00CB6BC7">
        <w:t xml:space="preserve"> du design, il est très dur de faire </w:t>
      </w:r>
      <w:r>
        <w:t>rentrer</w:t>
      </w:r>
      <w:r w:rsidR="00CB6BC7">
        <w:t xml:space="preserve"> les matrices et le plexiglass dans leur rainure. Il est vraiment important d’être </w:t>
      </w:r>
      <w:r>
        <w:t>sûr</w:t>
      </w:r>
      <w:r w:rsidR="00CB6BC7">
        <w:t xml:space="preserve"> d’avoir placé les matrices </w:t>
      </w:r>
      <w:r>
        <w:t>correctement</w:t>
      </w:r>
      <w:r w:rsidR="00CB6BC7">
        <w:t xml:space="preserve"> dans la rainure avant de </w:t>
      </w:r>
      <w:r>
        <w:t>visser</w:t>
      </w:r>
      <w:r w:rsidR="00CB6BC7">
        <w:t xml:space="preserve"> les deux disques </w:t>
      </w:r>
      <w:r>
        <w:t>ensemble</w:t>
      </w:r>
      <w:r w:rsidR="00CB6BC7">
        <w:t xml:space="preserve">, car si elles ne sont pas </w:t>
      </w:r>
      <w:r>
        <w:t>correctement</w:t>
      </w:r>
      <w:r w:rsidR="00CB6BC7">
        <w:t xml:space="preserve"> </w:t>
      </w:r>
      <w:r w:rsidR="00642652">
        <w:t xml:space="preserve">mises elles vont </w:t>
      </w:r>
      <w:r>
        <w:t>se</w:t>
      </w:r>
      <w:r w:rsidR="00642652">
        <w:t xml:space="preserve"> plier et il </w:t>
      </w:r>
      <w:r>
        <w:t>sera</w:t>
      </w:r>
      <w:r w:rsidR="00642652">
        <w:t xml:space="preserve"> encore plus dur de les placer correctement par la suite.</w:t>
      </w:r>
    </w:p>
    <w:p w14:paraId="63F28DC8" w14:textId="77777777" w:rsidR="00642652" w:rsidRDefault="00642652" w:rsidP="00CB6BC7">
      <w:pPr>
        <w:pStyle w:val="Para2"/>
        <w:ind w:left="1440"/>
      </w:pPr>
    </w:p>
    <w:p w14:paraId="6B36292A" w14:textId="77777777" w:rsidR="007C44D0" w:rsidRDefault="007C44D0" w:rsidP="00CB6BC7">
      <w:pPr>
        <w:pStyle w:val="Para2"/>
        <w:ind w:left="1440"/>
      </w:pPr>
    </w:p>
    <w:p w14:paraId="17D62599" w14:textId="77777777" w:rsidR="007C44D0" w:rsidRDefault="007C44D0" w:rsidP="00CB6BC7">
      <w:pPr>
        <w:pStyle w:val="Para2"/>
        <w:ind w:left="1440"/>
      </w:pPr>
    </w:p>
    <w:p w14:paraId="0D6D2372" w14:textId="77777777" w:rsidR="007C44D0" w:rsidRDefault="007C44D0" w:rsidP="00CB6BC7">
      <w:pPr>
        <w:pStyle w:val="Para2"/>
        <w:ind w:left="1440"/>
      </w:pPr>
    </w:p>
    <w:p w14:paraId="2EF57D1E" w14:textId="77777777" w:rsidR="007C44D0" w:rsidRDefault="007C44D0" w:rsidP="00CB6BC7">
      <w:pPr>
        <w:pStyle w:val="Para2"/>
        <w:ind w:left="1440"/>
      </w:pPr>
    </w:p>
    <w:p w14:paraId="1ACDC44A" w14:textId="77777777" w:rsidR="007C44D0" w:rsidRDefault="007C44D0" w:rsidP="00CB6BC7">
      <w:pPr>
        <w:pStyle w:val="Para2"/>
        <w:ind w:left="1440"/>
      </w:pPr>
    </w:p>
    <w:p w14:paraId="62EFFCEF" w14:textId="77777777" w:rsidR="007C44D0" w:rsidRDefault="007C44D0" w:rsidP="00CB6BC7">
      <w:pPr>
        <w:pStyle w:val="Para2"/>
        <w:ind w:left="1440"/>
      </w:pPr>
    </w:p>
    <w:p w14:paraId="2BC7438D" w14:textId="77777777" w:rsidR="007C44D0" w:rsidRDefault="007C44D0" w:rsidP="00CB6BC7">
      <w:pPr>
        <w:pStyle w:val="Para2"/>
        <w:ind w:left="1440"/>
      </w:pPr>
    </w:p>
    <w:p w14:paraId="16775330" w14:textId="77777777" w:rsidR="007C44D0" w:rsidRDefault="007C44D0" w:rsidP="00CB6BC7">
      <w:pPr>
        <w:pStyle w:val="Para2"/>
        <w:ind w:left="1440"/>
      </w:pPr>
    </w:p>
    <w:p w14:paraId="7ABF1F8B" w14:textId="77777777" w:rsidR="007C44D0" w:rsidRDefault="007C44D0" w:rsidP="00CB6BC7">
      <w:pPr>
        <w:pStyle w:val="Para2"/>
        <w:ind w:left="1440"/>
      </w:pPr>
    </w:p>
    <w:p w14:paraId="1129FFCD" w14:textId="77777777" w:rsidR="007C44D0" w:rsidRDefault="007C44D0" w:rsidP="00CB6BC7">
      <w:pPr>
        <w:pStyle w:val="Para2"/>
        <w:ind w:left="1440"/>
      </w:pPr>
    </w:p>
    <w:p w14:paraId="134708F5" w14:textId="77777777" w:rsidR="00CB6BC7" w:rsidRDefault="00642652" w:rsidP="00CB6BC7">
      <w:pPr>
        <w:pStyle w:val="Para2"/>
        <w:ind w:left="1440"/>
      </w:pPr>
      <w:r>
        <w:t>Une fois complétement monté et en état de marche on peut remarquer l’autre défaut du boitier. À hauteur d’œil la visibilité des matrices est parfaite mais si le Totem est plus haut ou plus bas certaine rangée de LEDs deviennent cacher par les disques.</w:t>
      </w:r>
    </w:p>
    <w:p w14:paraId="272F5C4C" w14:textId="77777777" w:rsidR="007C44D0" w:rsidRDefault="007C44D0">
      <w:pPr>
        <w:rPr>
          <w:sz w:val="20"/>
        </w:rPr>
      </w:pPr>
      <w:r>
        <w:br w:type="page"/>
      </w:r>
    </w:p>
    <w:p w14:paraId="5EF4996A" w14:textId="77777777" w:rsidR="00572E3A" w:rsidRDefault="00572E3A" w:rsidP="00572E3A">
      <w:pPr>
        <w:pStyle w:val="Titre1"/>
      </w:pPr>
      <w:bookmarkStart w:id="79" w:name="_Toc150984850"/>
      <w:r>
        <w:lastRenderedPageBreak/>
        <w:t>Tests et mesures</w:t>
      </w:r>
      <w:bookmarkEnd w:id="79"/>
    </w:p>
    <w:p w14:paraId="68AE4E1F" w14:textId="77777777" w:rsidR="00572E3A" w:rsidRDefault="00572E3A" w:rsidP="00572E3A">
      <w:pPr>
        <w:pStyle w:val="Para1"/>
      </w:pPr>
    </w:p>
    <w:p w14:paraId="01F7FA92" w14:textId="77777777" w:rsidR="00F66A3A" w:rsidRDefault="00F66A3A" w:rsidP="00F66A3A">
      <w:pPr>
        <w:pStyle w:val="Titre2"/>
      </w:pPr>
      <w:bookmarkStart w:id="80" w:name="_Toc150984851"/>
      <w:r>
        <w:t>Alimentation</w:t>
      </w:r>
      <w:bookmarkEnd w:id="80"/>
    </w:p>
    <w:p w14:paraId="21545775" w14:textId="77777777" w:rsidR="006336CA" w:rsidRDefault="006336CA" w:rsidP="006336CA">
      <w:pPr>
        <w:pStyle w:val="Para2"/>
      </w:pPr>
    </w:p>
    <w:p w14:paraId="3BABE19F" w14:textId="77777777" w:rsidR="006336CA" w:rsidRPr="006336CA" w:rsidRDefault="006336CA" w:rsidP="006336CA">
      <w:pPr>
        <w:pStyle w:val="Para2"/>
      </w:pPr>
      <w:r>
        <w:t xml:space="preserve">Mon PCB est composé de trois régulateurs, deux de 5V servant d’alimentation pour les matrices et un de 3,3V pour </w:t>
      </w:r>
      <w:r w:rsidR="000D7889">
        <w:t>alimenter</w:t>
      </w:r>
      <w:r>
        <w:t xml:space="preserve"> tout le reste.</w:t>
      </w:r>
    </w:p>
    <w:p w14:paraId="4BFB717E" w14:textId="77777777" w:rsidR="006336CA" w:rsidRDefault="006336CA" w:rsidP="006336CA">
      <w:pPr>
        <w:pStyle w:val="Para2"/>
      </w:pPr>
    </w:p>
    <w:p w14:paraId="083DDBB9" w14:textId="77777777" w:rsidR="007101C5" w:rsidRDefault="007101C5" w:rsidP="006336CA">
      <w:pPr>
        <w:pStyle w:val="Para2"/>
      </w:pPr>
      <w:r>
        <w:rPr>
          <w:noProof/>
        </w:rPr>
        <w:drawing>
          <wp:anchor distT="0" distB="0" distL="114300" distR="114300" simplePos="0" relativeHeight="251685888" behindDoc="0" locked="0" layoutInCell="1" allowOverlap="1" wp14:anchorId="7CA63534" wp14:editId="0F54177C">
            <wp:simplePos x="0" y="0"/>
            <wp:positionH relativeFrom="margin">
              <wp:align>right</wp:align>
            </wp:positionH>
            <wp:positionV relativeFrom="paragraph">
              <wp:posOffset>41910</wp:posOffset>
            </wp:positionV>
            <wp:extent cx="2919730" cy="1585595"/>
            <wp:effectExtent l="38100" t="38100" r="33020" b="33655"/>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919730" cy="1585595"/>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p>
    <w:p w14:paraId="4822FFBB" w14:textId="77777777" w:rsidR="006336CA" w:rsidRDefault="000D7889" w:rsidP="006336CA">
      <w:pPr>
        <w:pStyle w:val="Para2"/>
      </w:pPr>
      <w:r>
        <w:t>D’abords</w:t>
      </w:r>
      <w:r w:rsidR="007101C5">
        <w:t xml:space="preserve"> la tension </w:t>
      </w:r>
      <w:r>
        <w:t>d’alimentation qui</w:t>
      </w:r>
      <w:r w:rsidR="007101C5">
        <w:t xml:space="preserve"> est régler à 12V </w:t>
      </w:r>
    </w:p>
    <w:p w14:paraId="01B97344" w14:textId="77777777" w:rsidR="006336CA" w:rsidRDefault="006336CA" w:rsidP="006336CA">
      <w:pPr>
        <w:pStyle w:val="Para2"/>
      </w:pPr>
    </w:p>
    <w:p w14:paraId="4287B25F" w14:textId="77777777" w:rsidR="007101C5" w:rsidRDefault="007101C5" w:rsidP="006336CA">
      <w:pPr>
        <w:pStyle w:val="Para2"/>
      </w:pPr>
    </w:p>
    <w:p w14:paraId="6AD2C8F8" w14:textId="77777777" w:rsidR="007101C5" w:rsidRDefault="007101C5" w:rsidP="006336CA">
      <w:pPr>
        <w:pStyle w:val="Para2"/>
      </w:pPr>
    </w:p>
    <w:p w14:paraId="3374B680" w14:textId="77777777" w:rsidR="007101C5" w:rsidRDefault="007101C5" w:rsidP="006336CA">
      <w:pPr>
        <w:pStyle w:val="Para2"/>
      </w:pPr>
    </w:p>
    <w:p w14:paraId="1F8A0F43" w14:textId="77777777" w:rsidR="007101C5" w:rsidRDefault="007101C5" w:rsidP="006336CA">
      <w:pPr>
        <w:pStyle w:val="Para2"/>
      </w:pPr>
    </w:p>
    <w:p w14:paraId="0E78511D" w14:textId="77777777" w:rsidR="007101C5" w:rsidRDefault="007101C5" w:rsidP="006336CA">
      <w:pPr>
        <w:pStyle w:val="Para2"/>
      </w:pPr>
    </w:p>
    <w:p w14:paraId="38CC7BDC" w14:textId="77777777" w:rsidR="007101C5" w:rsidRDefault="007101C5" w:rsidP="006336CA">
      <w:pPr>
        <w:pStyle w:val="Para2"/>
      </w:pPr>
    </w:p>
    <w:p w14:paraId="17B874DA" w14:textId="77777777" w:rsidR="007101C5" w:rsidRDefault="007101C5" w:rsidP="006336CA">
      <w:pPr>
        <w:pStyle w:val="Para2"/>
      </w:pPr>
    </w:p>
    <w:p w14:paraId="1A677F14" w14:textId="77777777" w:rsidR="007101C5" w:rsidRDefault="007101C5" w:rsidP="006336CA">
      <w:pPr>
        <w:pStyle w:val="Para2"/>
      </w:pPr>
    </w:p>
    <w:p w14:paraId="0F82D85E" w14:textId="77777777" w:rsidR="007101C5" w:rsidRDefault="007101C5" w:rsidP="006336CA">
      <w:pPr>
        <w:pStyle w:val="Para2"/>
      </w:pPr>
    </w:p>
    <w:p w14:paraId="29B3472C" w14:textId="77777777" w:rsidR="007101C5" w:rsidRDefault="007C44D0" w:rsidP="006336CA">
      <w:pPr>
        <w:pStyle w:val="Para2"/>
      </w:pPr>
      <w:r>
        <w:rPr>
          <w:noProof/>
        </w:rPr>
        <w:drawing>
          <wp:anchor distT="0" distB="0" distL="114300" distR="114300" simplePos="0" relativeHeight="251688960" behindDoc="0" locked="0" layoutInCell="1" allowOverlap="1" wp14:anchorId="2815B2CF" wp14:editId="637982F8">
            <wp:simplePos x="0" y="0"/>
            <wp:positionH relativeFrom="margin">
              <wp:align>right</wp:align>
            </wp:positionH>
            <wp:positionV relativeFrom="paragraph">
              <wp:posOffset>3810</wp:posOffset>
            </wp:positionV>
            <wp:extent cx="2880995" cy="1471295"/>
            <wp:effectExtent l="38100" t="38100" r="33655" b="33655"/>
            <wp:wrapSquare wrapText="bothSides"/>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80995" cy="1471295"/>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p>
    <w:p w14:paraId="5DBE1F3A" w14:textId="77777777" w:rsidR="006336CA" w:rsidRDefault="007101C5" w:rsidP="006336CA">
      <w:pPr>
        <w:pStyle w:val="Para2"/>
      </w:pPr>
      <w:r>
        <w:t>Ensuite le régulateur de la matrice 1.</w:t>
      </w:r>
    </w:p>
    <w:p w14:paraId="61C0CF68" w14:textId="77777777" w:rsidR="007101C5" w:rsidRDefault="007101C5" w:rsidP="006336CA">
      <w:pPr>
        <w:pStyle w:val="Para2"/>
      </w:pPr>
    </w:p>
    <w:p w14:paraId="3CE1B2BB" w14:textId="77777777" w:rsidR="007101C5" w:rsidRDefault="007101C5" w:rsidP="006336CA">
      <w:pPr>
        <w:pStyle w:val="Para2"/>
      </w:pPr>
    </w:p>
    <w:p w14:paraId="399283A1" w14:textId="77777777" w:rsidR="007101C5" w:rsidRDefault="007101C5" w:rsidP="006336CA">
      <w:pPr>
        <w:pStyle w:val="Para2"/>
      </w:pPr>
    </w:p>
    <w:p w14:paraId="44D08D35" w14:textId="77777777" w:rsidR="007101C5" w:rsidRDefault="007101C5" w:rsidP="006336CA">
      <w:pPr>
        <w:pStyle w:val="Para2"/>
      </w:pPr>
    </w:p>
    <w:p w14:paraId="0FC5FC4E" w14:textId="77777777" w:rsidR="007101C5" w:rsidRDefault="007101C5" w:rsidP="006336CA">
      <w:pPr>
        <w:pStyle w:val="Para2"/>
      </w:pPr>
    </w:p>
    <w:p w14:paraId="396CEBD7" w14:textId="77777777" w:rsidR="007101C5" w:rsidRDefault="007101C5" w:rsidP="006336CA">
      <w:pPr>
        <w:pStyle w:val="Para2"/>
      </w:pPr>
    </w:p>
    <w:p w14:paraId="22A07717" w14:textId="77777777" w:rsidR="007101C5" w:rsidRDefault="007101C5" w:rsidP="006336CA">
      <w:pPr>
        <w:pStyle w:val="Para2"/>
      </w:pPr>
    </w:p>
    <w:p w14:paraId="01057AFC" w14:textId="77777777" w:rsidR="007101C5" w:rsidRDefault="007101C5" w:rsidP="006336CA">
      <w:pPr>
        <w:pStyle w:val="Para2"/>
      </w:pPr>
    </w:p>
    <w:p w14:paraId="4A4BCFEA" w14:textId="77777777" w:rsidR="007101C5" w:rsidRDefault="007101C5" w:rsidP="006336CA">
      <w:pPr>
        <w:pStyle w:val="Para2"/>
      </w:pPr>
    </w:p>
    <w:p w14:paraId="597430F4" w14:textId="77777777" w:rsidR="007101C5" w:rsidRDefault="007101C5" w:rsidP="006336CA">
      <w:pPr>
        <w:pStyle w:val="Para2"/>
      </w:pPr>
    </w:p>
    <w:p w14:paraId="5986E9FD" w14:textId="77777777" w:rsidR="007101C5" w:rsidRDefault="007101C5" w:rsidP="006336CA">
      <w:pPr>
        <w:pStyle w:val="Para2"/>
      </w:pPr>
      <w:r>
        <w:rPr>
          <w:noProof/>
        </w:rPr>
        <w:drawing>
          <wp:anchor distT="0" distB="0" distL="114300" distR="114300" simplePos="0" relativeHeight="251686912" behindDoc="0" locked="0" layoutInCell="1" allowOverlap="1" wp14:anchorId="47A240C8" wp14:editId="369C0695">
            <wp:simplePos x="0" y="0"/>
            <wp:positionH relativeFrom="margin">
              <wp:posOffset>3616960</wp:posOffset>
            </wp:positionH>
            <wp:positionV relativeFrom="paragraph">
              <wp:posOffset>4445</wp:posOffset>
            </wp:positionV>
            <wp:extent cx="2860040" cy="1407795"/>
            <wp:effectExtent l="38100" t="38100" r="35560" b="40005"/>
            <wp:wrapSquare wrapText="bothSides"/>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60040" cy="1407795"/>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p>
    <w:p w14:paraId="27CB7796" w14:textId="77777777" w:rsidR="007101C5" w:rsidRDefault="007101C5" w:rsidP="006336CA">
      <w:pPr>
        <w:pStyle w:val="Para2"/>
      </w:pPr>
      <w:r>
        <w:t>Et le régulateur de la matrice 2.</w:t>
      </w:r>
    </w:p>
    <w:p w14:paraId="43B785D1" w14:textId="77777777" w:rsidR="007101C5" w:rsidRDefault="007101C5" w:rsidP="006336CA">
      <w:pPr>
        <w:pStyle w:val="Para2"/>
      </w:pPr>
    </w:p>
    <w:p w14:paraId="729571F9" w14:textId="77777777" w:rsidR="007101C5" w:rsidRDefault="007101C5" w:rsidP="006336CA">
      <w:pPr>
        <w:pStyle w:val="Para2"/>
      </w:pPr>
    </w:p>
    <w:p w14:paraId="6A424F7F" w14:textId="77777777" w:rsidR="007101C5" w:rsidRDefault="007101C5" w:rsidP="006336CA">
      <w:pPr>
        <w:pStyle w:val="Para2"/>
      </w:pPr>
    </w:p>
    <w:p w14:paraId="0CF0A6AA" w14:textId="77777777" w:rsidR="007101C5" w:rsidRDefault="007101C5" w:rsidP="006336CA">
      <w:pPr>
        <w:pStyle w:val="Para2"/>
      </w:pPr>
    </w:p>
    <w:p w14:paraId="07366DFA" w14:textId="77777777" w:rsidR="007C44D0" w:rsidRDefault="007C44D0" w:rsidP="006336CA">
      <w:pPr>
        <w:pStyle w:val="Para2"/>
      </w:pPr>
    </w:p>
    <w:p w14:paraId="4E25B55C" w14:textId="77777777" w:rsidR="007C44D0" w:rsidRDefault="007C44D0" w:rsidP="006336CA">
      <w:pPr>
        <w:pStyle w:val="Para2"/>
      </w:pPr>
    </w:p>
    <w:p w14:paraId="17AB6457" w14:textId="77777777" w:rsidR="007C44D0" w:rsidRDefault="007C44D0" w:rsidP="006336CA">
      <w:pPr>
        <w:pStyle w:val="Para2"/>
      </w:pPr>
    </w:p>
    <w:p w14:paraId="25350FE2" w14:textId="77777777" w:rsidR="007C44D0" w:rsidRDefault="007C44D0" w:rsidP="006336CA">
      <w:pPr>
        <w:pStyle w:val="Para2"/>
      </w:pPr>
    </w:p>
    <w:p w14:paraId="7FAF265E" w14:textId="77777777" w:rsidR="007C44D0" w:rsidRDefault="007C44D0" w:rsidP="006336CA">
      <w:pPr>
        <w:pStyle w:val="Para2"/>
      </w:pPr>
    </w:p>
    <w:p w14:paraId="7D5FD91C" w14:textId="77777777" w:rsidR="006336CA" w:rsidRDefault="006336CA" w:rsidP="006336CA">
      <w:pPr>
        <w:pStyle w:val="Para2"/>
      </w:pPr>
      <w:r>
        <w:rPr>
          <w:noProof/>
        </w:rPr>
        <w:drawing>
          <wp:anchor distT="0" distB="0" distL="114300" distR="114300" simplePos="0" relativeHeight="251687936" behindDoc="1" locked="0" layoutInCell="1" allowOverlap="1" wp14:anchorId="1AB55860" wp14:editId="3A0C10F9">
            <wp:simplePos x="0" y="0"/>
            <wp:positionH relativeFrom="margin">
              <wp:align>right</wp:align>
            </wp:positionH>
            <wp:positionV relativeFrom="paragraph">
              <wp:posOffset>3810</wp:posOffset>
            </wp:positionV>
            <wp:extent cx="2885440" cy="1424940"/>
            <wp:effectExtent l="38100" t="38100" r="29210" b="41910"/>
            <wp:wrapTight wrapText="bothSides">
              <wp:wrapPolygon edited="0">
                <wp:start x="-285" y="-578"/>
                <wp:lineTo x="-285" y="21947"/>
                <wp:lineTo x="21676" y="21947"/>
                <wp:lineTo x="21676" y="-578"/>
                <wp:lineTo x="-285" y="-578"/>
              </wp:wrapPolygon>
            </wp:wrapTight>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85440" cy="1424940"/>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p>
    <w:p w14:paraId="6118F5D7" w14:textId="77777777" w:rsidR="006336CA" w:rsidRDefault="007101C5" w:rsidP="006336CA">
      <w:pPr>
        <w:pStyle w:val="Para2"/>
      </w:pPr>
      <w:r>
        <w:t>Finalement le régulateur 3,3V.</w:t>
      </w:r>
    </w:p>
    <w:p w14:paraId="159C1DE3" w14:textId="77777777" w:rsidR="006336CA" w:rsidRDefault="006336CA" w:rsidP="006336CA">
      <w:pPr>
        <w:pStyle w:val="Para2"/>
      </w:pPr>
    </w:p>
    <w:p w14:paraId="21334CB5" w14:textId="77777777" w:rsidR="007101C5" w:rsidRDefault="007101C5" w:rsidP="006336CA">
      <w:pPr>
        <w:pStyle w:val="Para2"/>
      </w:pPr>
    </w:p>
    <w:p w14:paraId="48127AEB" w14:textId="77777777" w:rsidR="007101C5" w:rsidRDefault="007101C5" w:rsidP="006336CA">
      <w:pPr>
        <w:pStyle w:val="Para2"/>
      </w:pPr>
    </w:p>
    <w:p w14:paraId="080267EF" w14:textId="77777777" w:rsidR="007101C5" w:rsidRDefault="007101C5" w:rsidP="006336CA">
      <w:pPr>
        <w:pStyle w:val="Para2"/>
      </w:pPr>
    </w:p>
    <w:p w14:paraId="5F59F824" w14:textId="77777777" w:rsidR="007101C5" w:rsidRDefault="007101C5" w:rsidP="006336CA">
      <w:pPr>
        <w:pStyle w:val="Para2"/>
      </w:pPr>
    </w:p>
    <w:p w14:paraId="19915F63" w14:textId="77777777" w:rsidR="007101C5" w:rsidRDefault="007101C5" w:rsidP="006336CA">
      <w:pPr>
        <w:pStyle w:val="Para2"/>
      </w:pPr>
    </w:p>
    <w:p w14:paraId="7905186D" w14:textId="77777777" w:rsidR="006336CA" w:rsidRDefault="006336CA" w:rsidP="006336CA">
      <w:pPr>
        <w:pStyle w:val="Para2"/>
      </w:pPr>
    </w:p>
    <w:p w14:paraId="53870808" w14:textId="77777777" w:rsidR="006336CA" w:rsidRDefault="006336CA" w:rsidP="006336CA">
      <w:pPr>
        <w:pStyle w:val="Para2"/>
      </w:pPr>
    </w:p>
    <w:p w14:paraId="7E4BED40" w14:textId="77777777" w:rsidR="006336CA" w:rsidRDefault="006336CA" w:rsidP="006336CA">
      <w:pPr>
        <w:pStyle w:val="Para2"/>
      </w:pPr>
    </w:p>
    <w:p w14:paraId="41D9A1FE" w14:textId="77777777" w:rsidR="007101C5" w:rsidRDefault="007101C5" w:rsidP="006336CA">
      <w:pPr>
        <w:pStyle w:val="Para2"/>
      </w:pPr>
      <w:r>
        <w:t xml:space="preserve">On peut voir avec </w:t>
      </w:r>
      <w:proofErr w:type="gramStart"/>
      <w:r>
        <w:t>ces mesure</w:t>
      </w:r>
      <w:proofErr w:type="gramEnd"/>
      <w:r>
        <w:t xml:space="preserve"> que le dimensionnement des alimentations est juste et que les tension sont celle calculé.</w:t>
      </w:r>
    </w:p>
    <w:p w14:paraId="55285CEC" w14:textId="77777777" w:rsidR="007C44D0" w:rsidRDefault="007C44D0">
      <w:pPr>
        <w:rPr>
          <w:sz w:val="20"/>
        </w:rPr>
      </w:pPr>
      <w:r>
        <w:br w:type="page"/>
      </w:r>
    </w:p>
    <w:p w14:paraId="0881A6CD" w14:textId="77777777" w:rsidR="00F66A3A" w:rsidRDefault="00F66A3A" w:rsidP="00F66A3A">
      <w:pPr>
        <w:pStyle w:val="Titre2"/>
      </w:pPr>
      <w:bookmarkStart w:id="81" w:name="_Toc150984852"/>
      <w:r>
        <w:lastRenderedPageBreak/>
        <w:t>SPI</w:t>
      </w:r>
      <w:bookmarkEnd w:id="81"/>
    </w:p>
    <w:p w14:paraId="70E8AA83" w14:textId="77777777" w:rsidR="008D22EB" w:rsidRDefault="008D22EB" w:rsidP="008D22EB">
      <w:pPr>
        <w:pStyle w:val="Para2"/>
      </w:pPr>
    </w:p>
    <w:p w14:paraId="28E24B98" w14:textId="77777777" w:rsidR="008D22EB" w:rsidRDefault="008D22EB" w:rsidP="008D22EB">
      <w:pPr>
        <w:pStyle w:val="Para2"/>
      </w:pPr>
      <w:r>
        <w:t xml:space="preserve">En envoyant en boucle le byte suivant 10101010 on peut mesurer le baud rate du SPI exactement de la même manière que pour le timer c’est-à-dire à la moitié de </w:t>
      </w:r>
      <w:proofErr w:type="gramStart"/>
      <w:r>
        <w:t>sa fréquence réel</w:t>
      </w:r>
      <w:proofErr w:type="gramEnd"/>
      <w:r>
        <w:t> :</w:t>
      </w:r>
    </w:p>
    <w:p w14:paraId="0C7ABE32" w14:textId="77777777" w:rsidR="007C44D0" w:rsidRDefault="007C44D0" w:rsidP="008D22EB">
      <w:pPr>
        <w:pStyle w:val="Para2"/>
      </w:pPr>
    </w:p>
    <w:p w14:paraId="5BDF2B93" w14:textId="77777777" w:rsidR="008D22EB" w:rsidRDefault="006A6AE4" w:rsidP="007C44D0">
      <w:pPr>
        <w:pStyle w:val="Para2"/>
        <w:jc w:val="center"/>
      </w:pPr>
      <w:r>
        <w:rPr>
          <w:rFonts w:cs="Arial"/>
          <w:noProof/>
          <w:color w:val="000000"/>
          <w:sz w:val="22"/>
          <w:szCs w:val="22"/>
        </w:rPr>
        <w:drawing>
          <wp:inline distT="0" distB="0" distL="0" distR="0" wp14:anchorId="7BF3FFD6" wp14:editId="7126EDED">
            <wp:extent cx="4705985" cy="3031715"/>
            <wp:effectExtent l="38100" t="38100" r="37465" b="35560"/>
            <wp:docPr id="64" name="Image 64" descr="https://lh4.googleusercontent.com/A3gHc_J6FkRD9rG6HMc-LdzPOaJtY-QXdZtPlTXxrWde07Tz0tUVIEOHHyoc71WBhRQYgGztFLVaNOxFsGGr9mwFfp-p0l7pPAsIe7gZxn8-TlO9y331S9FVgOcvVggub7BdUO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A3gHc_J6FkRD9rG6HMc-LdzPOaJtY-QXdZtPlTXxrWde07Tz0tUVIEOHHyoc71WBhRQYgGztFLVaNOxFsGGr9mwFfp-p0l7pPAsIe7gZxn8-TlO9y331S9FVgOcvVggub7BdUOYa"/>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716311" cy="3038367"/>
                    </a:xfrm>
                    <a:prstGeom prst="rect">
                      <a:avLst/>
                    </a:prstGeom>
                    <a:noFill/>
                    <a:ln w="38100">
                      <a:solidFill>
                        <a:schemeClr val="tx1"/>
                      </a:solidFill>
                    </a:ln>
                  </pic:spPr>
                </pic:pic>
              </a:graphicData>
            </a:graphic>
          </wp:inline>
        </w:drawing>
      </w:r>
    </w:p>
    <w:p w14:paraId="1B979513" w14:textId="77777777" w:rsidR="008D22EB" w:rsidRDefault="008D22EB" w:rsidP="008D22EB">
      <w:pPr>
        <w:pStyle w:val="Para2"/>
      </w:pPr>
    </w:p>
    <w:p w14:paraId="213EB83F" w14:textId="77777777" w:rsidR="008D22EB" w:rsidRDefault="008D22EB" w:rsidP="008D22EB">
      <w:pPr>
        <w:pStyle w:val="Para2"/>
      </w:pPr>
      <w:r>
        <w:t xml:space="preserve">On voit que le SPI </w:t>
      </w:r>
      <w:r w:rsidR="000D7889">
        <w:t>atteint</w:t>
      </w:r>
      <w:r>
        <w:t xml:space="preserve"> 1,5MHz ce qui fois deux fait 3MHz ce qui est assez proche des 3,2MHz.</w:t>
      </w:r>
    </w:p>
    <w:p w14:paraId="7E2F0128" w14:textId="77777777" w:rsidR="008D22EB" w:rsidRDefault="008D22EB" w:rsidP="008D22EB">
      <w:pPr>
        <w:pStyle w:val="Para2"/>
      </w:pPr>
    </w:p>
    <w:p w14:paraId="6C4C452E" w14:textId="77777777" w:rsidR="005F042F" w:rsidRDefault="00A26A50" w:rsidP="008D22EB">
      <w:pPr>
        <w:pStyle w:val="Para2"/>
      </w:pPr>
      <w:r>
        <w:t xml:space="preserve">Si maintenant on allume la première LED en rouge à la luminosité maximum, </w:t>
      </w:r>
      <w:proofErr w:type="gramStart"/>
      <w:r>
        <w:t>la tram</w:t>
      </w:r>
      <w:proofErr w:type="gramEnd"/>
      <w:r>
        <w:t xml:space="preserve"> du SPI </w:t>
      </w:r>
      <w:r w:rsidR="000D7889">
        <w:t>devrais</w:t>
      </w:r>
      <w:r>
        <w:t xml:space="preserve"> ressembler à ça : </w:t>
      </w:r>
    </w:p>
    <w:p w14:paraId="4506D40C" w14:textId="77777777" w:rsidR="00CF608B" w:rsidRDefault="00CF608B" w:rsidP="008D22EB">
      <w:pPr>
        <w:pStyle w:val="Para2"/>
      </w:pPr>
    </w:p>
    <w:p w14:paraId="32019E36" w14:textId="77777777" w:rsidR="00A26A50" w:rsidRPr="00CF608B" w:rsidRDefault="00A26A50" w:rsidP="008D22EB">
      <w:pPr>
        <w:pStyle w:val="Para2"/>
      </w:pPr>
      <w:r>
        <w:tab/>
      </w:r>
      <w:r w:rsidRPr="00CF608B">
        <w:t xml:space="preserve">        8 bits</w:t>
      </w:r>
      <w:r w:rsidR="00CF608B" w:rsidRPr="00CF608B">
        <w:t xml:space="preserve"> à 0</w:t>
      </w:r>
      <w:r w:rsidRPr="00CF608B">
        <w:t xml:space="preserve"> </w:t>
      </w:r>
      <w:r w:rsidR="00CF608B" w:rsidRPr="00CF608B">
        <w:t>vert</w:t>
      </w:r>
      <w:r w:rsidRPr="00CF608B">
        <w:t xml:space="preserve"> </w:t>
      </w:r>
      <w:r w:rsidRPr="00CF608B">
        <w:tab/>
      </w:r>
      <w:r w:rsidRPr="00CF608B">
        <w:tab/>
      </w:r>
      <w:r w:rsidRPr="00CF608B">
        <w:tab/>
        <w:t xml:space="preserve">8 bits </w:t>
      </w:r>
      <w:r w:rsidR="00CF608B">
        <w:t xml:space="preserve">à 1 </w:t>
      </w:r>
      <w:r w:rsidRPr="00CF608B">
        <w:t>rouge</w:t>
      </w:r>
      <w:r w:rsidRPr="00CF608B">
        <w:tab/>
      </w:r>
      <w:r w:rsidRPr="00CF608B">
        <w:tab/>
      </w:r>
      <w:r w:rsidRPr="00CF608B">
        <w:tab/>
        <w:t xml:space="preserve">8 bits </w:t>
      </w:r>
      <w:r w:rsidR="00CF608B">
        <w:t xml:space="preserve">à 0 </w:t>
      </w:r>
      <w:r w:rsidR="00CF608B" w:rsidRPr="00CF608B">
        <w:t>bleu</w:t>
      </w:r>
    </w:p>
    <w:p w14:paraId="031F4CE5" w14:textId="77777777" w:rsidR="00A26A50" w:rsidRDefault="00A26A50" w:rsidP="008D22EB">
      <w:pPr>
        <w:pStyle w:val="Para2"/>
        <w:rPr>
          <w:color w:val="00B0F0"/>
          <w:sz w:val="16"/>
          <w:szCs w:val="16"/>
        </w:rPr>
      </w:pPr>
      <w:r w:rsidRPr="00CF608B">
        <w:rPr>
          <w:color w:val="00B050"/>
          <w:sz w:val="16"/>
          <w:szCs w:val="16"/>
        </w:rPr>
        <w:t xml:space="preserve">10001000 10001000 10001000 10001000 </w:t>
      </w:r>
      <w:r w:rsidRPr="00A26A50">
        <w:rPr>
          <w:color w:val="FF0000"/>
          <w:sz w:val="16"/>
          <w:szCs w:val="16"/>
        </w:rPr>
        <w:t>11101110 11101110 11101110 11101110</w:t>
      </w:r>
      <w:r w:rsidRPr="00A26A50">
        <w:rPr>
          <w:sz w:val="16"/>
          <w:szCs w:val="16"/>
        </w:rPr>
        <w:t xml:space="preserve"> </w:t>
      </w:r>
      <w:r w:rsidRPr="00CF608B">
        <w:rPr>
          <w:color w:val="00B0F0"/>
          <w:sz w:val="16"/>
          <w:szCs w:val="16"/>
        </w:rPr>
        <w:t>10001000 10001000 10001000 10001000</w:t>
      </w:r>
    </w:p>
    <w:p w14:paraId="62D5A769" w14:textId="77777777" w:rsidR="00CF608B" w:rsidRDefault="00CF608B" w:rsidP="008D22EB">
      <w:pPr>
        <w:pStyle w:val="Para2"/>
        <w:rPr>
          <w:color w:val="00B0F0"/>
          <w:sz w:val="16"/>
          <w:szCs w:val="16"/>
        </w:rPr>
      </w:pPr>
    </w:p>
    <w:p w14:paraId="39844628" w14:textId="77777777" w:rsidR="00CF608B" w:rsidRDefault="000D7889" w:rsidP="008D22EB">
      <w:pPr>
        <w:pStyle w:val="Para2"/>
      </w:pPr>
      <w:r>
        <w:t>Voilà</w:t>
      </w:r>
      <w:r w:rsidR="00CF608B">
        <w:t xml:space="preserve"> ce qui est mesuré à l’</w:t>
      </w:r>
      <w:r w:rsidR="00C01525">
        <w:t>entrée</w:t>
      </w:r>
      <w:r w:rsidR="00CF608B">
        <w:t xml:space="preserve"> des matrices :</w:t>
      </w:r>
    </w:p>
    <w:p w14:paraId="2284434D" w14:textId="77777777" w:rsidR="007C44D0" w:rsidRDefault="007C44D0" w:rsidP="008D22EB">
      <w:pPr>
        <w:pStyle w:val="Para2"/>
      </w:pPr>
    </w:p>
    <w:p w14:paraId="4716A17C" w14:textId="77777777" w:rsidR="00CF608B" w:rsidRDefault="006A6AE4" w:rsidP="007C44D0">
      <w:pPr>
        <w:pStyle w:val="Para2"/>
        <w:jc w:val="center"/>
      </w:pPr>
      <w:r>
        <w:rPr>
          <w:rFonts w:cs="Arial"/>
          <w:noProof/>
          <w:color w:val="000000"/>
          <w:sz w:val="22"/>
          <w:szCs w:val="22"/>
        </w:rPr>
        <w:drawing>
          <wp:inline distT="0" distB="0" distL="0" distR="0" wp14:anchorId="633CCA74" wp14:editId="1B679E0C">
            <wp:extent cx="4691698" cy="3022511"/>
            <wp:effectExtent l="38100" t="38100" r="33020" b="45085"/>
            <wp:docPr id="65" name="Image 65" descr="https://lh6.googleusercontent.com/S782V6jtkmkxIlMkwzkPlv2IaM0NSs_UWtHtaqcQU7mFdQTiX69_UWpbpSa65XeSxhWOZ9W6agHoUOU4kSrcg4I-OLZJxRBxsKAnxVd3Ym37-X8khPy-Qt7DXrgvHwFsa984fpH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S782V6jtkmkxIlMkwzkPlv2IaM0NSs_UWtHtaqcQU7mFdQTiX69_UWpbpSa65XeSxhWOZ9W6agHoUOU4kSrcg4I-OLZJxRBxsKAnxVd3Ym37-X8khPy-Qt7DXrgvHwFsa984fpHv"/>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698504" cy="3026896"/>
                    </a:xfrm>
                    <a:prstGeom prst="rect">
                      <a:avLst/>
                    </a:prstGeom>
                    <a:noFill/>
                    <a:ln w="38100">
                      <a:solidFill>
                        <a:schemeClr val="tx1"/>
                      </a:solidFill>
                    </a:ln>
                  </pic:spPr>
                </pic:pic>
              </a:graphicData>
            </a:graphic>
          </wp:inline>
        </w:drawing>
      </w:r>
    </w:p>
    <w:p w14:paraId="4A3DFAF2" w14:textId="77777777" w:rsidR="00CF608B" w:rsidRDefault="00CF608B" w:rsidP="008D22EB">
      <w:pPr>
        <w:pStyle w:val="Para2"/>
      </w:pPr>
      <w:r>
        <w:lastRenderedPageBreak/>
        <w:t xml:space="preserve">On voit effectivement </w:t>
      </w:r>
      <w:proofErr w:type="gramStart"/>
      <w:r>
        <w:t>la même tram</w:t>
      </w:r>
      <w:proofErr w:type="gramEnd"/>
      <w:r>
        <w:t xml:space="preserve"> ainsi que les donné pour la suite des LEDs qui sont toutes éteinte c’est donc uniquement des 0 ou des 1000 pour le SPI. Sur le Totem la première LED s’est bien allumé en rouge</w:t>
      </w:r>
    </w:p>
    <w:p w14:paraId="46D0FB24" w14:textId="77777777" w:rsidR="007C44D0" w:rsidRDefault="007C44D0">
      <w:pPr>
        <w:rPr>
          <w:sz w:val="20"/>
        </w:rPr>
      </w:pPr>
      <w:r>
        <w:br w:type="page"/>
      </w:r>
    </w:p>
    <w:p w14:paraId="5A3F7D20" w14:textId="77777777" w:rsidR="00CF608B" w:rsidRDefault="00CF608B" w:rsidP="008D22EB">
      <w:pPr>
        <w:pStyle w:val="Para2"/>
      </w:pPr>
      <w:r>
        <w:lastRenderedPageBreak/>
        <w:t xml:space="preserve">Avec </w:t>
      </w:r>
      <w:proofErr w:type="gramStart"/>
      <w:r>
        <w:t>cette tram</w:t>
      </w:r>
      <w:proofErr w:type="gramEnd"/>
      <w:r>
        <w:t xml:space="preserve"> on peut directement vérifier les temps calculer avant et vérifier </w:t>
      </w:r>
      <w:r w:rsidR="000D7889">
        <w:t>s’ils</w:t>
      </w:r>
      <w:r>
        <w:t xml:space="preserve"> correspondent :</w:t>
      </w:r>
    </w:p>
    <w:p w14:paraId="50B027CA" w14:textId="77777777" w:rsidR="00F27A7F" w:rsidRDefault="00A7338C" w:rsidP="008D22EB">
      <w:pPr>
        <w:pStyle w:val="Para2"/>
      </w:pPr>
      <w:r>
        <w:rPr>
          <w:rFonts w:cs="Arial"/>
          <w:noProof/>
          <w:color w:val="000000"/>
          <w:sz w:val="22"/>
          <w:szCs w:val="22"/>
        </w:rPr>
        <w:drawing>
          <wp:anchor distT="0" distB="0" distL="114300" distR="114300" simplePos="0" relativeHeight="251697152" behindDoc="0" locked="0" layoutInCell="1" allowOverlap="1" wp14:anchorId="76367C0C" wp14:editId="2341D471">
            <wp:simplePos x="0" y="0"/>
            <wp:positionH relativeFrom="page">
              <wp:posOffset>4160203</wp:posOffset>
            </wp:positionH>
            <wp:positionV relativeFrom="paragraph">
              <wp:posOffset>235903</wp:posOffset>
            </wp:positionV>
            <wp:extent cx="3072765" cy="1979295"/>
            <wp:effectExtent l="38100" t="38100" r="32385" b="40005"/>
            <wp:wrapSquare wrapText="bothSides"/>
            <wp:docPr id="67" name="Image 67" descr="https://lh3.googleusercontent.com/CrDvEhWqhKbOl_EzVB4QPaaIL2dThbOecp921RGFGtwGukxfCIFq-4qeSrrJZDbxvJK545_UXCQxQNAfqLzGebyoNkiRXM_gYywjSP-e4s1mTnSRPuIx3Cvnz5uRDrbTay7miv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CrDvEhWqhKbOl_EzVB4QPaaIL2dThbOecp921RGFGtwGukxfCIFq-4qeSrrJZDbxvJK545_UXCQxQNAfqLzGebyoNkiRXM_gYywjSP-e4s1mTnSRPuIx3Cvnz5uRDrbTay7mivmz"/>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072765" cy="1979295"/>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r>
        <w:rPr>
          <w:rFonts w:cs="Arial"/>
          <w:noProof/>
          <w:color w:val="000000"/>
          <w:sz w:val="22"/>
          <w:szCs w:val="22"/>
        </w:rPr>
        <w:drawing>
          <wp:anchor distT="0" distB="0" distL="114300" distR="114300" simplePos="0" relativeHeight="251696128" behindDoc="0" locked="0" layoutInCell="1" allowOverlap="1" wp14:anchorId="2F7FC519" wp14:editId="53B925F3">
            <wp:simplePos x="0" y="0"/>
            <wp:positionH relativeFrom="column">
              <wp:posOffset>502285</wp:posOffset>
            </wp:positionH>
            <wp:positionV relativeFrom="paragraph">
              <wp:posOffset>231140</wp:posOffset>
            </wp:positionV>
            <wp:extent cx="3081020" cy="1984375"/>
            <wp:effectExtent l="38100" t="38100" r="43180" b="34925"/>
            <wp:wrapSquare wrapText="bothSides"/>
            <wp:docPr id="66" name="Image 66" descr="https://lh3.googleusercontent.com/oxFS06rHcwXs1ZiLpp-zY5eUrc8O286rv2QqBa8KMpsGlMtOBkWzX-wD1HjZdIBGGDkfQDxSIDDYiQqHgqWkcjVqYtW-qQPFslCbVXZGJxyqmi2N5Ra_mWuSN1Hof5qlWmZPnz3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oxFS06rHcwXs1ZiLpp-zY5eUrc8O286rv2QqBa8KMpsGlMtOBkWzX-wD1HjZdIBGGDkfQDxSIDDYiQqHgqWkcjVqYtW-qQPFslCbVXZGJxyqmi2N5Ra_mWuSN1Hof5qlWmZPnz3Y"/>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081020" cy="1984375"/>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p>
    <w:p w14:paraId="10F35132" w14:textId="77777777" w:rsidR="00F27A7F" w:rsidRDefault="00F27A7F" w:rsidP="00F27A7F">
      <w:pPr>
        <w:pStyle w:val="Para2"/>
        <w:jc w:val="center"/>
      </w:pPr>
    </w:p>
    <w:p w14:paraId="617E925A" w14:textId="77777777" w:rsidR="00F27A7F" w:rsidRDefault="00A7338C" w:rsidP="00A7338C">
      <w:pPr>
        <w:pStyle w:val="Para2"/>
      </w:pPr>
      <w:r>
        <w:t xml:space="preserve">Les temps sont </w:t>
      </w:r>
      <w:r w:rsidR="00B27018">
        <w:t>respectés</w:t>
      </w:r>
      <w:r>
        <w:t xml:space="preserve">, on est bien dans </w:t>
      </w:r>
      <w:proofErr w:type="gramStart"/>
      <w:r>
        <w:t>les tolérance</w:t>
      </w:r>
      <w:proofErr w:type="gramEnd"/>
      <w:r>
        <w:t xml:space="preserve"> du datasheet, il y à </w:t>
      </w:r>
      <w:r w:rsidR="00B27018">
        <w:t>certes</w:t>
      </w:r>
      <w:r>
        <w:t xml:space="preserve"> une déviation par rapport au calcule mais les valeurs sont encore dans les tolérances et la communication fonctionne. Cette </w:t>
      </w:r>
      <w:r w:rsidR="00B27018">
        <w:t>différence</w:t>
      </w:r>
      <w:r>
        <w:t xml:space="preserve"> avec les valeurs calculer viens </w:t>
      </w:r>
      <w:proofErr w:type="gramStart"/>
      <w:r>
        <w:t>du faite</w:t>
      </w:r>
      <w:proofErr w:type="gramEnd"/>
      <w:r>
        <w:t xml:space="preserve"> que le baud rate du SPI n’est pas pile 3,2MHz mais 3MHz.</w:t>
      </w:r>
    </w:p>
    <w:p w14:paraId="4FC16075" w14:textId="77777777" w:rsidR="00A7338C" w:rsidRDefault="00A7338C" w:rsidP="00F27A7F">
      <w:pPr>
        <w:pStyle w:val="Para2"/>
        <w:jc w:val="center"/>
      </w:pPr>
    </w:p>
    <w:p w14:paraId="489E5992" w14:textId="77777777" w:rsidR="00CF608B" w:rsidRPr="00CF608B" w:rsidRDefault="00CF608B" w:rsidP="00A7338C">
      <w:pPr>
        <w:pStyle w:val="Para2"/>
        <w:ind w:left="0"/>
      </w:pPr>
    </w:p>
    <w:p w14:paraId="7DDF138C" w14:textId="77777777" w:rsidR="00CF608B" w:rsidRDefault="00CF608B" w:rsidP="008D22EB">
      <w:pPr>
        <w:pStyle w:val="Para2"/>
        <w:rPr>
          <w:sz w:val="16"/>
          <w:szCs w:val="16"/>
        </w:rPr>
      </w:pPr>
    </w:p>
    <w:p w14:paraId="71FDD612" w14:textId="77777777" w:rsidR="00CF608B" w:rsidRDefault="00CF608B" w:rsidP="00CF608B">
      <w:pPr>
        <w:pStyle w:val="Titre2"/>
      </w:pPr>
      <w:bookmarkStart w:id="82" w:name="_Toc150984853"/>
      <w:r>
        <w:t>Durée de fonction</w:t>
      </w:r>
      <w:bookmarkEnd w:id="82"/>
    </w:p>
    <w:p w14:paraId="320A6641" w14:textId="77777777" w:rsidR="00CF608B" w:rsidRDefault="00CF608B" w:rsidP="00CF608B">
      <w:pPr>
        <w:pStyle w:val="Para2"/>
      </w:pPr>
    </w:p>
    <w:p w14:paraId="54018CE0" w14:textId="77777777" w:rsidR="00CF608B" w:rsidRDefault="00CF608B" w:rsidP="00CF608B">
      <w:pPr>
        <w:pStyle w:val="Para2"/>
      </w:pPr>
      <w:r>
        <w:t xml:space="preserve">Le code varie selon la taille du message à envoyer ou simplement si le totem affiche un message ou un </w:t>
      </w:r>
      <w:r w:rsidR="000D7889">
        <w:t>animation</w:t>
      </w:r>
      <w:r>
        <w:t xml:space="preserve"> il n’est donc pas facile ni vraiment utile de </w:t>
      </w:r>
      <w:r w:rsidR="000D7889">
        <w:t>mesurer</w:t>
      </w:r>
      <w:r>
        <w:t xml:space="preserve"> la </w:t>
      </w:r>
      <w:r w:rsidR="000D7889">
        <w:t>durée</w:t>
      </w:r>
      <w:r>
        <w:t xml:space="preserve"> du code, cependant il y </w:t>
      </w:r>
      <w:r w:rsidR="000D7889">
        <w:t>a</w:t>
      </w:r>
      <w:r>
        <w:t xml:space="preserve"> une fonction qui prend beaucoup de temps</w:t>
      </w:r>
      <w:r w:rsidR="006A6AE4">
        <w:t>,</w:t>
      </w:r>
      <w:r>
        <w:t xml:space="preserve"> qui est bloquante</w:t>
      </w:r>
      <w:r w:rsidR="006A6AE4">
        <w:t xml:space="preserve"> et qui prend toujours le même temps quel que soit le reste du code, </w:t>
      </w:r>
      <w:r w:rsidR="000D7889">
        <w:t>c’est</w:t>
      </w:r>
      <w:r w:rsidR="006A6AE4">
        <w:t xml:space="preserve"> la fonction d’écriture sur les LEDs </w:t>
      </w:r>
      <w:proofErr w:type="gramStart"/>
      <w:r w:rsidR="006A6AE4">
        <w:t>WriteToLED(</w:t>
      </w:r>
      <w:proofErr w:type="gramEnd"/>
      <w:r w:rsidR="006A6AE4">
        <w:t>).</w:t>
      </w:r>
    </w:p>
    <w:p w14:paraId="5A864F3B" w14:textId="77777777" w:rsidR="006A6AE4" w:rsidRDefault="006A6AE4" w:rsidP="00CF608B">
      <w:pPr>
        <w:pStyle w:val="Para2"/>
      </w:pPr>
    </w:p>
    <w:p w14:paraId="6D9A6CD0" w14:textId="77777777" w:rsidR="006A6AE4" w:rsidRDefault="006A6AE4" w:rsidP="00CF608B">
      <w:pPr>
        <w:pStyle w:val="Para2"/>
      </w:pPr>
      <w:r>
        <w:t>En faisant passé de l’état bas à l’état haut la pin RB6 juste avant l’appelle de la fonction et en faisant l’inverse juste après on auras une bonne idée de la durée de la fonction :</w:t>
      </w:r>
    </w:p>
    <w:p w14:paraId="584D545B" w14:textId="77777777" w:rsidR="00A7338C" w:rsidRPr="00CF608B" w:rsidRDefault="00A7338C" w:rsidP="00CF608B">
      <w:pPr>
        <w:pStyle w:val="Para2"/>
      </w:pPr>
    </w:p>
    <w:p w14:paraId="29AA1D5F" w14:textId="77777777" w:rsidR="008D22EB" w:rsidRDefault="006A6AE4" w:rsidP="00A7338C">
      <w:pPr>
        <w:pStyle w:val="Para2"/>
        <w:jc w:val="center"/>
      </w:pPr>
      <w:r>
        <w:rPr>
          <w:rFonts w:cs="Arial"/>
          <w:noProof/>
          <w:color w:val="000000"/>
          <w:sz w:val="22"/>
          <w:szCs w:val="22"/>
        </w:rPr>
        <w:drawing>
          <wp:inline distT="0" distB="0" distL="0" distR="0" wp14:anchorId="00F1BB44" wp14:editId="4E7FE456">
            <wp:extent cx="4200525" cy="2706085"/>
            <wp:effectExtent l="38100" t="38100" r="28575" b="37465"/>
            <wp:docPr id="68" name="Image 68" descr="https://lh6.googleusercontent.com/yKyJ5dRI6ODuc3DINuZUKrYzCe7bKf2oZ1u819gKyjOEyElS-UH_7rD_ptHT8a7FLp3KDY2DPtIybs1Mb6BmaoFNsEheLhd8ZvOG5oZCg23DoFt81u0xTDY3Sp8piKNcN31o7j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yKyJ5dRI6ODuc3DINuZUKrYzCe7bKf2oZ1u819gKyjOEyElS-UH_7rD_ptHT8a7FLp3KDY2DPtIybs1Mb6BmaoFNsEheLhd8ZvOG5oZCg23DoFt81u0xTDY3Sp8piKNcN31o7j2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212777" cy="2713978"/>
                    </a:xfrm>
                    <a:prstGeom prst="rect">
                      <a:avLst/>
                    </a:prstGeom>
                    <a:noFill/>
                    <a:ln w="38100">
                      <a:solidFill>
                        <a:schemeClr val="tx1"/>
                      </a:solidFill>
                    </a:ln>
                  </pic:spPr>
                </pic:pic>
              </a:graphicData>
            </a:graphic>
          </wp:inline>
        </w:drawing>
      </w:r>
    </w:p>
    <w:p w14:paraId="7E359814" w14:textId="77777777" w:rsidR="00C01525" w:rsidRDefault="00C01525" w:rsidP="008D22EB">
      <w:pPr>
        <w:pStyle w:val="Para2"/>
      </w:pPr>
    </w:p>
    <w:p w14:paraId="69183DE9" w14:textId="77777777" w:rsidR="00C01525" w:rsidRDefault="00C01525" w:rsidP="008D22EB">
      <w:pPr>
        <w:pStyle w:val="Para2"/>
      </w:pPr>
      <w:r>
        <w:t>La fonction dure 17,</w:t>
      </w:r>
      <w:r w:rsidR="00F0114E">
        <w:t>86</w:t>
      </w:r>
      <w:r>
        <w:t xml:space="preserve">ms cette information peut paraitre un peu inutile elle nous permet déjà de réaliser le temps qu’il faut pour mettre à jour les matrices et en plus </w:t>
      </w:r>
      <w:r w:rsidR="000D7889">
        <w:t>grâce</w:t>
      </w:r>
      <w:r>
        <w:t xml:space="preserve"> à ce temps on sait que si le Timer 1 crée une interruption </w:t>
      </w:r>
      <w:r w:rsidR="000D7889">
        <w:t>plus</w:t>
      </w:r>
      <w:r>
        <w:t xml:space="preserve"> souvent que toute les 17,</w:t>
      </w:r>
      <w:r w:rsidR="00F0114E">
        <w:t>86</w:t>
      </w:r>
      <w:r>
        <w:t xml:space="preserve">ms le </w:t>
      </w:r>
      <w:r w:rsidR="000D7889">
        <w:t>texte</w:t>
      </w:r>
      <w:r>
        <w:t xml:space="preserve"> n’ira pas plus vite. En sachant ça on peut calculer la valeur minimum du Timer 1 :</w:t>
      </w:r>
    </w:p>
    <w:p w14:paraId="620BFD37" w14:textId="77777777" w:rsidR="00F0114E" w:rsidRDefault="00F0114E" w:rsidP="008D22EB">
      <w:pPr>
        <w:pStyle w:val="Para2"/>
      </w:pPr>
    </w:p>
    <w:p w14:paraId="00FE2491" w14:textId="77777777" w:rsidR="00C01525" w:rsidRPr="00F0114E" w:rsidRDefault="00000000" w:rsidP="008D22EB">
      <w:pPr>
        <w:pStyle w:val="Para2"/>
      </w:pPr>
      <m:oMathPara>
        <m:oMath>
          <m:f>
            <m:fPr>
              <m:ctrlPr>
                <w:rPr>
                  <w:rFonts w:ascii="Cambria Math" w:hAnsi="Cambria Math"/>
                  <w:i/>
                </w:rPr>
              </m:ctrlPr>
            </m:fPr>
            <m:num>
              <m:r>
                <w:rPr>
                  <w:rFonts w:ascii="Cambria Math" w:hAnsi="Cambria Math"/>
                </w:rPr>
                <m:t>17,86*</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*48000000</m:t>
              </m:r>
            </m:num>
            <m:den>
              <m:r>
                <w:rPr>
                  <w:rFonts w:ascii="Cambria Math" w:hAnsi="Cambria Math"/>
                </w:rPr>
                <m:t>64</m:t>
              </m:r>
            </m:den>
          </m:f>
          <m:r>
            <w:rPr>
              <w:rFonts w:ascii="Cambria Math" w:hAnsi="Cambria Math"/>
            </w:rPr>
            <m:t>=13395</m:t>
          </m:r>
        </m:oMath>
      </m:oMathPara>
    </w:p>
    <w:p w14:paraId="30CD6C46" w14:textId="77777777" w:rsidR="00F0114E" w:rsidRDefault="00F0114E" w:rsidP="008D22EB">
      <w:pPr>
        <w:pStyle w:val="Para2"/>
      </w:pPr>
    </w:p>
    <w:p w14:paraId="53BF899A" w14:textId="77777777" w:rsidR="00A7338C" w:rsidRDefault="00F0114E" w:rsidP="00A7338C">
      <w:pPr>
        <w:pStyle w:val="Para2"/>
      </w:pPr>
      <w:r>
        <w:t xml:space="preserve">La valeur sous laquelle il ne faut pas </w:t>
      </w:r>
      <w:r w:rsidR="000D7889">
        <w:t>aller</w:t>
      </w:r>
      <w:r>
        <w:t xml:space="preserve"> pour le Timer Period est 13395.</w:t>
      </w:r>
      <w:r w:rsidR="00A7338C">
        <w:br w:type="page"/>
      </w:r>
    </w:p>
    <w:p w14:paraId="760ECBEB" w14:textId="77777777" w:rsidR="005F042F" w:rsidRPr="005F042F" w:rsidRDefault="005F042F" w:rsidP="005F042F">
      <w:pPr>
        <w:pStyle w:val="Titre2"/>
      </w:pPr>
      <w:bookmarkStart w:id="83" w:name="_Toc150984854"/>
      <w:r>
        <w:lastRenderedPageBreak/>
        <w:t>Consommation</w:t>
      </w:r>
      <w:bookmarkEnd w:id="83"/>
    </w:p>
    <w:p w14:paraId="30B1FF57" w14:textId="77777777" w:rsidR="00F66A3A" w:rsidRDefault="00F66A3A" w:rsidP="00F66A3A">
      <w:pPr>
        <w:pStyle w:val="Para2"/>
      </w:pPr>
    </w:p>
    <w:p w14:paraId="379D87F2" w14:textId="77777777" w:rsidR="007A24BF" w:rsidRDefault="007A24BF" w:rsidP="00F66A3A">
      <w:pPr>
        <w:pStyle w:val="Para2"/>
      </w:pPr>
      <w:r>
        <w:t xml:space="preserve">Pour mesurer la </w:t>
      </w:r>
      <w:r w:rsidR="000D7889">
        <w:t>consommation</w:t>
      </w:r>
      <w:r>
        <w:t xml:space="preserve"> j’ai fait un tableau sur Excel</w:t>
      </w:r>
      <w:r w:rsidR="007101C5">
        <w:t xml:space="preserve">, </w:t>
      </w:r>
      <w:proofErr w:type="gramStart"/>
      <w:r w:rsidR="007101C5">
        <w:t>toutes les valeur</w:t>
      </w:r>
      <w:proofErr w:type="gramEnd"/>
      <w:r w:rsidR="007101C5">
        <w:t xml:space="preserve"> sont en mA, le courant a été mesuré juste avant le PCB avec une tension d’entrée de 12V</w:t>
      </w:r>
      <w:r>
        <w:t> :</w:t>
      </w:r>
    </w:p>
    <w:p w14:paraId="31751280" w14:textId="77777777" w:rsidR="00A7338C" w:rsidRDefault="00A7338C" w:rsidP="00F66A3A">
      <w:pPr>
        <w:pStyle w:val="Para2"/>
      </w:pPr>
    </w:p>
    <w:p w14:paraId="73538C31" w14:textId="77777777" w:rsidR="00F0114E" w:rsidRDefault="007A24BF" w:rsidP="00F66A3A">
      <w:pPr>
        <w:pStyle w:val="Para2"/>
      </w:pPr>
      <w:r>
        <w:rPr>
          <w:rFonts w:cs="Arial"/>
          <w:noProof/>
          <w:color w:val="000000"/>
          <w:sz w:val="22"/>
          <w:szCs w:val="22"/>
        </w:rPr>
        <w:drawing>
          <wp:inline distT="0" distB="0" distL="0" distR="0" wp14:anchorId="1042D278" wp14:editId="6E90F146">
            <wp:extent cx="5239385" cy="1246174"/>
            <wp:effectExtent l="0" t="0" r="0" b="0"/>
            <wp:docPr id="69" name="Image 69" descr="https://lh5.googleusercontent.com/DWC7JxTtC8Di065QF0JNLv3szlSEs1nl4pIg-VuT0ED-_U5OE00Uwf1kL_fJKY6kj3fgC1AYDGNrlxm5WNoVWTeoRh9WG9idy4pmKzu5z8SNBmlQCyVz94hhgtUazKck-okfvDz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DWC7JxTtC8Di065QF0JNLv3szlSEs1nl4pIg-VuT0ED-_U5OE00Uwf1kL_fJKY6kj3fgC1AYDGNrlxm5WNoVWTeoRh9WG9idy4pmKzu5z8SNBmlQCyVz94hhgtUazKck-okfvDz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96200" cy="1259687"/>
                    </a:xfrm>
                    <a:prstGeom prst="rect">
                      <a:avLst/>
                    </a:prstGeom>
                    <a:noFill/>
                    <a:ln>
                      <a:noFill/>
                    </a:ln>
                  </pic:spPr>
                </pic:pic>
              </a:graphicData>
            </a:graphic>
          </wp:inline>
        </w:drawing>
      </w:r>
    </w:p>
    <w:p w14:paraId="67362FE1" w14:textId="77777777" w:rsidR="007A24BF" w:rsidRDefault="007A24BF" w:rsidP="00F66A3A">
      <w:pPr>
        <w:pStyle w:val="Para2"/>
      </w:pPr>
      <w:r>
        <w:t xml:space="preserve">Dans ce tableau on peut voir que j’ai tester </w:t>
      </w:r>
      <w:proofErr w:type="gramStart"/>
      <w:r w:rsidR="000D7889">
        <w:t>plusieurs</w:t>
      </w:r>
      <w:r>
        <w:t xml:space="preserve"> mode</w:t>
      </w:r>
      <w:proofErr w:type="gramEnd"/>
      <w:r>
        <w:t xml:space="preserve"> à </w:t>
      </w:r>
      <w:r w:rsidR="000D7889">
        <w:t>plusieurs</w:t>
      </w:r>
      <w:r>
        <w:t xml:space="preserve"> luminosité. Pour commencer on peut voir que quand les LEDs sont éteinte mais alimenté (LED Off) on consomme quand même 344mA ce qui n’est pas négligeable, en mesurant le courant mais cette fois en désactivant les régulateurs 5V on voit que l’on consomme plus que 27mA on peut donc en conclure que rien que d’alimenter les deux matrices par les régulateurs 5V consomme 317mA.</w:t>
      </w:r>
    </w:p>
    <w:p w14:paraId="24D7C326" w14:textId="77777777" w:rsidR="007A24BF" w:rsidRDefault="007A24BF" w:rsidP="00F66A3A">
      <w:pPr>
        <w:pStyle w:val="Para2"/>
      </w:pPr>
    </w:p>
    <w:p w14:paraId="04665EAD" w14:textId="77777777" w:rsidR="007A24BF" w:rsidRDefault="007A24BF" w:rsidP="007A24BF">
      <w:pPr>
        <w:pStyle w:val="Para2"/>
      </w:pPr>
      <w:r>
        <w:t xml:space="preserve">Mise à </w:t>
      </w:r>
      <w:r w:rsidR="000D7889">
        <w:t>part</w:t>
      </w:r>
      <w:r>
        <w:t xml:space="preserve"> ça, on peut voir que quand les matrices sont </w:t>
      </w:r>
      <w:r w:rsidR="000D7889">
        <w:t>allumées</w:t>
      </w:r>
      <w:r>
        <w:t xml:space="preserve"> d’une des trois couleurs RGB (Full rouge, Full rouge, Full bleu) on obtient exactement la même </w:t>
      </w:r>
      <w:r w:rsidR="000D7889">
        <w:t>consommation</w:t>
      </w:r>
      <w:r>
        <w:t xml:space="preserve"> pour la même luminosité ce qui prouve que les LEDs sont bien calibré à l’</w:t>
      </w:r>
      <w:r w:rsidR="000D7889">
        <w:t>intérieur</w:t>
      </w:r>
      <w:r>
        <w:t xml:space="preserve">. Les cases en rouge </w:t>
      </w:r>
      <w:r w:rsidR="000D7889">
        <w:t>indiquent</w:t>
      </w:r>
      <w:r>
        <w:t xml:space="preserve"> que </w:t>
      </w:r>
      <w:r w:rsidR="00F82DEF">
        <w:t xml:space="preserve">le courant est supérieur à 3A la limite de l’alimentation. L’alimentation ne peut pas fournir plus de 3A ce qui peut paraitre être un </w:t>
      </w:r>
      <w:r w:rsidR="000D7889">
        <w:t>inconvenant</w:t>
      </w:r>
      <w:r w:rsidR="00F82DEF">
        <w:t xml:space="preserve">, avec une tel consommation les matrices </w:t>
      </w:r>
      <w:r w:rsidR="000D7889">
        <w:t>chauffent</w:t>
      </w:r>
      <w:r w:rsidR="00F82DEF">
        <w:t xml:space="preserve"> considérablement et </w:t>
      </w:r>
      <w:r w:rsidR="000D7889">
        <w:t>d’après</w:t>
      </w:r>
      <w:r w:rsidR="00F82DEF">
        <w:t xml:space="preserve"> Adafruits qui sont les fabricants les matrices peuvent allez jusqu’à la </w:t>
      </w:r>
      <w:r w:rsidR="000D7889">
        <w:t>destruction</w:t>
      </w:r>
      <w:r w:rsidR="00F82DEF">
        <w:t>.</w:t>
      </w:r>
    </w:p>
    <w:p w14:paraId="664ACC77" w14:textId="77777777" w:rsidR="00F82DEF" w:rsidRDefault="00F82DEF" w:rsidP="007A24BF">
      <w:pPr>
        <w:pStyle w:val="Para2"/>
      </w:pPr>
    </w:p>
    <w:p w14:paraId="5E92E538" w14:textId="77777777" w:rsidR="0006185F" w:rsidRDefault="0006185F" w:rsidP="007A24BF">
      <w:pPr>
        <w:pStyle w:val="Para2"/>
      </w:pPr>
      <w:r>
        <w:t xml:space="preserve">Ce tableau est pratique pour </w:t>
      </w:r>
      <w:r w:rsidR="000D7889">
        <w:t>estimer</w:t>
      </w:r>
      <w:r>
        <w:t xml:space="preserve"> l’autonomie du Totem en fonction du mode, de la luminosité et de la batterie</w:t>
      </w:r>
      <w:r w:rsidR="00A5128C">
        <w:t xml:space="preserve">. Vus que la batterie n’a pas été commander et quelle ne serras surement pas la même que celle </w:t>
      </w:r>
      <w:r w:rsidR="000D7889">
        <w:t>prévu</w:t>
      </w:r>
      <w:r w:rsidR="00A5128C">
        <w:t xml:space="preserve"> ça n’est pas très utile d’</w:t>
      </w:r>
      <w:r w:rsidR="000D7889">
        <w:t>essayer</w:t>
      </w:r>
      <w:r w:rsidR="00A5128C">
        <w:t xml:space="preserve"> d’</w:t>
      </w:r>
      <w:r w:rsidR="000D7889">
        <w:t>estimer</w:t>
      </w:r>
      <w:r w:rsidR="00A5128C">
        <w:t xml:space="preserve"> l’autonomie mais on peut déjà voir si la </w:t>
      </w:r>
      <w:r w:rsidR="000D7889">
        <w:t>consommation</w:t>
      </w:r>
      <w:r w:rsidR="00A5128C">
        <w:t xml:space="preserve"> </w:t>
      </w:r>
      <w:r w:rsidR="000D7889">
        <w:t>est linéaire</w:t>
      </w:r>
      <w:r w:rsidR="00A5128C">
        <w:t xml:space="preserve"> en fonction de la luminosité.</w:t>
      </w:r>
      <w:r w:rsidR="0005593B">
        <w:t xml:space="preserve"> Pour faire le graph j’ai soustrait la consommation des LEDs éteintes.</w:t>
      </w:r>
    </w:p>
    <w:p w14:paraId="44707614" w14:textId="77777777" w:rsidR="00CF57CB" w:rsidRDefault="00CF57CB" w:rsidP="007A24BF">
      <w:pPr>
        <w:pStyle w:val="Para2"/>
      </w:pPr>
      <w:r>
        <w:rPr>
          <w:noProof/>
        </w:rPr>
        <w:drawing>
          <wp:anchor distT="0" distB="0" distL="114300" distR="114300" simplePos="0" relativeHeight="251684864" behindDoc="0" locked="0" layoutInCell="1" allowOverlap="1" wp14:anchorId="498506A9" wp14:editId="0F5D6188">
            <wp:simplePos x="0" y="0"/>
            <wp:positionH relativeFrom="column">
              <wp:posOffset>1459230</wp:posOffset>
            </wp:positionH>
            <wp:positionV relativeFrom="paragraph">
              <wp:posOffset>160655</wp:posOffset>
            </wp:positionV>
            <wp:extent cx="4391025" cy="2076450"/>
            <wp:effectExtent l="0" t="0" r="9525" b="0"/>
            <wp:wrapTopAndBottom/>
            <wp:docPr id="70" name="Graphique 70">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14:sizeRelH relativeFrom="margin">
              <wp14:pctWidth>0</wp14:pctWidth>
            </wp14:sizeRelH>
            <wp14:sizeRelV relativeFrom="margin">
              <wp14:pctHeight>0</wp14:pctHeight>
            </wp14:sizeRelV>
          </wp:anchor>
        </w:drawing>
      </w:r>
    </w:p>
    <w:p w14:paraId="296EA3DA" w14:textId="77777777" w:rsidR="00CF57CB" w:rsidRDefault="00CF57CB" w:rsidP="007A24BF">
      <w:pPr>
        <w:pStyle w:val="Para2"/>
      </w:pPr>
    </w:p>
    <w:p w14:paraId="149099B8" w14:textId="77777777" w:rsidR="00F82DEF" w:rsidRDefault="00F81959" w:rsidP="007A24BF">
      <w:pPr>
        <w:pStyle w:val="Para2"/>
      </w:pPr>
      <w:r>
        <w:t>Ce graph montre que la consommation des matrices est parfaitement linéaire en fonction de la luminosité.</w:t>
      </w:r>
      <w:r w:rsidR="0005593B">
        <w:t xml:space="preserve"> Ce qui peut me </w:t>
      </w:r>
      <w:r w:rsidR="00442416">
        <w:t>permettre</w:t>
      </w:r>
      <w:r w:rsidR="0005593B">
        <w:t xml:space="preserve"> de compléter le tableau en extrapolant les valeurs :</w:t>
      </w:r>
    </w:p>
    <w:p w14:paraId="0A65F22D" w14:textId="77777777" w:rsidR="0005593B" w:rsidRDefault="0005593B" w:rsidP="007A24BF">
      <w:pPr>
        <w:pStyle w:val="Para2"/>
      </w:pPr>
    </w:p>
    <w:p w14:paraId="04086305" w14:textId="77777777" w:rsidR="0005593B" w:rsidRDefault="0005593B" w:rsidP="007A24BF">
      <w:pPr>
        <w:pStyle w:val="Para2"/>
      </w:pPr>
      <w:r>
        <w:rPr>
          <w:noProof/>
        </w:rPr>
        <w:drawing>
          <wp:inline distT="0" distB="0" distL="0" distR="0" wp14:anchorId="0C73539C" wp14:editId="3F5B39CD">
            <wp:extent cx="5909336" cy="1036522"/>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57081" cy="1044897"/>
                    </a:xfrm>
                    <a:prstGeom prst="rect">
                      <a:avLst/>
                    </a:prstGeom>
                  </pic:spPr>
                </pic:pic>
              </a:graphicData>
            </a:graphic>
          </wp:inline>
        </w:drawing>
      </w:r>
    </w:p>
    <w:p w14:paraId="50CB72E8" w14:textId="77777777" w:rsidR="0005593B" w:rsidRDefault="0005593B" w:rsidP="007A24BF">
      <w:pPr>
        <w:pStyle w:val="Para2"/>
      </w:pPr>
    </w:p>
    <w:p w14:paraId="2804220C" w14:textId="77777777" w:rsidR="00E63338" w:rsidRDefault="00442416" w:rsidP="007A24BF">
      <w:pPr>
        <w:pStyle w:val="Para2"/>
      </w:pPr>
      <w:r>
        <w:lastRenderedPageBreak/>
        <w:t xml:space="preserve">Après avoir extrapoler </w:t>
      </w:r>
      <w:r w:rsidR="007B03DD">
        <w:t>ces</w:t>
      </w:r>
      <w:r>
        <w:t xml:space="preserve"> valeurs on voit qu’en théorie le Totem peut atteindre une consommation de plus de 7,6A a 12V si toutes les LEDs son allumer en blanc ce qui fait environ 9A par régulateur 5V à fournir.</w:t>
      </w:r>
    </w:p>
    <w:p w14:paraId="419AF230" w14:textId="77777777" w:rsidR="0005593B" w:rsidRPr="00E63338" w:rsidRDefault="00E63338" w:rsidP="00E63338">
      <w:pPr>
        <w:rPr>
          <w:sz w:val="20"/>
        </w:rPr>
      </w:pPr>
      <w:r>
        <w:br w:type="page"/>
      </w:r>
    </w:p>
    <w:p w14:paraId="7049EE61" w14:textId="77777777" w:rsidR="001D7639" w:rsidRDefault="00E15600" w:rsidP="001D7639">
      <w:pPr>
        <w:pStyle w:val="Titre1"/>
      </w:pPr>
      <w:bookmarkStart w:id="84" w:name="_Toc150984855"/>
      <w:r>
        <w:lastRenderedPageBreak/>
        <w:t>Stade d’avancement</w:t>
      </w:r>
      <w:bookmarkEnd w:id="84"/>
    </w:p>
    <w:p w14:paraId="5F4B025C" w14:textId="77777777" w:rsidR="00AA62E4" w:rsidRDefault="00AA62E4" w:rsidP="00AA62E4">
      <w:pPr>
        <w:pStyle w:val="Para1"/>
      </w:pPr>
    </w:p>
    <w:p w14:paraId="5BA67ED4" w14:textId="77777777" w:rsidR="003C4868" w:rsidRDefault="0086512A" w:rsidP="003C4868">
      <w:pPr>
        <w:pStyle w:val="Para1"/>
      </w:pPr>
      <w:r>
        <w:t xml:space="preserve">La base du Totem fonctionne, il affiche un message sur les matrices. La grosse partie manquante du projet est, évidemment, la communication par wifi mais mise à part ça à condition d’avoir un pc et un programmeur le projet respect le cahier </w:t>
      </w:r>
      <w:proofErr w:type="gramStart"/>
      <w:r>
        <w:t>des charge</w:t>
      </w:r>
      <w:proofErr w:type="gramEnd"/>
      <w:r>
        <w:t xml:space="preserve">, il est capable d’afficher un message, des animation, le niveau de la batterie, changer sa luminosité en fonction de la lumière ambiante, etc… En plus de la partie wifi toute la partie </w:t>
      </w:r>
      <w:r w:rsidR="000D7889">
        <w:t>batterie</w:t>
      </w:r>
      <w:r>
        <w:t xml:space="preserve"> et panneau solaire a été mise de coter </w:t>
      </w:r>
      <w:r w:rsidR="000D7889">
        <w:t>dû</w:t>
      </w:r>
      <w:r>
        <w:t xml:space="preserve"> à </w:t>
      </w:r>
      <w:proofErr w:type="gramStart"/>
      <w:r>
        <w:t>plusieurs chose</w:t>
      </w:r>
      <w:proofErr w:type="gramEnd"/>
      <w:r>
        <w:t xml:space="preserve"> </w:t>
      </w:r>
      <w:r w:rsidR="000D7889">
        <w:t>notamment</w:t>
      </w:r>
      <w:r>
        <w:t xml:space="preserve"> le prix des composant et le temps restreint. La partie panneau solaire et batterie n’est pas très compliquer </w:t>
      </w:r>
      <w:r w:rsidR="003C4868">
        <w:t xml:space="preserve">commander les composant et les brancher au projet </w:t>
      </w:r>
      <w:r w:rsidR="000D7889">
        <w:t>devrais</w:t>
      </w:r>
      <w:r w:rsidR="003C4868">
        <w:t xml:space="preserve"> suffire.</w:t>
      </w:r>
    </w:p>
    <w:p w14:paraId="1D5C6B13" w14:textId="77777777" w:rsidR="0086512A" w:rsidRDefault="0086512A" w:rsidP="00EC6B11">
      <w:pPr>
        <w:pStyle w:val="Para1"/>
      </w:pPr>
    </w:p>
    <w:p w14:paraId="7D848C7E" w14:textId="77777777" w:rsidR="00946773" w:rsidRDefault="0086512A" w:rsidP="00E63338">
      <w:pPr>
        <w:pStyle w:val="Para1"/>
      </w:pPr>
      <w:r>
        <w:t xml:space="preserve">Si </w:t>
      </w:r>
      <w:r w:rsidR="003C4868">
        <w:t>ce</w:t>
      </w:r>
      <w:r>
        <w:t xml:space="preserve"> projet est</w:t>
      </w:r>
      <w:r w:rsidR="003C4868">
        <w:t xml:space="preserve"> repris je conseil vivement de changer le module wifi.</w:t>
      </w:r>
    </w:p>
    <w:p w14:paraId="610EC0BF" w14:textId="77777777" w:rsidR="00946773" w:rsidRDefault="00946773" w:rsidP="00EC6B11">
      <w:pPr>
        <w:pStyle w:val="Para1"/>
      </w:pPr>
    </w:p>
    <w:p w14:paraId="0E054CB6" w14:textId="77777777" w:rsidR="00946773" w:rsidRDefault="00946773" w:rsidP="00E63338">
      <w:pPr>
        <w:pStyle w:val="Titre1"/>
      </w:pPr>
      <w:bookmarkStart w:id="85" w:name="_Toc150984856"/>
      <w:r>
        <w:t>Conclusion</w:t>
      </w:r>
      <w:bookmarkEnd w:id="85"/>
      <w:r>
        <w:t xml:space="preserve"> </w:t>
      </w:r>
    </w:p>
    <w:p w14:paraId="7C5C961D" w14:textId="77777777" w:rsidR="00946773" w:rsidRDefault="00946773" w:rsidP="00EC6B11">
      <w:pPr>
        <w:pStyle w:val="Para1"/>
      </w:pPr>
    </w:p>
    <w:p w14:paraId="06F7D8FD" w14:textId="77777777" w:rsidR="0086512A" w:rsidRDefault="00946773" w:rsidP="00EC6B11">
      <w:pPr>
        <w:pStyle w:val="Para1"/>
      </w:pPr>
      <w:r>
        <w:t xml:space="preserve">En conclusion je suis content de mon travail bien que </w:t>
      </w:r>
      <w:r w:rsidR="007B03DD">
        <w:t>déçus</w:t>
      </w:r>
      <w:r>
        <w:t xml:space="preserve"> de ne pas avoir réussi à faire </w:t>
      </w:r>
      <w:r w:rsidR="007B03DD">
        <w:t>fonctionner</w:t>
      </w:r>
      <w:r>
        <w:t xml:space="preserve"> le module wifi. Le projet a </w:t>
      </w:r>
      <w:r w:rsidR="007B03DD">
        <w:t>atteint</w:t>
      </w:r>
      <w:r>
        <w:t xml:space="preserve"> un stade qui le rend selon moi fonctionnelle et qui </w:t>
      </w:r>
      <w:r w:rsidR="007B03DD">
        <w:t>respecte</w:t>
      </w:r>
      <w:r>
        <w:t xml:space="preserve"> </w:t>
      </w:r>
      <w:proofErr w:type="gramStart"/>
      <w:r>
        <w:t>les points essentielle</w:t>
      </w:r>
      <w:proofErr w:type="gramEnd"/>
      <w:r>
        <w:t xml:space="preserve"> du cahier des charge. Le totem est capable d’afficher un message sur les matrices, de mesuré sa tension d’alimentation, d’adapter la </w:t>
      </w:r>
      <w:r w:rsidR="007B03DD">
        <w:t>luminosité</w:t>
      </w:r>
      <w:r>
        <w:t xml:space="preserve"> des LEDs en fonction de la lumière ambiante et d’afficher une animation.</w:t>
      </w:r>
    </w:p>
    <w:p w14:paraId="6D4C1E86" w14:textId="77777777" w:rsidR="00946773" w:rsidRDefault="00946773" w:rsidP="00EC6B11">
      <w:pPr>
        <w:pStyle w:val="Para1"/>
      </w:pPr>
    </w:p>
    <w:p w14:paraId="1C3BF8DD" w14:textId="77777777" w:rsidR="007725AC" w:rsidRDefault="0005593B" w:rsidP="00E63338">
      <w:pPr>
        <w:pStyle w:val="Para1"/>
      </w:pPr>
      <w:r>
        <w:t xml:space="preserve">J’ai </w:t>
      </w:r>
      <w:r w:rsidR="007B03DD">
        <w:t>acquis</w:t>
      </w:r>
      <w:r>
        <w:t xml:space="preserve"> </w:t>
      </w:r>
      <w:r w:rsidR="007B03DD">
        <w:t>beaucoup</w:t>
      </w:r>
      <w:r>
        <w:t xml:space="preserve"> de nouvelle compétence grâce à ce projet. J’ai pu voir comment fonctionne la communication des LEDs à communication série et réaliser </w:t>
      </w:r>
      <w:proofErr w:type="gramStart"/>
      <w:r>
        <w:t>des fonction capable</w:t>
      </w:r>
      <w:proofErr w:type="gramEnd"/>
      <w:r>
        <w:t xml:space="preserve"> de communiquer avec les LEDs avec </w:t>
      </w:r>
      <w:r w:rsidR="007B03DD">
        <w:t>succès</w:t>
      </w:r>
      <w:r>
        <w:t xml:space="preserve">, </w:t>
      </w:r>
      <w:r w:rsidR="003442A7">
        <w:t xml:space="preserve">mais </w:t>
      </w:r>
      <w:r w:rsidR="00B27018">
        <w:t>là où</w:t>
      </w:r>
      <w:r w:rsidR="003442A7">
        <w:t xml:space="preserve"> j’ai appris le plus s’est au niveau de la </w:t>
      </w:r>
      <w:r w:rsidR="00E63338">
        <w:t>gestion</w:t>
      </w:r>
      <w:r w:rsidR="003442A7">
        <w:t xml:space="preserve"> de sont temps et de la </w:t>
      </w:r>
      <w:r w:rsidR="00E63338">
        <w:t>gestion</w:t>
      </w:r>
      <w:r w:rsidR="003442A7">
        <w:t xml:space="preserve"> d’un projet. J’ai très mal </w:t>
      </w:r>
      <w:r w:rsidR="00E63338">
        <w:t>géré</w:t>
      </w:r>
      <w:r w:rsidR="003442A7">
        <w:t xml:space="preserve"> mon temp, j’ai été très optimiste lors de la pré-étude sur le temps que prendrais certaine chose et j’ai oublier pas mal de chose, j’ai </w:t>
      </w:r>
      <w:r w:rsidR="00E63338">
        <w:t>oublié</w:t>
      </w:r>
      <w:r w:rsidR="003442A7">
        <w:t xml:space="preserve"> de prendre en compte </w:t>
      </w:r>
      <w:proofErr w:type="gramStart"/>
      <w:r w:rsidR="003442A7">
        <w:t>les délai</w:t>
      </w:r>
      <w:proofErr w:type="gramEnd"/>
      <w:r w:rsidR="003442A7">
        <w:t xml:space="preserve"> de commande des composant et du PCB ce qui m’a un peu </w:t>
      </w:r>
      <w:r w:rsidR="00E63338">
        <w:t>retardé</w:t>
      </w:r>
      <w:r w:rsidR="003442A7">
        <w:t xml:space="preserve"> pour le code, j</w:t>
      </w:r>
      <w:r w:rsidR="00B27018">
        <w:t>e n’</w:t>
      </w:r>
      <w:r w:rsidR="003442A7">
        <w:t xml:space="preserve">ai pas non plus </w:t>
      </w:r>
      <w:r w:rsidR="00B27018">
        <w:t>pensé</w:t>
      </w:r>
      <w:r w:rsidR="003442A7">
        <w:t xml:space="preserve"> au temps que je passerais à régler des erreurs comme pour le module wifi. Ce manque d’organisation à fait que je n’ai pas réaliser que la fin du projet </w:t>
      </w:r>
      <w:r w:rsidR="00E63338">
        <w:t>approchait</w:t>
      </w:r>
      <w:r w:rsidR="003442A7">
        <w:t xml:space="preserve"> à grand pas </w:t>
      </w:r>
      <w:r w:rsidR="007725AC">
        <w:t xml:space="preserve">ce qui a grandement réduit le temps nécessaire pour </w:t>
      </w:r>
      <w:r w:rsidR="00E63338">
        <w:t>travailler</w:t>
      </w:r>
      <w:r w:rsidR="007725AC">
        <w:t xml:space="preserve"> sur le rapport.</w:t>
      </w:r>
    </w:p>
    <w:p w14:paraId="43C6E544" w14:textId="77777777" w:rsidR="007725AC" w:rsidRDefault="007725AC" w:rsidP="00EC6B11">
      <w:pPr>
        <w:pStyle w:val="Para1"/>
      </w:pPr>
    </w:p>
    <w:p w14:paraId="40563746" w14:textId="77777777" w:rsidR="007725AC" w:rsidRDefault="007725AC" w:rsidP="00EC6B11">
      <w:pPr>
        <w:pStyle w:val="Para1"/>
      </w:pPr>
      <w:r>
        <w:t xml:space="preserve">Bien qu’ayant fait beaucoup d’erreurs sur l’organisation et la gestion du temps je suis </w:t>
      </w:r>
      <w:r w:rsidR="00B27018">
        <w:t>sûr</w:t>
      </w:r>
      <w:r>
        <w:t xml:space="preserve"> que je réaliserais mais future projet bien mieux grâce à </w:t>
      </w:r>
      <w:r w:rsidR="00E63338">
        <w:t>celui-ci</w:t>
      </w:r>
      <w:r>
        <w:t>.</w:t>
      </w:r>
    </w:p>
    <w:p w14:paraId="46933C8A" w14:textId="77777777" w:rsidR="00E63338" w:rsidRDefault="00E63338" w:rsidP="00EC6B11">
      <w:pPr>
        <w:pStyle w:val="Para1"/>
      </w:pPr>
    </w:p>
    <w:p w14:paraId="1986583F" w14:textId="77777777" w:rsidR="00E63338" w:rsidRDefault="00E63338" w:rsidP="00EC6B11">
      <w:pPr>
        <w:pStyle w:val="Para1"/>
      </w:pPr>
      <w:r>
        <w:t xml:space="preserve">Je tiens également à m’excuser pour le nombre de fautes que </w:t>
      </w:r>
      <w:proofErr w:type="gramStart"/>
      <w:r>
        <w:t>le lecteurs</w:t>
      </w:r>
      <w:proofErr w:type="gramEnd"/>
      <w:r>
        <w:t xml:space="preserve"> de ce rapport à dû subir malheureusement dû à la mauvaise gestion de mon temps je n’ai pas eu le temps de faire corriger mon rapport ma dysorthographie se reflète donc pleinement au travers de mon rapport.</w:t>
      </w:r>
    </w:p>
    <w:p w14:paraId="51F421C2" w14:textId="77777777" w:rsidR="00A7338C" w:rsidRDefault="00A7338C" w:rsidP="00EC6B11">
      <w:pPr>
        <w:pStyle w:val="Para1"/>
      </w:pPr>
    </w:p>
    <w:p w14:paraId="1DBFE426" w14:textId="77777777" w:rsidR="00A7338C" w:rsidRDefault="00A7338C" w:rsidP="00EC6B11">
      <w:pPr>
        <w:pStyle w:val="Para1"/>
      </w:pPr>
    </w:p>
    <w:p w14:paraId="65A04305" w14:textId="77777777" w:rsidR="00A7338C" w:rsidRDefault="00A7338C" w:rsidP="00EC6B11">
      <w:pPr>
        <w:pStyle w:val="Para1"/>
      </w:pPr>
    </w:p>
    <w:p w14:paraId="50380004" w14:textId="77777777" w:rsidR="00A7338C" w:rsidRDefault="00A7338C" w:rsidP="00EC6B11">
      <w:pPr>
        <w:pStyle w:val="Para1"/>
      </w:pPr>
    </w:p>
    <w:p w14:paraId="0F657432" w14:textId="77777777" w:rsidR="00A7338C" w:rsidRDefault="00A7338C" w:rsidP="00EC6B11">
      <w:pPr>
        <w:pStyle w:val="Para1"/>
      </w:pPr>
    </w:p>
    <w:p w14:paraId="4227545E" w14:textId="77777777" w:rsidR="00A7338C" w:rsidRDefault="00A7338C" w:rsidP="00EC6B11">
      <w:pPr>
        <w:pStyle w:val="Para1"/>
      </w:pPr>
    </w:p>
    <w:p w14:paraId="79DC6872" w14:textId="77777777" w:rsidR="00A7338C" w:rsidRDefault="00A7338C" w:rsidP="00EC6B11">
      <w:pPr>
        <w:pStyle w:val="Para1"/>
      </w:pPr>
    </w:p>
    <w:p w14:paraId="179FD680" w14:textId="77777777" w:rsidR="00A7338C" w:rsidRDefault="00A7338C" w:rsidP="00EC6B11">
      <w:pPr>
        <w:pStyle w:val="Para1"/>
      </w:pPr>
    </w:p>
    <w:p w14:paraId="69F4B45B" w14:textId="77777777" w:rsidR="00A7338C" w:rsidRDefault="00A7338C" w:rsidP="00A7338C">
      <w:pPr>
        <w:pStyle w:val="Para1"/>
        <w:jc w:val="right"/>
      </w:pPr>
      <w:r>
        <w:t>Nicolas Fürst</w:t>
      </w:r>
    </w:p>
    <w:p w14:paraId="6BB7E850" w14:textId="77777777" w:rsidR="00101ECA" w:rsidRDefault="00101ECA">
      <w:pPr>
        <w:rPr>
          <w:sz w:val="20"/>
        </w:rPr>
      </w:pPr>
      <w:r>
        <w:br w:type="page"/>
      </w:r>
    </w:p>
    <w:p w14:paraId="40C5732B" w14:textId="77777777" w:rsidR="006E3166" w:rsidRDefault="006E3166" w:rsidP="006E3166">
      <w:pPr>
        <w:pStyle w:val="Para2"/>
        <w:ind w:left="0"/>
      </w:pPr>
    </w:p>
    <w:bookmarkStart w:id="86" w:name="_Ref162045520" w:displacedByCustomXml="next"/>
    <w:sdt>
      <w:sdtPr>
        <w:rPr>
          <w:b w:val="0"/>
          <w:caps w:val="0"/>
          <w:sz w:val="18"/>
          <w:lang w:val="fr-FR"/>
        </w:rPr>
        <w:id w:val="1547574267"/>
        <w:docPartObj>
          <w:docPartGallery w:val="Bibliographies"/>
          <w:docPartUnique/>
        </w:docPartObj>
      </w:sdtPr>
      <w:sdtEndPr>
        <w:rPr>
          <w:lang w:val="fr-CH"/>
        </w:rPr>
      </w:sdtEndPr>
      <w:sdtContent>
        <w:p w14:paraId="552C86E8" w14:textId="09B33A8E" w:rsidR="006E3166" w:rsidRDefault="006E3166">
          <w:pPr>
            <w:pStyle w:val="Titre1"/>
            <w:rPr>
              <w:lang w:val="fr-FR"/>
            </w:rPr>
          </w:pPr>
          <w:r>
            <w:rPr>
              <w:lang w:val="fr-FR"/>
            </w:rPr>
            <w:t>Références</w:t>
          </w:r>
          <w:bookmarkEnd w:id="86"/>
        </w:p>
        <w:p w14:paraId="53ADFB86" w14:textId="77777777" w:rsidR="006E3166" w:rsidRDefault="006E3166" w:rsidP="006E3166">
          <w:pPr>
            <w:pStyle w:val="Para1"/>
            <w:rPr>
              <w:lang w:val="fr-FR"/>
            </w:rPr>
          </w:pPr>
        </w:p>
        <w:p w14:paraId="4584FB48" w14:textId="78FE92BB" w:rsidR="006E3166" w:rsidRDefault="006E3166" w:rsidP="006E3166">
          <w:pPr>
            <w:pStyle w:val="Para1"/>
            <w:rPr>
              <w:lang w:val="fr-FR"/>
            </w:rPr>
          </w:pPr>
          <w:proofErr w:type="gramStart"/>
          <w:r>
            <w:rPr>
              <w:lang w:val="fr-FR"/>
            </w:rPr>
            <w:t>Datasheets utilisés</w:t>
          </w:r>
          <w:proofErr w:type="gramEnd"/>
          <w:r>
            <w:rPr>
              <w:lang w:val="fr-FR"/>
            </w:rPr>
            <w:t xml:space="preserve"> : </w:t>
          </w:r>
        </w:p>
        <w:p w14:paraId="0C82D2B4" w14:textId="77777777" w:rsidR="006E3166" w:rsidRPr="006E3166" w:rsidRDefault="006E3166" w:rsidP="006E3166">
          <w:pPr>
            <w:pStyle w:val="Para1"/>
            <w:rPr>
              <w:lang w:val="fr-FR"/>
            </w:rPr>
          </w:pPr>
        </w:p>
        <w:p w14:paraId="31C7734A" w14:textId="472B98A0" w:rsidR="00043C1A" w:rsidRDefault="0000299E" w:rsidP="006E3166">
          <w:pPr>
            <w:pStyle w:val="Para2"/>
            <w:numPr>
              <w:ilvl w:val="2"/>
              <w:numId w:val="12"/>
            </w:numPr>
            <w:ind w:left="851" w:hanging="284"/>
          </w:pPr>
          <w:bookmarkStart w:id="87" w:name="_Ref162045595"/>
          <w:r w:rsidRPr="0000299E">
            <w:t>PIC32MX795H</w:t>
          </w:r>
          <w:r w:rsidR="00807CC9">
            <w:t xml:space="preserve"> - Microchip</w:t>
          </w:r>
        </w:p>
        <w:p w14:paraId="37D4A955" w14:textId="031E2886" w:rsidR="006E3166" w:rsidRDefault="00000000" w:rsidP="00043C1A">
          <w:pPr>
            <w:pStyle w:val="Para2"/>
            <w:ind w:left="851"/>
          </w:pPr>
          <w:hyperlink r:id="rId103" w:history="1">
            <w:r w:rsidR="00043C1A" w:rsidRPr="009E283C">
              <w:rPr>
                <w:rStyle w:val="Lienhypertexte"/>
              </w:rPr>
              <w:t>http://ww1.microchip.com/downloads/en/DeviceDoc/80000480P.pdf</w:t>
            </w:r>
          </w:hyperlink>
          <w:bookmarkEnd w:id="87"/>
        </w:p>
        <w:p w14:paraId="51908171" w14:textId="77777777" w:rsidR="00807CC9" w:rsidRDefault="00807CC9" w:rsidP="00043C1A">
          <w:pPr>
            <w:pStyle w:val="Para2"/>
            <w:ind w:left="851"/>
          </w:pPr>
        </w:p>
        <w:p w14:paraId="245A7DE4" w14:textId="00579070" w:rsidR="00807CC9" w:rsidRDefault="003C4D43" w:rsidP="00807CC9">
          <w:pPr>
            <w:pStyle w:val="Para2"/>
            <w:numPr>
              <w:ilvl w:val="2"/>
              <w:numId w:val="12"/>
            </w:numPr>
            <w:ind w:left="851" w:hanging="284"/>
          </w:pPr>
          <w:r>
            <w:t>Panneaux</w:t>
          </w:r>
          <w:r w:rsidR="00807CC9">
            <w:t xml:space="preserve"> de </w:t>
          </w:r>
          <w:r>
            <w:t>L</w:t>
          </w:r>
          <w:r w:rsidR="00807CC9">
            <w:t>eds – Adadruit</w:t>
          </w:r>
        </w:p>
        <w:p w14:paraId="01444CE5" w14:textId="41208EBF" w:rsidR="00807CC9" w:rsidRDefault="00000000" w:rsidP="00807CC9">
          <w:pPr>
            <w:pStyle w:val="Para2"/>
            <w:ind w:left="851"/>
          </w:pPr>
          <w:hyperlink r:id="rId104" w:anchor="description" w:history="1">
            <w:r w:rsidR="00807CC9" w:rsidRPr="009E283C">
              <w:rPr>
                <w:rStyle w:val="Lienhypertexte"/>
              </w:rPr>
              <w:t>https://www.adafruit.com/product/2294#description</w:t>
            </w:r>
          </w:hyperlink>
          <w:r w:rsidR="00807CC9">
            <w:t xml:space="preserve"> </w:t>
          </w:r>
        </w:p>
        <w:p w14:paraId="6E0545F7" w14:textId="77777777" w:rsidR="00807CC9" w:rsidRDefault="00807CC9" w:rsidP="00807CC9">
          <w:pPr>
            <w:pStyle w:val="Para2"/>
            <w:ind w:left="851"/>
          </w:pPr>
        </w:p>
        <w:p w14:paraId="41F634C0" w14:textId="2796E59C" w:rsidR="00807CC9" w:rsidRDefault="003C4D43" w:rsidP="00807CC9">
          <w:pPr>
            <w:pStyle w:val="Para2"/>
            <w:numPr>
              <w:ilvl w:val="2"/>
              <w:numId w:val="12"/>
            </w:numPr>
            <w:ind w:left="851" w:hanging="284"/>
          </w:pPr>
          <w:r>
            <w:t xml:space="preserve">Led WS2812B lié aux panneaux de Leds </w:t>
          </w:r>
        </w:p>
        <w:p w14:paraId="5F075D85" w14:textId="171C45DE" w:rsidR="003C4D43" w:rsidRDefault="00000000" w:rsidP="003C4D43">
          <w:pPr>
            <w:pStyle w:val="Para2"/>
            <w:ind w:left="851"/>
          </w:pPr>
          <w:hyperlink r:id="rId105" w:history="1">
            <w:r w:rsidR="003C4D43" w:rsidRPr="009E283C">
              <w:rPr>
                <w:rStyle w:val="Lienhypertexte"/>
              </w:rPr>
              <w:t>https://cdn-shop.adafruit.com/datasheets/WS2812B.pdf</w:t>
            </w:r>
          </w:hyperlink>
          <w:r w:rsidR="003C4D43">
            <w:t xml:space="preserve"> </w:t>
          </w:r>
        </w:p>
        <w:p w14:paraId="42E1F64B" w14:textId="77777777" w:rsidR="003C4D43" w:rsidRDefault="003C4D43" w:rsidP="003C4D43">
          <w:pPr>
            <w:pStyle w:val="Para2"/>
            <w:ind w:left="851"/>
          </w:pPr>
        </w:p>
        <w:p w14:paraId="3AA0C88D" w14:textId="77777777" w:rsidR="003C4D43" w:rsidRDefault="003C4D43" w:rsidP="003C4D43">
          <w:pPr>
            <w:pStyle w:val="Para2"/>
            <w:numPr>
              <w:ilvl w:val="2"/>
              <w:numId w:val="12"/>
            </w:numPr>
            <w:ind w:left="851" w:hanging="284"/>
          </w:pPr>
          <w:r>
            <w:t xml:space="preserve">Led SK6812 lié aux panneaux de Leds </w:t>
          </w:r>
        </w:p>
        <w:p w14:paraId="688464AB" w14:textId="4DFB3A12" w:rsidR="003C4D43" w:rsidRDefault="00000000" w:rsidP="003C4D43">
          <w:pPr>
            <w:pStyle w:val="Para2"/>
            <w:ind w:left="851"/>
          </w:pPr>
          <w:hyperlink r:id="rId106" w:history="1">
            <w:r w:rsidR="003C4D43" w:rsidRPr="009E283C">
              <w:rPr>
                <w:rStyle w:val="Lienhypertexte"/>
              </w:rPr>
              <w:t>https://cdn-shop.adafruit.com/product-files/1138/SK6812+LED+datasheet+.pdf</w:t>
            </w:r>
          </w:hyperlink>
          <w:r w:rsidR="003C4D43">
            <w:t xml:space="preserve"> </w:t>
          </w:r>
        </w:p>
        <w:p w14:paraId="78061839" w14:textId="453A8F21" w:rsidR="003C4D43" w:rsidRDefault="003C4D43" w:rsidP="00807CC9">
          <w:pPr>
            <w:pStyle w:val="Para2"/>
            <w:numPr>
              <w:ilvl w:val="2"/>
              <w:numId w:val="12"/>
            </w:numPr>
            <w:ind w:left="851" w:hanging="284"/>
          </w:pPr>
        </w:p>
        <w:p w14:paraId="6EA2E427" w14:textId="77777777" w:rsidR="003C4D43" w:rsidRDefault="003C4D43" w:rsidP="00807CC9">
          <w:pPr>
            <w:pStyle w:val="Para2"/>
            <w:numPr>
              <w:ilvl w:val="2"/>
              <w:numId w:val="12"/>
            </w:numPr>
            <w:ind w:left="851" w:hanging="284"/>
          </w:pPr>
        </w:p>
        <w:p w14:paraId="284066DF" w14:textId="164CEF7B" w:rsidR="006E3166" w:rsidRDefault="00000000" w:rsidP="006E3166"/>
      </w:sdtContent>
    </w:sdt>
    <w:p w14:paraId="4828C08B" w14:textId="2EFF7A41" w:rsidR="006E3166" w:rsidRDefault="006E3166" w:rsidP="006E3166">
      <w:pPr>
        <w:pStyle w:val="Para2"/>
        <w:ind w:left="851"/>
      </w:pPr>
    </w:p>
    <w:p w14:paraId="16A1A9B8" w14:textId="77777777" w:rsidR="006E3166" w:rsidRDefault="006E3166" w:rsidP="006E3166">
      <w:pPr>
        <w:pStyle w:val="Titre1"/>
      </w:pPr>
      <w:bookmarkStart w:id="88" w:name="_Toc150984857"/>
      <w:r>
        <w:t>Annexe</w:t>
      </w:r>
      <w:bookmarkEnd w:id="88"/>
    </w:p>
    <w:p w14:paraId="1912E2B7" w14:textId="77777777" w:rsidR="00101ECA" w:rsidRDefault="00101ECA" w:rsidP="00101ECA">
      <w:pPr>
        <w:pStyle w:val="Para1"/>
      </w:pPr>
    </w:p>
    <w:p w14:paraId="0490340A" w14:textId="77777777" w:rsidR="00101ECA" w:rsidRDefault="00101ECA" w:rsidP="00101ECA">
      <w:pPr>
        <w:pStyle w:val="Para1"/>
        <w:ind w:left="927"/>
      </w:pPr>
      <w:r w:rsidRPr="00101ECA">
        <w:rPr>
          <w:b/>
          <w:bCs/>
        </w:rPr>
        <w:t>Annexe 1</w:t>
      </w:r>
      <w:r>
        <w:t> : Schéma Alim.</w:t>
      </w:r>
    </w:p>
    <w:p w14:paraId="2B2927E5" w14:textId="77777777" w:rsidR="00101ECA" w:rsidRDefault="00101ECA" w:rsidP="00101ECA">
      <w:pPr>
        <w:pStyle w:val="Para1"/>
        <w:ind w:left="927"/>
      </w:pPr>
    </w:p>
    <w:p w14:paraId="64EC41DF" w14:textId="77777777" w:rsidR="00101ECA" w:rsidRDefault="00101ECA" w:rsidP="00101ECA">
      <w:pPr>
        <w:pStyle w:val="Para1"/>
        <w:ind w:left="927"/>
      </w:pPr>
      <w:r w:rsidRPr="00101ECA">
        <w:rPr>
          <w:b/>
          <w:bCs/>
        </w:rPr>
        <w:t>Annexe 2</w:t>
      </w:r>
      <w:r>
        <w:t> : Schéma Pic.</w:t>
      </w:r>
    </w:p>
    <w:p w14:paraId="56A8055E" w14:textId="77777777" w:rsidR="00101ECA" w:rsidRDefault="00101ECA" w:rsidP="00101ECA">
      <w:pPr>
        <w:pStyle w:val="Para1"/>
        <w:ind w:left="927"/>
      </w:pPr>
    </w:p>
    <w:p w14:paraId="06E2BC92" w14:textId="77777777" w:rsidR="00101ECA" w:rsidRDefault="00101ECA" w:rsidP="00101ECA">
      <w:pPr>
        <w:pStyle w:val="Para1"/>
        <w:ind w:left="927"/>
      </w:pPr>
      <w:r w:rsidRPr="00101ECA">
        <w:rPr>
          <w:b/>
          <w:bCs/>
        </w:rPr>
        <w:t>Annexe 3</w:t>
      </w:r>
      <w:r>
        <w:t> : Liste des composant.</w:t>
      </w:r>
    </w:p>
    <w:p w14:paraId="4368E336" w14:textId="77777777" w:rsidR="00101ECA" w:rsidRDefault="00101ECA" w:rsidP="00101ECA">
      <w:pPr>
        <w:pStyle w:val="Para1"/>
        <w:ind w:left="927"/>
      </w:pPr>
    </w:p>
    <w:p w14:paraId="29E174F9" w14:textId="77777777" w:rsidR="00101ECA" w:rsidRDefault="00101ECA" w:rsidP="00101ECA">
      <w:pPr>
        <w:pStyle w:val="Para1"/>
        <w:ind w:left="927"/>
      </w:pPr>
      <w:r w:rsidRPr="00101ECA">
        <w:rPr>
          <w:b/>
          <w:bCs/>
        </w:rPr>
        <w:t>Annexe 4</w:t>
      </w:r>
      <w:r>
        <w:t> : Planning</w:t>
      </w:r>
      <w:r w:rsidR="00EC7EBF">
        <w:t xml:space="preserve"> réel</w:t>
      </w:r>
      <w:r>
        <w:t>.</w:t>
      </w:r>
    </w:p>
    <w:p w14:paraId="49512C94" w14:textId="77777777" w:rsidR="00101ECA" w:rsidRDefault="00101ECA" w:rsidP="00101ECA">
      <w:pPr>
        <w:pStyle w:val="Para1"/>
        <w:ind w:left="927"/>
      </w:pPr>
    </w:p>
    <w:p w14:paraId="4A28057A" w14:textId="77777777" w:rsidR="00101ECA" w:rsidRDefault="00101ECA" w:rsidP="00101ECA">
      <w:pPr>
        <w:pStyle w:val="Para1"/>
        <w:ind w:left="927"/>
      </w:pPr>
      <w:r w:rsidRPr="00101ECA">
        <w:rPr>
          <w:b/>
          <w:bCs/>
        </w:rPr>
        <w:t>Annexe 5</w:t>
      </w:r>
      <w:r>
        <w:t> : Plan mécanique, disque du bas.</w:t>
      </w:r>
    </w:p>
    <w:p w14:paraId="7C66FFBE" w14:textId="77777777" w:rsidR="00101ECA" w:rsidRDefault="00101ECA" w:rsidP="00101ECA">
      <w:pPr>
        <w:pStyle w:val="Para1"/>
        <w:ind w:left="927"/>
      </w:pPr>
    </w:p>
    <w:p w14:paraId="166E27D8" w14:textId="77777777" w:rsidR="00101ECA" w:rsidRDefault="00101ECA" w:rsidP="00101ECA">
      <w:pPr>
        <w:pStyle w:val="Para1"/>
        <w:ind w:left="927"/>
      </w:pPr>
      <w:r w:rsidRPr="00101ECA">
        <w:rPr>
          <w:b/>
          <w:bCs/>
        </w:rPr>
        <w:t>Annexe 6</w:t>
      </w:r>
      <w:r>
        <w:t> : Plan mécanique, disque du haut.</w:t>
      </w:r>
    </w:p>
    <w:p w14:paraId="1AFB3AD9" w14:textId="77777777" w:rsidR="00101ECA" w:rsidRDefault="00101ECA" w:rsidP="00101ECA">
      <w:pPr>
        <w:pStyle w:val="Para1"/>
        <w:ind w:left="927"/>
      </w:pPr>
    </w:p>
    <w:p w14:paraId="330D6535" w14:textId="77777777" w:rsidR="00101ECA" w:rsidRPr="00101ECA" w:rsidRDefault="00101ECA" w:rsidP="00101ECA">
      <w:pPr>
        <w:pStyle w:val="Para1"/>
        <w:ind w:left="927"/>
      </w:pPr>
      <w:proofErr w:type="gramStart"/>
      <w:r w:rsidRPr="00101ECA">
        <w:rPr>
          <w:b/>
          <w:bCs/>
        </w:rPr>
        <w:t>Autres annexe</w:t>
      </w:r>
      <w:proofErr w:type="gramEnd"/>
      <w:r>
        <w:t> : Code.</w:t>
      </w:r>
    </w:p>
    <w:sectPr w:rsidR="00101ECA" w:rsidRPr="00101ECA">
      <w:headerReference w:type="even" r:id="rId107"/>
      <w:headerReference w:type="default" r:id="rId108"/>
      <w:footerReference w:type="default" r:id="rId109"/>
      <w:headerReference w:type="first" r:id="rId110"/>
      <w:footerReference w:type="first" r:id="rId111"/>
      <w:pgSz w:w="11907" w:h="16840" w:code="9"/>
      <w:pgMar w:top="584" w:right="851" w:bottom="794" w:left="851" w:header="425" w:footer="284" w:gutter="0"/>
      <w:paperSrc w:first="15" w:other="15"/>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Philippe Bovey" w:date="2024-03-30T21:59:00Z" w:initials="PB">
    <w:p w14:paraId="495E1276" w14:textId="77777777" w:rsidR="00FD20C0" w:rsidRDefault="00FD20C0" w:rsidP="00823343">
      <w:pPr>
        <w:pStyle w:val="Commentaire"/>
      </w:pPr>
      <w:r>
        <w:rPr>
          <w:rStyle w:val="Marquedecommentaire"/>
        </w:rPr>
        <w:annotationRef/>
      </w:r>
      <w:r>
        <w:t xml:space="preserve">Lien du produit Adafruit : </w:t>
      </w:r>
      <w:hyperlink r:id="rId1" w:history="1">
        <w:r w:rsidRPr="00823343">
          <w:rPr>
            <w:rStyle w:val="Lienhypertexte"/>
          </w:rPr>
          <w:t>https://www.adafruit.com/product/2294</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95E127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B309B8" w16cex:dateUtc="2024-03-30T20: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95E1276" w16cid:durableId="29B309B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43C53A" w14:textId="77777777" w:rsidR="003F4F67" w:rsidRDefault="003F4F67">
      <w:r>
        <w:separator/>
      </w:r>
    </w:p>
  </w:endnote>
  <w:endnote w:type="continuationSeparator" w:id="0">
    <w:p w14:paraId="20B649EA" w14:textId="77777777" w:rsidR="003F4F67" w:rsidRDefault="003F4F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sch Office Sans">
    <w:altName w:val="Arial"/>
    <w:charset w:val="00"/>
    <w:family w:val="swiss"/>
    <w:pitch w:val="variable"/>
    <w:sig w:usb0="00000001" w:usb1="0000E0DB" w:usb2="00000000" w:usb3="00000000" w:csb0="000001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Optimum">
    <w:altName w:val="Calibri"/>
    <w:charset w:val="00"/>
    <w:family w:val="auto"/>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Borders>
        <w:top w:val="single" w:sz="4" w:space="0" w:color="auto"/>
        <w:insideH w:val="single" w:sz="4" w:space="0" w:color="auto"/>
        <w:insideV w:val="single" w:sz="4" w:space="0" w:color="auto"/>
      </w:tblBorders>
      <w:tblLook w:val="01E0" w:firstRow="1" w:lastRow="1" w:firstColumn="1" w:lastColumn="1" w:noHBand="0" w:noVBand="0"/>
    </w:tblPr>
    <w:tblGrid>
      <w:gridCol w:w="10205"/>
    </w:tblGrid>
    <w:tr w:rsidR="00D61BB4" w:rsidRPr="00716D7F" w14:paraId="56168B0B" w14:textId="77777777" w:rsidTr="005464AA">
      <w:trPr>
        <w:jc w:val="center"/>
      </w:trPr>
      <w:tc>
        <w:tcPr>
          <w:tcW w:w="10421" w:type="dxa"/>
          <w:shd w:val="clear" w:color="auto" w:fill="auto"/>
        </w:tcPr>
        <w:p w14:paraId="0F47F1DE" w14:textId="58A40221" w:rsidR="00D61BB4" w:rsidRPr="000A6A87" w:rsidRDefault="00D61BB4" w:rsidP="000A6A87">
          <w:pPr>
            <w:pStyle w:val="Pieddepage"/>
            <w:tabs>
              <w:tab w:val="clear" w:pos="4153"/>
              <w:tab w:val="clear" w:pos="8306"/>
              <w:tab w:val="left" w:pos="142"/>
              <w:tab w:val="center" w:pos="5103"/>
              <w:tab w:val="right" w:pos="10206"/>
            </w:tabs>
            <w:jc w:val="both"/>
            <w:rPr>
              <w:rFonts w:ascii="Arial Narrow" w:hAnsi="Arial Narrow"/>
              <w:color w:val="808080"/>
              <w:sz w:val="16"/>
              <w:szCs w:val="16"/>
            </w:rPr>
          </w:pPr>
          <w:r>
            <w:rPr>
              <w:rFonts w:ascii="Arial Narrow" w:hAnsi="Arial Narrow"/>
              <w:color w:val="808080"/>
              <w:sz w:val="16"/>
              <w:szCs w:val="16"/>
            </w:rPr>
            <w:t>Rapport final</w:t>
          </w:r>
          <w:r w:rsidRPr="000A6A87">
            <w:rPr>
              <w:rFonts w:ascii="Arial Narrow" w:hAnsi="Arial Narrow"/>
              <w:color w:val="808080"/>
              <w:sz w:val="16"/>
              <w:szCs w:val="16"/>
            </w:rPr>
            <w:tab/>
            <w:t xml:space="preserve">Page </w:t>
          </w:r>
          <w:r w:rsidRPr="005464AA">
            <w:rPr>
              <w:rFonts w:ascii="Arial Narrow" w:hAnsi="Arial Narrow"/>
              <w:color w:val="808080"/>
              <w:sz w:val="16"/>
              <w:szCs w:val="16"/>
            </w:rPr>
            <w:fldChar w:fldCharType="begin"/>
          </w:r>
          <w:r w:rsidRPr="000A6A87">
            <w:rPr>
              <w:rFonts w:ascii="Arial Narrow" w:hAnsi="Arial Narrow"/>
              <w:color w:val="808080"/>
              <w:sz w:val="16"/>
              <w:szCs w:val="16"/>
            </w:rPr>
            <w:instrText xml:space="preserve"> PAGE </w:instrText>
          </w:r>
          <w:r w:rsidRPr="005464AA">
            <w:rPr>
              <w:rFonts w:ascii="Arial Narrow" w:hAnsi="Arial Narrow"/>
              <w:color w:val="808080"/>
              <w:sz w:val="16"/>
              <w:szCs w:val="16"/>
            </w:rPr>
            <w:fldChar w:fldCharType="separate"/>
          </w:r>
          <w:r>
            <w:rPr>
              <w:rFonts w:ascii="Arial Narrow" w:hAnsi="Arial Narrow"/>
              <w:noProof/>
              <w:color w:val="808080"/>
              <w:sz w:val="16"/>
              <w:szCs w:val="16"/>
            </w:rPr>
            <w:t>7</w:t>
          </w:r>
          <w:r w:rsidRPr="005464AA">
            <w:rPr>
              <w:rFonts w:ascii="Arial Narrow" w:hAnsi="Arial Narrow"/>
              <w:color w:val="808080"/>
              <w:sz w:val="16"/>
              <w:szCs w:val="16"/>
            </w:rPr>
            <w:fldChar w:fldCharType="end"/>
          </w:r>
          <w:r w:rsidRPr="000A6A87">
            <w:rPr>
              <w:rFonts w:ascii="Arial Narrow" w:hAnsi="Arial Narrow"/>
              <w:color w:val="808080"/>
              <w:sz w:val="16"/>
              <w:szCs w:val="16"/>
            </w:rPr>
            <w:t xml:space="preserve"> sur </w:t>
          </w:r>
          <w:r w:rsidRPr="005464AA">
            <w:rPr>
              <w:rStyle w:val="Numrodepage"/>
              <w:rFonts w:ascii="Arial Narrow" w:hAnsi="Arial Narrow"/>
              <w:color w:val="808080"/>
              <w:sz w:val="16"/>
              <w:szCs w:val="16"/>
            </w:rPr>
            <w:fldChar w:fldCharType="begin"/>
          </w:r>
          <w:r w:rsidRPr="000A6A87">
            <w:rPr>
              <w:rStyle w:val="Numrodepage"/>
              <w:rFonts w:ascii="Arial Narrow" w:hAnsi="Arial Narrow"/>
              <w:color w:val="808080"/>
              <w:sz w:val="16"/>
              <w:szCs w:val="16"/>
            </w:rPr>
            <w:instrText xml:space="preserve"> NUMPAGES </w:instrText>
          </w:r>
          <w:r w:rsidRPr="005464AA">
            <w:rPr>
              <w:rStyle w:val="Numrodepage"/>
              <w:rFonts w:ascii="Arial Narrow" w:hAnsi="Arial Narrow"/>
              <w:color w:val="808080"/>
              <w:sz w:val="16"/>
              <w:szCs w:val="16"/>
            </w:rPr>
            <w:fldChar w:fldCharType="separate"/>
          </w:r>
          <w:r>
            <w:rPr>
              <w:rStyle w:val="Numrodepage"/>
              <w:rFonts w:ascii="Arial Narrow" w:hAnsi="Arial Narrow"/>
              <w:noProof/>
              <w:color w:val="808080"/>
              <w:sz w:val="16"/>
              <w:szCs w:val="16"/>
            </w:rPr>
            <w:t>7</w:t>
          </w:r>
          <w:r w:rsidRPr="005464AA">
            <w:rPr>
              <w:rStyle w:val="Numrodepage"/>
              <w:rFonts w:ascii="Arial Narrow" w:hAnsi="Arial Narrow"/>
              <w:color w:val="808080"/>
              <w:sz w:val="16"/>
              <w:szCs w:val="16"/>
            </w:rPr>
            <w:fldChar w:fldCharType="end"/>
          </w:r>
          <w:r w:rsidRPr="000A6A87">
            <w:rPr>
              <w:rFonts w:ascii="Arial Narrow" w:hAnsi="Arial Narrow"/>
              <w:color w:val="808080"/>
              <w:sz w:val="16"/>
              <w:szCs w:val="16"/>
            </w:rPr>
            <w:tab/>
          </w:r>
          <w:r w:rsidRPr="005464AA">
            <w:rPr>
              <w:rFonts w:ascii="Arial Narrow" w:hAnsi="Arial Narrow"/>
              <w:color w:val="808080"/>
              <w:sz w:val="16"/>
              <w:szCs w:val="16"/>
            </w:rPr>
            <w:fldChar w:fldCharType="begin"/>
          </w:r>
          <w:r w:rsidRPr="005464AA">
            <w:rPr>
              <w:rFonts w:ascii="Arial Narrow" w:hAnsi="Arial Narrow"/>
              <w:color w:val="808080"/>
              <w:sz w:val="16"/>
              <w:szCs w:val="16"/>
            </w:rPr>
            <w:instrText xml:space="preserve"> DATE  \@ "d-MMM-yy"  \* MERGEFORMAT </w:instrText>
          </w:r>
          <w:r w:rsidRPr="005464AA">
            <w:rPr>
              <w:rFonts w:ascii="Arial Narrow" w:hAnsi="Arial Narrow"/>
              <w:color w:val="808080"/>
              <w:sz w:val="16"/>
              <w:szCs w:val="16"/>
            </w:rPr>
            <w:fldChar w:fldCharType="separate"/>
          </w:r>
          <w:r w:rsidR="00D47D80">
            <w:rPr>
              <w:rFonts w:ascii="Arial Narrow" w:hAnsi="Arial Narrow"/>
              <w:noProof/>
              <w:color w:val="808080"/>
              <w:sz w:val="16"/>
              <w:szCs w:val="16"/>
            </w:rPr>
            <w:t>30-mars-24</w:t>
          </w:r>
          <w:r w:rsidRPr="005464AA">
            <w:rPr>
              <w:rFonts w:ascii="Arial Narrow" w:hAnsi="Arial Narrow"/>
              <w:color w:val="808080"/>
              <w:sz w:val="16"/>
              <w:szCs w:val="16"/>
            </w:rPr>
            <w:fldChar w:fldCharType="end"/>
          </w:r>
        </w:p>
      </w:tc>
    </w:tr>
  </w:tbl>
  <w:p w14:paraId="39E10415" w14:textId="77777777" w:rsidR="00D61BB4" w:rsidRPr="000A6A87" w:rsidRDefault="00D61BB4" w:rsidP="00F373C7">
    <w:pPr>
      <w:pStyle w:val="Pieddepage"/>
      <w:tabs>
        <w:tab w:val="clear" w:pos="4153"/>
        <w:tab w:val="clear" w:pos="8306"/>
        <w:tab w:val="left" w:pos="142"/>
        <w:tab w:val="center" w:pos="5103"/>
        <w:tab w:val="right" w:pos="10206"/>
      </w:tabs>
      <w:jc w:val="both"/>
      <w:rPr>
        <w:snapToGrid w:val="0"/>
        <w:sz w:val="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23650" w14:textId="77777777" w:rsidR="00D61BB4" w:rsidRPr="004B7595" w:rsidRDefault="00D61BB4">
    <w:pPr>
      <w:pStyle w:val="Pieddepage"/>
      <w:tabs>
        <w:tab w:val="clear" w:pos="4153"/>
        <w:tab w:val="left" w:pos="142"/>
        <w:tab w:val="center" w:pos="4962"/>
      </w:tabs>
      <w:rPr>
        <w:rFonts w:ascii="Optimum" w:hAnsi="Optimum"/>
        <w:sz w:val="16"/>
        <w:lang w:val="en-US"/>
      </w:rPr>
    </w:pPr>
    <w:r w:rsidRPr="004B7595">
      <w:rPr>
        <w:rFonts w:ascii="Optimum" w:hAnsi="Optimum"/>
        <w:sz w:val="16"/>
        <w:lang w:val="en-US"/>
      </w:rPr>
      <w:t>This document is the property of EM MICROELECTRONIC-MARIN SA and is furnished in confidence and upon the condition that all rights originating in the information, whether patented or not, will be respected.</w:t>
    </w:r>
  </w:p>
  <w:p w14:paraId="5BBA5F06" w14:textId="77777777" w:rsidR="00D61BB4" w:rsidRPr="00FA1BFC" w:rsidRDefault="00D61BB4">
    <w:pPr>
      <w:pStyle w:val="Pieddepage"/>
      <w:tabs>
        <w:tab w:val="clear" w:pos="4153"/>
        <w:tab w:val="left" w:pos="142"/>
        <w:tab w:val="center" w:pos="4962"/>
      </w:tabs>
      <w:rPr>
        <w:sz w:val="20"/>
      </w:rPr>
    </w:pPr>
    <w:r w:rsidRPr="00FA1BFC">
      <w:rPr>
        <w:snapToGrid w:val="0"/>
      </w:rPr>
      <w:t>EM Document Center/10.12.02</w:t>
    </w:r>
    <w:r w:rsidRPr="00FA1BFC">
      <w:rPr>
        <w:snapToGrid w:val="0"/>
      </w:rPr>
      <w:tab/>
    </w:r>
    <w:r w:rsidRPr="00FA1BFC">
      <w:rPr>
        <w:snapToGrid w:val="0"/>
        <w:sz w:val="20"/>
      </w:rPr>
      <w:t xml:space="preserve">Page </w:t>
    </w:r>
    <w:r>
      <w:rPr>
        <w:snapToGrid w:val="0"/>
        <w:sz w:val="20"/>
      </w:rPr>
      <w:fldChar w:fldCharType="begin"/>
    </w:r>
    <w:r w:rsidRPr="00FA1BFC">
      <w:rPr>
        <w:snapToGrid w:val="0"/>
        <w:sz w:val="20"/>
      </w:rPr>
      <w:instrText xml:space="preserve"> PAGE </w:instrText>
    </w:r>
    <w:r>
      <w:rPr>
        <w:snapToGrid w:val="0"/>
        <w:sz w:val="20"/>
      </w:rPr>
      <w:fldChar w:fldCharType="separate"/>
    </w:r>
    <w:r w:rsidRPr="00FA1BFC">
      <w:rPr>
        <w:noProof/>
        <w:snapToGrid w:val="0"/>
        <w:sz w:val="20"/>
      </w:rPr>
      <w:t>1</w:t>
    </w:r>
    <w:r>
      <w:rPr>
        <w:snapToGrid w:val="0"/>
        <w:sz w:val="20"/>
      </w:rPr>
      <w:fldChar w:fldCharType="end"/>
    </w:r>
    <w:r w:rsidRPr="00FA1BFC">
      <w:rPr>
        <w:snapToGrid w:val="0"/>
        <w:sz w:val="20"/>
      </w:rPr>
      <w:t xml:space="preserve"> of 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706976" w14:textId="77777777" w:rsidR="003F4F67" w:rsidRDefault="003F4F67">
      <w:r>
        <w:separator/>
      </w:r>
    </w:p>
  </w:footnote>
  <w:footnote w:type="continuationSeparator" w:id="0">
    <w:p w14:paraId="66B7CD96" w14:textId="77777777" w:rsidR="003F4F67" w:rsidRDefault="003F4F6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7665AD" w14:textId="77777777" w:rsidR="00D61BB4" w:rsidRDefault="00D61BB4">
    <w:pPr>
      <w:pStyle w:val="En-tt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79275D4F" w14:textId="77777777" w:rsidR="00D61BB4" w:rsidRDefault="00D61BB4">
    <w:pPr>
      <w:pStyle w:val="En-tt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163C9" w14:textId="29F87298" w:rsidR="00D61BB4" w:rsidRDefault="00A122C0" w:rsidP="00F373C7">
    <w:pPr>
      <w:pStyle w:val="En-tte"/>
    </w:pPr>
    <w:r>
      <w:rPr>
        <w:noProof/>
      </w:rPr>
      <w:drawing>
        <wp:inline distT="0" distB="0" distL="0" distR="0" wp14:anchorId="3840E256" wp14:editId="00F3D8E4">
          <wp:extent cx="1924076" cy="353683"/>
          <wp:effectExtent l="0" t="0" r="0" b="8890"/>
          <wp:docPr id="1699538160" name="Image 3" descr="ETML | GESO - Group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ML | GESO - Groupem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59069" cy="360115"/>
                  </a:xfrm>
                  <a:prstGeom prst="rect">
                    <a:avLst/>
                  </a:prstGeom>
                  <a:noFill/>
                  <a:ln>
                    <a:noFill/>
                  </a:ln>
                </pic:spPr>
              </pic:pic>
            </a:graphicData>
          </a:graphic>
        </wp:inline>
      </w:drawing>
    </w:r>
    <w:r>
      <w:tab/>
    </w:r>
    <w:r>
      <w:tab/>
    </w:r>
    <w:r>
      <w:tab/>
    </w:r>
    <w:r>
      <w:rPr>
        <w:noProof/>
      </w:rPr>
      <w:drawing>
        <wp:inline distT="0" distB="0" distL="0" distR="0" wp14:anchorId="3C51E6E3" wp14:editId="17EA82B7">
          <wp:extent cx="698272" cy="687353"/>
          <wp:effectExtent l="0" t="0" r="6985" b="0"/>
          <wp:docPr id="469487469" name="Image 4" descr="Logo - Fixm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 - Fixme.ch"/>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24811" cy="713477"/>
                  </a:xfrm>
                  <a:prstGeom prst="rect">
                    <a:avLst/>
                  </a:prstGeom>
                  <a:noFill/>
                  <a:ln>
                    <a:noFill/>
                  </a:ln>
                </pic:spPr>
              </pic:pic>
            </a:graphicData>
          </a:graphic>
        </wp:inline>
      </w:drawing>
    </w:r>
  </w:p>
  <w:p w14:paraId="4C42B441" w14:textId="77777777" w:rsidR="00A122C0" w:rsidRDefault="00A122C0" w:rsidP="00F373C7">
    <w:pPr>
      <w:pStyle w:val="En-tte"/>
      <w:pBdr>
        <w:bottom w:val="single" w:sz="6" w:space="1" w:color="auto"/>
      </w:pBdr>
    </w:pPr>
  </w:p>
  <w:p w14:paraId="04BFD37D" w14:textId="77777777" w:rsidR="00A122C0" w:rsidRPr="00F373C7" w:rsidRDefault="00A122C0" w:rsidP="00F373C7">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000" w:firstRow="0" w:lastRow="0" w:firstColumn="0" w:lastColumn="0" w:noHBand="0" w:noVBand="0"/>
    </w:tblPr>
    <w:tblGrid>
      <w:gridCol w:w="1384"/>
      <w:gridCol w:w="3827"/>
      <w:gridCol w:w="5103"/>
    </w:tblGrid>
    <w:tr w:rsidR="00D61BB4" w14:paraId="3E7CD12E" w14:textId="77777777">
      <w:tc>
        <w:tcPr>
          <w:tcW w:w="1384" w:type="dxa"/>
        </w:tcPr>
        <w:p w14:paraId="5A8B953E" w14:textId="77777777" w:rsidR="00D61BB4" w:rsidRDefault="00D61BB4">
          <w:pPr>
            <w:pStyle w:val="En-tte"/>
            <w:ind w:right="-108"/>
            <w:rPr>
              <w:rFonts w:ascii="Arial" w:hAnsi="Arial"/>
              <w:b/>
              <w:sz w:val="12"/>
            </w:rPr>
          </w:pPr>
          <w:r>
            <w:rPr>
              <w:noProof/>
              <w:lang w:val="fr-CH" w:eastAsia="fr-CH"/>
            </w:rPr>
            <mc:AlternateContent>
              <mc:Choice Requires="wps">
                <w:drawing>
                  <wp:anchor distT="0" distB="0" distL="114300" distR="114300" simplePos="0" relativeHeight="251657728" behindDoc="0" locked="0" layoutInCell="0" allowOverlap="1" wp14:anchorId="75F07D56" wp14:editId="260536DE">
                    <wp:simplePos x="0" y="0"/>
                    <wp:positionH relativeFrom="column">
                      <wp:posOffset>792480</wp:posOffset>
                    </wp:positionH>
                    <wp:positionV relativeFrom="paragraph">
                      <wp:posOffset>22225</wp:posOffset>
                    </wp:positionV>
                    <wp:extent cx="3931920" cy="588010"/>
                    <wp:effectExtent l="0" t="0" r="0" b="0"/>
                    <wp:wrapNone/>
                    <wp:docPr id="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31920" cy="588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BC35CE" w14:textId="77777777" w:rsidR="00D61BB4" w:rsidRDefault="00D61BB4">
                                <w:pPr>
                                  <w:rPr>
                                    <w:rFonts w:ascii="Optimum" w:hAnsi="Optimum"/>
                                  </w:rPr>
                                </w:pPr>
                                <w:r>
                                  <w:rPr>
                                    <w:rFonts w:ascii="Optimum" w:hAnsi="Optimum"/>
                                    <w:snapToGrid w:val="0"/>
                                    <w:color w:val="000000"/>
                                    <w:sz w:val="36"/>
                                    <w:lang w:eastAsia="fr-FR"/>
                                  </w:rPr>
                                  <w:t>EM MICROELECTRONIC</w:t>
                                </w:r>
                                <w:r>
                                  <w:rPr>
                                    <w:rFonts w:ascii="Optimum" w:hAnsi="Optimum"/>
                                    <w:snapToGrid w:val="0"/>
                                    <w:color w:val="000000"/>
                                    <w:sz w:val="28"/>
                                    <w:lang w:eastAsia="fr-FR"/>
                                  </w:rPr>
                                  <w:t xml:space="preserve"> - MARIN SA</w:t>
                                </w:r>
                              </w:p>
                              <w:p w14:paraId="1F68D736" w14:textId="77777777" w:rsidR="00D61BB4" w:rsidRDefault="00D61BB4">
                                <w:pPr>
                                  <w:rPr>
                                    <w:rFonts w:ascii="Optimum" w:hAnsi="Optimum"/>
                                    <w:sz w:val="12"/>
                                  </w:rPr>
                                </w:pPr>
                              </w:p>
                              <w:p w14:paraId="1414EF03" w14:textId="77777777" w:rsidR="00D61BB4" w:rsidRDefault="00D61BB4">
                                <w:pPr>
                                  <w:rPr>
                                    <w:rFonts w:ascii="Optimum" w:hAnsi="Optimum"/>
                                    <w:sz w:val="16"/>
                                  </w:rPr>
                                </w:pPr>
                                <w:r>
                                  <w:rPr>
                                    <w:noProof/>
                                    <w:lang w:eastAsia="fr-CH"/>
                                  </w:rPr>
                                  <w:drawing>
                                    <wp:inline distT="0" distB="0" distL="0" distR="0" wp14:anchorId="5C99C233" wp14:editId="11BC0435">
                                      <wp:extent cx="1979930" cy="184150"/>
                                      <wp:effectExtent l="0" t="0" r="0" b="0"/>
                                      <wp:docPr id="27" name="Picture 27" descr="Swatch_Group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watch_Group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79930" cy="184150"/>
                                              </a:xfrm>
                                              <a:prstGeom prst="rect">
                                                <a:avLst/>
                                              </a:prstGeom>
                                              <a:noFill/>
                                              <a:ln>
                                                <a:noFill/>
                                              </a:ln>
                                            </pic:spPr>
                                          </pic:pic>
                                        </a:graphicData>
                                      </a:graphic>
                                    </wp:inline>
                                  </w:drawing>
                                </w:r>
                              </w:p>
                            </w:txbxContent>
                          </wps:txbx>
                          <wps:bodyPr rot="0" vert="horz"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75F07D56" id="Rectangle 1" o:spid="_x0000_s1027" style="position:absolute;margin-left:62.4pt;margin-top:1.75pt;width:309.6pt;height:46.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" o:allowincell="f" filled="f" stroked="f">
                    <v:textbox inset="0,0,0,0">
                      <w:txbxContent>
                        <w:p w14:paraId="10BC35CE" w14:textId="77777777" w:rsidR="00D61BB4" w:rsidRDefault="00D61BB4">
                          <w:pPr>
                            <w:rPr>
                              <w:rFonts w:ascii="Optimum" w:hAnsi="Optimum"/>
                            </w:rPr>
                          </w:pPr>
                          <w:r>
                            <w:rPr>
                              <w:rFonts w:ascii="Optimum" w:hAnsi="Optimum"/>
                              <w:snapToGrid w:val="0"/>
                              <w:color w:val="000000"/>
                              <w:sz w:val="36"/>
                              <w:lang w:eastAsia="fr-FR"/>
                            </w:rPr>
                            <w:t>EM MICROELECTRONIC</w:t>
                          </w:r>
                          <w:r>
                            <w:rPr>
                              <w:rFonts w:ascii="Optimum" w:hAnsi="Optimum"/>
                              <w:snapToGrid w:val="0"/>
                              <w:color w:val="000000"/>
                              <w:sz w:val="28"/>
                              <w:lang w:eastAsia="fr-FR"/>
                            </w:rPr>
                            <w:t xml:space="preserve"> - MARIN SA</w:t>
                          </w:r>
                        </w:p>
                        <w:p w14:paraId="1F68D736" w14:textId="77777777" w:rsidR="00D61BB4" w:rsidRDefault="00D61BB4">
                          <w:pPr>
                            <w:rPr>
                              <w:rFonts w:ascii="Optimum" w:hAnsi="Optimum"/>
                              <w:sz w:val="12"/>
                            </w:rPr>
                          </w:pPr>
                        </w:p>
                        <w:p w14:paraId="1414EF03" w14:textId="77777777" w:rsidR="00D61BB4" w:rsidRDefault="00D61BB4">
                          <w:pPr>
                            <w:rPr>
                              <w:rFonts w:ascii="Optimum" w:hAnsi="Optimum"/>
                              <w:sz w:val="16"/>
                            </w:rPr>
                          </w:pPr>
                          <w:r>
                            <w:rPr>
                              <w:noProof/>
                              <w:lang w:eastAsia="fr-CH"/>
                            </w:rPr>
                            <w:drawing>
                              <wp:inline distT="0" distB="0" distL="0" distR="0" wp14:anchorId="5C99C233" wp14:editId="11BC0435">
                                <wp:extent cx="1979930" cy="184150"/>
                                <wp:effectExtent l="0" t="0" r="0" b="0"/>
                                <wp:docPr id="27" name="Picture 27" descr="Swatch_Group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watch_Group_logo"/>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979930" cy="184150"/>
                                        </a:xfrm>
                                        <a:prstGeom prst="rect">
                                          <a:avLst/>
                                        </a:prstGeom>
                                        <a:noFill/>
                                        <a:ln>
                                          <a:noFill/>
                                        </a:ln>
                                      </pic:spPr>
                                    </pic:pic>
                                  </a:graphicData>
                                </a:graphic>
                              </wp:inline>
                            </w:drawing>
                          </w:r>
                        </w:p>
                      </w:txbxContent>
                    </v:textbox>
                  </v:rect>
                </w:pict>
              </mc:Fallback>
            </mc:AlternateContent>
          </w:r>
          <w:r>
            <w:rPr>
              <w:noProof/>
              <w:lang w:val="fr-CH" w:eastAsia="fr-CH"/>
            </w:rPr>
            <w:drawing>
              <wp:inline distT="0" distB="0" distL="0" distR="0" wp14:anchorId="3116A868" wp14:editId="4D477BBE">
                <wp:extent cx="743585" cy="631825"/>
                <wp:effectExtent l="0" t="0" r="0" b="0"/>
                <wp:docPr id="26" name="Picture 26"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O"/>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743585" cy="631825"/>
                        </a:xfrm>
                        <a:prstGeom prst="rect">
                          <a:avLst/>
                        </a:prstGeom>
                        <a:noFill/>
                        <a:ln>
                          <a:noFill/>
                        </a:ln>
                      </pic:spPr>
                    </pic:pic>
                  </a:graphicData>
                </a:graphic>
              </wp:inline>
            </w:drawing>
          </w:r>
        </w:p>
      </w:tc>
      <w:tc>
        <w:tcPr>
          <w:tcW w:w="3827" w:type="dxa"/>
          <w:tcBorders>
            <w:bottom w:val="single" w:sz="8" w:space="0" w:color="000000"/>
          </w:tcBorders>
        </w:tcPr>
        <w:p w14:paraId="37E953F9" w14:textId="77777777" w:rsidR="00D61BB4" w:rsidRDefault="00D61BB4">
          <w:pPr>
            <w:pStyle w:val="En-tte"/>
            <w:ind w:left="-108"/>
            <w:rPr>
              <w:sz w:val="12"/>
            </w:rPr>
          </w:pPr>
        </w:p>
        <w:p w14:paraId="0D47593E" w14:textId="77777777" w:rsidR="00D61BB4" w:rsidRDefault="00D61BB4">
          <w:pPr>
            <w:pStyle w:val="En-tte"/>
            <w:ind w:left="-108"/>
            <w:rPr>
              <w:sz w:val="12"/>
            </w:rPr>
          </w:pPr>
        </w:p>
        <w:p w14:paraId="05375494" w14:textId="77777777" w:rsidR="00D61BB4" w:rsidRDefault="00D61BB4">
          <w:pPr>
            <w:pStyle w:val="En-tte"/>
            <w:ind w:left="-108"/>
            <w:rPr>
              <w:sz w:val="12"/>
            </w:rPr>
          </w:pPr>
        </w:p>
        <w:p w14:paraId="36B455F5" w14:textId="77777777" w:rsidR="00D61BB4" w:rsidRDefault="00D61BB4">
          <w:pPr>
            <w:pStyle w:val="En-tte"/>
            <w:ind w:left="-108"/>
            <w:rPr>
              <w:sz w:val="12"/>
            </w:rPr>
          </w:pPr>
        </w:p>
        <w:p w14:paraId="3F526794" w14:textId="77777777" w:rsidR="00D61BB4" w:rsidRDefault="00D61BB4">
          <w:pPr>
            <w:pStyle w:val="En-tte"/>
            <w:rPr>
              <w:rFonts w:ascii="Arial" w:hAnsi="Arial"/>
              <w:b/>
              <w:sz w:val="12"/>
            </w:rPr>
          </w:pPr>
        </w:p>
      </w:tc>
      <w:tc>
        <w:tcPr>
          <w:tcW w:w="5103" w:type="dxa"/>
          <w:tcBorders>
            <w:bottom w:val="single" w:sz="8" w:space="0" w:color="000000"/>
          </w:tcBorders>
        </w:tcPr>
        <w:p w14:paraId="575C6EDB" w14:textId="77777777" w:rsidR="00D61BB4" w:rsidRDefault="00D61BB4">
          <w:pPr>
            <w:pStyle w:val="En-tte"/>
            <w:tabs>
              <w:tab w:val="clear" w:pos="4153"/>
            </w:tabs>
            <w:jc w:val="right"/>
            <w:rPr>
              <w:rFonts w:ascii="Arial" w:hAnsi="Arial"/>
              <w:b/>
              <w:sz w:val="12"/>
            </w:rPr>
          </w:pPr>
        </w:p>
        <w:p w14:paraId="1015BC73" w14:textId="77777777" w:rsidR="00D61BB4" w:rsidRDefault="00D61BB4">
          <w:pPr>
            <w:pStyle w:val="En-tte"/>
            <w:tabs>
              <w:tab w:val="clear" w:pos="4153"/>
            </w:tabs>
            <w:jc w:val="right"/>
            <w:rPr>
              <w:rFonts w:ascii="Arial" w:hAnsi="Arial"/>
              <w:b/>
              <w:sz w:val="12"/>
            </w:rPr>
          </w:pPr>
        </w:p>
        <w:p w14:paraId="2CEB490B" w14:textId="77777777" w:rsidR="00D61BB4" w:rsidRDefault="00D61BB4">
          <w:pPr>
            <w:pStyle w:val="En-tte"/>
            <w:tabs>
              <w:tab w:val="clear" w:pos="4153"/>
            </w:tabs>
            <w:jc w:val="right"/>
            <w:rPr>
              <w:rFonts w:ascii="Arial" w:hAnsi="Arial"/>
              <w:b/>
              <w:sz w:val="12"/>
            </w:rPr>
          </w:pPr>
        </w:p>
        <w:p w14:paraId="595DE67D" w14:textId="77777777" w:rsidR="00D61BB4" w:rsidRDefault="00D61BB4">
          <w:pPr>
            <w:pStyle w:val="En-tte"/>
            <w:tabs>
              <w:tab w:val="clear" w:pos="4153"/>
            </w:tabs>
            <w:jc w:val="right"/>
            <w:rPr>
              <w:rFonts w:ascii="Arial" w:hAnsi="Arial"/>
              <w:b/>
              <w:sz w:val="12"/>
            </w:rPr>
          </w:pPr>
        </w:p>
        <w:p w14:paraId="02602BCC" w14:textId="77777777" w:rsidR="00D61BB4" w:rsidRDefault="00D61BB4">
          <w:pPr>
            <w:pStyle w:val="En-tte"/>
            <w:tabs>
              <w:tab w:val="clear" w:pos="4153"/>
            </w:tabs>
            <w:jc w:val="right"/>
            <w:rPr>
              <w:rFonts w:ascii="Arial" w:hAnsi="Arial"/>
              <w:b/>
              <w:sz w:val="12"/>
            </w:rPr>
          </w:pPr>
          <w:r>
            <w:rPr>
              <w:rFonts w:ascii="Arial" w:hAnsi="Arial"/>
              <w:b/>
              <w:sz w:val="36"/>
            </w:rPr>
            <w:t>PRODUCT MARKING</w:t>
          </w:r>
        </w:p>
      </w:tc>
    </w:tr>
  </w:tbl>
  <w:p w14:paraId="5571A1A9" w14:textId="77777777" w:rsidR="00D61BB4" w:rsidRDefault="00D61BB4">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1702C"/>
    <w:multiLevelType w:val="hybridMultilevel"/>
    <w:tmpl w:val="3FDC5E6C"/>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1" w15:restartNumberingAfterBreak="0">
    <w:nsid w:val="012513D5"/>
    <w:multiLevelType w:val="hybridMultilevel"/>
    <w:tmpl w:val="9636FD94"/>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79F1BA3"/>
    <w:multiLevelType w:val="hybridMultilevel"/>
    <w:tmpl w:val="CC6AB4E2"/>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3" w15:restartNumberingAfterBreak="0">
    <w:nsid w:val="193D7F03"/>
    <w:multiLevelType w:val="hybridMultilevel"/>
    <w:tmpl w:val="C6AC2D9E"/>
    <w:lvl w:ilvl="0" w:tplc="100C000F">
      <w:start w:val="1"/>
      <w:numFmt w:val="decimal"/>
      <w:lvlText w:val="%1."/>
      <w:lvlJc w:val="left"/>
      <w:pPr>
        <w:ind w:left="1854" w:hanging="360"/>
      </w:pPr>
    </w:lvl>
    <w:lvl w:ilvl="1" w:tplc="100C0019" w:tentative="1">
      <w:start w:val="1"/>
      <w:numFmt w:val="lowerLetter"/>
      <w:lvlText w:val="%2."/>
      <w:lvlJc w:val="left"/>
      <w:pPr>
        <w:ind w:left="2574" w:hanging="360"/>
      </w:pPr>
    </w:lvl>
    <w:lvl w:ilvl="2" w:tplc="100C001B" w:tentative="1">
      <w:start w:val="1"/>
      <w:numFmt w:val="lowerRoman"/>
      <w:lvlText w:val="%3."/>
      <w:lvlJc w:val="right"/>
      <w:pPr>
        <w:ind w:left="3294" w:hanging="180"/>
      </w:pPr>
    </w:lvl>
    <w:lvl w:ilvl="3" w:tplc="100C000F" w:tentative="1">
      <w:start w:val="1"/>
      <w:numFmt w:val="decimal"/>
      <w:lvlText w:val="%4."/>
      <w:lvlJc w:val="left"/>
      <w:pPr>
        <w:ind w:left="4014" w:hanging="360"/>
      </w:pPr>
    </w:lvl>
    <w:lvl w:ilvl="4" w:tplc="100C0019" w:tentative="1">
      <w:start w:val="1"/>
      <w:numFmt w:val="lowerLetter"/>
      <w:lvlText w:val="%5."/>
      <w:lvlJc w:val="left"/>
      <w:pPr>
        <w:ind w:left="4734" w:hanging="360"/>
      </w:pPr>
    </w:lvl>
    <w:lvl w:ilvl="5" w:tplc="100C001B" w:tentative="1">
      <w:start w:val="1"/>
      <w:numFmt w:val="lowerRoman"/>
      <w:lvlText w:val="%6."/>
      <w:lvlJc w:val="right"/>
      <w:pPr>
        <w:ind w:left="5454" w:hanging="180"/>
      </w:pPr>
    </w:lvl>
    <w:lvl w:ilvl="6" w:tplc="100C000F" w:tentative="1">
      <w:start w:val="1"/>
      <w:numFmt w:val="decimal"/>
      <w:lvlText w:val="%7."/>
      <w:lvlJc w:val="left"/>
      <w:pPr>
        <w:ind w:left="6174" w:hanging="360"/>
      </w:pPr>
    </w:lvl>
    <w:lvl w:ilvl="7" w:tplc="100C0019" w:tentative="1">
      <w:start w:val="1"/>
      <w:numFmt w:val="lowerLetter"/>
      <w:lvlText w:val="%8."/>
      <w:lvlJc w:val="left"/>
      <w:pPr>
        <w:ind w:left="6894" w:hanging="360"/>
      </w:pPr>
    </w:lvl>
    <w:lvl w:ilvl="8" w:tplc="100C001B" w:tentative="1">
      <w:start w:val="1"/>
      <w:numFmt w:val="lowerRoman"/>
      <w:lvlText w:val="%9."/>
      <w:lvlJc w:val="right"/>
      <w:pPr>
        <w:ind w:left="7614" w:hanging="180"/>
      </w:pPr>
    </w:lvl>
  </w:abstractNum>
  <w:abstractNum w:abstractNumId="4" w15:restartNumberingAfterBreak="0">
    <w:nsid w:val="38722560"/>
    <w:multiLevelType w:val="hybridMultilevel"/>
    <w:tmpl w:val="0D142548"/>
    <w:lvl w:ilvl="0" w:tplc="100C000F">
      <w:start w:val="1"/>
      <w:numFmt w:val="decimal"/>
      <w:lvlText w:val="%1."/>
      <w:lvlJc w:val="left"/>
      <w:pPr>
        <w:ind w:left="1854" w:hanging="360"/>
      </w:pPr>
    </w:lvl>
    <w:lvl w:ilvl="1" w:tplc="100C0019" w:tentative="1">
      <w:start w:val="1"/>
      <w:numFmt w:val="lowerLetter"/>
      <w:lvlText w:val="%2."/>
      <w:lvlJc w:val="left"/>
      <w:pPr>
        <w:ind w:left="2574" w:hanging="360"/>
      </w:pPr>
    </w:lvl>
    <w:lvl w:ilvl="2" w:tplc="100C001B" w:tentative="1">
      <w:start w:val="1"/>
      <w:numFmt w:val="lowerRoman"/>
      <w:lvlText w:val="%3."/>
      <w:lvlJc w:val="right"/>
      <w:pPr>
        <w:ind w:left="3294" w:hanging="180"/>
      </w:pPr>
    </w:lvl>
    <w:lvl w:ilvl="3" w:tplc="100C000F" w:tentative="1">
      <w:start w:val="1"/>
      <w:numFmt w:val="decimal"/>
      <w:lvlText w:val="%4."/>
      <w:lvlJc w:val="left"/>
      <w:pPr>
        <w:ind w:left="4014" w:hanging="360"/>
      </w:pPr>
    </w:lvl>
    <w:lvl w:ilvl="4" w:tplc="100C0019" w:tentative="1">
      <w:start w:val="1"/>
      <w:numFmt w:val="lowerLetter"/>
      <w:lvlText w:val="%5."/>
      <w:lvlJc w:val="left"/>
      <w:pPr>
        <w:ind w:left="4734" w:hanging="360"/>
      </w:pPr>
    </w:lvl>
    <w:lvl w:ilvl="5" w:tplc="100C001B" w:tentative="1">
      <w:start w:val="1"/>
      <w:numFmt w:val="lowerRoman"/>
      <w:lvlText w:val="%6."/>
      <w:lvlJc w:val="right"/>
      <w:pPr>
        <w:ind w:left="5454" w:hanging="180"/>
      </w:pPr>
    </w:lvl>
    <w:lvl w:ilvl="6" w:tplc="100C000F" w:tentative="1">
      <w:start w:val="1"/>
      <w:numFmt w:val="decimal"/>
      <w:lvlText w:val="%7."/>
      <w:lvlJc w:val="left"/>
      <w:pPr>
        <w:ind w:left="6174" w:hanging="360"/>
      </w:pPr>
    </w:lvl>
    <w:lvl w:ilvl="7" w:tplc="100C0019" w:tentative="1">
      <w:start w:val="1"/>
      <w:numFmt w:val="lowerLetter"/>
      <w:lvlText w:val="%8."/>
      <w:lvlJc w:val="left"/>
      <w:pPr>
        <w:ind w:left="6894" w:hanging="360"/>
      </w:pPr>
    </w:lvl>
    <w:lvl w:ilvl="8" w:tplc="100C001B" w:tentative="1">
      <w:start w:val="1"/>
      <w:numFmt w:val="lowerRoman"/>
      <w:lvlText w:val="%9."/>
      <w:lvlJc w:val="right"/>
      <w:pPr>
        <w:ind w:left="7614" w:hanging="180"/>
      </w:pPr>
    </w:lvl>
  </w:abstractNum>
  <w:abstractNum w:abstractNumId="5" w15:restartNumberingAfterBreak="0">
    <w:nsid w:val="3AE76ECF"/>
    <w:multiLevelType w:val="hybridMultilevel"/>
    <w:tmpl w:val="AF7830D4"/>
    <w:lvl w:ilvl="0" w:tplc="100C0001">
      <w:start w:val="1"/>
      <w:numFmt w:val="bullet"/>
      <w:lvlText w:val=""/>
      <w:lvlJc w:val="left"/>
      <w:pPr>
        <w:ind w:left="1287" w:hanging="360"/>
      </w:pPr>
      <w:rPr>
        <w:rFonts w:ascii="Symbol" w:hAnsi="Symbol"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6" w15:restartNumberingAfterBreak="0">
    <w:nsid w:val="44B75402"/>
    <w:multiLevelType w:val="hybridMultilevel"/>
    <w:tmpl w:val="11D22574"/>
    <w:lvl w:ilvl="0" w:tplc="100C0005">
      <w:start w:val="1"/>
      <w:numFmt w:val="bullet"/>
      <w:lvlText w:val=""/>
      <w:lvlJc w:val="left"/>
      <w:pPr>
        <w:ind w:left="1287" w:hanging="360"/>
      </w:pPr>
      <w:rPr>
        <w:rFonts w:ascii="Wingdings" w:hAnsi="Wingdings"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7" w15:restartNumberingAfterBreak="0">
    <w:nsid w:val="45230252"/>
    <w:multiLevelType w:val="multilevel"/>
    <w:tmpl w:val="6592FB5C"/>
    <w:lvl w:ilvl="0">
      <w:start w:val="1"/>
      <w:numFmt w:val="decimal"/>
      <w:pStyle w:val="Titre1"/>
      <w:lvlText w:val="%1."/>
      <w:lvlJc w:val="left"/>
      <w:pPr>
        <w:tabs>
          <w:tab w:val="num" w:pos="567"/>
        </w:tabs>
        <w:ind w:left="567" w:hanging="567"/>
      </w:pPr>
      <w:rPr>
        <w:rFonts w:ascii="Arial" w:hAnsi="Arial" w:hint="default"/>
        <w:b/>
        <w:i w:val="0"/>
        <w:color w:val="auto"/>
        <w:sz w:val="24"/>
      </w:rPr>
    </w:lvl>
    <w:lvl w:ilvl="1">
      <w:start w:val="1"/>
      <w:numFmt w:val="decimal"/>
      <w:pStyle w:val="Titre2"/>
      <w:lvlText w:val="%1.%2"/>
      <w:lvlJc w:val="left"/>
      <w:pPr>
        <w:tabs>
          <w:tab w:val="num" w:pos="1134"/>
        </w:tabs>
        <w:ind w:left="1134" w:hanging="567"/>
      </w:pPr>
      <w:rPr>
        <w:rFonts w:ascii="Arial" w:hAnsi="Arial" w:hint="default"/>
        <w:b/>
        <w:i w:val="0"/>
        <w:caps/>
        <w:strike w:val="0"/>
        <w:dstrike w:val="0"/>
        <w:vanish w:val="0"/>
        <w:sz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itre3"/>
      <w:lvlText w:val="%1.%2.%3"/>
      <w:lvlJc w:val="left"/>
      <w:pPr>
        <w:tabs>
          <w:tab w:val="num" w:pos="1985"/>
        </w:tabs>
        <w:ind w:left="1985" w:hanging="851"/>
      </w:pPr>
      <w:rPr>
        <w:rFonts w:ascii="Arial" w:hAnsi="Arial" w:hint="default"/>
        <w:b w:val="0"/>
        <w:i/>
        <w:color w:val="auto"/>
        <w:sz w:val="20"/>
      </w:rPr>
    </w:lvl>
    <w:lvl w:ilvl="3">
      <w:start w:val="1"/>
      <w:numFmt w:val="decimal"/>
      <w:pStyle w:val="Titre4"/>
      <w:lvlText w:val="%1.%2.%3.%4."/>
      <w:lvlJc w:val="left"/>
      <w:pPr>
        <w:tabs>
          <w:tab w:val="num" w:pos="2835"/>
        </w:tabs>
        <w:ind w:left="2835" w:hanging="850"/>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8" w15:restartNumberingAfterBreak="0">
    <w:nsid w:val="4EC4757D"/>
    <w:multiLevelType w:val="hybridMultilevel"/>
    <w:tmpl w:val="0CAEC72A"/>
    <w:lvl w:ilvl="0" w:tplc="100C0011">
      <w:start w:val="1"/>
      <w:numFmt w:val="decimal"/>
      <w:lvlText w:val="%1)"/>
      <w:lvlJc w:val="left"/>
      <w:pPr>
        <w:ind w:left="1287" w:hanging="360"/>
      </w:pPr>
    </w:lvl>
    <w:lvl w:ilvl="1" w:tplc="100C0019" w:tentative="1">
      <w:start w:val="1"/>
      <w:numFmt w:val="lowerLetter"/>
      <w:lvlText w:val="%2."/>
      <w:lvlJc w:val="left"/>
      <w:pPr>
        <w:ind w:left="2007" w:hanging="360"/>
      </w:pPr>
    </w:lvl>
    <w:lvl w:ilvl="2" w:tplc="100C001B" w:tentative="1">
      <w:start w:val="1"/>
      <w:numFmt w:val="lowerRoman"/>
      <w:lvlText w:val="%3."/>
      <w:lvlJc w:val="right"/>
      <w:pPr>
        <w:ind w:left="2727" w:hanging="180"/>
      </w:pPr>
    </w:lvl>
    <w:lvl w:ilvl="3" w:tplc="100C000F" w:tentative="1">
      <w:start w:val="1"/>
      <w:numFmt w:val="decimal"/>
      <w:lvlText w:val="%4."/>
      <w:lvlJc w:val="left"/>
      <w:pPr>
        <w:ind w:left="3447" w:hanging="360"/>
      </w:pPr>
    </w:lvl>
    <w:lvl w:ilvl="4" w:tplc="100C0019" w:tentative="1">
      <w:start w:val="1"/>
      <w:numFmt w:val="lowerLetter"/>
      <w:lvlText w:val="%5."/>
      <w:lvlJc w:val="left"/>
      <w:pPr>
        <w:ind w:left="4167" w:hanging="360"/>
      </w:pPr>
    </w:lvl>
    <w:lvl w:ilvl="5" w:tplc="100C001B" w:tentative="1">
      <w:start w:val="1"/>
      <w:numFmt w:val="lowerRoman"/>
      <w:lvlText w:val="%6."/>
      <w:lvlJc w:val="right"/>
      <w:pPr>
        <w:ind w:left="4887" w:hanging="180"/>
      </w:pPr>
    </w:lvl>
    <w:lvl w:ilvl="6" w:tplc="100C000F" w:tentative="1">
      <w:start w:val="1"/>
      <w:numFmt w:val="decimal"/>
      <w:lvlText w:val="%7."/>
      <w:lvlJc w:val="left"/>
      <w:pPr>
        <w:ind w:left="5607" w:hanging="360"/>
      </w:pPr>
    </w:lvl>
    <w:lvl w:ilvl="7" w:tplc="100C0019" w:tentative="1">
      <w:start w:val="1"/>
      <w:numFmt w:val="lowerLetter"/>
      <w:lvlText w:val="%8."/>
      <w:lvlJc w:val="left"/>
      <w:pPr>
        <w:ind w:left="6327" w:hanging="360"/>
      </w:pPr>
    </w:lvl>
    <w:lvl w:ilvl="8" w:tplc="100C001B" w:tentative="1">
      <w:start w:val="1"/>
      <w:numFmt w:val="lowerRoman"/>
      <w:lvlText w:val="%9."/>
      <w:lvlJc w:val="right"/>
      <w:pPr>
        <w:ind w:left="7047" w:hanging="180"/>
      </w:pPr>
    </w:lvl>
  </w:abstractNum>
  <w:abstractNum w:abstractNumId="9" w15:restartNumberingAfterBreak="0">
    <w:nsid w:val="51CB1313"/>
    <w:multiLevelType w:val="hybridMultilevel"/>
    <w:tmpl w:val="C52E2688"/>
    <w:lvl w:ilvl="0" w:tplc="100C0001">
      <w:start w:val="1"/>
      <w:numFmt w:val="bullet"/>
      <w:lvlText w:val=""/>
      <w:lvlJc w:val="left"/>
      <w:pPr>
        <w:ind w:left="1287" w:hanging="360"/>
      </w:pPr>
      <w:rPr>
        <w:rFonts w:ascii="Symbol" w:hAnsi="Symbol"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10" w15:restartNumberingAfterBreak="0">
    <w:nsid w:val="533318C1"/>
    <w:multiLevelType w:val="hybridMultilevel"/>
    <w:tmpl w:val="D7EAD62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13">
      <w:start w:val="1"/>
      <w:numFmt w:val="upperRoman"/>
      <w:lvlText w:val="%3."/>
      <w:lvlJc w:val="right"/>
      <w:pPr>
        <w:ind w:left="2160" w:hanging="360"/>
      </w:p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572E57DE"/>
    <w:multiLevelType w:val="hybridMultilevel"/>
    <w:tmpl w:val="44E0CE58"/>
    <w:lvl w:ilvl="0" w:tplc="100C0001">
      <w:start w:val="1"/>
      <w:numFmt w:val="bullet"/>
      <w:lvlText w:val=""/>
      <w:lvlJc w:val="left"/>
      <w:pPr>
        <w:ind w:left="2160" w:hanging="360"/>
      </w:pPr>
      <w:rPr>
        <w:rFonts w:ascii="Symbol" w:hAnsi="Symbol" w:hint="default"/>
      </w:rPr>
    </w:lvl>
    <w:lvl w:ilvl="1" w:tplc="100C0003" w:tentative="1">
      <w:start w:val="1"/>
      <w:numFmt w:val="bullet"/>
      <w:lvlText w:val="o"/>
      <w:lvlJc w:val="left"/>
      <w:pPr>
        <w:ind w:left="2880" w:hanging="360"/>
      </w:pPr>
      <w:rPr>
        <w:rFonts w:ascii="Courier New" w:hAnsi="Courier New" w:cs="Courier New" w:hint="default"/>
      </w:rPr>
    </w:lvl>
    <w:lvl w:ilvl="2" w:tplc="100C0005" w:tentative="1">
      <w:start w:val="1"/>
      <w:numFmt w:val="bullet"/>
      <w:lvlText w:val=""/>
      <w:lvlJc w:val="left"/>
      <w:pPr>
        <w:ind w:left="3600" w:hanging="360"/>
      </w:pPr>
      <w:rPr>
        <w:rFonts w:ascii="Wingdings" w:hAnsi="Wingdings" w:hint="default"/>
      </w:rPr>
    </w:lvl>
    <w:lvl w:ilvl="3" w:tplc="100C0001" w:tentative="1">
      <w:start w:val="1"/>
      <w:numFmt w:val="bullet"/>
      <w:lvlText w:val=""/>
      <w:lvlJc w:val="left"/>
      <w:pPr>
        <w:ind w:left="4320" w:hanging="360"/>
      </w:pPr>
      <w:rPr>
        <w:rFonts w:ascii="Symbol" w:hAnsi="Symbol" w:hint="default"/>
      </w:rPr>
    </w:lvl>
    <w:lvl w:ilvl="4" w:tplc="100C0003" w:tentative="1">
      <w:start w:val="1"/>
      <w:numFmt w:val="bullet"/>
      <w:lvlText w:val="o"/>
      <w:lvlJc w:val="left"/>
      <w:pPr>
        <w:ind w:left="5040" w:hanging="360"/>
      </w:pPr>
      <w:rPr>
        <w:rFonts w:ascii="Courier New" w:hAnsi="Courier New" w:cs="Courier New" w:hint="default"/>
      </w:rPr>
    </w:lvl>
    <w:lvl w:ilvl="5" w:tplc="100C0005" w:tentative="1">
      <w:start w:val="1"/>
      <w:numFmt w:val="bullet"/>
      <w:lvlText w:val=""/>
      <w:lvlJc w:val="left"/>
      <w:pPr>
        <w:ind w:left="5760" w:hanging="360"/>
      </w:pPr>
      <w:rPr>
        <w:rFonts w:ascii="Wingdings" w:hAnsi="Wingdings" w:hint="default"/>
      </w:rPr>
    </w:lvl>
    <w:lvl w:ilvl="6" w:tplc="100C0001" w:tentative="1">
      <w:start w:val="1"/>
      <w:numFmt w:val="bullet"/>
      <w:lvlText w:val=""/>
      <w:lvlJc w:val="left"/>
      <w:pPr>
        <w:ind w:left="6480" w:hanging="360"/>
      </w:pPr>
      <w:rPr>
        <w:rFonts w:ascii="Symbol" w:hAnsi="Symbol" w:hint="default"/>
      </w:rPr>
    </w:lvl>
    <w:lvl w:ilvl="7" w:tplc="100C0003" w:tentative="1">
      <w:start w:val="1"/>
      <w:numFmt w:val="bullet"/>
      <w:lvlText w:val="o"/>
      <w:lvlJc w:val="left"/>
      <w:pPr>
        <w:ind w:left="7200" w:hanging="360"/>
      </w:pPr>
      <w:rPr>
        <w:rFonts w:ascii="Courier New" w:hAnsi="Courier New" w:cs="Courier New" w:hint="default"/>
      </w:rPr>
    </w:lvl>
    <w:lvl w:ilvl="8" w:tplc="100C0005" w:tentative="1">
      <w:start w:val="1"/>
      <w:numFmt w:val="bullet"/>
      <w:lvlText w:val=""/>
      <w:lvlJc w:val="left"/>
      <w:pPr>
        <w:ind w:left="7920" w:hanging="360"/>
      </w:pPr>
      <w:rPr>
        <w:rFonts w:ascii="Wingdings" w:hAnsi="Wingdings" w:hint="default"/>
      </w:rPr>
    </w:lvl>
  </w:abstractNum>
  <w:abstractNum w:abstractNumId="12" w15:restartNumberingAfterBreak="0">
    <w:nsid w:val="788C5BB7"/>
    <w:multiLevelType w:val="hybridMultilevel"/>
    <w:tmpl w:val="8B3E2D8E"/>
    <w:lvl w:ilvl="0" w:tplc="100C0005">
      <w:start w:val="1"/>
      <w:numFmt w:val="bullet"/>
      <w:lvlText w:val=""/>
      <w:lvlJc w:val="left"/>
      <w:pPr>
        <w:ind w:left="1287" w:hanging="360"/>
      </w:pPr>
      <w:rPr>
        <w:rFonts w:ascii="Wingdings" w:hAnsi="Wingdings"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13" w15:restartNumberingAfterBreak="0">
    <w:nsid w:val="7C3E244E"/>
    <w:multiLevelType w:val="hybridMultilevel"/>
    <w:tmpl w:val="2D601AB8"/>
    <w:lvl w:ilvl="0" w:tplc="445870C2">
      <w:start w:val="1"/>
      <w:numFmt w:val="decimal"/>
      <w:pStyle w:val="OpenIssue"/>
      <w:lvlText w:val="Open Issue %1:"/>
      <w:lvlJc w:val="left"/>
      <w:pPr>
        <w:ind w:left="2520" w:hanging="360"/>
      </w:pPr>
      <w:rPr>
        <w:rFonts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16cid:durableId="1055082145">
    <w:abstractNumId w:val="7"/>
  </w:num>
  <w:num w:numId="2" w16cid:durableId="347024132">
    <w:abstractNumId w:val="13"/>
  </w:num>
  <w:num w:numId="3" w16cid:durableId="400451277">
    <w:abstractNumId w:val="1"/>
  </w:num>
  <w:num w:numId="4" w16cid:durableId="1040469271">
    <w:abstractNumId w:val="11"/>
  </w:num>
  <w:num w:numId="5" w16cid:durableId="924920001">
    <w:abstractNumId w:val="0"/>
  </w:num>
  <w:num w:numId="6" w16cid:durableId="459423582">
    <w:abstractNumId w:val="3"/>
  </w:num>
  <w:num w:numId="7" w16cid:durableId="1153983028">
    <w:abstractNumId w:val="2"/>
  </w:num>
  <w:num w:numId="8" w16cid:durableId="1546746571">
    <w:abstractNumId w:val="5"/>
  </w:num>
  <w:num w:numId="9" w16cid:durableId="1296905861">
    <w:abstractNumId w:val="9"/>
  </w:num>
  <w:num w:numId="10" w16cid:durableId="58021644">
    <w:abstractNumId w:val="4"/>
  </w:num>
  <w:num w:numId="11" w16cid:durableId="1921062785">
    <w:abstractNumId w:val="8"/>
  </w:num>
  <w:num w:numId="12" w16cid:durableId="1331442576">
    <w:abstractNumId w:val="10"/>
  </w:num>
  <w:num w:numId="13" w16cid:durableId="1732532241">
    <w:abstractNumId w:val="6"/>
  </w:num>
  <w:num w:numId="14" w16cid:durableId="2138058444">
    <w:abstractNumId w:val="12"/>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hilippe Bovey">
    <w15:presenceInfo w15:providerId="AD" w15:userId="S::philippe.bovey@eduvaud.ch::90d2504d-7845-4c3f-8575-1476b38c5d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15A7"/>
    <w:rsid w:val="00000540"/>
    <w:rsid w:val="0000064C"/>
    <w:rsid w:val="000008DF"/>
    <w:rsid w:val="00000E8A"/>
    <w:rsid w:val="000011C4"/>
    <w:rsid w:val="000018D3"/>
    <w:rsid w:val="00001D0B"/>
    <w:rsid w:val="00002456"/>
    <w:rsid w:val="0000299E"/>
    <w:rsid w:val="000029A2"/>
    <w:rsid w:val="00002CDC"/>
    <w:rsid w:val="00005352"/>
    <w:rsid w:val="0000544B"/>
    <w:rsid w:val="00006725"/>
    <w:rsid w:val="000068AB"/>
    <w:rsid w:val="00011CA8"/>
    <w:rsid w:val="00011D94"/>
    <w:rsid w:val="00011E04"/>
    <w:rsid w:val="00011F78"/>
    <w:rsid w:val="00013EDE"/>
    <w:rsid w:val="00015679"/>
    <w:rsid w:val="0001637A"/>
    <w:rsid w:val="00017D88"/>
    <w:rsid w:val="00020371"/>
    <w:rsid w:val="000203E7"/>
    <w:rsid w:val="00020E48"/>
    <w:rsid w:val="00022A40"/>
    <w:rsid w:val="00022B52"/>
    <w:rsid w:val="000254C2"/>
    <w:rsid w:val="00026102"/>
    <w:rsid w:val="00026FD6"/>
    <w:rsid w:val="000301D4"/>
    <w:rsid w:val="00030BF9"/>
    <w:rsid w:val="000316FD"/>
    <w:rsid w:val="00031DA7"/>
    <w:rsid w:val="00031FF6"/>
    <w:rsid w:val="000329BD"/>
    <w:rsid w:val="00032F1D"/>
    <w:rsid w:val="000331E4"/>
    <w:rsid w:val="000352E2"/>
    <w:rsid w:val="000354CD"/>
    <w:rsid w:val="00035904"/>
    <w:rsid w:val="00036B73"/>
    <w:rsid w:val="00037458"/>
    <w:rsid w:val="00037587"/>
    <w:rsid w:val="00042950"/>
    <w:rsid w:val="00043C1A"/>
    <w:rsid w:val="0004433F"/>
    <w:rsid w:val="0004478F"/>
    <w:rsid w:val="0004547A"/>
    <w:rsid w:val="00045597"/>
    <w:rsid w:val="00045FB7"/>
    <w:rsid w:val="000473C9"/>
    <w:rsid w:val="00050740"/>
    <w:rsid w:val="00050AB4"/>
    <w:rsid w:val="00050D49"/>
    <w:rsid w:val="00050D8E"/>
    <w:rsid w:val="000510CF"/>
    <w:rsid w:val="0005125E"/>
    <w:rsid w:val="00051837"/>
    <w:rsid w:val="00051CC4"/>
    <w:rsid w:val="00051F91"/>
    <w:rsid w:val="00052FA0"/>
    <w:rsid w:val="0005348B"/>
    <w:rsid w:val="000538F6"/>
    <w:rsid w:val="00053ABF"/>
    <w:rsid w:val="0005476C"/>
    <w:rsid w:val="0005497E"/>
    <w:rsid w:val="0005564B"/>
    <w:rsid w:val="0005593B"/>
    <w:rsid w:val="000559ED"/>
    <w:rsid w:val="000579A0"/>
    <w:rsid w:val="00057CC7"/>
    <w:rsid w:val="00060638"/>
    <w:rsid w:val="0006185F"/>
    <w:rsid w:val="0006193A"/>
    <w:rsid w:val="0006244D"/>
    <w:rsid w:val="0006319F"/>
    <w:rsid w:val="000632C8"/>
    <w:rsid w:val="00064436"/>
    <w:rsid w:val="000653BE"/>
    <w:rsid w:val="0006542A"/>
    <w:rsid w:val="00067AAE"/>
    <w:rsid w:val="00067EDE"/>
    <w:rsid w:val="000703A9"/>
    <w:rsid w:val="000703B2"/>
    <w:rsid w:val="000739C5"/>
    <w:rsid w:val="00073ADD"/>
    <w:rsid w:val="00074FD2"/>
    <w:rsid w:val="000756D0"/>
    <w:rsid w:val="000763BC"/>
    <w:rsid w:val="0007644B"/>
    <w:rsid w:val="000773D3"/>
    <w:rsid w:val="000775A2"/>
    <w:rsid w:val="00077E1E"/>
    <w:rsid w:val="0008023B"/>
    <w:rsid w:val="0008150C"/>
    <w:rsid w:val="00081F2F"/>
    <w:rsid w:val="000823D0"/>
    <w:rsid w:val="00082617"/>
    <w:rsid w:val="00082818"/>
    <w:rsid w:val="0008295D"/>
    <w:rsid w:val="00083258"/>
    <w:rsid w:val="0008362D"/>
    <w:rsid w:val="00084F5B"/>
    <w:rsid w:val="000855E9"/>
    <w:rsid w:val="00085B73"/>
    <w:rsid w:val="00085C2D"/>
    <w:rsid w:val="000871E2"/>
    <w:rsid w:val="00090778"/>
    <w:rsid w:val="000907E7"/>
    <w:rsid w:val="00091990"/>
    <w:rsid w:val="00091B91"/>
    <w:rsid w:val="00091C15"/>
    <w:rsid w:val="00093273"/>
    <w:rsid w:val="0009346D"/>
    <w:rsid w:val="000941F4"/>
    <w:rsid w:val="000941FE"/>
    <w:rsid w:val="0009466A"/>
    <w:rsid w:val="000948DB"/>
    <w:rsid w:val="000952CF"/>
    <w:rsid w:val="00095670"/>
    <w:rsid w:val="000957B7"/>
    <w:rsid w:val="00095D8A"/>
    <w:rsid w:val="000968A5"/>
    <w:rsid w:val="00096BE3"/>
    <w:rsid w:val="00096ECF"/>
    <w:rsid w:val="0009737A"/>
    <w:rsid w:val="00097604"/>
    <w:rsid w:val="00097A38"/>
    <w:rsid w:val="00097B62"/>
    <w:rsid w:val="000A0231"/>
    <w:rsid w:val="000A0A89"/>
    <w:rsid w:val="000A183B"/>
    <w:rsid w:val="000A2A87"/>
    <w:rsid w:val="000A3192"/>
    <w:rsid w:val="000A387E"/>
    <w:rsid w:val="000A3A44"/>
    <w:rsid w:val="000A60B6"/>
    <w:rsid w:val="000A6A87"/>
    <w:rsid w:val="000B05C3"/>
    <w:rsid w:val="000B07F7"/>
    <w:rsid w:val="000B0851"/>
    <w:rsid w:val="000B0B84"/>
    <w:rsid w:val="000B1019"/>
    <w:rsid w:val="000B3057"/>
    <w:rsid w:val="000B311C"/>
    <w:rsid w:val="000B33DF"/>
    <w:rsid w:val="000B3965"/>
    <w:rsid w:val="000B43BF"/>
    <w:rsid w:val="000B4A28"/>
    <w:rsid w:val="000B634F"/>
    <w:rsid w:val="000B6C07"/>
    <w:rsid w:val="000B6ECD"/>
    <w:rsid w:val="000B723D"/>
    <w:rsid w:val="000C056B"/>
    <w:rsid w:val="000C16E8"/>
    <w:rsid w:val="000C1ED0"/>
    <w:rsid w:val="000C33B1"/>
    <w:rsid w:val="000C3D17"/>
    <w:rsid w:val="000C4682"/>
    <w:rsid w:val="000C5369"/>
    <w:rsid w:val="000C6F81"/>
    <w:rsid w:val="000D0708"/>
    <w:rsid w:val="000D0753"/>
    <w:rsid w:val="000D2987"/>
    <w:rsid w:val="000D2BB2"/>
    <w:rsid w:val="000D2EED"/>
    <w:rsid w:val="000D3530"/>
    <w:rsid w:val="000D390E"/>
    <w:rsid w:val="000D4078"/>
    <w:rsid w:val="000D4AB8"/>
    <w:rsid w:val="000D4E05"/>
    <w:rsid w:val="000D5E3A"/>
    <w:rsid w:val="000D63C6"/>
    <w:rsid w:val="000D755E"/>
    <w:rsid w:val="000D7889"/>
    <w:rsid w:val="000E0001"/>
    <w:rsid w:val="000E02BA"/>
    <w:rsid w:val="000E0E34"/>
    <w:rsid w:val="000E1756"/>
    <w:rsid w:val="000E2B8F"/>
    <w:rsid w:val="000E2E9A"/>
    <w:rsid w:val="000E2F71"/>
    <w:rsid w:val="000E4079"/>
    <w:rsid w:val="000E4A53"/>
    <w:rsid w:val="000E4C4B"/>
    <w:rsid w:val="000E645B"/>
    <w:rsid w:val="000E70F2"/>
    <w:rsid w:val="000F037B"/>
    <w:rsid w:val="000F110C"/>
    <w:rsid w:val="000F14C1"/>
    <w:rsid w:val="000F19C2"/>
    <w:rsid w:val="000F216F"/>
    <w:rsid w:val="000F25CA"/>
    <w:rsid w:val="000F2C11"/>
    <w:rsid w:val="000F3FE2"/>
    <w:rsid w:val="000F4514"/>
    <w:rsid w:val="000F45DD"/>
    <w:rsid w:val="000F4A77"/>
    <w:rsid w:val="000F519F"/>
    <w:rsid w:val="000F70F6"/>
    <w:rsid w:val="001018AE"/>
    <w:rsid w:val="00101B3A"/>
    <w:rsid w:val="00101ECA"/>
    <w:rsid w:val="0010253F"/>
    <w:rsid w:val="001027F3"/>
    <w:rsid w:val="00102B40"/>
    <w:rsid w:val="00103EC4"/>
    <w:rsid w:val="00104EDD"/>
    <w:rsid w:val="00106F4E"/>
    <w:rsid w:val="00106FA0"/>
    <w:rsid w:val="00107057"/>
    <w:rsid w:val="00107CA9"/>
    <w:rsid w:val="001101F0"/>
    <w:rsid w:val="00111D66"/>
    <w:rsid w:val="00111E56"/>
    <w:rsid w:val="00112491"/>
    <w:rsid w:val="00112BCD"/>
    <w:rsid w:val="0011445D"/>
    <w:rsid w:val="001145ED"/>
    <w:rsid w:val="00114A39"/>
    <w:rsid w:val="00114E38"/>
    <w:rsid w:val="00116B90"/>
    <w:rsid w:val="001171FF"/>
    <w:rsid w:val="001202FF"/>
    <w:rsid w:val="00120DBE"/>
    <w:rsid w:val="001215C9"/>
    <w:rsid w:val="001216B7"/>
    <w:rsid w:val="001218D8"/>
    <w:rsid w:val="0012202B"/>
    <w:rsid w:val="0012334D"/>
    <w:rsid w:val="001234E4"/>
    <w:rsid w:val="00123508"/>
    <w:rsid w:val="00123901"/>
    <w:rsid w:val="00124DD0"/>
    <w:rsid w:val="00124F70"/>
    <w:rsid w:val="001250DC"/>
    <w:rsid w:val="00125726"/>
    <w:rsid w:val="00125D4D"/>
    <w:rsid w:val="00125D6D"/>
    <w:rsid w:val="0012769D"/>
    <w:rsid w:val="001325B3"/>
    <w:rsid w:val="0013360C"/>
    <w:rsid w:val="00135417"/>
    <w:rsid w:val="00136BBC"/>
    <w:rsid w:val="00136FA4"/>
    <w:rsid w:val="00137EE3"/>
    <w:rsid w:val="00140135"/>
    <w:rsid w:val="00140CFC"/>
    <w:rsid w:val="001410D1"/>
    <w:rsid w:val="001415D9"/>
    <w:rsid w:val="00142041"/>
    <w:rsid w:val="001428ED"/>
    <w:rsid w:val="00142BFE"/>
    <w:rsid w:val="00143663"/>
    <w:rsid w:val="00144796"/>
    <w:rsid w:val="00144E48"/>
    <w:rsid w:val="0014586D"/>
    <w:rsid w:val="00145E73"/>
    <w:rsid w:val="001467B1"/>
    <w:rsid w:val="0014763D"/>
    <w:rsid w:val="00150682"/>
    <w:rsid w:val="00151BC2"/>
    <w:rsid w:val="00151CE9"/>
    <w:rsid w:val="001525F5"/>
    <w:rsid w:val="0015278E"/>
    <w:rsid w:val="00152FCB"/>
    <w:rsid w:val="00154737"/>
    <w:rsid w:val="00154740"/>
    <w:rsid w:val="00154AF3"/>
    <w:rsid w:val="00155961"/>
    <w:rsid w:val="00156555"/>
    <w:rsid w:val="00156D76"/>
    <w:rsid w:val="00157B0E"/>
    <w:rsid w:val="00157BAD"/>
    <w:rsid w:val="00160838"/>
    <w:rsid w:val="001620B2"/>
    <w:rsid w:val="00163987"/>
    <w:rsid w:val="00164366"/>
    <w:rsid w:val="00164797"/>
    <w:rsid w:val="001651CA"/>
    <w:rsid w:val="00165832"/>
    <w:rsid w:val="0016665B"/>
    <w:rsid w:val="00166B17"/>
    <w:rsid w:val="00166CDB"/>
    <w:rsid w:val="00167F0A"/>
    <w:rsid w:val="0017010F"/>
    <w:rsid w:val="00170888"/>
    <w:rsid w:val="00170928"/>
    <w:rsid w:val="00171206"/>
    <w:rsid w:val="00171844"/>
    <w:rsid w:val="00172BCB"/>
    <w:rsid w:val="00172F37"/>
    <w:rsid w:val="00173243"/>
    <w:rsid w:val="00174750"/>
    <w:rsid w:val="00177404"/>
    <w:rsid w:val="0018028C"/>
    <w:rsid w:val="0018044D"/>
    <w:rsid w:val="00183539"/>
    <w:rsid w:val="00185366"/>
    <w:rsid w:val="001865EA"/>
    <w:rsid w:val="00186CEC"/>
    <w:rsid w:val="00187180"/>
    <w:rsid w:val="001871BD"/>
    <w:rsid w:val="00187BC2"/>
    <w:rsid w:val="00191D92"/>
    <w:rsid w:val="00192085"/>
    <w:rsid w:val="001926D0"/>
    <w:rsid w:val="001933E8"/>
    <w:rsid w:val="00193802"/>
    <w:rsid w:val="00194A3D"/>
    <w:rsid w:val="00194F90"/>
    <w:rsid w:val="00195036"/>
    <w:rsid w:val="001957AE"/>
    <w:rsid w:val="001962F4"/>
    <w:rsid w:val="001965DE"/>
    <w:rsid w:val="00196DEE"/>
    <w:rsid w:val="00196E66"/>
    <w:rsid w:val="001A0077"/>
    <w:rsid w:val="001A16E4"/>
    <w:rsid w:val="001A1E34"/>
    <w:rsid w:val="001A242B"/>
    <w:rsid w:val="001A25B8"/>
    <w:rsid w:val="001A2B12"/>
    <w:rsid w:val="001A354B"/>
    <w:rsid w:val="001A4DE1"/>
    <w:rsid w:val="001A5525"/>
    <w:rsid w:val="001A56C2"/>
    <w:rsid w:val="001A5729"/>
    <w:rsid w:val="001A5BFD"/>
    <w:rsid w:val="001A6280"/>
    <w:rsid w:val="001A6503"/>
    <w:rsid w:val="001A6A51"/>
    <w:rsid w:val="001A6A72"/>
    <w:rsid w:val="001A6E4E"/>
    <w:rsid w:val="001A728D"/>
    <w:rsid w:val="001A7F52"/>
    <w:rsid w:val="001B118A"/>
    <w:rsid w:val="001B14BA"/>
    <w:rsid w:val="001B1A74"/>
    <w:rsid w:val="001B1C3B"/>
    <w:rsid w:val="001B27D9"/>
    <w:rsid w:val="001B38E2"/>
    <w:rsid w:val="001B4201"/>
    <w:rsid w:val="001B4D65"/>
    <w:rsid w:val="001B5662"/>
    <w:rsid w:val="001B5EAB"/>
    <w:rsid w:val="001B6BA9"/>
    <w:rsid w:val="001B7019"/>
    <w:rsid w:val="001C01C7"/>
    <w:rsid w:val="001C09D6"/>
    <w:rsid w:val="001C0D59"/>
    <w:rsid w:val="001C1952"/>
    <w:rsid w:val="001C3085"/>
    <w:rsid w:val="001C31C4"/>
    <w:rsid w:val="001C39CF"/>
    <w:rsid w:val="001C3B5B"/>
    <w:rsid w:val="001C4C1B"/>
    <w:rsid w:val="001C5008"/>
    <w:rsid w:val="001C5D56"/>
    <w:rsid w:val="001C615B"/>
    <w:rsid w:val="001C6256"/>
    <w:rsid w:val="001C74F3"/>
    <w:rsid w:val="001D0BCC"/>
    <w:rsid w:val="001D1027"/>
    <w:rsid w:val="001D22C2"/>
    <w:rsid w:val="001D25D1"/>
    <w:rsid w:val="001D38A7"/>
    <w:rsid w:val="001D3E3A"/>
    <w:rsid w:val="001D418A"/>
    <w:rsid w:val="001D4B27"/>
    <w:rsid w:val="001D4DD3"/>
    <w:rsid w:val="001D54F2"/>
    <w:rsid w:val="001D57AE"/>
    <w:rsid w:val="001D584B"/>
    <w:rsid w:val="001D5FE5"/>
    <w:rsid w:val="001D69A5"/>
    <w:rsid w:val="001D6CB0"/>
    <w:rsid w:val="001D7639"/>
    <w:rsid w:val="001D7836"/>
    <w:rsid w:val="001E1393"/>
    <w:rsid w:val="001E1DBF"/>
    <w:rsid w:val="001E22D5"/>
    <w:rsid w:val="001E3771"/>
    <w:rsid w:val="001E4A7C"/>
    <w:rsid w:val="001E5265"/>
    <w:rsid w:val="001E53D7"/>
    <w:rsid w:val="001E5718"/>
    <w:rsid w:val="001E614D"/>
    <w:rsid w:val="001E6EBD"/>
    <w:rsid w:val="001F0C40"/>
    <w:rsid w:val="001F1312"/>
    <w:rsid w:val="001F145F"/>
    <w:rsid w:val="001F17BA"/>
    <w:rsid w:val="001F3B48"/>
    <w:rsid w:val="001F4176"/>
    <w:rsid w:val="001F4436"/>
    <w:rsid w:val="001F46AC"/>
    <w:rsid w:val="001F4D34"/>
    <w:rsid w:val="001F5047"/>
    <w:rsid w:val="001F5DD5"/>
    <w:rsid w:val="001F6259"/>
    <w:rsid w:val="001F6792"/>
    <w:rsid w:val="001F6DA1"/>
    <w:rsid w:val="00200809"/>
    <w:rsid w:val="002012A9"/>
    <w:rsid w:val="00202C48"/>
    <w:rsid w:val="002043D6"/>
    <w:rsid w:val="00204DD0"/>
    <w:rsid w:val="00207073"/>
    <w:rsid w:val="002070B7"/>
    <w:rsid w:val="002077EB"/>
    <w:rsid w:val="00207928"/>
    <w:rsid w:val="00211810"/>
    <w:rsid w:val="002124E5"/>
    <w:rsid w:val="0021250A"/>
    <w:rsid w:val="00213F41"/>
    <w:rsid w:val="002145D5"/>
    <w:rsid w:val="0021491C"/>
    <w:rsid w:val="00214BE6"/>
    <w:rsid w:val="00214DD6"/>
    <w:rsid w:val="002157E7"/>
    <w:rsid w:val="00216CC7"/>
    <w:rsid w:val="00216EEA"/>
    <w:rsid w:val="00216F16"/>
    <w:rsid w:val="00216F8D"/>
    <w:rsid w:val="00217885"/>
    <w:rsid w:val="00221B8E"/>
    <w:rsid w:val="00221F54"/>
    <w:rsid w:val="0022249E"/>
    <w:rsid w:val="00222BD8"/>
    <w:rsid w:val="00222E6B"/>
    <w:rsid w:val="00222EEC"/>
    <w:rsid w:val="0022311D"/>
    <w:rsid w:val="00224AC2"/>
    <w:rsid w:val="00224EBC"/>
    <w:rsid w:val="002251B9"/>
    <w:rsid w:val="00226EBC"/>
    <w:rsid w:val="002271E5"/>
    <w:rsid w:val="0022751A"/>
    <w:rsid w:val="00230A43"/>
    <w:rsid w:val="00231266"/>
    <w:rsid w:val="002318D7"/>
    <w:rsid w:val="00231EE1"/>
    <w:rsid w:val="00233630"/>
    <w:rsid w:val="00235976"/>
    <w:rsid w:val="00235FEA"/>
    <w:rsid w:val="00236114"/>
    <w:rsid w:val="002366F2"/>
    <w:rsid w:val="00236C25"/>
    <w:rsid w:val="002372CC"/>
    <w:rsid w:val="00241625"/>
    <w:rsid w:val="00241CD7"/>
    <w:rsid w:val="00241D83"/>
    <w:rsid w:val="00243391"/>
    <w:rsid w:val="00243FC5"/>
    <w:rsid w:val="00244205"/>
    <w:rsid w:val="0024421B"/>
    <w:rsid w:val="0024553E"/>
    <w:rsid w:val="00245895"/>
    <w:rsid w:val="00245B13"/>
    <w:rsid w:val="002460DC"/>
    <w:rsid w:val="00246663"/>
    <w:rsid w:val="00247A7D"/>
    <w:rsid w:val="00250600"/>
    <w:rsid w:val="002509F2"/>
    <w:rsid w:val="002527DC"/>
    <w:rsid w:val="002540FA"/>
    <w:rsid w:val="00254F75"/>
    <w:rsid w:val="0025553D"/>
    <w:rsid w:val="002572FB"/>
    <w:rsid w:val="0025747D"/>
    <w:rsid w:val="00257835"/>
    <w:rsid w:val="002602EA"/>
    <w:rsid w:val="00262587"/>
    <w:rsid w:val="00263C5B"/>
    <w:rsid w:val="002641B8"/>
    <w:rsid w:val="002651F3"/>
    <w:rsid w:val="0026552D"/>
    <w:rsid w:val="00265952"/>
    <w:rsid w:val="00265956"/>
    <w:rsid w:val="00266D13"/>
    <w:rsid w:val="00266DFF"/>
    <w:rsid w:val="00267F96"/>
    <w:rsid w:val="00270662"/>
    <w:rsid w:val="00270711"/>
    <w:rsid w:val="00271290"/>
    <w:rsid w:val="002713D1"/>
    <w:rsid w:val="00271592"/>
    <w:rsid w:val="002723A7"/>
    <w:rsid w:val="00272429"/>
    <w:rsid w:val="00272B9E"/>
    <w:rsid w:val="00273502"/>
    <w:rsid w:val="00274680"/>
    <w:rsid w:val="00274941"/>
    <w:rsid w:val="00275C7B"/>
    <w:rsid w:val="0027623D"/>
    <w:rsid w:val="00276A91"/>
    <w:rsid w:val="00276B2B"/>
    <w:rsid w:val="00276DFF"/>
    <w:rsid w:val="00280055"/>
    <w:rsid w:val="0028012A"/>
    <w:rsid w:val="00280551"/>
    <w:rsid w:val="002813EC"/>
    <w:rsid w:val="00282DD3"/>
    <w:rsid w:val="002830FC"/>
    <w:rsid w:val="00283541"/>
    <w:rsid w:val="002839FD"/>
    <w:rsid w:val="00283B79"/>
    <w:rsid w:val="00283FC8"/>
    <w:rsid w:val="00285920"/>
    <w:rsid w:val="002861B4"/>
    <w:rsid w:val="002862DE"/>
    <w:rsid w:val="002865A5"/>
    <w:rsid w:val="00286BA2"/>
    <w:rsid w:val="00286E41"/>
    <w:rsid w:val="002876C0"/>
    <w:rsid w:val="00287DA6"/>
    <w:rsid w:val="00291067"/>
    <w:rsid w:val="002914C9"/>
    <w:rsid w:val="00291BD5"/>
    <w:rsid w:val="00292675"/>
    <w:rsid w:val="00292713"/>
    <w:rsid w:val="00292F5C"/>
    <w:rsid w:val="00293058"/>
    <w:rsid w:val="00294961"/>
    <w:rsid w:val="00295DFF"/>
    <w:rsid w:val="00295F35"/>
    <w:rsid w:val="00297BDE"/>
    <w:rsid w:val="002A0CBB"/>
    <w:rsid w:val="002A1146"/>
    <w:rsid w:val="002A132C"/>
    <w:rsid w:val="002A21A0"/>
    <w:rsid w:val="002A5474"/>
    <w:rsid w:val="002A56B6"/>
    <w:rsid w:val="002A5B3C"/>
    <w:rsid w:val="002A63A5"/>
    <w:rsid w:val="002A68AE"/>
    <w:rsid w:val="002A6B85"/>
    <w:rsid w:val="002A7794"/>
    <w:rsid w:val="002A7FCB"/>
    <w:rsid w:val="002B020F"/>
    <w:rsid w:val="002B13AE"/>
    <w:rsid w:val="002B1F70"/>
    <w:rsid w:val="002B2306"/>
    <w:rsid w:val="002B2A9B"/>
    <w:rsid w:val="002B351E"/>
    <w:rsid w:val="002B3A44"/>
    <w:rsid w:val="002B40C0"/>
    <w:rsid w:val="002B58B6"/>
    <w:rsid w:val="002B5B74"/>
    <w:rsid w:val="002B63CF"/>
    <w:rsid w:val="002B67B9"/>
    <w:rsid w:val="002B71FE"/>
    <w:rsid w:val="002B72BC"/>
    <w:rsid w:val="002C0B07"/>
    <w:rsid w:val="002C0E84"/>
    <w:rsid w:val="002C2CE0"/>
    <w:rsid w:val="002C4953"/>
    <w:rsid w:val="002C4ECC"/>
    <w:rsid w:val="002C55AA"/>
    <w:rsid w:val="002C55E9"/>
    <w:rsid w:val="002C5728"/>
    <w:rsid w:val="002C6C93"/>
    <w:rsid w:val="002C73AB"/>
    <w:rsid w:val="002D01BE"/>
    <w:rsid w:val="002D0274"/>
    <w:rsid w:val="002D0B5E"/>
    <w:rsid w:val="002D1DDC"/>
    <w:rsid w:val="002D207F"/>
    <w:rsid w:val="002D2EF4"/>
    <w:rsid w:val="002D363D"/>
    <w:rsid w:val="002D36EE"/>
    <w:rsid w:val="002D441A"/>
    <w:rsid w:val="002D4432"/>
    <w:rsid w:val="002D459E"/>
    <w:rsid w:val="002D532E"/>
    <w:rsid w:val="002D5B2A"/>
    <w:rsid w:val="002D7FB9"/>
    <w:rsid w:val="002E037D"/>
    <w:rsid w:val="002E181E"/>
    <w:rsid w:val="002E4492"/>
    <w:rsid w:val="002E44DA"/>
    <w:rsid w:val="002E5129"/>
    <w:rsid w:val="002E5B2D"/>
    <w:rsid w:val="002E5CA6"/>
    <w:rsid w:val="002E6F35"/>
    <w:rsid w:val="002E7724"/>
    <w:rsid w:val="002E795F"/>
    <w:rsid w:val="002F10E1"/>
    <w:rsid w:val="002F2F5C"/>
    <w:rsid w:val="002F2FE1"/>
    <w:rsid w:val="002F3155"/>
    <w:rsid w:val="002F4BEB"/>
    <w:rsid w:val="002F4F2B"/>
    <w:rsid w:val="002F5AD5"/>
    <w:rsid w:val="002F5B27"/>
    <w:rsid w:val="002F63CB"/>
    <w:rsid w:val="002F721A"/>
    <w:rsid w:val="002F775D"/>
    <w:rsid w:val="002F7F25"/>
    <w:rsid w:val="002F7F66"/>
    <w:rsid w:val="00301158"/>
    <w:rsid w:val="003016E4"/>
    <w:rsid w:val="00302D57"/>
    <w:rsid w:val="00303608"/>
    <w:rsid w:val="00304714"/>
    <w:rsid w:val="00306095"/>
    <w:rsid w:val="0030615A"/>
    <w:rsid w:val="00307613"/>
    <w:rsid w:val="00310403"/>
    <w:rsid w:val="003105DC"/>
    <w:rsid w:val="00310E3B"/>
    <w:rsid w:val="00310EDC"/>
    <w:rsid w:val="0031156F"/>
    <w:rsid w:val="00312E9D"/>
    <w:rsid w:val="003138AD"/>
    <w:rsid w:val="003143B4"/>
    <w:rsid w:val="003148B7"/>
    <w:rsid w:val="0031529B"/>
    <w:rsid w:val="003157B2"/>
    <w:rsid w:val="0031617C"/>
    <w:rsid w:val="00316B59"/>
    <w:rsid w:val="00317B33"/>
    <w:rsid w:val="00317D65"/>
    <w:rsid w:val="00320B30"/>
    <w:rsid w:val="00320F4C"/>
    <w:rsid w:val="00321077"/>
    <w:rsid w:val="003215FB"/>
    <w:rsid w:val="00321757"/>
    <w:rsid w:val="0032180D"/>
    <w:rsid w:val="00323004"/>
    <w:rsid w:val="003241CE"/>
    <w:rsid w:val="00326BC1"/>
    <w:rsid w:val="0032725A"/>
    <w:rsid w:val="00327F60"/>
    <w:rsid w:val="00330001"/>
    <w:rsid w:val="003318C0"/>
    <w:rsid w:val="003325D0"/>
    <w:rsid w:val="003327E6"/>
    <w:rsid w:val="00333BAC"/>
    <w:rsid w:val="00333CB1"/>
    <w:rsid w:val="00334122"/>
    <w:rsid w:val="00334B89"/>
    <w:rsid w:val="00336840"/>
    <w:rsid w:val="00337BE9"/>
    <w:rsid w:val="00340FD3"/>
    <w:rsid w:val="00341629"/>
    <w:rsid w:val="00341FE6"/>
    <w:rsid w:val="003442A7"/>
    <w:rsid w:val="0034468A"/>
    <w:rsid w:val="00346F78"/>
    <w:rsid w:val="003477F6"/>
    <w:rsid w:val="00350378"/>
    <w:rsid w:val="00351616"/>
    <w:rsid w:val="00353730"/>
    <w:rsid w:val="00353B90"/>
    <w:rsid w:val="0035490A"/>
    <w:rsid w:val="00354E76"/>
    <w:rsid w:val="003553D9"/>
    <w:rsid w:val="003560B4"/>
    <w:rsid w:val="0035663B"/>
    <w:rsid w:val="00356795"/>
    <w:rsid w:val="003567C5"/>
    <w:rsid w:val="003576C2"/>
    <w:rsid w:val="0036090B"/>
    <w:rsid w:val="00361259"/>
    <w:rsid w:val="0036254F"/>
    <w:rsid w:val="00362679"/>
    <w:rsid w:val="00362B4E"/>
    <w:rsid w:val="00362FBD"/>
    <w:rsid w:val="0036340C"/>
    <w:rsid w:val="00363B3D"/>
    <w:rsid w:val="003645FE"/>
    <w:rsid w:val="003650D0"/>
    <w:rsid w:val="00367E8E"/>
    <w:rsid w:val="00371B60"/>
    <w:rsid w:val="00372B9B"/>
    <w:rsid w:val="00373518"/>
    <w:rsid w:val="003752C8"/>
    <w:rsid w:val="0037607A"/>
    <w:rsid w:val="00381922"/>
    <w:rsid w:val="00382C13"/>
    <w:rsid w:val="00383114"/>
    <w:rsid w:val="0038359F"/>
    <w:rsid w:val="00383FAA"/>
    <w:rsid w:val="00384E9A"/>
    <w:rsid w:val="00385104"/>
    <w:rsid w:val="0038635D"/>
    <w:rsid w:val="0038666D"/>
    <w:rsid w:val="00390D3F"/>
    <w:rsid w:val="003912B9"/>
    <w:rsid w:val="00391345"/>
    <w:rsid w:val="00391FA8"/>
    <w:rsid w:val="003920E2"/>
    <w:rsid w:val="003922E7"/>
    <w:rsid w:val="0039368D"/>
    <w:rsid w:val="00393AB6"/>
    <w:rsid w:val="003941E3"/>
    <w:rsid w:val="0039610B"/>
    <w:rsid w:val="00396A67"/>
    <w:rsid w:val="00397D3E"/>
    <w:rsid w:val="003A004F"/>
    <w:rsid w:val="003A0B79"/>
    <w:rsid w:val="003A107D"/>
    <w:rsid w:val="003A1212"/>
    <w:rsid w:val="003A2504"/>
    <w:rsid w:val="003A2DBF"/>
    <w:rsid w:val="003A4F79"/>
    <w:rsid w:val="003A585D"/>
    <w:rsid w:val="003A5960"/>
    <w:rsid w:val="003B2D00"/>
    <w:rsid w:val="003B2D20"/>
    <w:rsid w:val="003B35A0"/>
    <w:rsid w:val="003B411E"/>
    <w:rsid w:val="003B4F13"/>
    <w:rsid w:val="003B6373"/>
    <w:rsid w:val="003B6582"/>
    <w:rsid w:val="003B6689"/>
    <w:rsid w:val="003C027C"/>
    <w:rsid w:val="003C09B0"/>
    <w:rsid w:val="003C0DB7"/>
    <w:rsid w:val="003C13EC"/>
    <w:rsid w:val="003C21A5"/>
    <w:rsid w:val="003C2A7C"/>
    <w:rsid w:val="003C41D7"/>
    <w:rsid w:val="003C46EB"/>
    <w:rsid w:val="003C4868"/>
    <w:rsid w:val="003C4D43"/>
    <w:rsid w:val="003C5351"/>
    <w:rsid w:val="003C556D"/>
    <w:rsid w:val="003C7F7E"/>
    <w:rsid w:val="003D1A9B"/>
    <w:rsid w:val="003D24FE"/>
    <w:rsid w:val="003D2806"/>
    <w:rsid w:val="003D29C0"/>
    <w:rsid w:val="003D4227"/>
    <w:rsid w:val="003D587A"/>
    <w:rsid w:val="003D5C5F"/>
    <w:rsid w:val="003D61B4"/>
    <w:rsid w:val="003D7A94"/>
    <w:rsid w:val="003D7CC9"/>
    <w:rsid w:val="003D7DFF"/>
    <w:rsid w:val="003D7F04"/>
    <w:rsid w:val="003E02F0"/>
    <w:rsid w:val="003E1717"/>
    <w:rsid w:val="003E26A7"/>
    <w:rsid w:val="003E2E70"/>
    <w:rsid w:val="003E39AA"/>
    <w:rsid w:val="003E3BA5"/>
    <w:rsid w:val="003E3CC1"/>
    <w:rsid w:val="003E53FB"/>
    <w:rsid w:val="003E6313"/>
    <w:rsid w:val="003E673D"/>
    <w:rsid w:val="003E6CBA"/>
    <w:rsid w:val="003E6D43"/>
    <w:rsid w:val="003E7910"/>
    <w:rsid w:val="003E7CF1"/>
    <w:rsid w:val="003F00A5"/>
    <w:rsid w:val="003F088D"/>
    <w:rsid w:val="003F0A9A"/>
    <w:rsid w:val="003F0F59"/>
    <w:rsid w:val="003F1913"/>
    <w:rsid w:val="003F1AE9"/>
    <w:rsid w:val="003F1E99"/>
    <w:rsid w:val="003F4F67"/>
    <w:rsid w:val="003F5405"/>
    <w:rsid w:val="003F6386"/>
    <w:rsid w:val="003F6DB8"/>
    <w:rsid w:val="003F6F8D"/>
    <w:rsid w:val="00400ED5"/>
    <w:rsid w:val="0040106E"/>
    <w:rsid w:val="004016CA"/>
    <w:rsid w:val="004017E7"/>
    <w:rsid w:val="004037CF"/>
    <w:rsid w:val="004041E2"/>
    <w:rsid w:val="00404479"/>
    <w:rsid w:val="00404640"/>
    <w:rsid w:val="00404654"/>
    <w:rsid w:val="00406907"/>
    <w:rsid w:val="0041000B"/>
    <w:rsid w:val="004124BC"/>
    <w:rsid w:val="00412A30"/>
    <w:rsid w:val="004141D8"/>
    <w:rsid w:val="00415307"/>
    <w:rsid w:val="0041683D"/>
    <w:rsid w:val="0041728C"/>
    <w:rsid w:val="00417AAB"/>
    <w:rsid w:val="0042011B"/>
    <w:rsid w:val="004201B1"/>
    <w:rsid w:val="00420595"/>
    <w:rsid w:val="004205E5"/>
    <w:rsid w:val="00420FF3"/>
    <w:rsid w:val="00421D50"/>
    <w:rsid w:val="00422430"/>
    <w:rsid w:val="00423B02"/>
    <w:rsid w:val="00424926"/>
    <w:rsid w:val="00425B2D"/>
    <w:rsid w:val="004260C3"/>
    <w:rsid w:val="00427AD6"/>
    <w:rsid w:val="00427C91"/>
    <w:rsid w:val="00430766"/>
    <w:rsid w:val="00432223"/>
    <w:rsid w:val="004323C7"/>
    <w:rsid w:val="00433676"/>
    <w:rsid w:val="00433B13"/>
    <w:rsid w:val="00433DA6"/>
    <w:rsid w:val="00435305"/>
    <w:rsid w:val="0043590E"/>
    <w:rsid w:val="004367DB"/>
    <w:rsid w:val="00436929"/>
    <w:rsid w:val="00440234"/>
    <w:rsid w:val="00440465"/>
    <w:rsid w:val="00440737"/>
    <w:rsid w:val="00440BE4"/>
    <w:rsid w:val="00440CC5"/>
    <w:rsid w:val="004415A7"/>
    <w:rsid w:val="00441DD5"/>
    <w:rsid w:val="0044205F"/>
    <w:rsid w:val="00442416"/>
    <w:rsid w:val="00442CE5"/>
    <w:rsid w:val="00443B21"/>
    <w:rsid w:val="00443C6A"/>
    <w:rsid w:val="00443F0F"/>
    <w:rsid w:val="004453AD"/>
    <w:rsid w:val="00446035"/>
    <w:rsid w:val="00446292"/>
    <w:rsid w:val="0044723D"/>
    <w:rsid w:val="004472BC"/>
    <w:rsid w:val="00447C80"/>
    <w:rsid w:val="004509EE"/>
    <w:rsid w:val="00450AE7"/>
    <w:rsid w:val="00453D00"/>
    <w:rsid w:val="0045580A"/>
    <w:rsid w:val="00455B3B"/>
    <w:rsid w:val="0045633F"/>
    <w:rsid w:val="00456891"/>
    <w:rsid w:val="00456CD7"/>
    <w:rsid w:val="0045701B"/>
    <w:rsid w:val="004579F2"/>
    <w:rsid w:val="00457BB1"/>
    <w:rsid w:val="00457F86"/>
    <w:rsid w:val="004601DC"/>
    <w:rsid w:val="004605C7"/>
    <w:rsid w:val="00460640"/>
    <w:rsid w:val="00462835"/>
    <w:rsid w:val="00463AC4"/>
    <w:rsid w:val="004644D4"/>
    <w:rsid w:val="0046493A"/>
    <w:rsid w:val="00464ECD"/>
    <w:rsid w:val="00465164"/>
    <w:rsid w:val="00465954"/>
    <w:rsid w:val="00467442"/>
    <w:rsid w:val="00467F47"/>
    <w:rsid w:val="00470007"/>
    <w:rsid w:val="0047000D"/>
    <w:rsid w:val="00471277"/>
    <w:rsid w:val="00473C6B"/>
    <w:rsid w:val="00475A2E"/>
    <w:rsid w:val="00475A52"/>
    <w:rsid w:val="004779FC"/>
    <w:rsid w:val="00480C2D"/>
    <w:rsid w:val="00481B6C"/>
    <w:rsid w:val="00482278"/>
    <w:rsid w:val="00483107"/>
    <w:rsid w:val="004833ED"/>
    <w:rsid w:val="004837C2"/>
    <w:rsid w:val="00483938"/>
    <w:rsid w:val="0048455A"/>
    <w:rsid w:val="00485676"/>
    <w:rsid w:val="00486CCB"/>
    <w:rsid w:val="00487184"/>
    <w:rsid w:val="004906B6"/>
    <w:rsid w:val="00490E67"/>
    <w:rsid w:val="00491382"/>
    <w:rsid w:val="004917BB"/>
    <w:rsid w:val="00491C1C"/>
    <w:rsid w:val="00491D06"/>
    <w:rsid w:val="00492023"/>
    <w:rsid w:val="00492461"/>
    <w:rsid w:val="00492828"/>
    <w:rsid w:val="004935F0"/>
    <w:rsid w:val="00493A17"/>
    <w:rsid w:val="00494159"/>
    <w:rsid w:val="00494AC3"/>
    <w:rsid w:val="004958C9"/>
    <w:rsid w:val="00496E25"/>
    <w:rsid w:val="00497D89"/>
    <w:rsid w:val="00497DB3"/>
    <w:rsid w:val="00497EC1"/>
    <w:rsid w:val="004A20EA"/>
    <w:rsid w:val="004A347D"/>
    <w:rsid w:val="004A4E72"/>
    <w:rsid w:val="004A67E3"/>
    <w:rsid w:val="004A6FD6"/>
    <w:rsid w:val="004B042E"/>
    <w:rsid w:val="004B0E1B"/>
    <w:rsid w:val="004B3231"/>
    <w:rsid w:val="004B3CBE"/>
    <w:rsid w:val="004B570A"/>
    <w:rsid w:val="004B59F4"/>
    <w:rsid w:val="004B6CA8"/>
    <w:rsid w:val="004B7595"/>
    <w:rsid w:val="004B7849"/>
    <w:rsid w:val="004B7B25"/>
    <w:rsid w:val="004B7E45"/>
    <w:rsid w:val="004C0141"/>
    <w:rsid w:val="004C146C"/>
    <w:rsid w:val="004C1BED"/>
    <w:rsid w:val="004C1E77"/>
    <w:rsid w:val="004C22E2"/>
    <w:rsid w:val="004C2400"/>
    <w:rsid w:val="004C2BD3"/>
    <w:rsid w:val="004C3525"/>
    <w:rsid w:val="004C4282"/>
    <w:rsid w:val="004C439A"/>
    <w:rsid w:val="004C4A25"/>
    <w:rsid w:val="004C57EA"/>
    <w:rsid w:val="004C58B4"/>
    <w:rsid w:val="004C59CC"/>
    <w:rsid w:val="004C6778"/>
    <w:rsid w:val="004D0CF9"/>
    <w:rsid w:val="004D0D14"/>
    <w:rsid w:val="004D1211"/>
    <w:rsid w:val="004D2783"/>
    <w:rsid w:val="004D29E3"/>
    <w:rsid w:val="004D2B13"/>
    <w:rsid w:val="004D3305"/>
    <w:rsid w:val="004D44C8"/>
    <w:rsid w:val="004D58D8"/>
    <w:rsid w:val="004E0222"/>
    <w:rsid w:val="004E0391"/>
    <w:rsid w:val="004E0B27"/>
    <w:rsid w:val="004E0C27"/>
    <w:rsid w:val="004E0F7E"/>
    <w:rsid w:val="004E1AC4"/>
    <w:rsid w:val="004E1AED"/>
    <w:rsid w:val="004E249C"/>
    <w:rsid w:val="004E2A1D"/>
    <w:rsid w:val="004E2B4E"/>
    <w:rsid w:val="004E2EB3"/>
    <w:rsid w:val="004E402F"/>
    <w:rsid w:val="004E43EF"/>
    <w:rsid w:val="004E469E"/>
    <w:rsid w:val="004E4F12"/>
    <w:rsid w:val="004E55FB"/>
    <w:rsid w:val="004E7845"/>
    <w:rsid w:val="004E7D56"/>
    <w:rsid w:val="004F04B2"/>
    <w:rsid w:val="004F078C"/>
    <w:rsid w:val="004F0DC6"/>
    <w:rsid w:val="004F119B"/>
    <w:rsid w:val="004F1328"/>
    <w:rsid w:val="004F1B29"/>
    <w:rsid w:val="004F1CF8"/>
    <w:rsid w:val="004F2DC4"/>
    <w:rsid w:val="004F38B9"/>
    <w:rsid w:val="004F3A7B"/>
    <w:rsid w:val="004F3F2B"/>
    <w:rsid w:val="004F49DA"/>
    <w:rsid w:val="004F6CF4"/>
    <w:rsid w:val="004F76E1"/>
    <w:rsid w:val="004F7D7D"/>
    <w:rsid w:val="005003D7"/>
    <w:rsid w:val="00502590"/>
    <w:rsid w:val="0050296F"/>
    <w:rsid w:val="0050362D"/>
    <w:rsid w:val="0050436D"/>
    <w:rsid w:val="005046EB"/>
    <w:rsid w:val="00504CEC"/>
    <w:rsid w:val="00507023"/>
    <w:rsid w:val="00507198"/>
    <w:rsid w:val="00507C8D"/>
    <w:rsid w:val="00511110"/>
    <w:rsid w:val="00511F77"/>
    <w:rsid w:val="005139F6"/>
    <w:rsid w:val="00513CFF"/>
    <w:rsid w:val="00513EAD"/>
    <w:rsid w:val="00514304"/>
    <w:rsid w:val="00514896"/>
    <w:rsid w:val="005167DC"/>
    <w:rsid w:val="0051695C"/>
    <w:rsid w:val="00516F02"/>
    <w:rsid w:val="0051791B"/>
    <w:rsid w:val="00520A7C"/>
    <w:rsid w:val="00521DDA"/>
    <w:rsid w:val="00522284"/>
    <w:rsid w:val="00522558"/>
    <w:rsid w:val="005234C6"/>
    <w:rsid w:val="005251A1"/>
    <w:rsid w:val="00525AE3"/>
    <w:rsid w:val="00525CAC"/>
    <w:rsid w:val="005265A6"/>
    <w:rsid w:val="00526DEB"/>
    <w:rsid w:val="00527198"/>
    <w:rsid w:val="005306CA"/>
    <w:rsid w:val="00530DE1"/>
    <w:rsid w:val="00531EA1"/>
    <w:rsid w:val="00532B5C"/>
    <w:rsid w:val="005331FE"/>
    <w:rsid w:val="0053430E"/>
    <w:rsid w:val="005345B3"/>
    <w:rsid w:val="00534C54"/>
    <w:rsid w:val="00535C72"/>
    <w:rsid w:val="0053676A"/>
    <w:rsid w:val="00537945"/>
    <w:rsid w:val="00540E88"/>
    <w:rsid w:val="00540F17"/>
    <w:rsid w:val="00540F62"/>
    <w:rsid w:val="00541041"/>
    <w:rsid w:val="0054136C"/>
    <w:rsid w:val="005415B8"/>
    <w:rsid w:val="00542830"/>
    <w:rsid w:val="00542C91"/>
    <w:rsid w:val="00544F14"/>
    <w:rsid w:val="0054525F"/>
    <w:rsid w:val="00546405"/>
    <w:rsid w:val="005464AA"/>
    <w:rsid w:val="00546523"/>
    <w:rsid w:val="00546FB0"/>
    <w:rsid w:val="0054765F"/>
    <w:rsid w:val="00550A4F"/>
    <w:rsid w:val="00550BEA"/>
    <w:rsid w:val="00551C7E"/>
    <w:rsid w:val="005526D8"/>
    <w:rsid w:val="00553C24"/>
    <w:rsid w:val="005542DE"/>
    <w:rsid w:val="00554474"/>
    <w:rsid w:val="0055584B"/>
    <w:rsid w:val="00556AA2"/>
    <w:rsid w:val="00557253"/>
    <w:rsid w:val="005576C6"/>
    <w:rsid w:val="0056112B"/>
    <w:rsid w:val="00562D31"/>
    <w:rsid w:val="00563932"/>
    <w:rsid w:val="00564650"/>
    <w:rsid w:val="00564939"/>
    <w:rsid w:val="00565B67"/>
    <w:rsid w:val="00570C4D"/>
    <w:rsid w:val="00571EEF"/>
    <w:rsid w:val="0057233D"/>
    <w:rsid w:val="005723DC"/>
    <w:rsid w:val="00572E3A"/>
    <w:rsid w:val="0057412A"/>
    <w:rsid w:val="00574447"/>
    <w:rsid w:val="00574985"/>
    <w:rsid w:val="005757E9"/>
    <w:rsid w:val="005775D5"/>
    <w:rsid w:val="00577867"/>
    <w:rsid w:val="005779DD"/>
    <w:rsid w:val="00580B9E"/>
    <w:rsid w:val="00581860"/>
    <w:rsid w:val="005818F0"/>
    <w:rsid w:val="00581E99"/>
    <w:rsid w:val="0058330B"/>
    <w:rsid w:val="00586757"/>
    <w:rsid w:val="00586A20"/>
    <w:rsid w:val="0058722B"/>
    <w:rsid w:val="00590E2D"/>
    <w:rsid w:val="00591519"/>
    <w:rsid w:val="00591AE2"/>
    <w:rsid w:val="0059330B"/>
    <w:rsid w:val="00594323"/>
    <w:rsid w:val="005954FF"/>
    <w:rsid w:val="00595DA3"/>
    <w:rsid w:val="00595E0D"/>
    <w:rsid w:val="0059670C"/>
    <w:rsid w:val="005969EC"/>
    <w:rsid w:val="00597319"/>
    <w:rsid w:val="00597F4A"/>
    <w:rsid w:val="005A0174"/>
    <w:rsid w:val="005A01B7"/>
    <w:rsid w:val="005A1841"/>
    <w:rsid w:val="005A2B84"/>
    <w:rsid w:val="005A2FCE"/>
    <w:rsid w:val="005A3A8D"/>
    <w:rsid w:val="005A3CD1"/>
    <w:rsid w:val="005A408E"/>
    <w:rsid w:val="005A4371"/>
    <w:rsid w:val="005A7A11"/>
    <w:rsid w:val="005A7C93"/>
    <w:rsid w:val="005B0288"/>
    <w:rsid w:val="005B0597"/>
    <w:rsid w:val="005B1240"/>
    <w:rsid w:val="005B1490"/>
    <w:rsid w:val="005B3313"/>
    <w:rsid w:val="005B4439"/>
    <w:rsid w:val="005B4447"/>
    <w:rsid w:val="005B497D"/>
    <w:rsid w:val="005B5AEE"/>
    <w:rsid w:val="005B61D8"/>
    <w:rsid w:val="005B65D7"/>
    <w:rsid w:val="005B69F6"/>
    <w:rsid w:val="005B6B13"/>
    <w:rsid w:val="005B6F38"/>
    <w:rsid w:val="005B703B"/>
    <w:rsid w:val="005C06B2"/>
    <w:rsid w:val="005C1BC5"/>
    <w:rsid w:val="005C3236"/>
    <w:rsid w:val="005C3337"/>
    <w:rsid w:val="005C4931"/>
    <w:rsid w:val="005C4CF5"/>
    <w:rsid w:val="005C4E23"/>
    <w:rsid w:val="005C5B15"/>
    <w:rsid w:val="005C6071"/>
    <w:rsid w:val="005C67E0"/>
    <w:rsid w:val="005C79FB"/>
    <w:rsid w:val="005C7F5E"/>
    <w:rsid w:val="005D06A4"/>
    <w:rsid w:val="005D0928"/>
    <w:rsid w:val="005D0DB6"/>
    <w:rsid w:val="005D1BD5"/>
    <w:rsid w:val="005D25F8"/>
    <w:rsid w:val="005D3299"/>
    <w:rsid w:val="005D5E7D"/>
    <w:rsid w:val="005D5EC8"/>
    <w:rsid w:val="005D7687"/>
    <w:rsid w:val="005D7B8A"/>
    <w:rsid w:val="005E014C"/>
    <w:rsid w:val="005E18BC"/>
    <w:rsid w:val="005E2C4D"/>
    <w:rsid w:val="005E38C6"/>
    <w:rsid w:val="005E40C4"/>
    <w:rsid w:val="005E41DE"/>
    <w:rsid w:val="005E4375"/>
    <w:rsid w:val="005E5140"/>
    <w:rsid w:val="005E6897"/>
    <w:rsid w:val="005E74BE"/>
    <w:rsid w:val="005F0089"/>
    <w:rsid w:val="005F042F"/>
    <w:rsid w:val="005F0436"/>
    <w:rsid w:val="005F0E15"/>
    <w:rsid w:val="005F152E"/>
    <w:rsid w:val="005F17EE"/>
    <w:rsid w:val="005F2473"/>
    <w:rsid w:val="005F2527"/>
    <w:rsid w:val="005F2F63"/>
    <w:rsid w:val="005F3CC4"/>
    <w:rsid w:val="005F41D6"/>
    <w:rsid w:val="005F42FA"/>
    <w:rsid w:val="005F46F7"/>
    <w:rsid w:val="005F5CA1"/>
    <w:rsid w:val="005F6271"/>
    <w:rsid w:val="005F65C5"/>
    <w:rsid w:val="005F6CEA"/>
    <w:rsid w:val="005F798C"/>
    <w:rsid w:val="005F7FE0"/>
    <w:rsid w:val="005F7FE8"/>
    <w:rsid w:val="00600EC4"/>
    <w:rsid w:val="006015AD"/>
    <w:rsid w:val="00601F5A"/>
    <w:rsid w:val="00602C49"/>
    <w:rsid w:val="00603ED4"/>
    <w:rsid w:val="006056C9"/>
    <w:rsid w:val="0060645B"/>
    <w:rsid w:val="006068E3"/>
    <w:rsid w:val="00610830"/>
    <w:rsid w:val="00612C08"/>
    <w:rsid w:val="00613574"/>
    <w:rsid w:val="00615CF9"/>
    <w:rsid w:val="006200F7"/>
    <w:rsid w:val="00620B90"/>
    <w:rsid w:val="0062102D"/>
    <w:rsid w:val="006213F9"/>
    <w:rsid w:val="00621CF5"/>
    <w:rsid w:val="00625FD2"/>
    <w:rsid w:val="00626B08"/>
    <w:rsid w:val="00626D3F"/>
    <w:rsid w:val="00627059"/>
    <w:rsid w:val="00630C15"/>
    <w:rsid w:val="00630D05"/>
    <w:rsid w:val="00631072"/>
    <w:rsid w:val="00631279"/>
    <w:rsid w:val="0063189D"/>
    <w:rsid w:val="00631E44"/>
    <w:rsid w:val="0063285D"/>
    <w:rsid w:val="00632AD8"/>
    <w:rsid w:val="006330C2"/>
    <w:rsid w:val="006336CA"/>
    <w:rsid w:val="00633E4A"/>
    <w:rsid w:val="006347C3"/>
    <w:rsid w:val="00636652"/>
    <w:rsid w:val="00637E1C"/>
    <w:rsid w:val="00640511"/>
    <w:rsid w:val="00640F58"/>
    <w:rsid w:val="0064224F"/>
    <w:rsid w:val="00642652"/>
    <w:rsid w:val="006427CA"/>
    <w:rsid w:val="00643760"/>
    <w:rsid w:val="00644735"/>
    <w:rsid w:val="006447E9"/>
    <w:rsid w:val="00644E70"/>
    <w:rsid w:val="00645DA2"/>
    <w:rsid w:val="00647398"/>
    <w:rsid w:val="00647F88"/>
    <w:rsid w:val="00651352"/>
    <w:rsid w:val="006519CA"/>
    <w:rsid w:val="00651CF0"/>
    <w:rsid w:val="006527D2"/>
    <w:rsid w:val="00653E2E"/>
    <w:rsid w:val="006544D1"/>
    <w:rsid w:val="00654517"/>
    <w:rsid w:val="006547C1"/>
    <w:rsid w:val="00657498"/>
    <w:rsid w:val="00661087"/>
    <w:rsid w:val="006611FC"/>
    <w:rsid w:val="00662F20"/>
    <w:rsid w:val="00663239"/>
    <w:rsid w:val="0066593A"/>
    <w:rsid w:val="00666E99"/>
    <w:rsid w:val="006670E7"/>
    <w:rsid w:val="00670AFF"/>
    <w:rsid w:val="00670FCB"/>
    <w:rsid w:val="006713F9"/>
    <w:rsid w:val="0067195B"/>
    <w:rsid w:val="00671B66"/>
    <w:rsid w:val="006745FE"/>
    <w:rsid w:val="00674824"/>
    <w:rsid w:val="00674955"/>
    <w:rsid w:val="00677424"/>
    <w:rsid w:val="006778F1"/>
    <w:rsid w:val="00677A2D"/>
    <w:rsid w:val="00680384"/>
    <w:rsid w:val="0068065B"/>
    <w:rsid w:val="0068069B"/>
    <w:rsid w:val="00680959"/>
    <w:rsid w:val="00680FB6"/>
    <w:rsid w:val="006819F2"/>
    <w:rsid w:val="00684343"/>
    <w:rsid w:val="006846AA"/>
    <w:rsid w:val="006858AA"/>
    <w:rsid w:val="00685A29"/>
    <w:rsid w:val="00685F82"/>
    <w:rsid w:val="006868FC"/>
    <w:rsid w:val="00687BF5"/>
    <w:rsid w:val="00690A6B"/>
    <w:rsid w:val="00692B7D"/>
    <w:rsid w:val="006931CB"/>
    <w:rsid w:val="00693DC4"/>
    <w:rsid w:val="00693DCA"/>
    <w:rsid w:val="00694444"/>
    <w:rsid w:val="00695072"/>
    <w:rsid w:val="00695103"/>
    <w:rsid w:val="006952B7"/>
    <w:rsid w:val="0069533C"/>
    <w:rsid w:val="00695368"/>
    <w:rsid w:val="0069635F"/>
    <w:rsid w:val="0069675A"/>
    <w:rsid w:val="0069689D"/>
    <w:rsid w:val="00696937"/>
    <w:rsid w:val="00696ED3"/>
    <w:rsid w:val="00696F38"/>
    <w:rsid w:val="00697201"/>
    <w:rsid w:val="006978BE"/>
    <w:rsid w:val="00697D51"/>
    <w:rsid w:val="006A08A9"/>
    <w:rsid w:val="006A17CC"/>
    <w:rsid w:val="006A22A1"/>
    <w:rsid w:val="006A29A8"/>
    <w:rsid w:val="006A4309"/>
    <w:rsid w:val="006A43BE"/>
    <w:rsid w:val="006A4FB4"/>
    <w:rsid w:val="006A6233"/>
    <w:rsid w:val="006A67EB"/>
    <w:rsid w:val="006A6AE4"/>
    <w:rsid w:val="006A6F58"/>
    <w:rsid w:val="006A7F7C"/>
    <w:rsid w:val="006B0092"/>
    <w:rsid w:val="006B0781"/>
    <w:rsid w:val="006B08E1"/>
    <w:rsid w:val="006B1A61"/>
    <w:rsid w:val="006B1E19"/>
    <w:rsid w:val="006B1FFA"/>
    <w:rsid w:val="006B2A6C"/>
    <w:rsid w:val="006B2AB5"/>
    <w:rsid w:val="006B3DD6"/>
    <w:rsid w:val="006B3DFE"/>
    <w:rsid w:val="006B405E"/>
    <w:rsid w:val="006B49A6"/>
    <w:rsid w:val="006B6494"/>
    <w:rsid w:val="006B69BB"/>
    <w:rsid w:val="006B6C1D"/>
    <w:rsid w:val="006B7FEC"/>
    <w:rsid w:val="006C01A8"/>
    <w:rsid w:val="006C0362"/>
    <w:rsid w:val="006C09C1"/>
    <w:rsid w:val="006C1875"/>
    <w:rsid w:val="006C1A19"/>
    <w:rsid w:val="006C1F89"/>
    <w:rsid w:val="006C20F3"/>
    <w:rsid w:val="006C22D6"/>
    <w:rsid w:val="006C3B00"/>
    <w:rsid w:val="006C41B0"/>
    <w:rsid w:val="006C44FD"/>
    <w:rsid w:val="006C45FF"/>
    <w:rsid w:val="006C494F"/>
    <w:rsid w:val="006C639F"/>
    <w:rsid w:val="006D018E"/>
    <w:rsid w:val="006D05EE"/>
    <w:rsid w:val="006D0FEE"/>
    <w:rsid w:val="006D1D4C"/>
    <w:rsid w:val="006D1D5C"/>
    <w:rsid w:val="006D263A"/>
    <w:rsid w:val="006D2857"/>
    <w:rsid w:val="006D58D8"/>
    <w:rsid w:val="006D6B4A"/>
    <w:rsid w:val="006D6B6F"/>
    <w:rsid w:val="006D708E"/>
    <w:rsid w:val="006D779F"/>
    <w:rsid w:val="006E3166"/>
    <w:rsid w:val="006E3726"/>
    <w:rsid w:val="006E4A6B"/>
    <w:rsid w:val="006E684D"/>
    <w:rsid w:val="006E74F1"/>
    <w:rsid w:val="006F0D58"/>
    <w:rsid w:val="006F3213"/>
    <w:rsid w:val="006F381D"/>
    <w:rsid w:val="006F4B53"/>
    <w:rsid w:val="006F680A"/>
    <w:rsid w:val="006F767F"/>
    <w:rsid w:val="0070245F"/>
    <w:rsid w:val="00703715"/>
    <w:rsid w:val="00703C10"/>
    <w:rsid w:val="0070436A"/>
    <w:rsid w:val="00705CBD"/>
    <w:rsid w:val="00706554"/>
    <w:rsid w:val="00706E57"/>
    <w:rsid w:val="00706FE0"/>
    <w:rsid w:val="00707306"/>
    <w:rsid w:val="00707DDF"/>
    <w:rsid w:val="007101C5"/>
    <w:rsid w:val="007103CA"/>
    <w:rsid w:val="0071188D"/>
    <w:rsid w:val="00712985"/>
    <w:rsid w:val="00712F58"/>
    <w:rsid w:val="007148EB"/>
    <w:rsid w:val="00714CEC"/>
    <w:rsid w:val="00716BAC"/>
    <w:rsid w:val="00716D7F"/>
    <w:rsid w:val="00716E2D"/>
    <w:rsid w:val="007173B8"/>
    <w:rsid w:val="00717741"/>
    <w:rsid w:val="00717FB0"/>
    <w:rsid w:val="00721586"/>
    <w:rsid w:val="00721652"/>
    <w:rsid w:val="0072257C"/>
    <w:rsid w:val="007235AB"/>
    <w:rsid w:val="00723AED"/>
    <w:rsid w:val="007256DA"/>
    <w:rsid w:val="007268F0"/>
    <w:rsid w:val="007302BB"/>
    <w:rsid w:val="0073127C"/>
    <w:rsid w:val="00731F8E"/>
    <w:rsid w:val="00732A01"/>
    <w:rsid w:val="0073542F"/>
    <w:rsid w:val="007362E9"/>
    <w:rsid w:val="00736B65"/>
    <w:rsid w:val="00736E20"/>
    <w:rsid w:val="0074044F"/>
    <w:rsid w:val="007407E7"/>
    <w:rsid w:val="00741486"/>
    <w:rsid w:val="00741790"/>
    <w:rsid w:val="0074183F"/>
    <w:rsid w:val="00742470"/>
    <w:rsid w:val="007434FF"/>
    <w:rsid w:val="0074352C"/>
    <w:rsid w:val="0074472D"/>
    <w:rsid w:val="0074588E"/>
    <w:rsid w:val="0074631A"/>
    <w:rsid w:val="0074665B"/>
    <w:rsid w:val="00747F3C"/>
    <w:rsid w:val="0075009E"/>
    <w:rsid w:val="00750C7F"/>
    <w:rsid w:val="00751E1F"/>
    <w:rsid w:val="0075274B"/>
    <w:rsid w:val="00752D8D"/>
    <w:rsid w:val="007533B0"/>
    <w:rsid w:val="00754D44"/>
    <w:rsid w:val="00755589"/>
    <w:rsid w:val="00756D57"/>
    <w:rsid w:val="007579A9"/>
    <w:rsid w:val="00761551"/>
    <w:rsid w:val="00763F14"/>
    <w:rsid w:val="007646C4"/>
    <w:rsid w:val="00764A27"/>
    <w:rsid w:val="00764C62"/>
    <w:rsid w:val="00764EDE"/>
    <w:rsid w:val="0076553A"/>
    <w:rsid w:val="0076581A"/>
    <w:rsid w:val="00766330"/>
    <w:rsid w:val="007674E0"/>
    <w:rsid w:val="00767D18"/>
    <w:rsid w:val="00770211"/>
    <w:rsid w:val="00770318"/>
    <w:rsid w:val="0077037D"/>
    <w:rsid w:val="00770486"/>
    <w:rsid w:val="00770709"/>
    <w:rsid w:val="007709A6"/>
    <w:rsid w:val="00770D7F"/>
    <w:rsid w:val="00771ED5"/>
    <w:rsid w:val="007722D7"/>
    <w:rsid w:val="007725AC"/>
    <w:rsid w:val="00772A7D"/>
    <w:rsid w:val="00774251"/>
    <w:rsid w:val="0077441F"/>
    <w:rsid w:val="0077563C"/>
    <w:rsid w:val="00775A99"/>
    <w:rsid w:val="00775E53"/>
    <w:rsid w:val="0077614B"/>
    <w:rsid w:val="00777802"/>
    <w:rsid w:val="00777AF5"/>
    <w:rsid w:val="00780A8B"/>
    <w:rsid w:val="00781E9E"/>
    <w:rsid w:val="0078246F"/>
    <w:rsid w:val="0078283B"/>
    <w:rsid w:val="00782BFC"/>
    <w:rsid w:val="0078306B"/>
    <w:rsid w:val="00783E44"/>
    <w:rsid w:val="00786123"/>
    <w:rsid w:val="00786B95"/>
    <w:rsid w:val="00786E1F"/>
    <w:rsid w:val="007871A6"/>
    <w:rsid w:val="007872F2"/>
    <w:rsid w:val="00787D17"/>
    <w:rsid w:val="007907C4"/>
    <w:rsid w:val="00790A9A"/>
    <w:rsid w:val="00790B94"/>
    <w:rsid w:val="00790D11"/>
    <w:rsid w:val="007915A6"/>
    <w:rsid w:val="00791845"/>
    <w:rsid w:val="007932B0"/>
    <w:rsid w:val="00793D47"/>
    <w:rsid w:val="00793EF4"/>
    <w:rsid w:val="00794504"/>
    <w:rsid w:val="007956AD"/>
    <w:rsid w:val="00796DA7"/>
    <w:rsid w:val="007976EF"/>
    <w:rsid w:val="007A006F"/>
    <w:rsid w:val="007A1CA4"/>
    <w:rsid w:val="007A2116"/>
    <w:rsid w:val="007A24BF"/>
    <w:rsid w:val="007A24CC"/>
    <w:rsid w:val="007A30A4"/>
    <w:rsid w:val="007A38CA"/>
    <w:rsid w:val="007A432E"/>
    <w:rsid w:val="007A46B1"/>
    <w:rsid w:val="007A49A2"/>
    <w:rsid w:val="007A4D24"/>
    <w:rsid w:val="007A5AA4"/>
    <w:rsid w:val="007A6685"/>
    <w:rsid w:val="007A6757"/>
    <w:rsid w:val="007A6DC9"/>
    <w:rsid w:val="007A7513"/>
    <w:rsid w:val="007A7B03"/>
    <w:rsid w:val="007B0009"/>
    <w:rsid w:val="007B03DD"/>
    <w:rsid w:val="007B112A"/>
    <w:rsid w:val="007B1D7E"/>
    <w:rsid w:val="007B21FC"/>
    <w:rsid w:val="007B300A"/>
    <w:rsid w:val="007B36C6"/>
    <w:rsid w:val="007B5DA1"/>
    <w:rsid w:val="007B68D1"/>
    <w:rsid w:val="007B6BA1"/>
    <w:rsid w:val="007B79C2"/>
    <w:rsid w:val="007B7AA3"/>
    <w:rsid w:val="007C0532"/>
    <w:rsid w:val="007C08A4"/>
    <w:rsid w:val="007C164F"/>
    <w:rsid w:val="007C223E"/>
    <w:rsid w:val="007C2CDB"/>
    <w:rsid w:val="007C44D0"/>
    <w:rsid w:val="007C56B9"/>
    <w:rsid w:val="007C65E2"/>
    <w:rsid w:val="007C68D0"/>
    <w:rsid w:val="007C69DA"/>
    <w:rsid w:val="007C70D8"/>
    <w:rsid w:val="007C7331"/>
    <w:rsid w:val="007C74C9"/>
    <w:rsid w:val="007C74DD"/>
    <w:rsid w:val="007D0193"/>
    <w:rsid w:val="007D0202"/>
    <w:rsid w:val="007D17EE"/>
    <w:rsid w:val="007D18A8"/>
    <w:rsid w:val="007D1B84"/>
    <w:rsid w:val="007D388E"/>
    <w:rsid w:val="007D3B4C"/>
    <w:rsid w:val="007D4672"/>
    <w:rsid w:val="007D4906"/>
    <w:rsid w:val="007D5556"/>
    <w:rsid w:val="007D56B9"/>
    <w:rsid w:val="007D6C32"/>
    <w:rsid w:val="007E0963"/>
    <w:rsid w:val="007E0A12"/>
    <w:rsid w:val="007E1793"/>
    <w:rsid w:val="007E2CC1"/>
    <w:rsid w:val="007E2DE3"/>
    <w:rsid w:val="007E2E83"/>
    <w:rsid w:val="007E2ED2"/>
    <w:rsid w:val="007E335B"/>
    <w:rsid w:val="007E34A6"/>
    <w:rsid w:val="007E3EEB"/>
    <w:rsid w:val="007E41E3"/>
    <w:rsid w:val="007E55AE"/>
    <w:rsid w:val="007E5B93"/>
    <w:rsid w:val="007E5E3A"/>
    <w:rsid w:val="007E65E8"/>
    <w:rsid w:val="007E6E28"/>
    <w:rsid w:val="007E6FE4"/>
    <w:rsid w:val="007E711E"/>
    <w:rsid w:val="007E74F9"/>
    <w:rsid w:val="007E77E5"/>
    <w:rsid w:val="007F0034"/>
    <w:rsid w:val="007F0035"/>
    <w:rsid w:val="007F0AB0"/>
    <w:rsid w:val="007F0D26"/>
    <w:rsid w:val="007F16B6"/>
    <w:rsid w:val="007F2228"/>
    <w:rsid w:val="007F4F86"/>
    <w:rsid w:val="007F57E5"/>
    <w:rsid w:val="008000F6"/>
    <w:rsid w:val="00800541"/>
    <w:rsid w:val="0080318D"/>
    <w:rsid w:val="00803756"/>
    <w:rsid w:val="00803EB9"/>
    <w:rsid w:val="00804844"/>
    <w:rsid w:val="008060C5"/>
    <w:rsid w:val="00806205"/>
    <w:rsid w:val="00807CC9"/>
    <w:rsid w:val="008104C4"/>
    <w:rsid w:val="00810FD6"/>
    <w:rsid w:val="00811703"/>
    <w:rsid w:val="00811A48"/>
    <w:rsid w:val="00811C5F"/>
    <w:rsid w:val="00811F34"/>
    <w:rsid w:val="0081209B"/>
    <w:rsid w:val="00812D42"/>
    <w:rsid w:val="00812E4A"/>
    <w:rsid w:val="00814CE6"/>
    <w:rsid w:val="00815E86"/>
    <w:rsid w:val="00816A47"/>
    <w:rsid w:val="00817670"/>
    <w:rsid w:val="008176E9"/>
    <w:rsid w:val="00817805"/>
    <w:rsid w:val="0081787F"/>
    <w:rsid w:val="00817ADF"/>
    <w:rsid w:val="00817F63"/>
    <w:rsid w:val="008200F1"/>
    <w:rsid w:val="0082069B"/>
    <w:rsid w:val="008207F8"/>
    <w:rsid w:val="00820EEF"/>
    <w:rsid w:val="00821AA4"/>
    <w:rsid w:val="00821BD6"/>
    <w:rsid w:val="008252D0"/>
    <w:rsid w:val="00826AE0"/>
    <w:rsid w:val="008277D7"/>
    <w:rsid w:val="00827F9C"/>
    <w:rsid w:val="0083018A"/>
    <w:rsid w:val="00830BF0"/>
    <w:rsid w:val="00831020"/>
    <w:rsid w:val="00831667"/>
    <w:rsid w:val="00831A8E"/>
    <w:rsid w:val="0083395B"/>
    <w:rsid w:val="00833F74"/>
    <w:rsid w:val="0083519B"/>
    <w:rsid w:val="00835D73"/>
    <w:rsid w:val="00835E92"/>
    <w:rsid w:val="008362C5"/>
    <w:rsid w:val="00836C08"/>
    <w:rsid w:val="00837C3E"/>
    <w:rsid w:val="00837FCF"/>
    <w:rsid w:val="008401F3"/>
    <w:rsid w:val="00840ACC"/>
    <w:rsid w:val="00841CA4"/>
    <w:rsid w:val="008433F5"/>
    <w:rsid w:val="00843A78"/>
    <w:rsid w:val="00843B65"/>
    <w:rsid w:val="0084477C"/>
    <w:rsid w:val="008450D7"/>
    <w:rsid w:val="008454F2"/>
    <w:rsid w:val="00845DD0"/>
    <w:rsid w:val="00846F07"/>
    <w:rsid w:val="00847ECB"/>
    <w:rsid w:val="00850069"/>
    <w:rsid w:val="008503A9"/>
    <w:rsid w:val="00850EAF"/>
    <w:rsid w:val="00851DC6"/>
    <w:rsid w:val="00851DCB"/>
    <w:rsid w:val="00853C2D"/>
    <w:rsid w:val="008542C4"/>
    <w:rsid w:val="008548B6"/>
    <w:rsid w:val="00854B25"/>
    <w:rsid w:val="00855650"/>
    <w:rsid w:val="0085615F"/>
    <w:rsid w:val="00856993"/>
    <w:rsid w:val="00856DD3"/>
    <w:rsid w:val="00860934"/>
    <w:rsid w:val="00861FFD"/>
    <w:rsid w:val="0086213E"/>
    <w:rsid w:val="00862836"/>
    <w:rsid w:val="00862C69"/>
    <w:rsid w:val="008630E4"/>
    <w:rsid w:val="008632FE"/>
    <w:rsid w:val="00864569"/>
    <w:rsid w:val="00864B54"/>
    <w:rsid w:val="0086512A"/>
    <w:rsid w:val="008657FB"/>
    <w:rsid w:val="00865F11"/>
    <w:rsid w:val="0086641F"/>
    <w:rsid w:val="00866EAB"/>
    <w:rsid w:val="00867092"/>
    <w:rsid w:val="00867F75"/>
    <w:rsid w:val="00870BF6"/>
    <w:rsid w:val="00872762"/>
    <w:rsid w:val="008733AB"/>
    <w:rsid w:val="00873715"/>
    <w:rsid w:val="00873C5C"/>
    <w:rsid w:val="00873F88"/>
    <w:rsid w:val="0087438D"/>
    <w:rsid w:val="008749F7"/>
    <w:rsid w:val="00875239"/>
    <w:rsid w:val="00875CAA"/>
    <w:rsid w:val="008772E8"/>
    <w:rsid w:val="00880000"/>
    <w:rsid w:val="008803B0"/>
    <w:rsid w:val="00880CFE"/>
    <w:rsid w:val="00881CE7"/>
    <w:rsid w:val="00882A51"/>
    <w:rsid w:val="00883D3B"/>
    <w:rsid w:val="008845CE"/>
    <w:rsid w:val="008846C1"/>
    <w:rsid w:val="00885C42"/>
    <w:rsid w:val="0088642A"/>
    <w:rsid w:val="0088758F"/>
    <w:rsid w:val="00891D9F"/>
    <w:rsid w:val="0089231F"/>
    <w:rsid w:val="0089232A"/>
    <w:rsid w:val="008941A9"/>
    <w:rsid w:val="00894AB8"/>
    <w:rsid w:val="008954FA"/>
    <w:rsid w:val="00896255"/>
    <w:rsid w:val="0089646F"/>
    <w:rsid w:val="00897378"/>
    <w:rsid w:val="008A0436"/>
    <w:rsid w:val="008A12A6"/>
    <w:rsid w:val="008A2236"/>
    <w:rsid w:val="008A2299"/>
    <w:rsid w:val="008A24EC"/>
    <w:rsid w:val="008A25AF"/>
    <w:rsid w:val="008A339A"/>
    <w:rsid w:val="008A3A5A"/>
    <w:rsid w:val="008A4AF6"/>
    <w:rsid w:val="008A6FB2"/>
    <w:rsid w:val="008A79C3"/>
    <w:rsid w:val="008B1243"/>
    <w:rsid w:val="008B2782"/>
    <w:rsid w:val="008B3F2A"/>
    <w:rsid w:val="008B46A7"/>
    <w:rsid w:val="008B4745"/>
    <w:rsid w:val="008B4F3D"/>
    <w:rsid w:val="008B581B"/>
    <w:rsid w:val="008B6097"/>
    <w:rsid w:val="008B6A15"/>
    <w:rsid w:val="008B7D99"/>
    <w:rsid w:val="008C0594"/>
    <w:rsid w:val="008C0637"/>
    <w:rsid w:val="008C0A36"/>
    <w:rsid w:val="008C0A89"/>
    <w:rsid w:val="008C2119"/>
    <w:rsid w:val="008C282F"/>
    <w:rsid w:val="008C2F9F"/>
    <w:rsid w:val="008C3468"/>
    <w:rsid w:val="008C35D3"/>
    <w:rsid w:val="008C3995"/>
    <w:rsid w:val="008C3AA3"/>
    <w:rsid w:val="008C4400"/>
    <w:rsid w:val="008C4873"/>
    <w:rsid w:val="008C59B1"/>
    <w:rsid w:val="008C6137"/>
    <w:rsid w:val="008C73AF"/>
    <w:rsid w:val="008C73FE"/>
    <w:rsid w:val="008C7D53"/>
    <w:rsid w:val="008D0139"/>
    <w:rsid w:val="008D19E5"/>
    <w:rsid w:val="008D1DE4"/>
    <w:rsid w:val="008D22EB"/>
    <w:rsid w:val="008D2620"/>
    <w:rsid w:val="008D32BB"/>
    <w:rsid w:val="008D32F2"/>
    <w:rsid w:val="008D347E"/>
    <w:rsid w:val="008D34D7"/>
    <w:rsid w:val="008D35BA"/>
    <w:rsid w:val="008D3708"/>
    <w:rsid w:val="008D3BD2"/>
    <w:rsid w:val="008D561A"/>
    <w:rsid w:val="008D5A96"/>
    <w:rsid w:val="008D5B5E"/>
    <w:rsid w:val="008D7593"/>
    <w:rsid w:val="008E00A3"/>
    <w:rsid w:val="008E0903"/>
    <w:rsid w:val="008E1527"/>
    <w:rsid w:val="008E198B"/>
    <w:rsid w:val="008E27A5"/>
    <w:rsid w:val="008E31C2"/>
    <w:rsid w:val="008E58DD"/>
    <w:rsid w:val="008E62D4"/>
    <w:rsid w:val="008E6C8C"/>
    <w:rsid w:val="008E76D0"/>
    <w:rsid w:val="008E7A7D"/>
    <w:rsid w:val="008F112C"/>
    <w:rsid w:val="008F1D92"/>
    <w:rsid w:val="008F212B"/>
    <w:rsid w:val="008F31DE"/>
    <w:rsid w:val="008F3D1A"/>
    <w:rsid w:val="008F4034"/>
    <w:rsid w:val="008F5846"/>
    <w:rsid w:val="008F68B3"/>
    <w:rsid w:val="008F68F4"/>
    <w:rsid w:val="008F71D2"/>
    <w:rsid w:val="008F78FE"/>
    <w:rsid w:val="008F7DAF"/>
    <w:rsid w:val="0090026C"/>
    <w:rsid w:val="00900D1D"/>
    <w:rsid w:val="00901686"/>
    <w:rsid w:val="00901C27"/>
    <w:rsid w:val="00901E49"/>
    <w:rsid w:val="0090269D"/>
    <w:rsid w:val="00902F95"/>
    <w:rsid w:val="00905398"/>
    <w:rsid w:val="00905A68"/>
    <w:rsid w:val="00905CB2"/>
    <w:rsid w:val="00906651"/>
    <w:rsid w:val="00906AE4"/>
    <w:rsid w:val="009073DE"/>
    <w:rsid w:val="00907C54"/>
    <w:rsid w:val="00910186"/>
    <w:rsid w:val="00911250"/>
    <w:rsid w:val="00912126"/>
    <w:rsid w:val="00913504"/>
    <w:rsid w:val="009139B0"/>
    <w:rsid w:val="009140B3"/>
    <w:rsid w:val="00914972"/>
    <w:rsid w:val="0091608E"/>
    <w:rsid w:val="009173D1"/>
    <w:rsid w:val="00917B1B"/>
    <w:rsid w:val="0092075F"/>
    <w:rsid w:val="00920CC1"/>
    <w:rsid w:val="00920E8D"/>
    <w:rsid w:val="009216CB"/>
    <w:rsid w:val="009216FC"/>
    <w:rsid w:val="00921D25"/>
    <w:rsid w:val="0092204E"/>
    <w:rsid w:val="00922510"/>
    <w:rsid w:val="00922BAF"/>
    <w:rsid w:val="00923B5B"/>
    <w:rsid w:val="00924C35"/>
    <w:rsid w:val="00925474"/>
    <w:rsid w:val="009256C4"/>
    <w:rsid w:val="0092740E"/>
    <w:rsid w:val="0092744D"/>
    <w:rsid w:val="00927735"/>
    <w:rsid w:val="009300D1"/>
    <w:rsid w:val="009304EE"/>
    <w:rsid w:val="00932BEC"/>
    <w:rsid w:val="00932C22"/>
    <w:rsid w:val="009342E9"/>
    <w:rsid w:val="009347F4"/>
    <w:rsid w:val="009369B3"/>
    <w:rsid w:val="00940BC7"/>
    <w:rsid w:val="009410F8"/>
    <w:rsid w:val="00941718"/>
    <w:rsid w:val="00941956"/>
    <w:rsid w:val="0094207D"/>
    <w:rsid w:val="009423D1"/>
    <w:rsid w:val="00943A3C"/>
    <w:rsid w:val="00943EB1"/>
    <w:rsid w:val="00944474"/>
    <w:rsid w:val="00946773"/>
    <w:rsid w:val="00947B04"/>
    <w:rsid w:val="00950709"/>
    <w:rsid w:val="00950E90"/>
    <w:rsid w:val="00951060"/>
    <w:rsid w:val="00951858"/>
    <w:rsid w:val="00951D86"/>
    <w:rsid w:val="00952932"/>
    <w:rsid w:val="00953606"/>
    <w:rsid w:val="009539DD"/>
    <w:rsid w:val="00953E45"/>
    <w:rsid w:val="009549B7"/>
    <w:rsid w:val="00955558"/>
    <w:rsid w:val="00955F65"/>
    <w:rsid w:val="00956312"/>
    <w:rsid w:val="0095705B"/>
    <w:rsid w:val="009572AA"/>
    <w:rsid w:val="00963297"/>
    <w:rsid w:val="00963ABE"/>
    <w:rsid w:val="00964328"/>
    <w:rsid w:val="009646B6"/>
    <w:rsid w:val="00964E31"/>
    <w:rsid w:val="00966528"/>
    <w:rsid w:val="009668AC"/>
    <w:rsid w:val="00967BAC"/>
    <w:rsid w:val="0097102D"/>
    <w:rsid w:val="00972E3A"/>
    <w:rsid w:val="00973344"/>
    <w:rsid w:val="00974186"/>
    <w:rsid w:val="00974272"/>
    <w:rsid w:val="0097442E"/>
    <w:rsid w:val="00974E1D"/>
    <w:rsid w:val="009750FF"/>
    <w:rsid w:val="00975358"/>
    <w:rsid w:val="009760E8"/>
    <w:rsid w:val="0097616B"/>
    <w:rsid w:val="00976894"/>
    <w:rsid w:val="009776F8"/>
    <w:rsid w:val="00977A3B"/>
    <w:rsid w:val="009801DB"/>
    <w:rsid w:val="00980796"/>
    <w:rsid w:val="00980B24"/>
    <w:rsid w:val="00980E6D"/>
    <w:rsid w:val="009815DC"/>
    <w:rsid w:val="00981A60"/>
    <w:rsid w:val="00982B52"/>
    <w:rsid w:val="00982BFB"/>
    <w:rsid w:val="00983AC1"/>
    <w:rsid w:val="009858AB"/>
    <w:rsid w:val="00985BC7"/>
    <w:rsid w:val="00986166"/>
    <w:rsid w:val="0098671A"/>
    <w:rsid w:val="0098671C"/>
    <w:rsid w:val="00987B22"/>
    <w:rsid w:val="00994B42"/>
    <w:rsid w:val="00994F9F"/>
    <w:rsid w:val="00995126"/>
    <w:rsid w:val="00995619"/>
    <w:rsid w:val="00996BD6"/>
    <w:rsid w:val="00997952"/>
    <w:rsid w:val="009A0485"/>
    <w:rsid w:val="009A0B28"/>
    <w:rsid w:val="009A136D"/>
    <w:rsid w:val="009A2980"/>
    <w:rsid w:val="009A4E5F"/>
    <w:rsid w:val="009A5038"/>
    <w:rsid w:val="009A53F1"/>
    <w:rsid w:val="009A5F83"/>
    <w:rsid w:val="009A6186"/>
    <w:rsid w:val="009A641D"/>
    <w:rsid w:val="009A7016"/>
    <w:rsid w:val="009A70C9"/>
    <w:rsid w:val="009B18C7"/>
    <w:rsid w:val="009B1DE1"/>
    <w:rsid w:val="009B2B5B"/>
    <w:rsid w:val="009B2F15"/>
    <w:rsid w:val="009B2FFD"/>
    <w:rsid w:val="009B39C8"/>
    <w:rsid w:val="009B3A1C"/>
    <w:rsid w:val="009B6084"/>
    <w:rsid w:val="009B6E6B"/>
    <w:rsid w:val="009B7D22"/>
    <w:rsid w:val="009B7E79"/>
    <w:rsid w:val="009C0196"/>
    <w:rsid w:val="009C0220"/>
    <w:rsid w:val="009C1A79"/>
    <w:rsid w:val="009C1E88"/>
    <w:rsid w:val="009C2743"/>
    <w:rsid w:val="009C2F47"/>
    <w:rsid w:val="009C3590"/>
    <w:rsid w:val="009C3F7D"/>
    <w:rsid w:val="009C4EB5"/>
    <w:rsid w:val="009C5326"/>
    <w:rsid w:val="009C5AAA"/>
    <w:rsid w:val="009C5FA9"/>
    <w:rsid w:val="009D12FB"/>
    <w:rsid w:val="009D1E75"/>
    <w:rsid w:val="009D2725"/>
    <w:rsid w:val="009D292D"/>
    <w:rsid w:val="009D2F19"/>
    <w:rsid w:val="009D3C1B"/>
    <w:rsid w:val="009D3F74"/>
    <w:rsid w:val="009D42D4"/>
    <w:rsid w:val="009D4765"/>
    <w:rsid w:val="009D5A4A"/>
    <w:rsid w:val="009D60A8"/>
    <w:rsid w:val="009D76AA"/>
    <w:rsid w:val="009D7741"/>
    <w:rsid w:val="009E0006"/>
    <w:rsid w:val="009E17E9"/>
    <w:rsid w:val="009E2E06"/>
    <w:rsid w:val="009E3EEA"/>
    <w:rsid w:val="009E472F"/>
    <w:rsid w:val="009E4E0C"/>
    <w:rsid w:val="009E5088"/>
    <w:rsid w:val="009E7E65"/>
    <w:rsid w:val="009F0182"/>
    <w:rsid w:val="009F09AE"/>
    <w:rsid w:val="009F0E83"/>
    <w:rsid w:val="009F1068"/>
    <w:rsid w:val="009F195B"/>
    <w:rsid w:val="009F31CC"/>
    <w:rsid w:val="009F5055"/>
    <w:rsid w:val="009F5666"/>
    <w:rsid w:val="009F5B3C"/>
    <w:rsid w:val="009F6EB8"/>
    <w:rsid w:val="009F75C4"/>
    <w:rsid w:val="009F7C47"/>
    <w:rsid w:val="00A003E6"/>
    <w:rsid w:val="00A0096F"/>
    <w:rsid w:val="00A01884"/>
    <w:rsid w:val="00A0311E"/>
    <w:rsid w:val="00A03175"/>
    <w:rsid w:val="00A03585"/>
    <w:rsid w:val="00A049A0"/>
    <w:rsid w:val="00A061C5"/>
    <w:rsid w:val="00A062B4"/>
    <w:rsid w:val="00A064FF"/>
    <w:rsid w:val="00A0678E"/>
    <w:rsid w:val="00A06985"/>
    <w:rsid w:val="00A078F0"/>
    <w:rsid w:val="00A0792C"/>
    <w:rsid w:val="00A102F0"/>
    <w:rsid w:val="00A121E1"/>
    <w:rsid w:val="00A122C0"/>
    <w:rsid w:val="00A12CEF"/>
    <w:rsid w:val="00A13497"/>
    <w:rsid w:val="00A15342"/>
    <w:rsid w:val="00A15395"/>
    <w:rsid w:val="00A15F77"/>
    <w:rsid w:val="00A1622B"/>
    <w:rsid w:val="00A17233"/>
    <w:rsid w:val="00A179D8"/>
    <w:rsid w:val="00A20487"/>
    <w:rsid w:val="00A226E7"/>
    <w:rsid w:val="00A23D0E"/>
    <w:rsid w:val="00A243B6"/>
    <w:rsid w:val="00A2511C"/>
    <w:rsid w:val="00A25F89"/>
    <w:rsid w:val="00A26506"/>
    <w:rsid w:val="00A26A0E"/>
    <w:rsid w:val="00A26A50"/>
    <w:rsid w:val="00A26B0B"/>
    <w:rsid w:val="00A2714F"/>
    <w:rsid w:val="00A27998"/>
    <w:rsid w:val="00A309E2"/>
    <w:rsid w:val="00A30C25"/>
    <w:rsid w:val="00A310AD"/>
    <w:rsid w:val="00A33535"/>
    <w:rsid w:val="00A33E04"/>
    <w:rsid w:val="00A34C0C"/>
    <w:rsid w:val="00A354F5"/>
    <w:rsid w:val="00A356A6"/>
    <w:rsid w:val="00A35F09"/>
    <w:rsid w:val="00A35FC6"/>
    <w:rsid w:val="00A369E3"/>
    <w:rsid w:val="00A37879"/>
    <w:rsid w:val="00A37C6A"/>
    <w:rsid w:val="00A4093C"/>
    <w:rsid w:val="00A40C1C"/>
    <w:rsid w:val="00A41446"/>
    <w:rsid w:val="00A414EE"/>
    <w:rsid w:val="00A41A45"/>
    <w:rsid w:val="00A4282F"/>
    <w:rsid w:val="00A42CA9"/>
    <w:rsid w:val="00A43062"/>
    <w:rsid w:val="00A434AE"/>
    <w:rsid w:val="00A4401C"/>
    <w:rsid w:val="00A44934"/>
    <w:rsid w:val="00A44CA0"/>
    <w:rsid w:val="00A45061"/>
    <w:rsid w:val="00A45677"/>
    <w:rsid w:val="00A4631F"/>
    <w:rsid w:val="00A463BC"/>
    <w:rsid w:val="00A46686"/>
    <w:rsid w:val="00A5128C"/>
    <w:rsid w:val="00A51F45"/>
    <w:rsid w:val="00A524E1"/>
    <w:rsid w:val="00A52B4C"/>
    <w:rsid w:val="00A53B1F"/>
    <w:rsid w:val="00A54560"/>
    <w:rsid w:val="00A54B9E"/>
    <w:rsid w:val="00A55804"/>
    <w:rsid w:val="00A55F0E"/>
    <w:rsid w:val="00A56861"/>
    <w:rsid w:val="00A56B35"/>
    <w:rsid w:val="00A56C75"/>
    <w:rsid w:val="00A57F5D"/>
    <w:rsid w:val="00A6088F"/>
    <w:rsid w:val="00A60934"/>
    <w:rsid w:val="00A61350"/>
    <w:rsid w:val="00A61A80"/>
    <w:rsid w:val="00A61C52"/>
    <w:rsid w:val="00A63360"/>
    <w:rsid w:val="00A63374"/>
    <w:rsid w:val="00A634A9"/>
    <w:rsid w:val="00A63A31"/>
    <w:rsid w:val="00A64098"/>
    <w:rsid w:val="00A64D6D"/>
    <w:rsid w:val="00A64DE5"/>
    <w:rsid w:val="00A67D25"/>
    <w:rsid w:val="00A708EA"/>
    <w:rsid w:val="00A71066"/>
    <w:rsid w:val="00A721EE"/>
    <w:rsid w:val="00A723B4"/>
    <w:rsid w:val="00A72463"/>
    <w:rsid w:val="00A73296"/>
    <w:rsid w:val="00A7338C"/>
    <w:rsid w:val="00A73A26"/>
    <w:rsid w:val="00A76847"/>
    <w:rsid w:val="00A805E1"/>
    <w:rsid w:val="00A8066E"/>
    <w:rsid w:val="00A809E3"/>
    <w:rsid w:val="00A8111F"/>
    <w:rsid w:val="00A8282D"/>
    <w:rsid w:val="00A82D09"/>
    <w:rsid w:val="00A84905"/>
    <w:rsid w:val="00A84F64"/>
    <w:rsid w:val="00A85996"/>
    <w:rsid w:val="00A85B01"/>
    <w:rsid w:val="00A85C16"/>
    <w:rsid w:val="00A862B6"/>
    <w:rsid w:val="00A86449"/>
    <w:rsid w:val="00A86DD3"/>
    <w:rsid w:val="00A87C52"/>
    <w:rsid w:val="00A913D4"/>
    <w:rsid w:val="00A91E87"/>
    <w:rsid w:val="00A92872"/>
    <w:rsid w:val="00A934B7"/>
    <w:rsid w:val="00A938F3"/>
    <w:rsid w:val="00A93F5F"/>
    <w:rsid w:val="00A940C8"/>
    <w:rsid w:val="00A94EFF"/>
    <w:rsid w:val="00A95338"/>
    <w:rsid w:val="00A955E2"/>
    <w:rsid w:val="00A96199"/>
    <w:rsid w:val="00A97204"/>
    <w:rsid w:val="00A97BC3"/>
    <w:rsid w:val="00AA1306"/>
    <w:rsid w:val="00AA1F9B"/>
    <w:rsid w:val="00AA2445"/>
    <w:rsid w:val="00AA254B"/>
    <w:rsid w:val="00AA2BC4"/>
    <w:rsid w:val="00AA2BF3"/>
    <w:rsid w:val="00AA3353"/>
    <w:rsid w:val="00AA4487"/>
    <w:rsid w:val="00AA4DAC"/>
    <w:rsid w:val="00AA5A6E"/>
    <w:rsid w:val="00AA5C72"/>
    <w:rsid w:val="00AA62E4"/>
    <w:rsid w:val="00AA6B4C"/>
    <w:rsid w:val="00AB04DD"/>
    <w:rsid w:val="00AB0AA9"/>
    <w:rsid w:val="00AB1134"/>
    <w:rsid w:val="00AB1496"/>
    <w:rsid w:val="00AB1A5C"/>
    <w:rsid w:val="00AB2656"/>
    <w:rsid w:val="00AB27C5"/>
    <w:rsid w:val="00AB28DD"/>
    <w:rsid w:val="00AB292D"/>
    <w:rsid w:val="00AB2C40"/>
    <w:rsid w:val="00AB362E"/>
    <w:rsid w:val="00AB4198"/>
    <w:rsid w:val="00AB4263"/>
    <w:rsid w:val="00AB4836"/>
    <w:rsid w:val="00AB4E74"/>
    <w:rsid w:val="00AB52C6"/>
    <w:rsid w:val="00AB576A"/>
    <w:rsid w:val="00AB59BA"/>
    <w:rsid w:val="00AB6458"/>
    <w:rsid w:val="00AB7532"/>
    <w:rsid w:val="00AB798B"/>
    <w:rsid w:val="00AC3089"/>
    <w:rsid w:val="00AC314A"/>
    <w:rsid w:val="00AC353A"/>
    <w:rsid w:val="00AC432D"/>
    <w:rsid w:val="00AC44A9"/>
    <w:rsid w:val="00AC46C8"/>
    <w:rsid w:val="00AC48BA"/>
    <w:rsid w:val="00AC4EAB"/>
    <w:rsid w:val="00AC5277"/>
    <w:rsid w:val="00AC5A2C"/>
    <w:rsid w:val="00AC5F50"/>
    <w:rsid w:val="00AC686B"/>
    <w:rsid w:val="00AC765A"/>
    <w:rsid w:val="00AD1625"/>
    <w:rsid w:val="00AD1C85"/>
    <w:rsid w:val="00AD3555"/>
    <w:rsid w:val="00AD38AF"/>
    <w:rsid w:val="00AD5E96"/>
    <w:rsid w:val="00AD6000"/>
    <w:rsid w:val="00AD6754"/>
    <w:rsid w:val="00AD6A82"/>
    <w:rsid w:val="00AE017A"/>
    <w:rsid w:val="00AE0C89"/>
    <w:rsid w:val="00AE2101"/>
    <w:rsid w:val="00AE2DA6"/>
    <w:rsid w:val="00AE55EE"/>
    <w:rsid w:val="00AE69B7"/>
    <w:rsid w:val="00AE6BC7"/>
    <w:rsid w:val="00AE6D4E"/>
    <w:rsid w:val="00AE6E09"/>
    <w:rsid w:val="00AE6E45"/>
    <w:rsid w:val="00AE7B7E"/>
    <w:rsid w:val="00AE7D6D"/>
    <w:rsid w:val="00AF0040"/>
    <w:rsid w:val="00AF1BA1"/>
    <w:rsid w:val="00AF27D0"/>
    <w:rsid w:val="00AF2BB9"/>
    <w:rsid w:val="00AF2D0F"/>
    <w:rsid w:val="00AF4083"/>
    <w:rsid w:val="00AF44A7"/>
    <w:rsid w:val="00AF4651"/>
    <w:rsid w:val="00AF46FB"/>
    <w:rsid w:val="00AF47ED"/>
    <w:rsid w:val="00AF4B3D"/>
    <w:rsid w:val="00AF55DC"/>
    <w:rsid w:val="00AF5B50"/>
    <w:rsid w:val="00AF610E"/>
    <w:rsid w:val="00AF69A9"/>
    <w:rsid w:val="00AF7B2C"/>
    <w:rsid w:val="00AF7EF8"/>
    <w:rsid w:val="00B018E6"/>
    <w:rsid w:val="00B0219C"/>
    <w:rsid w:val="00B03EF3"/>
    <w:rsid w:val="00B0440F"/>
    <w:rsid w:val="00B04CB0"/>
    <w:rsid w:val="00B050CE"/>
    <w:rsid w:val="00B05AB8"/>
    <w:rsid w:val="00B069B2"/>
    <w:rsid w:val="00B06B36"/>
    <w:rsid w:val="00B07212"/>
    <w:rsid w:val="00B0735B"/>
    <w:rsid w:val="00B07E28"/>
    <w:rsid w:val="00B10139"/>
    <w:rsid w:val="00B10166"/>
    <w:rsid w:val="00B12574"/>
    <w:rsid w:val="00B1308B"/>
    <w:rsid w:val="00B130C5"/>
    <w:rsid w:val="00B14048"/>
    <w:rsid w:val="00B14901"/>
    <w:rsid w:val="00B14D12"/>
    <w:rsid w:val="00B16A78"/>
    <w:rsid w:val="00B16D78"/>
    <w:rsid w:val="00B16DA2"/>
    <w:rsid w:val="00B17A05"/>
    <w:rsid w:val="00B20B80"/>
    <w:rsid w:val="00B20E72"/>
    <w:rsid w:val="00B211D0"/>
    <w:rsid w:val="00B21734"/>
    <w:rsid w:val="00B217C6"/>
    <w:rsid w:val="00B21A62"/>
    <w:rsid w:val="00B22182"/>
    <w:rsid w:val="00B22AE0"/>
    <w:rsid w:val="00B22EDE"/>
    <w:rsid w:val="00B2319F"/>
    <w:rsid w:val="00B233BF"/>
    <w:rsid w:val="00B23469"/>
    <w:rsid w:val="00B24151"/>
    <w:rsid w:val="00B2594C"/>
    <w:rsid w:val="00B26229"/>
    <w:rsid w:val="00B27018"/>
    <w:rsid w:val="00B30C64"/>
    <w:rsid w:val="00B313FE"/>
    <w:rsid w:val="00B3183B"/>
    <w:rsid w:val="00B32C1C"/>
    <w:rsid w:val="00B32CB8"/>
    <w:rsid w:val="00B332CE"/>
    <w:rsid w:val="00B346CD"/>
    <w:rsid w:val="00B34ACD"/>
    <w:rsid w:val="00B350E8"/>
    <w:rsid w:val="00B358F7"/>
    <w:rsid w:val="00B37376"/>
    <w:rsid w:val="00B37509"/>
    <w:rsid w:val="00B37CFE"/>
    <w:rsid w:val="00B37E26"/>
    <w:rsid w:val="00B40697"/>
    <w:rsid w:val="00B40E31"/>
    <w:rsid w:val="00B4130F"/>
    <w:rsid w:val="00B4171A"/>
    <w:rsid w:val="00B43964"/>
    <w:rsid w:val="00B43E7D"/>
    <w:rsid w:val="00B4410E"/>
    <w:rsid w:val="00B44909"/>
    <w:rsid w:val="00B44AA4"/>
    <w:rsid w:val="00B4537C"/>
    <w:rsid w:val="00B45859"/>
    <w:rsid w:val="00B45B8B"/>
    <w:rsid w:val="00B46616"/>
    <w:rsid w:val="00B46F0B"/>
    <w:rsid w:val="00B473DE"/>
    <w:rsid w:val="00B474B2"/>
    <w:rsid w:val="00B51F64"/>
    <w:rsid w:val="00B526D1"/>
    <w:rsid w:val="00B5294D"/>
    <w:rsid w:val="00B537E2"/>
    <w:rsid w:val="00B53AD1"/>
    <w:rsid w:val="00B53BA9"/>
    <w:rsid w:val="00B53C62"/>
    <w:rsid w:val="00B5460A"/>
    <w:rsid w:val="00B54670"/>
    <w:rsid w:val="00B558DE"/>
    <w:rsid w:val="00B6036C"/>
    <w:rsid w:val="00B61604"/>
    <w:rsid w:val="00B61E85"/>
    <w:rsid w:val="00B62300"/>
    <w:rsid w:val="00B62332"/>
    <w:rsid w:val="00B62F6A"/>
    <w:rsid w:val="00B64243"/>
    <w:rsid w:val="00B6478A"/>
    <w:rsid w:val="00B649DC"/>
    <w:rsid w:val="00B65211"/>
    <w:rsid w:val="00B655AC"/>
    <w:rsid w:val="00B65C30"/>
    <w:rsid w:val="00B6684F"/>
    <w:rsid w:val="00B67228"/>
    <w:rsid w:val="00B71580"/>
    <w:rsid w:val="00B7195C"/>
    <w:rsid w:val="00B71C04"/>
    <w:rsid w:val="00B71E3B"/>
    <w:rsid w:val="00B72061"/>
    <w:rsid w:val="00B72193"/>
    <w:rsid w:val="00B7292A"/>
    <w:rsid w:val="00B74985"/>
    <w:rsid w:val="00B76090"/>
    <w:rsid w:val="00B760B8"/>
    <w:rsid w:val="00B762E3"/>
    <w:rsid w:val="00B765C5"/>
    <w:rsid w:val="00B77F66"/>
    <w:rsid w:val="00B8111A"/>
    <w:rsid w:val="00B81286"/>
    <w:rsid w:val="00B81783"/>
    <w:rsid w:val="00B838C1"/>
    <w:rsid w:val="00B83941"/>
    <w:rsid w:val="00B84B9A"/>
    <w:rsid w:val="00B84D2E"/>
    <w:rsid w:val="00B85607"/>
    <w:rsid w:val="00B865D5"/>
    <w:rsid w:val="00B90E86"/>
    <w:rsid w:val="00B9141D"/>
    <w:rsid w:val="00B91BF7"/>
    <w:rsid w:val="00B9211B"/>
    <w:rsid w:val="00B9391B"/>
    <w:rsid w:val="00B940DE"/>
    <w:rsid w:val="00B945DC"/>
    <w:rsid w:val="00B94841"/>
    <w:rsid w:val="00B96230"/>
    <w:rsid w:val="00B969BC"/>
    <w:rsid w:val="00B9706C"/>
    <w:rsid w:val="00B97690"/>
    <w:rsid w:val="00B97C75"/>
    <w:rsid w:val="00BA04A2"/>
    <w:rsid w:val="00BA0F08"/>
    <w:rsid w:val="00BA1598"/>
    <w:rsid w:val="00BA26E1"/>
    <w:rsid w:val="00BA2EC2"/>
    <w:rsid w:val="00BA3000"/>
    <w:rsid w:val="00BA42CA"/>
    <w:rsid w:val="00BA4971"/>
    <w:rsid w:val="00BA5C9A"/>
    <w:rsid w:val="00BB073C"/>
    <w:rsid w:val="00BB0ED8"/>
    <w:rsid w:val="00BB275D"/>
    <w:rsid w:val="00BB34E0"/>
    <w:rsid w:val="00BB38D7"/>
    <w:rsid w:val="00BB436D"/>
    <w:rsid w:val="00BB4D9C"/>
    <w:rsid w:val="00BB6702"/>
    <w:rsid w:val="00BB7A5A"/>
    <w:rsid w:val="00BC1F5C"/>
    <w:rsid w:val="00BC21EE"/>
    <w:rsid w:val="00BC2596"/>
    <w:rsid w:val="00BC29F4"/>
    <w:rsid w:val="00BC2F16"/>
    <w:rsid w:val="00BC304C"/>
    <w:rsid w:val="00BC4C73"/>
    <w:rsid w:val="00BC57A3"/>
    <w:rsid w:val="00BC57AC"/>
    <w:rsid w:val="00BC59DC"/>
    <w:rsid w:val="00BC65E0"/>
    <w:rsid w:val="00BC7512"/>
    <w:rsid w:val="00BC78B2"/>
    <w:rsid w:val="00BC793E"/>
    <w:rsid w:val="00BD066A"/>
    <w:rsid w:val="00BD10EA"/>
    <w:rsid w:val="00BD253A"/>
    <w:rsid w:val="00BD2745"/>
    <w:rsid w:val="00BD3268"/>
    <w:rsid w:val="00BD334A"/>
    <w:rsid w:val="00BD3E98"/>
    <w:rsid w:val="00BD40D7"/>
    <w:rsid w:val="00BD46FC"/>
    <w:rsid w:val="00BD5DA5"/>
    <w:rsid w:val="00BD7299"/>
    <w:rsid w:val="00BE07BE"/>
    <w:rsid w:val="00BE098F"/>
    <w:rsid w:val="00BE2664"/>
    <w:rsid w:val="00BE4036"/>
    <w:rsid w:val="00BE451C"/>
    <w:rsid w:val="00BE5797"/>
    <w:rsid w:val="00BE63E1"/>
    <w:rsid w:val="00BE791D"/>
    <w:rsid w:val="00BE79B4"/>
    <w:rsid w:val="00BF0AF9"/>
    <w:rsid w:val="00BF1D1F"/>
    <w:rsid w:val="00BF2318"/>
    <w:rsid w:val="00BF2322"/>
    <w:rsid w:val="00BF2D24"/>
    <w:rsid w:val="00BF30D3"/>
    <w:rsid w:val="00BF3202"/>
    <w:rsid w:val="00BF436B"/>
    <w:rsid w:val="00BF446F"/>
    <w:rsid w:val="00BF51DD"/>
    <w:rsid w:val="00BF6240"/>
    <w:rsid w:val="00BF6CDA"/>
    <w:rsid w:val="00BF72A2"/>
    <w:rsid w:val="00BF7D8E"/>
    <w:rsid w:val="00C00239"/>
    <w:rsid w:val="00C00584"/>
    <w:rsid w:val="00C00C3A"/>
    <w:rsid w:val="00C01525"/>
    <w:rsid w:val="00C01D6C"/>
    <w:rsid w:val="00C025FA"/>
    <w:rsid w:val="00C02CB9"/>
    <w:rsid w:val="00C02EFF"/>
    <w:rsid w:val="00C0388C"/>
    <w:rsid w:val="00C0551F"/>
    <w:rsid w:val="00C05C1F"/>
    <w:rsid w:val="00C05C62"/>
    <w:rsid w:val="00C100D9"/>
    <w:rsid w:val="00C10B1C"/>
    <w:rsid w:val="00C134AB"/>
    <w:rsid w:val="00C13D42"/>
    <w:rsid w:val="00C14C73"/>
    <w:rsid w:val="00C14CDD"/>
    <w:rsid w:val="00C15BD4"/>
    <w:rsid w:val="00C167BB"/>
    <w:rsid w:val="00C17293"/>
    <w:rsid w:val="00C219A9"/>
    <w:rsid w:val="00C22280"/>
    <w:rsid w:val="00C22CC0"/>
    <w:rsid w:val="00C23478"/>
    <w:rsid w:val="00C23540"/>
    <w:rsid w:val="00C23636"/>
    <w:rsid w:val="00C2489E"/>
    <w:rsid w:val="00C24DEA"/>
    <w:rsid w:val="00C2580D"/>
    <w:rsid w:val="00C26277"/>
    <w:rsid w:val="00C27E3A"/>
    <w:rsid w:val="00C3002F"/>
    <w:rsid w:val="00C307C2"/>
    <w:rsid w:val="00C30A85"/>
    <w:rsid w:val="00C3190E"/>
    <w:rsid w:val="00C31D44"/>
    <w:rsid w:val="00C3273E"/>
    <w:rsid w:val="00C32896"/>
    <w:rsid w:val="00C33743"/>
    <w:rsid w:val="00C3516C"/>
    <w:rsid w:val="00C352F9"/>
    <w:rsid w:val="00C35A8B"/>
    <w:rsid w:val="00C372AC"/>
    <w:rsid w:val="00C37B75"/>
    <w:rsid w:val="00C40F50"/>
    <w:rsid w:val="00C410CE"/>
    <w:rsid w:val="00C414DE"/>
    <w:rsid w:val="00C424D9"/>
    <w:rsid w:val="00C42525"/>
    <w:rsid w:val="00C4431B"/>
    <w:rsid w:val="00C4445A"/>
    <w:rsid w:val="00C45F85"/>
    <w:rsid w:val="00C4782D"/>
    <w:rsid w:val="00C4790A"/>
    <w:rsid w:val="00C47A6C"/>
    <w:rsid w:val="00C50A5F"/>
    <w:rsid w:val="00C50D23"/>
    <w:rsid w:val="00C51210"/>
    <w:rsid w:val="00C52010"/>
    <w:rsid w:val="00C52BB7"/>
    <w:rsid w:val="00C5340F"/>
    <w:rsid w:val="00C5351B"/>
    <w:rsid w:val="00C53AAA"/>
    <w:rsid w:val="00C53EF8"/>
    <w:rsid w:val="00C54036"/>
    <w:rsid w:val="00C54B01"/>
    <w:rsid w:val="00C54FA8"/>
    <w:rsid w:val="00C5526F"/>
    <w:rsid w:val="00C55572"/>
    <w:rsid w:val="00C55B26"/>
    <w:rsid w:val="00C55BE9"/>
    <w:rsid w:val="00C55D27"/>
    <w:rsid w:val="00C55E72"/>
    <w:rsid w:val="00C55F7B"/>
    <w:rsid w:val="00C56E1E"/>
    <w:rsid w:val="00C57670"/>
    <w:rsid w:val="00C5772D"/>
    <w:rsid w:val="00C578BD"/>
    <w:rsid w:val="00C57B3B"/>
    <w:rsid w:val="00C6047B"/>
    <w:rsid w:val="00C6051B"/>
    <w:rsid w:val="00C605C6"/>
    <w:rsid w:val="00C61065"/>
    <w:rsid w:val="00C6120F"/>
    <w:rsid w:val="00C62698"/>
    <w:rsid w:val="00C62A33"/>
    <w:rsid w:val="00C62F06"/>
    <w:rsid w:val="00C633C4"/>
    <w:rsid w:val="00C63584"/>
    <w:rsid w:val="00C6360F"/>
    <w:rsid w:val="00C63814"/>
    <w:rsid w:val="00C63CB2"/>
    <w:rsid w:val="00C64418"/>
    <w:rsid w:val="00C65E54"/>
    <w:rsid w:val="00C66690"/>
    <w:rsid w:val="00C67A30"/>
    <w:rsid w:val="00C71B2D"/>
    <w:rsid w:val="00C72A24"/>
    <w:rsid w:val="00C73AA4"/>
    <w:rsid w:val="00C74886"/>
    <w:rsid w:val="00C74A33"/>
    <w:rsid w:val="00C74E5A"/>
    <w:rsid w:val="00C752CF"/>
    <w:rsid w:val="00C75E12"/>
    <w:rsid w:val="00C76DA6"/>
    <w:rsid w:val="00C76F2B"/>
    <w:rsid w:val="00C76FEE"/>
    <w:rsid w:val="00C77807"/>
    <w:rsid w:val="00C7780D"/>
    <w:rsid w:val="00C77B38"/>
    <w:rsid w:val="00C800D4"/>
    <w:rsid w:val="00C82105"/>
    <w:rsid w:val="00C827BC"/>
    <w:rsid w:val="00C83190"/>
    <w:rsid w:val="00C865C9"/>
    <w:rsid w:val="00C86951"/>
    <w:rsid w:val="00C874EA"/>
    <w:rsid w:val="00C9038E"/>
    <w:rsid w:val="00C90AC6"/>
    <w:rsid w:val="00C9175D"/>
    <w:rsid w:val="00C91C37"/>
    <w:rsid w:val="00C923B3"/>
    <w:rsid w:val="00C92B25"/>
    <w:rsid w:val="00C930C6"/>
    <w:rsid w:val="00C930CE"/>
    <w:rsid w:val="00C93239"/>
    <w:rsid w:val="00C945DC"/>
    <w:rsid w:val="00C94BC8"/>
    <w:rsid w:val="00C94D22"/>
    <w:rsid w:val="00C960D2"/>
    <w:rsid w:val="00C972C5"/>
    <w:rsid w:val="00CA2279"/>
    <w:rsid w:val="00CA23CF"/>
    <w:rsid w:val="00CA26C0"/>
    <w:rsid w:val="00CA2854"/>
    <w:rsid w:val="00CA2D15"/>
    <w:rsid w:val="00CA2D61"/>
    <w:rsid w:val="00CA31E9"/>
    <w:rsid w:val="00CA3834"/>
    <w:rsid w:val="00CA3941"/>
    <w:rsid w:val="00CA422B"/>
    <w:rsid w:val="00CA4E0F"/>
    <w:rsid w:val="00CA570D"/>
    <w:rsid w:val="00CA69B8"/>
    <w:rsid w:val="00CA6A0E"/>
    <w:rsid w:val="00CA6EA5"/>
    <w:rsid w:val="00CB02A4"/>
    <w:rsid w:val="00CB0F52"/>
    <w:rsid w:val="00CB1978"/>
    <w:rsid w:val="00CB2314"/>
    <w:rsid w:val="00CB5BBD"/>
    <w:rsid w:val="00CB61DB"/>
    <w:rsid w:val="00CB62B5"/>
    <w:rsid w:val="00CB64A1"/>
    <w:rsid w:val="00CB6BC7"/>
    <w:rsid w:val="00CC0992"/>
    <w:rsid w:val="00CC1CB3"/>
    <w:rsid w:val="00CC23E6"/>
    <w:rsid w:val="00CC25A7"/>
    <w:rsid w:val="00CC2FD9"/>
    <w:rsid w:val="00CC398B"/>
    <w:rsid w:val="00CC4A56"/>
    <w:rsid w:val="00CC4CB1"/>
    <w:rsid w:val="00CC4E7F"/>
    <w:rsid w:val="00CC6900"/>
    <w:rsid w:val="00CC6E38"/>
    <w:rsid w:val="00CC6EAB"/>
    <w:rsid w:val="00CC722F"/>
    <w:rsid w:val="00CC7902"/>
    <w:rsid w:val="00CD116C"/>
    <w:rsid w:val="00CD36E4"/>
    <w:rsid w:val="00CD388F"/>
    <w:rsid w:val="00CD42A9"/>
    <w:rsid w:val="00CD442B"/>
    <w:rsid w:val="00CD4B44"/>
    <w:rsid w:val="00CD5C14"/>
    <w:rsid w:val="00CD7AAF"/>
    <w:rsid w:val="00CE028E"/>
    <w:rsid w:val="00CE04CE"/>
    <w:rsid w:val="00CE11B5"/>
    <w:rsid w:val="00CE159E"/>
    <w:rsid w:val="00CE2506"/>
    <w:rsid w:val="00CE334B"/>
    <w:rsid w:val="00CE4206"/>
    <w:rsid w:val="00CE4C6D"/>
    <w:rsid w:val="00CE5654"/>
    <w:rsid w:val="00CE6271"/>
    <w:rsid w:val="00CE6AB7"/>
    <w:rsid w:val="00CE7135"/>
    <w:rsid w:val="00CF05E6"/>
    <w:rsid w:val="00CF2AE6"/>
    <w:rsid w:val="00CF2CE4"/>
    <w:rsid w:val="00CF2E93"/>
    <w:rsid w:val="00CF3B41"/>
    <w:rsid w:val="00CF4773"/>
    <w:rsid w:val="00CF4C73"/>
    <w:rsid w:val="00CF4CAE"/>
    <w:rsid w:val="00CF57CB"/>
    <w:rsid w:val="00CF608B"/>
    <w:rsid w:val="00CF60E5"/>
    <w:rsid w:val="00CF6AE6"/>
    <w:rsid w:val="00CF76E9"/>
    <w:rsid w:val="00CF7969"/>
    <w:rsid w:val="00CF7B32"/>
    <w:rsid w:val="00CF7DE6"/>
    <w:rsid w:val="00D003C9"/>
    <w:rsid w:val="00D00858"/>
    <w:rsid w:val="00D01229"/>
    <w:rsid w:val="00D01637"/>
    <w:rsid w:val="00D02386"/>
    <w:rsid w:val="00D03356"/>
    <w:rsid w:val="00D033A4"/>
    <w:rsid w:val="00D036AC"/>
    <w:rsid w:val="00D036DB"/>
    <w:rsid w:val="00D0410D"/>
    <w:rsid w:val="00D04684"/>
    <w:rsid w:val="00D05341"/>
    <w:rsid w:val="00D05ED6"/>
    <w:rsid w:val="00D06607"/>
    <w:rsid w:val="00D10CF4"/>
    <w:rsid w:val="00D10E99"/>
    <w:rsid w:val="00D115D9"/>
    <w:rsid w:val="00D130AF"/>
    <w:rsid w:val="00D130C9"/>
    <w:rsid w:val="00D14743"/>
    <w:rsid w:val="00D1503C"/>
    <w:rsid w:val="00D166AC"/>
    <w:rsid w:val="00D166C6"/>
    <w:rsid w:val="00D17787"/>
    <w:rsid w:val="00D204E9"/>
    <w:rsid w:val="00D21763"/>
    <w:rsid w:val="00D21C1F"/>
    <w:rsid w:val="00D22099"/>
    <w:rsid w:val="00D229B3"/>
    <w:rsid w:val="00D23A94"/>
    <w:rsid w:val="00D259E0"/>
    <w:rsid w:val="00D25BE6"/>
    <w:rsid w:val="00D26C6D"/>
    <w:rsid w:val="00D275BB"/>
    <w:rsid w:val="00D2766A"/>
    <w:rsid w:val="00D2768A"/>
    <w:rsid w:val="00D3050E"/>
    <w:rsid w:val="00D30804"/>
    <w:rsid w:val="00D3132F"/>
    <w:rsid w:val="00D31BA5"/>
    <w:rsid w:val="00D32901"/>
    <w:rsid w:val="00D329A6"/>
    <w:rsid w:val="00D32AFA"/>
    <w:rsid w:val="00D333E3"/>
    <w:rsid w:val="00D333EB"/>
    <w:rsid w:val="00D33757"/>
    <w:rsid w:val="00D337E8"/>
    <w:rsid w:val="00D34BB0"/>
    <w:rsid w:val="00D34BBD"/>
    <w:rsid w:val="00D35979"/>
    <w:rsid w:val="00D36ECF"/>
    <w:rsid w:val="00D404F3"/>
    <w:rsid w:val="00D4124F"/>
    <w:rsid w:val="00D428DD"/>
    <w:rsid w:val="00D43076"/>
    <w:rsid w:val="00D4491C"/>
    <w:rsid w:val="00D461D8"/>
    <w:rsid w:val="00D46AA1"/>
    <w:rsid w:val="00D46AFE"/>
    <w:rsid w:val="00D47D80"/>
    <w:rsid w:val="00D50F87"/>
    <w:rsid w:val="00D51949"/>
    <w:rsid w:val="00D52647"/>
    <w:rsid w:val="00D52836"/>
    <w:rsid w:val="00D52F60"/>
    <w:rsid w:val="00D53260"/>
    <w:rsid w:val="00D5368B"/>
    <w:rsid w:val="00D53AFF"/>
    <w:rsid w:val="00D5528C"/>
    <w:rsid w:val="00D5635B"/>
    <w:rsid w:val="00D56900"/>
    <w:rsid w:val="00D56CB2"/>
    <w:rsid w:val="00D57A90"/>
    <w:rsid w:val="00D60008"/>
    <w:rsid w:val="00D60ABD"/>
    <w:rsid w:val="00D616D0"/>
    <w:rsid w:val="00D61BB4"/>
    <w:rsid w:val="00D61CCD"/>
    <w:rsid w:val="00D62B61"/>
    <w:rsid w:val="00D6425D"/>
    <w:rsid w:val="00D64C7C"/>
    <w:rsid w:val="00D651DD"/>
    <w:rsid w:val="00D65EEC"/>
    <w:rsid w:val="00D65FA4"/>
    <w:rsid w:val="00D66A19"/>
    <w:rsid w:val="00D67166"/>
    <w:rsid w:val="00D67B03"/>
    <w:rsid w:val="00D70001"/>
    <w:rsid w:val="00D709F1"/>
    <w:rsid w:val="00D72EEF"/>
    <w:rsid w:val="00D75645"/>
    <w:rsid w:val="00D76393"/>
    <w:rsid w:val="00D81EE0"/>
    <w:rsid w:val="00D822E4"/>
    <w:rsid w:val="00D833B5"/>
    <w:rsid w:val="00D83C86"/>
    <w:rsid w:val="00D84288"/>
    <w:rsid w:val="00D8531D"/>
    <w:rsid w:val="00D86E56"/>
    <w:rsid w:val="00D87E59"/>
    <w:rsid w:val="00D90416"/>
    <w:rsid w:val="00D907D2"/>
    <w:rsid w:val="00D92E8E"/>
    <w:rsid w:val="00D93BFD"/>
    <w:rsid w:val="00D93F43"/>
    <w:rsid w:val="00D9489B"/>
    <w:rsid w:val="00D96588"/>
    <w:rsid w:val="00DA0019"/>
    <w:rsid w:val="00DA02CB"/>
    <w:rsid w:val="00DA185A"/>
    <w:rsid w:val="00DA19C4"/>
    <w:rsid w:val="00DA2B43"/>
    <w:rsid w:val="00DA49F7"/>
    <w:rsid w:val="00DA5A90"/>
    <w:rsid w:val="00DA5D7C"/>
    <w:rsid w:val="00DA5F1F"/>
    <w:rsid w:val="00DA658B"/>
    <w:rsid w:val="00DA6EC8"/>
    <w:rsid w:val="00DA773E"/>
    <w:rsid w:val="00DB2155"/>
    <w:rsid w:val="00DB22F4"/>
    <w:rsid w:val="00DB2D34"/>
    <w:rsid w:val="00DB3466"/>
    <w:rsid w:val="00DB3650"/>
    <w:rsid w:val="00DB38F3"/>
    <w:rsid w:val="00DB51B5"/>
    <w:rsid w:val="00DB51F5"/>
    <w:rsid w:val="00DB71CD"/>
    <w:rsid w:val="00DB7268"/>
    <w:rsid w:val="00DB7353"/>
    <w:rsid w:val="00DB7D14"/>
    <w:rsid w:val="00DC020B"/>
    <w:rsid w:val="00DC05A1"/>
    <w:rsid w:val="00DC0F46"/>
    <w:rsid w:val="00DC108E"/>
    <w:rsid w:val="00DC134D"/>
    <w:rsid w:val="00DC1711"/>
    <w:rsid w:val="00DC26F0"/>
    <w:rsid w:val="00DC294A"/>
    <w:rsid w:val="00DC3676"/>
    <w:rsid w:val="00DC425F"/>
    <w:rsid w:val="00DC5C51"/>
    <w:rsid w:val="00DC6689"/>
    <w:rsid w:val="00DC6C18"/>
    <w:rsid w:val="00DC7219"/>
    <w:rsid w:val="00DC7898"/>
    <w:rsid w:val="00DD03AD"/>
    <w:rsid w:val="00DD3BEC"/>
    <w:rsid w:val="00DD42E3"/>
    <w:rsid w:val="00DD5FDC"/>
    <w:rsid w:val="00DE040C"/>
    <w:rsid w:val="00DE381A"/>
    <w:rsid w:val="00DE3CF5"/>
    <w:rsid w:val="00DE51EB"/>
    <w:rsid w:val="00DE5916"/>
    <w:rsid w:val="00DE66F5"/>
    <w:rsid w:val="00DE68E3"/>
    <w:rsid w:val="00DE7825"/>
    <w:rsid w:val="00DF0663"/>
    <w:rsid w:val="00DF0687"/>
    <w:rsid w:val="00DF08A2"/>
    <w:rsid w:val="00DF161C"/>
    <w:rsid w:val="00DF382A"/>
    <w:rsid w:val="00DF42DD"/>
    <w:rsid w:val="00DF51FF"/>
    <w:rsid w:val="00DF5912"/>
    <w:rsid w:val="00DF59AD"/>
    <w:rsid w:val="00DF6591"/>
    <w:rsid w:val="00DF6ABA"/>
    <w:rsid w:val="00DF7642"/>
    <w:rsid w:val="00DF7B96"/>
    <w:rsid w:val="00DF7D25"/>
    <w:rsid w:val="00E0239E"/>
    <w:rsid w:val="00E03C7D"/>
    <w:rsid w:val="00E042D9"/>
    <w:rsid w:val="00E05B67"/>
    <w:rsid w:val="00E11841"/>
    <w:rsid w:val="00E120EF"/>
    <w:rsid w:val="00E12DA7"/>
    <w:rsid w:val="00E1345D"/>
    <w:rsid w:val="00E14A33"/>
    <w:rsid w:val="00E15600"/>
    <w:rsid w:val="00E156FF"/>
    <w:rsid w:val="00E16398"/>
    <w:rsid w:val="00E17C51"/>
    <w:rsid w:val="00E17FFC"/>
    <w:rsid w:val="00E20E52"/>
    <w:rsid w:val="00E21053"/>
    <w:rsid w:val="00E2121B"/>
    <w:rsid w:val="00E21D6B"/>
    <w:rsid w:val="00E21EB9"/>
    <w:rsid w:val="00E229A0"/>
    <w:rsid w:val="00E22FAC"/>
    <w:rsid w:val="00E24733"/>
    <w:rsid w:val="00E268AA"/>
    <w:rsid w:val="00E26A17"/>
    <w:rsid w:val="00E27CDF"/>
    <w:rsid w:val="00E30131"/>
    <w:rsid w:val="00E30D7B"/>
    <w:rsid w:val="00E3126D"/>
    <w:rsid w:val="00E31974"/>
    <w:rsid w:val="00E31F4D"/>
    <w:rsid w:val="00E32786"/>
    <w:rsid w:val="00E33066"/>
    <w:rsid w:val="00E3343F"/>
    <w:rsid w:val="00E33892"/>
    <w:rsid w:val="00E33A8A"/>
    <w:rsid w:val="00E340FE"/>
    <w:rsid w:val="00E343B3"/>
    <w:rsid w:val="00E355D1"/>
    <w:rsid w:val="00E358F1"/>
    <w:rsid w:val="00E36434"/>
    <w:rsid w:val="00E36594"/>
    <w:rsid w:val="00E371FB"/>
    <w:rsid w:val="00E3747A"/>
    <w:rsid w:val="00E374DA"/>
    <w:rsid w:val="00E3767E"/>
    <w:rsid w:val="00E41E8A"/>
    <w:rsid w:val="00E44C16"/>
    <w:rsid w:val="00E45683"/>
    <w:rsid w:val="00E46F90"/>
    <w:rsid w:val="00E47546"/>
    <w:rsid w:val="00E47A29"/>
    <w:rsid w:val="00E47AEE"/>
    <w:rsid w:val="00E47E1E"/>
    <w:rsid w:val="00E510EF"/>
    <w:rsid w:val="00E518E4"/>
    <w:rsid w:val="00E526F6"/>
    <w:rsid w:val="00E53325"/>
    <w:rsid w:val="00E53B6B"/>
    <w:rsid w:val="00E54D7D"/>
    <w:rsid w:val="00E54E9C"/>
    <w:rsid w:val="00E562CF"/>
    <w:rsid w:val="00E57243"/>
    <w:rsid w:val="00E61C88"/>
    <w:rsid w:val="00E61ECE"/>
    <w:rsid w:val="00E61FEE"/>
    <w:rsid w:val="00E625C8"/>
    <w:rsid w:val="00E62C3D"/>
    <w:rsid w:val="00E63286"/>
    <w:rsid w:val="00E63338"/>
    <w:rsid w:val="00E63D4F"/>
    <w:rsid w:val="00E6463B"/>
    <w:rsid w:val="00E64AB2"/>
    <w:rsid w:val="00E65997"/>
    <w:rsid w:val="00E65A35"/>
    <w:rsid w:val="00E65E2B"/>
    <w:rsid w:val="00E66CA2"/>
    <w:rsid w:val="00E67A33"/>
    <w:rsid w:val="00E70322"/>
    <w:rsid w:val="00E704DD"/>
    <w:rsid w:val="00E706E3"/>
    <w:rsid w:val="00E70D9A"/>
    <w:rsid w:val="00E72524"/>
    <w:rsid w:val="00E73716"/>
    <w:rsid w:val="00E75B3D"/>
    <w:rsid w:val="00E76345"/>
    <w:rsid w:val="00E80A96"/>
    <w:rsid w:val="00E81F5D"/>
    <w:rsid w:val="00E841DF"/>
    <w:rsid w:val="00E86948"/>
    <w:rsid w:val="00E87EDE"/>
    <w:rsid w:val="00E90137"/>
    <w:rsid w:val="00E9136B"/>
    <w:rsid w:val="00E9137A"/>
    <w:rsid w:val="00E92721"/>
    <w:rsid w:val="00E9279C"/>
    <w:rsid w:val="00E92D34"/>
    <w:rsid w:val="00E93C03"/>
    <w:rsid w:val="00E95B8D"/>
    <w:rsid w:val="00E97BCB"/>
    <w:rsid w:val="00E97F46"/>
    <w:rsid w:val="00EA0F34"/>
    <w:rsid w:val="00EA334A"/>
    <w:rsid w:val="00EA4553"/>
    <w:rsid w:val="00EA472A"/>
    <w:rsid w:val="00EA4CA0"/>
    <w:rsid w:val="00EA4D49"/>
    <w:rsid w:val="00EA50E6"/>
    <w:rsid w:val="00EA5F10"/>
    <w:rsid w:val="00EB028C"/>
    <w:rsid w:val="00EB0C0A"/>
    <w:rsid w:val="00EB0E60"/>
    <w:rsid w:val="00EB1E37"/>
    <w:rsid w:val="00EB2687"/>
    <w:rsid w:val="00EB2F81"/>
    <w:rsid w:val="00EB307F"/>
    <w:rsid w:val="00EB3084"/>
    <w:rsid w:val="00EB3365"/>
    <w:rsid w:val="00EB428F"/>
    <w:rsid w:val="00EB56DA"/>
    <w:rsid w:val="00EB5887"/>
    <w:rsid w:val="00EB5FC0"/>
    <w:rsid w:val="00EB5FF0"/>
    <w:rsid w:val="00EB710C"/>
    <w:rsid w:val="00EB7320"/>
    <w:rsid w:val="00EB7DC9"/>
    <w:rsid w:val="00EC00F9"/>
    <w:rsid w:val="00EC14C2"/>
    <w:rsid w:val="00EC3247"/>
    <w:rsid w:val="00EC3E67"/>
    <w:rsid w:val="00EC578D"/>
    <w:rsid w:val="00EC5BA4"/>
    <w:rsid w:val="00EC65CD"/>
    <w:rsid w:val="00EC66C4"/>
    <w:rsid w:val="00EC6B11"/>
    <w:rsid w:val="00EC79B4"/>
    <w:rsid w:val="00EC7EBF"/>
    <w:rsid w:val="00ED0A64"/>
    <w:rsid w:val="00ED0C2B"/>
    <w:rsid w:val="00ED17F8"/>
    <w:rsid w:val="00ED237E"/>
    <w:rsid w:val="00ED25E9"/>
    <w:rsid w:val="00ED2D0B"/>
    <w:rsid w:val="00ED31A8"/>
    <w:rsid w:val="00ED3B77"/>
    <w:rsid w:val="00ED4267"/>
    <w:rsid w:val="00ED53DF"/>
    <w:rsid w:val="00ED5432"/>
    <w:rsid w:val="00ED5A91"/>
    <w:rsid w:val="00ED5C0A"/>
    <w:rsid w:val="00ED6425"/>
    <w:rsid w:val="00ED7366"/>
    <w:rsid w:val="00EE105D"/>
    <w:rsid w:val="00EE11EE"/>
    <w:rsid w:val="00EE2774"/>
    <w:rsid w:val="00EE2B76"/>
    <w:rsid w:val="00EE2BD5"/>
    <w:rsid w:val="00EE3D32"/>
    <w:rsid w:val="00EE4B48"/>
    <w:rsid w:val="00EE6017"/>
    <w:rsid w:val="00EE628C"/>
    <w:rsid w:val="00EE717C"/>
    <w:rsid w:val="00EE7429"/>
    <w:rsid w:val="00EE76DE"/>
    <w:rsid w:val="00EE7812"/>
    <w:rsid w:val="00EF10AC"/>
    <w:rsid w:val="00EF13A9"/>
    <w:rsid w:val="00EF1EB7"/>
    <w:rsid w:val="00EF2955"/>
    <w:rsid w:val="00EF34D3"/>
    <w:rsid w:val="00EF38F6"/>
    <w:rsid w:val="00EF3EAF"/>
    <w:rsid w:val="00EF5020"/>
    <w:rsid w:val="00EF6E95"/>
    <w:rsid w:val="00EF77CD"/>
    <w:rsid w:val="00F0114E"/>
    <w:rsid w:val="00F01AB4"/>
    <w:rsid w:val="00F034F2"/>
    <w:rsid w:val="00F040E5"/>
    <w:rsid w:val="00F0457E"/>
    <w:rsid w:val="00F0609D"/>
    <w:rsid w:val="00F07003"/>
    <w:rsid w:val="00F077B2"/>
    <w:rsid w:val="00F07C8B"/>
    <w:rsid w:val="00F07FC7"/>
    <w:rsid w:val="00F132F1"/>
    <w:rsid w:val="00F14B55"/>
    <w:rsid w:val="00F14EF1"/>
    <w:rsid w:val="00F15AF8"/>
    <w:rsid w:val="00F15E3F"/>
    <w:rsid w:val="00F16B64"/>
    <w:rsid w:val="00F174AA"/>
    <w:rsid w:val="00F20C4E"/>
    <w:rsid w:val="00F216B9"/>
    <w:rsid w:val="00F2405B"/>
    <w:rsid w:val="00F24586"/>
    <w:rsid w:val="00F2461F"/>
    <w:rsid w:val="00F26668"/>
    <w:rsid w:val="00F26A04"/>
    <w:rsid w:val="00F26B1C"/>
    <w:rsid w:val="00F27A7F"/>
    <w:rsid w:val="00F31BDF"/>
    <w:rsid w:val="00F31E7E"/>
    <w:rsid w:val="00F34D95"/>
    <w:rsid w:val="00F35253"/>
    <w:rsid w:val="00F353B6"/>
    <w:rsid w:val="00F365BD"/>
    <w:rsid w:val="00F36919"/>
    <w:rsid w:val="00F3729B"/>
    <w:rsid w:val="00F373C7"/>
    <w:rsid w:val="00F37784"/>
    <w:rsid w:val="00F378A7"/>
    <w:rsid w:val="00F409FC"/>
    <w:rsid w:val="00F40E25"/>
    <w:rsid w:val="00F4104C"/>
    <w:rsid w:val="00F418C3"/>
    <w:rsid w:val="00F42E1D"/>
    <w:rsid w:val="00F436B1"/>
    <w:rsid w:val="00F47127"/>
    <w:rsid w:val="00F47405"/>
    <w:rsid w:val="00F47FBC"/>
    <w:rsid w:val="00F50065"/>
    <w:rsid w:val="00F51709"/>
    <w:rsid w:val="00F52DB3"/>
    <w:rsid w:val="00F52DB4"/>
    <w:rsid w:val="00F5484D"/>
    <w:rsid w:val="00F55081"/>
    <w:rsid w:val="00F56674"/>
    <w:rsid w:val="00F56BA6"/>
    <w:rsid w:val="00F57338"/>
    <w:rsid w:val="00F602B0"/>
    <w:rsid w:val="00F60B85"/>
    <w:rsid w:val="00F60CB3"/>
    <w:rsid w:val="00F61285"/>
    <w:rsid w:val="00F625C1"/>
    <w:rsid w:val="00F6286B"/>
    <w:rsid w:val="00F62929"/>
    <w:rsid w:val="00F62960"/>
    <w:rsid w:val="00F62FD6"/>
    <w:rsid w:val="00F63E3D"/>
    <w:rsid w:val="00F6490E"/>
    <w:rsid w:val="00F66A3A"/>
    <w:rsid w:val="00F66DFE"/>
    <w:rsid w:val="00F67583"/>
    <w:rsid w:val="00F67845"/>
    <w:rsid w:val="00F67A13"/>
    <w:rsid w:val="00F71E7A"/>
    <w:rsid w:val="00F723EF"/>
    <w:rsid w:val="00F72B21"/>
    <w:rsid w:val="00F742D4"/>
    <w:rsid w:val="00F7576F"/>
    <w:rsid w:val="00F75D43"/>
    <w:rsid w:val="00F7651F"/>
    <w:rsid w:val="00F76AD4"/>
    <w:rsid w:val="00F770FF"/>
    <w:rsid w:val="00F77498"/>
    <w:rsid w:val="00F81959"/>
    <w:rsid w:val="00F82598"/>
    <w:rsid w:val="00F82DEF"/>
    <w:rsid w:val="00F83377"/>
    <w:rsid w:val="00F84291"/>
    <w:rsid w:val="00F849A2"/>
    <w:rsid w:val="00F84A7E"/>
    <w:rsid w:val="00F84AA7"/>
    <w:rsid w:val="00F84D64"/>
    <w:rsid w:val="00F855AF"/>
    <w:rsid w:val="00F85D51"/>
    <w:rsid w:val="00F85E8E"/>
    <w:rsid w:val="00F860BC"/>
    <w:rsid w:val="00F87E2A"/>
    <w:rsid w:val="00F90A35"/>
    <w:rsid w:val="00F90EF9"/>
    <w:rsid w:val="00F910A0"/>
    <w:rsid w:val="00F91E05"/>
    <w:rsid w:val="00F92FDC"/>
    <w:rsid w:val="00F930FE"/>
    <w:rsid w:val="00F934AD"/>
    <w:rsid w:val="00F93614"/>
    <w:rsid w:val="00F93F64"/>
    <w:rsid w:val="00F956F9"/>
    <w:rsid w:val="00F96164"/>
    <w:rsid w:val="00F961F6"/>
    <w:rsid w:val="00F971CB"/>
    <w:rsid w:val="00F97960"/>
    <w:rsid w:val="00F97D30"/>
    <w:rsid w:val="00FA0190"/>
    <w:rsid w:val="00FA03E5"/>
    <w:rsid w:val="00FA1BFC"/>
    <w:rsid w:val="00FA25A6"/>
    <w:rsid w:val="00FA35BB"/>
    <w:rsid w:val="00FA3C69"/>
    <w:rsid w:val="00FA55D2"/>
    <w:rsid w:val="00FA5A1A"/>
    <w:rsid w:val="00FA5B9F"/>
    <w:rsid w:val="00FA71EC"/>
    <w:rsid w:val="00FA7D57"/>
    <w:rsid w:val="00FB041B"/>
    <w:rsid w:val="00FB07D7"/>
    <w:rsid w:val="00FB1775"/>
    <w:rsid w:val="00FB3BAA"/>
    <w:rsid w:val="00FB4FE4"/>
    <w:rsid w:val="00FB57E0"/>
    <w:rsid w:val="00FB593F"/>
    <w:rsid w:val="00FB5C95"/>
    <w:rsid w:val="00FB607F"/>
    <w:rsid w:val="00FB62F4"/>
    <w:rsid w:val="00FB74C4"/>
    <w:rsid w:val="00FC069D"/>
    <w:rsid w:val="00FC133B"/>
    <w:rsid w:val="00FC187B"/>
    <w:rsid w:val="00FC2F08"/>
    <w:rsid w:val="00FC488D"/>
    <w:rsid w:val="00FC521B"/>
    <w:rsid w:val="00FC5269"/>
    <w:rsid w:val="00FC58E2"/>
    <w:rsid w:val="00FC6682"/>
    <w:rsid w:val="00FC6DE4"/>
    <w:rsid w:val="00FD03AE"/>
    <w:rsid w:val="00FD0FEB"/>
    <w:rsid w:val="00FD20C0"/>
    <w:rsid w:val="00FD2722"/>
    <w:rsid w:val="00FD43EB"/>
    <w:rsid w:val="00FD48F1"/>
    <w:rsid w:val="00FD4A4F"/>
    <w:rsid w:val="00FD4ABD"/>
    <w:rsid w:val="00FD4D43"/>
    <w:rsid w:val="00FD63D0"/>
    <w:rsid w:val="00FD6A7F"/>
    <w:rsid w:val="00FD7069"/>
    <w:rsid w:val="00FD755B"/>
    <w:rsid w:val="00FE0B32"/>
    <w:rsid w:val="00FE103B"/>
    <w:rsid w:val="00FE10A3"/>
    <w:rsid w:val="00FE16E6"/>
    <w:rsid w:val="00FE1D9C"/>
    <w:rsid w:val="00FE3119"/>
    <w:rsid w:val="00FE3E91"/>
    <w:rsid w:val="00FE4A55"/>
    <w:rsid w:val="00FE557F"/>
    <w:rsid w:val="00FE55DA"/>
    <w:rsid w:val="00FE678A"/>
    <w:rsid w:val="00FE6849"/>
    <w:rsid w:val="00FE7C8E"/>
    <w:rsid w:val="00FF056A"/>
    <w:rsid w:val="00FF153E"/>
    <w:rsid w:val="00FF2187"/>
    <w:rsid w:val="00FF2296"/>
    <w:rsid w:val="00FF285C"/>
    <w:rsid w:val="00FF318E"/>
    <w:rsid w:val="00FF3319"/>
    <w:rsid w:val="00FF3410"/>
    <w:rsid w:val="00FF41D7"/>
    <w:rsid w:val="00FF4C08"/>
    <w:rsid w:val="00FF4C46"/>
    <w:rsid w:val="00FF4C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C5F4F67"/>
  <w15:chartTrackingRefBased/>
  <w15:docId w15:val="{C2E14EC8-8EF3-4721-BBE4-A20E19AE80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HTML Preformatted" w:semiHidden="1" w:unhideWhenUsed="1"/>
    <w:lsdException w:name="HTML Variable"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66DFE"/>
    <w:rPr>
      <w:rFonts w:ascii="Arial" w:hAnsi="Arial"/>
      <w:sz w:val="18"/>
      <w:lang w:val="fr-CH"/>
    </w:rPr>
  </w:style>
  <w:style w:type="paragraph" w:styleId="Titre1">
    <w:name w:val="heading 1"/>
    <w:basedOn w:val="Normal"/>
    <w:next w:val="Para1"/>
    <w:link w:val="Titre1Car"/>
    <w:uiPriority w:val="9"/>
    <w:qFormat/>
    <w:pPr>
      <w:keepNext/>
      <w:numPr>
        <w:numId w:val="1"/>
      </w:numPr>
      <w:spacing w:before="120" w:after="60"/>
      <w:outlineLvl w:val="0"/>
    </w:pPr>
    <w:rPr>
      <w:b/>
      <w:caps/>
      <w:sz w:val="24"/>
    </w:rPr>
  </w:style>
  <w:style w:type="paragraph" w:styleId="Titre2">
    <w:name w:val="heading 2"/>
    <w:basedOn w:val="Normal"/>
    <w:next w:val="Para2"/>
    <w:link w:val="Titre2Car"/>
    <w:qFormat/>
    <w:rsid w:val="00C82105"/>
    <w:pPr>
      <w:keepNext/>
      <w:numPr>
        <w:ilvl w:val="1"/>
        <w:numId w:val="1"/>
      </w:numPr>
      <w:spacing w:before="40" w:after="40"/>
      <w:outlineLvl w:val="1"/>
    </w:pPr>
    <w:rPr>
      <w:b/>
      <w:caps/>
      <w:sz w:val="20"/>
    </w:rPr>
  </w:style>
  <w:style w:type="paragraph" w:styleId="Titre3">
    <w:name w:val="heading 3"/>
    <w:basedOn w:val="Normal"/>
    <w:next w:val="Para3"/>
    <w:link w:val="Titre3Car"/>
    <w:qFormat/>
    <w:pPr>
      <w:keepNext/>
      <w:numPr>
        <w:ilvl w:val="2"/>
        <w:numId w:val="1"/>
      </w:numPr>
      <w:spacing w:before="40" w:after="40"/>
      <w:outlineLvl w:val="2"/>
    </w:pPr>
    <w:rPr>
      <w:i/>
      <w:sz w:val="20"/>
    </w:rPr>
  </w:style>
  <w:style w:type="paragraph" w:styleId="Titre4">
    <w:name w:val="heading 4"/>
    <w:basedOn w:val="Normal"/>
    <w:next w:val="Normal"/>
    <w:qFormat/>
    <w:pPr>
      <w:keepNext/>
      <w:numPr>
        <w:ilvl w:val="3"/>
        <w:numId w:val="1"/>
      </w:numPr>
      <w:spacing w:before="240" w:after="60"/>
      <w:outlineLvl w:val="3"/>
    </w:pPr>
    <w:rPr>
      <w:i/>
      <w:sz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ara1">
    <w:name w:val="Para 1"/>
    <w:basedOn w:val="Normal"/>
    <w:pPr>
      <w:ind w:left="567"/>
      <w:jc w:val="both"/>
    </w:pPr>
    <w:rPr>
      <w:sz w:val="20"/>
    </w:rPr>
  </w:style>
  <w:style w:type="paragraph" w:customStyle="1" w:styleId="Para2">
    <w:name w:val="Para 2"/>
    <w:basedOn w:val="Normal"/>
    <w:link w:val="Para2Char"/>
    <w:pPr>
      <w:ind w:left="1134"/>
      <w:jc w:val="both"/>
    </w:pPr>
    <w:rPr>
      <w:sz w:val="20"/>
    </w:rPr>
  </w:style>
  <w:style w:type="paragraph" w:customStyle="1" w:styleId="Para3">
    <w:name w:val="Para 3"/>
    <w:basedOn w:val="Normal"/>
    <w:link w:val="Para3Char"/>
    <w:qFormat/>
    <w:pPr>
      <w:ind w:left="1985"/>
    </w:pPr>
    <w:rPr>
      <w:sz w:val="20"/>
    </w:rPr>
  </w:style>
  <w:style w:type="paragraph" w:styleId="En-tte">
    <w:name w:val="header"/>
    <w:basedOn w:val="Normal"/>
    <w:pPr>
      <w:tabs>
        <w:tab w:val="center" w:pos="4153"/>
        <w:tab w:val="right" w:pos="8306"/>
      </w:tabs>
    </w:pPr>
    <w:rPr>
      <w:rFonts w:ascii="Times New Roman" w:hAnsi="Times New Roman"/>
      <w:sz w:val="20"/>
      <w:lang w:val="en-GB"/>
    </w:rPr>
  </w:style>
  <w:style w:type="character" w:styleId="Numrodepage">
    <w:name w:val="page number"/>
    <w:basedOn w:val="Policepardfaut"/>
  </w:style>
  <w:style w:type="paragraph" w:styleId="Retraitcorpsdetexte">
    <w:name w:val="Body Text Indent"/>
    <w:basedOn w:val="Normal"/>
    <w:pPr>
      <w:tabs>
        <w:tab w:val="left" w:pos="1985"/>
      </w:tabs>
      <w:ind w:left="567" w:hanging="567"/>
      <w:jc w:val="both"/>
    </w:pPr>
  </w:style>
  <w:style w:type="paragraph" w:styleId="Pieddepage">
    <w:name w:val="footer"/>
    <w:basedOn w:val="Normal"/>
    <w:pPr>
      <w:tabs>
        <w:tab w:val="center" w:pos="4153"/>
        <w:tab w:val="right" w:pos="8306"/>
      </w:tabs>
    </w:pPr>
  </w:style>
  <w:style w:type="paragraph" w:styleId="Corpsdetexte">
    <w:name w:val="Body Text"/>
    <w:basedOn w:val="Normal"/>
    <w:link w:val="CorpsdetexteCar"/>
    <w:pPr>
      <w:jc w:val="both"/>
    </w:pPr>
  </w:style>
  <w:style w:type="paragraph" w:styleId="TM1">
    <w:name w:val="toc 1"/>
    <w:basedOn w:val="Normal"/>
    <w:next w:val="Normal"/>
    <w:autoRedefine/>
    <w:uiPriority w:val="39"/>
    <w:qFormat/>
    <w:pPr>
      <w:spacing w:before="40"/>
      <w:ind w:left="567" w:hanging="567"/>
    </w:pPr>
    <w:rPr>
      <w:b/>
      <w:caps/>
      <w:sz w:val="20"/>
    </w:rPr>
  </w:style>
  <w:style w:type="paragraph" w:customStyle="1" w:styleId="Issuedto">
    <w:name w:val="Issued to"/>
    <w:basedOn w:val="Normal"/>
    <w:next w:val="Issuedto2"/>
    <w:pPr>
      <w:tabs>
        <w:tab w:val="right" w:pos="3232"/>
      </w:tabs>
      <w:spacing w:before="40" w:after="40"/>
    </w:pPr>
  </w:style>
  <w:style w:type="paragraph" w:customStyle="1" w:styleId="Issuedto2">
    <w:name w:val="Issued to 2"/>
    <w:basedOn w:val="Issuedto"/>
    <w:pPr>
      <w:spacing w:before="0"/>
    </w:pPr>
    <w:rPr>
      <w:sz w:val="16"/>
    </w:rPr>
  </w:style>
  <w:style w:type="paragraph" w:customStyle="1" w:styleId="TableofContents">
    <w:name w:val="Table of Contents"/>
    <w:basedOn w:val="Normal"/>
    <w:pPr>
      <w:tabs>
        <w:tab w:val="left" w:pos="3118"/>
        <w:tab w:val="left" w:pos="3685"/>
        <w:tab w:val="left" w:pos="10404"/>
      </w:tabs>
      <w:ind w:left="2551" w:hanging="453"/>
    </w:pPr>
    <w:rPr>
      <w:rFonts w:ascii="Helvetica" w:hAnsi="Helvetica"/>
      <w:sz w:val="20"/>
      <w:lang w:val="en-GB"/>
    </w:rPr>
  </w:style>
  <w:style w:type="paragraph" w:styleId="Titre">
    <w:name w:val="Title"/>
    <w:basedOn w:val="Normal"/>
    <w:next w:val="Normal"/>
    <w:qFormat/>
    <w:pPr>
      <w:spacing w:before="240" w:after="240"/>
      <w:jc w:val="center"/>
    </w:pPr>
    <w:rPr>
      <w:b/>
      <w:caps/>
      <w:sz w:val="32"/>
    </w:rPr>
  </w:style>
  <w:style w:type="paragraph" w:styleId="TM2">
    <w:name w:val="toc 2"/>
    <w:basedOn w:val="Normal"/>
    <w:next w:val="Normal"/>
    <w:autoRedefine/>
    <w:uiPriority w:val="39"/>
    <w:qFormat/>
    <w:rsid w:val="00D57A90"/>
    <w:pPr>
      <w:tabs>
        <w:tab w:val="left" w:pos="1134"/>
        <w:tab w:val="right" w:leader="dot" w:pos="10195"/>
      </w:tabs>
      <w:ind w:left="1134" w:hanging="567"/>
    </w:pPr>
    <w:rPr>
      <w:sz w:val="20"/>
    </w:rPr>
  </w:style>
  <w:style w:type="paragraph" w:styleId="TM3">
    <w:name w:val="toc 3"/>
    <w:basedOn w:val="Normal"/>
    <w:next w:val="Normal"/>
    <w:autoRedefine/>
    <w:uiPriority w:val="39"/>
    <w:qFormat/>
    <w:pPr>
      <w:ind w:left="1985" w:hanging="851"/>
    </w:pPr>
    <w:rPr>
      <w:i/>
    </w:rPr>
  </w:style>
  <w:style w:type="paragraph" w:styleId="TM4">
    <w:name w:val="toc 4"/>
    <w:basedOn w:val="Normal"/>
    <w:next w:val="Normal"/>
    <w:autoRedefine/>
    <w:semiHidden/>
    <w:pPr>
      <w:ind w:left="540"/>
    </w:pPr>
  </w:style>
  <w:style w:type="paragraph" w:styleId="TM5">
    <w:name w:val="toc 5"/>
    <w:basedOn w:val="Normal"/>
    <w:next w:val="Normal"/>
    <w:autoRedefine/>
    <w:semiHidden/>
    <w:pPr>
      <w:ind w:left="720"/>
    </w:pPr>
  </w:style>
  <w:style w:type="paragraph" w:styleId="TM6">
    <w:name w:val="toc 6"/>
    <w:basedOn w:val="Normal"/>
    <w:next w:val="Normal"/>
    <w:autoRedefine/>
    <w:semiHidden/>
    <w:pPr>
      <w:ind w:left="900"/>
    </w:pPr>
  </w:style>
  <w:style w:type="paragraph" w:styleId="TM7">
    <w:name w:val="toc 7"/>
    <w:basedOn w:val="Normal"/>
    <w:next w:val="Normal"/>
    <w:autoRedefine/>
    <w:semiHidden/>
    <w:pPr>
      <w:ind w:left="1080"/>
    </w:pPr>
  </w:style>
  <w:style w:type="paragraph" w:styleId="TM8">
    <w:name w:val="toc 8"/>
    <w:basedOn w:val="Normal"/>
    <w:next w:val="Normal"/>
    <w:autoRedefine/>
    <w:semiHidden/>
    <w:pPr>
      <w:ind w:left="1260"/>
    </w:pPr>
  </w:style>
  <w:style w:type="paragraph" w:styleId="TM9">
    <w:name w:val="toc 9"/>
    <w:basedOn w:val="Normal"/>
    <w:next w:val="Normal"/>
    <w:autoRedefine/>
    <w:semiHidden/>
    <w:pPr>
      <w:ind w:left="1440"/>
    </w:pPr>
  </w:style>
  <w:style w:type="paragraph" w:customStyle="1" w:styleId="Paragraphe1">
    <w:name w:val="Paragraphe 1"/>
    <w:basedOn w:val="Normal"/>
    <w:pPr>
      <w:ind w:left="567"/>
      <w:jc w:val="both"/>
    </w:pPr>
    <w:rPr>
      <w:rFonts w:ascii="Helvetica" w:hAnsi="Helvetica"/>
      <w:sz w:val="20"/>
    </w:rPr>
  </w:style>
  <w:style w:type="paragraph" w:customStyle="1" w:styleId="Paragraphe2">
    <w:name w:val="Paragraphe 2"/>
    <w:basedOn w:val="Normal"/>
    <w:pPr>
      <w:ind w:left="1247"/>
      <w:jc w:val="both"/>
    </w:pPr>
    <w:rPr>
      <w:rFonts w:ascii="Helvetica" w:hAnsi="Helvetica"/>
      <w:sz w:val="20"/>
    </w:rPr>
  </w:style>
  <w:style w:type="paragraph" w:customStyle="1" w:styleId="Paragraphe3">
    <w:name w:val="Paragraphe 3"/>
    <w:basedOn w:val="Normal"/>
    <w:pPr>
      <w:ind w:left="2098"/>
      <w:jc w:val="both"/>
    </w:pPr>
    <w:rPr>
      <w:rFonts w:ascii="Helvetica" w:hAnsi="Helvetica"/>
      <w:sz w:val="20"/>
    </w:rPr>
  </w:style>
  <w:style w:type="table" w:styleId="Grilledutableau">
    <w:name w:val="Table Grid"/>
    <w:basedOn w:val="TableauNormal"/>
    <w:uiPriority w:val="39"/>
    <w:rsid w:val="00F373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rsid w:val="00042950"/>
    <w:rPr>
      <w:rFonts w:ascii="Tahoma" w:hAnsi="Tahoma" w:cs="Tahoma"/>
      <w:sz w:val="16"/>
      <w:szCs w:val="16"/>
    </w:rPr>
  </w:style>
  <w:style w:type="character" w:customStyle="1" w:styleId="TextedebullesCar">
    <w:name w:val="Texte de bulles Car"/>
    <w:link w:val="Textedebulles"/>
    <w:rsid w:val="00042950"/>
    <w:rPr>
      <w:rFonts w:ascii="Tahoma" w:hAnsi="Tahoma" w:cs="Tahoma"/>
      <w:sz w:val="16"/>
      <w:szCs w:val="16"/>
      <w:lang w:val="fr-FR"/>
    </w:rPr>
  </w:style>
  <w:style w:type="paragraph" w:styleId="Notedebasdepage">
    <w:name w:val="footnote text"/>
    <w:basedOn w:val="Normal"/>
    <w:link w:val="NotedebasdepageCar"/>
    <w:rsid w:val="00966528"/>
    <w:rPr>
      <w:sz w:val="20"/>
    </w:rPr>
  </w:style>
  <w:style w:type="character" w:customStyle="1" w:styleId="NotedebasdepageCar">
    <w:name w:val="Note de bas de page Car"/>
    <w:link w:val="Notedebasdepage"/>
    <w:rsid w:val="00966528"/>
    <w:rPr>
      <w:rFonts w:ascii="Arial" w:hAnsi="Arial"/>
      <w:lang w:val="fr-FR"/>
    </w:rPr>
  </w:style>
  <w:style w:type="character" w:styleId="Appelnotedebasdep">
    <w:name w:val="footnote reference"/>
    <w:rsid w:val="00966528"/>
    <w:rPr>
      <w:vertAlign w:val="superscript"/>
    </w:rPr>
  </w:style>
  <w:style w:type="paragraph" w:styleId="Lgende">
    <w:name w:val="caption"/>
    <w:basedOn w:val="Normal"/>
    <w:next w:val="Normal"/>
    <w:link w:val="LgendeCar"/>
    <w:qFormat/>
    <w:rsid w:val="00D50F87"/>
    <w:pPr>
      <w:jc w:val="center"/>
    </w:pPr>
    <w:rPr>
      <w:b/>
      <w:bCs/>
      <w:sz w:val="20"/>
      <w:lang w:val="en-GB"/>
    </w:rPr>
  </w:style>
  <w:style w:type="character" w:customStyle="1" w:styleId="LgendeCar">
    <w:name w:val="Légende Car"/>
    <w:link w:val="Lgende"/>
    <w:rsid w:val="00D50F87"/>
    <w:rPr>
      <w:rFonts w:ascii="Arial" w:hAnsi="Arial"/>
      <w:b/>
      <w:bCs/>
      <w:lang w:val="en-GB"/>
    </w:rPr>
  </w:style>
  <w:style w:type="character" w:customStyle="1" w:styleId="Signal">
    <w:name w:val="Signal"/>
    <w:rsid w:val="001202FF"/>
    <w:rPr>
      <w:i/>
      <w:noProof/>
      <w:lang w:val="en-US"/>
    </w:rPr>
  </w:style>
  <w:style w:type="paragraph" w:customStyle="1" w:styleId="Default">
    <w:name w:val="Default"/>
    <w:rsid w:val="00060638"/>
    <w:pPr>
      <w:autoSpaceDE w:val="0"/>
      <w:autoSpaceDN w:val="0"/>
      <w:adjustRightInd w:val="0"/>
    </w:pPr>
    <w:rPr>
      <w:rFonts w:ascii="Bosch Office Sans" w:hAnsi="Bosch Office Sans" w:cs="Bosch Office Sans"/>
      <w:color w:val="000000"/>
      <w:sz w:val="24"/>
      <w:szCs w:val="24"/>
    </w:rPr>
  </w:style>
  <w:style w:type="paragraph" w:styleId="Notedefin">
    <w:name w:val="endnote text"/>
    <w:basedOn w:val="Normal"/>
    <w:link w:val="NotedefinCar"/>
    <w:rsid w:val="00E21053"/>
    <w:rPr>
      <w:sz w:val="20"/>
    </w:rPr>
  </w:style>
  <w:style w:type="character" w:customStyle="1" w:styleId="NotedefinCar">
    <w:name w:val="Note de fin Car"/>
    <w:link w:val="Notedefin"/>
    <w:rsid w:val="00E21053"/>
    <w:rPr>
      <w:rFonts w:ascii="Arial" w:hAnsi="Arial"/>
      <w:lang w:val="fr-FR"/>
    </w:rPr>
  </w:style>
  <w:style w:type="character" w:styleId="Appeldenotedefin">
    <w:name w:val="endnote reference"/>
    <w:rsid w:val="00E21053"/>
    <w:rPr>
      <w:vertAlign w:val="superscript"/>
    </w:rPr>
  </w:style>
  <w:style w:type="character" w:customStyle="1" w:styleId="Titre3Car">
    <w:name w:val="Titre 3 Car"/>
    <w:link w:val="Titre3"/>
    <w:rsid w:val="0053676A"/>
    <w:rPr>
      <w:rFonts w:ascii="Arial" w:hAnsi="Arial"/>
      <w:i/>
      <w:lang w:val="fr-CH"/>
    </w:rPr>
  </w:style>
  <w:style w:type="character" w:customStyle="1" w:styleId="CorpsdetexteCar">
    <w:name w:val="Corps de texte Car"/>
    <w:link w:val="Corpsdetexte"/>
    <w:rsid w:val="0053676A"/>
    <w:rPr>
      <w:rFonts w:ascii="Arial" w:hAnsi="Arial"/>
      <w:sz w:val="18"/>
      <w:lang w:val="fr-FR"/>
    </w:rPr>
  </w:style>
  <w:style w:type="character" w:customStyle="1" w:styleId="CharChar">
    <w:name w:val="Char Char"/>
    <w:locked/>
    <w:rsid w:val="0053676A"/>
    <w:rPr>
      <w:rFonts w:ascii="Arial" w:hAnsi="Arial" w:cs="Arial"/>
      <w:b/>
      <w:bCs/>
      <w:lang w:val="en-GB" w:eastAsia="en-US" w:bidi="ar-SA"/>
    </w:rPr>
  </w:style>
  <w:style w:type="character" w:styleId="Lienhypertexte">
    <w:name w:val="Hyperlink"/>
    <w:uiPriority w:val="99"/>
    <w:unhideWhenUsed/>
    <w:rsid w:val="002F7F66"/>
    <w:rPr>
      <w:color w:val="0000FF"/>
      <w:u w:val="single"/>
    </w:rPr>
  </w:style>
  <w:style w:type="paragraph" w:customStyle="1" w:styleId="OpenIssue">
    <w:name w:val="Open Issue"/>
    <w:basedOn w:val="Para3"/>
    <w:next w:val="Normal"/>
    <w:qFormat/>
    <w:rsid w:val="0053430E"/>
    <w:pPr>
      <w:numPr>
        <w:numId w:val="2"/>
      </w:numPr>
      <w:ind w:left="1361" w:hanging="1361"/>
    </w:pPr>
    <w:rPr>
      <w:b/>
      <w:color w:val="FF0000"/>
    </w:rPr>
  </w:style>
  <w:style w:type="paragraph" w:styleId="Tabledesillustrations">
    <w:name w:val="table of figures"/>
    <w:basedOn w:val="Normal"/>
    <w:next w:val="Normal"/>
    <w:uiPriority w:val="99"/>
    <w:rsid w:val="00FB593F"/>
  </w:style>
  <w:style w:type="paragraph" w:customStyle="1" w:styleId="ContentsHeading">
    <w:name w:val="Contents Heading"/>
    <w:basedOn w:val="Normal"/>
    <w:rsid w:val="0086641F"/>
    <w:pPr>
      <w:keepNext/>
      <w:suppressLineNumbers/>
      <w:suppressAutoHyphens/>
      <w:autoSpaceDN w:val="0"/>
      <w:spacing w:before="240" w:after="120"/>
      <w:jc w:val="both"/>
      <w:textAlignment w:val="baseline"/>
    </w:pPr>
    <w:rPr>
      <w:rFonts w:eastAsia="Tahoma" w:cs="Tahoma"/>
      <w:b/>
      <w:color w:val="190A73"/>
      <w:kern w:val="3"/>
      <w:sz w:val="32"/>
      <w:szCs w:val="24"/>
      <w:lang w:val="en-GB" w:bidi="en-US"/>
    </w:rPr>
  </w:style>
  <w:style w:type="paragraph" w:styleId="En-ttedetabledesmatires">
    <w:name w:val="TOC Heading"/>
    <w:basedOn w:val="Titre1"/>
    <w:next w:val="Normal"/>
    <w:uiPriority w:val="39"/>
    <w:unhideWhenUsed/>
    <w:qFormat/>
    <w:rsid w:val="00164797"/>
    <w:pPr>
      <w:keepLines/>
      <w:numPr>
        <w:numId w:val="0"/>
      </w:numPr>
      <w:spacing w:before="480" w:after="0" w:line="276" w:lineRule="auto"/>
      <w:outlineLvl w:val="9"/>
    </w:pPr>
    <w:rPr>
      <w:rFonts w:ascii="Cambria" w:eastAsia="MS Gothic" w:hAnsi="Cambria"/>
      <w:bCs/>
      <w:caps w:val="0"/>
      <w:color w:val="365F91"/>
      <w:sz w:val="28"/>
      <w:szCs w:val="28"/>
      <w:lang w:eastAsia="ja-JP"/>
    </w:rPr>
  </w:style>
  <w:style w:type="paragraph" w:styleId="Rvision">
    <w:name w:val="Revision"/>
    <w:hidden/>
    <w:uiPriority w:val="99"/>
    <w:semiHidden/>
    <w:rsid w:val="00C47A6C"/>
    <w:rPr>
      <w:rFonts w:ascii="Arial" w:hAnsi="Arial"/>
      <w:sz w:val="18"/>
      <w:lang w:val="fr-FR"/>
    </w:rPr>
  </w:style>
  <w:style w:type="paragraph" w:customStyle="1" w:styleId="western">
    <w:name w:val="western"/>
    <w:basedOn w:val="Normal"/>
    <w:rsid w:val="00A61350"/>
    <w:pPr>
      <w:spacing w:before="100" w:beforeAutospacing="1" w:after="119"/>
    </w:pPr>
    <w:rPr>
      <w:rFonts w:ascii="Times New Roman" w:hAnsi="Times New Roman"/>
      <w:sz w:val="24"/>
      <w:szCs w:val="24"/>
      <w:lang w:eastAsia="fr-CH"/>
    </w:rPr>
  </w:style>
  <w:style w:type="paragraph" w:customStyle="1" w:styleId="western1">
    <w:name w:val="western1"/>
    <w:basedOn w:val="Normal"/>
    <w:rsid w:val="00A61350"/>
    <w:pPr>
      <w:spacing w:before="62" w:after="62"/>
    </w:pPr>
    <w:rPr>
      <w:rFonts w:ascii="Times New Roman" w:hAnsi="Times New Roman"/>
      <w:sz w:val="24"/>
      <w:szCs w:val="24"/>
      <w:lang w:eastAsia="fr-CH"/>
    </w:rPr>
  </w:style>
  <w:style w:type="paragraph" w:customStyle="1" w:styleId="western2">
    <w:name w:val="western2"/>
    <w:basedOn w:val="Normal"/>
    <w:rsid w:val="00A61350"/>
    <w:pPr>
      <w:spacing w:before="62" w:after="62"/>
    </w:pPr>
    <w:rPr>
      <w:rFonts w:ascii="Times New Roman" w:hAnsi="Times New Roman"/>
      <w:sz w:val="24"/>
      <w:szCs w:val="24"/>
      <w:lang w:eastAsia="fr-CH"/>
    </w:rPr>
  </w:style>
  <w:style w:type="character" w:styleId="lev">
    <w:name w:val="Strong"/>
    <w:qFormat/>
    <w:rsid w:val="00EB7DC9"/>
    <w:rPr>
      <w:b/>
      <w:bCs/>
    </w:rPr>
  </w:style>
  <w:style w:type="paragraph" w:styleId="Paragraphedeliste">
    <w:name w:val="List Paragraph"/>
    <w:basedOn w:val="Normal"/>
    <w:uiPriority w:val="34"/>
    <w:qFormat/>
    <w:rsid w:val="000254C2"/>
    <w:pPr>
      <w:ind w:left="708"/>
    </w:pPr>
  </w:style>
  <w:style w:type="paragraph" w:customStyle="1" w:styleId="Figure">
    <w:name w:val="Figure"/>
    <w:basedOn w:val="Normal"/>
    <w:link w:val="FigureChar"/>
    <w:qFormat/>
    <w:rsid w:val="00200809"/>
    <w:pPr>
      <w:jc w:val="center"/>
    </w:pPr>
    <w:rPr>
      <w:noProof/>
    </w:rPr>
  </w:style>
  <w:style w:type="character" w:customStyle="1" w:styleId="Para2Char">
    <w:name w:val="Para 2 Char"/>
    <w:link w:val="Para2"/>
    <w:rsid w:val="00AD6000"/>
    <w:rPr>
      <w:rFonts w:ascii="Arial" w:hAnsi="Arial"/>
      <w:lang w:val="fr-FR"/>
    </w:rPr>
  </w:style>
  <w:style w:type="character" w:customStyle="1" w:styleId="FigureChar">
    <w:name w:val="Figure Char"/>
    <w:link w:val="Figure"/>
    <w:rsid w:val="00200809"/>
    <w:rPr>
      <w:rFonts w:ascii="Arial" w:hAnsi="Arial"/>
      <w:noProof/>
      <w:sz w:val="18"/>
    </w:rPr>
  </w:style>
  <w:style w:type="paragraph" w:customStyle="1" w:styleId="figuredouble">
    <w:name w:val="figure_double"/>
    <w:basedOn w:val="Normal"/>
    <w:link w:val="figuredoubleChar"/>
    <w:qFormat/>
    <w:rsid w:val="00C73AA4"/>
    <w:pPr>
      <w:tabs>
        <w:tab w:val="left" w:pos="5103"/>
      </w:tabs>
    </w:pPr>
    <w:rPr>
      <w:noProof/>
      <w:lang w:eastAsia="fr-CH"/>
    </w:rPr>
  </w:style>
  <w:style w:type="character" w:customStyle="1" w:styleId="Para3Char">
    <w:name w:val="Para 3 Char"/>
    <w:link w:val="Para3"/>
    <w:rsid w:val="00C24DEA"/>
    <w:rPr>
      <w:rFonts w:ascii="Arial" w:hAnsi="Arial"/>
      <w:lang w:val="fr-FR"/>
    </w:rPr>
  </w:style>
  <w:style w:type="character" w:customStyle="1" w:styleId="figuredoubleChar">
    <w:name w:val="figure_double Char"/>
    <w:link w:val="figuredouble"/>
    <w:rsid w:val="00C73AA4"/>
    <w:rPr>
      <w:rFonts w:ascii="Arial" w:hAnsi="Arial"/>
      <w:noProof/>
      <w:sz w:val="18"/>
    </w:rPr>
  </w:style>
  <w:style w:type="character" w:customStyle="1" w:styleId="Titre2Car">
    <w:name w:val="Titre 2 Car"/>
    <w:basedOn w:val="Policepardfaut"/>
    <w:link w:val="Titre2"/>
    <w:rsid w:val="007E6E28"/>
    <w:rPr>
      <w:rFonts w:ascii="Arial" w:hAnsi="Arial"/>
      <w:b/>
      <w:caps/>
      <w:lang w:val="fr-CH"/>
    </w:rPr>
  </w:style>
  <w:style w:type="character" w:styleId="Lienhypertextesuivivisit">
    <w:name w:val="FollowedHyperlink"/>
    <w:basedOn w:val="Policepardfaut"/>
    <w:rsid w:val="00424926"/>
    <w:rPr>
      <w:color w:val="954F72" w:themeColor="followedHyperlink"/>
      <w:u w:val="single"/>
    </w:rPr>
  </w:style>
  <w:style w:type="character" w:styleId="Textedelespacerserv">
    <w:name w:val="Placeholder Text"/>
    <w:basedOn w:val="Policepardfaut"/>
    <w:uiPriority w:val="99"/>
    <w:semiHidden/>
    <w:rsid w:val="00703C10"/>
    <w:rPr>
      <w:color w:val="808080"/>
    </w:rPr>
  </w:style>
  <w:style w:type="paragraph" w:customStyle="1" w:styleId="rtejustify">
    <w:name w:val="rtejustify"/>
    <w:basedOn w:val="Normal"/>
    <w:rsid w:val="000855E9"/>
    <w:pPr>
      <w:spacing w:before="312" w:after="312" w:line="312" w:lineRule="atLeast"/>
      <w:jc w:val="both"/>
    </w:pPr>
    <w:rPr>
      <w:rFonts w:ascii="Times New Roman" w:hAnsi="Times New Roman"/>
      <w:sz w:val="24"/>
      <w:szCs w:val="24"/>
      <w:lang w:eastAsia="fr-CH"/>
    </w:rPr>
  </w:style>
  <w:style w:type="character" w:styleId="Mentionnonrsolue">
    <w:name w:val="Unresolved Mention"/>
    <w:basedOn w:val="Policepardfaut"/>
    <w:uiPriority w:val="99"/>
    <w:semiHidden/>
    <w:unhideWhenUsed/>
    <w:rsid w:val="001D7639"/>
    <w:rPr>
      <w:color w:val="605E5C"/>
      <w:shd w:val="clear" w:color="auto" w:fill="E1DFDD"/>
    </w:rPr>
  </w:style>
  <w:style w:type="paragraph" w:styleId="Sansinterligne">
    <w:name w:val="No Spacing"/>
    <w:uiPriority w:val="1"/>
    <w:qFormat/>
    <w:rsid w:val="00235FEA"/>
    <w:rPr>
      <w:rFonts w:ascii="Arial" w:hAnsi="Arial"/>
      <w:sz w:val="18"/>
      <w:lang w:val="fr-CH"/>
    </w:rPr>
  </w:style>
  <w:style w:type="paragraph" w:styleId="Citation">
    <w:name w:val="Quote"/>
    <w:basedOn w:val="Normal"/>
    <w:next w:val="Normal"/>
    <w:link w:val="CitationCar"/>
    <w:uiPriority w:val="29"/>
    <w:qFormat/>
    <w:rsid w:val="00BA4971"/>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BA4971"/>
    <w:rPr>
      <w:rFonts w:ascii="Arial" w:hAnsi="Arial"/>
      <w:i/>
      <w:iCs/>
      <w:color w:val="404040" w:themeColor="text1" w:themeTint="BF"/>
      <w:sz w:val="18"/>
      <w:lang w:val="fr-CH"/>
    </w:rPr>
  </w:style>
  <w:style w:type="character" w:styleId="Marquedecommentaire">
    <w:name w:val="annotation reference"/>
    <w:basedOn w:val="Policepardfaut"/>
    <w:rsid w:val="005F41D6"/>
    <w:rPr>
      <w:sz w:val="16"/>
      <w:szCs w:val="16"/>
    </w:rPr>
  </w:style>
  <w:style w:type="paragraph" w:styleId="Commentaire">
    <w:name w:val="annotation text"/>
    <w:basedOn w:val="Normal"/>
    <w:link w:val="CommentaireCar"/>
    <w:rsid w:val="005F41D6"/>
    <w:rPr>
      <w:sz w:val="20"/>
    </w:rPr>
  </w:style>
  <w:style w:type="character" w:customStyle="1" w:styleId="CommentaireCar">
    <w:name w:val="Commentaire Car"/>
    <w:basedOn w:val="Policepardfaut"/>
    <w:link w:val="Commentaire"/>
    <w:rsid w:val="005F41D6"/>
    <w:rPr>
      <w:rFonts w:ascii="Arial" w:hAnsi="Arial"/>
      <w:lang w:val="fr-CH"/>
    </w:rPr>
  </w:style>
  <w:style w:type="paragraph" w:styleId="Objetducommentaire">
    <w:name w:val="annotation subject"/>
    <w:basedOn w:val="Commentaire"/>
    <w:next w:val="Commentaire"/>
    <w:link w:val="ObjetducommentaireCar"/>
    <w:rsid w:val="005F41D6"/>
    <w:rPr>
      <w:b/>
      <w:bCs/>
    </w:rPr>
  </w:style>
  <w:style w:type="character" w:customStyle="1" w:styleId="ObjetducommentaireCar">
    <w:name w:val="Objet du commentaire Car"/>
    <w:basedOn w:val="CommentaireCar"/>
    <w:link w:val="Objetducommentaire"/>
    <w:rsid w:val="005F41D6"/>
    <w:rPr>
      <w:rFonts w:ascii="Arial" w:hAnsi="Arial"/>
      <w:b/>
      <w:bCs/>
      <w:lang w:val="fr-CH"/>
    </w:rPr>
  </w:style>
  <w:style w:type="character" w:customStyle="1" w:styleId="Titre1Car">
    <w:name w:val="Titre 1 Car"/>
    <w:basedOn w:val="Policepardfaut"/>
    <w:link w:val="Titre1"/>
    <w:uiPriority w:val="9"/>
    <w:rsid w:val="006E3166"/>
    <w:rPr>
      <w:rFonts w:ascii="Arial" w:hAnsi="Arial"/>
      <w:b/>
      <w:caps/>
      <w:sz w:val="24"/>
      <w:lang w:val="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81743">
      <w:bodyDiv w:val="1"/>
      <w:marLeft w:val="0"/>
      <w:marRight w:val="0"/>
      <w:marTop w:val="0"/>
      <w:marBottom w:val="0"/>
      <w:divBdr>
        <w:top w:val="none" w:sz="0" w:space="0" w:color="auto"/>
        <w:left w:val="none" w:sz="0" w:space="0" w:color="auto"/>
        <w:bottom w:val="none" w:sz="0" w:space="0" w:color="auto"/>
        <w:right w:val="none" w:sz="0" w:space="0" w:color="auto"/>
      </w:divBdr>
    </w:div>
    <w:div w:id="3367355">
      <w:bodyDiv w:val="1"/>
      <w:marLeft w:val="0"/>
      <w:marRight w:val="0"/>
      <w:marTop w:val="0"/>
      <w:marBottom w:val="0"/>
      <w:divBdr>
        <w:top w:val="none" w:sz="0" w:space="0" w:color="auto"/>
        <w:left w:val="none" w:sz="0" w:space="0" w:color="auto"/>
        <w:bottom w:val="none" w:sz="0" w:space="0" w:color="auto"/>
        <w:right w:val="none" w:sz="0" w:space="0" w:color="auto"/>
      </w:divBdr>
    </w:div>
    <w:div w:id="5404205">
      <w:bodyDiv w:val="1"/>
      <w:marLeft w:val="0"/>
      <w:marRight w:val="0"/>
      <w:marTop w:val="0"/>
      <w:marBottom w:val="0"/>
      <w:divBdr>
        <w:top w:val="none" w:sz="0" w:space="0" w:color="auto"/>
        <w:left w:val="none" w:sz="0" w:space="0" w:color="auto"/>
        <w:bottom w:val="none" w:sz="0" w:space="0" w:color="auto"/>
        <w:right w:val="none" w:sz="0" w:space="0" w:color="auto"/>
      </w:divBdr>
    </w:div>
    <w:div w:id="7298462">
      <w:bodyDiv w:val="1"/>
      <w:marLeft w:val="0"/>
      <w:marRight w:val="0"/>
      <w:marTop w:val="0"/>
      <w:marBottom w:val="0"/>
      <w:divBdr>
        <w:top w:val="none" w:sz="0" w:space="0" w:color="auto"/>
        <w:left w:val="none" w:sz="0" w:space="0" w:color="auto"/>
        <w:bottom w:val="none" w:sz="0" w:space="0" w:color="auto"/>
        <w:right w:val="none" w:sz="0" w:space="0" w:color="auto"/>
      </w:divBdr>
    </w:div>
    <w:div w:id="52778919">
      <w:bodyDiv w:val="1"/>
      <w:marLeft w:val="0"/>
      <w:marRight w:val="0"/>
      <w:marTop w:val="0"/>
      <w:marBottom w:val="0"/>
      <w:divBdr>
        <w:top w:val="none" w:sz="0" w:space="0" w:color="auto"/>
        <w:left w:val="none" w:sz="0" w:space="0" w:color="auto"/>
        <w:bottom w:val="none" w:sz="0" w:space="0" w:color="auto"/>
        <w:right w:val="none" w:sz="0" w:space="0" w:color="auto"/>
      </w:divBdr>
    </w:div>
    <w:div w:id="62456252">
      <w:bodyDiv w:val="1"/>
      <w:marLeft w:val="0"/>
      <w:marRight w:val="0"/>
      <w:marTop w:val="0"/>
      <w:marBottom w:val="0"/>
      <w:divBdr>
        <w:top w:val="none" w:sz="0" w:space="0" w:color="auto"/>
        <w:left w:val="none" w:sz="0" w:space="0" w:color="auto"/>
        <w:bottom w:val="none" w:sz="0" w:space="0" w:color="auto"/>
        <w:right w:val="none" w:sz="0" w:space="0" w:color="auto"/>
      </w:divBdr>
    </w:div>
    <w:div w:id="63332892">
      <w:bodyDiv w:val="1"/>
      <w:marLeft w:val="0"/>
      <w:marRight w:val="0"/>
      <w:marTop w:val="0"/>
      <w:marBottom w:val="0"/>
      <w:divBdr>
        <w:top w:val="none" w:sz="0" w:space="0" w:color="auto"/>
        <w:left w:val="none" w:sz="0" w:space="0" w:color="auto"/>
        <w:bottom w:val="none" w:sz="0" w:space="0" w:color="auto"/>
        <w:right w:val="none" w:sz="0" w:space="0" w:color="auto"/>
      </w:divBdr>
    </w:div>
    <w:div w:id="81223165">
      <w:bodyDiv w:val="1"/>
      <w:marLeft w:val="0"/>
      <w:marRight w:val="0"/>
      <w:marTop w:val="0"/>
      <w:marBottom w:val="0"/>
      <w:divBdr>
        <w:top w:val="none" w:sz="0" w:space="0" w:color="auto"/>
        <w:left w:val="none" w:sz="0" w:space="0" w:color="auto"/>
        <w:bottom w:val="none" w:sz="0" w:space="0" w:color="auto"/>
        <w:right w:val="none" w:sz="0" w:space="0" w:color="auto"/>
      </w:divBdr>
    </w:div>
    <w:div w:id="135340182">
      <w:bodyDiv w:val="1"/>
      <w:marLeft w:val="0"/>
      <w:marRight w:val="0"/>
      <w:marTop w:val="0"/>
      <w:marBottom w:val="0"/>
      <w:divBdr>
        <w:top w:val="none" w:sz="0" w:space="0" w:color="auto"/>
        <w:left w:val="none" w:sz="0" w:space="0" w:color="auto"/>
        <w:bottom w:val="none" w:sz="0" w:space="0" w:color="auto"/>
        <w:right w:val="none" w:sz="0" w:space="0" w:color="auto"/>
      </w:divBdr>
    </w:div>
    <w:div w:id="175316456">
      <w:bodyDiv w:val="1"/>
      <w:marLeft w:val="0"/>
      <w:marRight w:val="0"/>
      <w:marTop w:val="0"/>
      <w:marBottom w:val="0"/>
      <w:divBdr>
        <w:top w:val="none" w:sz="0" w:space="0" w:color="auto"/>
        <w:left w:val="none" w:sz="0" w:space="0" w:color="auto"/>
        <w:bottom w:val="none" w:sz="0" w:space="0" w:color="auto"/>
        <w:right w:val="none" w:sz="0" w:space="0" w:color="auto"/>
      </w:divBdr>
    </w:div>
    <w:div w:id="186407971">
      <w:bodyDiv w:val="1"/>
      <w:marLeft w:val="0"/>
      <w:marRight w:val="0"/>
      <w:marTop w:val="0"/>
      <w:marBottom w:val="0"/>
      <w:divBdr>
        <w:top w:val="none" w:sz="0" w:space="0" w:color="auto"/>
        <w:left w:val="none" w:sz="0" w:space="0" w:color="auto"/>
        <w:bottom w:val="none" w:sz="0" w:space="0" w:color="auto"/>
        <w:right w:val="none" w:sz="0" w:space="0" w:color="auto"/>
      </w:divBdr>
    </w:div>
    <w:div w:id="191697222">
      <w:bodyDiv w:val="1"/>
      <w:marLeft w:val="0"/>
      <w:marRight w:val="0"/>
      <w:marTop w:val="0"/>
      <w:marBottom w:val="0"/>
      <w:divBdr>
        <w:top w:val="none" w:sz="0" w:space="0" w:color="auto"/>
        <w:left w:val="none" w:sz="0" w:space="0" w:color="auto"/>
        <w:bottom w:val="none" w:sz="0" w:space="0" w:color="auto"/>
        <w:right w:val="none" w:sz="0" w:space="0" w:color="auto"/>
      </w:divBdr>
    </w:div>
    <w:div w:id="220336085">
      <w:bodyDiv w:val="1"/>
      <w:marLeft w:val="0"/>
      <w:marRight w:val="0"/>
      <w:marTop w:val="0"/>
      <w:marBottom w:val="0"/>
      <w:divBdr>
        <w:top w:val="none" w:sz="0" w:space="0" w:color="auto"/>
        <w:left w:val="none" w:sz="0" w:space="0" w:color="auto"/>
        <w:bottom w:val="none" w:sz="0" w:space="0" w:color="auto"/>
        <w:right w:val="none" w:sz="0" w:space="0" w:color="auto"/>
      </w:divBdr>
    </w:div>
    <w:div w:id="245040504">
      <w:bodyDiv w:val="1"/>
      <w:marLeft w:val="0"/>
      <w:marRight w:val="0"/>
      <w:marTop w:val="0"/>
      <w:marBottom w:val="0"/>
      <w:divBdr>
        <w:top w:val="none" w:sz="0" w:space="0" w:color="auto"/>
        <w:left w:val="none" w:sz="0" w:space="0" w:color="auto"/>
        <w:bottom w:val="none" w:sz="0" w:space="0" w:color="auto"/>
        <w:right w:val="none" w:sz="0" w:space="0" w:color="auto"/>
      </w:divBdr>
    </w:div>
    <w:div w:id="287587441">
      <w:bodyDiv w:val="1"/>
      <w:marLeft w:val="0"/>
      <w:marRight w:val="0"/>
      <w:marTop w:val="0"/>
      <w:marBottom w:val="0"/>
      <w:divBdr>
        <w:top w:val="none" w:sz="0" w:space="0" w:color="auto"/>
        <w:left w:val="none" w:sz="0" w:space="0" w:color="auto"/>
        <w:bottom w:val="none" w:sz="0" w:space="0" w:color="auto"/>
        <w:right w:val="none" w:sz="0" w:space="0" w:color="auto"/>
      </w:divBdr>
    </w:div>
    <w:div w:id="319114664">
      <w:bodyDiv w:val="1"/>
      <w:marLeft w:val="0"/>
      <w:marRight w:val="0"/>
      <w:marTop w:val="0"/>
      <w:marBottom w:val="0"/>
      <w:divBdr>
        <w:top w:val="none" w:sz="0" w:space="0" w:color="auto"/>
        <w:left w:val="none" w:sz="0" w:space="0" w:color="auto"/>
        <w:bottom w:val="none" w:sz="0" w:space="0" w:color="auto"/>
        <w:right w:val="none" w:sz="0" w:space="0" w:color="auto"/>
      </w:divBdr>
    </w:div>
    <w:div w:id="323124975">
      <w:bodyDiv w:val="1"/>
      <w:marLeft w:val="0"/>
      <w:marRight w:val="0"/>
      <w:marTop w:val="0"/>
      <w:marBottom w:val="0"/>
      <w:divBdr>
        <w:top w:val="none" w:sz="0" w:space="0" w:color="auto"/>
        <w:left w:val="none" w:sz="0" w:space="0" w:color="auto"/>
        <w:bottom w:val="none" w:sz="0" w:space="0" w:color="auto"/>
        <w:right w:val="none" w:sz="0" w:space="0" w:color="auto"/>
      </w:divBdr>
    </w:div>
    <w:div w:id="333457489">
      <w:bodyDiv w:val="1"/>
      <w:marLeft w:val="0"/>
      <w:marRight w:val="0"/>
      <w:marTop w:val="0"/>
      <w:marBottom w:val="0"/>
      <w:divBdr>
        <w:top w:val="none" w:sz="0" w:space="0" w:color="auto"/>
        <w:left w:val="none" w:sz="0" w:space="0" w:color="auto"/>
        <w:bottom w:val="none" w:sz="0" w:space="0" w:color="auto"/>
        <w:right w:val="none" w:sz="0" w:space="0" w:color="auto"/>
      </w:divBdr>
    </w:div>
    <w:div w:id="335231175">
      <w:bodyDiv w:val="1"/>
      <w:marLeft w:val="0"/>
      <w:marRight w:val="0"/>
      <w:marTop w:val="0"/>
      <w:marBottom w:val="0"/>
      <w:divBdr>
        <w:top w:val="none" w:sz="0" w:space="0" w:color="auto"/>
        <w:left w:val="none" w:sz="0" w:space="0" w:color="auto"/>
        <w:bottom w:val="none" w:sz="0" w:space="0" w:color="auto"/>
        <w:right w:val="none" w:sz="0" w:space="0" w:color="auto"/>
      </w:divBdr>
    </w:div>
    <w:div w:id="340622868">
      <w:bodyDiv w:val="1"/>
      <w:marLeft w:val="0"/>
      <w:marRight w:val="0"/>
      <w:marTop w:val="0"/>
      <w:marBottom w:val="0"/>
      <w:divBdr>
        <w:top w:val="none" w:sz="0" w:space="0" w:color="auto"/>
        <w:left w:val="none" w:sz="0" w:space="0" w:color="auto"/>
        <w:bottom w:val="none" w:sz="0" w:space="0" w:color="auto"/>
        <w:right w:val="none" w:sz="0" w:space="0" w:color="auto"/>
      </w:divBdr>
    </w:div>
    <w:div w:id="361201640">
      <w:bodyDiv w:val="1"/>
      <w:marLeft w:val="0"/>
      <w:marRight w:val="0"/>
      <w:marTop w:val="0"/>
      <w:marBottom w:val="0"/>
      <w:divBdr>
        <w:top w:val="none" w:sz="0" w:space="0" w:color="auto"/>
        <w:left w:val="none" w:sz="0" w:space="0" w:color="auto"/>
        <w:bottom w:val="none" w:sz="0" w:space="0" w:color="auto"/>
        <w:right w:val="none" w:sz="0" w:space="0" w:color="auto"/>
      </w:divBdr>
    </w:div>
    <w:div w:id="405499891">
      <w:bodyDiv w:val="1"/>
      <w:marLeft w:val="0"/>
      <w:marRight w:val="0"/>
      <w:marTop w:val="0"/>
      <w:marBottom w:val="0"/>
      <w:divBdr>
        <w:top w:val="none" w:sz="0" w:space="0" w:color="auto"/>
        <w:left w:val="none" w:sz="0" w:space="0" w:color="auto"/>
        <w:bottom w:val="none" w:sz="0" w:space="0" w:color="auto"/>
        <w:right w:val="none" w:sz="0" w:space="0" w:color="auto"/>
      </w:divBdr>
    </w:div>
    <w:div w:id="408692931">
      <w:bodyDiv w:val="1"/>
      <w:marLeft w:val="0"/>
      <w:marRight w:val="0"/>
      <w:marTop w:val="0"/>
      <w:marBottom w:val="0"/>
      <w:divBdr>
        <w:top w:val="none" w:sz="0" w:space="0" w:color="auto"/>
        <w:left w:val="none" w:sz="0" w:space="0" w:color="auto"/>
        <w:bottom w:val="none" w:sz="0" w:space="0" w:color="auto"/>
        <w:right w:val="none" w:sz="0" w:space="0" w:color="auto"/>
      </w:divBdr>
    </w:div>
    <w:div w:id="414786872">
      <w:bodyDiv w:val="1"/>
      <w:marLeft w:val="0"/>
      <w:marRight w:val="0"/>
      <w:marTop w:val="0"/>
      <w:marBottom w:val="0"/>
      <w:divBdr>
        <w:top w:val="none" w:sz="0" w:space="0" w:color="auto"/>
        <w:left w:val="none" w:sz="0" w:space="0" w:color="auto"/>
        <w:bottom w:val="none" w:sz="0" w:space="0" w:color="auto"/>
        <w:right w:val="none" w:sz="0" w:space="0" w:color="auto"/>
      </w:divBdr>
    </w:div>
    <w:div w:id="431442409">
      <w:bodyDiv w:val="1"/>
      <w:marLeft w:val="0"/>
      <w:marRight w:val="0"/>
      <w:marTop w:val="0"/>
      <w:marBottom w:val="0"/>
      <w:divBdr>
        <w:top w:val="none" w:sz="0" w:space="0" w:color="auto"/>
        <w:left w:val="none" w:sz="0" w:space="0" w:color="auto"/>
        <w:bottom w:val="none" w:sz="0" w:space="0" w:color="auto"/>
        <w:right w:val="none" w:sz="0" w:space="0" w:color="auto"/>
      </w:divBdr>
    </w:div>
    <w:div w:id="435367961">
      <w:bodyDiv w:val="1"/>
      <w:marLeft w:val="0"/>
      <w:marRight w:val="0"/>
      <w:marTop w:val="0"/>
      <w:marBottom w:val="0"/>
      <w:divBdr>
        <w:top w:val="none" w:sz="0" w:space="0" w:color="auto"/>
        <w:left w:val="none" w:sz="0" w:space="0" w:color="auto"/>
        <w:bottom w:val="none" w:sz="0" w:space="0" w:color="auto"/>
        <w:right w:val="none" w:sz="0" w:space="0" w:color="auto"/>
      </w:divBdr>
    </w:div>
    <w:div w:id="443424242">
      <w:bodyDiv w:val="1"/>
      <w:marLeft w:val="0"/>
      <w:marRight w:val="0"/>
      <w:marTop w:val="0"/>
      <w:marBottom w:val="0"/>
      <w:divBdr>
        <w:top w:val="none" w:sz="0" w:space="0" w:color="auto"/>
        <w:left w:val="none" w:sz="0" w:space="0" w:color="auto"/>
        <w:bottom w:val="none" w:sz="0" w:space="0" w:color="auto"/>
        <w:right w:val="none" w:sz="0" w:space="0" w:color="auto"/>
      </w:divBdr>
    </w:div>
    <w:div w:id="448017231">
      <w:bodyDiv w:val="1"/>
      <w:marLeft w:val="0"/>
      <w:marRight w:val="0"/>
      <w:marTop w:val="0"/>
      <w:marBottom w:val="0"/>
      <w:divBdr>
        <w:top w:val="none" w:sz="0" w:space="0" w:color="auto"/>
        <w:left w:val="none" w:sz="0" w:space="0" w:color="auto"/>
        <w:bottom w:val="none" w:sz="0" w:space="0" w:color="auto"/>
        <w:right w:val="none" w:sz="0" w:space="0" w:color="auto"/>
      </w:divBdr>
    </w:div>
    <w:div w:id="480923993">
      <w:bodyDiv w:val="1"/>
      <w:marLeft w:val="0"/>
      <w:marRight w:val="0"/>
      <w:marTop w:val="0"/>
      <w:marBottom w:val="0"/>
      <w:divBdr>
        <w:top w:val="none" w:sz="0" w:space="0" w:color="auto"/>
        <w:left w:val="none" w:sz="0" w:space="0" w:color="auto"/>
        <w:bottom w:val="none" w:sz="0" w:space="0" w:color="auto"/>
        <w:right w:val="none" w:sz="0" w:space="0" w:color="auto"/>
      </w:divBdr>
    </w:div>
    <w:div w:id="490608137">
      <w:bodyDiv w:val="1"/>
      <w:marLeft w:val="0"/>
      <w:marRight w:val="0"/>
      <w:marTop w:val="0"/>
      <w:marBottom w:val="0"/>
      <w:divBdr>
        <w:top w:val="none" w:sz="0" w:space="0" w:color="auto"/>
        <w:left w:val="none" w:sz="0" w:space="0" w:color="auto"/>
        <w:bottom w:val="none" w:sz="0" w:space="0" w:color="auto"/>
        <w:right w:val="none" w:sz="0" w:space="0" w:color="auto"/>
      </w:divBdr>
    </w:div>
    <w:div w:id="503470670">
      <w:bodyDiv w:val="1"/>
      <w:marLeft w:val="0"/>
      <w:marRight w:val="0"/>
      <w:marTop w:val="0"/>
      <w:marBottom w:val="0"/>
      <w:divBdr>
        <w:top w:val="none" w:sz="0" w:space="0" w:color="auto"/>
        <w:left w:val="none" w:sz="0" w:space="0" w:color="auto"/>
        <w:bottom w:val="none" w:sz="0" w:space="0" w:color="auto"/>
        <w:right w:val="none" w:sz="0" w:space="0" w:color="auto"/>
      </w:divBdr>
    </w:div>
    <w:div w:id="516577069">
      <w:bodyDiv w:val="1"/>
      <w:marLeft w:val="0"/>
      <w:marRight w:val="0"/>
      <w:marTop w:val="0"/>
      <w:marBottom w:val="0"/>
      <w:divBdr>
        <w:top w:val="none" w:sz="0" w:space="0" w:color="auto"/>
        <w:left w:val="none" w:sz="0" w:space="0" w:color="auto"/>
        <w:bottom w:val="none" w:sz="0" w:space="0" w:color="auto"/>
        <w:right w:val="none" w:sz="0" w:space="0" w:color="auto"/>
      </w:divBdr>
    </w:div>
    <w:div w:id="524712169">
      <w:bodyDiv w:val="1"/>
      <w:marLeft w:val="0"/>
      <w:marRight w:val="0"/>
      <w:marTop w:val="0"/>
      <w:marBottom w:val="0"/>
      <w:divBdr>
        <w:top w:val="none" w:sz="0" w:space="0" w:color="auto"/>
        <w:left w:val="none" w:sz="0" w:space="0" w:color="auto"/>
        <w:bottom w:val="none" w:sz="0" w:space="0" w:color="auto"/>
        <w:right w:val="none" w:sz="0" w:space="0" w:color="auto"/>
      </w:divBdr>
    </w:div>
    <w:div w:id="544104700">
      <w:bodyDiv w:val="1"/>
      <w:marLeft w:val="0"/>
      <w:marRight w:val="0"/>
      <w:marTop w:val="0"/>
      <w:marBottom w:val="0"/>
      <w:divBdr>
        <w:top w:val="none" w:sz="0" w:space="0" w:color="auto"/>
        <w:left w:val="none" w:sz="0" w:space="0" w:color="auto"/>
        <w:bottom w:val="none" w:sz="0" w:space="0" w:color="auto"/>
        <w:right w:val="none" w:sz="0" w:space="0" w:color="auto"/>
      </w:divBdr>
    </w:div>
    <w:div w:id="555359609">
      <w:bodyDiv w:val="1"/>
      <w:marLeft w:val="0"/>
      <w:marRight w:val="0"/>
      <w:marTop w:val="0"/>
      <w:marBottom w:val="0"/>
      <w:divBdr>
        <w:top w:val="none" w:sz="0" w:space="0" w:color="auto"/>
        <w:left w:val="none" w:sz="0" w:space="0" w:color="auto"/>
        <w:bottom w:val="none" w:sz="0" w:space="0" w:color="auto"/>
        <w:right w:val="none" w:sz="0" w:space="0" w:color="auto"/>
      </w:divBdr>
      <w:divsChild>
        <w:div w:id="585067732">
          <w:marLeft w:val="0"/>
          <w:marRight w:val="0"/>
          <w:marTop w:val="0"/>
          <w:marBottom w:val="0"/>
          <w:divBdr>
            <w:top w:val="none" w:sz="0" w:space="0" w:color="auto"/>
            <w:left w:val="none" w:sz="0" w:space="0" w:color="auto"/>
            <w:bottom w:val="none" w:sz="0" w:space="0" w:color="auto"/>
            <w:right w:val="none" w:sz="0" w:space="0" w:color="auto"/>
          </w:divBdr>
          <w:divsChild>
            <w:div w:id="967668818">
              <w:marLeft w:val="0"/>
              <w:marRight w:val="0"/>
              <w:marTop w:val="0"/>
              <w:marBottom w:val="0"/>
              <w:divBdr>
                <w:top w:val="none" w:sz="0" w:space="0" w:color="auto"/>
                <w:left w:val="none" w:sz="0" w:space="0" w:color="auto"/>
                <w:bottom w:val="none" w:sz="0" w:space="0" w:color="auto"/>
                <w:right w:val="none" w:sz="0" w:space="0" w:color="auto"/>
              </w:divBdr>
              <w:divsChild>
                <w:div w:id="12388547">
                  <w:marLeft w:val="0"/>
                  <w:marRight w:val="0"/>
                  <w:marTop w:val="0"/>
                  <w:marBottom w:val="240"/>
                  <w:divBdr>
                    <w:top w:val="none" w:sz="0" w:space="0" w:color="auto"/>
                    <w:left w:val="none" w:sz="0" w:space="0" w:color="auto"/>
                    <w:bottom w:val="none" w:sz="0" w:space="0" w:color="auto"/>
                    <w:right w:val="none" w:sz="0" w:space="0" w:color="auto"/>
                  </w:divBdr>
                  <w:divsChild>
                    <w:div w:id="1696538126">
                      <w:marLeft w:val="0"/>
                      <w:marRight w:val="0"/>
                      <w:marTop w:val="0"/>
                      <w:marBottom w:val="0"/>
                      <w:divBdr>
                        <w:top w:val="none" w:sz="0" w:space="0" w:color="auto"/>
                        <w:left w:val="none" w:sz="0" w:space="0" w:color="auto"/>
                        <w:bottom w:val="none" w:sz="0" w:space="0" w:color="auto"/>
                        <w:right w:val="none" w:sz="0" w:space="0" w:color="auto"/>
                      </w:divBdr>
                      <w:divsChild>
                        <w:div w:id="388575151">
                          <w:marLeft w:val="0"/>
                          <w:marRight w:val="0"/>
                          <w:marTop w:val="0"/>
                          <w:marBottom w:val="0"/>
                          <w:divBdr>
                            <w:top w:val="none" w:sz="0" w:space="0" w:color="auto"/>
                            <w:left w:val="none" w:sz="0" w:space="0" w:color="auto"/>
                            <w:bottom w:val="none" w:sz="0" w:space="0" w:color="auto"/>
                            <w:right w:val="none" w:sz="0" w:space="0" w:color="auto"/>
                          </w:divBdr>
                          <w:divsChild>
                            <w:div w:id="481047122">
                              <w:marLeft w:val="0"/>
                              <w:marRight w:val="0"/>
                              <w:marTop w:val="0"/>
                              <w:marBottom w:val="0"/>
                              <w:divBdr>
                                <w:top w:val="none" w:sz="0" w:space="0" w:color="auto"/>
                                <w:left w:val="none" w:sz="0" w:space="0" w:color="auto"/>
                                <w:bottom w:val="none" w:sz="0" w:space="0" w:color="auto"/>
                                <w:right w:val="none" w:sz="0" w:space="0" w:color="auto"/>
                              </w:divBdr>
                              <w:divsChild>
                                <w:div w:id="1335916656">
                                  <w:marLeft w:val="0"/>
                                  <w:marRight w:val="0"/>
                                  <w:marTop w:val="0"/>
                                  <w:marBottom w:val="0"/>
                                  <w:divBdr>
                                    <w:top w:val="none" w:sz="0" w:space="0" w:color="auto"/>
                                    <w:left w:val="none" w:sz="0" w:space="0" w:color="auto"/>
                                    <w:bottom w:val="none" w:sz="0" w:space="0" w:color="auto"/>
                                    <w:right w:val="none" w:sz="0" w:space="0" w:color="auto"/>
                                  </w:divBdr>
                                  <w:divsChild>
                                    <w:div w:id="101819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6770782">
      <w:bodyDiv w:val="1"/>
      <w:marLeft w:val="0"/>
      <w:marRight w:val="0"/>
      <w:marTop w:val="0"/>
      <w:marBottom w:val="0"/>
      <w:divBdr>
        <w:top w:val="none" w:sz="0" w:space="0" w:color="auto"/>
        <w:left w:val="none" w:sz="0" w:space="0" w:color="auto"/>
        <w:bottom w:val="none" w:sz="0" w:space="0" w:color="auto"/>
        <w:right w:val="none" w:sz="0" w:space="0" w:color="auto"/>
      </w:divBdr>
    </w:div>
    <w:div w:id="571889969">
      <w:bodyDiv w:val="1"/>
      <w:marLeft w:val="0"/>
      <w:marRight w:val="0"/>
      <w:marTop w:val="0"/>
      <w:marBottom w:val="0"/>
      <w:divBdr>
        <w:top w:val="none" w:sz="0" w:space="0" w:color="auto"/>
        <w:left w:val="none" w:sz="0" w:space="0" w:color="auto"/>
        <w:bottom w:val="none" w:sz="0" w:space="0" w:color="auto"/>
        <w:right w:val="none" w:sz="0" w:space="0" w:color="auto"/>
      </w:divBdr>
    </w:div>
    <w:div w:id="581525245">
      <w:bodyDiv w:val="1"/>
      <w:marLeft w:val="0"/>
      <w:marRight w:val="0"/>
      <w:marTop w:val="0"/>
      <w:marBottom w:val="0"/>
      <w:divBdr>
        <w:top w:val="none" w:sz="0" w:space="0" w:color="auto"/>
        <w:left w:val="none" w:sz="0" w:space="0" w:color="auto"/>
        <w:bottom w:val="none" w:sz="0" w:space="0" w:color="auto"/>
        <w:right w:val="none" w:sz="0" w:space="0" w:color="auto"/>
      </w:divBdr>
    </w:div>
    <w:div w:id="593126419">
      <w:bodyDiv w:val="1"/>
      <w:marLeft w:val="0"/>
      <w:marRight w:val="0"/>
      <w:marTop w:val="0"/>
      <w:marBottom w:val="0"/>
      <w:divBdr>
        <w:top w:val="none" w:sz="0" w:space="0" w:color="auto"/>
        <w:left w:val="none" w:sz="0" w:space="0" w:color="auto"/>
        <w:bottom w:val="none" w:sz="0" w:space="0" w:color="auto"/>
        <w:right w:val="none" w:sz="0" w:space="0" w:color="auto"/>
      </w:divBdr>
    </w:div>
    <w:div w:id="611211281">
      <w:bodyDiv w:val="1"/>
      <w:marLeft w:val="0"/>
      <w:marRight w:val="0"/>
      <w:marTop w:val="0"/>
      <w:marBottom w:val="0"/>
      <w:divBdr>
        <w:top w:val="none" w:sz="0" w:space="0" w:color="auto"/>
        <w:left w:val="none" w:sz="0" w:space="0" w:color="auto"/>
        <w:bottom w:val="none" w:sz="0" w:space="0" w:color="auto"/>
        <w:right w:val="none" w:sz="0" w:space="0" w:color="auto"/>
      </w:divBdr>
    </w:div>
    <w:div w:id="620695008">
      <w:bodyDiv w:val="1"/>
      <w:marLeft w:val="0"/>
      <w:marRight w:val="0"/>
      <w:marTop w:val="0"/>
      <w:marBottom w:val="0"/>
      <w:divBdr>
        <w:top w:val="none" w:sz="0" w:space="0" w:color="auto"/>
        <w:left w:val="none" w:sz="0" w:space="0" w:color="auto"/>
        <w:bottom w:val="none" w:sz="0" w:space="0" w:color="auto"/>
        <w:right w:val="none" w:sz="0" w:space="0" w:color="auto"/>
      </w:divBdr>
    </w:div>
    <w:div w:id="622150543">
      <w:bodyDiv w:val="1"/>
      <w:marLeft w:val="0"/>
      <w:marRight w:val="0"/>
      <w:marTop w:val="0"/>
      <w:marBottom w:val="0"/>
      <w:divBdr>
        <w:top w:val="none" w:sz="0" w:space="0" w:color="auto"/>
        <w:left w:val="none" w:sz="0" w:space="0" w:color="auto"/>
        <w:bottom w:val="none" w:sz="0" w:space="0" w:color="auto"/>
        <w:right w:val="none" w:sz="0" w:space="0" w:color="auto"/>
      </w:divBdr>
    </w:div>
    <w:div w:id="633874742">
      <w:bodyDiv w:val="1"/>
      <w:marLeft w:val="0"/>
      <w:marRight w:val="0"/>
      <w:marTop w:val="0"/>
      <w:marBottom w:val="0"/>
      <w:divBdr>
        <w:top w:val="none" w:sz="0" w:space="0" w:color="auto"/>
        <w:left w:val="none" w:sz="0" w:space="0" w:color="auto"/>
        <w:bottom w:val="none" w:sz="0" w:space="0" w:color="auto"/>
        <w:right w:val="none" w:sz="0" w:space="0" w:color="auto"/>
      </w:divBdr>
    </w:div>
    <w:div w:id="635642890">
      <w:bodyDiv w:val="1"/>
      <w:marLeft w:val="0"/>
      <w:marRight w:val="0"/>
      <w:marTop w:val="0"/>
      <w:marBottom w:val="0"/>
      <w:divBdr>
        <w:top w:val="none" w:sz="0" w:space="0" w:color="auto"/>
        <w:left w:val="none" w:sz="0" w:space="0" w:color="auto"/>
        <w:bottom w:val="none" w:sz="0" w:space="0" w:color="auto"/>
        <w:right w:val="none" w:sz="0" w:space="0" w:color="auto"/>
      </w:divBdr>
    </w:div>
    <w:div w:id="646204647">
      <w:bodyDiv w:val="1"/>
      <w:marLeft w:val="0"/>
      <w:marRight w:val="0"/>
      <w:marTop w:val="0"/>
      <w:marBottom w:val="0"/>
      <w:divBdr>
        <w:top w:val="none" w:sz="0" w:space="0" w:color="auto"/>
        <w:left w:val="none" w:sz="0" w:space="0" w:color="auto"/>
        <w:bottom w:val="none" w:sz="0" w:space="0" w:color="auto"/>
        <w:right w:val="none" w:sz="0" w:space="0" w:color="auto"/>
      </w:divBdr>
    </w:div>
    <w:div w:id="650594799">
      <w:bodyDiv w:val="1"/>
      <w:marLeft w:val="0"/>
      <w:marRight w:val="0"/>
      <w:marTop w:val="0"/>
      <w:marBottom w:val="0"/>
      <w:divBdr>
        <w:top w:val="none" w:sz="0" w:space="0" w:color="auto"/>
        <w:left w:val="none" w:sz="0" w:space="0" w:color="auto"/>
        <w:bottom w:val="none" w:sz="0" w:space="0" w:color="auto"/>
        <w:right w:val="none" w:sz="0" w:space="0" w:color="auto"/>
      </w:divBdr>
    </w:div>
    <w:div w:id="656885717">
      <w:bodyDiv w:val="1"/>
      <w:marLeft w:val="0"/>
      <w:marRight w:val="0"/>
      <w:marTop w:val="0"/>
      <w:marBottom w:val="0"/>
      <w:divBdr>
        <w:top w:val="none" w:sz="0" w:space="0" w:color="auto"/>
        <w:left w:val="none" w:sz="0" w:space="0" w:color="auto"/>
        <w:bottom w:val="none" w:sz="0" w:space="0" w:color="auto"/>
        <w:right w:val="none" w:sz="0" w:space="0" w:color="auto"/>
      </w:divBdr>
    </w:div>
    <w:div w:id="661395608">
      <w:bodyDiv w:val="1"/>
      <w:marLeft w:val="0"/>
      <w:marRight w:val="0"/>
      <w:marTop w:val="0"/>
      <w:marBottom w:val="0"/>
      <w:divBdr>
        <w:top w:val="none" w:sz="0" w:space="0" w:color="auto"/>
        <w:left w:val="none" w:sz="0" w:space="0" w:color="auto"/>
        <w:bottom w:val="none" w:sz="0" w:space="0" w:color="auto"/>
        <w:right w:val="none" w:sz="0" w:space="0" w:color="auto"/>
      </w:divBdr>
    </w:div>
    <w:div w:id="710761828">
      <w:bodyDiv w:val="1"/>
      <w:marLeft w:val="0"/>
      <w:marRight w:val="0"/>
      <w:marTop w:val="0"/>
      <w:marBottom w:val="0"/>
      <w:divBdr>
        <w:top w:val="none" w:sz="0" w:space="0" w:color="auto"/>
        <w:left w:val="none" w:sz="0" w:space="0" w:color="auto"/>
        <w:bottom w:val="none" w:sz="0" w:space="0" w:color="auto"/>
        <w:right w:val="none" w:sz="0" w:space="0" w:color="auto"/>
      </w:divBdr>
    </w:div>
    <w:div w:id="745152612">
      <w:bodyDiv w:val="1"/>
      <w:marLeft w:val="0"/>
      <w:marRight w:val="0"/>
      <w:marTop w:val="0"/>
      <w:marBottom w:val="0"/>
      <w:divBdr>
        <w:top w:val="none" w:sz="0" w:space="0" w:color="auto"/>
        <w:left w:val="none" w:sz="0" w:space="0" w:color="auto"/>
        <w:bottom w:val="none" w:sz="0" w:space="0" w:color="auto"/>
        <w:right w:val="none" w:sz="0" w:space="0" w:color="auto"/>
      </w:divBdr>
    </w:div>
    <w:div w:id="754546573">
      <w:bodyDiv w:val="1"/>
      <w:marLeft w:val="0"/>
      <w:marRight w:val="0"/>
      <w:marTop w:val="0"/>
      <w:marBottom w:val="0"/>
      <w:divBdr>
        <w:top w:val="none" w:sz="0" w:space="0" w:color="auto"/>
        <w:left w:val="none" w:sz="0" w:space="0" w:color="auto"/>
        <w:bottom w:val="none" w:sz="0" w:space="0" w:color="auto"/>
        <w:right w:val="none" w:sz="0" w:space="0" w:color="auto"/>
      </w:divBdr>
    </w:div>
    <w:div w:id="776297359">
      <w:bodyDiv w:val="1"/>
      <w:marLeft w:val="0"/>
      <w:marRight w:val="0"/>
      <w:marTop w:val="0"/>
      <w:marBottom w:val="0"/>
      <w:divBdr>
        <w:top w:val="none" w:sz="0" w:space="0" w:color="auto"/>
        <w:left w:val="none" w:sz="0" w:space="0" w:color="auto"/>
        <w:bottom w:val="none" w:sz="0" w:space="0" w:color="auto"/>
        <w:right w:val="none" w:sz="0" w:space="0" w:color="auto"/>
      </w:divBdr>
    </w:div>
    <w:div w:id="776406470">
      <w:bodyDiv w:val="1"/>
      <w:marLeft w:val="0"/>
      <w:marRight w:val="0"/>
      <w:marTop w:val="0"/>
      <w:marBottom w:val="0"/>
      <w:divBdr>
        <w:top w:val="none" w:sz="0" w:space="0" w:color="auto"/>
        <w:left w:val="none" w:sz="0" w:space="0" w:color="auto"/>
        <w:bottom w:val="none" w:sz="0" w:space="0" w:color="auto"/>
        <w:right w:val="none" w:sz="0" w:space="0" w:color="auto"/>
      </w:divBdr>
    </w:div>
    <w:div w:id="785931355">
      <w:bodyDiv w:val="1"/>
      <w:marLeft w:val="0"/>
      <w:marRight w:val="0"/>
      <w:marTop w:val="0"/>
      <w:marBottom w:val="0"/>
      <w:divBdr>
        <w:top w:val="none" w:sz="0" w:space="0" w:color="auto"/>
        <w:left w:val="none" w:sz="0" w:space="0" w:color="auto"/>
        <w:bottom w:val="none" w:sz="0" w:space="0" w:color="auto"/>
        <w:right w:val="none" w:sz="0" w:space="0" w:color="auto"/>
      </w:divBdr>
    </w:div>
    <w:div w:id="792867092">
      <w:bodyDiv w:val="1"/>
      <w:marLeft w:val="0"/>
      <w:marRight w:val="0"/>
      <w:marTop w:val="0"/>
      <w:marBottom w:val="0"/>
      <w:divBdr>
        <w:top w:val="none" w:sz="0" w:space="0" w:color="auto"/>
        <w:left w:val="none" w:sz="0" w:space="0" w:color="auto"/>
        <w:bottom w:val="none" w:sz="0" w:space="0" w:color="auto"/>
        <w:right w:val="none" w:sz="0" w:space="0" w:color="auto"/>
      </w:divBdr>
    </w:div>
    <w:div w:id="819463198">
      <w:bodyDiv w:val="1"/>
      <w:marLeft w:val="0"/>
      <w:marRight w:val="0"/>
      <w:marTop w:val="0"/>
      <w:marBottom w:val="0"/>
      <w:divBdr>
        <w:top w:val="none" w:sz="0" w:space="0" w:color="auto"/>
        <w:left w:val="none" w:sz="0" w:space="0" w:color="auto"/>
        <w:bottom w:val="none" w:sz="0" w:space="0" w:color="auto"/>
        <w:right w:val="none" w:sz="0" w:space="0" w:color="auto"/>
      </w:divBdr>
    </w:div>
    <w:div w:id="831137944">
      <w:bodyDiv w:val="1"/>
      <w:marLeft w:val="0"/>
      <w:marRight w:val="0"/>
      <w:marTop w:val="0"/>
      <w:marBottom w:val="0"/>
      <w:divBdr>
        <w:top w:val="none" w:sz="0" w:space="0" w:color="auto"/>
        <w:left w:val="none" w:sz="0" w:space="0" w:color="auto"/>
        <w:bottom w:val="none" w:sz="0" w:space="0" w:color="auto"/>
        <w:right w:val="none" w:sz="0" w:space="0" w:color="auto"/>
      </w:divBdr>
    </w:div>
    <w:div w:id="846019338">
      <w:bodyDiv w:val="1"/>
      <w:marLeft w:val="0"/>
      <w:marRight w:val="0"/>
      <w:marTop w:val="0"/>
      <w:marBottom w:val="0"/>
      <w:divBdr>
        <w:top w:val="none" w:sz="0" w:space="0" w:color="auto"/>
        <w:left w:val="none" w:sz="0" w:space="0" w:color="auto"/>
        <w:bottom w:val="none" w:sz="0" w:space="0" w:color="auto"/>
        <w:right w:val="none" w:sz="0" w:space="0" w:color="auto"/>
      </w:divBdr>
    </w:div>
    <w:div w:id="851645307">
      <w:bodyDiv w:val="1"/>
      <w:marLeft w:val="0"/>
      <w:marRight w:val="0"/>
      <w:marTop w:val="0"/>
      <w:marBottom w:val="0"/>
      <w:divBdr>
        <w:top w:val="none" w:sz="0" w:space="0" w:color="auto"/>
        <w:left w:val="none" w:sz="0" w:space="0" w:color="auto"/>
        <w:bottom w:val="none" w:sz="0" w:space="0" w:color="auto"/>
        <w:right w:val="none" w:sz="0" w:space="0" w:color="auto"/>
      </w:divBdr>
    </w:div>
    <w:div w:id="871264081">
      <w:bodyDiv w:val="1"/>
      <w:marLeft w:val="0"/>
      <w:marRight w:val="0"/>
      <w:marTop w:val="0"/>
      <w:marBottom w:val="0"/>
      <w:divBdr>
        <w:top w:val="none" w:sz="0" w:space="0" w:color="auto"/>
        <w:left w:val="none" w:sz="0" w:space="0" w:color="auto"/>
        <w:bottom w:val="none" w:sz="0" w:space="0" w:color="auto"/>
        <w:right w:val="none" w:sz="0" w:space="0" w:color="auto"/>
      </w:divBdr>
    </w:div>
    <w:div w:id="873611729">
      <w:bodyDiv w:val="1"/>
      <w:marLeft w:val="0"/>
      <w:marRight w:val="0"/>
      <w:marTop w:val="0"/>
      <w:marBottom w:val="0"/>
      <w:divBdr>
        <w:top w:val="none" w:sz="0" w:space="0" w:color="auto"/>
        <w:left w:val="none" w:sz="0" w:space="0" w:color="auto"/>
        <w:bottom w:val="none" w:sz="0" w:space="0" w:color="auto"/>
        <w:right w:val="none" w:sz="0" w:space="0" w:color="auto"/>
      </w:divBdr>
    </w:div>
    <w:div w:id="875971870">
      <w:bodyDiv w:val="1"/>
      <w:marLeft w:val="0"/>
      <w:marRight w:val="0"/>
      <w:marTop w:val="0"/>
      <w:marBottom w:val="0"/>
      <w:divBdr>
        <w:top w:val="none" w:sz="0" w:space="0" w:color="auto"/>
        <w:left w:val="none" w:sz="0" w:space="0" w:color="auto"/>
        <w:bottom w:val="none" w:sz="0" w:space="0" w:color="auto"/>
        <w:right w:val="none" w:sz="0" w:space="0" w:color="auto"/>
      </w:divBdr>
    </w:div>
    <w:div w:id="877668195">
      <w:bodyDiv w:val="1"/>
      <w:marLeft w:val="0"/>
      <w:marRight w:val="0"/>
      <w:marTop w:val="0"/>
      <w:marBottom w:val="0"/>
      <w:divBdr>
        <w:top w:val="none" w:sz="0" w:space="0" w:color="auto"/>
        <w:left w:val="none" w:sz="0" w:space="0" w:color="auto"/>
        <w:bottom w:val="none" w:sz="0" w:space="0" w:color="auto"/>
        <w:right w:val="none" w:sz="0" w:space="0" w:color="auto"/>
      </w:divBdr>
    </w:div>
    <w:div w:id="890386788">
      <w:bodyDiv w:val="1"/>
      <w:marLeft w:val="0"/>
      <w:marRight w:val="0"/>
      <w:marTop w:val="0"/>
      <w:marBottom w:val="0"/>
      <w:divBdr>
        <w:top w:val="none" w:sz="0" w:space="0" w:color="auto"/>
        <w:left w:val="none" w:sz="0" w:space="0" w:color="auto"/>
        <w:bottom w:val="none" w:sz="0" w:space="0" w:color="auto"/>
        <w:right w:val="none" w:sz="0" w:space="0" w:color="auto"/>
      </w:divBdr>
    </w:div>
    <w:div w:id="909075347">
      <w:bodyDiv w:val="1"/>
      <w:marLeft w:val="0"/>
      <w:marRight w:val="0"/>
      <w:marTop w:val="0"/>
      <w:marBottom w:val="0"/>
      <w:divBdr>
        <w:top w:val="none" w:sz="0" w:space="0" w:color="auto"/>
        <w:left w:val="none" w:sz="0" w:space="0" w:color="auto"/>
        <w:bottom w:val="none" w:sz="0" w:space="0" w:color="auto"/>
        <w:right w:val="none" w:sz="0" w:space="0" w:color="auto"/>
      </w:divBdr>
    </w:div>
    <w:div w:id="933173144">
      <w:bodyDiv w:val="1"/>
      <w:marLeft w:val="0"/>
      <w:marRight w:val="0"/>
      <w:marTop w:val="0"/>
      <w:marBottom w:val="0"/>
      <w:divBdr>
        <w:top w:val="none" w:sz="0" w:space="0" w:color="auto"/>
        <w:left w:val="none" w:sz="0" w:space="0" w:color="auto"/>
        <w:bottom w:val="none" w:sz="0" w:space="0" w:color="auto"/>
        <w:right w:val="none" w:sz="0" w:space="0" w:color="auto"/>
      </w:divBdr>
    </w:div>
    <w:div w:id="935671017">
      <w:bodyDiv w:val="1"/>
      <w:marLeft w:val="0"/>
      <w:marRight w:val="0"/>
      <w:marTop w:val="0"/>
      <w:marBottom w:val="0"/>
      <w:divBdr>
        <w:top w:val="none" w:sz="0" w:space="0" w:color="auto"/>
        <w:left w:val="none" w:sz="0" w:space="0" w:color="auto"/>
        <w:bottom w:val="none" w:sz="0" w:space="0" w:color="auto"/>
        <w:right w:val="none" w:sz="0" w:space="0" w:color="auto"/>
      </w:divBdr>
    </w:div>
    <w:div w:id="936017616">
      <w:bodyDiv w:val="1"/>
      <w:marLeft w:val="0"/>
      <w:marRight w:val="0"/>
      <w:marTop w:val="0"/>
      <w:marBottom w:val="0"/>
      <w:divBdr>
        <w:top w:val="none" w:sz="0" w:space="0" w:color="auto"/>
        <w:left w:val="none" w:sz="0" w:space="0" w:color="auto"/>
        <w:bottom w:val="none" w:sz="0" w:space="0" w:color="auto"/>
        <w:right w:val="none" w:sz="0" w:space="0" w:color="auto"/>
      </w:divBdr>
    </w:div>
    <w:div w:id="955717565">
      <w:bodyDiv w:val="1"/>
      <w:marLeft w:val="0"/>
      <w:marRight w:val="0"/>
      <w:marTop w:val="0"/>
      <w:marBottom w:val="0"/>
      <w:divBdr>
        <w:top w:val="none" w:sz="0" w:space="0" w:color="auto"/>
        <w:left w:val="none" w:sz="0" w:space="0" w:color="auto"/>
        <w:bottom w:val="none" w:sz="0" w:space="0" w:color="auto"/>
        <w:right w:val="none" w:sz="0" w:space="0" w:color="auto"/>
      </w:divBdr>
    </w:div>
    <w:div w:id="970595316">
      <w:bodyDiv w:val="1"/>
      <w:marLeft w:val="0"/>
      <w:marRight w:val="0"/>
      <w:marTop w:val="0"/>
      <w:marBottom w:val="0"/>
      <w:divBdr>
        <w:top w:val="none" w:sz="0" w:space="0" w:color="auto"/>
        <w:left w:val="none" w:sz="0" w:space="0" w:color="auto"/>
        <w:bottom w:val="none" w:sz="0" w:space="0" w:color="auto"/>
        <w:right w:val="none" w:sz="0" w:space="0" w:color="auto"/>
      </w:divBdr>
    </w:div>
    <w:div w:id="1006518169">
      <w:bodyDiv w:val="1"/>
      <w:marLeft w:val="0"/>
      <w:marRight w:val="0"/>
      <w:marTop w:val="0"/>
      <w:marBottom w:val="0"/>
      <w:divBdr>
        <w:top w:val="none" w:sz="0" w:space="0" w:color="auto"/>
        <w:left w:val="none" w:sz="0" w:space="0" w:color="auto"/>
        <w:bottom w:val="none" w:sz="0" w:space="0" w:color="auto"/>
        <w:right w:val="none" w:sz="0" w:space="0" w:color="auto"/>
      </w:divBdr>
    </w:div>
    <w:div w:id="1009791705">
      <w:bodyDiv w:val="1"/>
      <w:marLeft w:val="0"/>
      <w:marRight w:val="0"/>
      <w:marTop w:val="0"/>
      <w:marBottom w:val="0"/>
      <w:divBdr>
        <w:top w:val="none" w:sz="0" w:space="0" w:color="auto"/>
        <w:left w:val="none" w:sz="0" w:space="0" w:color="auto"/>
        <w:bottom w:val="none" w:sz="0" w:space="0" w:color="auto"/>
        <w:right w:val="none" w:sz="0" w:space="0" w:color="auto"/>
      </w:divBdr>
    </w:div>
    <w:div w:id="1029141990">
      <w:bodyDiv w:val="1"/>
      <w:marLeft w:val="0"/>
      <w:marRight w:val="0"/>
      <w:marTop w:val="0"/>
      <w:marBottom w:val="0"/>
      <w:divBdr>
        <w:top w:val="none" w:sz="0" w:space="0" w:color="auto"/>
        <w:left w:val="none" w:sz="0" w:space="0" w:color="auto"/>
        <w:bottom w:val="none" w:sz="0" w:space="0" w:color="auto"/>
        <w:right w:val="none" w:sz="0" w:space="0" w:color="auto"/>
      </w:divBdr>
    </w:div>
    <w:div w:id="1053504766">
      <w:bodyDiv w:val="1"/>
      <w:marLeft w:val="0"/>
      <w:marRight w:val="0"/>
      <w:marTop w:val="0"/>
      <w:marBottom w:val="0"/>
      <w:divBdr>
        <w:top w:val="none" w:sz="0" w:space="0" w:color="auto"/>
        <w:left w:val="none" w:sz="0" w:space="0" w:color="auto"/>
        <w:bottom w:val="none" w:sz="0" w:space="0" w:color="auto"/>
        <w:right w:val="none" w:sz="0" w:space="0" w:color="auto"/>
      </w:divBdr>
    </w:div>
    <w:div w:id="1117410066">
      <w:bodyDiv w:val="1"/>
      <w:marLeft w:val="0"/>
      <w:marRight w:val="0"/>
      <w:marTop w:val="0"/>
      <w:marBottom w:val="0"/>
      <w:divBdr>
        <w:top w:val="none" w:sz="0" w:space="0" w:color="auto"/>
        <w:left w:val="none" w:sz="0" w:space="0" w:color="auto"/>
        <w:bottom w:val="none" w:sz="0" w:space="0" w:color="auto"/>
        <w:right w:val="none" w:sz="0" w:space="0" w:color="auto"/>
      </w:divBdr>
    </w:div>
    <w:div w:id="1125587271">
      <w:bodyDiv w:val="1"/>
      <w:marLeft w:val="0"/>
      <w:marRight w:val="0"/>
      <w:marTop w:val="0"/>
      <w:marBottom w:val="0"/>
      <w:divBdr>
        <w:top w:val="none" w:sz="0" w:space="0" w:color="auto"/>
        <w:left w:val="none" w:sz="0" w:space="0" w:color="auto"/>
        <w:bottom w:val="none" w:sz="0" w:space="0" w:color="auto"/>
        <w:right w:val="none" w:sz="0" w:space="0" w:color="auto"/>
      </w:divBdr>
    </w:div>
    <w:div w:id="1144660731">
      <w:bodyDiv w:val="1"/>
      <w:marLeft w:val="0"/>
      <w:marRight w:val="0"/>
      <w:marTop w:val="0"/>
      <w:marBottom w:val="0"/>
      <w:divBdr>
        <w:top w:val="none" w:sz="0" w:space="0" w:color="auto"/>
        <w:left w:val="none" w:sz="0" w:space="0" w:color="auto"/>
        <w:bottom w:val="none" w:sz="0" w:space="0" w:color="auto"/>
        <w:right w:val="none" w:sz="0" w:space="0" w:color="auto"/>
      </w:divBdr>
    </w:div>
    <w:div w:id="1166702932">
      <w:bodyDiv w:val="1"/>
      <w:marLeft w:val="0"/>
      <w:marRight w:val="0"/>
      <w:marTop w:val="0"/>
      <w:marBottom w:val="0"/>
      <w:divBdr>
        <w:top w:val="none" w:sz="0" w:space="0" w:color="auto"/>
        <w:left w:val="none" w:sz="0" w:space="0" w:color="auto"/>
        <w:bottom w:val="none" w:sz="0" w:space="0" w:color="auto"/>
        <w:right w:val="none" w:sz="0" w:space="0" w:color="auto"/>
      </w:divBdr>
    </w:div>
    <w:div w:id="1181774440">
      <w:bodyDiv w:val="1"/>
      <w:marLeft w:val="0"/>
      <w:marRight w:val="0"/>
      <w:marTop w:val="0"/>
      <w:marBottom w:val="0"/>
      <w:divBdr>
        <w:top w:val="none" w:sz="0" w:space="0" w:color="auto"/>
        <w:left w:val="none" w:sz="0" w:space="0" w:color="auto"/>
        <w:bottom w:val="none" w:sz="0" w:space="0" w:color="auto"/>
        <w:right w:val="none" w:sz="0" w:space="0" w:color="auto"/>
      </w:divBdr>
    </w:div>
    <w:div w:id="1214466939">
      <w:bodyDiv w:val="1"/>
      <w:marLeft w:val="0"/>
      <w:marRight w:val="0"/>
      <w:marTop w:val="0"/>
      <w:marBottom w:val="0"/>
      <w:divBdr>
        <w:top w:val="none" w:sz="0" w:space="0" w:color="auto"/>
        <w:left w:val="none" w:sz="0" w:space="0" w:color="auto"/>
        <w:bottom w:val="none" w:sz="0" w:space="0" w:color="auto"/>
        <w:right w:val="none" w:sz="0" w:space="0" w:color="auto"/>
      </w:divBdr>
    </w:div>
    <w:div w:id="1229417246">
      <w:bodyDiv w:val="1"/>
      <w:marLeft w:val="0"/>
      <w:marRight w:val="0"/>
      <w:marTop w:val="0"/>
      <w:marBottom w:val="0"/>
      <w:divBdr>
        <w:top w:val="none" w:sz="0" w:space="0" w:color="auto"/>
        <w:left w:val="none" w:sz="0" w:space="0" w:color="auto"/>
        <w:bottom w:val="none" w:sz="0" w:space="0" w:color="auto"/>
        <w:right w:val="none" w:sz="0" w:space="0" w:color="auto"/>
      </w:divBdr>
    </w:div>
    <w:div w:id="1236470165">
      <w:bodyDiv w:val="1"/>
      <w:marLeft w:val="0"/>
      <w:marRight w:val="0"/>
      <w:marTop w:val="0"/>
      <w:marBottom w:val="0"/>
      <w:divBdr>
        <w:top w:val="none" w:sz="0" w:space="0" w:color="auto"/>
        <w:left w:val="none" w:sz="0" w:space="0" w:color="auto"/>
        <w:bottom w:val="none" w:sz="0" w:space="0" w:color="auto"/>
        <w:right w:val="none" w:sz="0" w:space="0" w:color="auto"/>
      </w:divBdr>
    </w:div>
    <w:div w:id="1243444663">
      <w:bodyDiv w:val="1"/>
      <w:marLeft w:val="0"/>
      <w:marRight w:val="0"/>
      <w:marTop w:val="0"/>
      <w:marBottom w:val="0"/>
      <w:divBdr>
        <w:top w:val="none" w:sz="0" w:space="0" w:color="auto"/>
        <w:left w:val="none" w:sz="0" w:space="0" w:color="auto"/>
        <w:bottom w:val="none" w:sz="0" w:space="0" w:color="auto"/>
        <w:right w:val="none" w:sz="0" w:space="0" w:color="auto"/>
      </w:divBdr>
    </w:div>
    <w:div w:id="1257320851">
      <w:bodyDiv w:val="1"/>
      <w:marLeft w:val="0"/>
      <w:marRight w:val="0"/>
      <w:marTop w:val="0"/>
      <w:marBottom w:val="0"/>
      <w:divBdr>
        <w:top w:val="none" w:sz="0" w:space="0" w:color="auto"/>
        <w:left w:val="none" w:sz="0" w:space="0" w:color="auto"/>
        <w:bottom w:val="none" w:sz="0" w:space="0" w:color="auto"/>
        <w:right w:val="none" w:sz="0" w:space="0" w:color="auto"/>
      </w:divBdr>
    </w:div>
    <w:div w:id="1262568664">
      <w:bodyDiv w:val="1"/>
      <w:marLeft w:val="0"/>
      <w:marRight w:val="0"/>
      <w:marTop w:val="0"/>
      <w:marBottom w:val="0"/>
      <w:divBdr>
        <w:top w:val="none" w:sz="0" w:space="0" w:color="auto"/>
        <w:left w:val="none" w:sz="0" w:space="0" w:color="auto"/>
        <w:bottom w:val="none" w:sz="0" w:space="0" w:color="auto"/>
        <w:right w:val="none" w:sz="0" w:space="0" w:color="auto"/>
      </w:divBdr>
    </w:div>
    <w:div w:id="1271858306">
      <w:bodyDiv w:val="1"/>
      <w:marLeft w:val="0"/>
      <w:marRight w:val="0"/>
      <w:marTop w:val="0"/>
      <w:marBottom w:val="0"/>
      <w:divBdr>
        <w:top w:val="none" w:sz="0" w:space="0" w:color="auto"/>
        <w:left w:val="none" w:sz="0" w:space="0" w:color="auto"/>
        <w:bottom w:val="none" w:sz="0" w:space="0" w:color="auto"/>
        <w:right w:val="none" w:sz="0" w:space="0" w:color="auto"/>
      </w:divBdr>
    </w:div>
    <w:div w:id="1288462517">
      <w:bodyDiv w:val="1"/>
      <w:marLeft w:val="0"/>
      <w:marRight w:val="0"/>
      <w:marTop w:val="0"/>
      <w:marBottom w:val="0"/>
      <w:divBdr>
        <w:top w:val="none" w:sz="0" w:space="0" w:color="auto"/>
        <w:left w:val="none" w:sz="0" w:space="0" w:color="auto"/>
        <w:bottom w:val="none" w:sz="0" w:space="0" w:color="auto"/>
        <w:right w:val="none" w:sz="0" w:space="0" w:color="auto"/>
      </w:divBdr>
    </w:div>
    <w:div w:id="1306549351">
      <w:bodyDiv w:val="1"/>
      <w:marLeft w:val="0"/>
      <w:marRight w:val="0"/>
      <w:marTop w:val="0"/>
      <w:marBottom w:val="0"/>
      <w:divBdr>
        <w:top w:val="none" w:sz="0" w:space="0" w:color="auto"/>
        <w:left w:val="none" w:sz="0" w:space="0" w:color="auto"/>
        <w:bottom w:val="none" w:sz="0" w:space="0" w:color="auto"/>
        <w:right w:val="none" w:sz="0" w:space="0" w:color="auto"/>
      </w:divBdr>
    </w:div>
    <w:div w:id="1310019815">
      <w:bodyDiv w:val="1"/>
      <w:marLeft w:val="0"/>
      <w:marRight w:val="0"/>
      <w:marTop w:val="0"/>
      <w:marBottom w:val="0"/>
      <w:divBdr>
        <w:top w:val="none" w:sz="0" w:space="0" w:color="auto"/>
        <w:left w:val="none" w:sz="0" w:space="0" w:color="auto"/>
        <w:bottom w:val="none" w:sz="0" w:space="0" w:color="auto"/>
        <w:right w:val="none" w:sz="0" w:space="0" w:color="auto"/>
      </w:divBdr>
    </w:div>
    <w:div w:id="1314723187">
      <w:bodyDiv w:val="1"/>
      <w:marLeft w:val="0"/>
      <w:marRight w:val="0"/>
      <w:marTop w:val="0"/>
      <w:marBottom w:val="0"/>
      <w:divBdr>
        <w:top w:val="none" w:sz="0" w:space="0" w:color="auto"/>
        <w:left w:val="none" w:sz="0" w:space="0" w:color="auto"/>
        <w:bottom w:val="none" w:sz="0" w:space="0" w:color="auto"/>
        <w:right w:val="none" w:sz="0" w:space="0" w:color="auto"/>
      </w:divBdr>
    </w:div>
    <w:div w:id="1322154849">
      <w:bodyDiv w:val="1"/>
      <w:marLeft w:val="0"/>
      <w:marRight w:val="0"/>
      <w:marTop w:val="0"/>
      <w:marBottom w:val="0"/>
      <w:divBdr>
        <w:top w:val="none" w:sz="0" w:space="0" w:color="auto"/>
        <w:left w:val="none" w:sz="0" w:space="0" w:color="auto"/>
        <w:bottom w:val="none" w:sz="0" w:space="0" w:color="auto"/>
        <w:right w:val="none" w:sz="0" w:space="0" w:color="auto"/>
      </w:divBdr>
    </w:div>
    <w:div w:id="1338922861">
      <w:bodyDiv w:val="1"/>
      <w:marLeft w:val="0"/>
      <w:marRight w:val="0"/>
      <w:marTop w:val="0"/>
      <w:marBottom w:val="0"/>
      <w:divBdr>
        <w:top w:val="none" w:sz="0" w:space="0" w:color="auto"/>
        <w:left w:val="none" w:sz="0" w:space="0" w:color="auto"/>
        <w:bottom w:val="none" w:sz="0" w:space="0" w:color="auto"/>
        <w:right w:val="none" w:sz="0" w:space="0" w:color="auto"/>
      </w:divBdr>
    </w:div>
    <w:div w:id="1342775789">
      <w:bodyDiv w:val="1"/>
      <w:marLeft w:val="0"/>
      <w:marRight w:val="0"/>
      <w:marTop w:val="0"/>
      <w:marBottom w:val="0"/>
      <w:divBdr>
        <w:top w:val="none" w:sz="0" w:space="0" w:color="auto"/>
        <w:left w:val="none" w:sz="0" w:space="0" w:color="auto"/>
        <w:bottom w:val="none" w:sz="0" w:space="0" w:color="auto"/>
        <w:right w:val="none" w:sz="0" w:space="0" w:color="auto"/>
      </w:divBdr>
    </w:div>
    <w:div w:id="1356073902">
      <w:bodyDiv w:val="1"/>
      <w:marLeft w:val="0"/>
      <w:marRight w:val="0"/>
      <w:marTop w:val="0"/>
      <w:marBottom w:val="0"/>
      <w:divBdr>
        <w:top w:val="none" w:sz="0" w:space="0" w:color="auto"/>
        <w:left w:val="none" w:sz="0" w:space="0" w:color="auto"/>
        <w:bottom w:val="none" w:sz="0" w:space="0" w:color="auto"/>
        <w:right w:val="none" w:sz="0" w:space="0" w:color="auto"/>
      </w:divBdr>
    </w:div>
    <w:div w:id="1364938535">
      <w:bodyDiv w:val="1"/>
      <w:marLeft w:val="0"/>
      <w:marRight w:val="0"/>
      <w:marTop w:val="0"/>
      <w:marBottom w:val="0"/>
      <w:divBdr>
        <w:top w:val="none" w:sz="0" w:space="0" w:color="auto"/>
        <w:left w:val="none" w:sz="0" w:space="0" w:color="auto"/>
        <w:bottom w:val="none" w:sz="0" w:space="0" w:color="auto"/>
        <w:right w:val="none" w:sz="0" w:space="0" w:color="auto"/>
      </w:divBdr>
    </w:div>
    <w:div w:id="1373307421">
      <w:bodyDiv w:val="1"/>
      <w:marLeft w:val="0"/>
      <w:marRight w:val="0"/>
      <w:marTop w:val="0"/>
      <w:marBottom w:val="0"/>
      <w:divBdr>
        <w:top w:val="none" w:sz="0" w:space="0" w:color="auto"/>
        <w:left w:val="none" w:sz="0" w:space="0" w:color="auto"/>
        <w:bottom w:val="none" w:sz="0" w:space="0" w:color="auto"/>
        <w:right w:val="none" w:sz="0" w:space="0" w:color="auto"/>
      </w:divBdr>
    </w:div>
    <w:div w:id="1374963705">
      <w:bodyDiv w:val="1"/>
      <w:marLeft w:val="0"/>
      <w:marRight w:val="0"/>
      <w:marTop w:val="0"/>
      <w:marBottom w:val="0"/>
      <w:divBdr>
        <w:top w:val="none" w:sz="0" w:space="0" w:color="auto"/>
        <w:left w:val="none" w:sz="0" w:space="0" w:color="auto"/>
        <w:bottom w:val="none" w:sz="0" w:space="0" w:color="auto"/>
        <w:right w:val="none" w:sz="0" w:space="0" w:color="auto"/>
      </w:divBdr>
    </w:div>
    <w:div w:id="1375495955">
      <w:bodyDiv w:val="1"/>
      <w:marLeft w:val="0"/>
      <w:marRight w:val="0"/>
      <w:marTop w:val="0"/>
      <w:marBottom w:val="0"/>
      <w:divBdr>
        <w:top w:val="none" w:sz="0" w:space="0" w:color="auto"/>
        <w:left w:val="none" w:sz="0" w:space="0" w:color="auto"/>
        <w:bottom w:val="none" w:sz="0" w:space="0" w:color="auto"/>
        <w:right w:val="none" w:sz="0" w:space="0" w:color="auto"/>
      </w:divBdr>
    </w:div>
    <w:div w:id="1433940311">
      <w:bodyDiv w:val="1"/>
      <w:marLeft w:val="0"/>
      <w:marRight w:val="0"/>
      <w:marTop w:val="0"/>
      <w:marBottom w:val="0"/>
      <w:divBdr>
        <w:top w:val="none" w:sz="0" w:space="0" w:color="auto"/>
        <w:left w:val="none" w:sz="0" w:space="0" w:color="auto"/>
        <w:bottom w:val="none" w:sz="0" w:space="0" w:color="auto"/>
        <w:right w:val="none" w:sz="0" w:space="0" w:color="auto"/>
      </w:divBdr>
    </w:div>
    <w:div w:id="1439520372">
      <w:bodyDiv w:val="1"/>
      <w:marLeft w:val="0"/>
      <w:marRight w:val="0"/>
      <w:marTop w:val="0"/>
      <w:marBottom w:val="0"/>
      <w:divBdr>
        <w:top w:val="none" w:sz="0" w:space="0" w:color="auto"/>
        <w:left w:val="none" w:sz="0" w:space="0" w:color="auto"/>
        <w:bottom w:val="none" w:sz="0" w:space="0" w:color="auto"/>
        <w:right w:val="none" w:sz="0" w:space="0" w:color="auto"/>
      </w:divBdr>
    </w:div>
    <w:div w:id="1460341211">
      <w:bodyDiv w:val="1"/>
      <w:marLeft w:val="0"/>
      <w:marRight w:val="0"/>
      <w:marTop w:val="0"/>
      <w:marBottom w:val="0"/>
      <w:divBdr>
        <w:top w:val="none" w:sz="0" w:space="0" w:color="auto"/>
        <w:left w:val="none" w:sz="0" w:space="0" w:color="auto"/>
        <w:bottom w:val="none" w:sz="0" w:space="0" w:color="auto"/>
        <w:right w:val="none" w:sz="0" w:space="0" w:color="auto"/>
      </w:divBdr>
    </w:div>
    <w:div w:id="1462262229">
      <w:bodyDiv w:val="1"/>
      <w:marLeft w:val="0"/>
      <w:marRight w:val="0"/>
      <w:marTop w:val="0"/>
      <w:marBottom w:val="0"/>
      <w:divBdr>
        <w:top w:val="none" w:sz="0" w:space="0" w:color="auto"/>
        <w:left w:val="none" w:sz="0" w:space="0" w:color="auto"/>
        <w:bottom w:val="none" w:sz="0" w:space="0" w:color="auto"/>
        <w:right w:val="none" w:sz="0" w:space="0" w:color="auto"/>
      </w:divBdr>
    </w:div>
    <w:div w:id="1538396684">
      <w:bodyDiv w:val="1"/>
      <w:marLeft w:val="0"/>
      <w:marRight w:val="0"/>
      <w:marTop w:val="0"/>
      <w:marBottom w:val="0"/>
      <w:divBdr>
        <w:top w:val="none" w:sz="0" w:space="0" w:color="auto"/>
        <w:left w:val="none" w:sz="0" w:space="0" w:color="auto"/>
        <w:bottom w:val="none" w:sz="0" w:space="0" w:color="auto"/>
        <w:right w:val="none" w:sz="0" w:space="0" w:color="auto"/>
      </w:divBdr>
    </w:div>
    <w:div w:id="1549218472">
      <w:bodyDiv w:val="1"/>
      <w:marLeft w:val="0"/>
      <w:marRight w:val="0"/>
      <w:marTop w:val="0"/>
      <w:marBottom w:val="0"/>
      <w:divBdr>
        <w:top w:val="none" w:sz="0" w:space="0" w:color="auto"/>
        <w:left w:val="none" w:sz="0" w:space="0" w:color="auto"/>
        <w:bottom w:val="none" w:sz="0" w:space="0" w:color="auto"/>
        <w:right w:val="none" w:sz="0" w:space="0" w:color="auto"/>
      </w:divBdr>
    </w:div>
    <w:div w:id="1583219760">
      <w:bodyDiv w:val="1"/>
      <w:marLeft w:val="0"/>
      <w:marRight w:val="0"/>
      <w:marTop w:val="0"/>
      <w:marBottom w:val="0"/>
      <w:divBdr>
        <w:top w:val="none" w:sz="0" w:space="0" w:color="auto"/>
        <w:left w:val="none" w:sz="0" w:space="0" w:color="auto"/>
        <w:bottom w:val="none" w:sz="0" w:space="0" w:color="auto"/>
        <w:right w:val="none" w:sz="0" w:space="0" w:color="auto"/>
      </w:divBdr>
    </w:div>
    <w:div w:id="1586569034">
      <w:bodyDiv w:val="1"/>
      <w:marLeft w:val="0"/>
      <w:marRight w:val="0"/>
      <w:marTop w:val="0"/>
      <w:marBottom w:val="0"/>
      <w:divBdr>
        <w:top w:val="none" w:sz="0" w:space="0" w:color="auto"/>
        <w:left w:val="none" w:sz="0" w:space="0" w:color="auto"/>
        <w:bottom w:val="none" w:sz="0" w:space="0" w:color="auto"/>
        <w:right w:val="none" w:sz="0" w:space="0" w:color="auto"/>
      </w:divBdr>
    </w:div>
    <w:div w:id="1591504448">
      <w:bodyDiv w:val="1"/>
      <w:marLeft w:val="0"/>
      <w:marRight w:val="0"/>
      <w:marTop w:val="0"/>
      <w:marBottom w:val="0"/>
      <w:divBdr>
        <w:top w:val="none" w:sz="0" w:space="0" w:color="auto"/>
        <w:left w:val="none" w:sz="0" w:space="0" w:color="auto"/>
        <w:bottom w:val="none" w:sz="0" w:space="0" w:color="auto"/>
        <w:right w:val="none" w:sz="0" w:space="0" w:color="auto"/>
      </w:divBdr>
    </w:div>
    <w:div w:id="1597708495">
      <w:bodyDiv w:val="1"/>
      <w:marLeft w:val="0"/>
      <w:marRight w:val="0"/>
      <w:marTop w:val="0"/>
      <w:marBottom w:val="0"/>
      <w:divBdr>
        <w:top w:val="none" w:sz="0" w:space="0" w:color="auto"/>
        <w:left w:val="none" w:sz="0" w:space="0" w:color="auto"/>
        <w:bottom w:val="none" w:sz="0" w:space="0" w:color="auto"/>
        <w:right w:val="none" w:sz="0" w:space="0" w:color="auto"/>
      </w:divBdr>
    </w:div>
    <w:div w:id="1618833551">
      <w:bodyDiv w:val="1"/>
      <w:marLeft w:val="0"/>
      <w:marRight w:val="0"/>
      <w:marTop w:val="0"/>
      <w:marBottom w:val="0"/>
      <w:divBdr>
        <w:top w:val="none" w:sz="0" w:space="0" w:color="auto"/>
        <w:left w:val="none" w:sz="0" w:space="0" w:color="auto"/>
        <w:bottom w:val="none" w:sz="0" w:space="0" w:color="auto"/>
        <w:right w:val="none" w:sz="0" w:space="0" w:color="auto"/>
      </w:divBdr>
    </w:div>
    <w:div w:id="1622567270">
      <w:bodyDiv w:val="1"/>
      <w:marLeft w:val="0"/>
      <w:marRight w:val="0"/>
      <w:marTop w:val="0"/>
      <w:marBottom w:val="0"/>
      <w:divBdr>
        <w:top w:val="none" w:sz="0" w:space="0" w:color="auto"/>
        <w:left w:val="none" w:sz="0" w:space="0" w:color="auto"/>
        <w:bottom w:val="none" w:sz="0" w:space="0" w:color="auto"/>
        <w:right w:val="none" w:sz="0" w:space="0" w:color="auto"/>
      </w:divBdr>
    </w:div>
    <w:div w:id="1626934014">
      <w:bodyDiv w:val="1"/>
      <w:marLeft w:val="0"/>
      <w:marRight w:val="0"/>
      <w:marTop w:val="0"/>
      <w:marBottom w:val="0"/>
      <w:divBdr>
        <w:top w:val="none" w:sz="0" w:space="0" w:color="auto"/>
        <w:left w:val="none" w:sz="0" w:space="0" w:color="auto"/>
        <w:bottom w:val="none" w:sz="0" w:space="0" w:color="auto"/>
        <w:right w:val="none" w:sz="0" w:space="0" w:color="auto"/>
      </w:divBdr>
    </w:div>
    <w:div w:id="1685980865">
      <w:bodyDiv w:val="1"/>
      <w:marLeft w:val="0"/>
      <w:marRight w:val="0"/>
      <w:marTop w:val="0"/>
      <w:marBottom w:val="0"/>
      <w:divBdr>
        <w:top w:val="none" w:sz="0" w:space="0" w:color="auto"/>
        <w:left w:val="none" w:sz="0" w:space="0" w:color="auto"/>
        <w:bottom w:val="none" w:sz="0" w:space="0" w:color="auto"/>
        <w:right w:val="none" w:sz="0" w:space="0" w:color="auto"/>
      </w:divBdr>
    </w:div>
    <w:div w:id="1699427044">
      <w:bodyDiv w:val="1"/>
      <w:marLeft w:val="0"/>
      <w:marRight w:val="0"/>
      <w:marTop w:val="0"/>
      <w:marBottom w:val="0"/>
      <w:divBdr>
        <w:top w:val="none" w:sz="0" w:space="0" w:color="auto"/>
        <w:left w:val="none" w:sz="0" w:space="0" w:color="auto"/>
        <w:bottom w:val="none" w:sz="0" w:space="0" w:color="auto"/>
        <w:right w:val="none" w:sz="0" w:space="0" w:color="auto"/>
      </w:divBdr>
    </w:div>
    <w:div w:id="1709262316">
      <w:bodyDiv w:val="1"/>
      <w:marLeft w:val="0"/>
      <w:marRight w:val="0"/>
      <w:marTop w:val="0"/>
      <w:marBottom w:val="0"/>
      <w:divBdr>
        <w:top w:val="none" w:sz="0" w:space="0" w:color="auto"/>
        <w:left w:val="none" w:sz="0" w:space="0" w:color="auto"/>
        <w:bottom w:val="none" w:sz="0" w:space="0" w:color="auto"/>
        <w:right w:val="none" w:sz="0" w:space="0" w:color="auto"/>
      </w:divBdr>
    </w:div>
    <w:div w:id="1712460725">
      <w:bodyDiv w:val="1"/>
      <w:marLeft w:val="0"/>
      <w:marRight w:val="0"/>
      <w:marTop w:val="0"/>
      <w:marBottom w:val="0"/>
      <w:divBdr>
        <w:top w:val="none" w:sz="0" w:space="0" w:color="auto"/>
        <w:left w:val="none" w:sz="0" w:space="0" w:color="auto"/>
        <w:bottom w:val="none" w:sz="0" w:space="0" w:color="auto"/>
        <w:right w:val="none" w:sz="0" w:space="0" w:color="auto"/>
      </w:divBdr>
    </w:div>
    <w:div w:id="1747919431">
      <w:bodyDiv w:val="1"/>
      <w:marLeft w:val="0"/>
      <w:marRight w:val="0"/>
      <w:marTop w:val="0"/>
      <w:marBottom w:val="0"/>
      <w:divBdr>
        <w:top w:val="none" w:sz="0" w:space="0" w:color="auto"/>
        <w:left w:val="none" w:sz="0" w:space="0" w:color="auto"/>
        <w:bottom w:val="none" w:sz="0" w:space="0" w:color="auto"/>
        <w:right w:val="none" w:sz="0" w:space="0" w:color="auto"/>
      </w:divBdr>
    </w:div>
    <w:div w:id="1755857214">
      <w:bodyDiv w:val="1"/>
      <w:marLeft w:val="0"/>
      <w:marRight w:val="0"/>
      <w:marTop w:val="0"/>
      <w:marBottom w:val="0"/>
      <w:divBdr>
        <w:top w:val="none" w:sz="0" w:space="0" w:color="auto"/>
        <w:left w:val="none" w:sz="0" w:space="0" w:color="auto"/>
        <w:bottom w:val="none" w:sz="0" w:space="0" w:color="auto"/>
        <w:right w:val="none" w:sz="0" w:space="0" w:color="auto"/>
      </w:divBdr>
    </w:div>
    <w:div w:id="1766685488">
      <w:bodyDiv w:val="1"/>
      <w:marLeft w:val="0"/>
      <w:marRight w:val="0"/>
      <w:marTop w:val="0"/>
      <w:marBottom w:val="0"/>
      <w:divBdr>
        <w:top w:val="none" w:sz="0" w:space="0" w:color="auto"/>
        <w:left w:val="none" w:sz="0" w:space="0" w:color="auto"/>
        <w:bottom w:val="none" w:sz="0" w:space="0" w:color="auto"/>
        <w:right w:val="none" w:sz="0" w:space="0" w:color="auto"/>
      </w:divBdr>
    </w:div>
    <w:div w:id="1772966336">
      <w:bodyDiv w:val="1"/>
      <w:marLeft w:val="0"/>
      <w:marRight w:val="0"/>
      <w:marTop w:val="0"/>
      <w:marBottom w:val="0"/>
      <w:divBdr>
        <w:top w:val="none" w:sz="0" w:space="0" w:color="auto"/>
        <w:left w:val="none" w:sz="0" w:space="0" w:color="auto"/>
        <w:bottom w:val="none" w:sz="0" w:space="0" w:color="auto"/>
        <w:right w:val="none" w:sz="0" w:space="0" w:color="auto"/>
      </w:divBdr>
    </w:div>
    <w:div w:id="1774014071">
      <w:bodyDiv w:val="1"/>
      <w:marLeft w:val="0"/>
      <w:marRight w:val="0"/>
      <w:marTop w:val="0"/>
      <w:marBottom w:val="0"/>
      <w:divBdr>
        <w:top w:val="none" w:sz="0" w:space="0" w:color="auto"/>
        <w:left w:val="none" w:sz="0" w:space="0" w:color="auto"/>
        <w:bottom w:val="none" w:sz="0" w:space="0" w:color="auto"/>
        <w:right w:val="none" w:sz="0" w:space="0" w:color="auto"/>
      </w:divBdr>
    </w:div>
    <w:div w:id="1782874053">
      <w:bodyDiv w:val="1"/>
      <w:marLeft w:val="0"/>
      <w:marRight w:val="0"/>
      <w:marTop w:val="0"/>
      <w:marBottom w:val="0"/>
      <w:divBdr>
        <w:top w:val="none" w:sz="0" w:space="0" w:color="auto"/>
        <w:left w:val="none" w:sz="0" w:space="0" w:color="auto"/>
        <w:bottom w:val="none" w:sz="0" w:space="0" w:color="auto"/>
        <w:right w:val="none" w:sz="0" w:space="0" w:color="auto"/>
      </w:divBdr>
    </w:div>
    <w:div w:id="1785495409">
      <w:bodyDiv w:val="1"/>
      <w:marLeft w:val="0"/>
      <w:marRight w:val="0"/>
      <w:marTop w:val="0"/>
      <w:marBottom w:val="0"/>
      <w:divBdr>
        <w:top w:val="none" w:sz="0" w:space="0" w:color="auto"/>
        <w:left w:val="none" w:sz="0" w:space="0" w:color="auto"/>
        <w:bottom w:val="none" w:sz="0" w:space="0" w:color="auto"/>
        <w:right w:val="none" w:sz="0" w:space="0" w:color="auto"/>
      </w:divBdr>
    </w:div>
    <w:div w:id="1795442625">
      <w:bodyDiv w:val="1"/>
      <w:marLeft w:val="0"/>
      <w:marRight w:val="0"/>
      <w:marTop w:val="0"/>
      <w:marBottom w:val="0"/>
      <w:divBdr>
        <w:top w:val="none" w:sz="0" w:space="0" w:color="auto"/>
        <w:left w:val="none" w:sz="0" w:space="0" w:color="auto"/>
        <w:bottom w:val="none" w:sz="0" w:space="0" w:color="auto"/>
        <w:right w:val="none" w:sz="0" w:space="0" w:color="auto"/>
      </w:divBdr>
    </w:div>
    <w:div w:id="1843934629">
      <w:bodyDiv w:val="1"/>
      <w:marLeft w:val="0"/>
      <w:marRight w:val="0"/>
      <w:marTop w:val="0"/>
      <w:marBottom w:val="0"/>
      <w:divBdr>
        <w:top w:val="none" w:sz="0" w:space="0" w:color="auto"/>
        <w:left w:val="none" w:sz="0" w:space="0" w:color="auto"/>
        <w:bottom w:val="none" w:sz="0" w:space="0" w:color="auto"/>
        <w:right w:val="none" w:sz="0" w:space="0" w:color="auto"/>
      </w:divBdr>
    </w:div>
    <w:div w:id="1860045446">
      <w:bodyDiv w:val="1"/>
      <w:marLeft w:val="0"/>
      <w:marRight w:val="0"/>
      <w:marTop w:val="0"/>
      <w:marBottom w:val="0"/>
      <w:divBdr>
        <w:top w:val="none" w:sz="0" w:space="0" w:color="auto"/>
        <w:left w:val="none" w:sz="0" w:space="0" w:color="auto"/>
        <w:bottom w:val="none" w:sz="0" w:space="0" w:color="auto"/>
        <w:right w:val="none" w:sz="0" w:space="0" w:color="auto"/>
      </w:divBdr>
    </w:div>
    <w:div w:id="1860506642">
      <w:bodyDiv w:val="1"/>
      <w:marLeft w:val="0"/>
      <w:marRight w:val="0"/>
      <w:marTop w:val="0"/>
      <w:marBottom w:val="0"/>
      <w:divBdr>
        <w:top w:val="none" w:sz="0" w:space="0" w:color="auto"/>
        <w:left w:val="none" w:sz="0" w:space="0" w:color="auto"/>
        <w:bottom w:val="none" w:sz="0" w:space="0" w:color="auto"/>
        <w:right w:val="none" w:sz="0" w:space="0" w:color="auto"/>
      </w:divBdr>
    </w:div>
    <w:div w:id="1880237106">
      <w:bodyDiv w:val="1"/>
      <w:marLeft w:val="0"/>
      <w:marRight w:val="0"/>
      <w:marTop w:val="0"/>
      <w:marBottom w:val="0"/>
      <w:divBdr>
        <w:top w:val="none" w:sz="0" w:space="0" w:color="auto"/>
        <w:left w:val="none" w:sz="0" w:space="0" w:color="auto"/>
        <w:bottom w:val="none" w:sz="0" w:space="0" w:color="auto"/>
        <w:right w:val="none" w:sz="0" w:space="0" w:color="auto"/>
      </w:divBdr>
    </w:div>
    <w:div w:id="1925138272">
      <w:bodyDiv w:val="1"/>
      <w:marLeft w:val="0"/>
      <w:marRight w:val="0"/>
      <w:marTop w:val="0"/>
      <w:marBottom w:val="0"/>
      <w:divBdr>
        <w:top w:val="none" w:sz="0" w:space="0" w:color="auto"/>
        <w:left w:val="none" w:sz="0" w:space="0" w:color="auto"/>
        <w:bottom w:val="none" w:sz="0" w:space="0" w:color="auto"/>
        <w:right w:val="none" w:sz="0" w:space="0" w:color="auto"/>
      </w:divBdr>
    </w:div>
    <w:div w:id="1926063957">
      <w:bodyDiv w:val="1"/>
      <w:marLeft w:val="0"/>
      <w:marRight w:val="0"/>
      <w:marTop w:val="0"/>
      <w:marBottom w:val="0"/>
      <w:divBdr>
        <w:top w:val="none" w:sz="0" w:space="0" w:color="auto"/>
        <w:left w:val="none" w:sz="0" w:space="0" w:color="auto"/>
        <w:bottom w:val="none" w:sz="0" w:space="0" w:color="auto"/>
        <w:right w:val="none" w:sz="0" w:space="0" w:color="auto"/>
      </w:divBdr>
    </w:div>
    <w:div w:id="1947076226">
      <w:bodyDiv w:val="1"/>
      <w:marLeft w:val="0"/>
      <w:marRight w:val="0"/>
      <w:marTop w:val="0"/>
      <w:marBottom w:val="0"/>
      <w:divBdr>
        <w:top w:val="none" w:sz="0" w:space="0" w:color="auto"/>
        <w:left w:val="none" w:sz="0" w:space="0" w:color="auto"/>
        <w:bottom w:val="none" w:sz="0" w:space="0" w:color="auto"/>
        <w:right w:val="none" w:sz="0" w:space="0" w:color="auto"/>
      </w:divBdr>
    </w:div>
    <w:div w:id="1952667450">
      <w:bodyDiv w:val="1"/>
      <w:marLeft w:val="0"/>
      <w:marRight w:val="0"/>
      <w:marTop w:val="0"/>
      <w:marBottom w:val="0"/>
      <w:divBdr>
        <w:top w:val="none" w:sz="0" w:space="0" w:color="auto"/>
        <w:left w:val="none" w:sz="0" w:space="0" w:color="auto"/>
        <w:bottom w:val="none" w:sz="0" w:space="0" w:color="auto"/>
        <w:right w:val="none" w:sz="0" w:space="0" w:color="auto"/>
      </w:divBdr>
    </w:div>
    <w:div w:id="1979264557">
      <w:bodyDiv w:val="1"/>
      <w:marLeft w:val="0"/>
      <w:marRight w:val="0"/>
      <w:marTop w:val="0"/>
      <w:marBottom w:val="0"/>
      <w:divBdr>
        <w:top w:val="none" w:sz="0" w:space="0" w:color="auto"/>
        <w:left w:val="none" w:sz="0" w:space="0" w:color="auto"/>
        <w:bottom w:val="none" w:sz="0" w:space="0" w:color="auto"/>
        <w:right w:val="none" w:sz="0" w:space="0" w:color="auto"/>
      </w:divBdr>
    </w:div>
    <w:div w:id="1987852321">
      <w:bodyDiv w:val="1"/>
      <w:marLeft w:val="0"/>
      <w:marRight w:val="0"/>
      <w:marTop w:val="0"/>
      <w:marBottom w:val="0"/>
      <w:divBdr>
        <w:top w:val="none" w:sz="0" w:space="0" w:color="auto"/>
        <w:left w:val="none" w:sz="0" w:space="0" w:color="auto"/>
        <w:bottom w:val="none" w:sz="0" w:space="0" w:color="auto"/>
        <w:right w:val="none" w:sz="0" w:space="0" w:color="auto"/>
      </w:divBdr>
    </w:div>
    <w:div w:id="2000304267">
      <w:bodyDiv w:val="1"/>
      <w:marLeft w:val="0"/>
      <w:marRight w:val="0"/>
      <w:marTop w:val="0"/>
      <w:marBottom w:val="0"/>
      <w:divBdr>
        <w:top w:val="none" w:sz="0" w:space="0" w:color="auto"/>
        <w:left w:val="none" w:sz="0" w:space="0" w:color="auto"/>
        <w:bottom w:val="none" w:sz="0" w:space="0" w:color="auto"/>
        <w:right w:val="none" w:sz="0" w:space="0" w:color="auto"/>
      </w:divBdr>
    </w:div>
    <w:div w:id="2002462065">
      <w:bodyDiv w:val="1"/>
      <w:marLeft w:val="0"/>
      <w:marRight w:val="0"/>
      <w:marTop w:val="0"/>
      <w:marBottom w:val="0"/>
      <w:divBdr>
        <w:top w:val="none" w:sz="0" w:space="0" w:color="auto"/>
        <w:left w:val="none" w:sz="0" w:space="0" w:color="auto"/>
        <w:bottom w:val="none" w:sz="0" w:space="0" w:color="auto"/>
        <w:right w:val="none" w:sz="0" w:space="0" w:color="auto"/>
      </w:divBdr>
    </w:div>
    <w:div w:id="2010591912">
      <w:bodyDiv w:val="1"/>
      <w:marLeft w:val="0"/>
      <w:marRight w:val="0"/>
      <w:marTop w:val="0"/>
      <w:marBottom w:val="0"/>
      <w:divBdr>
        <w:top w:val="none" w:sz="0" w:space="0" w:color="auto"/>
        <w:left w:val="none" w:sz="0" w:space="0" w:color="auto"/>
        <w:bottom w:val="none" w:sz="0" w:space="0" w:color="auto"/>
        <w:right w:val="none" w:sz="0" w:space="0" w:color="auto"/>
      </w:divBdr>
    </w:div>
    <w:div w:id="2035380676">
      <w:bodyDiv w:val="1"/>
      <w:marLeft w:val="0"/>
      <w:marRight w:val="0"/>
      <w:marTop w:val="0"/>
      <w:marBottom w:val="0"/>
      <w:divBdr>
        <w:top w:val="none" w:sz="0" w:space="0" w:color="auto"/>
        <w:left w:val="none" w:sz="0" w:space="0" w:color="auto"/>
        <w:bottom w:val="none" w:sz="0" w:space="0" w:color="auto"/>
        <w:right w:val="none" w:sz="0" w:space="0" w:color="auto"/>
      </w:divBdr>
    </w:div>
    <w:div w:id="2037463322">
      <w:bodyDiv w:val="1"/>
      <w:marLeft w:val="0"/>
      <w:marRight w:val="0"/>
      <w:marTop w:val="0"/>
      <w:marBottom w:val="0"/>
      <w:divBdr>
        <w:top w:val="none" w:sz="0" w:space="0" w:color="auto"/>
        <w:left w:val="none" w:sz="0" w:space="0" w:color="auto"/>
        <w:bottom w:val="none" w:sz="0" w:space="0" w:color="auto"/>
        <w:right w:val="none" w:sz="0" w:space="0" w:color="auto"/>
      </w:divBdr>
    </w:div>
    <w:div w:id="2053655398">
      <w:bodyDiv w:val="1"/>
      <w:marLeft w:val="0"/>
      <w:marRight w:val="0"/>
      <w:marTop w:val="0"/>
      <w:marBottom w:val="0"/>
      <w:divBdr>
        <w:top w:val="none" w:sz="0" w:space="0" w:color="auto"/>
        <w:left w:val="none" w:sz="0" w:space="0" w:color="auto"/>
        <w:bottom w:val="none" w:sz="0" w:space="0" w:color="auto"/>
        <w:right w:val="none" w:sz="0" w:space="0" w:color="auto"/>
      </w:divBdr>
    </w:div>
    <w:div w:id="2068645156">
      <w:bodyDiv w:val="1"/>
      <w:marLeft w:val="0"/>
      <w:marRight w:val="0"/>
      <w:marTop w:val="0"/>
      <w:marBottom w:val="0"/>
      <w:divBdr>
        <w:top w:val="none" w:sz="0" w:space="0" w:color="auto"/>
        <w:left w:val="none" w:sz="0" w:space="0" w:color="auto"/>
        <w:bottom w:val="none" w:sz="0" w:space="0" w:color="auto"/>
        <w:right w:val="none" w:sz="0" w:space="0" w:color="auto"/>
      </w:divBdr>
    </w:div>
    <w:div w:id="2075426509">
      <w:bodyDiv w:val="1"/>
      <w:marLeft w:val="0"/>
      <w:marRight w:val="0"/>
      <w:marTop w:val="0"/>
      <w:marBottom w:val="0"/>
      <w:divBdr>
        <w:top w:val="none" w:sz="0" w:space="0" w:color="auto"/>
        <w:left w:val="none" w:sz="0" w:space="0" w:color="auto"/>
        <w:bottom w:val="none" w:sz="0" w:space="0" w:color="auto"/>
        <w:right w:val="none" w:sz="0" w:space="0" w:color="auto"/>
      </w:divBdr>
    </w:div>
    <w:div w:id="2076201083">
      <w:bodyDiv w:val="1"/>
      <w:marLeft w:val="0"/>
      <w:marRight w:val="0"/>
      <w:marTop w:val="0"/>
      <w:marBottom w:val="0"/>
      <w:divBdr>
        <w:top w:val="none" w:sz="0" w:space="0" w:color="auto"/>
        <w:left w:val="none" w:sz="0" w:space="0" w:color="auto"/>
        <w:bottom w:val="none" w:sz="0" w:space="0" w:color="auto"/>
        <w:right w:val="none" w:sz="0" w:space="0" w:color="auto"/>
      </w:divBdr>
    </w:div>
    <w:div w:id="2088991009">
      <w:bodyDiv w:val="1"/>
      <w:marLeft w:val="0"/>
      <w:marRight w:val="0"/>
      <w:marTop w:val="0"/>
      <w:marBottom w:val="0"/>
      <w:divBdr>
        <w:top w:val="none" w:sz="0" w:space="0" w:color="auto"/>
        <w:left w:val="none" w:sz="0" w:space="0" w:color="auto"/>
        <w:bottom w:val="none" w:sz="0" w:space="0" w:color="auto"/>
        <w:right w:val="none" w:sz="0" w:space="0" w:color="auto"/>
      </w:divBdr>
    </w:div>
    <w:div w:id="2129352996">
      <w:bodyDiv w:val="1"/>
      <w:marLeft w:val="0"/>
      <w:marRight w:val="0"/>
      <w:marTop w:val="0"/>
      <w:marBottom w:val="0"/>
      <w:divBdr>
        <w:top w:val="none" w:sz="0" w:space="0" w:color="auto"/>
        <w:left w:val="none" w:sz="0" w:space="0" w:color="auto"/>
        <w:bottom w:val="none" w:sz="0" w:space="0" w:color="auto"/>
        <w:right w:val="none" w:sz="0" w:space="0" w:color="auto"/>
      </w:divBdr>
    </w:div>
    <w:div w:id="2137215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adafruit.com/product/2294"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www.swiss-green.ch/fr/kits-solaires-standard/39286460-kit-solaire-420-wh-12v.html" TargetMode="External"/><Relationship Id="rId21" Type="http://schemas.microsoft.com/office/2016/09/relationships/commentsIds" Target="commentsIds.xml"/><Relationship Id="rId42" Type="http://schemas.openxmlformats.org/officeDocument/2006/relationships/image" Target="media/image16.png"/><Relationship Id="rId47" Type="http://schemas.openxmlformats.org/officeDocument/2006/relationships/image" Target="media/image19.png"/><Relationship Id="rId63" Type="http://schemas.openxmlformats.org/officeDocument/2006/relationships/image" Target="media/image34.png"/><Relationship Id="rId68" Type="http://schemas.openxmlformats.org/officeDocument/2006/relationships/image" Target="media/image37.png"/><Relationship Id="rId84" Type="http://schemas.openxmlformats.org/officeDocument/2006/relationships/image" Target="media/image53.png"/><Relationship Id="rId89" Type="http://schemas.openxmlformats.org/officeDocument/2006/relationships/image" Target="media/image57.jpeg"/><Relationship Id="rId112" Type="http://schemas.openxmlformats.org/officeDocument/2006/relationships/fontTable" Target="fontTable.xml"/><Relationship Id="rId16" Type="http://schemas.openxmlformats.org/officeDocument/2006/relationships/image" Target="media/image2.png"/><Relationship Id="rId107" Type="http://schemas.openxmlformats.org/officeDocument/2006/relationships/header" Target="header1.xml"/><Relationship Id="rId11" Type="http://schemas.openxmlformats.org/officeDocument/2006/relationships/endnotes" Target="endnotes.xml"/><Relationship Id="rId32" Type="http://schemas.openxmlformats.org/officeDocument/2006/relationships/image" Target="media/image9.png"/><Relationship Id="rId37" Type="http://schemas.openxmlformats.org/officeDocument/2006/relationships/image" Target="media/image11.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1.png"/><Relationship Id="rId79" Type="http://schemas.openxmlformats.org/officeDocument/2006/relationships/image" Target="media/image47.png"/><Relationship Id="rId102" Type="http://schemas.openxmlformats.org/officeDocument/2006/relationships/image" Target="media/image69.png"/><Relationship Id="rId5" Type="http://schemas.openxmlformats.org/officeDocument/2006/relationships/customXml" Target="../customXml/item5.xml"/><Relationship Id="rId90" Type="http://schemas.openxmlformats.org/officeDocument/2006/relationships/image" Target="media/image58.jpeg"/><Relationship Id="rId95" Type="http://schemas.openxmlformats.org/officeDocument/2006/relationships/image" Target="media/image63.png"/><Relationship Id="rId22" Type="http://schemas.microsoft.com/office/2018/08/relationships/commentsExtensible" Target="commentsExtensible.xml"/><Relationship Id="rId27" Type="http://schemas.openxmlformats.org/officeDocument/2006/relationships/image" Target="media/image6.png"/><Relationship Id="rId43" Type="http://schemas.openxmlformats.org/officeDocument/2006/relationships/image" Target="media/image17.png"/><Relationship Id="rId48" Type="http://schemas.openxmlformats.org/officeDocument/2006/relationships/image" Target="media/image20.png"/><Relationship Id="rId64" Type="http://schemas.openxmlformats.org/officeDocument/2006/relationships/image" Target="media/image35.jpeg"/><Relationship Id="rId69" Type="http://schemas.openxmlformats.org/officeDocument/2006/relationships/image" Target="media/image38.png"/><Relationship Id="rId113" Type="http://schemas.microsoft.com/office/2011/relationships/people" Target="people.xml"/><Relationship Id="rId80" Type="http://schemas.openxmlformats.org/officeDocument/2006/relationships/image" Target="media/image48.png"/><Relationship Id="rId85" Type="http://schemas.openxmlformats.org/officeDocument/2006/relationships/image" Target="media/image54.png"/><Relationship Id="rId12" Type="http://schemas.openxmlformats.org/officeDocument/2006/relationships/customXml" Target="ink/ink1.xml"/><Relationship Id="rId17" Type="http://schemas.openxmlformats.org/officeDocument/2006/relationships/image" Target="media/image3.png"/><Relationship Id="rId33" Type="http://schemas.openxmlformats.org/officeDocument/2006/relationships/hyperlink" Target="https://webench.ti.com/power-designer/switching-regulator" TargetMode="External"/><Relationship Id="rId38" Type="http://schemas.openxmlformats.org/officeDocument/2006/relationships/image" Target="media/image12.png"/><Relationship Id="rId59" Type="http://schemas.openxmlformats.org/officeDocument/2006/relationships/image" Target="media/image31.png"/><Relationship Id="rId103" Type="http://schemas.openxmlformats.org/officeDocument/2006/relationships/hyperlink" Target="http://ww1.microchip.com/downloads/en/DeviceDoc/80000480P.pdf" TargetMode="External"/><Relationship Id="rId108" Type="http://schemas.openxmlformats.org/officeDocument/2006/relationships/header" Target="header2.xml"/><Relationship Id="rId54" Type="http://schemas.openxmlformats.org/officeDocument/2006/relationships/image" Target="media/image26.png"/><Relationship Id="rId70" Type="http://schemas.openxmlformats.org/officeDocument/2006/relationships/image" Target="media/image39.png"/><Relationship Id="rId75" Type="http://schemas.openxmlformats.org/officeDocument/2006/relationships/image" Target="media/image42.png"/><Relationship Id="rId91" Type="http://schemas.openxmlformats.org/officeDocument/2006/relationships/image" Target="media/image59.jpe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4.jpeg"/><Relationship Id="rId28" Type="http://schemas.openxmlformats.org/officeDocument/2006/relationships/image" Target="media/image7.png"/><Relationship Id="rId36" Type="http://schemas.openxmlformats.org/officeDocument/2006/relationships/image" Target="media/image10.png"/><Relationship Id="rId49" Type="http://schemas.openxmlformats.org/officeDocument/2006/relationships/image" Target="media/image21.png"/><Relationship Id="rId57" Type="http://schemas.openxmlformats.org/officeDocument/2006/relationships/image" Target="media/image29.png"/><Relationship Id="rId106" Type="http://schemas.openxmlformats.org/officeDocument/2006/relationships/hyperlink" Target="https://cdn-shop.adafruit.com/product-files/1138/SK6812+LED+datasheet+.pdf" TargetMode="External"/><Relationship Id="rId114" Type="http://schemas.openxmlformats.org/officeDocument/2006/relationships/theme" Target="theme/theme1.xml"/><Relationship Id="rId10" Type="http://schemas.openxmlformats.org/officeDocument/2006/relationships/footnotes" Target="footnotes.xml"/><Relationship Id="rId31" Type="http://schemas.openxmlformats.org/officeDocument/2006/relationships/hyperlink" Target="http://www.ti.com/lit/ds/symlink/tps40345.pdf" TargetMode="External"/><Relationship Id="rId44" Type="http://schemas.openxmlformats.org/officeDocument/2006/relationships/image" Target="media/image160.png"/><Relationship Id="rId52" Type="http://schemas.openxmlformats.org/officeDocument/2006/relationships/image" Target="media/image24.png"/><Relationship Id="rId60" Type="http://schemas.openxmlformats.org/officeDocument/2006/relationships/image" Target="media/image32.jpeg"/><Relationship Id="rId65" Type="http://schemas.openxmlformats.org/officeDocument/2006/relationships/image" Target="media/image36.jpeg"/><Relationship Id="rId73" Type="http://schemas.openxmlformats.org/officeDocument/2006/relationships/image" Target="media/image40.png"/><Relationship Id="rId78" Type="http://schemas.openxmlformats.org/officeDocument/2006/relationships/image" Target="media/image46.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image" Target="media/image62.jpeg"/><Relationship Id="rId99" Type="http://schemas.openxmlformats.org/officeDocument/2006/relationships/image" Target="media/image67.png"/><Relationship Id="rId101" Type="http://schemas.openxmlformats.org/officeDocument/2006/relationships/chart" Target="charts/chart1.xml"/><Relationship Id="rId4" Type="http://schemas.openxmlformats.org/officeDocument/2006/relationships/customXml" Target="../customXml/item4.xml"/><Relationship Id="rId9" Type="http://schemas.openxmlformats.org/officeDocument/2006/relationships/webSettings" Target="webSettings.xml"/><Relationship Id="rId18" Type="http://schemas.openxmlformats.org/officeDocument/2006/relationships/hyperlink" Target="https://www.adafruit.com/product/2294" TargetMode="External"/><Relationship Id="rId39" Type="http://schemas.openxmlformats.org/officeDocument/2006/relationships/image" Target="media/image13.png"/><Relationship Id="rId109" Type="http://schemas.openxmlformats.org/officeDocument/2006/relationships/footer" Target="footer1.xml"/><Relationship Id="rId34" Type="http://schemas.openxmlformats.org/officeDocument/2006/relationships/hyperlink" Target="https://www.mouser.ch/ProductDetail/GE-Critical-Power/NQR010A0X4Z?qs=sGAEpiMZZMsc0tfZmXiUnbqX60T3gN%2fSlNT9RInDDys%3d"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5.png"/><Relationship Id="rId97" Type="http://schemas.openxmlformats.org/officeDocument/2006/relationships/image" Target="media/image65.png"/><Relationship Id="rId104" Type="http://schemas.openxmlformats.org/officeDocument/2006/relationships/hyperlink" Target="https://www.adafruit.com/product/2294" TargetMode="External"/><Relationship Id="rId7" Type="http://schemas.openxmlformats.org/officeDocument/2006/relationships/styles" Target="styles.xml"/><Relationship Id="rId71" Type="http://schemas.openxmlformats.org/officeDocument/2006/relationships/image" Target="media/image43.png"/><Relationship Id="rId92" Type="http://schemas.openxmlformats.org/officeDocument/2006/relationships/image" Target="media/image60.jpeg"/><Relationship Id="rId2" Type="http://schemas.openxmlformats.org/officeDocument/2006/relationships/customXml" Target="../customXml/item2.xml"/><Relationship Id="rId29" Type="http://schemas.openxmlformats.org/officeDocument/2006/relationships/hyperlink" Target="https://www.amazon.fr/LED-Alimentation-151W-MeanWell-LPV-150-24/dp/B01CGQRYZY/ref=sr_1_18?ie=UTF8&amp;qid=1544627932&amp;sr=8-18&amp;keywords=alimentation+24V" TargetMode="External"/><Relationship Id="rId24" Type="http://schemas.openxmlformats.org/officeDocument/2006/relationships/image" Target="media/image5.png"/><Relationship Id="rId40" Type="http://schemas.openxmlformats.org/officeDocument/2006/relationships/image" Target="media/image14.png"/><Relationship Id="rId45" Type="http://schemas.openxmlformats.org/officeDocument/2006/relationships/image" Target="media/image170.png"/><Relationship Id="rId66" Type="http://schemas.openxmlformats.org/officeDocument/2006/relationships/image" Target="media/image38.jpeg"/><Relationship Id="rId87" Type="http://schemas.openxmlformats.org/officeDocument/2006/relationships/image" Target="media/image59.png"/><Relationship Id="rId110" Type="http://schemas.openxmlformats.org/officeDocument/2006/relationships/header" Target="header3.xml"/><Relationship Id="rId61" Type="http://schemas.openxmlformats.org/officeDocument/2006/relationships/image" Target="media/image33.png"/><Relationship Id="rId82" Type="http://schemas.openxmlformats.org/officeDocument/2006/relationships/image" Target="media/image51.png"/><Relationship Id="rId19" Type="http://schemas.openxmlformats.org/officeDocument/2006/relationships/comments" Target="comments.xml"/><Relationship Id="rId14" Type="http://schemas.openxmlformats.org/officeDocument/2006/relationships/image" Target="media/image110.png"/><Relationship Id="rId30" Type="http://schemas.openxmlformats.org/officeDocument/2006/relationships/image" Target="media/image8.png"/><Relationship Id="rId35" Type="http://schemas.openxmlformats.org/officeDocument/2006/relationships/hyperlink" Target="https://www.distrelec.ch/fr/capteur-de-luminosite-ambiante-570-nm-vishay-tept-4400/p/17522426?q=capteur+de+luminosit%C3%A9&amp;page=4&amp;origPos=4&amp;origPageSize=50&amp;simi=99.06" TargetMode="External"/><Relationship Id="rId56" Type="http://schemas.openxmlformats.org/officeDocument/2006/relationships/image" Target="media/image28.jpeg"/><Relationship Id="rId77" Type="http://schemas.openxmlformats.org/officeDocument/2006/relationships/image" Target="media/image49.png"/><Relationship Id="rId100" Type="http://schemas.openxmlformats.org/officeDocument/2006/relationships/image" Target="media/image68.png"/><Relationship Id="rId105" Type="http://schemas.openxmlformats.org/officeDocument/2006/relationships/hyperlink" Target="https://cdn-shop.adafruit.com/datasheets/WS2812B.pdf" TargetMode="External"/><Relationship Id="rId8" Type="http://schemas.openxmlformats.org/officeDocument/2006/relationships/settings" Target="setting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1.jpeg"/><Relationship Id="rId98" Type="http://schemas.openxmlformats.org/officeDocument/2006/relationships/image" Target="media/image66.png"/><Relationship Id="rId3" Type="http://schemas.openxmlformats.org/officeDocument/2006/relationships/customXml" Target="../customXml/item3.xml"/><Relationship Id="rId25" Type="http://schemas.openxmlformats.org/officeDocument/2006/relationships/hyperlink" Target="https://www.distrelec.ch/fr/batterie-au-plomb-12-ah-fiamm-fg20722/p/30047216?q=batterie+au+plomb&amp;page=6&amp;origPos=6&amp;origPageSize=50&amp;simi=99.87" TargetMode="External"/><Relationship Id="rId46" Type="http://schemas.openxmlformats.org/officeDocument/2006/relationships/image" Target="media/image18.png"/><Relationship Id="rId67" Type="http://schemas.openxmlformats.org/officeDocument/2006/relationships/image" Target="media/image39.jpeg"/><Relationship Id="rId20" Type="http://schemas.microsoft.com/office/2011/relationships/commentsExtended" Target="commentsExtended.xml"/><Relationship Id="rId41" Type="http://schemas.openxmlformats.org/officeDocument/2006/relationships/image" Target="media/image15.png"/><Relationship Id="rId62" Type="http://schemas.openxmlformats.org/officeDocument/2006/relationships/image" Target="media/image34.jpeg"/><Relationship Id="rId83" Type="http://schemas.openxmlformats.org/officeDocument/2006/relationships/image" Target="media/image52.png"/><Relationship Id="rId88" Type="http://schemas.openxmlformats.org/officeDocument/2006/relationships/image" Target="media/image56.jpeg"/><Relationship Id="rId111" Type="http://schemas.openxmlformats.org/officeDocument/2006/relationships/footer" Target="footer2.xml"/></Relationships>
</file>

<file path=word/_rels/header2.xml.rels><?xml version="1.0" encoding="UTF-8" standalone="yes"?>
<Relationships xmlns="http://schemas.openxmlformats.org/package/2006/relationships"><Relationship Id="rId2" Type="http://schemas.openxmlformats.org/officeDocument/2006/relationships/image" Target="media/image71.png"/><Relationship Id="rId1" Type="http://schemas.openxmlformats.org/officeDocument/2006/relationships/image" Target="media/image70.jpeg"/></Relationships>
</file>

<file path=word/_rels/header3.xml.rels><?xml version="1.0" encoding="UTF-8" standalone="yes"?>
<Relationships xmlns="http://schemas.openxmlformats.org/package/2006/relationships"><Relationship Id="rId3" Type="http://schemas.openxmlformats.org/officeDocument/2006/relationships/image" Target="media/image73.png"/><Relationship Id="rId2" Type="http://schemas.openxmlformats.org/officeDocument/2006/relationships/image" Target="media/image720.png"/><Relationship Id="rId1" Type="http://schemas.openxmlformats.org/officeDocument/2006/relationships/image" Target="media/image72.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Specification_template.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petro\Downloads\mesuretotem%20(Enregistr&#233;%20automatiquemen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Feuil1!$I$14</c:f>
              <c:strCache>
                <c:ptCount val="1"/>
                <c:pt idx="0">
                  <c:v>Texte*</c:v>
                </c:pt>
              </c:strCache>
            </c:strRef>
          </c:tx>
          <c:xVal>
            <c:numRef>
              <c:f>Feuil1!$H$15:$H$19</c:f>
              <c:numCache>
                <c:formatCode>General</c:formatCode>
                <c:ptCount val="5"/>
                <c:pt idx="0">
                  <c:v>5</c:v>
                </c:pt>
                <c:pt idx="1">
                  <c:v>10</c:v>
                </c:pt>
                <c:pt idx="2">
                  <c:v>20</c:v>
                </c:pt>
                <c:pt idx="3">
                  <c:v>50</c:v>
                </c:pt>
                <c:pt idx="4">
                  <c:v>100</c:v>
                </c:pt>
              </c:numCache>
            </c:numRef>
          </c:xVal>
          <c:yVal>
            <c:numRef>
              <c:f>Feuil1!$I$26:$I$30</c:f>
              <c:numCache>
                <c:formatCode>General</c:formatCode>
                <c:ptCount val="5"/>
                <c:pt idx="0">
                  <c:v>31</c:v>
                </c:pt>
                <c:pt idx="1">
                  <c:v>52</c:v>
                </c:pt>
                <c:pt idx="2">
                  <c:v>75</c:v>
                </c:pt>
                <c:pt idx="3">
                  <c:v>187</c:v>
                </c:pt>
                <c:pt idx="4">
                  <c:v>380</c:v>
                </c:pt>
              </c:numCache>
            </c:numRef>
          </c:yVal>
          <c:smooth val="1"/>
          <c:extLst>
            <c:ext xmlns:c16="http://schemas.microsoft.com/office/drawing/2014/chart" uri="{C3380CC4-5D6E-409C-BE32-E72D297353CC}">
              <c16:uniqueId val="{00000000-9B36-48DE-A472-788FA2CC1459}"/>
            </c:ext>
          </c:extLst>
        </c:ser>
        <c:ser>
          <c:idx val="1"/>
          <c:order val="1"/>
          <c:tx>
            <c:strRef>
              <c:f>Feuil1!$J$14</c:f>
              <c:strCache>
                <c:ptCount val="1"/>
                <c:pt idx="0">
                  <c:v>Nyan</c:v>
                </c:pt>
              </c:strCache>
            </c:strRef>
          </c:tx>
          <c:xVal>
            <c:numRef>
              <c:f>Feuil1!$H$15:$H$19</c:f>
              <c:numCache>
                <c:formatCode>General</c:formatCode>
                <c:ptCount val="5"/>
                <c:pt idx="0">
                  <c:v>5</c:v>
                </c:pt>
                <c:pt idx="1">
                  <c:v>10</c:v>
                </c:pt>
                <c:pt idx="2">
                  <c:v>20</c:v>
                </c:pt>
                <c:pt idx="3">
                  <c:v>50</c:v>
                </c:pt>
                <c:pt idx="4">
                  <c:v>100</c:v>
                </c:pt>
              </c:numCache>
            </c:numRef>
          </c:xVal>
          <c:yVal>
            <c:numRef>
              <c:f>Feuil1!$J$26:$J$30</c:f>
              <c:numCache>
                <c:formatCode>General</c:formatCode>
                <c:ptCount val="5"/>
                <c:pt idx="0">
                  <c:v>72</c:v>
                </c:pt>
                <c:pt idx="1">
                  <c:v>157</c:v>
                </c:pt>
                <c:pt idx="2">
                  <c:v>322</c:v>
                </c:pt>
                <c:pt idx="3">
                  <c:v>815</c:v>
                </c:pt>
                <c:pt idx="4">
                  <c:v>1664</c:v>
                </c:pt>
              </c:numCache>
            </c:numRef>
          </c:yVal>
          <c:smooth val="1"/>
          <c:extLst>
            <c:ext xmlns:c16="http://schemas.microsoft.com/office/drawing/2014/chart" uri="{C3380CC4-5D6E-409C-BE32-E72D297353CC}">
              <c16:uniqueId val="{00000001-9B36-48DE-A472-788FA2CC1459}"/>
            </c:ext>
          </c:extLst>
        </c:ser>
        <c:ser>
          <c:idx val="2"/>
          <c:order val="2"/>
          <c:tx>
            <c:strRef>
              <c:f>Feuil1!$K$14</c:f>
              <c:strCache>
                <c:ptCount val="1"/>
                <c:pt idx="0">
                  <c:v>Full rouge </c:v>
                </c:pt>
              </c:strCache>
            </c:strRef>
          </c:tx>
          <c:xVal>
            <c:numRef>
              <c:f>Feuil1!$H$15:$H$19</c:f>
              <c:numCache>
                <c:formatCode>General</c:formatCode>
                <c:ptCount val="5"/>
                <c:pt idx="0">
                  <c:v>5</c:v>
                </c:pt>
                <c:pt idx="1">
                  <c:v>10</c:v>
                </c:pt>
                <c:pt idx="2">
                  <c:v>20</c:v>
                </c:pt>
                <c:pt idx="3">
                  <c:v>50</c:v>
                </c:pt>
                <c:pt idx="4">
                  <c:v>100</c:v>
                </c:pt>
              </c:numCache>
            </c:numRef>
          </c:xVal>
          <c:yVal>
            <c:numRef>
              <c:f>Feuil1!$K$26:$K$30</c:f>
              <c:numCache>
                <c:formatCode>General</c:formatCode>
                <c:ptCount val="5"/>
                <c:pt idx="0">
                  <c:v>120</c:v>
                </c:pt>
                <c:pt idx="1">
                  <c:v>250</c:v>
                </c:pt>
                <c:pt idx="2">
                  <c:v>515</c:v>
                </c:pt>
                <c:pt idx="3">
                  <c:v>1311</c:v>
                </c:pt>
              </c:numCache>
            </c:numRef>
          </c:yVal>
          <c:smooth val="1"/>
          <c:extLst>
            <c:ext xmlns:c16="http://schemas.microsoft.com/office/drawing/2014/chart" uri="{C3380CC4-5D6E-409C-BE32-E72D297353CC}">
              <c16:uniqueId val="{00000002-9B36-48DE-A472-788FA2CC1459}"/>
            </c:ext>
          </c:extLst>
        </c:ser>
        <c:ser>
          <c:idx val="3"/>
          <c:order val="3"/>
          <c:tx>
            <c:strRef>
              <c:f>Feuil1!$L$14</c:f>
              <c:strCache>
                <c:ptCount val="1"/>
                <c:pt idx="0">
                  <c:v>Full Vert</c:v>
                </c:pt>
              </c:strCache>
            </c:strRef>
          </c:tx>
          <c:xVal>
            <c:numRef>
              <c:f>Feuil1!$H$15:$H$19</c:f>
              <c:numCache>
                <c:formatCode>General</c:formatCode>
                <c:ptCount val="5"/>
                <c:pt idx="0">
                  <c:v>5</c:v>
                </c:pt>
                <c:pt idx="1">
                  <c:v>10</c:v>
                </c:pt>
                <c:pt idx="2">
                  <c:v>20</c:v>
                </c:pt>
                <c:pt idx="3">
                  <c:v>50</c:v>
                </c:pt>
                <c:pt idx="4">
                  <c:v>100</c:v>
                </c:pt>
              </c:numCache>
            </c:numRef>
          </c:xVal>
          <c:yVal>
            <c:numRef>
              <c:f>Feuil1!$L$26:$L$30</c:f>
              <c:numCache>
                <c:formatCode>General</c:formatCode>
                <c:ptCount val="5"/>
                <c:pt idx="0">
                  <c:v>120</c:v>
                </c:pt>
                <c:pt idx="1">
                  <c:v>250</c:v>
                </c:pt>
                <c:pt idx="2">
                  <c:v>515</c:v>
                </c:pt>
                <c:pt idx="3">
                  <c:v>1311</c:v>
                </c:pt>
              </c:numCache>
            </c:numRef>
          </c:yVal>
          <c:smooth val="1"/>
          <c:extLst>
            <c:ext xmlns:c16="http://schemas.microsoft.com/office/drawing/2014/chart" uri="{C3380CC4-5D6E-409C-BE32-E72D297353CC}">
              <c16:uniqueId val="{00000003-9B36-48DE-A472-788FA2CC1459}"/>
            </c:ext>
          </c:extLst>
        </c:ser>
        <c:ser>
          <c:idx val="4"/>
          <c:order val="4"/>
          <c:tx>
            <c:strRef>
              <c:f>Feuil1!$M$14</c:f>
              <c:strCache>
                <c:ptCount val="1"/>
                <c:pt idx="0">
                  <c:v>Full bleu </c:v>
                </c:pt>
              </c:strCache>
            </c:strRef>
          </c:tx>
          <c:xVal>
            <c:numRef>
              <c:f>Feuil1!$H$15:$H$19</c:f>
              <c:numCache>
                <c:formatCode>General</c:formatCode>
                <c:ptCount val="5"/>
                <c:pt idx="0">
                  <c:v>5</c:v>
                </c:pt>
                <c:pt idx="1">
                  <c:v>10</c:v>
                </c:pt>
                <c:pt idx="2">
                  <c:v>20</c:v>
                </c:pt>
                <c:pt idx="3">
                  <c:v>50</c:v>
                </c:pt>
                <c:pt idx="4">
                  <c:v>100</c:v>
                </c:pt>
              </c:numCache>
            </c:numRef>
          </c:xVal>
          <c:yVal>
            <c:numRef>
              <c:f>Feuil1!$M$26:$M$30</c:f>
              <c:numCache>
                <c:formatCode>General</c:formatCode>
                <c:ptCount val="5"/>
                <c:pt idx="0">
                  <c:v>120</c:v>
                </c:pt>
                <c:pt idx="1">
                  <c:v>250</c:v>
                </c:pt>
                <c:pt idx="2">
                  <c:v>515</c:v>
                </c:pt>
                <c:pt idx="3">
                  <c:v>1311</c:v>
                </c:pt>
              </c:numCache>
            </c:numRef>
          </c:yVal>
          <c:smooth val="1"/>
          <c:extLst>
            <c:ext xmlns:c16="http://schemas.microsoft.com/office/drawing/2014/chart" uri="{C3380CC4-5D6E-409C-BE32-E72D297353CC}">
              <c16:uniqueId val="{00000004-9B36-48DE-A472-788FA2CC1459}"/>
            </c:ext>
          </c:extLst>
        </c:ser>
        <c:ser>
          <c:idx val="5"/>
          <c:order val="5"/>
          <c:tx>
            <c:strRef>
              <c:f>Feuil1!$N$14</c:f>
              <c:strCache>
                <c:ptCount val="1"/>
                <c:pt idx="0">
                  <c:v>Full blanc</c:v>
                </c:pt>
              </c:strCache>
            </c:strRef>
          </c:tx>
          <c:xVal>
            <c:numRef>
              <c:f>Feuil1!$H$15:$H$19</c:f>
              <c:numCache>
                <c:formatCode>General</c:formatCode>
                <c:ptCount val="5"/>
                <c:pt idx="0">
                  <c:v>5</c:v>
                </c:pt>
                <c:pt idx="1">
                  <c:v>10</c:v>
                </c:pt>
                <c:pt idx="2">
                  <c:v>20</c:v>
                </c:pt>
                <c:pt idx="3">
                  <c:v>50</c:v>
                </c:pt>
                <c:pt idx="4">
                  <c:v>100</c:v>
                </c:pt>
              </c:numCache>
            </c:numRef>
          </c:xVal>
          <c:yVal>
            <c:numRef>
              <c:f>Feuil1!$N$26:$N$30</c:f>
              <c:numCache>
                <c:formatCode>General</c:formatCode>
                <c:ptCount val="5"/>
                <c:pt idx="0">
                  <c:v>349</c:v>
                </c:pt>
                <c:pt idx="1">
                  <c:v>737</c:v>
                </c:pt>
                <c:pt idx="2">
                  <c:v>1533</c:v>
                </c:pt>
              </c:numCache>
            </c:numRef>
          </c:yVal>
          <c:smooth val="1"/>
          <c:extLst>
            <c:ext xmlns:c16="http://schemas.microsoft.com/office/drawing/2014/chart" uri="{C3380CC4-5D6E-409C-BE32-E72D297353CC}">
              <c16:uniqueId val="{00000005-9B36-48DE-A472-788FA2CC1459}"/>
            </c:ext>
          </c:extLst>
        </c:ser>
        <c:dLbls>
          <c:showLegendKey val="0"/>
          <c:showVal val="0"/>
          <c:showCatName val="0"/>
          <c:showSerName val="0"/>
          <c:showPercent val="0"/>
          <c:showBubbleSize val="0"/>
        </c:dLbls>
        <c:axId val="176884736"/>
        <c:axId val="138553600"/>
      </c:scatterChart>
      <c:valAx>
        <c:axId val="176884736"/>
        <c:scaling>
          <c:orientation val="minMax"/>
        </c:scaling>
        <c:delete val="0"/>
        <c:axPos val="b"/>
        <c:numFmt formatCode="General" sourceLinked="1"/>
        <c:majorTickMark val="out"/>
        <c:minorTickMark val="none"/>
        <c:tickLblPos val="nextTo"/>
        <c:crossAx val="138553600"/>
        <c:crosses val="autoZero"/>
        <c:crossBetween val="midCat"/>
      </c:valAx>
      <c:valAx>
        <c:axId val="138553600"/>
        <c:scaling>
          <c:orientation val="minMax"/>
        </c:scaling>
        <c:delete val="0"/>
        <c:axPos val="l"/>
        <c:majorGridlines/>
        <c:numFmt formatCode="General" sourceLinked="1"/>
        <c:majorTickMark val="out"/>
        <c:minorTickMark val="none"/>
        <c:tickLblPos val="nextTo"/>
        <c:crossAx val="176884736"/>
        <c:crosses val="autoZero"/>
        <c:crossBetween val="midCat"/>
      </c:valAx>
    </c:plotArea>
    <c:legend>
      <c:legendPos val="r"/>
      <c:overlay val="0"/>
    </c:legend>
    <c:plotVisOnly val="1"/>
    <c:dispBlanksAs val="gap"/>
    <c:showDLblsOverMax val="0"/>
  </c:chart>
  <c:externalData r:id="rId1">
    <c:autoUpdate val="0"/>
  </c:externalData>
</c:chartSpace>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17T07:47:34.404"/>
    </inkml:context>
    <inkml:brush xml:id="br0">
      <inkml:brushProperty name="width" value="0.05" units="cm"/>
      <inkml:brushProperty name="height" value="0.05" units="cm"/>
    </inkml:brush>
  </inkml:definitions>
  <inkml:trace contextRef="#ctx0" brushRef="#br0">1595 442 7040,'0'0'0,"0"0"128,2 0-128,-2 0 0,0 0-4992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20D042CDF77B17429FC9D24ACC4CD3CA" ma:contentTypeVersion="0" ma:contentTypeDescription="Create a new document." ma:contentTypeScope="" ma:versionID="34ba7e8cb19e716c850bc1af648e7374">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LongProperties xmlns="http://schemas.microsoft.com/office/2006/metadata/longProperti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F306FAF-B346-4FFE-BA58-1A5FAFC36812}">
  <ds:schemaRefs>
    <ds:schemaRef ds:uri="http://schemas.openxmlformats.org/officeDocument/2006/bibliography"/>
  </ds:schemaRefs>
</ds:datastoreItem>
</file>

<file path=customXml/itemProps2.xml><?xml version="1.0" encoding="utf-8"?>
<ds:datastoreItem xmlns:ds="http://schemas.openxmlformats.org/officeDocument/2006/customXml" ds:itemID="{60DF9A5F-2E8E-4D82-84B8-706AB87AA6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1DC871CA-BA5D-4229-906A-1D2061283C14}">
  <ds:schemaRefs>
    <ds:schemaRef ds:uri="http://schemas.microsoft.com/sharepoint/v3/contenttype/forms"/>
  </ds:schemaRefs>
</ds:datastoreItem>
</file>

<file path=customXml/itemProps4.xml><?xml version="1.0" encoding="utf-8"?>
<ds:datastoreItem xmlns:ds="http://schemas.openxmlformats.org/officeDocument/2006/customXml" ds:itemID="{5A92240E-87EB-427D-AA68-9250C9846A48}">
  <ds:schemaRefs>
    <ds:schemaRef ds:uri="http://schemas.microsoft.com/office/2006/metadata/longProperties"/>
  </ds:schemaRefs>
</ds:datastoreItem>
</file>

<file path=customXml/itemProps5.xml><?xml version="1.0" encoding="utf-8"?>
<ds:datastoreItem xmlns:ds="http://schemas.openxmlformats.org/officeDocument/2006/customXml" ds:itemID="{ADE1A850-85F4-4652-97BB-882FDDF6AF0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Specification_template.dot</Template>
  <TotalTime>45</TotalTime>
  <Pages>51</Pages>
  <Words>9868</Words>
  <Characters>54276</Characters>
  <Application>Microsoft Office Word</Application>
  <DocSecurity>0</DocSecurity>
  <Lines>452</Lines>
  <Paragraphs>128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T7178 device specification</vt:lpstr>
      <vt:lpstr>T7178 device specification</vt:lpstr>
    </vt:vector>
  </TitlesOfParts>
  <Company>EM Microelectronic-Marin S.A.</Company>
  <LinksUpToDate>false</LinksUpToDate>
  <CharactersWithSpaces>64016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T7178 device specification</dc:title>
  <dc:subject/>
  <dc:creator>Anne Conlan, EM Document Center</dc:creator>
  <cp:keywords>0.1</cp:keywords>
  <dc:description/>
  <cp:lastModifiedBy>Philippe Bovey</cp:lastModifiedBy>
  <cp:revision>95</cp:revision>
  <cp:lastPrinted>2019-06-20T13:51:00Z</cp:lastPrinted>
  <dcterms:created xsi:type="dcterms:W3CDTF">2018-10-29T09:56:00Z</dcterms:created>
  <dcterms:modified xsi:type="dcterms:W3CDTF">2024-03-30T21:09:00Z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icentrum">
    <vt:lpwstr>0</vt:lpwstr>
  </property>
  <property fmtid="{D5CDD505-2E9C-101B-9397-08002B2CF9AE}" pid="3" name="FEPS">
    <vt:lpwstr>0</vt:lpwstr>
  </property>
  <property fmtid="{D5CDD505-2E9C-101B-9397-08002B2CF9AE}" pid="4" name="Security Type">
    <vt:lpwstr>Public</vt:lpwstr>
  </property>
  <property fmtid="{D5CDD505-2E9C-101B-9397-08002B2CF9AE}" pid="5" name="Copy To">
    <vt:lpwstr/>
  </property>
  <property fmtid="{D5CDD505-2E9C-101B-9397-08002B2CF9AE}" pid="6" name="DepartmentEM">
    <vt:lpwstr>8</vt:lpwstr>
  </property>
  <property fmtid="{D5CDD505-2E9C-101B-9397-08002B2CF9AE}" pid="7" name="ETA">
    <vt:lpwstr>0</vt:lpwstr>
  </property>
  <property fmtid="{D5CDD505-2E9C-101B-9397-08002B2CF9AE}" pid="8" name="Satellite">
    <vt:lpwstr>0</vt:lpwstr>
  </property>
  <property fmtid="{D5CDD505-2E9C-101B-9397-08002B2CF9AE}" pid="9" name="Owner">
    <vt:lpwstr>CAT</vt:lpwstr>
  </property>
  <property fmtid="{D5CDD505-2E9C-101B-9397-08002B2CF9AE}" pid="10" name="Notes0">
    <vt:lpwstr/>
  </property>
  <property fmtid="{D5CDD505-2E9C-101B-9397-08002B2CF9AE}" pid="11" name="ContentTypeId">
    <vt:lpwstr>0x0101009492C1A820541346A3D247CA26FCB0B202000AB0E8CD0D1B0E4C995B1470AB54129F</vt:lpwstr>
  </property>
  <property fmtid="{D5CDD505-2E9C-101B-9397-08002B2CF9AE}" pid="12" name="EM-US">
    <vt:lpwstr>0</vt:lpwstr>
  </property>
  <property fmtid="{D5CDD505-2E9C-101B-9397-08002B2CF9AE}" pid="13" name="StatusEM">
    <vt:lpwstr>published</vt:lpwstr>
  </property>
  <property fmtid="{D5CDD505-2E9C-101B-9397-08002B2CF9AE}" pid="14" name="Sub-division">
    <vt:lpwstr/>
  </property>
  <property fmtid="{D5CDD505-2E9C-101B-9397-08002B2CF9AE}" pid="15" name="ContentType">
    <vt:lpwstr>Document</vt:lpwstr>
  </property>
  <property fmtid="{D5CDD505-2E9C-101B-9397-08002B2CF9AE}" pid="16" name="BKK">
    <vt:lpwstr>0</vt:lpwstr>
  </property>
  <property fmtid="{D5CDD505-2E9C-101B-9397-08002B2CF9AE}" pid="17" name="Internet">
    <vt:lpwstr>0</vt:lpwstr>
  </property>
  <property fmtid="{D5CDD505-2E9C-101B-9397-08002B2CF9AE}" pid="18" name="ECN sign">
    <vt:lpwstr/>
  </property>
  <property fmtid="{D5CDD505-2E9C-101B-9397-08002B2CF9AE}" pid="19" name="Engineering">
    <vt:lpwstr/>
  </property>
  <property fmtid="{D5CDD505-2E9C-101B-9397-08002B2CF9AE}" pid="20" name="_CopySource">
    <vt:lpwstr>http://emmchma102/InformationServices/DocCenter/Specs/6 digit specs/4xxxxx/420xxx Doc ctrl/420023-01.doc</vt:lpwstr>
  </property>
  <property fmtid="{D5CDD505-2E9C-101B-9397-08002B2CF9AE}" pid="21" name="Order">
    <vt:lpwstr>42600.0000000000</vt:lpwstr>
  </property>
  <property fmtid="{D5CDD505-2E9C-101B-9397-08002B2CF9AE}" pid="22" name="TemplateUrl">
    <vt:lpwstr/>
  </property>
  <property fmtid="{D5CDD505-2E9C-101B-9397-08002B2CF9AE}" pid="23" name="xd_ProgID">
    <vt:lpwstr/>
  </property>
</Properties>
</file>