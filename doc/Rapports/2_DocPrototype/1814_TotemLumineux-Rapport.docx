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charts/chart1.xml" ContentType="application/vnd.openxmlformats-officedocument.drawingml.chart+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3142280" w14:textId="77777777" w:rsidR="00B53AD1" w:rsidRDefault="00B53AD1" w:rsidP="00B53AD1">
      <w:pPr>
        <w:pBdr>
          <w:bottom w:val="single" w:sz="4" w:space="10" w:color="auto"/>
        </w:pBdr>
        <w:jc w:val="center"/>
        <w:rPr>
          <w:rFonts w:asciiTheme="minorHAnsi" w:hAnsiTheme="minorHAnsi" w:cstheme="minorHAnsi"/>
          <w:sz w:val="48"/>
          <w:szCs w:val="48"/>
        </w:rPr>
      </w:pPr>
    </w:p>
    <w:p w14:paraId="767C52FA" w14:textId="50775DB5" w:rsidR="00B53AD1" w:rsidRPr="00D10327" w:rsidRDefault="00E15600" w:rsidP="00B53AD1">
      <w:pPr>
        <w:pBdr>
          <w:bottom w:val="single" w:sz="4" w:space="10" w:color="auto"/>
        </w:pBdr>
        <w:jc w:val="center"/>
        <w:rPr>
          <w:rFonts w:asciiTheme="minorHAnsi" w:hAnsiTheme="minorHAnsi" w:cstheme="minorHAnsi"/>
          <w:sz w:val="48"/>
          <w:szCs w:val="48"/>
        </w:rPr>
      </w:pPr>
      <w:r>
        <w:rPr>
          <w:rFonts w:asciiTheme="minorHAnsi" w:hAnsiTheme="minorHAnsi" w:cstheme="minorHAnsi"/>
          <w:sz w:val="48"/>
          <w:szCs w:val="48"/>
        </w:rPr>
        <w:t>Rapport</w:t>
      </w:r>
      <w:r w:rsidR="00A122C0">
        <w:rPr>
          <w:rFonts w:asciiTheme="minorHAnsi" w:hAnsiTheme="minorHAnsi" w:cstheme="minorHAnsi"/>
          <w:sz w:val="48"/>
          <w:szCs w:val="48"/>
        </w:rPr>
        <w:t xml:space="preserve"> de Conception</w:t>
      </w:r>
    </w:p>
    <w:p w14:paraId="1A882FCB" w14:textId="77777777" w:rsidR="00B53AD1" w:rsidRPr="00D10327" w:rsidRDefault="00B53AD1" w:rsidP="00B53AD1">
      <w:pPr>
        <w:pBdr>
          <w:bottom w:val="single" w:sz="4" w:space="10" w:color="auto"/>
        </w:pBdr>
        <w:jc w:val="center"/>
        <w:rPr>
          <w:rFonts w:asciiTheme="minorHAnsi" w:hAnsiTheme="minorHAnsi" w:cstheme="minorHAnsi"/>
          <w:sz w:val="48"/>
          <w:szCs w:val="48"/>
        </w:rPr>
      </w:pPr>
    </w:p>
    <w:p w14:paraId="759E32AB" w14:textId="77777777" w:rsidR="00B53AD1" w:rsidRPr="00D10327" w:rsidRDefault="00B53AD1" w:rsidP="00B53AD1">
      <w:pPr>
        <w:jc w:val="center"/>
        <w:rPr>
          <w:rFonts w:asciiTheme="minorHAnsi" w:hAnsiTheme="minorHAnsi" w:cstheme="minorHAnsi"/>
          <w:b/>
          <w:sz w:val="36"/>
          <w:szCs w:val="36"/>
        </w:rPr>
      </w:pPr>
    </w:p>
    <w:p w14:paraId="3BD5E137" w14:textId="47C5AB3C" w:rsidR="00B53AD1" w:rsidRPr="00A122C0" w:rsidRDefault="00B53AD1" w:rsidP="00A122C0">
      <w:pPr>
        <w:jc w:val="center"/>
        <w:rPr>
          <w:rFonts w:asciiTheme="minorHAnsi" w:hAnsiTheme="minorHAnsi" w:cstheme="minorHAnsi"/>
          <w:b/>
          <w:sz w:val="36"/>
          <w:szCs w:val="36"/>
        </w:rPr>
      </w:pPr>
      <w:r w:rsidRPr="00D10327">
        <w:rPr>
          <w:rFonts w:asciiTheme="minorHAnsi" w:hAnsiTheme="minorHAnsi" w:cstheme="minorHAnsi"/>
          <w:b/>
          <w:sz w:val="36"/>
          <w:szCs w:val="36"/>
        </w:rPr>
        <w:t>École supérieure</w:t>
      </w:r>
      <w:r w:rsidR="00A122C0">
        <w:rPr>
          <w:rFonts w:asciiTheme="minorHAnsi" w:hAnsiTheme="minorHAnsi" w:cstheme="minorHAnsi"/>
          <w:b/>
          <w:sz w:val="36"/>
          <w:szCs w:val="36"/>
        </w:rPr>
        <w:t xml:space="preserve"> – </w:t>
      </w:r>
      <w:proofErr w:type="spellStart"/>
      <w:r w:rsidR="00A122C0">
        <w:rPr>
          <w:rFonts w:asciiTheme="minorHAnsi" w:hAnsiTheme="minorHAnsi" w:cstheme="minorHAnsi"/>
          <w:b/>
          <w:sz w:val="36"/>
          <w:szCs w:val="36"/>
        </w:rPr>
        <w:t>Fixme</w:t>
      </w:r>
      <w:proofErr w:type="spellEnd"/>
      <w:r w:rsidRPr="00D10327">
        <w:rPr>
          <w:rFonts w:asciiTheme="minorHAnsi" w:hAnsiTheme="minorHAnsi" w:cstheme="minorHAnsi"/>
          <w:b/>
          <w:sz w:val="36"/>
          <w:szCs w:val="36"/>
        </w:rPr>
        <w:t xml:space="preserve"> </w:t>
      </w:r>
    </w:p>
    <w:p w14:paraId="172DC0BE" w14:textId="77777777" w:rsidR="00B53AD1" w:rsidRPr="00D10327" w:rsidRDefault="00B53AD1" w:rsidP="00B53AD1">
      <w:pPr>
        <w:jc w:val="center"/>
        <w:rPr>
          <w:rFonts w:asciiTheme="minorHAnsi" w:hAnsiTheme="minorHAnsi" w:cstheme="minorHAnsi"/>
          <w:b/>
          <w:color w:val="003366"/>
          <w:sz w:val="28"/>
          <w:szCs w:val="28"/>
        </w:rPr>
      </w:pPr>
    </w:p>
    <w:p w14:paraId="5147F09F" w14:textId="77777777" w:rsidR="00B53AD1" w:rsidRPr="00D10327" w:rsidRDefault="00B53AD1" w:rsidP="00B53AD1">
      <w:pPr>
        <w:pBdr>
          <w:top w:val="single" w:sz="4" w:space="1" w:color="auto"/>
        </w:pBdr>
        <w:jc w:val="center"/>
        <w:rPr>
          <w:rFonts w:asciiTheme="minorHAnsi" w:hAnsiTheme="minorHAnsi" w:cstheme="minorHAnsi"/>
          <w:b/>
          <w:color w:val="003366"/>
          <w:sz w:val="28"/>
          <w:szCs w:val="28"/>
        </w:rPr>
      </w:pPr>
    </w:p>
    <w:p w14:paraId="4FE6D50F" w14:textId="77777777" w:rsidR="00B53AD1" w:rsidRPr="00D10327" w:rsidRDefault="00B53AD1" w:rsidP="00B53AD1">
      <w:pPr>
        <w:pStyle w:val="Titre"/>
        <w:spacing w:before="0"/>
        <w:rPr>
          <w:rFonts w:asciiTheme="minorHAnsi" w:hAnsiTheme="minorHAnsi" w:cstheme="minorHAnsi"/>
          <w:sz w:val="72"/>
          <w:szCs w:val="72"/>
        </w:rPr>
      </w:pPr>
      <w:r>
        <w:rPr>
          <w:rFonts w:asciiTheme="minorHAnsi" w:hAnsiTheme="minorHAnsi" w:cstheme="minorHAnsi"/>
          <w:sz w:val="72"/>
          <w:szCs w:val="72"/>
        </w:rPr>
        <w:t>Totem Lumineux</w:t>
      </w:r>
    </w:p>
    <w:p w14:paraId="65887D5C" w14:textId="77777777" w:rsidR="00B53AD1" w:rsidRPr="00D10327" w:rsidRDefault="00B53AD1" w:rsidP="00B53AD1">
      <w:pPr>
        <w:pBdr>
          <w:top w:val="single" w:sz="4" w:space="1" w:color="auto"/>
        </w:pBdr>
        <w:jc w:val="center"/>
        <w:rPr>
          <w:rFonts w:asciiTheme="minorHAnsi" w:hAnsiTheme="minorHAnsi" w:cstheme="minorHAnsi"/>
          <w:b/>
          <w:color w:val="003366"/>
          <w:sz w:val="28"/>
          <w:szCs w:val="28"/>
        </w:rPr>
      </w:pPr>
    </w:p>
    <w:p w14:paraId="403E1541" w14:textId="77777777" w:rsidR="00B53AD1" w:rsidRPr="00D10327" w:rsidRDefault="00B53AD1" w:rsidP="00B53AD1">
      <w:pPr>
        <w:rPr>
          <w:rFonts w:asciiTheme="minorHAnsi" w:hAnsiTheme="minorHAnsi" w:cstheme="minorHAnsi"/>
          <w:sz w:val="28"/>
          <w:szCs w:val="28"/>
        </w:rPr>
      </w:pPr>
    </w:p>
    <w:p w14:paraId="28C2287F" w14:textId="77777777" w:rsidR="00B53AD1" w:rsidRPr="00D10327" w:rsidRDefault="00B53AD1" w:rsidP="00B53AD1">
      <w:pPr>
        <w:jc w:val="center"/>
        <w:rPr>
          <w:rFonts w:asciiTheme="minorHAnsi" w:hAnsiTheme="minorHAnsi" w:cstheme="minorHAnsi"/>
          <w:b/>
          <w:sz w:val="28"/>
          <w:szCs w:val="28"/>
        </w:rPr>
      </w:pPr>
      <w:r w:rsidRPr="00D10327">
        <w:rPr>
          <w:rFonts w:asciiTheme="minorHAnsi" w:hAnsiTheme="minorHAnsi" w:cstheme="minorHAnsi"/>
          <w:b/>
          <w:sz w:val="28"/>
          <w:szCs w:val="28"/>
        </w:rPr>
        <w:t>Réalisé par :</w:t>
      </w:r>
    </w:p>
    <w:p w14:paraId="3B98475C" w14:textId="77777777" w:rsidR="00B53AD1" w:rsidRPr="00D10327" w:rsidRDefault="00B53AD1" w:rsidP="00B53AD1">
      <w:pPr>
        <w:rPr>
          <w:rFonts w:asciiTheme="minorHAnsi" w:hAnsiTheme="minorHAnsi" w:cstheme="minorHAnsi"/>
          <w:sz w:val="28"/>
          <w:szCs w:val="28"/>
        </w:rPr>
      </w:pPr>
    </w:p>
    <w:p w14:paraId="5BF6693D" w14:textId="1B5EB5C8" w:rsidR="00B53AD1" w:rsidRDefault="00B53AD1" w:rsidP="00B53AD1">
      <w:pPr>
        <w:jc w:val="center"/>
        <w:rPr>
          <w:rFonts w:asciiTheme="minorHAnsi" w:hAnsiTheme="minorHAnsi" w:cstheme="minorHAnsi"/>
          <w:sz w:val="28"/>
          <w:szCs w:val="28"/>
        </w:rPr>
      </w:pPr>
      <w:r w:rsidRPr="00D10327">
        <w:rPr>
          <w:rFonts w:asciiTheme="minorHAnsi" w:hAnsiTheme="minorHAnsi" w:cstheme="minorHAnsi"/>
          <w:sz w:val="28"/>
          <w:szCs w:val="28"/>
        </w:rPr>
        <w:t>Nicolas Fürst</w:t>
      </w:r>
      <w:r w:rsidR="00A122C0">
        <w:rPr>
          <w:rFonts w:asciiTheme="minorHAnsi" w:hAnsiTheme="minorHAnsi" w:cstheme="minorHAnsi"/>
          <w:sz w:val="28"/>
          <w:szCs w:val="28"/>
        </w:rPr>
        <w:t xml:space="preserve"> -&gt; V0_1</w:t>
      </w:r>
    </w:p>
    <w:p w14:paraId="6BDB5E25" w14:textId="1C10A5F9" w:rsidR="00C167BB" w:rsidRPr="00B53AD1" w:rsidRDefault="00C167BB" w:rsidP="00B53AD1">
      <w:pPr>
        <w:jc w:val="center"/>
        <w:rPr>
          <w:rFonts w:asciiTheme="minorHAnsi" w:hAnsiTheme="minorHAnsi" w:cstheme="minorHAnsi"/>
          <w:sz w:val="28"/>
          <w:szCs w:val="28"/>
        </w:rPr>
      </w:pPr>
      <w:r>
        <w:rPr>
          <w:rFonts w:asciiTheme="minorHAnsi" w:hAnsiTheme="minorHAnsi" w:cstheme="minorHAnsi"/>
          <w:sz w:val="28"/>
          <w:szCs w:val="28"/>
        </w:rPr>
        <w:t>PBY (Philou) -&gt; V1_1</w:t>
      </w:r>
    </w:p>
    <w:p w14:paraId="17303AAE" w14:textId="77777777" w:rsidR="00B53AD1" w:rsidRPr="00D10327" w:rsidRDefault="00B53AD1" w:rsidP="00B53AD1">
      <w:pPr>
        <w:rPr>
          <w:rFonts w:asciiTheme="minorHAnsi" w:hAnsiTheme="minorHAnsi" w:cstheme="minorHAnsi"/>
          <w:sz w:val="28"/>
          <w:szCs w:val="28"/>
        </w:rPr>
      </w:pPr>
    </w:p>
    <w:p w14:paraId="3047DFCE" w14:textId="77777777" w:rsidR="00B53AD1" w:rsidRPr="00D10327" w:rsidRDefault="00B53AD1" w:rsidP="005954FF">
      <w:pPr>
        <w:tabs>
          <w:tab w:val="left" w:pos="1335"/>
          <w:tab w:val="center" w:pos="4807"/>
        </w:tabs>
        <w:jc w:val="center"/>
        <w:rPr>
          <w:rFonts w:asciiTheme="minorHAnsi" w:hAnsiTheme="minorHAnsi" w:cstheme="minorHAnsi"/>
          <w:b/>
          <w:sz w:val="28"/>
          <w:szCs w:val="28"/>
        </w:rPr>
      </w:pPr>
      <w:r w:rsidRPr="00D10327">
        <w:rPr>
          <w:rFonts w:asciiTheme="minorHAnsi" w:hAnsiTheme="minorHAnsi" w:cstheme="minorHAnsi"/>
          <w:b/>
          <w:sz w:val="28"/>
          <w:szCs w:val="28"/>
        </w:rPr>
        <w:t>Date :</w:t>
      </w:r>
    </w:p>
    <w:p w14:paraId="5061BD53" w14:textId="77777777" w:rsidR="00B53AD1" w:rsidRPr="00D10327" w:rsidRDefault="00B53AD1" w:rsidP="00B53AD1">
      <w:pPr>
        <w:jc w:val="center"/>
        <w:rPr>
          <w:rFonts w:asciiTheme="minorHAnsi" w:hAnsiTheme="minorHAnsi" w:cstheme="minorHAnsi"/>
          <w:b/>
          <w:sz w:val="28"/>
          <w:szCs w:val="28"/>
        </w:rPr>
      </w:pPr>
    </w:p>
    <w:p w14:paraId="5EFC26BE" w14:textId="77777777" w:rsidR="00A122C0" w:rsidRDefault="00A122C0" w:rsidP="00B53AD1">
      <w:pPr>
        <w:jc w:val="center"/>
        <w:rPr>
          <w:rFonts w:asciiTheme="minorHAnsi" w:hAnsiTheme="minorHAnsi" w:cstheme="minorHAnsi"/>
          <w:sz w:val="28"/>
          <w:szCs w:val="28"/>
        </w:rPr>
      </w:pPr>
      <w:r>
        <w:rPr>
          <w:rFonts w:asciiTheme="minorHAnsi" w:hAnsiTheme="minorHAnsi" w:cstheme="minorHAnsi"/>
          <w:sz w:val="28"/>
          <w:szCs w:val="28"/>
        </w:rPr>
        <w:t xml:space="preserve">Version 0_1 : </w:t>
      </w:r>
      <w:r w:rsidR="00E63338">
        <w:rPr>
          <w:rFonts w:asciiTheme="minorHAnsi" w:hAnsiTheme="minorHAnsi" w:cstheme="minorHAnsi"/>
          <w:sz w:val="28"/>
          <w:szCs w:val="28"/>
        </w:rPr>
        <w:t>20</w:t>
      </w:r>
      <w:r w:rsidR="00A35F09">
        <w:rPr>
          <w:rFonts w:asciiTheme="minorHAnsi" w:hAnsiTheme="minorHAnsi" w:cstheme="minorHAnsi"/>
          <w:sz w:val="28"/>
          <w:szCs w:val="28"/>
        </w:rPr>
        <w:t xml:space="preserve"> </w:t>
      </w:r>
      <w:r w:rsidR="00E63338">
        <w:rPr>
          <w:rFonts w:asciiTheme="minorHAnsi" w:hAnsiTheme="minorHAnsi" w:cstheme="minorHAnsi"/>
          <w:sz w:val="28"/>
          <w:szCs w:val="28"/>
        </w:rPr>
        <w:t>Juin</w:t>
      </w:r>
      <w:r w:rsidR="00A35F09">
        <w:rPr>
          <w:rFonts w:asciiTheme="minorHAnsi" w:hAnsiTheme="minorHAnsi" w:cstheme="minorHAnsi"/>
          <w:sz w:val="28"/>
          <w:szCs w:val="28"/>
        </w:rPr>
        <w:t xml:space="preserve"> </w:t>
      </w:r>
      <w:r w:rsidR="005954FF">
        <w:rPr>
          <w:rFonts w:asciiTheme="minorHAnsi" w:hAnsiTheme="minorHAnsi" w:cstheme="minorHAnsi"/>
          <w:sz w:val="28"/>
          <w:szCs w:val="28"/>
        </w:rPr>
        <w:t>2019</w:t>
      </w:r>
    </w:p>
    <w:p w14:paraId="74749AFC" w14:textId="6FD0F447" w:rsidR="004041E2" w:rsidRDefault="00A122C0" w:rsidP="00B53AD1">
      <w:pPr>
        <w:jc w:val="center"/>
        <w:rPr>
          <w:rFonts w:asciiTheme="minorHAnsi" w:hAnsiTheme="minorHAnsi" w:cstheme="minorHAnsi"/>
          <w:sz w:val="28"/>
          <w:szCs w:val="28"/>
        </w:rPr>
      </w:pPr>
      <w:r>
        <w:rPr>
          <w:rFonts w:asciiTheme="minorHAnsi" w:hAnsiTheme="minorHAnsi" w:cstheme="minorHAnsi"/>
          <w:sz w:val="28"/>
          <w:szCs w:val="28"/>
        </w:rPr>
        <w:t>Version 1_1 :</w:t>
      </w:r>
      <w:r w:rsidR="00C167BB">
        <w:rPr>
          <w:rFonts w:asciiTheme="minorHAnsi" w:hAnsiTheme="minorHAnsi" w:cstheme="minorHAnsi"/>
          <w:sz w:val="28"/>
          <w:szCs w:val="28"/>
        </w:rPr>
        <w:t xml:space="preserve"> xx</w:t>
      </w:r>
      <w:r>
        <w:rPr>
          <w:rFonts w:asciiTheme="minorHAnsi" w:hAnsiTheme="minorHAnsi" w:cstheme="minorHAnsi"/>
          <w:sz w:val="28"/>
          <w:szCs w:val="28"/>
        </w:rPr>
        <w:t xml:space="preserve"> </w:t>
      </w:r>
      <w:r w:rsidR="006E3166">
        <w:rPr>
          <w:rFonts w:asciiTheme="minorHAnsi" w:hAnsiTheme="minorHAnsi" w:cstheme="minorHAnsi"/>
          <w:sz w:val="28"/>
          <w:szCs w:val="28"/>
        </w:rPr>
        <w:t>Mars</w:t>
      </w:r>
      <w:r w:rsidR="00C167BB">
        <w:rPr>
          <w:rFonts w:asciiTheme="minorHAnsi" w:hAnsiTheme="minorHAnsi" w:cstheme="minorHAnsi"/>
          <w:sz w:val="28"/>
          <w:szCs w:val="28"/>
        </w:rPr>
        <w:t xml:space="preserve"> 202</w:t>
      </w:r>
      <w:r w:rsidR="006E3166">
        <w:rPr>
          <w:rFonts w:asciiTheme="minorHAnsi" w:hAnsiTheme="minorHAnsi" w:cstheme="minorHAnsi"/>
          <w:sz w:val="28"/>
          <w:szCs w:val="28"/>
        </w:rPr>
        <w:t>4</w:t>
      </w:r>
    </w:p>
    <w:p w14:paraId="28D2DEFF" w14:textId="77777777" w:rsidR="004041E2" w:rsidRDefault="004041E2" w:rsidP="004041E2">
      <w:pPr>
        <w:rPr>
          <w:rFonts w:asciiTheme="minorHAnsi" w:hAnsiTheme="minorHAnsi" w:cstheme="minorHAnsi"/>
          <w:sz w:val="28"/>
          <w:szCs w:val="28"/>
        </w:rPr>
      </w:pPr>
    </w:p>
    <w:p w14:paraId="6A4C487D" w14:textId="77777777" w:rsidR="004041E2" w:rsidRDefault="004041E2" w:rsidP="004041E2">
      <w:pPr>
        <w:rPr>
          <w:rFonts w:asciiTheme="minorHAnsi" w:hAnsiTheme="minorHAnsi" w:cstheme="minorHAnsi"/>
          <w:sz w:val="28"/>
          <w:szCs w:val="28"/>
        </w:rPr>
      </w:pPr>
    </w:p>
    <w:p w14:paraId="50A8EAAC" w14:textId="3CC19A61" w:rsidR="00837FCF" w:rsidRPr="00B53AD1" w:rsidRDefault="00B53AD1" w:rsidP="004041E2">
      <w:pPr>
        <w:rPr>
          <w:rFonts w:asciiTheme="minorHAnsi" w:hAnsiTheme="minorHAnsi" w:cstheme="minorHAnsi"/>
          <w:b/>
          <w:sz w:val="32"/>
          <w:szCs w:val="32"/>
        </w:rPr>
      </w:pPr>
      <w:r w:rsidRPr="00D10327">
        <w:rPr>
          <w:rFonts w:asciiTheme="minorHAnsi" w:hAnsiTheme="minorHAnsi" w:cstheme="minorHAnsi"/>
          <w:b/>
          <w:sz w:val="32"/>
          <w:szCs w:val="32"/>
        </w:rPr>
        <w:br w:type="page"/>
      </w:r>
    </w:p>
    <w:p w14:paraId="0AD9B4EF" w14:textId="0B85C7AB" w:rsidR="00B45B8B" w:rsidRDefault="00B45B8B">
      <w:pPr>
        <w:rPr>
          <w:lang w:val="fr-FR"/>
        </w:rPr>
      </w:pPr>
    </w:p>
    <w:sdt>
      <w:sdtPr>
        <w:rPr>
          <w:rFonts w:ascii="Arial" w:eastAsia="Times New Roman" w:hAnsi="Arial"/>
          <w:b w:val="0"/>
          <w:bCs w:val="0"/>
          <w:color w:val="auto"/>
          <w:sz w:val="18"/>
          <w:szCs w:val="20"/>
          <w:lang w:val="fr-FR" w:eastAsia="en-US"/>
        </w:rPr>
        <w:id w:val="2035914877"/>
        <w:docPartObj>
          <w:docPartGallery w:val="Table of Contents"/>
          <w:docPartUnique/>
        </w:docPartObj>
      </w:sdtPr>
      <w:sdtContent>
        <w:p w14:paraId="7B3FBA4C" w14:textId="1FBF5983" w:rsidR="005954FF" w:rsidRPr="005954FF" w:rsidRDefault="005954FF">
          <w:pPr>
            <w:pStyle w:val="En-ttedetabledesmatires"/>
            <w:rPr>
              <w:color w:val="auto"/>
            </w:rPr>
          </w:pPr>
          <w:r w:rsidRPr="005954FF">
            <w:rPr>
              <w:color w:val="auto"/>
              <w:lang w:val="fr-FR"/>
            </w:rPr>
            <w:t>Table des matières</w:t>
          </w:r>
        </w:p>
        <w:p w14:paraId="43C2BDED" w14:textId="4172126C" w:rsidR="000948DB" w:rsidRDefault="005954FF">
          <w:pPr>
            <w:pStyle w:val="TM1"/>
            <w:tabs>
              <w:tab w:val="right" w:leader="dot" w:pos="10195"/>
            </w:tabs>
            <w:rPr>
              <w:rFonts w:asciiTheme="minorHAnsi" w:eastAsiaTheme="minorEastAsia" w:hAnsiTheme="minorHAnsi" w:cstheme="minorBidi"/>
              <w:b w:val="0"/>
              <w:caps w:val="0"/>
              <w:noProof/>
              <w:kern w:val="2"/>
              <w:sz w:val="22"/>
              <w:szCs w:val="22"/>
              <w:lang w:eastAsia="fr-CH"/>
              <w14:ligatures w14:val="standardContextual"/>
            </w:rPr>
          </w:pPr>
          <w:r>
            <w:rPr>
              <w:bCs/>
              <w:lang w:val="fr-FR"/>
            </w:rPr>
            <w:fldChar w:fldCharType="begin"/>
          </w:r>
          <w:r>
            <w:rPr>
              <w:bCs/>
              <w:lang w:val="fr-FR"/>
            </w:rPr>
            <w:instrText xml:space="preserve"> TOC \o "1-3" \h \z \u </w:instrText>
          </w:r>
          <w:r>
            <w:rPr>
              <w:bCs/>
              <w:lang w:val="fr-FR"/>
            </w:rPr>
            <w:fldChar w:fldCharType="separate"/>
          </w:r>
          <w:hyperlink w:anchor="_Toc150984795" w:history="1">
            <w:r w:rsidR="000948DB" w:rsidRPr="00F945FA">
              <w:rPr>
                <w:rStyle w:val="Lienhypertexte"/>
                <w:noProof/>
              </w:rPr>
              <w:t>1.</w:t>
            </w:r>
            <w:r w:rsidR="000948DB">
              <w:rPr>
                <w:rFonts w:asciiTheme="minorHAnsi" w:eastAsiaTheme="minorEastAsia" w:hAnsiTheme="minorHAnsi" w:cstheme="minorBidi"/>
                <w:b w:val="0"/>
                <w:caps w:val="0"/>
                <w:noProof/>
                <w:kern w:val="2"/>
                <w:sz w:val="22"/>
                <w:szCs w:val="22"/>
                <w:lang w:eastAsia="fr-CH"/>
                <w14:ligatures w14:val="standardContextual"/>
              </w:rPr>
              <w:tab/>
            </w:r>
            <w:r w:rsidR="000948DB" w:rsidRPr="00F945FA">
              <w:rPr>
                <w:rStyle w:val="Lienhypertexte"/>
                <w:noProof/>
              </w:rPr>
              <w:t>Cahier des charges</w:t>
            </w:r>
            <w:r w:rsidR="000948DB">
              <w:rPr>
                <w:noProof/>
                <w:webHidden/>
              </w:rPr>
              <w:tab/>
            </w:r>
            <w:r w:rsidR="000948DB">
              <w:rPr>
                <w:noProof/>
                <w:webHidden/>
              </w:rPr>
              <w:fldChar w:fldCharType="begin"/>
            </w:r>
            <w:r w:rsidR="000948DB">
              <w:rPr>
                <w:noProof/>
                <w:webHidden/>
              </w:rPr>
              <w:instrText xml:space="preserve"> PAGEREF _Toc150984795 \h </w:instrText>
            </w:r>
            <w:r w:rsidR="000948DB">
              <w:rPr>
                <w:noProof/>
                <w:webHidden/>
              </w:rPr>
            </w:r>
            <w:r w:rsidR="000948DB">
              <w:rPr>
                <w:noProof/>
                <w:webHidden/>
              </w:rPr>
              <w:fldChar w:fldCharType="separate"/>
            </w:r>
            <w:r w:rsidR="000948DB">
              <w:rPr>
                <w:noProof/>
                <w:webHidden/>
              </w:rPr>
              <w:t>4</w:t>
            </w:r>
            <w:r w:rsidR="000948DB">
              <w:rPr>
                <w:noProof/>
                <w:webHidden/>
              </w:rPr>
              <w:fldChar w:fldCharType="end"/>
            </w:r>
          </w:hyperlink>
        </w:p>
        <w:p w14:paraId="20FD11E1" w14:textId="35B1663B" w:rsidR="000948DB" w:rsidRDefault="00000000">
          <w:pPr>
            <w:pStyle w:val="TM1"/>
            <w:tabs>
              <w:tab w:val="right" w:leader="dot" w:pos="10195"/>
            </w:tabs>
            <w:rPr>
              <w:rFonts w:asciiTheme="minorHAnsi" w:eastAsiaTheme="minorEastAsia" w:hAnsiTheme="minorHAnsi" w:cstheme="minorBidi"/>
              <w:b w:val="0"/>
              <w:caps w:val="0"/>
              <w:noProof/>
              <w:kern w:val="2"/>
              <w:sz w:val="22"/>
              <w:szCs w:val="22"/>
              <w:lang w:eastAsia="fr-CH"/>
              <w14:ligatures w14:val="standardContextual"/>
            </w:rPr>
          </w:pPr>
          <w:hyperlink w:anchor="_Toc150984796" w:history="1">
            <w:r w:rsidR="000948DB" w:rsidRPr="00F945FA">
              <w:rPr>
                <w:rStyle w:val="Lienhypertexte"/>
                <w:noProof/>
              </w:rPr>
              <w:t>2.</w:t>
            </w:r>
            <w:r w:rsidR="000948DB">
              <w:rPr>
                <w:rFonts w:asciiTheme="minorHAnsi" w:eastAsiaTheme="minorEastAsia" w:hAnsiTheme="minorHAnsi" w:cstheme="minorBidi"/>
                <w:b w:val="0"/>
                <w:caps w:val="0"/>
                <w:noProof/>
                <w:kern w:val="2"/>
                <w:sz w:val="22"/>
                <w:szCs w:val="22"/>
                <w:lang w:eastAsia="fr-CH"/>
                <w14:ligatures w14:val="standardContextual"/>
              </w:rPr>
              <w:tab/>
            </w:r>
            <w:r w:rsidR="000948DB" w:rsidRPr="00F945FA">
              <w:rPr>
                <w:rStyle w:val="Lienhypertexte"/>
                <w:noProof/>
              </w:rPr>
              <w:t>SChéma bloC et Explication composantS</w:t>
            </w:r>
            <w:r w:rsidR="000948DB">
              <w:rPr>
                <w:noProof/>
                <w:webHidden/>
              </w:rPr>
              <w:tab/>
            </w:r>
            <w:r w:rsidR="000948DB">
              <w:rPr>
                <w:noProof/>
                <w:webHidden/>
              </w:rPr>
              <w:fldChar w:fldCharType="begin"/>
            </w:r>
            <w:r w:rsidR="000948DB">
              <w:rPr>
                <w:noProof/>
                <w:webHidden/>
              </w:rPr>
              <w:instrText xml:space="preserve"> PAGEREF _Toc150984796 \h </w:instrText>
            </w:r>
            <w:r w:rsidR="000948DB">
              <w:rPr>
                <w:noProof/>
                <w:webHidden/>
              </w:rPr>
            </w:r>
            <w:r w:rsidR="000948DB">
              <w:rPr>
                <w:noProof/>
                <w:webHidden/>
              </w:rPr>
              <w:fldChar w:fldCharType="separate"/>
            </w:r>
            <w:r w:rsidR="000948DB">
              <w:rPr>
                <w:noProof/>
                <w:webHidden/>
              </w:rPr>
              <w:t>4</w:t>
            </w:r>
            <w:r w:rsidR="000948DB">
              <w:rPr>
                <w:noProof/>
                <w:webHidden/>
              </w:rPr>
              <w:fldChar w:fldCharType="end"/>
            </w:r>
          </w:hyperlink>
        </w:p>
        <w:p w14:paraId="27A3A3FB" w14:textId="12FC060C" w:rsidR="000948DB" w:rsidRDefault="00000000">
          <w:pPr>
            <w:pStyle w:val="TM2"/>
            <w:rPr>
              <w:rFonts w:asciiTheme="minorHAnsi" w:eastAsiaTheme="minorEastAsia" w:hAnsiTheme="minorHAnsi" w:cstheme="minorBidi"/>
              <w:noProof/>
              <w:kern w:val="2"/>
              <w:sz w:val="22"/>
              <w:szCs w:val="22"/>
              <w:lang w:eastAsia="fr-CH"/>
              <w14:ligatures w14:val="standardContextual"/>
            </w:rPr>
          </w:pPr>
          <w:hyperlink w:anchor="_Toc150984797" w:history="1">
            <w:r w:rsidR="000948DB" w:rsidRPr="00F945FA">
              <w:rPr>
                <w:rStyle w:val="Lienhypertexte"/>
                <w:noProof/>
              </w:rPr>
              <w:t>2.1</w:t>
            </w:r>
            <w:r w:rsidR="000948DB">
              <w:rPr>
                <w:rFonts w:asciiTheme="minorHAnsi" w:eastAsiaTheme="minorEastAsia" w:hAnsiTheme="minorHAnsi" w:cstheme="minorBidi"/>
                <w:noProof/>
                <w:kern w:val="2"/>
                <w:sz w:val="22"/>
                <w:szCs w:val="22"/>
                <w:lang w:eastAsia="fr-CH"/>
                <w14:ligatures w14:val="standardContextual"/>
              </w:rPr>
              <w:tab/>
            </w:r>
            <w:r w:rsidR="000948DB" w:rsidRPr="00F945FA">
              <w:rPr>
                <w:rStyle w:val="Lienhypertexte"/>
                <w:noProof/>
              </w:rPr>
              <w:t>Pic32</w:t>
            </w:r>
            <w:r w:rsidR="000948DB">
              <w:rPr>
                <w:noProof/>
                <w:webHidden/>
              </w:rPr>
              <w:tab/>
            </w:r>
            <w:r w:rsidR="000948DB">
              <w:rPr>
                <w:noProof/>
                <w:webHidden/>
              </w:rPr>
              <w:fldChar w:fldCharType="begin"/>
            </w:r>
            <w:r w:rsidR="000948DB">
              <w:rPr>
                <w:noProof/>
                <w:webHidden/>
              </w:rPr>
              <w:instrText xml:space="preserve"> PAGEREF _Toc150984797 \h </w:instrText>
            </w:r>
            <w:r w:rsidR="000948DB">
              <w:rPr>
                <w:noProof/>
                <w:webHidden/>
              </w:rPr>
            </w:r>
            <w:r w:rsidR="000948DB">
              <w:rPr>
                <w:noProof/>
                <w:webHidden/>
              </w:rPr>
              <w:fldChar w:fldCharType="separate"/>
            </w:r>
            <w:r w:rsidR="000948DB">
              <w:rPr>
                <w:noProof/>
                <w:webHidden/>
              </w:rPr>
              <w:t>5</w:t>
            </w:r>
            <w:r w:rsidR="000948DB">
              <w:rPr>
                <w:noProof/>
                <w:webHidden/>
              </w:rPr>
              <w:fldChar w:fldCharType="end"/>
            </w:r>
          </w:hyperlink>
        </w:p>
        <w:p w14:paraId="4BD69359" w14:textId="06CC0464" w:rsidR="000948DB" w:rsidRDefault="00000000">
          <w:pPr>
            <w:pStyle w:val="TM2"/>
            <w:rPr>
              <w:rFonts w:asciiTheme="minorHAnsi" w:eastAsiaTheme="minorEastAsia" w:hAnsiTheme="minorHAnsi" w:cstheme="minorBidi"/>
              <w:noProof/>
              <w:kern w:val="2"/>
              <w:sz w:val="22"/>
              <w:szCs w:val="22"/>
              <w:lang w:eastAsia="fr-CH"/>
              <w14:ligatures w14:val="standardContextual"/>
            </w:rPr>
          </w:pPr>
          <w:hyperlink w:anchor="_Toc150984798" w:history="1">
            <w:r w:rsidR="000948DB" w:rsidRPr="00F945FA">
              <w:rPr>
                <w:rStyle w:val="Lienhypertexte"/>
                <w:noProof/>
              </w:rPr>
              <w:t>2.2</w:t>
            </w:r>
            <w:r w:rsidR="000948DB">
              <w:rPr>
                <w:rFonts w:asciiTheme="minorHAnsi" w:eastAsiaTheme="minorEastAsia" w:hAnsiTheme="minorHAnsi" w:cstheme="minorBidi"/>
                <w:noProof/>
                <w:kern w:val="2"/>
                <w:sz w:val="22"/>
                <w:szCs w:val="22"/>
                <w:lang w:eastAsia="fr-CH"/>
                <w14:ligatures w14:val="standardContextual"/>
              </w:rPr>
              <w:tab/>
            </w:r>
            <w:r w:rsidR="000948DB" w:rsidRPr="00F945FA">
              <w:rPr>
                <w:rStyle w:val="Lienhypertexte"/>
                <w:noProof/>
              </w:rPr>
              <w:t>Matrice X2</w:t>
            </w:r>
            <w:r w:rsidR="000948DB">
              <w:rPr>
                <w:noProof/>
                <w:webHidden/>
              </w:rPr>
              <w:tab/>
            </w:r>
            <w:r w:rsidR="000948DB">
              <w:rPr>
                <w:noProof/>
                <w:webHidden/>
              </w:rPr>
              <w:fldChar w:fldCharType="begin"/>
            </w:r>
            <w:r w:rsidR="000948DB">
              <w:rPr>
                <w:noProof/>
                <w:webHidden/>
              </w:rPr>
              <w:instrText xml:space="preserve"> PAGEREF _Toc150984798 \h </w:instrText>
            </w:r>
            <w:r w:rsidR="000948DB">
              <w:rPr>
                <w:noProof/>
                <w:webHidden/>
              </w:rPr>
            </w:r>
            <w:r w:rsidR="000948DB">
              <w:rPr>
                <w:noProof/>
                <w:webHidden/>
              </w:rPr>
              <w:fldChar w:fldCharType="separate"/>
            </w:r>
            <w:r w:rsidR="000948DB">
              <w:rPr>
                <w:noProof/>
                <w:webHidden/>
              </w:rPr>
              <w:t>5</w:t>
            </w:r>
            <w:r w:rsidR="000948DB">
              <w:rPr>
                <w:noProof/>
                <w:webHidden/>
              </w:rPr>
              <w:fldChar w:fldCharType="end"/>
            </w:r>
          </w:hyperlink>
        </w:p>
        <w:p w14:paraId="01DF9BE5" w14:textId="215AC8FC" w:rsidR="000948DB" w:rsidRDefault="00000000">
          <w:pPr>
            <w:pStyle w:val="TM3"/>
            <w:tabs>
              <w:tab w:val="left" w:pos="1985"/>
              <w:tab w:val="right" w:leader="dot" w:pos="10195"/>
            </w:tabs>
            <w:rPr>
              <w:rFonts w:asciiTheme="minorHAnsi" w:eastAsiaTheme="minorEastAsia" w:hAnsiTheme="minorHAnsi" w:cstheme="minorBidi"/>
              <w:i w:val="0"/>
              <w:noProof/>
              <w:kern w:val="2"/>
              <w:sz w:val="22"/>
              <w:szCs w:val="22"/>
              <w:lang w:eastAsia="fr-CH"/>
              <w14:ligatures w14:val="standardContextual"/>
            </w:rPr>
          </w:pPr>
          <w:hyperlink w:anchor="_Toc150984799" w:history="1">
            <w:r w:rsidR="000948DB" w:rsidRPr="00F945FA">
              <w:rPr>
                <w:rStyle w:val="Lienhypertexte"/>
                <w:noProof/>
              </w:rPr>
              <w:t>2.2.1</w:t>
            </w:r>
            <w:r w:rsidR="000948DB">
              <w:rPr>
                <w:rFonts w:asciiTheme="minorHAnsi" w:eastAsiaTheme="minorEastAsia" w:hAnsiTheme="minorHAnsi" w:cstheme="minorBidi"/>
                <w:i w:val="0"/>
                <w:noProof/>
                <w:kern w:val="2"/>
                <w:sz w:val="22"/>
                <w:szCs w:val="22"/>
                <w:lang w:eastAsia="fr-CH"/>
                <w14:ligatures w14:val="standardContextual"/>
              </w:rPr>
              <w:tab/>
            </w:r>
            <w:r w:rsidR="000948DB" w:rsidRPr="00F945FA">
              <w:rPr>
                <w:rStyle w:val="Lienhypertexte"/>
                <w:noProof/>
              </w:rPr>
              <w:t>Autres possibilités</w:t>
            </w:r>
            <w:r w:rsidR="000948DB">
              <w:rPr>
                <w:noProof/>
                <w:webHidden/>
              </w:rPr>
              <w:tab/>
            </w:r>
            <w:r w:rsidR="000948DB">
              <w:rPr>
                <w:noProof/>
                <w:webHidden/>
              </w:rPr>
              <w:fldChar w:fldCharType="begin"/>
            </w:r>
            <w:r w:rsidR="000948DB">
              <w:rPr>
                <w:noProof/>
                <w:webHidden/>
              </w:rPr>
              <w:instrText xml:space="preserve"> PAGEREF _Toc150984799 \h </w:instrText>
            </w:r>
            <w:r w:rsidR="000948DB">
              <w:rPr>
                <w:noProof/>
                <w:webHidden/>
              </w:rPr>
            </w:r>
            <w:r w:rsidR="000948DB">
              <w:rPr>
                <w:noProof/>
                <w:webHidden/>
              </w:rPr>
              <w:fldChar w:fldCharType="separate"/>
            </w:r>
            <w:r w:rsidR="000948DB">
              <w:rPr>
                <w:noProof/>
                <w:webHidden/>
              </w:rPr>
              <w:t>6</w:t>
            </w:r>
            <w:r w:rsidR="000948DB">
              <w:rPr>
                <w:noProof/>
                <w:webHidden/>
              </w:rPr>
              <w:fldChar w:fldCharType="end"/>
            </w:r>
          </w:hyperlink>
        </w:p>
        <w:p w14:paraId="7A6C5C81" w14:textId="69E32A4F" w:rsidR="000948DB" w:rsidRDefault="00000000">
          <w:pPr>
            <w:pStyle w:val="TM2"/>
            <w:rPr>
              <w:rFonts w:asciiTheme="minorHAnsi" w:eastAsiaTheme="minorEastAsia" w:hAnsiTheme="minorHAnsi" w:cstheme="minorBidi"/>
              <w:noProof/>
              <w:kern w:val="2"/>
              <w:sz w:val="22"/>
              <w:szCs w:val="22"/>
              <w:lang w:eastAsia="fr-CH"/>
              <w14:ligatures w14:val="standardContextual"/>
            </w:rPr>
          </w:pPr>
          <w:hyperlink w:anchor="_Toc150984800" w:history="1">
            <w:r w:rsidR="000948DB" w:rsidRPr="00F945FA">
              <w:rPr>
                <w:rStyle w:val="Lienhypertexte"/>
                <w:noProof/>
              </w:rPr>
              <w:t>2.3</w:t>
            </w:r>
            <w:r w:rsidR="000948DB">
              <w:rPr>
                <w:rFonts w:asciiTheme="minorHAnsi" w:eastAsiaTheme="minorEastAsia" w:hAnsiTheme="minorHAnsi" w:cstheme="minorBidi"/>
                <w:noProof/>
                <w:kern w:val="2"/>
                <w:sz w:val="22"/>
                <w:szCs w:val="22"/>
                <w:lang w:eastAsia="fr-CH"/>
                <w14:ligatures w14:val="standardContextual"/>
              </w:rPr>
              <w:tab/>
            </w:r>
            <w:r w:rsidR="000948DB" w:rsidRPr="00F945FA">
              <w:rPr>
                <w:rStyle w:val="Lienhypertexte"/>
                <w:noProof/>
              </w:rPr>
              <w:t>Module Wifi</w:t>
            </w:r>
            <w:r w:rsidR="000948DB">
              <w:rPr>
                <w:noProof/>
                <w:webHidden/>
              </w:rPr>
              <w:tab/>
            </w:r>
            <w:r w:rsidR="000948DB">
              <w:rPr>
                <w:noProof/>
                <w:webHidden/>
              </w:rPr>
              <w:fldChar w:fldCharType="begin"/>
            </w:r>
            <w:r w:rsidR="000948DB">
              <w:rPr>
                <w:noProof/>
                <w:webHidden/>
              </w:rPr>
              <w:instrText xml:space="preserve"> PAGEREF _Toc150984800 \h </w:instrText>
            </w:r>
            <w:r w:rsidR="000948DB">
              <w:rPr>
                <w:noProof/>
                <w:webHidden/>
              </w:rPr>
            </w:r>
            <w:r w:rsidR="000948DB">
              <w:rPr>
                <w:noProof/>
                <w:webHidden/>
              </w:rPr>
              <w:fldChar w:fldCharType="separate"/>
            </w:r>
            <w:r w:rsidR="000948DB">
              <w:rPr>
                <w:noProof/>
                <w:webHidden/>
              </w:rPr>
              <w:t>6</w:t>
            </w:r>
            <w:r w:rsidR="000948DB">
              <w:rPr>
                <w:noProof/>
                <w:webHidden/>
              </w:rPr>
              <w:fldChar w:fldCharType="end"/>
            </w:r>
          </w:hyperlink>
        </w:p>
        <w:p w14:paraId="2A25C989" w14:textId="3B9C1ACA" w:rsidR="000948DB" w:rsidRDefault="00000000">
          <w:pPr>
            <w:pStyle w:val="TM2"/>
            <w:rPr>
              <w:rFonts w:asciiTheme="minorHAnsi" w:eastAsiaTheme="minorEastAsia" w:hAnsiTheme="minorHAnsi" w:cstheme="minorBidi"/>
              <w:noProof/>
              <w:kern w:val="2"/>
              <w:sz w:val="22"/>
              <w:szCs w:val="22"/>
              <w:lang w:eastAsia="fr-CH"/>
              <w14:ligatures w14:val="standardContextual"/>
            </w:rPr>
          </w:pPr>
          <w:hyperlink w:anchor="_Toc150984801" w:history="1">
            <w:r w:rsidR="000948DB" w:rsidRPr="00F945FA">
              <w:rPr>
                <w:rStyle w:val="Lienhypertexte"/>
                <w:noProof/>
              </w:rPr>
              <w:t>2.4</w:t>
            </w:r>
            <w:r w:rsidR="000948DB">
              <w:rPr>
                <w:rFonts w:asciiTheme="minorHAnsi" w:eastAsiaTheme="minorEastAsia" w:hAnsiTheme="minorHAnsi" w:cstheme="minorBidi"/>
                <w:noProof/>
                <w:kern w:val="2"/>
                <w:sz w:val="22"/>
                <w:szCs w:val="22"/>
                <w:lang w:eastAsia="fr-CH"/>
                <w14:ligatures w14:val="standardContextual"/>
              </w:rPr>
              <w:tab/>
            </w:r>
            <w:r w:rsidR="000948DB" w:rsidRPr="00F945FA">
              <w:rPr>
                <w:rStyle w:val="Lienhypertexte"/>
                <w:noProof/>
              </w:rPr>
              <w:t>Application</w:t>
            </w:r>
            <w:r w:rsidR="000948DB">
              <w:rPr>
                <w:noProof/>
                <w:webHidden/>
              </w:rPr>
              <w:tab/>
            </w:r>
            <w:r w:rsidR="000948DB">
              <w:rPr>
                <w:noProof/>
                <w:webHidden/>
              </w:rPr>
              <w:fldChar w:fldCharType="begin"/>
            </w:r>
            <w:r w:rsidR="000948DB">
              <w:rPr>
                <w:noProof/>
                <w:webHidden/>
              </w:rPr>
              <w:instrText xml:space="preserve"> PAGEREF _Toc150984801 \h </w:instrText>
            </w:r>
            <w:r w:rsidR="000948DB">
              <w:rPr>
                <w:noProof/>
                <w:webHidden/>
              </w:rPr>
            </w:r>
            <w:r w:rsidR="000948DB">
              <w:rPr>
                <w:noProof/>
                <w:webHidden/>
              </w:rPr>
              <w:fldChar w:fldCharType="separate"/>
            </w:r>
            <w:r w:rsidR="000948DB">
              <w:rPr>
                <w:noProof/>
                <w:webHidden/>
              </w:rPr>
              <w:t>7</w:t>
            </w:r>
            <w:r w:rsidR="000948DB">
              <w:rPr>
                <w:noProof/>
                <w:webHidden/>
              </w:rPr>
              <w:fldChar w:fldCharType="end"/>
            </w:r>
          </w:hyperlink>
        </w:p>
        <w:p w14:paraId="06B16351" w14:textId="20ED9E78" w:rsidR="000948DB" w:rsidRDefault="00000000">
          <w:pPr>
            <w:pStyle w:val="TM2"/>
            <w:rPr>
              <w:rFonts w:asciiTheme="minorHAnsi" w:eastAsiaTheme="minorEastAsia" w:hAnsiTheme="minorHAnsi" w:cstheme="minorBidi"/>
              <w:noProof/>
              <w:kern w:val="2"/>
              <w:sz w:val="22"/>
              <w:szCs w:val="22"/>
              <w:lang w:eastAsia="fr-CH"/>
              <w14:ligatures w14:val="standardContextual"/>
            </w:rPr>
          </w:pPr>
          <w:hyperlink w:anchor="_Toc150984802" w:history="1">
            <w:r w:rsidR="000948DB" w:rsidRPr="00F945FA">
              <w:rPr>
                <w:rStyle w:val="Lienhypertexte"/>
                <w:noProof/>
              </w:rPr>
              <w:t>2.5</w:t>
            </w:r>
            <w:r w:rsidR="000948DB">
              <w:rPr>
                <w:rFonts w:asciiTheme="minorHAnsi" w:eastAsiaTheme="minorEastAsia" w:hAnsiTheme="minorHAnsi" w:cstheme="minorBidi"/>
                <w:noProof/>
                <w:kern w:val="2"/>
                <w:sz w:val="22"/>
                <w:szCs w:val="22"/>
                <w:lang w:eastAsia="fr-CH"/>
                <w14:ligatures w14:val="standardContextual"/>
              </w:rPr>
              <w:tab/>
            </w:r>
            <w:r w:rsidR="000948DB" w:rsidRPr="00F945FA">
              <w:rPr>
                <w:rStyle w:val="Lienhypertexte"/>
                <w:noProof/>
              </w:rPr>
              <w:t>Batterie</w:t>
            </w:r>
            <w:r w:rsidR="000948DB">
              <w:rPr>
                <w:noProof/>
                <w:webHidden/>
              </w:rPr>
              <w:tab/>
            </w:r>
            <w:r w:rsidR="000948DB">
              <w:rPr>
                <w:noProof/>
                <w:webHidden/>
              </w:rPr>
              <w:fldChar w:fldCharType="begin"/>
            </w:r>
            <w:r w:rsidR="000948DB">
              <w:rPr>
                <w:noProof/>
                <w:webHidden/>
              </w:rPr>
              <w:instrText xml:space="preserve"> PAGEREF _Toc150984802 \h </w:instrText>
            </w:r>
            <w:r w:rsidR="000948DB">
              <w:rPr>
                <w:noProof/>
                <w:webHidden/>
              </w:rPr>
            </w:r>
            <w:r w:rsidR="000948DB">
              <w:rPr>
                <w:noProof/>
                <w:webHidden/>
              </w:rPr>
              <w:fldChar w:fldCharType="separate"/>
            </w:r>
            <w:r w:rsidR="000948DB">
              <w:rPr>
                <w:noProof/>
                <w:webHidden/>
              </w:rPr>
              <w:t>7</w:t>
            </w:r>
            <w:r w:rsidR="000948DB">
              <w:rPr>
                <w:noProof/>
                <w:webHidden/>
              </w:rPr>
              <w:fldChar w:fldCharType="end"/>
            </w:r>
          </w:hyperlink>
        </w:p>
        <w:p w14:paraId="5E3BC608" w14:textId="75B6060E" w:rsidR="000948DB" w:rsidRDefault="00000000">
          <w:pPr>
            <w:pStyle w:val="TM2"/>
            <w:rPr>
              <w:rFonts w:asciiTheme="minorHAnsi" w:eastAsiaTheme="minorEastAsia" w:hAnsiTheme="minorHAnsi" w:cstheme="minorBidi"/>
              <w:noProof/>
              <w:kern w:val="2"/>
              <w:sz w:val="22"/>
              <w:szCs w:val="22"/>
              <w:lang w:eastAsia="fr-CH"/>
              <w14:ligatures w14:val="standardContextual"/>
            </w:rPr>
          </w:pPr>
          <w:hyperlink w:anchor="_Toc150984803" w:history="1">
            <w:r w:rsidR="000948DB" w:rsidRPr="00F945FA">
              <w:rPr>
                <w:rStyle w:val="Lienhypertexte"/>
                <w:noProof/>
              </w:rPr>
              <w:t>2.6</w:t>
            </w:r>
            <w:r w:rsidR="000948DB">
              <w:rPr>
                <w:rFonts w:asciiTheme="minorHAnsi" w:eastAsiaTheme="minorEastAsia" w:hAnsiTheme="minorHAnsi" w:cstheme="minorBidi"/>
                <w:noProof/>
                <w:kern w:val="2"/>
                <w:sz w:val="22"/>
                <w:szCs w:val="22"/>
                <w:lang w:eastAsia="fr-CH"/>
                <w14:ligatures w14:val="standardContextual"/>
              </w:rPr>
              <w:tab/>
            </w:r>
            <w:r w:rsidR="000948DB" w:rsidRPr="00F945FA">
              <w:rPr>
                <w:rStyle w:val="Lienhypertexte"/>
                <w:noProof/>
              </w:rPr>
              <w:t>Panneau solaire / gestion de charge</w:t>
            </w:r>
            <w:r w:rsidR="000948DB">
              <w:rPr>
                <w:noProof/>
                <w:webHidden/>
              </w:rPr>
              <w:tab/>
            </w:r>
            <w:r w:rsidR="000948DB">
              <w:rPr>
                <w:noProof/>
                <w:webHidden/>
              </w:rPr>
              <w:fldChar w:fldCharType="begin"/>
            </w:r>
            <w:r w:rsidR="000948DB">
              <w:rPr>
                <w:noProof/>
                <w:webHidden/>
              </w:rPr>
              <w:instrText xml:space="preserve"> PAGEREF _Toc150984803 \h </w:instrText>
            </w:r>
            <w:r w:rsidR="000948DB">
              <w:rPr>
                <w:noProof/>
                <w:webHidden/>
              </w:rPr>
            </w:r>
            <w:r w:rsidR="000948DB">
              <w:rPr>
                <w:noProof/>
                <w:webHidden/>
              </w:rPr>
              <w:fldChar w:fldCharType="separate"/>
            </w:r>
            <w:r w:rsidR="000948DB">
              <w:rPr>
                <w:noProof/>
                <w:webHidden/>
              </w:rPr>
              <w:t>7</w:t>
            </w:r>
            <w:r w:rsidR="000948DB">
              <w:rPr>
                <w:noProof/>
                <w:webHidden/>
              </w:rPr>
              <w:fldChar w:fldCharType="end"/>
            </w:r>
          </w:hyperlink>
        </w:p>
        <w:p w14:paraId="3629162C" w14:textId="2B825707" w:rsidR="000948DB" w:rsidRDefault="00000000">
          <w:pPr>
            <w:pStyle w:val="TM2"/>
            <w:rPr>
              <w:rFonts w:asciiTheme="minorHAnsi" w:eastAsiaTheme="minorEastAsia" w:hAnsiTheme="minorHAnsi" w:cstheme="minorBidi"/>
              <w:noProof/>
              <w:kern w:val="2"/>
              <w:sz w:val="22"/>
              <w:szCs w:val="22"/>
              <w:lang w:eastAsia="fr-CH"/>
              <w14:ligatures w14:val="standardContextual"/>
            </w:rPr>
          </w:pPr>
          <w:hyperlink w:anchor="_Toc150984804" w:history="1">
            <w:r w:rsidR="000948DB" w:rsidRPr="00F945FA">
              <w:rPr>
                <w:rStyle w:val="Lienhypertexte"/>
                <w:noProof/>
              </w:rPr>
              <w:t>2.7</w:t>
            </w:r>
            <w:r w:rsidR="000948DB">
              <w:rPr>
                <w:rFonts w:asciiTheme="minorHAnsi" w:eastAsiaTheme="minorEastAsia" w:hAnsiTheme="minorHAnsi" w:cstheme="minorBidi"/>
                <w:noProof/>
                <w:kern w:val="2"/>
                <w:sz w:val="22"/>
                <w:szCs w:val="22"/>
                <w:lang w:eastAsia="fr-CH"/>
                <w14:ligatures w14:val="standardContextual"/>
              </w:rPr>
              <w:tab/>
            </w:r>
            <w:r w:rsidR="000948DB" w:rsidRPr="00F945FA">
              <w:rPr>
                <w:rStyle w:val="Lienhypertexte"/>
                <w:noProof/>
              </w:rPr>
              <w:t>Port de charge</w:t>
            </w:r>
            <w:r w:rsidR="000948DB">
              <w:rPr>
                <w:noProof/>
                <w:webHidden/>
              </w:rPr>
              <w:tab/>
            </w:r>
            <w:r w:rsidR="000948DB">
              <w:rPr>
                <w:noProof/>
                <w:webHidden/>
              </w:rPr>
              <w:fldChar w:fldCharType="begin"/>
            </w:r>
            <w:r w:rsidR="000948DB">
              <w:rPr>
                <w:noProof/>
                <w:webHidden/>
              </w:rPr>
              <w:instrText xml:space="preserve"> PAGEREF _Toc150984804 \h </w:instrText>
            </w:r>
            <w:r w:rsidR="000948DB">
              <w:rPr>
                <w:noProof/>
                <w:webHidden/>
              </w:rPr>
            </w:r>
            <w:r w:rsidR="000948DB">
              <w:rPr>
                <w:noProof/>
                <w:webHidden/>
              </w:rPr>
              <w:fldChar w:fldCharType="separate"/>
            </w:r>
            <w:r w:rsidR="000948DB">
              <w:rPr>
                <w:noProof/>
                <w:webHidden/>
              </w:rPr>
              <w:t>8</w:t>
            </w:r>
            <w:r w:rsidR="000948DB">
              <w:rPr>
                <w:noProof/>
                <w:webHidden/>
              </w:rPr>
              <w:fldChar w:fldCharType="end"/>
            </w:r>
          </w:hyperlink>
        </w:p>
        <w:p w14:paraId="614453B9" w14:textId="6B598F7F" w:rsidR="000948DB" w:rsidRDefault="00000000">
          <w:pPr>
            <w:pStyle w:val="TM2"/>
            <w:rPr>
              <w:rFonts w:asciiTheme="minorHAnsi" w:eastAsiaTheme="minorEastAsia" w:hAnsiTheme="minorHAnsi" w:cstheme="minorBidi"/>
              <w:noProof/>
              <w:kern w:val="2"/>
              <w:sz w:val="22"/>
              <w:szCs w:val="22"/>
              <w:lang w:eastAsia="fr-CH"/>
              <w14:ligatures w14:val="standardContextual"/>
            </w:rPr>
          </w:pPr>
          <w:hyperlink w:anchor="_Toc150984805" w:history="1">
            <w:r w:rsidR="000948DB" w:rsidRPr="00F945FA">
              <w:rPr>
                <w:rStyle w:val="Lienhypertexte"/>
                <w:noProof/>
              </w:rPr>
              <w:t>2.8</w:t>
            </w:r>
            <w:r w:rsidR="000948DB">
              <w:rPr>
                <w:rFonts w:asciiTheme="minorHAnsi" w:eastAsiaTheme="minorEastAsia" w:hAnsiTheme="minorHAnsi" w:cstheme="minorBidi"/>
                <w:noProof/>
                <w:kern w:val="2"/>
                <w:sz w:val="22"/>
                <w:szCs w:val="22"/>
                <w:lang w:eastAsia="fr-CH"/>
                <w14:ligatures w14:val="standardContextual"/>
              </w:rPr>
              <w:tab/>
            </w:r>
            <w:r w:rsidR="000948DB" w:rsidRPr="00F945FA">
              <w:rPr>
                <w:rStyle w:val="Lienhypertexte"/>
                <w:noProof/>
              </w:rPr>
              <w:t>Regulateurs</w:t>
            </w:r>
            <w:r w:rsidR="000948DB">
              <w:rPr>
                <w:noProof/>
                <w:webHidden/>
              </w:rPr>
              <w:tab/>
            </w:r>
            <w:r w:rsidR="000948DB">
              <w:rPr>
                <w:noProof/>
                <w:webHidden/>
              </w:rPr>
              <w:fldChar w:fldCharType="begin"/>
            </w:r>
            <w:r w:rsidR="000948DB">
              <w:rPr>
                <w:noProof/>
                <w:webHidden/>
              </w:rPr>
              <w:instrText xml:space="preserve"> PAGEREF _Toc150984805 \h </w:instrText>
            </w:r>
            <w:r w:rsidR="000948DB">
              <w:rPr>
                <w:noProof/>
                <w:webHidden/>
              </w:rPr>
            </w:r>
            <w:r w:rsidR="000948DB">
              <w:rPr>
                <w:noProof/>
                <w:webHidden/>
              </w:rPr>
              <w:fldChar w:fldCharType="separate"/>
            </w:r>
            <w:r w:rsidR="000948DB">
              <w:rPr>
                <w:noProof/>
                <w:webHidden/>
              </w:rPr>
              <w:t>8</w:t>
            </w:r>
            <w:r w:rsidR="000948DB">
              <w:rPr>
                <w:noProof/>
                <w:webHidden/>
              </w:rPr>
              <w:fldChar w:fldCharType="end"/>
            </w:r>
          </w:hyperlink>
        </w:p>
        <w:p w14:paraId="154CD3D3" w14:textId="778B2BD1" w:rsidR="000948DB" w:rsidRDefault="00000000">
          <w:pPr>
            <w:pStyle w:val="TM2"/>
            <w:rPr>
              <w:rFonts w:asciiTheme="minorHAnsi" w:eastAsiaTheme="minorEastAsia" w:hAnsiTheme="minorHAnsi" w:cstheme="minorBidi"/>
              <w:noProof/>
              <w:kern w:val="2"/>
              <w:sz w:val="22"/>
              <w:szCs w:val="22"/>
              <w:lang w:eastAsia="fr-CH"/>
              <w14:ligatures w14:val="standardContextual"/>
            </w:rPr>
          </w:pPr>
          <w:hyperlink w:anchor="_Toc150984806" w:history="1">
            <w:r w:rsidR="000948DB">
              <w:rPr>
                <w:noProof/>
                <w:webHidden/>
              </w:rPr>
              <w:tab/>
            </w:r>
            <w:r w:rsidR="000948DB">
              <w:rPr>
                <w:noProof/>
                <w:webHidden/>
              </w:rPr>
              <w:fldChar w:fldCharType="begin"/>
            </w:r>
            <w:r w:rsidR="000948DB">
              <w:rPr>
                <w:noProof/>
                <w:webHidden/>
              </w:rPr>
              <w:instrText xml:space="preserve"> PAGEREF _Toc150984806 \h </w:instrText>
            </w:r>
            <w:r w:rsidR="000948DB">
              <w:rPr>
                <w:noProof/>
                <w:webHidden/>
              </w:rPr>
            </w:r>
            <w:r w:rsidR="000948DB">
              <w:rPr>
                <w:noProof/>
                <w:webHidden/>
              </w:rPr>
              <w:fldChar w:fldCharType="separate"/>
            </w:r>
            <w:r w:rsidR="000948DB">
              <w:rPr>
                <w:noProof/>
                <w:webHidden/>
              </w:rPr>
              <w:t>9</w:t>
            </w:r>
            <w:r w:rsidR="000948DB">
              <w:rPr>
                <w:noProof/>
                <w:webHidden/>
              </w:rPr>
              <w:fldChar w:fldCharType="end"/>
            </w:r>
          </w:hyperlink>
        </w:p>
        <w:p w14:paraId="3F67038B" w14:textId="0901AC43" w:rsidR="000948DB" w:rsidRDefault="00000000">
          <w:pPr>
            <w:pStyle w:val="TM2"/>
            <w:rPr>
              <w:rFonts w:asciiTheme="minorHAnsi" w:eastAsiaTheme="minorEastAsia" w:hAnsiTheme="minorHAnsi" w:cstheme="minorBidi"/>
              <w:noProof/>
              <w:kern w:val="2"/>
              <w:sz w:val="22"/>
              <w:szCs w:val="22"/>
              <w:lang w:eastAsia="fr-CH"/>
              <w14:ligatures w14:val="standardContextual"/>
            </w:rPr>
          </w:pPr>
          <w:hyperlink w:anchor="_Toc150984807" w:history="1">
            <w:r w:rsidR="000948DB" w:rsidRPr="00F945FA">
              <w:rPr>
                <w:rStyle w:val="Lienhypertexte"/>
                <w:noProof/>
              </w:rPr>
              <w:t>2.9</w:t>
            </w:r>
            <w:r w:rsidR="000948DB">
              <w:rPr>
                <w:rFonts w:asciiTheme="minorHAnsi" w:eastAsiaTheme="minorEastAsia" w:hAnsiTheme="minorHAnsi" w:cstheme="minorBidi"/>
                <w:noProof/>
                <w:kern w:val="2"/>
                <w:sz w:val="22"/>
                <w:szCs w:val="22"/>
                <w:lang w:eastAsia="fr-CH"/>
                <w14:ligatures w14:val="standardContextual"/>
              </w:rPr>
              <w:tab/>
            </w:r>
            <w:r w:rsidR="000948DB" w:rsidRPr="00F945FA">
              <w:rPr>
                <w:rStyle w:val="Lienhypertexte"/>
                <w:noProof/>
              </w:rPr>
              <w:t>Capteur de luminosité</w:t>
            </w:r>
            <w:r w:rsidR="000948DB">
              <w:rPr>
                <w:noProof/>
                <w:webHidden/>
              </w:rPr>
              <w:tab/>
            </w:r>
            <w:r w:rsidR="000948DB">
              <w:rPr>
                <w:noProof/>
                <w:webHidden/>
              </w:rPr>
              <w:fldChar w:fldCharType="begin"/>
            </w:r>
            <w:r w:rsidR="000948DB">
              <w:rPr>
                <w:noProof/>
                <w:webHidden/>
              </w:rPr>
              <w:instrText xml:space="preserve"> PAGEREF _Toc150984807 \h </w:instrText>
            </w:r>
            <w:r w:rsidR="000948DB">
              <w:rPr>
                <w:noProof/>
                <w:webHidden/>
              </w:rPr>
            </w:r>
            <w:r w:rsidR="000948DB">
              <w:rPr>
                <w:noProof/>
                <w:webHidden/>
              </w:rPr>
              <w:fldChar w:fldCharType="separate"/>
            </w:r>
            <w:r w:rsidR="000948DB">
              <w:rPr>
                <w:noProof/>
                <w:webHidden/>
              </w:rPr>
              <w:t>9</w:t>
            </w:r>
            <w:r w:rsidR="000948DB">
              <w:rPr>
                <w:noProof/>
                <w:webHidden/>
              </w:rPr>
              <w:fldChar w:fldCharType="end"/>
            </w:r>
          </w:hyperlink>
        </w:p>
        <w:p w14:paraId="6DFFC6AE" w14:textId="0F5D0279" w:rsidR="000948DB" w:rsidRDefault="00000000">
          <w:pPr>
            <w:pStyle w:val="TM1"/>
            <w:tabs>
              <w:tab w:val="right" w:leader="dot" w:pos="10195"/>
            </w:tabs>
            <w:rPr>
              <w:rFonts w:asciiTheme="minorHAnsi" w:eastAsiaTheme="minorEastAsia" w:hAnsiTheme="minorHAnsi" w:cstheme="minorBidi"/>
              <w:b w:val="0"/>
              <w:caps w:val="0"/>
              <w:noProof/>
              <w:kern w:val="2"/>
              <w:sz w:val="22"/>
              <w:szCs w:val="22"/>
              <w:lang w:eastAsia="fr-CH"/>
              <w14:ligatures w14:val="standardContextual"/>
            </w:rPr>
          </w:pPr>
          <w:hyperlink w:anchor="_Toc150984808" w:history="1">
            <w:r w:rsidR="000948DB" w:rsidRPr="00F945FA">
              <w:rPr>
                <w:rStyle w:val="Lienhypertexte"/>
                <w:noProof/>
              </w:rPr>
              <w:t>3.</w:t>
            </w:r>
            <w:r w:rsidR="000948DB">
              <w:rPr>
                <w:rFonts w:asciiTheme="minorHAnsi" w:eastAsiaTheme="minorEastAsia" w:hAnsiTheme="minorHAnsi" w:cstheme="minorBidi"/>
                <w:b w:val="0"/>
                <w:caps w:val="0"/>
                <w:noProof/>
                <w:kern w:val="2"/>
                <w:sz w:val="22"/>
                <w:szCs w:val="22"/>
                <w:lang w:eastAsia="fr-CH"/>
                <w14:ligatures w14:val="standardContextual"/>
              </w:rPr>
              <w:tab/>
            </w:r>
            <w:r w:rsidR="000948DB" w:rsidRPr="00F945FA">
              <w:rPr>
                <w:rStyle w:val="Lienhypertexte"/>
                <w:noProof/>
              </w:rPr>
              <w:t>éstimation des couts</w:t>
            </w:r>
            <w:r w:rsidR="000948DB">
              <w:rPr>
                <w:noProof/>
                <w:webHidden/>
              </w:rPr>
              <w:tab/>
            </w:r>
            <w:r w:rsidR="000948DB">
              <w:rPr>
                <w:noProof/>
                <w:webHidden/>
              </w:rPr>
              <w:fldChar w:fldCharType="begin"/>
            </w:r>
            <w:r w:rsidR="000948DB">
              <w:rPr>
                <w:noProof/>
                <w:webHidden/>
              </w:rPr>
              <w:instrText xml:space="preserve"> PAGEREF _Toc150984808 \h </w:instrText>
            </w:r>
            <w:r w:rsidR="000948DB">
              <w:rPr>
                <w:noProof/>
                <w:webHidden/>
              </w:rPr>
            </w:r>
            <w:r w:rsidR="000948DB">
              <w:rPr>
                <w:noProof/>
                <w:webHidden/>
              </w:rPr>
              <w:fldChar w:fldCharType="separate"/>
            </w:r>
            <w:r w:rsidR="000948DB">
              <w:rPr>
                <w:noProof/>
                <w:webHidden/>
              </w:rPr>
              <w:t>9</w:t>
            </w:r>
            <w:r w:rsidR="000948DB">
              <w:rPr>
                <w:noProof/>
                <w:webHidden/>
              </w:rPr>
              <w:fldChar w:fldCharType="end"/>
            </w:r>
          </w:hyperlink>
        </w:p>
        <w:p w14:paraId="08760397" w14:textId="34450461" w:rsidR="000948DB" w:rsidRDefault="00000000">
          <w:pPr>
            <w:pStyle w:val="TM1"/>
            <w:tabs>
              <w:tab w:val="right" w:leader="dot" w:pos="10195"/>
            </w:tabs>
            <w:rPr>
              <w:rFonts w:asciiTheme="minorHAnsi" w:eastAsiaTheme="minorEastAsia" w:hAnsiTheme="minorHAnsi" w:cstheme="minorBidi"/>
              <w:b w:val="0"/>
              <w:caps w:val="0"/>
              <w:noProof/>
              <w:kern w:val="2"/>
              <w:sz w:val="22"/>
              <w:szCs w:val="22"/>
              <w:lang w:eastAsia="fr-CH"/>
              <w14:ligatures w14:val="standardContextual"/>
            </w:rPr>
          </w:pPr>
          <w:hyperlink w:anchor="_Toc150984809" w:history="1">
            <w:r w:rsidR="000948DB" w:rsidRPr="00F945FA">
              <w:rPr>
                <w:rStyle w:val="Lienhypertexte"/>
                <w:noProof/>
              </w:rPr>
              <w:t>4.</w:t>
            </w:r>
            <w:r w:rsidR="000948DB">
              <w:rPr>
                <w:rFonts w:asciiTheme="minorHAnsi" w:eastAsiaTheme="minorEastAsia" w:hAnsiTheme="minorHAnsi" w:cstheme="minorBidi"/>
                <w:b w:val="0"/>
                <w:caps w:val="0"/>
                <w:noProof/>
                <w:kern w:val="2"/>
                <w:sz w:val="22"/>
                <w:szCs w:val="22"/>
                <w:lang w:eastAsia="fr-CH"/>
                <w14:ligatures w14:val="standardContextual"/>
              </w:rPr>
              <w:tab/>
            </w:r>
            <w:r w:rsidR="000948DB" w:rsidRPr="00F945FA">
              <w:rPr>
                <w:rStyle w:val="Lienhypertexte"/>
                <w:noProof/>
              </w:rPr>
              <w:t>Description</w:t>
            </w:r>
            <w:r w:rsidR="000948DB">
              <w:rPr>
                <w:noProof/>
                <w:webHidden/>
              </w:rPr>
              <w:tab/>
            </w:r>
            <w:r w:rsidR="000948DB">
              <w:rPr>
                <w:noProof/>
                <w:webHidden/>
              </w:rPr>
              <w:fldChar w:fldCharType="begin"/>
            </w:r>
            <w:r w:rsidR="000948DB">
              <w:rPr>
                <w:noProof/>
                <w:webHidden/>
              </w:rPr>
              <w:instrText xml:space="preserve"> PAGEREF _Toc150984809 \h </w:instrText>
            </w:r>
            <w:r w:rsidR="000948DB">
              <w:rPr>
                <w:noProof/>
                <w:webHidden/>
              </w:rPr>
            </w:r>
            <w:r w:rsidR="000948DB">
              <w:rPr>
                <w:noProof/>
                <w:webHidden/>
              </w:rPr>
              <w:fldChar w:fldCharType="separate"/>
            </w:r>
            <w:r w:rsidR="000948DB">
              <w:rPr>
                <w:noProof/>
                <w:webHidden/>
              </w:rPr>
              <w:t>11</w:t>
            </w:r>
            <w:r w:rsidR="000948DB">
              <w:rPr>
                <w:noProof/>
                <w:webHidden/>
              </w:rPr>
              <w:fldChar w:fldCharType="end"/>
            </w:r>
          </w:hyperlink>
        </w:p>
        <w:p w14:paraId="32746D6E" w14:textId="78E4023D" w:rsidR="000948DB" w:rsidRDefault="00000000">
          <w:pPr>
            <w:pStyle w:val="TM2"/>
            <w:rPr>
              <w:rFonts w:asciiTheme="minorHAnsi" w:eastAsiaTheme="minorEastAsia" w:hAnsiTheme="minorHAnsi" w:cstheme="minorBidi"/>
              <w:noProof/>
              <w:kern w:val="2"/>
              <w:sz w:val="22"/>
              <w:szCs w:val="22"/>
              <w:lang w:eastAsia="fr-CH"/>
              <w14:ligatures w14:val="standardContextual"/>
            </w:rPr>
          </w:pPr>
          <w:hyperlink w:anchor="_Toc150984810" w:history="1">
            <w:r w:rsidR="000948DB" w:rsidRPr="00F945FA">
              <w:rPr>
                <w:rStyle w:val="Lienhypertexte"/>
                <w:noProof/>
              </w:rPr>
              <w:t>4.1</w:t>
            </w:r>
            <w:r w:rsidR="000948DB">
              <w:rPr>
                <w:rFonts w:asciiTheme="minorHAnsi" w:eastAsiaTheme="minorEastAsia" w:hAnsiTheme="minorHAnsi" w:cstheme="minorBidi"/>
                <w:noProof/>
                <w:kern w:val="2"/>
                <w:sz w:val="22"/>
                <w:szCs w:val="22"/>
                <w:lang w:eastAsia="fr-CH"/>
                <w14:ligatures w14:val="standardContextual"/>
              </w:rPr>
              <w:tab/>
            </w:r>
            <w:r w:rsidR="000948DB" w:rsidRPr="00F945FA">
              <w:rPr>
                <w:rStyle w:val="Lienhypertexte"/>
                <w:noProof/>
              </w:rPr>
              <w:t>Apparence</w:t>
            </w:r>
            <w:r w:rsidR="000948DB">
              <w:rPr>
                <w:noProof/>
                <w:webHidden/>
              </w:rPr>
              <w:tab/>
            </w:r>
            <w:r w:rsidR="000948DB">
              <w:rPr>
                <w:noProof/>
                <w:webHidden/>
              </w:rPr>
              <w:fldChar w:fldCharType="begin"/>
            </w:r>
            <w:r w:rsidR="000948DB">
              <w:rPr>
                <w:noProof/>
                <w:webHidden/>
              </w:rPr>
              <w:instrText xml:space="preserve"> PAGEREF _Toc150984810 \h </w:instrText>
            </w:r>
            <w:r w:rsidR="000948DB">
              <w:rPr>
                <w:noProof/>
                <w:webHidden/>
              </w:rPr>
            </w:r>
            <w:r w:rsidR="000948DB">
              <w:rPr>
                <w:noProof/>
                <w:webHidden/>
              </w:rPr>
              <w:fldChar w:fldCharType="separate"/>
            </w:r>
            <w:r w:rsidR="000948DB">
              <w:rPr>
                <w:noProof/>
                <w:webHidden/>
              </w:rPr>
              <w:t>11</w:t>
            </w:r>
            <w:r w:rsidR="000948DB">
              <w:rPr>
                <w:noProof/>
                <w:webHidden/>
              </w:rPr>
              <w:fldChar w:fldCharType="end"/>
            </w:r>
          </w:hyperlink>
        </w:p>
        <w:p w14:paraId="3796E9EE" w14:textId="4C923D13" w:rsidR="000948DB" w:rsidRDefault="00000000">
          <w:pPr>
            <w:pStyle w:val="TM2"/>
            <w:rPr>
              <w:rFonts w:asciiTheme="minorHAnsi" w:eastAsiaTheme="minorEastAsia" w:hAnsiTheme="minorHAnsi" w:cstheme="minorBidi"/>
              <w:noProof/>
              <w:kern w:val="2"/>
              <w:sz w:val="22"/>
              <w:szCs w:val="22"/>
              <w:lang w:eastAsia="fr-CH"/>
              <w14:ligatures w14:val="standardContextual"/>
            </w:rPr>
          </w:pPr>
          <w:hyperlink w:anchor="_Toc150984811" w:history="1">
            <w:r w:rsidR="000948DB" w:rsidRPr="00F945FA">
              <w:rPr>
                <w:rStyle w:val="Lienhypertexte"/>
                <w:noProof/>
              </w:rPr>
              <w:t>4.2</w:t>
            </w:r>
            <w:r w:rsidR="000948DB">
              <w:rPr>
                <w:rFonts w:asciiTheme="minorHAnsi" w:eastAsiaTheme="minorEastAsia" w:hAnsiTheme="minorHAnsi" w:cstheme="minorBidi"/>
                <w:noProof/>
                <w:kern w:val="2"/>
                <w:sz w:val="22"/>
                <w:szCs w:val="22"/>
                <w:lang w:eastAsia="fr-CH"/>
                <w14:ligatures w14:val="standardContextual"/>
              </w:rPr>
              <w:tab/>
            </w:r>
            <w:r w:rsidR="000948DB" w:rsidRPr="00F945FA">
              <w:rPr>
                <w:rStyle w:val="Lienhypertexte"/>
                <w:noProof/>
              </w:rPr>
              <w:t>Fonctionnalité</w:t>
            </w:r>
            <w:r w:rsidR="000948DB">
              <w:rPr>
                <w:noProof/>
                <w:webHidden/>
              </w:rPr>
              <w:tab/>
            </w:r>
            <w:r w:rsidR="000948DB">
              <w:rPr>
                <w:noProof/>
                <w:webHidden/>
              </w:rPr>
              <w:fldChar w:fldCharType="begin"/>
            </w:r>
            <w:r w:rsidR="000948DB">
              <w:rPr>
                <w:noProof/>
                <w:webHidden/>
              </w:rPr>
              <w:instrText xml:space="preserve"> PAGEREF _Toc150984811 \h </w:instrText>
            </w:r>
            <w:r w:rsidR="000948DB">
              <w:rPr>
                <w:noProof/>
                <w:webHidden/>
              </w:rPr>
            </w:r>
            <w:r w:rsidR="000948DB">
              <w:rPr>
                <w:noProof/>
                <w:webHidden/>
              </w:rPr>
              <w:fldChar w:fldCharType="separate"/>
            </w:r>
            <w:r w:rsidR="000948DB">
              <w:rPr>
                <w:noProof/>
                <w:webHidden/>
              </w:rPr>
              <w:t>11</w:t>
            </w:r>
            <w:r w:rsidR="000948DB">
              <w:rPr>
                <w:noProof/>
                <w:webHidden/>
              </w:rPr>
              <w:fldChar w:fldCharType="end"/>
            </w:r>
          </w:hyperlink>
        </w:p>
        <w:p w14:paraId="3399288D" w14:textId="067BEB5E" w:rsidR="000948DB" w:rsidRDefault="00000000">
          <w:pPr>
            <w:pStyle w:val="TM1"/>
            <w:tabs>
              <w:tab w:val="right" w:leader="dot" w:pos="10195"/>
            </w:tabs>
            <w:rPr>
              <w:rFonts w:asciiTheme="minorHAnsi" w:eastAsiaTheme="minorEastAsia" w:hAnsiTheme="minorHAnsi" w:cstheme="minorBidi"/>
              <w:b w:val="0"/>
              <w:caps w:val="0"/>
              <w:noProof/>
              <w:kern w:val="2"/>
              <w:sz w:val="22"/>
              <w:szCs w:val="22"/>
              <w:lang w:eastAsia="fr-CH"/>
              <w14:ligatures w14:val="standardContextual"/>
            </w:rPr>
          </w:pPr>
          <w:hyperlink w:anchor="_Toc150984812" w:history="1">
            <w:r w:rsidR="000948DB" w:rsidRPr="00F945FA">
              <w:rPr>
                <w:rStyle w:val="Lienhypertexte"/>
                <w:noProof/>
              </w:rPr>
              <w:t>5.</w:t>
            </w:r>
            <w:r w:rsidR="000948DB">
              <w:rPr>
                <w:rFonts w:asciiTheme="minorHAnsi" w:eastAsiaTheme="minorEastAsia" w:hAnsiTheme="minorHAnsi" w:cstheme="minorBidi"/>
                <w:b w:val="0"/>
                <w:caps w:val="0"/>
                <w:noProof/>
                <w:kern w:val="2"/>
                <w:sz w:val="22"/>
                <w:szCs w:val="22"/>
                <w:lang w:eastAsia="fr-CH"/>
                <w14:ligatures w14:val="standardContextual"/>
              </w:rPr>
              <w:tab/>
            </w:r>
            <w:r w:rsidR="000948DB" w:rsidRPr="00F945FA">
              <w:rPr>
                <w:rStyle w:val="Lienhypertexte"/>
                <w:noProof/>
              </w:rPr>
              <w:t>Choix effectué</w:t>
            </w:r>
            <w:r w:rsidR="000948DB">
              <w:rPr>
                <w:noProof/>
                <w:webHidden/>
              </w:rPr>
              <w:tab/>
            </w:r>
            <w:r w:rsidR="000948DB">
              <w:rPr>
                <w:noProof/>
                <w:webHidden/>
              </w:rPr>
              <w:fldChar w:fldCharType="begin"/>
            </w:r>
            <w:r w:rsidR="000948DB">
              <w:rPr>
                <w:noProof/>
                <w:webHidden/>
              </w:rPr>
              <w:instrText xml:space="preserve"> PAGEREF _Toc150984812 \h </w:instrText>
            </w:r>
            <w:r w:rsidR="000948DB">
              <w:rPr>
                <w:noProof/>
                <w:webHidden/>
              </w:rPr>
            </w:r>
            <w:r w:rsidR="000948DB">
              <w:rPr>
                <w:noProof/>
                <w:webHidden/>
              </w:rPr>
              <w:fldChar w:fldCharType="separate"/>
            </w:r>
            <w:r w:rsidR="000948DB">
              <w:rPr>
                <w:noProof/>
                <w:webHidden/>
              </w:rPr>
              <w:t>11</w:t>
            </w:r>
            <w:r w:rsidR="000948DB">
              <w:rPr>
                <w:noProof/>
                <w:webHidden/>
              </w:rPr>
              <w:fldChar w:fldCharType="end"/>
            </w:r>
          </w:hyperlink>
        </w:p>
        <w:p w14:paraId="15B581F1" w14:textId="2BC80F04" w:rsidR="000948DB" w:rsidRDefault="00000000">
          <w:pPr>
            <w:pStyle w:val="TM2"/>
            <w:rPr>
              <w:rFonts w:asciiTheme="minorHAnsi" w:eastAsiaTheme="minorEastAsia" w:hAnsiTheme="minorHAnsi" w:cstheme="minorBidi"/>
              <w:noProof/>
              <w:kern w:val="2"/>
              <w:sz w:val="22"/>
              <w:szCs w:val="22"/>
              <w:lang w:eastAsia="fr-CH"/>
              <w14:ligatures w14:val="standardContextual"/>
            </w:rPr>
          </w:pPr>
          <w:hyperlink w:anchor="_Toc150984813" w:history="1">
            <w:r w:rsidR="000948DB" w:rsidRPr="00F945FA">
              <w:rPr>
                <w:rStyle w:val="Lienhypertexte"/>
                <w:noProof/>
              </w:rPr>
              <w:t>5.1</w:t>
            </w:r>
            <w:r w:rsidR="000948DB">
              <w:rPr>
                <w:rFonts w:asciiTheme="minorHAnsi" w:eastAsiaTheme="minorEastAsia" w:hAnsiTheme="minorHAnsi" w:cstheme="minorBidi"/>
                <w:noProof/>
                <w:kern w:val="2"/>
                <w:sz w:val="22"/>
                <w:szCs w:val="22"/>
                <w:lang w:eastAsia="fr-CH"/>
                <w14:ligatures w14:val="standardContextual"/>
              </w:rPr>
              <w:tab/>
            </w:r>
            <w:r w:rsidR="000948DB" w:rsidRPr="00F945FA">
              <w:rPr>
                <w:rStyle w:val="Lienhypertexte"/>
                <w:noProof/>
              </w:rPr>
              <w:t>Pré-étude</w:t>
            </w:r>
            <w:r w:rsidR="000948DB">
              <w:rPr>
                <w:noProof/>
                <w:webHidden/>
              </w:rPr>
              <w:tab/>
            </w:r>
            <w:r w:rsidR="000948DB">
              <w:rPr>
                <w:noProof/>
                <w:webHidden/>
              </w:rPr>
              <w:fldChar w:fldCharType="begin"/>
            </w:r>
            <w:r w:rsidR="000948DB">
              <w:rPr>
                <w:noProof/>
                <w:webHidden/>
              </w:rPr>
              <w:instrText xml:space="preserve"> PAGEREF _Toc150984813 \h </w:instrText>
            </w:r>
            <w:r w:rsidR="000948DB">
              <w:rPr>
                <w:noProof/>
                <w:webHidden/>
              </w:rPr>
            </w:r>
            <w:r w:rsidR="000948DB">
              <w:rPr>
                <w:noProof/>
                <w:webHidden/>
              </w:rPr>
              <w:fldChar w:fldCharType="separate"/>
            </w:r>
            <w:r w:rsidR="000948DB">
              <w:rPr>
                <w:noProof/>
                <w:webHidden/>
              </w:rPr>
              <w:t>11</w:t>
            </w:r>
            <w:r w:rsidR="000948DB">
              <w:rPr>
                <w:noProof/>
                <w:webHidden/>
              </w:rPr>
              <w:fldChar w:fldCharType="end"/>
            </w:r>
          </w:hyperlink>
        </w:p>
        <w:p w14:paraId="6F46B06C" w14:textId="32D40E48" w:rsidR="000948DB" w:rsidRDefault="00000000">
          <w:pPr>
            <w:pStyle w:val="TM2"/>
            <w:rPr>
              <w:rFonts w:asciiTheme="minorHAnsi" w:eastAsiaTheme="minorEastAsia" w:hAnsiTheme="minorHAnsi" w:cstheme="minorBidi"/>
              <w:noProof/>
              <w:kern w:val="2"/>
              <w:sz w:val="22"/>
              <w:szCs w:val="22"/>
              <w:lang w:eastAsia="fr-CH"/>
              <w14:ligatures w14:val="standardContextual"/>
            </w:rPr>
          </w:pPr>
          <w:hyperlink w:anchor="_Toc150984814" w:history="1">
            <w:r w:rsidR="000948DB" w:rsidRPr="00F945FA">
              <w:rPr>
                <w:rStyle w:val="Lienhypertexte"/>
                <w:noProof/>
              </w:rPr>
              <w:t>5.2</w:t>
            </w:r>
            <w:r w:rsidR="000948DB">
              <w:rPr>
                <w:rFonts w:asciiTheme="minorHAnsi" w:eastAsiaTheme="minorEastAsia" w:hAnsiTheme="minorHAnsi" w:cstheme="minorBidi"/>
                <w:noProof/>
                <w:kern w:val="2"/>
                <w:sz w:val="22"/>
                <w:szCs w:val="22"/>
                <w:lang w:eastAsia="fr-CH"/>
                <w14:ligatures w14:val="standardContextual"/>
              </w:rPr>
              <w:tab/>
            </w:r>
            <w:r w:rsidR="000948DB" w:rsidRPr="00F945FA">
              <w:rPr>
                <w:rStyle w:val="Lienhypertexte"/>
                <w:noProof/>
              </w:rPr>
              <w:t>Supplément</w:t>
            </w:r>
            <w:r w:rsidR="000948DB">
              <w:rPr>
                <w:noProof/>
                <w:webHidden/>
              </w:rPr>
              <w:tab/>
            </w:r>
            <w:r w:rsidR="000948DB">
              <w:rPr>
                <w:noProof/>
                <w:webHidden/>
              </w:rPr>
              <w:fldChar w:fldCharType="begin"/>
            </w:r>
            <w:r w:rsidR="000948DB">
              <w:rPr>
                <w:noProof/>
                <w:webHidden/>
              </w:rPr>
              <w:instrText xml:space="preserve"> PAGEREF _Toc150984814 \h </w:instrText>
            </w:r>
            <w:r w:rsidR="000948DB">
              <w:rPr>
                <w:noProof/>
                <w:webHidden/>
              </w:rPr>
            </w:r>
            <w:r w:rsidR="000948DB">
              <w:rPr>
                <w:noProof/>
                <w:webHidden/>
              </w:rPr>
              <w:fldChar w:fldCharType="separate"/>
            </w:r>
            <w:r w:rsidR="000948DB">
              <w:rPr>
                <w:noProof/>
                <w:webHidden/>
              </w:rPr>
              <w:t>11</w:t>
            </w:r>
            <w:r w:rsidR="000948DB">
              <w:rPr>
                <w:noProof/>
                <w:webHidden/>
              </w:rPr>
              <w:fldChar w:fldCharType="end"/>
            </w:r>
          </w:hyperlink>
        </w:p>
        <w:p w14:paraId="05EB1015" w14:textId="7353ABB2" w:rsidR="000948DB" w:rsidRDefault="00000000">
          <w:pPr>
            <w:pStyle w:val="TM1"/>
            <w:tabs>
              <w:tab w:val="right" w:leader="dot" w:pos="10195"/>
            </w:tabs>
            <w:rPr>
              <w:rFonts w:asciiTheme="minorHAnsi" w:eastAsiaTheme="minorEastAsia" w:hAnsiTheme="minorHAnsi" w:cstheme="minorBidi"/>
              <w:b w:val="0"/>
              <w:caps w:val="0"/>
              <w:noProof/>
              <w:kern w:val="2"/>
              <w:sz w:val="22"/>
              <w:szCs w:val="22"/>
              <w:lang w:eastAsia="fr-CH"/>
              <w14:ligatures w14:val="standardContextual"/>
            </w:rPr>
          </w:pPr>
          <w:hyperlink w:anchor="_Toc150984815" w:history="1">
            <w:r w:rsidR="000948DB" w:rsidRPr="00F945FA">
              <w:rPr>
                <w:rStyle w:val="Lienhypertexte"/>
                <w:noProof/>
              </w:rPr>
              <w:t>6.</w:t>
            </w:r>
            <w:r w:rsidR="000948DB">
              <w:rPr>
                <w:rFonts w:asciiTheme="minorHAnsi" w:eastAsiaTheme="minorEastAsia" w:hAnsiTheme="minorHAnsi" w:cstheme="minorBidi"/>
                <w:b w:val="0"/>
                <w:caps w:val="0"/>
                <w:noProof/>
                <w:kern w:val="2"/>
                <w:sz w:val="22"/>
                <w:szCs w:val="22"/>
                <w:lang w:eastAsia="fr-CH"/>
                <w14:ligatures w14:val="standardContextual"/>
              </w:rPr>
              <w:tab/>
            </w:r>
            <w:r w:rsidR="000948DB" w:rsidRPr="00F945FA">
              <w:rPr>
                <w:rStyle w:val="Lienhypertexte"/>
                <w:noProof/>
              </w:rPr>
              <w:t>Dimenssionnement</w:t>
            </w:r>
            <w:r w:rsidR="000948DB">
              <w:rPr>
                <w:noProof/>
                <w:webHidden/>
              </w:rPr>
              <w:tab/>
            </w:r>
            <w:r w:rsidR="000948DB">
              <w:rPr>
                <w:noProof/>
                <w:webHidden/>
              </w:rPr>
              <w:fldChar w:fldCharType="begin"/>
            </w:r>
            <w:r w:rsidR="000948DB">
              <w:rPr>
                <w:noProof/>
                <w:webHidden/>
              </w:rPr>
              <w:instrText xml:space="preserve"> PAGEREF _Toc150984815 \h </w:instrText>
            </w:r>
            <w:r w:rsidR="000948DB">
              <w:rPr>
                <w:noProof/>
                <w:webHidden/>
              </w:rPr>
            </w:r>
            <w:r w:rsidR="000948DB">
              <w:rPr>
                <w:noProof/>
                <w:webHidden/>
              </w:rPr>
              <w:fldChar w:fldCharType="separate"/>
            </w:r>
            <w:r w:rsidR="000948DB">
              <w:rPr>
                <w:noProof/>
                <w:webHidden/>
              </w:rPr>
              <w:t>13</w:t>
            </w:r>
            <w:r w:rsidR="000948DB">
              <w:rPr>
                <w:noProof/>
                <w:webHidden/>
              </w:rPr>
              <w:fldChar w:fldCharType="end"/>
            </w:r>
          </w:hyperlink>
        </w:p>
        <w:p w14:paraId="25D49806" w14:textId="517A6420" w:rsidR="000948DB" w:rsidRDefault="00000000">
          <w:pPr>
            <w:pStyle w:val="TM2"/>
            <w:rPr>
              <w:rFonts w:asciiTheme="minorHAnsi" w:eastAsiaTheme="minorEastAsia" w:hAnsiTheme="minorHAnsi" w:cstheme="minorBidi"/>
              <w:noProof/>
              <w:kern w:val="2"/>
              <w:sz w:val="22"/>
              <w:szCs w:val="22"/>
              <w:lang w:eastAsia="fr-CH"/>
              <w14:ligatures w14:val="standardContextual"/>
            </w:rPr>
          </w:pPr>
          <w:hyperlink w:anchor="_Toc150984816" w:history="1">
            <w:r w:rsidR="000948DB" w:rsidRPr="00F945FA">
              <w:rPr>
                <w:rStyle w:val="Lienhypertexte"/>
                <w:noProof/>
              </w:rPr>
              <w:t>6.1</w:t>
            </w:r>
            <w:r w:rsidR="000948DB">
              <w:rPr>
                <w:rFonts w:asciiTheme="minorHAnsi" w:eastAsiaTheme="minorEastAsia" w:hAnsiTheme="minorHAnsi" w:cstheme="minorBidi"/>
                <w:noProof/>
                <w:kern w:val="2"/>
                <w:sz w:val="22"/>
                <w:szCs w:val="22"/>
                <w:lang w:eastAsia="fr-CH"/>
                <w14:ligatures w14:val="standardContextual"/>
              </w:rPr>
              <w:tab/>
            </w:r>
            <w:r w:rsidR="000948DB" w:rsidRPr="00F945FA">
              <w:rPr>
                <w:rStyle w:val="Lienhypertexte"/>
                <w:noProof/>
              </w:rPr>
              <w:t>Mesure de la luminosité</w:t>
            </w:r>
            <w:r w:rsidR="000948DB">
              <w:rPr>
                <w:noProof/>
                <w:webHidden/>
              </w:rPr>
              <w:tab/>
            </w:r>
            <w:r w:rsidR="000948DB">
              <w:rPr>
                <w:noProof/>
                <w:webHidden/>
              </w:rPr>
              <w:fldChar w:fldCharType="begin"/>
            </w:r>
            <w:r w:rsidR="000948DB">
              <w:rPr>
                <w:noProof/>
                <w:webHidden/>
              </w:rPr>
              <w:instrText xml:space="preserve"> PAGEREF _Toc150984816 \h </w:instrText>
            </w:r>
            <w:r w:rsidR="000948DB">
              <w:rPr>
                <w:noProof/>
                <w:webHidden/>
              </w:rPr>
            </w:r>
            <w:r w:rsidR="000948DB">
              <w:rPr>
                <w:noProof/>
                <w:webHidden/>
              </w:rPr>
              <w:fldChar w:fldCharType="separate"/>
            </w:r>
            <w:r w:rsidR="000948DB">
              <w:rPr>
                <w:noProof/>
                <w:webHidden/>
              </w:rPr>
              <w:t>13</w:t>
            </w:r>
            <w:r w:rsidR="000948DB">
              <w:rPr>
                <w:noProof/>
                <w:webHidden/>
              </w:rPr>
              <w:fldChar w:fldCharType="end"/>
            </w:r>
          </w:hyperlink>
        </w:p>
        <w:p w14:paraId="67D8DFF7" w14:textId="1FF6E11A" w:rsidR="000948DB" w:rsidRDefault="00000000">
          <w:pPr>
            <w:pStyle w:val="TM2"/>
            <w:rPr>
              <w:rFonts w:asciiTheme="minorHAnsi" w:eastAsiaTheme="minorEastAsia" w:hAnsiTheme="minorHAnsi" w:cstheme="minorBidi"/>
              <w:noProof/>
              <w:kern w:val="2"/>
              <w:sz w:val="22"/>
              <w:szCs w:val="22"/>
              <w:lang w:eastAsia="fr-CH"/>
              <w14:ligatures w14:val="standardContextual"/>
            </w:rPr>
          </w:pPr>
          <w:hyperlink w:anchor="_Toc150984817" w:history="1">
            <w:r w:rsidR="000948DB" w:rsidRPr="00F945FA">
              <w:rPr>
                <w:rStyle w:val="Lienhypertexte"/>
                <w:noProof/>
              </w:rPr>
              <w:t>6.2</w:t>
            </w:r>
            <w:r w:rsidR="000948DB">
              <w:rPr>
                <w:rFonts w:asciiTheme="minorHAnsi" w:eastAsiaTheme="minorEastAsia" w:hAnsiTheme="minorHAnsi" w:cstheme="minorBidi"/>
                <w:noProof/>
                <w:kern w:val="2"/>
                <w:sz w:val="22"/>
                <w:szCs w:val="22"/>
                <w:lang w:eastAsia="fr-CH"/>
                <w14:ligatures w14:val="standardContextual"/>
              </w:rPr>
              <w:tab/>
            </w:r>
            <w:r w:rsidR="000948DB" w:rsidRPr="00F945FA">
              <w:rPr>
                <w:rStyle w:val="Lienhypertexte"/>
                <w:noProof/>
              </w:rPr>
              <w:t>Régulateur</w:t>
            </w:r>
            <w:r w:rsidR="000948DB">
              <w:rPr>
                <w:noProof/>
                <w:webHidden/>
              </w:rPr>
              <w:tab/>
            </w:r>
            <w:r w:rsidR="000948DB">
              <w:rPr>
                <w:noProof/>
                <w:webHidden/>
              </w:rPr>
              <w:fldChar w:fldCharType="begin"/>
            </w:r>
            <w:r w:rsidR="000948DB">
              <w:rPr>
                <w:noProof/>
                <w:webHidden/>
              </w:rPr>
              <w:instrText xml:space="preserve"> PAGEREF _Toc150984817 \h </w:instrText>
            </w:r>
            <w:r w:rsidR="000948DB">
              <w:rPr>
                <w:noProof/>
                <w:webHidden/>
              </w:rPr>
            </w:r>
            <w:r w:rsidR="000948DB">
              <w:rPr>
                <w:noProof/>
                <w:webHidden/>
              </w:rPr>
              <w:fldChar w:fldCharType="separate"/>
            </w:r>
            <w:r w:rsidR="000948DB">
              <w:rPr>
                <w:noProof/>
                <w:webHidden/>
              </w:rPr>
              <w:t>14</w:t>
            </w:r>
            <w:r w:rsidR="000948DB">
              <w:rPr>
                <w:noProof/>
                <w:webHidden/>
              </w:rPr>
              <w:fldChar w:fldCharType="end"/>
            </w:r>
          </w:hyperlink>
        </w:p>
        <w:p w14:paraId="0614F301" w14:textId="538EB81E" w:rsidR="000948DB" w:rsidRDefault="00000000">
          <w:pPr>
            <w:pStyle w:val="TM3"/>
            <w:tabs>
              <w:tab w:val="left" w:pos="1985"/>
              <w:tab w:val="right" w:leader="dot" w:pos="10195"/>
            </w:tabs>
            <w:rPr>
              <w:rFonts w:asciiTheme="minorHAnsi" w:eastAsiaTheme="minorEastAsia" w:hAnsiTheme="minorHAnsi" w:cstheme="minorBidi"/>
              <w:i w:val="0"/>
              <w:noProof/>
              <w:kern w:val="2"/>
              <w:sz w:val="22"/>
              <w:szCs w:val="22"/>
              <w:lang w:eastAsia="fr-CH"/>
              <w14:ligatures w14:val="standardContextual"/>
            </w:rPr>
          </w:pPr>
          <w:hyperlink w:anchor="_Toc150984818" w:history="1">
            <w:r w:rsidR="000948DB" w:rsidRPr="00F945FA">
              <w:rPr>
                <w:rStyle w:val="Lienhypertexte"/>
                <w:noProof/>
              </w:rPr>
              <w:t>6.2.1</w:t>
            </w:r>
            <w:r w:rsidR="000948DB">
              <w:rPr>
                <w:rFonts w:asciiTheme="minorHAnsi" w:eastAsiaTheme="minorEastAsia" w:hAnsiTheme="minorHAnsi" w:cstheme="minorBidi"/>
                <w:i w:val="0"/>
                <w:noProof/>
                <w:kern w:val="2"/>
                <w:sz w:val="22"/>
                <w:szCs w:val="22"/>
                <w:lang w:eastAsia="fr-CH"/>
                <w14:ligatures w14:val="standardContextual"/>
              </w:rPr>
              <w:tab/>
            </w:r>
            <w:r w:rsidR="000948DB" w:rsidRPr="00F945FA">
              <w:rPr>
                <w:rStyle w:val="Lienhypertexte"/>
                <w:noProof/>
              </w:rPr>
              <w:t>Régulateur 5V</w:t>
            </w:r>
            <w:r w:rsidR="000948DB">
              <w:rPr>
                <w:noProof/>
                <w:webHidden/>
              </w:rPr>
              <w:tab/>
            </w:r>
            <w:r w:rsidR="000948DB">
              <w:rPr>
                <w:noProof/>
                <w:webHidden/>
              </w:rPr>
              <w:fldChar w:fldCharType="begin"/>
            </w:r>
            <w:r w:rsidR="000948DB">
              <w:rPr>
                <w:noProof/>
                <w:webHidden/>
              </w:rPr>
              <w:instrText xml:space="preserve"> PAGEREF _Toc150984818 \h </w:instrText>
            </w:r>
            <w:r w:rsidR="000948DB">
              <w:rPr>
                <w:noProof/>
                <w:webHidden/>
              </w:rPr>
            </w:r>
            <w:r w:rsidR="000948DB">
              <w:rPr>
                <w:noProof/>
                <w:webHidden/>
              </w:rPr>
              <w:fldChar w:fldCharType="separate"/>
            </w:r>
            <w:r w:rsidR="000948DB">
              <w:rPr>
                <w:noProof/>
                <w:webHidden/>
              </w:rPr>
              <w:t>14</w:t>
            </w:r>
            <w:r w:rsidR="000948DB">
              <w:rPr>
                <w:noProof/>
                <w:webHidden/>
              </w:rPr>
              <w:fldChar w:fldCharType="end"/>
            </w:r>
          </w:hyperlink>
        </w:p>
        <w:p w14:paraId="6CBB32E5" w14:textId="64CD09EB" w:rsidR="000948DB" w:rsidRDefault="00000000">
          <w:pPr>
            <w:pStyle w:val="TM3"/>
            <w:tabs>
              <w:tab w:val="left" w:pos="1985"/>
              <w:tab w:val="right" w:leader="dot" w:pos="10195"/>
            </w:tabs>
            <w:rPr>
              <w:rFonts w:asciiTheme="minorHAnsi" w:eastAsiaTheme="minorEastAsia" w:hAnsiTheme="minorHAnsi" w:cstheme="minorBidi"/>
              <w:i w:val="0"/>
              <w:noProof/>
              <w:kern w:val="2"/>
              <w:sz w:val="22"/>
              <w:szCs w:val="22"/>
              <w:lang w:eastAsia="fr-CH"/>
              <w14:ligatures w14:val="standardContextual"/>
            </w:rPr>
          </w:pPr>
          <w:hyperlink w:anchor="_Toc150984819" w:history="1">
            <w:r w:rsidR="000948DB" w:rsidRPr="00F945FA">
              <w:rPr>
                <w:rStyle w:val="Lienhypertexte"/>
                <w:noProof/>
              </w:rPr>
              <w:t>6.2.2</w:t>
            </w:r>
            <w:r w:rsidR="000948DB">
              <w:rPr>
                <w:rFonts w:asciiTheme="minorHAnsi" w:eastAsiaTheme="minorEastAsia" w:hAnsiTheme="minorHAnsi" w:cstheme="minorBidi"/>
                <w:i w:val="0"/>
                <w:noProof/>
                <w:kern w:val="2"/>
                <w:sz w:val="22"/>
                <w:szCs w:val="22"/>
                <w:lang w:eastAsia="fr-CH"/>
                <w14:ligatures w14:val="standardContextual"/>
              </w:rPr>
              <w:tab/>
            </w:r>
            <w:r w:rsidR="000948DB" w:rsidRPr="00F945FA">
              <w:rPr>
                <w:rStyle w:val="Lienhypertexte"/>
                <w:noProof/>
              </w:rPr>
              <w:t>Régulateur 3,3V</w:t>
            </w:r>
            <w:r w:rsidR="000948DB">
              <w:rPr>
                <w:noProof/>
                <w:webHidden/>
              </w:rPr>
              <w:tab/>
            </w:r>
            <w:r w:rsidR="000948DB">
              <w:rPr>
                <w:noProof/>
                <w:webHidden/>
              </w:rPr>
              <w:fldChar w:fldCharType="begin"/>
            </w:r>
            <w:r w:rsidR="000948DB">
              <w:rPr>
                <w:noProof/>
                <w:webHidden/>
              </w:rPr>
              <w:instrText xml:space="preserve"> PAGEREF _Toc150984819 \h </w:instrText>
            </w:r>
            <w:r w:rsidR="000948DB">
              <w:rPr>
                <w:noProof/>
                <w:webHidden/>
              </w:rPr>
            </w:r>
            <w:r w:rsidR="000948DB">
              <w:rPr>
                <w:noProof/>
                <w:webHidden/>
              </w:rPr>
              <w:fldChar w:fldCharType="separate"/>
            </w:r>
            <w:r w:rsidR="000948DB">
              <w:rPr>
                <w:noProof/>
                <w:webHidden/>
              </w:rPr>
              <w:t>15</w:t>
            </w:r>
            <w:r w:rsidR="000948DB">
              <w:rPr>
                <w:noProof/>
                <w:webHidden/>
              </w:rPr>
              <w:fldChar w:fldCharType="end"/>
            </w:r>
          </w:hyperlink>
        </w:p>
        <w:p w14:paraId="649C6A9C" w14:textId="55C0DC6E" w:rsidR="000948DB" w:rsidRDefault="00000000">
          <w:pPr>
            <w:pStyle w:val="TM2"/>
            <w:rPr>
              <w:rFonts w:asciiTheme="minorHAnsi" w:eastAsiaTheme="minorEastAsia" w:hAnsiTheme="minorHAnsi" w:cstheme="minorBidi"/>
              <w:noProof/>
              <w:kern w:val="2"/>
              <w:sz w:val="22"/>
              <w:szCs w:val="22"/>
              <w:lang w:eastAsia="fr-CH"/>
              <w14:ligatures w14:val="standardContextual"/>
            </w:rPr>
          </w:pPr>
          <w:hyperlink w:anchor="_Toc150984820" w:history="1">
            <w:r w:rsidR="000948DB" w:rsidRPr="00F945FA">
              <w:rPr>
                <w:rStyle w:val="Lienhypertexte"/>
                <w:noProof/>
              </w:rPr>
              <w:t>6.3</w:t>
            </w:r>
            <w:r w:rsidR="000948DB">
              <w:rPr>
                <w:rFonts w:asciiTheme="minorHAnsi" w:eastAsiaTheme="minorEastAsia" w:hAnsiTheme="minorHAnsi" w:cstheme="minorBidi"/>
                <w:noProof/>
                <w:kern w:val="2"/>
                <w:sz w:val="22"/>
                <w:szCs w:val="22"/>
                <w:lang w:eastAsia="fr-CH"/>
                <w14:ligatures w14:val="standardContextual"/>
              </w:rPr>
              <w:tab/>
            </w:r>
            <w:r w:rsidR="000948DB" w:rsidRPr="00F945FA">
              <w:rPr>
                <w:rStyle w:val="Lienhypertexte"/>
                <w:noProof/>
              </w:rPr>
              <w:t>Mesure de la batterie</w:t>
            </w:r>
            <w:r w:rsidR="000948DB">
              <w:rPr>
                <w:noProof/>
                <w:webHidden/>
              </w:rPr>
              <w:tab/>
            </w:r>
            <w:r w:rsidR="000948DB">
              <w:rPr>
                <w:noProof/>
                <w:webHidden/>
              </w:rPr>
              <w:fldChar w:fldCharType="begin"/>
            </w:r>
            <w:r w:rsidR="000948DB">
              <w:rPr>
                <w:noProof/>
                <w:webHidden/>
              </w:rPr>
              <w:instrText xml:space="preserve"> PAGEREF _Toc150984820 \h </w:instrText>
            </w:r>
            <w:r w:rsidR="000948DB">
              <w:rPr>
                <w:noProof/>
                <w:webHidden/>
              </w:rPr>
            </w:r>
            <w:r w:rsidR="000948DB">
              <w:rPr>
                <w:noProof/>
                <w:webHidden/>
              </w:rPr>
              <w:fldChar w:fldCharType="separate"/>
            </w:r>
            <w:r w:rsidR="000948DB">
              <w:rPr>
                <w:noProof/>
                <w:webHidden/>
              </w:rPr>
              <w:t>17</w:t>
            </w:r>
            <w:r w:rsidR="000948DB">
              <w:rPr>
                <w:noProof/>
                <w:webHidden/>
              </w:rPr>
              <w:fldChar w:fldCharType="end"/>
            </w:r>
          </w:hyperlink>
        </w:p>
        <w:p w14:paraId="5FB2C068" w14:textId="34EC3891" w:rsidR="000948DB" w:rsidRDefault="00000000">
          <w:pPr>
            <w:pStyle w:val="TM3"/>
            <w:tabs>
              <w:tab w:val="left" w:pos="1985"/>
              <w:tab w:val="right" w:leader="dot" w:pos="10195"/>
            </w:tabs>
            <w:rPr>
              <w:rFonts w:asciiTheme="minorHAnsi" w:eastAsiaTheme="minorEastAsia" w:hAnsiTheme="minorHAnsi" w:cstheme="minorBidi"/>
              <w:i w:val="0"/>
              <w:noProof/>
              <w:kern w:val="2"/>
              <w:sz w:val="22"/>
              <w:szCs w:val="22"/>
              <w:lang w:eastAsia="fr-CH"/>
              <w14:ligatures w14:val="standardContextual"/>
            </w:rPr>
          </w:pPr>
          <w:hyperlink w:anchor="_Toc150984821" w:history="1">
            <w:r w:rsidR="000948DB" w:rsidRPr="00F945FA">
              <w:rPr>
                <w:rStyle w:val="Lienhypertexte"/>
                <w:noProof/>
              </w:rPr>
              <w:t>6.3.1</w:t>
            </w:r>
            <w:r w:rsidR="000948DB">
              <w:rPr>
                <w:rFonts w:asciiTheme="minorHAnsi" w:eastAsiaTheme="minorEastAsia" w:hAnsiTheme="minorHAnsi" w:cstheme="minorBidi"/>
                <w:i w:val="0"/>
                <w:noProof/>
                <w:kern w:val="2"/>
                <w:sz w:val="22"/>
                <w:szCs w:val="22"/>
                <w:lang w:eastAsia="fr-CH"/>
                <w14:ligatures w14:val="standardContextual"/>
              </w:rPr>
              <w:tab/>
            </w:r>
            <w:r w:rsidR="000948DB" w:rsidRPr="00F945FA">
              <w:rPr>
                <w:rStyle w:val="Lienhypertexte"/>
                <w:noProof/>
              </w:rPr>
              <w:t>Mesure de la tension</w:t>
            </w:r>
            <w:r w:rsidR="000948DB">
              <w:rPr>
                <w:noProof/>
                <w:webHidden/>
              </w:rPr>
              <w:tab/>
            </w:r>
            <w:r w:rsidR="000948DB">
              <w:rPr>
                <w:noProof/>
                <w:webHidden/>
              </w:rPr>
              <w:fldChar w:fldCharType="begin"/>
            </w:r>
            <w:r w:rsidR="000948DB">
              <w:rPr>
                <w:noProof/>
                <w:webHidden/>
              </w:rPr>
              <w:instrText xml:space="preserve"> PAGEREF _Toc150984821 \h </w:instrText>
            </w:r>
            <w:r w:rsidR="000948DB">
              <w:rPr>
                <w:noProof/>
                <w:webHidden/>
              </w:rPr>
            </w:r>
            <w:r w:rsidR="000948DB">
              <w:rPr>
                <w:noProof/>
                <w:webHidden/>
              </w:rPr>
              <w:fldChar w:fldCharType="separate"/>
            </w:r>
            <w:r w:rsidR="000948DB">
              <w:rPr>
                <w:noProof/>
                <w:webHidden/>
              </w:rPr>
              <w:t>17</w:t>
            </w:r>
            <w:r w:rsidR="000948DB">
              <w:rPr>
                <w:noProof/>
                <w:webHidden/>
              </w:rPr>
              <w:fldChar w:fldCharType="end"/>
            </w:r>
          </w:hyperlink>
        </w:p>
        <w:p w14:paraId="678C3889" w14:textId="2D75E321" w:rsidR="000948DB" w:rsidRDefault="00000000">
          <w:pPr>
            <w:pStyle w:val="TM3"/>
            <w:tabs>
              <w:tab w:val="left" w:pos="1985"/>
              <w:tab w:val="right" w:leader="dot" w:pos="10195"/>
            </w:tabs>
            <w:rPr>
              <w:rFonts w:asciiTheme="minorHAnsi" w:eastAsiaTheme="minorEastAsia" w:hAnsiTheme="minorHAnsi" w:cstheme="minorBidi"/>
              <w:i w:val="0"/>
              <w:noProof/>
              <w:kern w:val="2"/>
              <w:sz w:val="22"/>
              <w:szCs w:val="22"/>
              <w:lang w:eastAsia="fr-CH"/>
              <w14:ligatures w14:val="standardContextual"/>
            </w:rPr>
          </w:pPr>
          <w:hyperlink w:anchor="_Toc150984822" w:history="1">
            <w:r w:rsidR="000948DB" w:rsidRPr="00F945FA">
              <w:rPr>
                <w:rStyle w:val="Lienhypertexte"/>
                <w:noProof/>
              </w:rPr>
              <w:t>6.3.2</w:t>
            </w:r>
            <w:r w:rsidR="000948DB">
              <w:rPr>
                <w:rFonts w:asciiTheme="minorHAnsi" w:eastAsiaTheme="minorEastAsia" w:hAnsiTheme="minorHAnsi" w:cstheme="minorBidi"/>
                <w:i w:val="0"/>
                <w:noProof/>
                <w:kern w:val="2"/>
                <w:sz w:val="22"/>
                <w:szCs w:val="22"/>
                <w:lang w:eastAsia="fr-CH"/>
                <w14:ligatures w14:val="standardContextual"/>
              </w:rPr>
              <w:tab/>
            </w:r>
            <w:r w:rsidR="000948DB" w:rsidRPr="00F945FA">
              <w:rPr>
                <w:rStyle w:val="Lienhypertexte"/>
                <w:noProof/>
              </w:rPr>
              <w:t>Mesure du courant</w:t>
            </w:r>
            <w:r w:rsidR="000948DB">
              <w:rPr>
                <w:noProof/>
                <w:webHidden/>
              </w:rPr>
              <w:tab/>
            </w:r>
            <w:r w:rsidR="000948DB">
              <w:rPr>
                <w:noProof/>
                <w:webHidden/>
              </w:rPr>
              <w:fldChar w:fldCharType="begin"/>
            </w:r>
            <w:r w:rsidR="000948DB">
              <w:rPr>
                <w:noProof/>
                <w:webHidden/>
              </w:rPr>
              <w:instrText xml:space="preserve"> PAGEREF _Toc150984822 \h </w:instrText>
            </w:r>
            <w:r w:rsidR="000948DB">
              <w:rPr>
                <w:noProof/>
                <w:webHidden/>
              </w:rPr>
            </w:r>
            <w:r w:rsidR="000948DB">
              <w:rPr>
                <w:noProof/>
                <w:webHidden/>
              </w:rPr>
              <w:fldChar w:fldCharType="separate"/>
            </w:r>
            <w:r w:rsidR="000948DB">
              <w:rPr>
                <w:noProof/>
                <w:webHidden/>
              </w:rPr>
              <w:t>18</w:t>
            </w:r>
            <w:r w:rsidR="000948DB">
              <w:rPr>
                <w:noProof/>
                <w:webHidden/>
              </w:rPr>
              <w:fldChar w:fldCharType="end"/>
            </w:r>
          </w:hyperlink>
        </w:p>
        <w:p w14:paraId="0961C90C" w14:textId="57E0AD67" w:rsidR="000948DB" w:rsidRDefault="00000000">
          <w:pPr>
            <w:pStyle w:val="TM1"/>
            <w:tabs>
              <w:tab w:val="right" w:leader="dot" w:pos="10195"/>
            </w:tabs>
            <w:rPr>
              <w:rFonts w:asciiTheme="minorHAnsi" w:eastAsiaTheme="minorEastAsia" w:hAnsiTheme="minorHAnsi" w:cstheme="minorBidi"/>
              <w:b w:val="0"/>
              <w:caps w:val="0"/>
              <w:noProof/>
              <w:kern w:val="2"/>
              <w:sz w:val="22"/>
              <w:szCs w:val="22"/>
              <w:lang w:eastAsia="fr-CH"/>
              <w14:ligatures w14:val="standardContextual"/>
            </w:rPr>
          </w:pPr>
          <w:hyperlink w:anchor="_Toc150984823" w:history="1">
            <w:r w:rsidR="000948DB" w:rsidRPr="00F945FA">
              <w:rPr>
                <w:rStyle w:val="Lienhypertexte"/>
                <w:noProof/>
              </w:rPr>
              <w:t>7.</w:t>
            </w:r>
            <w:r w:rsidR="000948DB">
              <w:rPr>
                <w:rFonts w:asciiTheme="minorHAnsi" w:eastAsiaTheme="minorEastAsia" w:hAnsiTheme="minorHAnsi" w:cstheme="minorBidi"/>
                <w:b w:val="0"/>
                <w:caps w:val="0"/>
                <w:noProof/>
                <w:kern w:val="2"/>
                <w:sz w:val="22"/>
                <w:szCs w:val="22"/>
                <w:lang w:eastAsia="fr-CH"/>
                <w14:ligatures w14:val="standardContextual"/>
              </w:rPr>
              <w:tab/>
            </w:r>
            <w:r w:rsidR="000948DB" w:rsidRPr="00F945FA">
              <w:rPr>
                <w:rStyle w:val="Lienhypertexte"/>
                <w:noProof/>
              </w:rPr>
              <w:t>Concept du logiciel</w:t>
            </w:r>
            <w:r w:rsidR="000948DB">
              <w:rPr>
                <w:noProof/>
                <w:webHidden/>
              </w:rPr>
              <w:tab/>
            </w:r>
            <w:r w:rsidR="000948DB">
              <w:rPr>
                <w:noProof/>
                <w:webHidden/>
              </w:rPr>
              <w:fldChar w:fldCharType="begin"/>
            </w:r>
            <w:r w:rsidR="000948DB">
              <w:rPr>
                <w:noProof/>
                <w:webHidden/>
              </w:rPr>
              <w:instrText xml:space="preserve"> PAGEREF _Toc150984823 \h </w:instrText>
            </w:r>
            <w:r w:rsidR="000948DB">
              <w:rPr>
                <w:noProof/>
                <w:webHidden/>
              </w:rPr>
            </w:r>
            <w:r w:rsidR="000948DB">
              <w:rPr>
                <w:noProof/>
                <w:webHidden/>
              </w:rPr>
              <w:fldChar w:fldCharType="separate"/>
            </w:r>
            <w:r w:rsidR="000948DB">
              <w:rPr>
                <w:noProof/>
                <w:webHidden/>
              </w:rPr>
              <w:t>20</w:t>
            </w:r>
            <w:r w:rsidR="000948DB">
              <w:rPr>
                <w:noProof/>
                <w:webHidden/>
              </w:rPr>
              <w:fldChar w:fldCharType="end"/>
            </w:r>
          </w:hyperlink>
        </w:p>
        <w:p w14:paraId="076A8CB5" w14:textId="24F98C0D" w:rsidR="000948DB" w:rsidRDefault="00000000">
          <w:pPr>
            <w:pStyle w:val="TM2"/>
            <w:rPr>
              <w:rFonts w:asciiTheme="minorHAnsi" w:eastAsiaTheme="minorEastAsia" w:hAnsiTheme="minorHAnsi" w:cstheme="minorBidi"/>
              <w:noProof/>
              <w:kern w:val="2"/>
              <w:sz w:val="22"/>
              <w:szCs w:val="22"/>
              <w:lang w:eastAsia="fr-CH"/>
              <w14:ligatures w14:val="standardContextual"/>
            </w:rPr>
          </w:pPr>
          <w:hyperlink w:anchor="_Toc150984824" w:history="1">
            <w:r w:rsidR="000948DB" w:rsidRPr="00F945FA">
              <w:rPr>
                <w:rStyle w:val="Lienhypertexte"/>
                <w:noProof/>
              </w:rPr>
              <w:t>7.1</w:t>
            </w:r>
            <w:r w:rsidR="000948DB">
              <w:rPr>
                <w:rFonts w:asciiTheme="minorHAnsi" w:eastAsiaTheme="minorEastAsia" w:hAnsiTheme="minorHAnsi" w:cstheme="minorBidi"/>
                <w:noProof/>
                <w:kern w:val="2"/>
                <w:sz w:val="22"/>
                <w:szCs w:val="22"/>
                <w:lang w:eastAsia="fr-CH"/>
                <w14:ligatures w14:val="standardContextual"/>
              </w:rPr>
              <w:tab/>
            </w:r>
            <w:r w:rsidR="000948DB" w:rsidRPr="00F945FA">
              <w:rPr>
                <w:rStyle w:val="Lienhypertexte"/>
                <w:noProof/>
              </w:rPr>
              <w:t>logiciel de base</w:t>
            </w:r>
            <w:r w:rsidR="000948DB">
              <w:rPr>
                <w:noProof/>
                <w:webHidden/>
              </w:rPr>
              <w:tab/>
            </w:r>
            <w:r w:rsidR="000948DB">
              <w:rPr>
                <w:noProof/>
                <w:webHidden/>
              </w:rPr>
              <w:fldChar w:fldCharType="begin"/>
            </w:r>
            <w:r w:rsidR="000948DB">
              <w:rPr>
                <w:noProof/>
                <w:webHidden/>
              </w:rPr>
              <w:instrText xml:space="preserve"> PAGEREF _Toc150984824 \h </w:instrText>
            </w:r>
            <w:r w:rsidR="000948DB">
              <w:rPr>
                <w:noProof/>
                <w:webHidden/>
              </w:rPr>
            </w:r>
            <w:r w:rsidR="000948DB">
              <w:rPr>
                <w:noProof/>
                <w:webHidden/>
              </w:rPr>
              <w:fldChar w:fldCharType="separate"/>
            </w:r>
            <w:r w:rsidR="000948DB">
              <w:rPr>
                <w:noProof/>
                <w:webHidden/>
              </w:rPr>
              <w:t>20</w:t>
            </w:r>
            <w:r w:rsidR="000948DB">
              <w:rPr>
                <w:noProof/>
                <w:webHidden/>
              </w:rPr>
              <w:fldChar w:fldCharType="end"/>
            </w:r>
          </w:hyperlink>
        </w:p>
        <w:p w14:paraId="1DA4A9D6" w14:textId="645D9D97" w:rsidR="000948DB" w:rsidRDefault="00000000">
          <w:pPr>
            <w:pStyle w:val="TM2"/>
            <w:rPr>
              <w:rFonts w:asciiTheme="minorHAnsi" w:eastAsiaTheme="minorEastAsia" w:hAnsiTheme="minorHAnsi" w:cstheme="minorBidi"/>
              <w:noProof/>
              <w:kern w:val="2"/>
              <w:sz w:val="22"/>
              <w:szCs w:val="22"/>
              <w:lang w:eastAsia="fr-CH"/>
              <w14:ligatures w14:val="standardContextual"/>
            </w:rPr>
          </w:pPr>
          <w:hyperlink w:anchor="_Toc150984825" w:history="1">
            <w:r w:rsidR="000948DB" w:rsidRPr="00F945FA">
              <w:rPr>
                <w:rStyle w:val="Lienhypertexte"/>
                <w:noProof/>
              </w:rPr>
              <w:t>7.2</w:t>
            </w:r>
            <w:r w:rsidR="000948DB">
              <w:rPr>
                <w:rFonts w:asciiTheme="minorHAnsi" w:eastAsiaTheme="minorEastAsia" w:hAnsiTheme="minorHAnsi" w:cstheme="minorBidi"/>
                <w:noProof/>
                <w:kern w:val="2"/>
                <w:sz w:val="22"/>
                <w:szCs w:val="22"/>
                <w:lang w:eastAsia="fr-CH"/>
                <w14:ligatures w14:val="standardContextual"/>
              </w:rPr>
              <w:tab/>
            </w:r>
            <w:r w:rsidR="000948DB" w:rsidRPr="00F945FA">
              <w:rPr>
                <w:rStyle w:val="Lienhypertexte"/>
                <w:noProof/>
              </w:rPr>
              <w:t>Améliorations</w:t>
            </w:r>
            <w:r w:rsidR="000948DB">
              <w:rPr>
                <w:noProof/>
                <w:webHidden/>
              </w:rPr>
              <w:tab/>
            </w:r>
            <w:r w:rsidR="000948DB">
              <w:rPr>
                <w:noProof/>
                <w:webHidden/>
              </w:rPr>
              <w:fldChar w:fldCharType="begin"/>
            </w:r>
            <w:r w:rsidR="000948DB">
              <w:rPr>
                <w:noProof/>
                <w:webHidden/>
              </w:rPr>
              <w:instrText xml:space="preserve"> PAGEREF _Toc150984825 \h </w:instrText>
            </w:r>
            <w:r w:rsidR="000948DB">
              <w:rPr>
                <w:noProof/>
                <w:webHidden/>
              </w:rPr>
            </w:r>
            <w:r w:rsidR="000948DB">
              <w:rPr>
                <w:noProof/>
                <w:webHidden/>
              </w:rPr>
              <w:fldChar w:fldCharType="separate"/>
            </w:r>
            <w:r w:rsidR="000948DB">
              <w:rPr>
                <w:noProof/>
                <w:webHidden/>
              </w:rPr>
              <w:t>20</w:t>
            </w:r>
            <w:r w:rsidR="000948DB">
              <w:rPr>
                <w:noProof/>
                <w:webHidden/>
              </w:rPr>
              <w:fldChar w:fldCharType="end"/>
            </w:r>
          </w:hyperlink>
        </w:p>
        <w:p w14:paraId="5114456B" w14:textId="3C162F1D" w:rsidR="000948DB" w:rsidRDefault="00000000">
          <w:pPr>
            <w:pStyle w:val="TM2"/>
            <w:rPr>
              <w:rFonts w:asciiTheme="minorHAnsi" w:eastAsiaTheme="minorEastAsia" w:hAnsiTheme="minorHAnsi" w:cstheme="minorBidi"/>
              <w:noProof/>
              <w:kern w:val="2"/>
              <w:sz w:val="22"/>
              <w:szCs w:val="22"/>
              <w:lang w:eastAsia="fr-CH"/>
              <w14:ligatures w14:val="standardContextual"/>
            </w:rPr>
          </w:pPr>
          <w:hyperlink w:anchor="_Toc150984826" w:history="1">
            <w:r w:rsidR="000948DB" w:rsidRPr="00F945FA">
              <w:rPr>
                <w:rStyle w:val="Lienhypertexte"/>
                <w:noProof/>
              </w:rPr>
              <w:t>7.3</w:t>
            </w:r>
            <w:r w:rsidR="000948DB">
              <w:rPr>
                <w:rFonts w:asciiTheme="minorHAnsi" w:eastAsiaTheme="minorEastAsia" w:hAnsiTheme="minorHAnsi" w:cstheme="minorBidi"/>
                <w:noProof/>
                <w:kern w:val="2"/>
                <w:sz w:val="22"/>
                <w:szCs w:val="22"/>
                <w:lang w:eastAsia="fr-CH"/>
                <w14:ligatures w14:val="standardContextual"/>
              </w:rPr>
              <w:tab/>
            </w:r>
            <w:r w:rsidR="000948DB" w:rsidRPr="00F945FA">
              <w:rPr>
                <w:rStyle w:val="Lienhypertexte"/>
                <w:noProof/>
              </w:rPr>
              <w:t>Idées Possibles</w:t>
            </w:r>
            <w:r w:rsidR="000948DB">
              <w:rPr>
                <w:noProof/>
                <w:webHidden/>
              </w:rPr>
              <w:tab/>
            </w:r>
            <w:r w:rsidR="000948DB">
              <w:rPr>
                <w:noProof/>
                <w:webHidden/>
              </w:rPr>
              <w:fldChar w:fldCharType="begin"/>
            </w:r>
            <w:r w:rsidR="000948DB">
              <w:rPr>
                <w:noProof/>
                <w:webHidden/>
              </w:rPr>
              <w:instrText xml:space="preserve"> PAGEREF _Toc150984826 \h </w:instrText>
            </w:r>
            <w:r w:rsidR="000948DB">
              <w:rPr>
                <w:noProof/>
                <w:webHidden/>
              </w:rPr>
            </w:r>
            <w:r w:rsidR="000948DB">
              <w:rPr>
                <w:noProof/>
                <w:webHidden/>
              </w:rPr>
              <w:fldChar w:fldCharType="separate"/>
            </w:r>
            <w:r w:rsidR="000948DB">
              <w:rPr>
                <w:noProof/>
                <w:webHidden/>
              </w:rPr>
              <w:t>20</w:t>
            </w:r>
            <w:r w:rsidR="000948DB">
              <w:rPr>
                <w:noProof/>
                <w:webHidden/>
              </w:rPr>
              <w:fldChar w:fldCharType="end"/>
            </w:r>
          </w:hyperlink>
        </w:p>
        <w:p w14:paraId="11B7E913" w14:textId="7E52E66B" w:rsidR="000948DB" w:rsidRDefault="00000000">
          <w:pPr>
            <w:pStyle w:val="TM2"/>
            <w:rPr>
              <w:rFonts w:asciiTheme="minorHAnsi" w:eastAsiaTheme="minorEastAsia" w:hAnsiTheme="minorHAnsi" w:cstheme="minorBidi"/>
              <w:noProof/>
              <w:kern w:val="2"/>
              <w:sz w:val="22"/>
              <w:szCs w:val="22"/>
              <w:lang w:eastAsia="fr-CH"/>
              <w14:ligatures w14:val="standardContextual"/>
            </w:rPr>
          </w:pPr>
          <w:hyperlink w:anchor="_Toc150984827" w:history="1">
            <w:r w:rsidR="000948DB" w:rsidRPr="00F945FA">
              <w:rPr>
                <w:rStyle w:val="Lienhypertexte"/>
                <w:noProof/>
              </w:rPr>
              <w:t>7.4</w:t>
            </w:r>
            <w:r w:rsidR="000948DB">
              <w:rPr>
                <w:rFonts w:asciiTheme="minorHAnsi" w:eastAsiaTheme="minorEastAsia" w:hAnsiTheme="minorHAnsi" w:cstheme="minorBidi"/>
                <w:noProof/>
                <w:kern w:val="2"/>
                <w:sz w:val="22"/>
                <w:szCs w:val="22"/>
                <w:lang w:eastAsia="fr-CH"/>
                <w14:ligatures w14:val="standardContextual"/>
              </w:rPr>
              <w:tab/>
            </w:r>
            <w:r w:rsidR="000948DB" w:rsidRPr="00F945FA">
              <w:rPr>
                <w:rStyle w:val="Lienhypertexte"/>
                <w:noProof/>
              </w:rPr>
              <w:t>géstion des LEd</w:t>
            </w:r>
            <w:r w:rsidR="000948DB">
              <w:rPr>
                <w:noProof/>
                <w:webHidden/>
              </w:rPr>
              <w:tab/>
            </w:r>
            <w:r w:rsidR="000948DB">
              <w:rPr>
                <w:noProof/>
                <w:webHidden/>
              </w:rPr>
              <w:fldChar w:fldCharType="begin"/>
            </w:r>
            <w:r w:rsidR="000948DB">
              <w:rPr>
                <w:noProof/>
                <w:webHidden/>
              </w:rPr>
              <w:instrText xml:space="preserve"> PAGEREF _Toc150984827 \h </w:instrText>
            </w:r>
            <w:r w:rsidR="000948DB">
              <w:rPr>
                <w:noProof/>
                <w:webHidden/>
              </w:rPr>
            </w:r>
            <w:r w:rsidR="000948DB">
              <w:rPr>
                <w:noProof/>
                <w:webHidden/>
              </w:rPr>
              <w:fldChar w:fldCharType="separate"/>
            </w:r>
            <w:r w:rsidR="000948DB">
              <w:rPr>
                <w:noProof/>
                <w:webHidden/>
              </w:rPr>
              <w:t>20</w:t>
            </w:r>
            <w:r w:rsidR="000948DB">
              <w:rPr>
                <w:noProof/>
                <w:webHidden/>
              </w:rPr>
              <w:fldChar w:fldCharType="end"/>
            </w:r>
          </w:hyperlink>
        </w:p>
        <w:p w14:paraId="57753127" w14:textId="464DFA77" w:rsidR="000948DB" w:rsidRDefault="00000000">
          <w:pPr>
            <w:pStyle w:val="TM1"/>
            <w:tabs>
              <w:tab w:val="right" w:leader="dot" w:pos="10195"/>
            </w:tabs>
            <w:rPr>
              <w:rFonts w:asciiTheme="minorHAnsi" w:eastAsiaTheme="minorEastAsia" w:hAnsiTheme="minorHAnsi" w:cstheme="minorBidi"/>
              <w:b w:val="0"/>
              <w:caps w:val="0"/>
              <w:noProof/>
              <w:kern w:val="2"/>
              <w:sz w:val="22"/>
              <w:szCs w:val="22"/>
              <w:lang w:eastAsia="fr-CH"/>
              <w14:ligatures w14:val="standardContextual"/>
            </w:rPr>
          </w:pPr>
          <w:hyperlink w:anchor="_Toc150984828" w:history="1">
            <w:r w:rsidR="000948DB" w:rsidRPr="00F945FA">
              <w:rPr>
                <w:rStyle w:val="Lienhypertexte"/>
                <w:noProof/>
              </w:rPr>
              <w:t>8.</w:t>
            </w:r>
            <w:r w:rsidR="000948DB">
              <w:rPr>
                <w:rFonts w:asciiTheme="minorHAnsi" w:eastAsiaTheme="minorEastAsia" w:hAnsiTheme="minorHAnsi" w:cstheme="minorBidi"/>
                <w:b w:val="0"/>
                <w:caps w:val="0"/>
                <w:noProof/>
                <w:kern w:val="2"/>
                <w:sz w:val="22"/>
                <w:szCs w:val="22"/>
                <w:lang w:eastAsia="fr-CH"/>
                <w14:ligatures w14:val="standardContextual"/>
              </w:rPr>
              <w:tab/>
            </w:r>
            <w:r w:rsidR="000948DB" w:rsidRPr="00F945FA">
              <w:rPr>
                <w:rStyle w:val="Lienhypertexte"/>
                <w:noProof/>
              </w:rPr>
              <w:t>Boitier et PCB</w:t>
            </w:r>
            <w:r w:rsidR="000948DB">
              <w:rPr>
                <w:noProof/>
                <w:webHidden/>
              </w:rPr>
              <w:tab/>
            </w:r>
            <w:r w:rsidR="000948DB">
              <w:rPr>
                <w:noProof/>
                <w:webHidden/>
              </w:rPr>
              <w:fldChar w:fldCharType="begin"/>
            </w:r>
            <w:r w:rsidR="000948DB">
              <w:rPr>
                <w:noProof/>
                <w:webHidden/>
              </w:rPr>
              <w:instrText xml:space="preserve"> PAGEREF _Toc150984828 \h </w:instrText>
            </w:r>
            <w:r w:rsidR="000948DB">
              <w:rPr>
                <w:noProof/>
                <w:webHidden/>
              </w:rPr>
            </w:r>
            <w:r w:rsidR="000948DB">
              <w:rPr>
                <w:noProof/>
                <w:webHidden/>
              </w:rPr>
              <w:fldChar w:fldCharType="separate"/>
            </w:r>
            <w:r w:rsidR="000948DB">
              <w:rPr>
                <w:noProof/>
                <w:webHidden/>
              </w:rPr>
              <w:t>21</w:t>
            </w:r>
            <w:r w:rsidR="000948DB">
              <w:rPr>
                <w:noProof/>
                <w:webHidden/>
              </w:rPr>
              <w:fldChar w:fldCharType="end"/>
            </w:r>
          </w:hyperlink>
        </w:p>
        <w:p w14:paraId="45EB884C" w14:textId="25943508" w:rsidR="000948DB" w:rsidRDefault="00000000">
          <w:pPr>
            <w:pStyle w:val="TM1"/>
            <w:tabs>
              <w:tab w:val="right" w:leader="dot" w:pos="10195"/>
            </w:tabs>
            <w:rPr>
              <w:rFonts w:asciiTheme="minorHAnsi" w:eastAsiaTheme="minorEastAsia" w:hAnsiTheme="minorHAnsi" w:cstheme="minorBidi"/>
              <w:b w:val="0"/>
              <w:caps w:val="0"/>
              <w:noProof/>
              <w:kern w:val="2"/>
              <w:sz w:val="22"/>
              <w:szCs w:val="22"/>
              <w:lang w:eastAsia="fr-CH"/>
              <w14:ligatures w14:val="standardContextual"/>
            </w:rPr>
          </w:pPr>
          <w:hyperlink w:anchor="_Toc150984829" w:history="1">
            <w:r w:rsidR="000948DB" w:rsidRPr="00F945FA">
              <w:rPr>
                <w:rStyle w:val="Lienhypertexte"/>
                <w:noProof/>
              </w:rPr>
              <w:t>9.</w:t>
            </w:r>
            <w:r w:rsidR="000948DB">
              <w:rPr>
                <w:rFonts w:asciiTheme="minorHAnsi" w:eastAsiaTheme="minorEastAsia" w:hAnsiTheme="minorHAnsi" w:cstheme="minorBidi"/>
                <w:b w:val="0"/>
                <w:caps w:val="0"/>
                <w:noProof/>
                <w:kern w:val="2"/>
                <w:sz w:val="22"/>
                <w:szCs w:val="22"/>
                <w:lang w:eastAsia="fr-CH"/>
                <w14:ligatures w14:val="standardContextual"/>
              </w:rPr>
              <w:tab/>
            </w:r>
            <w:r w:rsidR="000948DB" w:rsidRPr="00F945FA">
              <w:rPr>
                <w:rStyle w:val="Lienhypertexte"/>
                <w:noProof/>
              </w:rPr>
              <w:t>Schéma batterie</w:t>
            </w:r>
            <w:r w:rsidR="000948DB">
              <w:rPr>
                <w:noProof/>
                <w:webHidden/>
              </w:rPr>
              <w:tab/>
            </w:r>
            <w:r w:rsidR="000948DB">
              <w:rPr>
                <w:noProof/>
                <w:webHidden/>
              </w:rPr>
              <w:fldChar w:fldCharType="begin"/>
            </w:r>
            <w:r w:rsidR="000948DB">
              <w:rPr>
                <w:noProof/>
                <w:webHidden/>
              </w:rPr>
              <w:instrText xml:space="preserve"> PAGEREF _Toc150984829 \h </w:instrText>
            </w:r>
            <w:r w:rsidR="000948DB">
              <w:rPr>
                <w:noProof/>
                <w:webHidden/>
              </w:rPr>
            </w:r>
            <w:r w:rsidR="000948DB">
              <w:rPr>
                <w:noProof/>
                <w:webHidden/>
              </w:rPr>
              <w:fldChar w:fldCharType="separate"/>
            </w:r>
            <w:r w:rsidR="000948DB">
              <w:rPr>
                <w:noProof/>
                <w:webHidden/>
              </w:rPr>
              <w:t>21</w:t>
            </w:r>
            <w:r w:rsidR="000948DB">
              <w:rPr>
                <w:noProof/>
                <w:webHidden/>
              </w:rPr>
              <w:fldChar w:fldCharType="end"/>
            </w:r>
          </w:hyperlink>
        </w:p>
        <w:p w14:paraId="77D8B15C" w14:textId="76CD30F2" w:rsidR="000948DB" w:rsidRDefault="00000000">
          <w:pPr>
            <w:pStyle w:val="TM1"/>
            <w:tabs>
              <w:tab w:val="right" w:leader="dot" w:pos="10195"/>
            </w:tabs>
            <w:rPr>
              <w:rFonts w:asciiTheme="minorHAnsi" w:eastAsiaTheme="minorEastAsia" w:hAnsiTheme="minorHAnsi" w:cstheme="minorBidi"/>
              <w:b w:val="0"/>
              <w:caps w:val="0"/>
              <w:noProof/>
              <w:kern w:val="2"/>
              <w:sz w:val="22"/>
              <w:szCs w:val="22"/>
              <w:lang w:eastAsia="fr-CH"/>
              <w14:ligatures w14:val="standardContextual"/>
            </w:rPr>
          </w:pPr>
          <w:hyperlink w:anchor="_Toc150984830" w:history="1">
            <w:r w:rsidR="000948DB" w:rsidRPr="00F945FA">
              <w:rPr>
                <w:rStyle w:val="Lienhypertexte"/>
                <w:noProof/>
              </w:rPr>
              <w:t>10.</w:t>
            </w:r>
            <w:r w:rsidR="000948DB">
              <w:rPr>
                <w:rFonts w:asciiTheme="minorHAnsi" w:eastAsiaTheme="minorEastAsia" w:hAnsiTheme="minorHAnsi" w:cstheme="minorBidi"/>
                <w:b w:val="0"/>
                <w:caps w:val="0"/>
                <w:noProof/>
                <w:kern w:val="2"/>
                <w:sz w:val="22"/>
                <w:szCs w:val="22"/>
                <w:lang w:eastAsia="fr-CH"/>
                <w14:ligatures w14:val="standardContextual"/>
              </w:rPr>
              <w:tab/>
            </w:r>
            <w:r w:rsidR="000948DB" w:rsidRPr="00F945FA">
              <w:rPr>
                <w:rStyle w:val="Lienhypertexte"/>
                <w:noProof/>
              </w:rPr>
              <w:t>Choix des pins</w:t>
            </w:r>
            <w:r w:rsidR="000948DB">
              <w:rPr>
                <w:noProof/>
                <w:webHidden/>
              </w:rPr>
              <w:tab/>
            </w:r>
            <w:r w:rsidR="000948DB">
              <w:rPr>
                <w:noProof/>
                <w:webHidden/>
              </w:rPr>
              <w:fldChar w:fldCharType="begin"/>
            </w:r>
            <w:r w:rsidR="000948DB">
              <w:rPr>
                <w:noProof/>
                <w:webHidden/>
              </w:rPr>
              <w:instrText xml:space="preserve"> PAGEREF _Toc150984830 \h </w:instrText>
            </w:r>
            <w:r w:rsidR="000948DB">
              <w:rPr>
                <w:noProof/>
                <w:webHidden/>
              </w:rPr>
            </w:r>
            <w:r w:rsidR="000948DB">
              <w:rPr>
                <w:noProof/>
                <w:webHidden/>
              </w:rPr>
              <w:fldChar w:fldCharType="separate"/>
            </w:r>
            <w:r w:rsidR="000948DB">
              <w:rPr>
                <w:noProof/>
                <w:webHidden/>
              </w:rPr>
              <w:t>22</w:t>
            </w:r>
            <w:r w:rsidR="000948DB">
              <w:rPr>
                <w:noProof/>
                <w:webHidden/>
              </w:rPr>
              <w:fldChar w:fldCharType="end"/>
            </w:r>
          </w:hyperlink>
        </w:p>
        <w:p w14:paraId="4F1909E3" w14:textId="3AB1CFCB" w:rsidR="000948DB" w:rsidRDefault="00000000">
          <w:pPr>
            <w:pStyle w:val="TM1"/>
            <w:tabs>
              <w:tab w:val="right" w:leader="dot" w:pos="10195"/>
            </w:tabs>
            <w:rPr>
              <w:rFonts w:asciiTheme="minorHAnsi" w:eastAsiaTheme="minorEastAsia" w:hAnsiTheme="minorHAnsi" w:cstheme="minorBidi"/>
              <w:b w:val="0"/>
              <w:caps w:val="0"/>
              <w:noProof/>
              <w:kern w:val="2"/>
              <w:sz w:val="22"/>
              <w:szCs w:val="22"/>
              <w:lang w:eastAsia="fr-CH"/>
              <w14:ligatures w14:val="standardContextual"/>
            </w:rPr>
          </w:pPr>
          <w:hyperlink w:anchor="_Toc150984831" w:history="1">
            <w:r w:rsidR="000948DB" w:rsidRPr="00F945FA">
              <w:rPr>
                <w:rStyle w:val="Lienhypertexte"/>
                <w:noProof/>
              </w:rPr>
              <w:t>11.</w:t>
            </w:r>
            <w:r w:rsidR="000948DB">
              <w:rPr>
                <w:rFonts w:asciiTheme="minorHAnsi" w:eastAsiaTheme="minorEastAsia" w:hAnsiTheme="minorHAnsi" w:cstheme="minorBidi"/>
                <w:b w:val="0"/>
                <w:caps w:val="0"/>
                <w:noProof/>
                <w:kern w:val="2"/>
                <w:sz w:val="22"/>
                <w:szCs w:val="22"/>
                <w:lang w:eastAsia="fr-CH"/>
                <w14:ligatures w14:val="standardContextual"/>
              </w:rPr>
              <w:tab/>
            </w:r>
            <w:r w:rsidR="000948DB" w:rsidRPr="00F945FA">
              <w:rPr>
                <w:rStyle w:val="Lienhypertexte"/>
                <w:noProof/>
              </w:rPr>
              <w:t>PCB</w:t>
            </w:r>
            <w:r w:rsidR="000948DB">
              <w:rPr>
                <w:noProof/>
                <w:webHidden/>
              </w:rPr>
              <w:tab/>
            </w:r>
            <w:r w:rsidR="000948DB">
              <w:rPr>
                <w:noProof/>
                <w:webHidden/>
              </w:rPr>
              <w:fldChar w:fldCharType="begin"/>
            </w:r>
            <w:r w:rsidR="000948DB">
              <w:rPr>
                <w:noProof/>
                <w:webHidden/>
              </w:rPr>
              <w:instrText xml:space="preserve"> PAGEREF _Toc150984831 \h </w:instrText>
            </w:r>
            <w:r w:rsidR="000948DB">
              <w:rPr>
                <w:noProof/>
                <w:webHidden/>
              </w:rPr>
            </w:r>
            <w:r w:rsidR="000948DB">
              <w:rPr>
                <w:noProof/>
                <w:webHidden/>
              </w:rPr>
              <w:fldChar w:fldCharType="separate"/>
            </w:r>
            <w:r w:rsidR="000948DB">
              <w:rPr>
                <w:noProof/>
                <w:webHidden/>
              </w:rPr>
              <w:t>23</w:t>
            </w:r>
            <w:r w:rsidR="000948DB">
              <w:rPr>
                <w:noProof/>
                <w:webHidden/>
              </w:rPr>
              <w:fldChar w:fldCharType="end"/>
            </w:r>
          </w:hyperlink>
        </w:p>
        <w:p w14:paraId="0E9D1FDC" w14:textId="2A22C31E" w:rsidR="000948DB" w:rsidRDefault="00000000">
          <w:pPr>
            <w:pStyle w:val="TM2"/>
            <w:rPr>
              <w:rFonts w:asciiTheme="minorHAnsi" w:eastAsiaTheme="minorEastAsia" w:hAnsiTheme="minorHAnsi" w:cstheme="minorBidi"/>
              <w:noProof/>
              <w:kern w:val="2"/>
              <w:sz w:val="22"/>
              <w:szCs w:val="22"/>
              <w:lang w:eastAsia="fr-CH"/>
              <w14:ligatures w14:val="standardContextual"/>
            </w:rPr>
          </w:pPr>
          <w:hyperlink w:anchor="_Toc150984832" w:history="1">
            <w:r w:rsidR="000948DB" w:rsidRPr="00F945FA">
              <w:rPr>
                <w:rStyle w:val="Lienhypertexte"/>
                <w:noProof/>
              </w:rPr>
              <w:t>11.1</w:t>
            </w:r>
            <w:r w:rsidR="000948DB">
              <w:rPr>
                <w:rFonts w:asciiTheme="minorHAnsi" w:eastAsiaTheme="minorEastAsia" w:hAnsiTheme="minorHAnsi" w:cstheme="minorBidi"/>
                <w:noProof/>
                <w:kern w:val="2"/>
                <w:sz w:val="22"/>
                <w:szCs w:val="22"/>
                <w:lang w:eastAsia="fr-CH"/>
                <w14:ligatures w14:val="standardContextual"/>
              </w:rPr>
              <w:tab/>
            </w:r>
            <w:r w:rsidR="000948DB" w:rsidRPr="00F945FA">
              <w:rPr>
                <w:rStyle w:val="Lienhypertexte"/>
                <w:noProof/>
              </w:rPr>
              <w:t>Dimenssionnement de la carte</w:t>
            </w:r>
            <w:r w:rsidR="000948DB">
              <w:rPr>
                <w:noProof/>
                <w:webHidden/>
              </w:rPr>
              <w:tab/>
            </w:r>
            <w:r w:rsidR="000948DB">
              <w:rPr>
                <w:noProof/>
                <w:webHidden/>
              </w:rPr>
              <w:fldChar w:fldCharType="begin"/>
            </w:r>
            <w:r w:rsidR="000948DB">
              <w:rPr>
                <w:noProof/>
                <w:webHidden/>
              </w:rPr>
              <w:instrText xml:space="preserve"> PAGEREF _Toc150984832 \h </w:instrText>
            </w:r>
            <w:r w:rsidR="000948DB">
              <w:rPr>
                <w:noProof/>
                <w:webHidden/>
              </w:rPr>
            </w:r>
            <w:r w:rsidR="000948DB">
              <w:rPr>
                <w:noProof/>
                <w:webHidden/>
              </w:rPr>
              <w:fldChar w:fldCharType="separate"/>
            </w:r>
            <w:r w:rsidR="000948DB">
              <w:rPr>
                <w:noProof/>
                <w:webHidden/>
              </w:rPr>
              <w:t>23</w:t>
            </w:r>
            <w:r w:rsidR="000948DB">
              <w:rPr>
                <w:noProof/>
                <w:webHidden/>
              </w:rPr>
              <w:fldChar w:fldCharType="end"/>
            </w:r>
          </w:hyperlink>
        </w:p>
        <w:p w14:paraId="3CDBFEF5" w14:textId="619E688F" w:rsidR="000948DB" w:rsidRDefault="00000000">
          <w:pPr>
            <w:pStyle w:val="TM2"/>
            <w:rPr>
              <w:rFonts w:asciiTheme="minorHAnsi" w:eastAsiaTheme="minorEastAsia" w:hAnsiTheme="minorHAnsi" w:cstheme="minorBidi"/>
              <w:noProof/>
              <w:kern w:val="2"/>
              <w:sz w:val="22"/>
              <w:szCs w:val="22"/>
              <w:lang w:eastAsia="fr-CH"/>
              <w14:ligatures w14:val="standardContextual"/>
            </w:rPr>
          </w:pPr>
          <w:hyperlink w:anchor="_Toc150984833" w:history="1">
            <w:r w:rsidR="000948DB" w:rsidRPr="00F945FA">
              <w:rPr>
                <w:rStyle w:val="Lienhypertexte"/>
                <w:noProof/>
              </w:rPr>
              <w:t>11.2</w:t>
            </w:r>
            <w:r w:rsidR="000948DB">
              <w:rPr>
                <w:rFonts w:asciiTheme="minorHAnsi" w:eastAsiaTheme="minorEastAsia" w:hAnsiTheme="minorHAnsi" w:cstheme="minorBidi"/>
                <w:noProof/>
                <w:kern w:val="2"/>
                <w:sz w:val="22"/>
                <w:szCs w:val="22"/>
                <w:lang w:eastAsia="fr-CH"/>
                <w14:ligatures w14:val="standardContextual"/>
              </w:rPr>
              <w:tab/>
            </w:r>
            <w:r w:rsidR="000948DB" w:rsidRPr="00F945FA">
              <w:rPr>
                <w:rStyle w:val="Lienhypertexte"/>
                <w:noProof/>
              </w:rPr>
              <w:t>Placement</w:t>
            </w:r>
            <w:r w:rsidR="000948DB">
              <w:rPr>
                <w:noProof/>
                <w:webHidden/>
              </w:rPr>
              <w:tab/>
            </w:r>
            <w:r w:rsidR="000948DB">
              <w:rPr>
                <w:noProof/>
                <w:webHidden/>
              </w:rPr>
              <w:fldChar w:fldCharType="begin"/>
            </w:r>
            <w:r w:rsidR="000948DB">
              <w:rPr>
                <w:noProof/>
                <w:webHidden/>
              </w:rPr>
              <w:instrText xml:space="preserve"> PAGEREF _Toc150984833 \h </w:instrText>
            </w:r>
            <w:r w:rsidR="000948DB">
              <w:rPr>
                <w:noProof/>
                <w:webHidden/>
              </w:rPr>
            </w:r>
            <w:r w:rsidR="000948DB">
              <w:rPr>
                <w:noProof/>
                <w:webHidden/>
              </w:rPr>
              <w:fldChar w:fldCharType="separate"/>
            </w:r>
            <w:r w:rsidR="000948DB">
              <w:rPr>
                <w:noProof/>
                <w:webHidden/>
              </w:rPr>
              <w:t>23</w:t>
            </w:r>
            <w:r w:rsidR="000948DB">
              <w:rPr>
                <w:noProof/>
                <w:webHidden/>
              </w:rPr>
              <w:fldChar w:fldCharType="end"/>
            </w:r>
          </w:hyperlink>
        </w:p>
        <w:p w14:paraId="5ED0D425" w14:textId="17ECBBEF" w:rsidR="000948DB" w:rsidRDefault="00000000">
          <w:pPr>
            <w:pStyle w:val="TM3"/>
            <w:tabs>
              <w:tab w:val="left" w:pos="1985"/>
              <w:tab w:val="right" w:leader="dot" w:pos="10195"/>
            </w:tabs>
            <w:rPr>
              <w:rFonts w:asciiTheme="minorHAnsi" w:eastAsiaTheme="minorEastAsia" w:hAnsiTheme="minorHAnsi" w:cstheme="minorBidi"/>
              <w:i w:val="0"/>
              <w:noProof/>
              <w:kern w:val="2"/>
              <w:sz w:val="22"/>
              <w:szCs w:val="22"/>
              <w:lang w:eastAsia="fr-CH"/>
              <w14:ligatures w14:val="standardContextual"/>
            </w:rPr>
          </w:pPr>
          <w:hyperlink w:anchor="_Toc150984834" w:history="1">
            <w:r w:rsidR="000948DB" w:rsidRPr="00F945FA">
              <w:rPr>
                <w:rStyle w:val="Lienhypertexte"/>
                <w:noProof/>
              </w:rPr>
              <w:t>11.2.1</w:t>
            </w:r>
            <w:r w:rsidR="000948DB">
              <w:rPr>
                <w:rFonts w:asciiTheme="minorHAnsi" w:eastAsiaTheme="minorEastAsia" w:hAnsiTheme="minorHAnsi" w:cstheme="minorBidi"/>
                <w:i w:val="0"/>
                <w:noProof/>
                <w:kern w:val="2"/>
                <w:sz w:val="22"/>
                <w:szCs w:val="22"/>
                <w:lang w:eastAsia="fr-CH"/>
                <w14:ligatures w14:val="standardContextual"/>
              </w:rPr>
              <w:tab/>
            </w:r>
            <w:r w:rsidR="000948DB" w:rsidRPr="00F945FA">
              <w:rPr>
                <w:rStyle w:val="Lienhypertexte"/>
                <w:noProof/>
              </w:rPr>
              <w:t>Partie puissance</w:t>
            </w:r>
            <w:r w:rsidR="000948DB">
              <w:rPr>
                <w:noProof/>
                <w:webHidden/>
              </w:rPr>
              <w:tab/>
            </w:r>
            <w:r w:rsidR="000948DB">
              <w:rPr>
                <w:noProof/>
                <w:webHidden/>
              </w:rPr>
              <w:fldChar w:fldCharType="begin"/>
            </w:r>
            <w:r w:rsidR="000948DB">
              <w:rPr>
                <w:noProof/>
                <w:webHidden/>
              </w:rPr>
              <w:instrText xml:space="preserve"> PAGEREF _Toc150984834 \h </w:instrText>
            </w:r>
            <w:r w:rsidR="000948DB">
              <w:rPr>
                <w:noProof/>
                <w:webHidden/>
              </w:rPr>
            </w:r>
            <w:r w:rsidR="000948DB">
              <w:rPr>
                <w:noProof/>
                <w:webHidden/>
              </w:rPr>
              <w:fldChar w:fldCharType="separate"/>
            </w:r>
            <w:r w:rsidR="000948DB">
              <w:rPr>
                <w:noProof/>
                <w:webHidden/>
              </w:rPr>
              <w:t>25</w:t>
            </w:r>
            <w:r w:rsidR="000948DB">
              <w:rPr>
                <w:noProof/>
                <w:webHidden/>
              </w:rPr>
              <w:fldChar w:fldCharType="end"/>
            </w:r>
          </w:hyperlink>
        </w:p>
        <w:p w14:paraId="0C6772CD" w14:textId="1470F58D" w:rsidR="000948DB" w:rsidRDefault="00000000">
          <w:pPr>
            <w:pStyle w:val="TM3"/>
            <w:tabs>
              <w:tab w:val="left" w:pos="1985"/>
              <w:tab w:val="right" w:leader="dot" w:pos="10195"/>
            </w:tabs>
            <w:rPr>
              <w:rFonts w:asciiTheme="minorHAnsi" w:eastAsiaTheme="minorEastAsia" w:hAnsiTheme="minorHAnsi" w:cstheme="minorBidi"/>
              <w:i w:val="0"/>
              <w:noProof/>
              <w:kern w:val="2"/>
              <w:sz w:val="22"/>
              <w:szCs w:val="22"/>
              <w:lang w:eastAsia="fr-CH"/>
              <w14:ligatures w14:val="standardContextual"/>
            </w:rPr>
          </w:pPr>
          <w:hyperlink w:anchor="_Toc150984835" w:history="1">
            <w:r w:rsidR="000948DB" w:rsidRPr="00F945FA">
              <w:rPr>
                <w:rStyle w:val="Lienhypertexte"/>
                <w:noProof/>
              </w:rPr>
              <w:t>11.2.2</w:t>
            </w:r>
            <w:r w:rsidR="000948DB">
              <w:rPr>
                <w:rFonts w:asciiTheme="minorHAnsi" w:eastAsiaTheme="minorEastAsia" w:hAnsiTheme="minorHAnsi" w:cstheme="minorBidi"/>
                <w:i w:val="0"/>
                <w:noProof/>
                <w:kern w:val="2"/>
                <w:sz w:val="22"/>
                <w:szCs w:val="22"/>
                <w:lang w:eastAsia="fr-CH"/>
                <w14:ligatures w14:val="standardContextual"/>
              </w:rPr>
              <w:tab/>
            </w:r>
            <w:r w:rsidR="000948DB" w:rsidRPr="00F945FA">
              <w:rPr>
                <w:rStyle w:val="Lienhypertexte"/>
                <w:noProof/>
              </w:rPr>
              <w:t>Partie logique</w:t>
            </w:r>
            <w:r w:rsidR="000948DB">
              <w:rPr>
                <w:noProof/>
                <w:webHidden/>
              </w:rPr>
              <w:tab/>
            </w:r>
            <w:r w:rsidR="000948DB">
              <w:rPr>
                <w:noProof/>
                <w:webHidden/>
              </w:rPr>
              <w:fldChar w:fldCharType="begin"/>
            </w:r>
            <w:r w:rsidR="000948DB">
              <w:rPr>
                <w:noProof/>
                <w:webHidden/>
              </w:rPr>
              <w:instrText xml:space="preserve"> PAGEREF _Toc150984835 \h </w:instrText>
            </w:r>
            <w:r w:rsidR="000948DB">
              <w:rPr>
                <w:noProof/>
                <w:webHidden/>
              </w:rPr>
            </w:r>
            <w:r w:rsidR="000948DB">
              <w:rPr>
                <w:noProof/>
                <w:webHidden/>
              </w:rPr>
              <w:fldChar w:fldCharType="separate"/>
            </w:r>
            <w:r w:rsidR="000948DB">
              <w:rPr>
                <w:noProof/>
                <w:webHidden/>
              </w:rPr>
              <w:t>25</w:t>
            </w:r>
            <w:r w:rsidR="000948DB">
              <w:rPr>
                <w:noProof/>
                <w:webHidden/>
              </w:rPr>
              <w:fldChar w:fldCharType="end"/>
            </w:r>
          </w:hyperlink>
        </w:p>
        <w:p w14:paraId="77ABD067" w14:textId="4AEA00E7" w:rsidR="000948DB" w:rsidRDefault="00000000">
          <w:pPr>
            <w:pStyle w:val="TM2"/>
            <w:rPr>
              <w:rFonts w:asciiTheme="minorHAnsi" w:eastAsiaTheme="minorEastAsia" w:hAnsiTheme="minorHAnsi" w:cstheme="minorBidi"/>
              <w:noProof/>
              <w:kern w:val="2"/>
              <w:sz w:val="22"/>
              <w:szCs w:val="22"/>
              <w:lang w:eastAsia="fr-CH"/>
              <w14:ligatures w14:val="standardContextual"/>
            </w:rPr>
          </w:pPr>
          <w:hyperlink w:anchor="_Toc150984836" w:history="1">
            <w:r w:rsidR="000948DB" w:rsidRPr="00F945FA">
              <w:rPr>
                <w:rStyle w:val="Lienhypertexte"/>
                <w:noProof/>
              </w:rPr>
              <w:t>11.3</w:t>
            </w:r>
            <w:r w:rsidR="000948DB">
              <w:rPr>
                <w:rFonts w:asciiTheme="minorHAnsi" w:eastAsiaTheme="minorEastAsia" w:hAnsiTheme="minorHAnsi" w:cstheme="minorBidi"/>
                <w:noProof/>
                <w:kern w:val="2"/>
                <w:sz w:val="22"/>
                <w:szCs w:val="22"/>
                <w:lang w:eastAsia="fr-CH"/>
                <w14:ligatures w14:val="standardContextual"/>
              </w:rPr>
              <w:tab/>
            </w:r>
            <w:r w:rsidR="000948DB" w:rsidRPr="00F945FA">
              <w:rPr>
                <w:rStyle w:val="Lienhypertexte"/>
                <w:noProof/>
              </w:rPr>
              <w:t>Routage</w:t>
            </w:r>
            <w:r w:rsidR="000948DB">
              <w:rPr>
                <w:noProof/>
                <w:webHidden/>
              </w:rPr>
              <w:tab/>
            </w:r>
            <w:r w:rsidR="000948DB">
              <w:rPr>
                <w:noProof/>
                <w:webHidden/>
              </w:rPr>
              <w:fldChar w:fldCharType="begin"/>
            </w:r>
            <w:r w:rsidR="000948DB">
              <w:rPr>
                <w:noProof/>
                <w:webHidden/>
              </w:rPr>
              <w:instrText xml:space="preserve"> PAGEREF _Toc150984836 \h </w:instrText>
            </w:r>
            <w:r w:rsidR="000948DB">
              <w:rPr>
                <w:noProof/>
                <w:webHidden/>
              </w:rPr>
            </w:r>
            <w:r w:rsidR="000948DB">
              <w:rPr>
                <w:noProof/>
                <w:webHidden/>
              </w:rPr>
              <w:fldChar w:fldCharType="separate"/>
            </w:r>
            <w:r w:rsidR="000948DB">
              <w:rPr>
                <w:noProof/>
                <w:webHidden/>
              </w:rPr>
              <w:t>25</w:t>
            </w:r>
            <w:r w:rsidR="000948DB">
              <w:rPr>
                <w:noProof/>
                <w:webHidden/>
              </w:rPr>
              <w:fldChar w:fldCharType="end"/>
            </w:r>
          </w:hyperlink>
        </w:p>
        <w:p w14:paraId="1566E686" w14:textId="68D34291" w:rsidR="000948DB" w:rsidRDefault="00000000">
          <w:pPr>
            <w:pStyle w:val="TM2"/>
            <w:rPr>
              <w:rFonts w:asciiTheme="minorHAnsi" w:eastAsiaTheme="minorEastAsia" w:hAnsiTheme="minorHAnsi" w:cstheme="minorBidi"/>
              <w:noProof/>
              <w:kern w:val="2"/>
              <w:sz w:val="22"/>
              <w:szCs w:val="22"/>
              <w:lang w:eastAsia="fr-CH"/>
              <w14:ligatures w14:val="standardContextual"/>
            </w:rPr>
          </w:pPr>
          <w:hyperlink w:anchor="_Toc150984837" w:history="1">
            <w:r w:rsidR="000948DB" w:rsidRPr="00F945FA">
              <w:rPr>
                <w:rStyle w:val="Lienhypertexte"/>
                <w:noProof/>
              </w:rPr>
              <w:t>11.4</w:t>
            </w:r>
            <w:r w:rsidR="000948DB">
              <w:rPr>
                <w:rFonts w:asciiTheme="minorHAnsi" w:eastAsiaTheme="minorEastAsia" w:hAnsiTheme="minorHAnsi" w:cstheme="minorBidi"/>
                <w:noProof/>
                <w:kern w:val="2"/>
                <w:sz w:val="22"/>
                <w:szCs w:val="22"/>
                <w:lang w:eastAsia="fr-CH"/>
                <w14:ligatures w14:val="standardContextual"/>
              </w:rPr>
              <w:tab/>
            </w:r>
            <w:r w:rsidR="000948DB" w:rsidRPr="00F945FA">
              <w:rPr>
                <w:rStyle w:val="Lienhypertexte"/>
                <w:noProof/>
              </w:rPr>
              <w:t>Montage et problême</w:t>
            </w:r>
            <w:r w:rsidR="000948DB">
              <w:rPr>
                <w:noProof/>
                <w:webHidden/>
              </w:rPr>
              <w:tab/>
            </w:r>
            <w:r w:rsidR="000948DB">
              <w:rPr>
                <w:noProof/>
                <w:webHidden/>
              </w:rPr>
              <w:fldChar w:fldCharType="begin"/>
            </w:r>
            <w:r w:rsidR="000948DB">
              <w:rPr>
                <w:noProof/>
                <w:webHidden/>
              </w:rPr>
              <w:instrText xml:space="preserve"> PAGEREF _Toc150984837 \h </w:instrText>
            </w:r>
            <w:r w:rsidR="000948DB">
              <w:rPr>
                <w:noProof/>
                <w:webHidden/>
              </w:rPr>
            </w:r>
            <w:r w:rsidR="000948DB">
              <w:rPr>
                <w:noProof/>
                <w:webHidden/>
              </w:rPr>
              <w:fldChar w:fldCharType="separate"/>
            </w:r>
            <w:r w:rsidR="000948DB">
              <w:rPr>
                <w:noProof/>
                <w:webHidden/>
              </w:rPr>
              <w:t>27</w:t>
            </w:r>
            <w:r w:rsidR="000948DB">
              <w:rPr>
                <w:noProof/>
                <w:webHidden/>
              </w:rPr>
              <w:fldChar w:fldCharType="end"/>
            </w:r>
          </w:hyperlink>
        </w:p>
        <w:p w14:paraId="27A653C2" w14:textId="2CFBD75A" w:rsidR="000948DB" w:rsidRDefault="00000000">
          <w:pPr>
            <w:pStyle w:val="TM1"/>
            <w:tabs>
              <w:tab w:val="right" w:leader="dot" w:pos="10195"/>
            </w:tabs>
            <w:rPr>
              <w:rFonts w:asciiTheme="minorHAnsi" w:eastAsiaTheme="minorEastAsia" w:hAnsiTheme="minorHAnsi" w:cstheme="minorBidi"/>
              <w:b w:val="0"/>
              <w:caps w:val="0"/>
              <w:noProof/>
              <w:kern w:val="2"/>
              <w:sz w:val="22"/>
              <w:szCs w:val="22"/>
              <w:lang w:eastAsia="fr-CH"/>
              <w14:ligatures w14:val="standardContextual"/>
            </w:rPr>
          </w:pPr>
          <w:hyperlink w:anchor="_Toc150984838" w:history="1">
            <w:r w:rsidR="000948DB" w:rsidRPr="00F945FA">
              <w:rPr>
                <w:rStyle w:val="Lienhypertexte"/>
                <w:noProof/>
              </w:rPr>
              <w:t>12.</w:t>
            </w:r>
            <w:r w:rsidR="000948DB">
              <w:rPr>
                <w:rFonts w:asciiTheme="minorHAnsi" w:eastAsiaTheme="minorEastAsia" w:hAnsiTheme="minorHAnsi" w:cstheme="minorBidi"/>
                <w:b w:val="0"/>
                <w:caps w:val="0"/>
                <w:noProof/>
                <w:kern w:val="2"/>
                <w:sz w:val="22"/>
                <w:szCs w:val="22"/>
                <w:lang w:eastAsia="fr-CH"/>
                <w14:ligatures w14:val="standardContextual"/>
              </w:rPr>
              <w:tab/>
            </w:r>
            <w:r w:rsidR="000948DB" w:rsidRPr="00F945FA">
              <w:rPr>
                <w:rStyle w:val="Lienhypertexte"/>
                <w:noProof/>
              </w:rPr>
              <w:t>Communication avec les LED</w:t>
            </w:r>
            <w:r w:rsidR="000948DB">
              <w:rPr>
                <w:noProof/>
                <w:webHidden/>
              </w:rPr>
              <w:tab/>
            </w:r>
            <w:r w:rsidR="000948DB">
              <w:rPr>
                <w:noProof/>
                <w:webHidden/>
              </w:rPr>
              <w:fldChar w:fldCharType="begin"/>
            </w:r>
            <w:r w:rsidR="000948DB">
              <w:rPr>
                <w:noProof/>
                <w:webHidden/>
              </w:rPr>
              <w:instrText xml:space="preserve"> PAGEREF _Toc150984838 \h </w:instrText>
            </w:r>
            <w:r w:rsidR="000948DB">
              <w:rPr>
                <w:noProof/>
                <w:webHidden/>
              </w:rPr>
            </w:r>
            <w:r w:rsidR="000948DB">
              <w:rPr>
                <w:noProof/>
                <w:webHidden/>
              </w:rPr>
              <w:fldChar w:fldCharType="separate"/>
            </w:r>
            <w:r w:rsidR="000948DB">
              <w:rPr>
                <w:noProof/>
                <w:webHidden/>
              </w:rPr>
              <w:t>29</w:t>
            </w:r>
            <w:r w:rsidR="000948DB">
              <w:rPr>
                <w:noProof/>
                <w:webHidden/>
              </w:rPr>
              <w:fldChar w:fldCharType="end"/>
            </w:r>
          </w:hyperlink>
        </w:p>
        <w:p w14:paraId="32E81258" w14:textId="6A20DD84" w:rsidR="000948DB" w:rsidRDefault="00000000">
          <w:pPr>
            <w:pStyle w:val="TM1"/>
            <w:tabs>
              <w:tab w:val="right" w:leader="dot" w:pos="10195"/>
            </w:tabs>
            <w:rPr>
              <w:rFonts w:asciiTheme="minorHAnsi" w:eastAsiaTheme="minorEastAsia" w:hAnsiTheme="minorHAnsi" w:cstheme="minorBidi"/>
              <w:b w:val="0"/>
              <w:caps w:val="0"/>
              <w:noProof/>
              <w:kern w:val="2"/>
              <w:sz w:val="22"/>
              <w:szCs w:val="22"/>
              <w:lang w:eastAsia="fr-CH"/>
              <w14:ligatures w14:val="standardContextual"/>
            </w:rPr>
          </w:pPr>
          <w:hyperlink w:anchor="_Toc150984839" w:history="1">
            <w:r w:rsidR="000948DB" w:rsidRPr="00F945FA">
              <w:rPr>
                <w:rStyle w:val="Lienhypertexte"/>
                <w:noProof/>
              </w:rPr>
              <w:t>13.</w:t>
            </w:r>
            <w:r w:rsidR="000948DB">
              <w:rPr>
                <w:rFonts w:asciiTheme="minorHAnsi" w:eastAsiaTheme="minorEastAsia" w:hAnsiTheme="minorHAnsi" w:cstheme="minorBidi"/>
                <w:b w:val="0"/>
                <w:caps w:val="0"/>
                <w:noProof/>
                <w:kern w:val="2"/>
                <w:sz w:val="22"/>
                <w:szCs w:val="22"/>
                <w:lang w:eastAsia="fr-CH"/>
                <w14:ligatures w14:val="standardContextual"/>
              </w:rPr>
              <w:tab/>
            </w:r>
            <w:r w:rsidR="000948DB" w:rsidRPr="00F945FA">
              <w:rPr>
                <w:rStyle w:val="Lienhypertexte"/>
                <w:noProof/>
              </w:rPr>
              <w:t>Code</w:t>
            </w:r>
            <w:r w:rsidR="000948DB">
              <w:rPr>
                <w:noProof/>
                <w:webHidden/>
              </w:rPr>
              <w:tab/>
            </w:r>
            <w:r w:rsidR="000948DB">
              <w:rPr>
                <w:noProof/>
                <w:webHidden/>
              </w:rPr>
              <w:fldChar w:fldCharType="begin"/>
            </w:r>
            <w:r w:rsidR="000948DB">
              <w:rPr>
                <w:noProof/>
                <w:webHidden/>
              </w:rPr>
              <w:instrText xml:space="preserve"> PAGEREF _Toc150984839 \h </w:instrText>
            </w:r>
            <w:r w:rsidR="000948DB">
              <w:rPr>
                <w:noProof/>
                <w:webHidden/>
              </w:rPr>
            </w:r>
            <w:r w:rsidR="000948DB">
              <w:rPr>
                <w:noProof/>
                <w:webHidden/>
              </w:rPr>
              <w:fldChar w:fldCharType="separate"/>
            </w:r>
            <w:r w:rsidR="000948DB">
              <w:rPr>
                <w:noProof/>
                <w:webHidden/>
              </w:rPr>
              <w:t>31</w:t>
            </w:r>
            <w:r w:rsidR="000948DB">
              <w:rPr>
                <w:noProof/>
                <w:webHidden/>
              </w:rPr>
              <w:fldChar w:fldCharType="end"/>
            </w:r>
          </w:hyperlink>
        </w:p>
        <w:p w14:paraId="0C147DC8" w14:textId="31057FEA" w:rsidR="000948DB" w:rsidRDefault="00000000">
          <w:pPr>
            <w:pStyle w:val="TM2"/>
            <w:rPr>
              <w:rFonts w:asciiTheme="minorHAnsi" w:eastAsiaTheme="minorEastAsia" w:hAnsiTheme="minorHAnsi" w:cstheme="minorBidi"/>
              <w:noProof/>
              <w:kern w:val="2"/>
              <w:sz w:val="22"/>
              <w:szCs w:val="22"/>
              <w:lang w:eastAsia="fr-CH"/>
              <w14:ligatures w14:val="standardContextual"/>
            </w:rPr>
          </w:pPr>
          <w:hyperlink w:anchor="_Toc150984840" w:history="1">
            <w:r w:rsidR="000948DB" w:rsidRPr="00F945FA">
              <w:rPr>
                <w:rStyle w:val="Lienhypertexte"/>
                <w:noProof/>
              </w:rPr>
              <w:t>13.1</w:t>
            </w:r>
            <w:r w:rsidR="000948DB">
              <w:rPr>
                <w:rFonts w:asciiTheme="minorHAnsi" w:eastAsiaTheme="minorEastAsia" w:hAnsiTheme="minorHAnsi" w:cstheme="minorBidi"/>
                <w:noProof/>
                <w:kern w:val="2"/>
                <w:sz w:val="22"/>
                <w:szCs w:val="22"/>
                <w:lang w:eastAsia="fr-CH"/>
                <w14:ligatures w14:val="standardContextual"/>
              </w:rPr>
              <w:tab/>
            </w:r>
            <w:r w:rsidR="000948DB" w:rsidRPr="00F945FA">
              <w:rPr>
                <w:rStyle w:val="Lienhypertexte"/>
                <w:noProof/>
              </w:rPr>
              <w:t>harmony</w:t>
            </w:r>
            <w:r w:rsidR="000948DB">
              <w:rPr>
                <w:noProof/>
                <w:webHidden/>
              </w:rPr>
              <w:tab/>
            </w:r>
            <w:r w:rsidR="000948DB">
              <w:rPr>
                <w:noProof/>
                <w:webHidden/>
              </w:rPr>
              <w:fldChar w:fldCharType="begin"/>
            </w:r>
            <w:r w:rsidR="000948DB">
              <w:rPr>
                <w:noProof/>
                <w:webHidden/>
              </w:rPr>
              <w:instrText xml:space="preserve"> PAGEREF _Toc150984840 \h </w:instrText>
            </w:r>
            <w:r w:rsidR="000948DB">
              <w:rPr>
                <w:noProof/>
                <w:webHidden/>
              </w:rPr>
            </w:r>
            <w:r w:rsidR="000948DB">
              <w:rPr>
                <w:noProof/>
                <w:webHidden/>
              </w:rPr>
              <w:fldChar w:fldCharType="separate"/>
            </w:r>
            <w:r w:rsidR="000948DB">
              <w:rPr>
                <w:noProof/>
                <w:webHidden/>
              </w:rPr>
              <w:t>31</w:t>
            </w:r>
            <w:r w:rsidR="000948DB">
              <w:rPr>
                <w:noProof/>
                <w:webHidden/>
              </w:rPr>
              <w:fldChar w:fldCharType="end"/>
            </w:r>
          </w:hyperlink>
        </w:p>
        <w:p w14:paraId="092A23E6" w14:textId="5206CEB2" w:rsidR="000948DB" w:rsidRDefault="00000000">
          <w:pPr>
            <w:pStyle w:val="TM3"/>
            <w:tabs>
              <w:tab w:val="left" w:pos="1985"/>
              <w:tab w:val="right" w:leader="dot" w:pos="10195"/>
            </w:tabs>
            <w:rPr>
              <w:rFonts w:asciiTheme="minorHAnsi" w:eastAsiaTheme="minorEastAsia" w:hAnsiTheme="minorHAnsi" w:cstheme="minorBidi"/>
              <w:i w:val="0"/>
              <w:noProof/>
              <w:kern w:val="2"/>
              <w:sz w:val="22"/>
              <w:szCs w:val="22"/>
              <w:lang w:eastAsia="fr-CH"/>
              <w14:ligatures w14:val="standardContextual"/>
            </w:rPr>
          </w:pPr>
          <w:hyperlink w:anchor="_Toc150984841" w:history="1">
            <w:r w:rsidR="000948DB" w:rsidRPr="00F945FA">
              <w:rPr>
                <w:rStyle w:val="Lienhypertexte"/>
                <w:noProof/>
              </w:rPr>
              <w:t>13.1.1</w:t>
            </w:r>
            <w:r w:rsidR="000948DB">
              <w:rPr>
                <w:rFonts w:asciiTheme="minorHAnsi" w:eastAsiaTheme="minorEastAsia" w:hAnsiTheme="minorHAnsi" w:cstheme="minorBidi"/>
                <w:i w:val="0"/>
                <w:noProof/>
                <w:kern w:val="2"/>
                <w:sz w:val="22"/>
                <w:szCs w:val="22"/>
                <w:lang w:eastAsia="fr-CH"/>
                <w14:ligatures w14:val="standardContextual"/>
              </w:rPr>
              <w:tab/>
            </w:r>
            <w:r w:rsidR="000948DB" w:rsidRPr="00F945FA">
              <w:rPr>
                <w:rStyle w:val="Lienhypertexte"/>
                <w:noProof/>
              </w:rPr>
              <w:t>Pin settings :</w:t>
            </w:r>
            <w:r w:rsidR="000948DB">
              <w:rPr>
                <w:noProof/>
                <w:webHidden/>
              </w:rPr>
              <w:tab/>
            </w:r>
            <w:r w:rsidR="000948DB">
              <w:rPr>
                <w:noProof/>
                <w:webHidden/>
              </w:rPr>
              <w:fldChar w:fldCharType="begin"/>
            </w:r>
            <w:r w:rsidR="000948DB">
              <w:rPr>
                <w:noProof/>
                <w:webHidden/>
              </w:rPr>
              <w:instrText xml:space="preserve"> PAGEREF _Toc150984841 \h </w:instrText>
            </w:r>
            <w:r w:rsidR="000948DB">
              <w:rPr>
                <w:noProof/>
                <w:webHidden/>
              </w:rPr>
            </w:r>
            <w:r w:rsidR="000948DB">
              <w:rPr>
                <w:noProof/>
                <w:webHidden/>
              </w:rPr>
              <w:fldChar w:fldCharType="separate"/>
            </w:r>
            <w:r w:rsidR="000948DB">
              <w:rPr>
                <w:noProof/>
                <w:webHidden/>
              </w:rPr>
              <w:t>31</w:t>
            </w:r>
            <w:r w:rsidR="000948DB">
              <w:rPr>
                <w:noProof/>
                <w:webHidden/>
              </w:rPr>
              <w:fldChar w:fldCharType="end"/>
            </w:r>
          </w:hyperlink>
        </w:p>
        <w:p w14:paraId="30AFD18C" w14:textId="31238962" w:rsidR="000948DB" w:rsidRDefault="00000000">
          <w:pPr>
            <w:pStyle w:val="TM3"/>
            <w:tabs>
              <w:tab w:val="left" w:pos="1985"/>
              <w:tab w:val="right" w:leader="dot" w:pos="10195"/>
            </w:tabs>
            <w:rPr>
              <w:rFonts w:asciiTheme="minorHAnsi" w:eastAsiaTheme="minorEastAsia" w:hAnsiTheme="minorHAnsi" w:cstheme="minorBidi"/>
              <w:i w:val="0"/>
              <w:noProof/>
              <w:kern w:val="2"/>
              <w:sz w:val="22"/>
              <w:szCs w:val="22"/>
              <w:lang w:eastAsia="fr-CH"/>
              <w14:ligatures w14:val="standardContextual"/>
            </w:rPr>
          </w:pPr>
          <w:hyperlink w:anchor="_Toc150984842" w:history="1">
            <w:r w:rsidR="000948DB" w:rsidRPr="00F945FA">
              <w:rPr>
                <w:rStyle w:val="Lienhypertexte"/>
                <w:noProof/>
              </w:rPr>
              <w:t>13.1.2</w:t>
            </w:r>
            <w:r w:rsidR="000948DB">
              <w:rPr>
                <w:rFonts w:asciiTheme="minorHAnsi" w:eastAsiaTheme="minorEastAsia" w:hAnsiTheme="minorHAnsi" w:cstheme="minorBidi"/>
                <w:i w:val="0"/>
                <w:noProof/>
                <w:kern w:val="2"/>
                <w:sz w:val="22"/>
                <w:szCs w:val="22"/>
                <w:lang w:eastAsia="fr-CH"/>
                <w14:ligatures w14:val="standardContextual"/>
              </w:rPr>
              <w:tab/>
            </w:r>
            <w:r w:rsidR="000948DB" w:rsidRPr="00F945FA">
              <w:rPr>
                <w:rStyle w:val="Lienhypertexte"/>
                <w:noProof/>
              </w:rPr>
              <w:t>Timer 1 :</w:t>
            </w:r>
            <w:r w:rsidR="000948DB">
              <w:rPr>
                <w:noProof/>
                <w:webHidden/>
              </w:rPr>
              <w:tab/>
            </w:r>
            <w:r w:rsidR="000948DB">
              <w:rPr>
                <w:noProof/>
                <w:webHidden/>
              </w:rPr>
              <w:fldChar w:fldCharType="begin"/>
            </w:r>
            <w:r w:rsidR="000948DB">
              <w:rPr>
                <w:noProof/>
                <w:webHidden/>
              </w:rPr>
              <w:instrText xml:space="preserve"> PAGEREF _Toc150984842 \h </w:instrText>
            </w:r>
            <w:r w:rsidR="000948DB">
              <w:rPr>
                <w:noProof/>
                <w:webHidden/>
              </w:rPr>
            </w:r>
            <w:r w:rsidR="000948DB">
              <w:rPr>
                <w:noProof/>
                <w:webHidden/>
              </w:rPr>
              <w:fldChar w:fldCharType="separate"/>
            </w:r>
            <w:r w:rsidR="000948DB">
              <w:rPr>
                <w:noProof/>
                <w:webHidden/>
              </w:rPr>
              <w:t>31</w:t>
            </w:r>
            <w:r w:rsidR="000948DB">
              <w:rPr>
                <w:noProof/>
                <w:webHidden/>
              </w:rPr>
              <w:fldChar w:fldCharType="end"/>
            </w:r>
          </w:hyperlink>
        </w:p>
        <w:p w14:paraId="6406BB07" w14:textId="550DAC88" w:rsidR="000948DB" w:rsidRDefault="00000000">
          <w:pPr>
            <w:pStyle w:val="TM3"/>
            <w:tabs>
              <w:tab w:val="left" w:pos="1985"/>
              <w:tab w:val="right" w:leader="dot" w:pos="10195"/>
            </w:tabs>
            <w:rPr>
              <w:rFonts w:asciiTheme="minorHAnsi" w:eastAsiaTheme="minorEastAsia" w:hAnsiTheme="minorHAnsi" w:cstheme="minorBidi"/>
              <w:i w:val="0"/>
              <w:noProof/>
              <w:kern w:val="2"/>
              <w:sz w:val="22"/>
              <w:szCs w:val="22"/>
              <w:lang w:eastAsia="fr-CH"/>
              <w14:ligatures w14:val="standardContextual"/>
            </w:rPr>
          </w:pPr>
          <w:hyperlink w:anchor="_Toc150984843" w:history="1">
            <w:r w:rsidR="000948DB" w:rsidRPr="00F945FA">
              <w:rPr>
                <w:rStyle w:val="Lienhypertexte"/>
                <w:noProof/>
              </w:rPr>
              <w:t>13.1.3</w:t>
            </w:r>
            <w:r w:rsidR="000948DB">
              <w:rPr>
                <w:rFonts w:asciiTheme="minorHAnsi" w:eastAsiaTheme="minorEastAsia" w:hAnsiTheme="minorHAnsi" w:cstheme="minorBidi"/>
                <w:i w:val="0"/>
                <w:noProof/>
                <w:kern w:val="2"/>
                <w:sz w:val="22"/>
                <w:szCs w:val="22"/>
                <w:lang w:eastAsia="fr-CH"/>
                <w14:ligatures w14:val="standardContextual"/>
              </w:rPr>
              <w:tab/>
            </w:r>
            <w:r w:rsidR="000948DB" w:rsidRPr="00F945FA">
              <w:rPr>
                <w:rStyle w:val="Lienhypertexte"/>
                <w:noProof/>
              </w:rPr>
              <w:t>SPI</w:t>
            </w:r>
            <w:r w:rsidR="000948DB">
              <w:rPr>
                <w:noProof/>
                <w:webHidden/>
              </w:rPr>
              <w:tab/>
            </w:r>
            <w:r w:rsidR="000948DB">
              <w:rPr>
                <w:noProof/>
                <w:webHidden/>
              </w:rPr>
              <w:fldChar w:fldCharType="begin"/>
            </w:r>
            <w:r w:rsidR="000948DB">
              <w:rPr>
                <w:noProof/>
                <w:webHidden/>
              </w:rPr>
              <w:instrText xml:space="preserve"> PAGEREF _Toc150984843 \h </w:instrText>
            </w:r>
            <w:r w:rsidR="000948DB">
              <w:rPr>
                <w:noProof/>
                <w:webHidden/>
              </w:rPr>
            </w:r>
            <w:r w:rsidR="000948DB">
              <w:rPr>
                <w:noProof/>
                <w:webHidden/>
              </w:rPr>
              <w:fldChar w:fldCharType="separate"/>
            </w:r>
            <w:r w:rsidR="000948DB">
              <w:rPr>
                <w:noProof/>
                <w:webHidden/>
              </w:rPr>
              <w:t>32</w:t>
            </w:r>
            <w:r w:rsidR="000948DB">
              <w:rPr>
                <w:noProof/>
                <w:webHidden/>
              </w:rPr>
              <w:fldChar w:fldCharType="end"/>
            </w:r>
          </w:hyperlink>
        </w:p>
        <w:p w14:paraId="7141ED35" w14:textId="74FE26FC" w:rsidR="000948DB" w:rsidRDefault="00000000">
          <w:pPr>
            <w:pStyle w:val="TM2"/>
            <w:rPr>
              <w:rFonts w:asciiTheme="minorHAnsi" w:eastAsiaTheme="minorEastAsia" w:hAnsiTheme="minorHAnsi" w:cstheme="minorBidi"/>
              <w:noProof/>
              <w:kern w:val="2"/>
              <w:sz w:val="22"/>
              <w:szCs w:val="22"/>
              <w:lang w:eastAsia="fr-CH"/>
              <w14:ligatures w14:val="standardContextual"/>
            </w:rPr>
          </w:pPr>
          <w:hyperlink w:anchor="_Toc150984844" w:history="1">
            <w:r w:rsidR="000948DB" w:rsidRPr="00F945FA">
              <w:rPr>
                <w:rStyle w:val="Lienhypertexte"/>
                <w:noProof/>
              </w:rPr>
              <w:t>13.2</w:t>
            </w:r>
            <w:r w:rsidR="000948DB">
              <w:rPr>
                <w:rFonts w:asciiTheme="minorHAnsi" w:eastAsiaTheme="minorEastAsia" w:hAnsiTheme="minorHAnsi" w:cstheme="minorBidi"/>
                <w:noProof/>
                <w:kern w:val="2"/>
                <w:sz w:val="22"/>
                <w:szCs w:val="22"/>
                <w:lang w:eastAsia="fr-CH"/>
                <w14:ligatures w14:val="standardContextual"/>
              </w:rPr>
              <w:tab/>
            </w:r>
            <w:r w:rsidR="000948DB" w:rsidRPr="00F945FA">
              <w:rPr>
                <w:rStyle w:val="Lienhypertexte"/>
                <w:noProof/>
              </w:rPr>
              <w:t>LED</w:t>
            </w:r>
            <w:r w:rsidR="000948DB">
              <w:rPr>
                <w:noProof/>
                <w:webHidden/>
              </w:rPr>
              <w:tab/>
            </w:r>
            <w:r w:rsidR="000948DB">
              <w:rPr>
                <w:noProof/>
                <w:webHidden/>
              </w:rPr>
              <w:fldChar w:fldCharType="begin"/>
            </w:r>
            <w:r w:rsidR="000948DB">
              <w:rPr>
                <w:noProof/>
                <w:webHidden/>
              </w:rPr>
              <w:instrText xml:space="preserve"> PAGEREF _Toc150984844 \h </w:instrText>
            </w:r>
            <w:r w:rsidR="000948DB">
              <w:rPr>
                <w:noProof/>
                <w:webHidden/>
              </w:rPr>
            </w:r>
            <w:r w:rsidR="000948DB">
              <w:rPr>
                <w:noProof/>
                <w:webHidden/>
              </w:rPr>
              <w:fldChar w:fldCharType="separate"/>
            </w:r>
            <w:r w:rsidR="000948DB">
              <w:rPr>
                <w:noProof/>
                <w:webHidden/>
              </w:rPr>
              <w:t>33</w:t>
            </w:r>
            <w:r w:rsidR="000948DB">
              <w:rPr>
                <w:noProof/>
                <w:webHidden/>
              </w:rPr>
              <w:fldChar w:fldCharType="end"/>
            </w:r>
          </w:hyperlink>
        </w:p>
        <w:p w14:paraId="0935F927" w14:textId="7B4100A3" w:rsidR="000948DB" w:rsidRDefault="00000000">
          <w:pPr>
            <w:pStyle w:val="TM2"/>
            <w:rPr>
              <w:rFonts w:asciiTheme="minorHAnsi" w:eastAsiaTheme="minorEastAsia" w:hAnsiTheme="minorHAnsi" w:cstheme="minorBidi"/>
              <w:noProof/>
              <w:kern w:val="2"/>
              <w:sz w:val="22"/>
              <w:szCs w:val="22"/>
              <w:lang w:eastAsia="fr-CH"/>
              <w14:ligatures w14:val="standardContextual"/>
            </w:rPr>
          </w:pPr>
          <w:hyperlink w:anchor="_Toc150984845" w:history="1">
            <w:r w:rsidR="000948DB" w:rsidRPr="00F945FA">
              <w:rPr>
                <w:rStyle w:val="Lienhypertexte"/>
                <w:noProof/>
              </w:rPr>
              <w:t>13.3</w:t>
            </w:r>
            <w:r w:rsidR="000948DB">
              <w:rPr>
                <w:rFonts w:asciiTheme="minorHAnsi" w:eastAsiaTheme="minorEastAsia" w:hAnsiTheme="minorHAnsi" w:cstheme="minorBidi"/>
                <w:noProof/>
                <w:kern w:val="2"/>
                <w:sz w:val="22"/>
                <w:szCs w:val="22"/>
                <w:lang w:eastAsia="fr-CH"/>
                <w14:ligatures w14:val="standardContextual"/>
              </w:rPr>
              <w:tab/>
            </w:r>
            <w:r w:rsidR="000948DB" w:rsidRPr="00F945FA">
              <w:rPr>
                <w:rStyle w:val="Lienhypertexte"/>
                <w:noProof/>
              </w:rPr>
              <w:t>Message</w:t>
            </w:r>
            <w:r w:rsidR="000948DB">
              <w:rPr>
                <w:noProof/>
                <w:webHidden/>
              </w:rPr>
              <w:tab/>
            </w:r>
            <w:r w:rsidR="000948DB">
              <w:rPr>
                <w:noProof/>
                <w:webHidden/>
              </w:rPr>
              <w:fldChar w:fldCharType="begin"/>
            </w:r>
            <w:r w:rsidR="000948DB">
              <w:rPr>
                <w:noProof/>
                <w:webHidden/>
              </w:rPr>
              <w:instrText xml:space="preserve"> PAGEREF _Toc150984845 \h </w:instrText>
            </w:r>
            <w:r w:rsidR="000948DB">
              <w:rPr>
                <w:noProof/>
                <w:webHidden/>
              </w:rPr>
            </w:r>
            <w:r w:rsidR="000948DB">
              <w:rPr>
                <w:noProof/>
                <w:webHidden/>
              </w:rPr>
              <w:fldChar w:fldCharType="separate"/>
            </w:r>
            <w:r w:rsidR="000948DB">
              <w:rPr>
                <w:noProof/>
                <w:webHidden/>
              </w:rPr>
              <w:t>35</w:t>
            </w:r>
            <w:r w:rsidR="000948DB">
              <w:rPr>
                <w:noProof/>
                <w:webHidden/>
              </w:rPr>
              <w:fldChar w:fldCharType="end"/>
            </w:r>
          </w:hyperlink>
        </w:p>
        <w:p w14:paraId="76A3FA0C" w14:textId="2A80C481" w:rsidR="000948DB" w:rsidRDefault="00000000">
          <w:pPr>
            <w:pStyle w:val="TM2"/>
            <w:rPr>
              <w:rFonts w:asciiTheme="minorHAnsi" w:eastAsiaTheme="minorEastAsia" w:hAnsiTheme="minorHAnsi" w:cstheme="minorBidi"/>
              <w:noProof/>
              <w:kern w:val="2"/>
              <w:sz w:val="22"/>
              <w:szCs w:val="22"/>
              <w:lang w:eastAsia="fr-CH"/>
              <w14:ligatures w14:val="standardContextual"/>
            </w:rPr>
          </w:pPr>
          <w:hyperlink w:anchor="_Toc150984846" w:history="1">
            <w:r w:rsidR="000948DB" w:rsidRPr="00F945FA">
              <w:rPr>
                <w:rStyle w:val="Lienhypertexte"/>
                <w:noProof/>
              </w:rPr>
              <w:t>13.4</w:t>
            </w:r>
            <w:r w:rsidR="000948DB">
              <w:rPr>
                <w:rFonts w:asciiTheme="minorHAnsi" w:eastAsiaTheme="minorEastAsia" w:hAnsiTheme="minorHAnsi" w:cstheme="minorBidi"/>
                <w:noProof/>
                <w:kern w:val="2"/>
                <w:sz w:val="22"/>
                <w:szCs w:val="22"/>
                <w:lang w:eastAsia="fr-CH"/>
                <w14:ligatures w14:val="standardContextual"/>
              </w:rPr>
              <w:tab/>
            </w:r>
            <w:r w:rsidR="000948DB" w:rsidRPr="00F945FA">
              <w:rPr>
                <w:rStyle w:val="Lienhypertexte"/>
                <w:noProof/>
              </w:rPr>
              <w:t>Autres fonctions</w:t>
            </w:r>
            <w:r w:rsidR="000948DB">
              <w:rPr>
                <w:noProof/>
                <w:webHidden/>
              </w:rPr>
              <w:tab/>
            </w:r>
            <w:r w:rsidR="000948DB">
              <w:rPr>
                <w:noProof/>
                <w:webHidden/>
              </w:rPr>
              <w:fldChar w:fldCharType="begin"/>
            </w:r>
            <w:r w:rsidR="000948DB">
              <w:rPr>
                <w:noProof/>
                <w:webHidden/>
              </w:rPr>
              <w:instrText xml:space="preserve"> PAGEREF _Toc150984846 \h </w:instrText>
            </w:r>
            <w:r w:rsidR="000948DB">
              <w:rPr>
                <w:noProof/>
                <w:webHidden/>
              </w:rPr>
            </w:r>
            <w:r w:rsidR="000948DB">
              <w:rPr>
                <w:noProof/>
                <w:webHidden/>
              </w:rPr>
              <w:fldChar w:fldCharType="separate"/>
            </w:r>
            <w:r w:rsidR="000948DB">
              <w:rPr>
                <w:noProof/>
                <w:webHidden/>
              </w:rPr>
              <w:t>38</w:t>
            </w:r>
            <w:r w:rsidR="000948DB">
              <w:rPr>
                <w:noProof/>
                <w:webHidden/>
              </w:rPr>
              <w:fldChar w:fldCharType="end"/>
            </w:r>
          </w:hyperlink>
        </w:p>
        <w:p w14:paraId="0BBC96FF" w14:textId="2B8B09E8" w:rsidR="000948DB" w:rsidRDefault="00000000">
          <w:pPr>
            <w:pStyle w:val="TM2"/>
            <w:rPr>
              <w:rFonts w:asciiTheme="minorHAnsi" w:eastAsiaTheme="minorEastAsia" w:hAnsiTheme="minorHAnsi" w:cstheme="minorBidi"/>
              <w:noProof/>
              <w:kern w:val="2"/>
              <w:sz w:val="22"/>
              <w:szCs w:val="22"/>
              <w:lang w:eastAsia="fr-CH"/>
              <w14:ligatures w14:val="standardContextual"/>
            </w:rPr>
          </w:pPr>
          <w:hyperlink w:anchor="_Toc150984847" w:history="1">
            <w:r w:rsidR="000948DB" w:rsidRPr="00F945FA">
              <w:rPr>
                <w:rStyle w:val="Lienhypertexte"/>
                <w:noProof/>
              </w:rPr>
              <w:t>13.5</w:t>
            </w:r>
            <w:r w:rsidR="000948DB">
              <w:rPr>
                <w:rFonts w:asciiTheme="minorHAnsi" w:eastAsiaTheme="minorEastAsia" w:hAnsiTheme="minorHAnsi" w:cstheme="minorBidi"/>
                <w:noProof/>
                <w:kern w:val="2"/>
                <w:sz w:val="22"/>
                <w:szCs w:val="22"/>
                <w:lang w:eastAsia="fr-CH"/>
                <w14:ligatures w14:val="standardContextual"/>
              </w:rPr>
              <w:tab/>
            </w:r>
            <w:r w:rsidR="000948DB" w:rsidRPr="00F945FA">
              <w:rPr>
                <w:rStyle w:val="Lienhypertexte"/>
                <w:noProof/>
              </w:rPr>
              <w:t>Problème et module wifi</w:t>
            </w:r>
            <w:r w:rsidR="000948DB">
              <w:rPr>
                <w:noProof/>
                <w:webHidden/>
              </w:rPr>
              <w:tab/>
            </w:r>
            <w:r w:rsidR="000948DB">
              <w:rPr>
                <w:noProof/>
                <w:webHidden/>
              </w:rPr>
              <w:fldChar w:fldCharType="begin"/>
            </w:r>
            <w:r w:rsidR="000948DB">
              <w:rPr>
                <w:noProof/>
                <w:webHidden/>
              </w:rPr>
              <w:instrText xml:space="preserve"> PAGEREF _Toc150984847 \h </w:instrText>
            </w:r>
            <w:r w:rsidR="000948DB">
              <w:rPr>
                <w:noProof/>
                <w:webHidden/>
              </w:rPr>
            </w:r>
            <w:r w:rsidR="000948DB">
              <w:rPr>
                <w:noProof/>
                <w:webHidden/>
              </w:rPr>
              <w:fldChar w:fldCharType="separate"/>
            </w:r>
            <w:r w:rsidR="000948DB">
              <w:rPr>
                <w:noProof/>
                <w:webHidden/>
              </w:rPr>
              <w:t>38</w:t>
            </w:r>
            <w:r w:rsidR="000948DB">
              <w:rPr>
                <w:noProof/>
                <w:webHidden/>
              </w:rPr>
              <w:fldChar w:fldCharType="end"/>
            </w:r>
          </w:hyperlink>
        </w:p>
        <w:p w14:paraId="5CF97932" w14:textId="71A546C0" w:rsidR="000948DB" w:rsidRDefault="00000000">
          <w:pPr>
            <w:pStyle w:val="TM1"/>
            <w:tabs>
              <w:tab w:val="right" w:leader="dot" w:pos="10195"/>
            </w:tabs>
            <w:rPr>
              <w:rFonts w:asciiTheme="minorHAnsi" w:eastAsiaTheme="minorEastAsia" w:hAnsiTheme="minorHAnsi" w:cstheme="minorBidi"/>
              <w:b w:val="0"/>
              <w:caps w:val="0"/>
              <w:noProof/>
              <w:kern w:val="2"/>
              <w:sz w:val="22"/>
              <w:szCs w:val="22"/>
              <w:lang w:eastAsia="fr-CH"/>
              <w14:ligatures w14:val="standardContextual"/>
            </w:rPr>
          </w:pPr>
          <w:hyperlink w:anchor="_Toc150984848" w:history="1">
            <w:r w:rsidR="000948DB" w:rsidRPr="00F945FA">
              <w:rPr>
                <w:rStyle w:val="Lienhypertexte"/>
                <w:noProof/>
              </w:rPr>
              <w:t>14.</w:t>
            </w:r>
            <w:r w:rsidR="000948DB">
              <w:rPr>
                <w:rFonts w:asciiTheme="minorHAnsi" w:eastAsiaTheme="minorEastAsia" w:hAnsiTheme="minorHAnsi" w:cstheme="minorBidi"/>
                <w:b w:val="0"/>
                <w:caps w:val="0"/>
                <w:noProof/>
                <w:kern w:val="2"/>
                <w:sz w:val="22"/>
                <w:szCs w:val="22"/>
                <w:lang w:eastAsia="fr-CH"/>
                <w14:ligatures w14:val="standardContextual"/>
              </w:rPr>
              <w:tab/>
            </w:r>
            <w:r w:rsidR="000948DB" w:rsidRPr="00F945FA">
              <w:rPr>
                <w:rStyle w:val="Lienhypertexte"/>
                <w:noProof/>
              </w:rPr>
              <w:t>Mecanique</w:t>
            </w:r>
            <w:r w:rsidR="000948DB">
              <w:rPr>
                <w:noProof/>
                <w:webHidden/>
              </w:rPr>
              <w:tab/>
            </w:r>
            <w:r w:rsidR="000948DB">
              <w:rPr>
                <w:noProof/>
                <w:webHidden/>
              </w:rPr>
              <w:fldChar w:fldCharType="begin"/>
            </w:r>
            <w:r w:rsidR="000948DB">
              <w:rPr>
                <w:noProof/>
                <w:webHidden/>
              </w:rPr>
              <w:instrText xml:space="preserve"> PAGEREF _Toc150984848 \h </w:instrText>
            </w:r>
            <w:r w:rsidR="000948DB">
              <w:rPr>
                <w:noProof/>
                <w:webHidden/>
              </w:rPr>
            </w:r>
            <w:r w:rsidR="000948DB">
              <w:rPr>
                <w:noProof/>
                <w:webHidden/>
              </w:rPr>
              <w:fldChar w:fldCharType="separate"/>
            </w:r>
            <w:r w:rsidR="000948DB">
              <w:rPr>
                <w:noProof/>
                <w:webHidden/>
              </w:rPr>
              <w:t>39</w:t>
            </w:r>
            <w:r w:rsidR="000948DB">
              <w:rPr>
                <w:noProof/>
                <w:webHidden/>
              </w:rPr>
              <w:fldChar w:fldCharType="end"/>
            </w:r>
          </w:hyperlink>
        </w:p>
        <w:p w14:paraId="69AB54B8" w14:textId="06D76016" w:rsidR="000948DB" w:rsidRDefault="00000000">
          <w:pPr>
            <w:pStyle w:val="TM2"/>
            <w:rPr>
              <w:rFonts w:asciiTheme="minorHAnsi" w:eastAsiaTheme="minorEastAsia" w:hAnsiTheme="minorHAnsi" w:cstheme="minorBidi"/>
              <w:noProof/>
              <w:kern w:val="2"/>
              <w:sz w:val="22"/>
              <w:szCs w:val="22"/>
              <w:lang w:eastAsia="fr-CH"/>
              <w14:ligatures w14:val="standardContextual"/>
            </w:rPr>
          </w:pPr>
          <w:hyperlink w:anchor="_Toc150984849" w:history="1">
            <w:r w:rsidR="000948DB" w:rsidRPr="00F945FA">
              <w:rPr>
                <w:rStyle w:val="Lienhypertexte"/>
                <w:noProof/>
              </w:rPr>
              <w:t>14.1</w:t>
            </w:r>
            <w:r w:rsidR="000948DB">
              <w:rPr>
                <w:rFonts w:asciiTheme="minorHAnsi" w:eastAsiaTheme="minorEastAsia" w:hAnsiTheme="minorHAnsi" w:cstheme="minorBidi"/>
                <w:noProof/>
                <w:kern w:val="2"/>
                <w:sz w:val="22"/>
                <w:szCs w:val="22"/>
                <w:lang w:eastAsia="fr-CH"/>
                <w14:ligatures w14:val="standardContextual"/>
              </w:rPr>
              <w:tab/>
            </w:r>
            <w:r w:rsidR="000948DB" w:rsidRPr="00F945FA">
              <w:rPr>
                <w:rStyle w:val="Lienhypertexte"/>
                <w:noProof/>
              </w:rPr>
              <w:t>Montage</w:t>
            </w:r>
            <w:r w:rsidR="000948DB">
              <w:rPr>
                <w:noProof/>
                <w:webHidden/>
              </w:rPr>
              <w:tab/>
            </w:r>
            <w:r w:rsidR="000948DB">
              <w:rPr>
                <w:noProof/>
                <w:webHidden/>
              </w:rPr>
              <w:fldChar w:fldCharType="begin"/>
            </w:r>
            <w:r w:rsidR="000948DB">
              <w:rPr>
                <w:noProof/>
                <w:webHidden/>
              </w:rPr>
              <w:instrText xml:space="preserve"> PAGEREF _Toc150984849 \h </w:instrText>
            </w:r>
            <w:r w:rsidR="000948DB">
              <w:rPr>
                <w:noProof/>
                <w:webHidden/>
              </w:rPr>
            </w:r>
            <w:r w:rsidR="000948DB">
              <w:rPr>
                <w:noProof/>
                <w:webHidden/>
              </w:rPr>
              <w:fldChar w:fldCharType="separate"/>
            </w:r>
            <w:r w:rsidR="000948DB">
              <w:rPr>
                <w:noProof/>
                <w:webHidden/>
              </w:rPr>
              <w:t>41</w:t>
            </w:r>
            <w:r w:rsidR="000948DB">
              <w:rPr>
                <w:noProof/>
                <w:webHidden/>
              </w:rPr>
              <w:fldChar w:fldCharType="end"/>
            </w:r>
          </w:hyperlink>
        </w:p>
        <w:p w14:paraId="6CDE03B6" w14:textId="2BDA1452" w:rsidR="000948DB" w:rsidRDefault="00000000">
          <w:pPr>
            <w:pStyle w:val="TM1"/>
            <w:tabs>
              <w:tab w:val="right" w:leader="dot" w:pos="10195"/>
            </w:tabs>
            <w:rPr>
              <w:rFonts w:asciiTheme="minorHAnsi" w:eastAsiaTheme="minorEastAsia" w:hAnsiTheme="minorHAnsi" w:cstheme="minorBidi"/>
              <w:b w:val="0"/>
              <w:caps w:val="0"/>
              <w:noProof/>
              <w:kern w:val="2"/>
              <w:sz w:val="22"/>
              <w:szCs w:val="22"/>
              <w:lang w:eastAsia="fr-CH"/>
              <w14:ligatures w14:val="standardContextual"/>
            </w:rPr>
          </w:pPr>
          <w:hyperlink w:anchor="_Toc150984850" w:history="1">
            <w:r w:rsidR="000948DB" w:rsidRPr="00F945FA">
              <w:rPr>
                <w:rStyle w:val="Lienhypertexte"/>
                <w:noProof/>
              </w:rPr>
              <w:t>15.</w:t>
            </w:r>
            <w:r w:rsidR="000948DB">
              <w:rPr>
                <w:rFonts w:asciiTheme="minorHAnsi" w:eastAsiaTheme="minorEastAsia" w:hAnsiTheme="minorHAnsi" w:cstheme="minorBidi"/>
                <w:b w:val="0"/>
                <w:caps w:val="0"/>
                <w:noProof/>
                <w:kern w:val="2"/>
                <w:sz w:val="22"/>
                <w:szCs w:val="22"/>
                <w:lang w:eastAsia="fr-CH"/>
                <w14:ligatures w14:val="standardContextual"/>
              </w:rPr>
              <w:tab/>
            </w:r>
            <w:r w:rsidR="000948DB" w:rsidRPr="00F945FA">
              <w:rPr>
                <w:rStyle w:val="Lienhypertexte"/>
                <w:noProof/>
              </w:rPr>
              <w:t>Tests et mesures</w:t>
            </w:r>
            <w:r w:rsidR="000948DB">
              <w:rPr>
                <w:noProof/>
                <w:webHidden/>
              </w:rPr>
              <w:tab/>
            </w:r>
            <w:r w:rsidR="000948DB">
              <w:rPr>
                <w:noProof/>
                <w:webHidden/>
              </w:rPr>
              <w:fldChar w:fldCharType="begin"/>
            </w:r>
            <w:r w:rsidR="000948DB">
              <w:rPr>
                <w:noProof/>
                <w:webHidden/>
              </w:rPr>
              <w:instrText xml:space="preserve"> PAGEREF _Toc150984850 \h </w:instrText>
            </w:r>
            <w:r w:rsidR="000948DB">
              <w:rPr>
                <w:noProof/>
                <w:webHidden/>
              </w:rPr>
            </w:r>
            <w:r w:rsidR="000948DB">
              <w:rPr>
                <w:noProof/>
                <w:webHidden/>
              </w:rPr>
              <w:fldChar w:fldCharType="separate"/>
            </w:r>
            <w:r w:rsidR="000948DB">
              <w:rPr>
                <w:noProof/>
                <w:webHidden/>
              </w:rPr>
              <w:t>43</w:t>
            </w:r>
            <w:r w:rsidR="000948DB">
              <w:rPr>
                <w:noProof/>
                <w:webHidden/>
              </w:rPr>
              <w:fldChar w:fldCharType="end"/>
            </w:r>
          </w:hyperlink>
        </w:p>
        <w:p w14:paraId="1C415A66" w14:textId="7D799D67" w:rsidR="000948DB" w:rsidRDefault="00000000">
          <w:pPr>
            <w:pStyle w:val="TM2"/>
            <w:rPr>
              <w:rFonts w:asciiTheme="minorHAnsi" w:eastAsiaTheme="minorEastAsia" w:hAnsiTheme="minorHAnsi" w:cstheme="minorBidi"/>
              <w:noProof/>
              <w:kern w:val="2"/>
              <w:sz w:val="22"/>
              <w:szCs w:val="22"/>
              <w:lang w:eastAsia="fr-CH"/>
              <w14:ligatures w14:val="standardContextual"/>
            </w:rPr>
          </w:pPr>
          <w:hyperlink w:anchor="_Toc150984851" w:history="1">
            <w:r w:rsidR="000948DB" w:rsidRPr="00F945FA">
              <w:rPr>
                <w:rStyle w:val="Lienhypertexte"/>
                <w:noProof/>
              </w:rPr>
              <w:t>15.1</w:t>
            </w:r>
            <w:r w:rsidR="000948DB">
              <w:rPr>
                <w:rFonts w:asciiTheme="minorHAnsi" w:eastAsiaTheme="minorEastAsia" w:hAnsiTheme="minorHAnsi" w:cstheme="minorBidi"/>
                <w:noProof/>
                <w:kern w:val="2"/>
                <w:sz w:val="22"/>
                <w:szCs w:val="22"/>
                <w:lang w:eastAsia="fr-CH"/>
                <w14:ligatures w14:val="standardContextual"/>
              </w:rPr>
              <w:tab/>
            </w:r>
            <w:r w:rsidR="000948DB" w:rsidRPr="00F945FA">
              <w:rPr>
                <w:rStyle w:val="Lienhypertexte"/>
                <w:noProof/>
              </w:rPr>
              <w:t>Alimentation</w:t>
            </w:r>
            <w:r w:rsidR="000948DB">
              <w:rPr>
                <w:noProof/>
                <w:webHidden/>
              </w:rPr>
              <w:tab/>
            </w:r>
            <w:r w:rsidR="000948DB">
              <w:rPr>
                <w:noProof/>
                <w:webHidden/>
              </w:rPr>
              <w:fldChar w:fldCharType="begin"/>
            </w:r>
            <w:r w:rsidR="000948DB">
              <w:rPr>
                <w:noProof/>
                <w:webHidden/>
              </w:rPr>
              <w:instrText xml:space="preserve"> PAGEREF _Toc150984851 \h </w:instrText>
            </w:r>
            <w:r w:rsidR="000948DB">
              <w:rPr>
                <w:noProof/>
                <w:webHidden/>
              </w:rPr>
            </w:r>
            <w:r w:rsidR="000948DB">
              <w:rPr>
                <w:noProof/>
                <w:webHidden/>
              </w:rPr>
              <w:fldChar w:fldCharType="separate"/>
            </w:r>
            <w:r w:rsidR="000948DB">
              <w:rPr>
                <w:noProof/>
                <w:webHidden/>
              </w:rPr>
              <w:t>43</w:t>
            </w:r>
            <w:r w:rsidR="000948DB">
              <w:rPr>
                <w:noProof/>
                <w:webHidden/>
              </w:rPr>
              <w:fldChar w:fldCharType="end"/>
            </w:r>
          </w:hyperlink>
        </w:p>
        <w:p w14:paraId="1235C982" w14:textId="08677E4C" w:rsidR="000948DB" w:rsidRDefault="00000000">
          <w:pPr>
            <w:pStyle w:val="TM2"/>
            <w:rPr>
              <w:rFonts w:asciiTheme="minorHAnsi" w:eastAsiaTheme="minorEastAsia" w:hAnsiTheme="minorHAnsi" w:cstheme="minorBidi"/>
              <w:noProof/>
              <w:kern w:val="2"/>
              <w:sz w:val="22"/>
              <w:szCs w:val="22"/>
              <w:lang w:eastAsia="fr-CH"/>
              <w14:ligatures w14:val="standardContextual"/>
            </w:rPr>
          </w:pPr>
          <w:hyperlink w:anchor="_Toc150984852" w:history="1">
            <w:r w:rsidR="000948DB" w:rsidRPr="00F945FA">
              <w:rPr>
                <w:rStyle w:val="Lienhypertexte"/>
                <w:noProof/>
              </w:rPr>
              <w:t>15.2</w:t>
            </w:r>
            <w:r w:rsidR="000948DB">
              <w:rPr>
                <w:rFonts w:asciiTheme="minorHAnsi" w:eastAsiaTheme="minorEastAsia" w:hAnsiTheme="minorHAnsi" w:cstheme="minorBidi"/>
                <w:noProof/>
                <w:kern w:val="2"/>
                <w:sz w:val="22"/>
                <w:szCs w:val="22"/>
                <w:lang w:eastAsia="fr-CH"/>
                <w14:ligatures w14:val="standardContextual"/>
              </w:rPr>
              <w:tab/>
            </w:r>
            <w:r w:rsidR="000948DB" w:rsidRPr="00F945FA">
              <w:rPr>
                <w:rStyle w:val="Lienhypertexte"/>
                <w:noProof/>
              </w:rPr>
              <w:t>SPI</w:t>
            </w:r>
            <w:r w:rsidR="000948DB">
              <w:rPr>
                <w:noProof/>
                <w:webHidden/>
              </w:rPr>
              <w:tab/>
            </w:r>
            <w:r w:rsidR="000948DB">
              <w:rPr>
                <w:noProof/>
                <w:webHidden/>
              </w:rPr>
              <w:fldChar w:fldCharType="begin"/>
            </w:r>
            <w:r w:rsidR="000948DB">
              <w:rPr>
                <w:noProof/>
                <w:webHidden/>
              </w:rPr>
              <w:instrText xml:space="preserve"> PAGEREF _Toc150984852 \h </w:instrText>
            </w:r>
            <w:r w:rsidR="000948DB">
              <w:rPr>
                <w:noProof/>
                <w:webHidden/>
              </w:rPr>
            </w:r>
            <w:r w:rsidR="000948DB">
              <w:rPr>
                <w:noProof/>
                <w:webHidden/>
              </w:rPr>
              <w:fldChar w:fldCharType="separate"/>
            </w:r>
            <w:r w:rsidR="000948DB">
              <w:rPr>
                <w:noProof/>
                <w:webHidden/>
              </w:rPr>
              <w:t>44</w:t>
            </w:r>
            <w:r w:rsidR="000948DB">
              <w:rPr>
                <w:noProof/>
                <w:webHidden/>
              </w:rPr>
              <w:fldChar w:fldCharType="end"/>
            </w:r>
          </w:hyperlink>
        </w:p>
        <w:p w14:paraId="34803A86" w14:textId="7DEC83FF" w:rsidR="000948DB" w:rsidRDefault="00000000">
          <w:pPr>
            <w:pStyle w:val="TM2"/>
            <w:rPr>
              <w:rFonts w:asciiTheme="minorHAnsi" w:eastAsiaTheme="minorEastAsia" w:hAnsiTheme="minorHAnsi" w:cstheme="minorBidi"/>
              <w:noProof/>
              <w:kern w:val="2"/>
              <w:sz w:val="22"/>
              <w:szCs w:val="22"/>
              <w:lang w:eastAsia="fr-CH"/>
              <w14:ligatures w14:val="standardContextual"/>
            </w:rPr>
          </w:pPr>
          <w:hyperlink w:anchor="_Toc150984853" w:history="1">
            <w:r w:rsidR="000948DB" w:rsidRPr="00F945FA">
              <w:rPr>
                <w:rStyle w:val="Lienhypertexte"/>
                <w:noProof/>
              </w:rPr>
              <w:t>15.3</w:t>
            </w:r>
            <w:r w:rsidR="000948DB">
              <w:rPr>
                <w:rFonts w:asciiTheme="minorHAnsi" w:eastAsiaTheme="minorEastAsia" w:hAnsiTheme="minorHAnsi" w:cstheme="minorBidi"/>
                <w:noProof/>
                <w:kern w:val="2"/>
                <w:sz w:val="22"/>
                <w:szCs w:val="22"/>
                <w:lang w:eastAsia="fr-CH"/>
                <w14:ligatures w14:val="standardContextual"/>
              </w:rPr>
              <w:tab/>
            </w:r>
            <w:r w:rsidR="000948DB" w:rsidRPr="00F945FA">
              <w:rPr>
                <w:rStyle w:val="Lienhypertexte"/>
                <w:noProof/>
              </w:rPr>
              <w:t>Durée de fonction</w:t>
            </w:r>
            <w:r w:rsidR="000948DB">
              <w:rPr>
                <w:noProof/>
                <w:webHidden/>
              </w:rPr>
              <w:tab/>
            </w:r>
            <w:r w:rsidR="000948DB">
              <w:rPr>
                <w:noProof/>
                <w:webHidden/>
              </w:rPr>
              <w:fldChar w:fldCharType="begin"/>
            </w:r>
            <w:r w:rsidR="000948DB">
              <w:rPr>
                <w:noProof/>
                <w:webHidden/>
              </w:rPr>
              <w:instrText xml:space="preserve"> PAGEREF _Toc150984853 \h </w:instrText>
            </w:r>
            <w:r w:rsidR="000948DB">
              <w:rPr>
                <w:noProof/>
                <w:webHidden/>
              </w:rPr>
            </w:r>
            <w:r w:rsidR="000948DB">
              <w:rPr>
                <w:noProof/>
                <w:webHidden/>
              </w:rPr>
              <w:fldChar w:fldCharType="separate"/>
            </w:r>
            <w:r w:rsidR="000948DB">
              <w:rPr>
                <w:noProof/>
                <w:webHidden/>
              </w:rPr>
              <w:t>46</w:t>
            </w:r>
            <w:r w:rsidR="000948DB">
              <w:rPr>
                <w:noProof/>
                <w:webHidden/>
              </w:rPr>
              <w:fldChar w:fldCharType="end"/>
            </w:r>
          </w:hyperlink>
        </w:p>
        <w:p w14:paraId="3651E64B" w14:textId="54F2A6AB" w:rsidR="000948DB" w:rsidRDefault="00000000">
          <w:pPr>
            <w:pStyle w:val="TM2"/>
            <w:rPr>
              <w:rFonts w:asciiTheme="minorHAnsi" w:eastAsiaTheme="minorEastAsia" w:hAnsiTheme="minorHAnsi" w:cstheme="minorBidi"/>
              <w:noProof/>
              <w:kern w:val="2"/>
              <w:sz w:val="22"/>
              <w:szCs w:val="22"/>
              <w:lang w:eastAsia="fr-CH"/>
              <w14:ligatures w14:val="standardContextual"/>
            </w:rPr>
          </w:pPr>
          <w:hyperlink w:anchor="_Toc150984854" w:history="1">
            <w:r w:rsidR="000948DB" w:rsidRPr="00F945FA">
              <w:rPr>
                <w:rStyle w:val="Lienhypertexte"/>
                <w:noProof/>
              </w:rPr>
              <w:t>15.4</w:t>
            </w:r>
            <w:r w:rsidR="000948DB">
              <w:rPr>
                <w:rFonts w:asciiTheme="minorHAnsi" w:eastAsiaTheme="minorEastAsia" w:hAnsiTheme="minorHAnsi" w:cstheme="minorBidi"/>
                <w:noProof/>
                <w:kern w:val="2"/>
                <w:sz w:val="22"/>
                <w:szCs w:val="22"/>
                <w:lang w:eastAsia="fr-CH"/>
                <w14:ligatures w14:val="standardContextual"/>
              </w:rPr>
              <w:tab/>
            </w:r>
            <w:r w:rsidR="000948DB" w:rsidRPr="00F945FA">
              <w:rPr>
                <w:rStyle w:val="Lienhypertexte"/>
                <w:noProof/>
              </w:rPr>
              <w:t>Consommation</w:t>
            </w:r>
            <w:r w:rsidR="000948DB">
              <w:rPr>
                <w:noProof/>
                <w:webHidden/>
              </w:rPr>
              <w:tab/>
            </w:r>
            <w:r w:rsidR="000948DB">
              <w:rPr>
                <w:noProof/>
                <w:webHidden/>
              </w:rPr>
              <w:fldChar w:fldCharType="begin"/>
            </w:r>
            <w:r w:rsidR="000948DB">
              <w:rPr>
                <w:noProof/>
                <w:webHidden/>
              </w:rPr>
              <w:instrText xml:space="preserve"> PAGEREF _Toc150984854 \h </w:instrText>
            </w:r>
            <w:r w:rsidR="000948DB">
              <w:rPr>
                <w:noProof/>
                <w:webHidden/>
              </w:rPr>
            </w:r>
            <w:r w:rsidR="000948DB">
              <w:rPr>
                <w:noProof/>
                <w:webHidden/>
              </w:rPr>
              <w:fldChar w:fldCharType="separate"/>
            </w:r>
            <w:r w:rsidR="000948DB">
              <w:rPr>
                <w:noProof/>
                <w:webHidden/>
              </w:rPr>
              <w:t>48</w:t>
            </w:r>
            <w:r w:rsidR="000948DB">
              <w:rPr>
                <w:noProof/>
                <w:webHidden/>
              </w:rPr>
              <w:fldChar w:fldCharType="end"/>
            </w:r>
          </w:hyperlink>
        </w:p>
        <w:p w14:paraId="7EFCAD40" w14:textId="67AED3C6" w:rsidR="000948DB" w:rsidRDefault="00000000">
          <w:pPr>
            <w:pStyle w:val="TM1"/>
            <w:tabs>
              <w:tab w:val="right" w:leader="dot" w:pos="10195"/>
            </w:tabs>
            <w:rPr>
              <w:rFonts w:asciiTheme="minorHAnsi" w:eastAsiaTheme="minorEastAsia" w:hAnsiTheme="minorHAnsi" w:cstheme="minorBidi"/>
              <w:b w:val="0"/>
              <w:caps w:val="0"/>
              <w:noProof/>
              <w:kern w:val="2"/>
              <w:sz w:val="22"/>
              <w:szCs w:val="22"/>
              <w:lang w:eastAsia="fr-CH"/>
              <w14:ligatures w14:val="standardContextual"/>
            </w:rPr>
          </w:pPr>
          <w:hyperlink w:anchor="_Toc150984855" w:history="1">
            <w:r w:rsidR="000948DB" w:rsidRPr="00F945FA">
              <w:rPr>
                <w:rStyle w:val="Lienhypertexte"/>
                <w:noProof/>
              </w:rPr>
              <w:t>16.</w:t>
            </w:r>
            <w:r w:rsidR="000948DB">
              <w:rPr>
                <w:rFonts w:asciiTheme="minorHAnsi" w:eastAsiaTheme="minorEastAsia" w:hAnsiTheme="minorHAnsi" w:cstheme="minorBidi"/>
                <w:b w:val="0"/>
                <w:caps w:val="0"/>
                <w:noProof/>
                <w:kern w:val="2"/>
                <w:sz w:val="22"/>
                <w:szCs w:val="22"/>
                <w:lang w:eastAsia="fr-CH"/>
                <w14:ligatures w14:val="standardContextual"/>
              </w:rPr>
              <w:tab/>
            </w:r>
            <w:r w:rsidR="000948DB" w:rsidRPr="00F945FA">
              <w:rPr>
                <w:rStyle w:val="Lienhypertexte"/>
                <w:noProof/>
              </w:rPr>
              <w:t>Stade d’avancement</w:t>
            </w:r>
            <w:r w:rsidR="000948DB">
              <w:rPr>
                <w:noProof/>
                <w:webHidden/>
              </w:rPr>
              <w:tab/>
            </w:r>
            <w:r w:rsidR="000948DB">
              <w:rPr>
                <w:noProof/>
                <w:webHidden/>
              </w:rPr>
              <w:fldChar w:fldCharType="begin"/>
            </w:r>
            <w:r w:rsidR="000948DB">
              <w:rPr>
                <w:noProof/>
                <w:webHidden/>
              </w:rPr>
              <w:instrText xml:space="preserve"> PAGEREF _Toc150984855 \h </w:instrText>
            </w:r>
            <w:r w:rsidR="000948DB">
              <w:rPr>
                <w:noProof/>
                <w:webHidden/>
              </w:rPr>
            </w:r>
            <w:r w:rsidR="000948DB">
              <w:rPr>
                <w:noProof/>
                <w:webHidden/>
              </w:rPr>
              <w:fldChar w:fldCharType="separate"/>
            </w:r>
            <w:r w:rsidR="000948DB">
              <w:rPr>
                <w:noProof/>
                <w:webHidden/>
              </w:rPr>
              <w:t>50</w:t>
            </w:r>
            <w:r w:rsidR="000948DB">
              <w:rPr>
                <w:noProof/>
                <w:webHidden/>
              </w:rPr>
              <w:fldChar w:fldCharType="end"/>
            </w:r>
          </w:hyperlink>
        </w:p>
        <w:p w14:paraId="3E8F6091" w14:textId="768302B4" w:rsidR="000948DB" w:rsidRDefault="00000000">
          <w:pPr>
            <w:pStyle w:val="TM1"/>
            <w:tabs>
              <w:tab w:val="right" w:leader="dot" w:pos="10195"/>
            </w:tabs>
            <w:rPr>
              <w:rFonts w:asciiTheme="minorHAnsi" w:eastAsiaTheme="minorEastAsia" w:hAnsiTheme="minorHAnsi" w:cstheme="minorBidi"/>
              <w:b w:val="0"/>
              <w:caps w:val="0"/>
              <w:noProof/>
              <w:kern w:val="2"/>
              <w:sz w:val="22"/>
              <w:szCs w:val="22"/>
              <w:lang w:eastAsia="fr-CH"/>
              <w14:ligatures w14:val="standardContextual"/>
            </w:rPr>
          </w:pPr>
          <w:hyperlink w:anchor="_Toc150984856" w:history="1">
            <w:r w:rsidR="000948DB" w:rsidRPr="00F945FA">
              <w:rPr>
                <w:rStyle w:val="Lienhypertexte"/>
                <w:noProof/>
              </w:rPr>
              <w:t>17.</w:t>
            </w:r>
            <w:r w:rsidR="000948DB">
              <w:rPr>
                <w:rFonts w:asciiTheme="minorHAnsi" w:eastAsiaTheme="minorEastAsia" w:hAnsiTheme="minorHAnsi" w:cstheme="minorBidi"/>
                <w:b w:val="0"/>
                <w:caps w:val="0"/>
                <w:noProof/>
                <w:kern w:val="2"/>
                <w:sz w:val="22"/>
                <w:szCs w:val="22"/>
                <w:lang w:eastAsia="fr-CH"/>
                <w14:ligatures w14:val="standardContextual"/>
              </w:rPr>
              <w:tab/>
            </w:r>
            <w:r w:rsidR="000948DB" w:rsidRPr="00F945FA">
              <w:rPr>
                <w:rStyle w:val="Lienhypertexte"/>
                <w:noProof/>
              </w:rPr>
              <w:t>Conclusion</w:t>
            </w:r>
            <w:r w:rsidR="000948DB">
              <w:rPr>
                <w:noProof/>
                <w:webHidden/>
              </w:rPr>
              <w:tab/>
            </w:r>
            <w:r w:rsidR="000948DB">
              <w:rPr>
                <w:noProof/>
                <w:webHidden/>
              </w:rPr>
              <w:fldChar w:fldCharType="begin"/>
            </w:r>
            <w:r w:rsidR="000948DB">
              <w:rPr>
                <w:noProof/>
                <w:webHidden/>
              </w:rPr>
              <w:instrText xml:space="preserve"> PAGEREF _Toc150984856 \h </w:instrText>
            </w:r>
            <w:r w:rsidR="000948DB">
              <w:rPr>
                <w:noProof/>
                <w:webHidden/>
              </w:rPr>
            </w:r>
            <w:r w:rsidR="000948DB">
              <w:rPr>
                <w:noProof/>
                <w:webHidden/>
              </w:rPr>
              <w:fldChar w:fldCharType="separate"/>
            </w:r>
            <w:r w:rsidR="000948DB">
              <w:rPr>
                <w:noProof/>
                <w:webHidden/>
              </w:rPr>
              <w:t>50</w:t>
            </w:r>
            <w:r w:rsidR="000948DB">
              <w:rPr>
                <w:noProof/>
                <w:webHidden/>
              </w:rPr>
              <w:fldChar w:fldCharType="end"/>
            </w:r>
          </w:hyperlink>
        </w:p>
        <w:p w14:paraId="1D787F4F" w14:textId="6190C0BC" w:rsidR="000948DB" w:rsidRDefault="00000000">
          <w:pPr>
            <w:pStyle w:val="TM1"/>
            <w:tabs>
              <w:tab w:val="right" w:leader="dot" w:pos="10195"/>
            </w:tabs>
            <w:rPr>
              <w:rFonts w:asciiTheme="minorHAnsi" w:eastAsiaTheme="minorEastAsia" w:hAnsiTheme="minorHAnsi" w:cstheme="minorBidi"/>
              <w:b w:val="0"/>
              <w:caps w:val="0"/>
              <w:noProof/>
              <w:kern w:val="2"/>
              <w:sz w:val="22"/>
              <w:szCs w:val="22"/>
              <w:lang w:eastAsia="fr-CH"/>
              <w14:ligatures w14:val="standardContextual"/>
            </w:rPr>
          </w:pPr>
          <w:hyperlink w:anchor="_Toc150984857" w:history="1">
            <w:r w:rsidR="000948DB" w:rsidRPr="00F945FA">
              <w:rPr>
                <w:rStyle w:val="Lienhypertexte"/>
                <w:noProof/>
              </w:rPr>
              <w:t>18.</w:t>
            </w:r>
            <w:r w:rsidR="000948DB">
              <w:rPr>
                <w:rFonts w:asciiTheme="minorHAnsi" w:eastAsiaTheme="minorEastAsia" w:hAnsiTheme="minorHAnsi" w:cstheme="minorBidi"/>
                <w:b w:val="0"/>
                <w:caps w:val="0"/>
                <w:noProof/>
                <w:kern w:val="2"/>
                <w:sz w:val="22"/>
                <w:szCs w:val="22"/>
                <w:lang w:eastAsia="fr-CH"/>
                <w14:ligatures w14:val="standardContextual"/>
              </w:rPr>
              <w:tab/>
            </w:r>
            <w:r w:rsidR="000948DB" w:rsidRPr="00F945FA">
              <w:rPr>
                <w:rStyle w:val="Lienhypertexte"/>
                <w:noProof/>
              </w:rPr>
              <w:t>Annexe</w:t>
            </w:r>
            <w:r w:rsidR="000948DB">
              <w:rPr>
                <w:noProof/>
                <w:webHidden/>
              </w:rPr>
              <w:tab/>
            </w:r>
            <w:r w:rsidR="000948DB">
              <w:rPr>
                <w:noProof/>
                <w:webHidden/>
              </w:rPr>
              <w:fldChar w:fldCharType="begin"/>
            </w:r>
            <w:r w:rsidR="000948DB">
              <w:rPr>
                <w:noProof/>
                <w:webHidden/>
              </w:rPr>
              <w:instrText xml:space="preserve"> PAGEREF _Toc150984857 \h </w:instrText>
            </w:r>
            <w:r w:rsidR="000948DB">
              <w:rPr>
                <w:noProof/>
                <w:webHidden/>
              </w:rPr>
            </w:r>
            <w:r w:rsidR="000948DB">
              <w:rPr>
                <w:noProof/>
                <w:webHidden/>
              </w:rPr>
              <w:fldChar w:fldCharType="separate"/>
            </w:r>
            <w:r w:rsidR="000948DB">
              <w:rPr>
                <w:noProof/>
                <w:webHidden/>
              </w:rPr>
              <w:t>51</w:t>
            </w:r>
            <w:r w:rsidR="000948DB">
              <w:rPr>
                <w:noProof/>
                <w:webHidden/>
              </w:rPr>
              <w:fldChar w:fldCharType="end"/>
            </w:r>
          </w:hyperlink>
        </w:p>
        <w:p w14:paraId="4F8F9878" w14:textId="32B8AB01" w:rsidR="005954FF" w:rsidRDefault="005954FF">
          <w:r>
            <w:rPr>
              <w:b/>
              <w:bCs/>
              <w:lang w:val="fr-FR"/>
            </w:rPr>
            <w:fldChar w:fldCharType="end"/>
          </w:r>
        </w:p>
      </w:sdtContent>
    </w:sdt>
    <w:p w14:paraId="52D90F74" w14:textId="77777777" w:rsidR="005954FF" w:rsidRDefault="005954FF">
      <w:pPr>
        <w:rPr>
          <w:b/>
          <w:caps/>
          <w:sz w:val="24"/>
        </w:rPr>
      </w:pPr>
      <w:r>
        <w:br w:type="page"/>
      </w:r>
    </w:p>
    <w:p w14:paraId="6C32C980" w14:textId="783837DB" w:rsidR="00685F82" w:rsidRPr="00685F82" w:rsidRDefault="004041E2" w:rsidP="00685F82">
      <w:pPr>
        <w:pStyle w:val="Titre"/>
        <w:pBdr>
          <w:bottom w:val="single" w:sz="4" w:space="1" w:color="auto"/>
        </w:pBdr>
      </w:pPr>
      <w:r>
        <w:lastRenderedPageBreak/>
        <w:t xml:space="preserve">Phase </w:t>
      </w:r>
      <w:r w:rsidR="00685F82" w:rsidRPr="00685F82">
        <w:t>Pré-étude</w:t>
      </w:r>
    </w:p>
    <w:p w14:paraId="73693712" w14:textId="77777777" w:rsidR="005C3337" w:rsidRDefault="005C3337" w:rsidP="005C3337">
      <w:pPr>
        <w:pStyle w:val="Titre1"/>
      </w:pPr>
      <w:bookmarkStart w:id="0" w:name="_Toc150984795"/>
      <w:r>
        <w:t>Cahier des charges</w:t>
      </w:r>
      <w:bookmarkEnd w:id="0"/>
    </w:p>
    <w:p w14:paraId="00C5C769" w14:textId="77777777" w:rsidR="009B7E79" w:rsidRPr="009B7E79" w:rsidRDefault="009B7E79" w:rsidP="009B7E79">
      <w:pPr>
        <w:pStyle w:val="Para1"/>
        <w:rPr>
          <w:rFonts w:asciiTheme="minorHAnsi" w:hAnsiTheme="minorHAnsi" w:cstheme="minorHAnsi"/>
          <w:sz w:val="22"/>
          <w:szCs w:val="22"/>
        </w:rPr>
      </w:pPr>
    </w:p>
    <w:p w14:paraId="2672AC3F" w14:textId="46D136F3" w:rsidR="005C3337" w:rsidRPr="009B7E79" w:rsidRDefault="005C3337" w:rsidP="009B7E79">
      <w:pPr>
        <w:pStyle w:val="Paragraphedeliste"/>
        <w:numPr>
          <w:ilvl w:val="0"/>
          <w:numId w:val="3"/>
        </w:numPr>
        <w:spacing w:line="259" w:lineRule="auto"/>
        <w:ind w:left="714" w:hanging="357"/>
        <w:contextualSpacing/>
        <w:rPr>
          <w:rFonts w:asciiTheme="minorHAnsi" w:hAnsiTheme="minorHAnsi" w:cstheme="minorHAnsi"/>
          <w:sz w:val="22"/>
          <w:szCs w:val="22"/>
        </w:rPr>
      </w:pPr>
      <w:r w:rsidRPr="009B7E79">
        <w:rPr>
          <w:rFonts w:asciiTheme="minorHAnsi" w:hAnsiTheme="minorHAnsi" w:cstheme="minorHAnsi"/>
          <w:sz w:val="22"/>
          <w:szCs w:val="22"/>
        </w:rPr>
        <w:t xml:space="preserve">Totem lumineux à </w:t>
      </w:r>
      <w:proofErr w:type="spellStart"/>
      <w:r w:rsidRPr="009B7E79">
        <w:rPr>
          <w:rFonts w:asciiTheme="minorHAnsi" w:hAnsiTheme="minorHAnsi" w:cstheme="minorHAnsi"/>
          <w:sz w:val="22"/>
          <w:szCs w:val="22"/>
        </w:rPr>
        <w:t>LED</w:t>
      </w:r>
      <w:r w:rsidR="004041E2" w:rsidRPr="009B7E79">
        <w:rPr>
          <w:rFonts w:asciiTheme="minorHAnsi" w:hAnsiTheme="minorHAnsi" w:cstheme="minorHAnsi"/>
          <w:sz w:val="22"/>
          <w:szCs w:val="22"/>
        </w:rPr>
        <w:t>s</w:t>
      </w:r>
      <w:proofErr w:type="spellEnd"/>
      <w:r w:rsidR="004041E2" w:rsidRPr="009B7E79">
        <w:rPr>
          <w:rFonts w:asciiTheme="minorHAnsi" w:hAnsiTheme="minorHAnsi" w:cstheme="minorHAnsi"/>
          <w:sz w:val="22"/>
          <w:szCs w:val="22"/>
        </w:rPr>
        <w:t xml:space="preserve"> RGB</w:t>
      </w:r>
    </w:p>
    <w:p w14:paraId="1846A65C" w14:textId="77777777" w:rsidR="005C3337" w:rsidRPr="009B7E79" w:rsidRDefault="005C3337" w:rsidP="009B7E79">
      <w:pPr>
        <w:pStyle w:val="Paragraphedeliste"/>
        <w:numPr>
          <w:ilvl w:val="0"/>
          <w:numId w:val="3"/>
        </w:numPr>
        <w:spacing w:line="259" w:lineRule="auto"/>
        <w:ind w:left="714" w:hanging="357"/>
        <w:contextualSpacing/>
        <w:rPr>
          <w:rFonts w:asciiTheme="minorHAnsi" w:hAnsiTheme="minorHAnsi" w:cstheme="minorHAnsi"/>
          <w:sz w:val="22"/>
          <w:szCs w:val="22"/>
        </w:rPr>
      </w:pPr>
      <w:r w:rsidRPr="009B7E79">
        <w:rPr>
          <w:rFonts w:asciiTheme="minorHAnsi" w:hAnsiTheme="minorHAnsi" w:cstheme="minorHAnsi"/>
          <w:sz w:val="22"/>
          <w:szCs w:val="22"/>
        </w:rPr>
        <w:t>Animation colorée.</w:t>
      </w:r>
    </w:p>
    <w:p w14:paraId="6968D71C" w14:textId="77777777" w:rsidR="005C3337" w:rsidRPr="009B7E79" w:rsidRDefault="005C3337" w:rsidP="009B7E79">
      <w:pPr>
        <w:pStyle w:val="Paragraphedeliste"/>
        <w:numPr>
          <w:ilvl w:val="0"/>
          <w:numId w:val="3"/>
        </w:numPr>
        <w:spacing w:line="259" w:lineRule="auto"/>
        <w:ind w:left="714" w:hanging="357"/>
        <w:contextualSpacing/>
        <w:rPr>
          <w:rFonts w:asciiTheme="minorHAnsi" w:hAnsiTheme="minorHAnsi" w:cstheme="minorHAnsi"/>
          <w:sz w:val="22"/>
          <w:szCs w:val="22"/>
        </w:rPr>
      </w:pPr>
      <w:r w:rsidRPr="009B7E79">
        <w:rPr>
          <w:rFonts w:asciiTheme="minorHAnsi" w:hAnsiTheme="minorHAnsi" w:cstheme="minorHAnsi"/>
          <w:sz w:val="22"/>
          <w:szCs w:val="22"/>
        </w:rPr>
        <w:t>Possibilité d'afficher un mot ou un texte défilant.</w:t>
      </w:r>
    </w:p>
    <w:p w14:paraId="76113625" w14:textId="77777777" w:rsidR="005C3337" w:rsidRPr="009B7E79" w:rsidRDefault="005C3337" w:rsidP="009B7E79">
      <w:pPr>
        <w:pStyle w:val="Paragraphedeliste"/>
        <w:numPr>
          <w:ilvl w:val="0"/>
          <w:numId w:val="3"/>
        </w:numPr>
        <w:spacing w:line="259" w:lineRule="auto"/>
        <w:ind w:left="714" w:hanging="357"/>
        <w:contextualSpacing/>
        <w:rPr>
          <w:rFonts w:asciiTheme="minorHAnsi" w:hAnsiTheme="minorHAnsi" w:cstheme="minorHAnsi"/>
          <w:sz w:val="22"/>
          <w:szCs w:val="22"/>
        </w:rPr>
      </w:pPr>
      <w:r w:rsidRPr="009B7E79">
        <w:rPr>
          <w:rFonts w:asciiTheme="minorHAnsi" w:hAnsiTheme="minorHAnsi" w:cstheme="minorHAnsi"/>
          <w:sz w:val="22"/>
          <w:szCs w:val="22"/>
        </w:rPr>
        <w:t>Lisible depuis toutes directions.</w:t>
      </w:r>
    </w:p>
    <w:p w14:paraId="0D5715A4" w14:textId="77777777" w:rsidR="005C3337" w:rsidRPr="009B7E79" w:rsidRDefault="005C3337" w:rsidP="009B7E79">
      <w:pPr>
        <w:pStyle w:val="Paragraphedeliste"/>
        <w:numPr>
          <w:ilvl w:val="0"/>
          <w:numId w:val="3"/>
        </w:numPr>
        <w:spacing w:line="259" w:lineRule="auto"/>
        <w:ind w:left="714" w:hanging="357"/>
        <w:contextualSpacing/>
        <w:rPr>
          <w:rFonts w:asciiTheme="minorHAnsi" w:hAnsiTheme="minorHAnsi" w:cstheme="minorHAnsi"/>
          <w:sz w:val="22"/>
          <w:szCs w:val="22"/>
        </w:rPr>
      </w:pPr>
      <w:r w:rsidRPr="009B7E79">
        <w:rPr>
          <w:rFonts w:asciiTheme="minorHAnsi" w:hAnsiTheme="minorHAnsi" w:cstheme="minorHAnsi"/>
          <w:sz w:val="22"/>
          <w:szCs w:val="22"/>
        </w:rPr>
        <w:t>Tête à monter sur un mat pour l'élever.</w:t>
      </w:r>
    </w:p>
    <w:p w14:paraId="60E5F324" w14:textId="77777777" w:rsidR="005C3337" w:rsidRPr="009B7E79" w:rsidRDefault="005C3337" w:rsidP="009B7E79">
      <w:pPr>
        <w:pStyle w:val="Paragraphedeliste"/>
        <w:numPr>
          <w:ilvl w:val="0"/>
          <w:numId w:val="3"/>
        </w:numPr>
        <w:spacing w:line="259" w:lineRule="auto"/>
        <w:ind w:left="714" w:hanging="357"/>
        <w:contextualSpacing/>
        <w:rPr>
          <w:rFonts w:asciiTheme="minorHAnsi" w:hAnsiTheme="minorHAnsi" w:cstheme="minorHAnsi"/>
          <w:sz w:val="22"/>
          <w:szCs w:val="22"/>
        </w:rPr>
      </w:pPr>
      <w:r w:rsidRPr="009B7E79">
        <w:rPr>
          <w:rFonts w:asciiTheme="minorHAnsi" w:hAnsiTheme="minorHAnsi" w:cstheme="minorHAnsi"/>
          <w:sz w:val="22"/>
          <w:szCs w:val="22"/>
        </w:rPr>
        <w:t xml:space="preserve">Alimentation sur batterie, rechargeable par </w:t>
      </w:r>
      <w:r w:rsidR="001651CA" w:rsidRPr="009B7E79">
        <w:rPr>
          <w:rFonts w:asciiTheme="minorHAnsi" w:hAnsiTheme="minorHAnsi" w:cstheme="minorHAnsi"/>
          <w:sz w:val="22"/>
          <w:szCs w:val="22"/>
        </w:rPr>
        <w:t>secteur</w:t>
      </w:r>
      <w:r w:rsidRPr="009B7E79">
        <w:rPr>
          <w:rFonts w:asciiTheme="minorHAnsi" w:hAnsiTheme="minorHAnsi" w:cstheme="minorHAnsi"/>
          <w:sz w:val="22"/>
          <w:szCs w:val="22"/>
        </w:rPr>
        <w:t xml:space="preserve"> et panneau solaire.</w:t>
      </w:r>
    </w:p>
    <w:p w14:paraId="70AD9F9D" w14:textId="6522D13C" w:rsidR="005C3337" w:rsidRPr="009B7E79" w:rsidRDefault="005C3337" w:rsidP="009B7E79">
      <w:pPr>
        <w:pStyle w:val="Paragraphedeliste"/>
        <w:numPr>
          <w:ilvl w:val="0"/>
          <w:numId w:val="3"/>
        </w:numPr>
        <w:spacing w:line="259" w:lineRule="auto"/>
        <w:ind w:left="714" w:hanging="357"/>
        <w:contextualSpacing/>
        <w:rPr>
          <w:rFonts w:asciiTheme="minorHAnsi" w:hAnsiTheme="minorHAnsi" w:cstheme="minorHAnsi"/>
          <w:sz w:val="22"/>
          <w:szCs w:val="22"/>
        </w:rPr>
      </w:pPr>
      <w:r w:rsidRPr="009B7E79">
        <w:rPr>
          <w:rFonts w:asciiTheme="minorHAnsi" w:hAnsiTheme="minorHAnsi" w:cstheme="minorHAnsi"/>
          <w:sz w:val="22"/>
          <w:szCs w:val="22"/>
        </w:rPr>
        <w:t xml:space="preserve">Longue autonomie, environ </w:t>
      </w:r>
      <w:r w:rsidR="004041E2" w:rsidRPr="009B7E79">
        <w:rPr>
          <w:rFonts w:asciiTheme="minorHAnsi" w:hAnsiTheme="minorHAnsi" w:cstheme="minorHAnsi"/>
          <w:sz w:val="22"/>
          <w:szCs w:val="22"/>
        </w:rPr>
        <w:t>12</w:t>
      </w:r>
      <w:r w:rsidRPr="009B7E79">
        <w:rPr>
          <w:rFonts w:asciiTheme="minorHAnsi" w:hAnsiTheme="minorHAnsi" w:cstheme="minorHAnsi"/>
          <w:sz w:val="22"/>
          <w:szCs w:val="22"/>
        </w:rPr>
        <w:t>H.</w:t>
      </w:r>
    </w:p>
    <w:p w14:paraId="4FD14DAF" w14:textId="77777777" w:rsidR="005C3337" w:rsidRPr="009B7E79" w:rsidRDefault="005C3337" w:rsidP="009B7E79">
      <w:pPr>
        <w:pStyle w:val="Paragraphedeliste"/>
        <w:numPr>
          <w:ilvl w:val="0"/>
          <w:numId w:val="3"/>
        </w:numPr>
        <w:spacing w:line="259" w:lineRule="auto"/>
        <w:ind w:left="714" w:hanging="357"/>
        <w:contextualSpacing/>
        <w:rPr>
          <w:rFonts w:asciiTheme="minorHAnsi" w:hAnsiTheme="minorHAnsi" w:cstheme="minorHAnsi"/>
          <w:sz w:val="22"/>
          <w:szCs w:val="22"/>
        </w:rPr>
      </w:pPr>
      <w:r w:rsidRPr="009B7E79">
        <w:rPr>
          <w:rFonts w:asciiTheme="minorHAnsi" w:hAnsiTheme="minorHAnsi" w:cstheme="minorHAnsi"/>
          <w:sz w:val="22"/>
          <w:szCs w:val="22"/>
        </w:rPr>
        <w:t>Commande via Wifi, 4G ou Bluetooth.</w:t>
      </w:r>
    </w:p>
    <w:p w14:paraId="2B9E11F6" w14:textId="77777777" w:rsidR="005C3337" w:rsidRPr="009B7E79" w:rsidRDefault="005C3337" w:rsidP="009B7E79">
      <w:pPr>
        <w:pStyle w:val="Paragraphedeliste"/>
        <w:numPr>
          <w:ilvl w:val="0"/>
          <w:numId w:val="3"/>
        </w:numPr>
        <w:spacing w:line="259" w:lineRule="auto"/>
        <w:ind w:left="714" w:hanging="357"/>
        <w:contextualSpacing/>
        <w:rPr>
          <w:rFonts w:asciiTheme="minorHAnsi" w:hAnsiTheme="minorHAnsi" w:cstheme="minorHAnsi"/>
          <w:sz w:val="22"/>
          <w:szCs w:val="22"/>
        </w:rPr>
      </w:pPr>
      <w:r w:rsidRPr="009B7E79">
        <w:rPr>
          <w:rFonts w:asciiTheme="minorHAnsi" w:hAnsiTheme="minorHAnsi" w:cstheme="minorHAnsi"/>
          <w:sz w:val="22"/>
          <w:szCs w:val="22"/>
        </w:rPr>
        <w:t>LED RGB - gestion de la batterie.</w:t>
      </w:r>
      <w:r w:rsidRPr="009B7E79">
        <w:rPr>
          <w:rFonts w:asciiTheme="minorHAnsi" w:hAnsiTheme="minorHAnsi" w:cstheme="minorHAnsi"/>
          <w:noProof/>
          <w:sz w:val="22"/>
          <w:szCs w:val="22"/>
          <w:lang w:eastAsia="fr-CH"/>
        </w:rPr>
        <w:t xml:space="preserve"> </w:t>
      </w:r>
    </w:p>
    <w:p w14:paraId="6A23C69B" w14:textId="77777777" w:rsidR="005C3337" w:rsidRPr="009B7E79" w:rsidRDefault="005C3337" w:rsidP="009B7E79">
      <w:pPr>
        <w:pStyle w:val="Paragraphedeliste"/>
        <w:numPr>
          <w:ilvl w:val="0"/>
          <w:numId w:val="3"/>
        </w:numPr>
        <w:spacing w:line="259" w:lineRule="auto"/>
        <w:ind w:left="714" w:hanging="357"/>
        <w:contextualSpacing/>
        <w:rPr>
          <w:rFonts w:asciiTheme="minorHAnsi" w:hAnsiTheme="minorHAnsi" w:cstheme="minorHAnsi"/>
          <w:sz w:val="22"/>
          <w:szCs w:val="22"/>
        </w:rPr>
      </w:pPr>
      <w:r w:rsidRPr="009B7E79">
        <w:rPr>
          <w:rFonts w:asciiTheme="minorHAnsi" w:hAnsiTheme="minorHAnsi" w:cstheme="minorHAnsi"/>
          <w:sz w:val="22"/>
          <w:szCs w:val="22"/>
        </w:rPr>
        <w:t>Utilisable en extérieur.</w:t>
      </w:r>
    </w:p>
    <w:p w14:paraId="79872A02" w14:textId="6335E6E9" w:rsidR="005C3337" w:rsidRPr="009B7E79" w:rsidRDefault="005C3337" w:rsidP="009B7E79">
      <w:pPr>
        <w:pStyle w:val="Paragraphedeliste"/>
        <w:numPr>
          <w:ilvl w:val="0"/>
          <w:numId w:val="3"/>
        </w:numPr>
        <w:spacing w:line="259" w:lineRule="auto"/>
        <w:ind w:left="714" w:hanging="357"/>
        <w:contextualSpacing/>
        <w:rPr>
          <w:rFonts w:asciiTheme="minorHAnsi" w:hAnsiTheme="minorHAnsi" w:cstheme="minorHAnsi"/>
          <w:sz w:val="22"/>
          <w:szCs w:val="22"/>
        </w:rPr>
      </w:pPr>
      <w:r w:rsidRPr="009B7E79">
        <w:rPr>
          <w:rFonts w:asciiTheme="minorHAnsi" w:hAnsiTheme="minorHAnsi" w:cstheme="minorHAnsi"/>
          <w:sz w:val="22"/>
          <w:szCs w:val="22"/>
        </w:rPr>
        <w:t>Gérer par un Pic32MX</w:t>
      </w:r>
    </w:p>
    <w:p w14:paraId="516378AD" w14:textId="77777777" w:rsidR="005C3337" w:rsidRDefault="005C3337" w:rsidP="009B7E79">
      <w:pPr>
        <w:pStyle w:val="Paragraphedeliste"/>
        <w:numPr>
          <w:ilvl w:val="0"/>
          <w:numId w:val="3"/>
        </w:numPr>
        <w:spacing w:line="259" w:lineRule="auto"/>
        <w:ind w:left="714" w:hanging="357"/>
        <w:contextualSpacing/>
        <w:rPr>
          <w:rFonts w:asciiTheme="minorHAnsi" w:hAnsiTheme="minorHAnsi" w:cstheme="minorHAnsi"/>
          <w:sz w:val="22"/>
          <w:szCs w:val="22"/>
        </w:rPr>
      </w:pPr>
      <w:r w:rsidRPr="009B7E79">
        <w:rPr>
          <w:rFonts w:asciiTheme="minorHAnsi" w:hAnsiTheme="minorHAnsi" w:cstheme="minorHAnsi"/>
          <w:sz w:val="22"/>
          <w:szCs w:val="22"/>
        </w:rPr>
        <w:t>Affichage circulaire avec une matrice souple.</w:t>
      </w:r>
    </w:p>
    <w:p w14:paraId="276B6B33" w14:textId="77777777" w:rsidR="009B7E79" w:rsidRPr="009B7E79" w:rsidRDefault="009B7E79" w:rsidP="009B7E79">
      <w:pPr>
        <w:pStyle w:val="Paragraphedeliste"/>
        <w:spacing w:line="259" w:lineRule="auto"/>
        <w:ind w:left="714"/>
        <w:contextualSpacing/>
        <w:rPr>
          <w:rFonts w:asciiTheme="minorHAnsi" w:hAnsiTheme="minorHAnsi" w:cstheme="minorHAnsi"/>
          <w:sz w:val="22"/>
          <w:szCs w:val="22"/>
        </w:rPr>
      </w:pPr>
    </w:p>
    <w:p w14:paraId="56B68A26" w14:textId="24B23521" w:rsidR="005C3337" w:rsidRPr="001D7639" w:rsidRDefault="005C3337" w:rsidP="005C3337">
      <w:pPr>
        <w:pStyle w:val="Titre1"/>
      </w:pPr>
      <w:bookmarkStart w:id="1" w:name="_Toc150984796"/>
      <w:r>
        <w:t>S</w:t>
      </w:r>
      <w:r w:rsidR="00C167BB">
        <w:t>C</w:t>
      </w:r>
      <w:r>
        <w:t>héma blo</w:t>
      </w:r>
      <w:r w:rsidR="00C167BB">
        <w:t>C</w:t>
      </w:r>
      <w:r>
        <w:t xml:space="preserve"> et </w:t>
      </w:r>
      <w:r w:rsidR="00C167BB">
        <w:t>E</w:t>
      </w:r>
      <w:r>
        <w:t>xplication composant</w:t>
      </w:r>
      <w:r w:rsidR="00C167BB">
        <w:t>S</w:t>
      </w:r>
      <w:bookmarkEnd w:id="1"/>
    </w:p>
    <w:p w14:paraId="33DEB1C4" w14:textId="77777777" w:rsidR="005C3337" w:rsidRDefault="005C3337" w:rsidP="005C3337">
      <w:pPr>
        <w:spacing w:after="160" w:line="259" w:lineRule="auto"/>
        <w:contextualSpacing/>
        <w:rPr>
          <w:sz w:val="20"/>
        </w:rPr>
      </w:pPr>
      <w:r>
        <w:rPr>
          <w:noProof/>
        </w:rPr>
        <mc:AlternateContent>
          <mc:Choice Requires="wps">
            <w:drawing>
              <wp:anchor distT="0" distB="0" distL="114300" distR="114300" simplePos="0" relativeHeight="251669504" behindDoc="0" locked="0" layoutInCell="1" allowOverlap="1" wp14:anchorId="23F07BF2" wp14:editId="5BCFB6A6">
                <wp:simplePos x="0" y="0"/>
                <wp:positionH relativeFrom="column">
                  <wp:posOffset>3030220</wp:posOffset>
                </wp:positionH>
                <wp:positionV relativeFrom="paragraph">
                  <wp:posOffset>1499235</wp:posOffset>
                </wp:positionV>
                <wp:extent cx="637540" cy="126365"/>
                <wp:effectExtent l="19050" t="57150" r="29210" b="26035"/>
                <wp:wrapNone/>
                <wp:docPr id="5" name="Connecteur droit avec flèche 5"/>
                <wp:cNvGraphicFramePr/>
                <a:graphic xmlns:a="http://schemas.openxmlformats.org/drawingml/2006/main">
                  <a:graphicData uri="http://schemas.microsoft.com/office/word/2010/wordprocessingShape">
                    <wps:wsp>
                      <wps:cNvCnPr/>
                      <wps:spPr>
                        <a:xfrm flipH="1" flipV="1">
                          <a:off x="0" y="0"/>
                          <a:ext cx="637540" cy="126365"/>
                        </a:xfrm>
                        <a:prstGeom prst="straightConnector1">
                          <a:avLst/>
                        </a:prstGeom>
                        <a:ln>
                          <a:solidFill>
                            <a:schemeClr val="tx1"/>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6B689C9" id="_x0000_t32" coordsize="21600,21600" o:spt="32" o:oned="t" path="m,l21600,21600e" filled="f">
                <v:path arrowok="t" fillok="f" o:connecttype="none"/>
                <o:lock v:ext="edit" shapetype="t"/>
              </v:shapetype>
              <v:shape id="Connecteur droit avec flèche 5" o:spid="_x0000_s1026" type="#_x0000_t32" style="position:absolute;margin-left:238.6pt;margin-top:118.05pt;width:50.2pt;height:9.95pt;flip:x y;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" strokecolor="black [3213]" strokeweight=".5pt">
                <v:stroke endarrow="block" joinstyle="miter"/>
              </v:shape>
            </w:pict>
          </mc:Fallback>
        </mc:AlternateContent>
      </w:r>
      <w:r>
        <w:rPr>
          <w:noProof/>
        </w:rPr>
        <mc:AlternateContent>
          <mc:Choice Requires="wpi">
            <w:drawing>
              <wp:anchor distT="0" distB="0" distL="114300" distR="114300" simplePos="0" relativeHeight="251670528" behindDoc="0" locked="0" layoutInCell="1" allowOverlap="1" wp14:anchorId="4A9EDFF0" wp14:editId="4C01C7AA">
                <wp:simplePos x="0" y="0"/>
                <wp:positionH relativeFrom="column">
                  <wp:posOffset>3675683</wp:posOffset>
                </wp:positionH>
                <wp:positionV relativeFrom="paragraph">
                  <wp:posOffset>1693976</wp:posOffset>
                </wp:positionV>
                <wp:extent cx="1080" cy="360"/>
                <wp:effectExtent l="38100" t="38100" r="56515" b="57150"/>
                <wp:wrapNone/>
                <wp:docPr id="18" name="Encre 18"/>
                <wp:cNvGraphicFramePr/>
                <a:graphic xmlns:a="http://schemas.openxmlformats.org/drawingml/2006/main">
                  <a:graphicData uri="http://schemas.microsoft.com/office/word/2010/wordprocessingInk">
                    <w14:contentPart bwMode="auto" r:id="rId12">
                      <w14:nvContentPartPr>
                        <w14:cNvContentPartPr/>
                      </w14:nvContentPartPr>
                      <w14:xfrm>
                        <a:off x="0" y="0"/>
                        <a:ext cx="1080" cy="360"/>
                      </w14:xfrm>
                    </w14:contentPart>
                  </a:graphicData>
                </a:graphic>
                <wp14:sizeRelH relativeFrom="margin">
                  <wp14:pctWidth>0</wp14:pctWidth>
                </wp14:sizeRelH>
                <wp14:sizeRelV relativeFrom="margin">
                  <wp14:pctHeight>0</wp14:pctHeight>
                </wp14:sizeRelV>
              </wp:anchor>
            </w:drawing>
          </mc:Choice>
          <mc:Fallback>
            <w:pict>
              <v:shapetype w14:anchorId="54918C6B"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Encre 18" o:spid="_x0000_s1026" type="#_x0000_t75" style="position:absolute;margin-left:288.7pt;margin-top:132.7pt;width:1.5pt;height:1.4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">
                <v:imagedata r:id="rId14" o:title=""/>
              </v:shape>
            </w:pict>
          </mc:Fallback>
        </mc:AlternateContent>
      </w:r>
      <w:r>
        <w:rPr>
          <w:noProof/>
        </w:rPr>
        <mc:AlternateContent>
          <mc:Choice Requires="wps">
            <w:drawing>
              <wp:anchor distT="0" distB="0" distL="114300" distR="114300" simplePos="0" relativeHeight="251668480" behindDoc="0" locked="0" layoutInCell="1" allowOverlap="1" wp14:anchorId="7B55978D" wp14:editId="1DA3F16A">
                <wp:simplePos x="0" y="0"/>
                <wp:positionH relativeFrom="column">
                  <wp:posOffset>3677162</wp:posOffset>
                </wp:positionH>
                <wp:positionV relativeFrom="paragraph">
                  <wp:posOffset>1568122</wp:posOffset>
                </wp:positionV>
                <wp:extent cx="821690" cy="450215"/>
                <wp:effectExtent l="0" t="0" r="16510" b="26035"/>
                <wp:wrapNone/>
                <wp:docPr id="19" name="Rectangle 19"/>
                <wp:cNvGraphicFramePr/>
                <a:graphic xmlns:a="http://schemas.openxmlformats.org/drawingml/2006/main">
                  <a:graphicData uri="http://schemas.microsoft.com/office/word/2010/wordprocessingShape">
                    <wps:wsp>
                      <wps:cNvSpPr/>
                      <wps:spPr>
                        <a:xfrm>
                          <a:off x="0" y="0"/>
                          <a:ext cx="821690" cy="450215"/>
                        </a:xfrm>
                        <a:prstGeom prst="rect">
                          <a:avLst/>
                        </a:prstGeom>
                        <a:ln/>
                      </wps:spPr>
                      <wps:style>
                        <a:lnRef idx="2">
                          <a:schemeClr val="dk1"/>
                        </a:lnRef>
                        <a:fillRef idx="1">
                          <a:schemeClr val="lt1"/>
                        </a:fillRef>
                        <a:effectRef idx="0">
                          <a:schemeClr val="dk1"/>
                        </a:effectRef>
                        <a:fontRef idx="minor">
                          <a:schemeClr val="dk1"/>
                        </a:fontRef>
                      </wps:style>
                      <wps:txbx>
                        <w:txbxContent>
                          <w:p w14:paraId="4A62F952" w14:textId="77777777" w:rsidR="00D61BB4" w:rsidRDefault="00D61BB4" w:rsidP="005C3337">
                            <w:pPr>
                              <w:jc w:val="center"/>
                            </w:pPr>
                            <w:r>
                              <w:t>Capteur de luminosité</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55978D" id="Rectangle 19" o:spid="_x0000_s1026" style="position:absolute;margin-left:289.55pt;margin-top:123.45pt;width:64.7pt;height:35.4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" fillcolor="white [3201]" strokecolor="black [3200]" strokeweight="1pt">
                <v:textbox>
                  <w:txbxContent>
                    <w:p w14:paraId="4A62F952" w14:textId="77777777" w:rsidR="00D61BB4" w:rsidRDefault="00D61BB4" w:rsidP="005C3337">
                      <w:pPr>
                        <w:jc w:val="center"/>
                      </w:pPr>
                      <w:r>
                        <w:t>Capteur de luminosité</w:t>
                      </w:r>
                    </w:p>
                  </w:txbxContent>
                </v:textbox>
              </v:rect>
            </w:pict>
          </mc:Fallback>
        </mc:AlternateContent>
      </w:r>
      <w:r>
        <w:rPr>
          <w:noProof/>
        </w:rPr>
        <w:drawing>
          <wp:inline distT="0" distB="0" distL="0" distR="0" wp14:anchorId="35712648" wp14:editId="50D66987">
            <wp:extent cx="6480175" cy="4785360"/>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480175" cy="4785360"/>
                    </a:xfrm>
                    <a:prstGeom prst="rect">
                      <a:avLst/>
                    </a:prstGeom>
                  </pic:spPr>
                </pic:pic>
              </a:graphicData>
            </a:graphic>
          </wp:inline>
        </w:drawing>
      </w:r>
    </w:p>
    <w:p w14:paraId="01567D81" w14:textId="77777777" w:rsidR="005C3337" w:rsidRDefault="005C3337" w:rsidP="005C3337">
      <w:pPr>
        <w:spacing w:after="160" w:line="259" w:lineRule="auto"/>
        <w:contextualSpacing/>
        <w:rPr>
          <w:sz w:val="20"/>
        </w:rPr>
      </w:pPr>
    </w:p>
    <w:p w14:paraId="6E197469" w14:textId="33EBE112" w:rsidR="005C3337" w:rsidRDefault="006E3166" w:rsidP="005C3337">
      <w:pPr>
        <w:pStyle w:val="Titre2"/>
      </w:pPr>
      <w:r>
        <w:lastRenderedPageBreak/>
        <w:t>ChoiX MicroControleur</w:t>
      </w:r>
    </w:p>
    <w:p w14:paraId="6193C2F9" w14:textId="77777777" w:rsidR="005C3337" w:rsidRPr="00043C1A" w:rsidRDefault="005C3337" w:rsidP="005C3337">
      <w:pPr>
        <w:pStyle w:val="Para2"/>
        <w:rPr>
          <w:rFonts w:asciiTheme="minorHAnsi" w:hAnsiTheme="minorHAnsi" w:cstheme="minorHAnsi"/>
        </w:rPr>
      </w:pPr>
    </w:p>
    <w:p w14:paraId="199E9CCB" w14:textId="4AAA08EC" w:rsidR="00043C1A" w:rsidRPr="00043C1A" w:rsidRDefault="00043C1A" w:rsidP="007B6BA1">
      <w:pPr>
        <w:pStyle w:val="Para2"/>
        <w:ind w:left="567" w:right="282"/>
        <w:rPr>
          <w:rFonts w:asciiTheme="minorHAnsi" w:hAnsiTheme="minorHAnsi" w:cstheme="minorHAnsi"/>
          <w:sz w:val="22"/>
          <w:szCs w:val="22"/>
        </w:rPr>
      </w:pPr>
      <w:r w:rsidRPr="00043C1A">
        <w:rPr>
          <w:rFonts w:asciiTheme="minorHAnsi" w:hAnsiTheme="minorHAnsi" w:cstheme="minorHAnsi"/>
          <w:sz w:val="22"/>
          <w:szCs w:val="22"/>
        </w:rPr>
        <w:t xml:space="preserve">Pour </w:t>
      </w:r>
      <w:r>
        <w:rPr>
          <w:rFonts w:asciiTheme="minorHAnsi" w:hAnsiTheme="minorHAnsi" w:cstheme="minorHAnsi"/>
          <w:sz w:val="22"/>
          <w:szCs w:val="22"/>
        </w:rPr>
        <w:t xml:space="preserve">les versions V0_1 et V1_1, le choix du microcontrôleur se porte sur un PIC 32, mais il se peut que dans des versions futurs, le choix se porte sur un </w:t>
      </w:r>
      <w:proofErr w:type="spellStart"/>
      <w:r>
        <w:rPr>
          <w:rFonts w:asciiTheme="minorHAnsi" w:hAnsiTheme="minorHAnsi" w:cstheme="minorHAnsi"/>
          <w:sz w:val="22"/>
          <w:szCs w:val="22"/>
        </w:rPr>
        <w:t>uC</w:t>
      </w:r>
      <w:proofErr w:type="spellEnd"/>
      <w:r>
        <w:rPr>
          <w:rFonts w:asciiTheme="minorHAnsi" w:hAnsiTheme="minorHAnsi" w:cstheme="minorHAnsi"/>
          <w:sz w:val="22"/>
          <w:szCs w:val="22"/>
        </w:rPr>
        <w:t xml:space="preserve"> STM32,ou un ESP32. </w:t>
      </w:r>
    </w:p>
    <w:p w14:paraId="7DF54238" w14:textId="031F62E2" w:rsidR="00043C1A" w:rsidRPr="00043C1A" w:rsidRDefault="00043C1A" w:rsidP="00043C1A">
      <w:pPr>
        <w:pStyle w:val="Para2"/>
        <w:ind w:left="0"/>
        <w:rPr>
          <w:rFonts w:asciiTheme="minorHAnsi" w:hAnsiTheme="minorHAnsi" w:cstheme="minorHAnsi"/>
          <w:sz w:val="22"/>
          <w:szCs w:val="22"/>
        </w:rPr>
      </w:pPr>
    </w:p>
    <w:p w14:paraId="54B06CFA" w14:textId="0875E1BA" w:rsidR="0000299E" w:rsidRDefault="005C3337" w:rsidP="00043C1A">
      <w:pPr>
        <w:pStyle w:val="Para2"/>
        <w:ind w:left="567"/>
        <w:rPr>
          <w:rFonts w:asciiTheme="minorHAnsi" w:hAnsiTheme="minorHAnsi" w:cstheme="minorHAnsi"/>
          <w:sz w:val="22"/>
          <w:szCs w:val="22"/>
        </w:rPr>
      </w:pPr>
      <w:r w:rsidRPr="00043C1A">
        <w:rPr>
          <w:rFonts w:asciiTheme="minorHAnsi" w:hAnsiTheme="minorHAnsi" w:cstheme="minorHAnsi"/>
          <w:sz w:val="22"/>
          <w:szCs w:val="22"/>
        </w:rPr>
        <w:t>choix microcontrôleur</w:t>
      </w:r>
      <w:r w:rsidR="006E3166" w:rsidRPr="00043C1A">
        <w:rPr>
          <w:rFonts w:asciiTheme="minorHAnsi" w:hAnsiTheme="minorHAnsi" w:cstheme="minorHAnsi"/>
          <w:sz w:val="22"/>
          <w:szCs w:val="22"/>
        </w:rPr>
        <w:t> </w:t>
      </w:r>
      <w:r w:rsidR="0000299E">
        <w:rPr>
          <w:rFonts w:asciiTheme="minorHAnsi" w:hAnsiTheme="minorHAnsi" w:cstheme="minorHAnsi"/>
          <w:sz w:val="22"/>
          <w:szCs w:val="22"/>
        </w:rPr>
        <w:t>– doit posséder au minimum ces périphériques/options</w:t>
      </w:r>
      <w:r w:rsidR="006E3166" w:rsidRPr="00043C1A">
        <w:rPr>
          <w:rFonts w:asciiTheme="minorHAnsi" w:hAnsiTheme="minorHAnsi" w:cstheme="minorHAnsi"/>
          <w:sz w:val="22"/>
          <w:szCs w:val="22"/>
        </w:rPr>
        <w:t xml:space="preserve">: </w:t>
      </w:r>
    </w:p>
    <w:p w14:paraId="45464FCF" w14:textId="662126C8" w:rsidR="0000299E" w:rsidRDefault="007B6BA1" w:rsidP="007B6BA1">
      <w:pPr>
        <w:pStyle w:val="Para2"/>
        <w:ind w:left="0"/>
        <w:rPr>
          <w:rFonts w:asciiTheme="minorHAnsi" w:hAnsiTheme="minorHAnsi" w:cstheme="minorHAnsi"/>
          <w:sz w:val="22"/>
          <w:szCs w:val="22"/>
        </w:rPr>
      </w:pPr>
      <w:r>
        <w:rPr>
          <w:noProof/>
        </w:rPr>
        <w:drawing>
          <wp:anchor distT="0" distB="0" distL="114300" distR="114300" simplePos="0" relativeHeight="251701248" behindDoc="1" locked="0" layoutInCell="1" allowOverlap="1" wp14:anchorId="34CA22B1" wp14:editId="41DF9D34">
            <wp:simplePos x="0" y="0"/>
            <wp:positionH relativeFrom="column">
              <wp:posOffset>1675130</wp:posOffset>
            </wp:positionH>
            <wp:positionV relativeFrom="paragraph">
              <wp:posOffset>128905</wp:posOffset>
            </wp:positionV>
            <wp:extent cx="3263900" cy="2681605"/>
            <wp:effectExtent l="0" t="0" r="0" b="4445"/>
            <wp:wrapTight wrapText="bothSides">
              <wp:wrapPolygon edited="0">
                <wp:start x="0" y="0"/>
                <wp:lineTo x="0" y="21482"/>
                <wp:lineTo x="21432" y="21482"/>
                <wp:lineTo x="21432" y="0"/>
                <wp:lineTo x="0" y="0"/>
              </wp:wrapPolygon>
            </wp:wrapTight>
            <wp:docPr id="725605681"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605681" name="Image 1" descr="Une image contenant texte, capture d’écran, Police, nombre&#10;&#10;Description générée automatiquement"/>
                    <pic:cNvPicPr/>
                  </pic:nvPicPr>
                  <pic:blipFill>
                    <a:blip r:embed="rId16">
                      <a:extLst>
                        <a:ext uri="{28A0092B-C50C-407E-A947-70E740481C1C}">
                          <a14:useLocalDpi xmlns:a14="http://schemas.microsoft.com/office/drawing/2010/main" val="0"/>
                        </a:ext>
                      </a:extLst>
                    </a:blip>
                    <a:stretch>
                      <a:fillRect/>
                    </a:stretch>
                  </pic:blipFill>
                  <pic:spPr>
                    <a:xfrm>
                      <a:off x="0" y="0"/>
                      <a:ext cx="3263900" cy="2681605"/>
                    </a:xfrm>
                    <a:prstGeom prst="rect">
                      <a:avLst/>
                    </a:prstGeom>
                  </pic:spPr>
                </pic:pic>
              </a:graphicData>
            </a:graphic>
            <wp14:sizeRelH relativeFrom="page">
              <wp14:pctWidth>0</wp14:pctWidth>
            </wp14:sizeRelH>
            <wp14:sizeRelV relativeFrom="page">
              <wp14:pctHeight>0</wp14:pctHeight>
            </wp14:sizeRelV>
          </wp:anchor>
        </w:drawing>
      </w:r>
    </w:p>
    <w:p w14:paraId="7CABC64F" w14:textId="55AEC475" w:rsidR="005C3337" w:rsidRDefault="005C3337" w:rsidP="00043C1A">
      <w:pPr>
        <w:pStyle w:val="Para2"/>
        <w:ind w:left="567"/>
        <w:rPr>
          <w:rFonts w:asciiTheme="minorHAnsi" w:hAnsiTheme="minorHAnsi" w:cstheme="minorHAnsi"/>
          <w:sz w:val="22"/>
          <w:szCs w:val="22"/>
        </w:rPr>
      </w:pPr>
    </w:p>
    <w:p w14:paraId="42357493" w14:textId="40D14E3C" w:rsidR="007B6BA1" w:rsidRDefault="007B6BA1" w:rsidP="00043C1A">
      <w:pPr>
        <w:pStyle w:val="Para2"/>
        <w:ind w:left="567"/>
        <w:rPr>
          <w:rFonts w:asciiTheme="minorHAnsi" w:hAnsiTheme="minorHAnsi" w:cstheme="minorHAnsi"/>
          <w:sz w:val="22"/>
          <w:szCs w:val="22"/>
        </w:rPr>
      </w:pPr>
    </w:p>
    <w:p w14:paraId="253F309E" w14:textId="534C4816" w:rsidR="007B6BA1" w:rsidRDefault="007B6BA1" w:rsidP="00043C1A">
      <w:pPr>
        <w:pStyle w:val="Para2"/>
        <w:ind w:left="567"/>
        <w:rPr>
          <w:rFonts w:asciiTheme="minorHAnsi" w:hAnsiTheme="minorHAnsi" w:cstheme="minorHAnsi"/>
          <w:sz w:val="22"/>
          <w:szCs w:val="22"/>
        </w:rPr>
      </w:pPr>
    </w:p>
    <w:p w14:paraId="141F02A0" w14:textId="21346E49" w:rsidR="007B6BA1" w:rsidRDefault="007B6BA1" w:rsidP="00043C1A">
      <w:pPr>
        <w:pStyle w:val="Para2"/>
        <w:ind w:left="567"/>
        <w:rPr>
          <w:rFonts w:asciiTheme="minorHAnsi" w:hAnsiTheme="minorHAnsi" w:cstheme="minorHAnsi"/>
          <w:sz w:val="22"/>
          <w:szCs w:val="22"/>
        </w:rPr>
      </w:pPr>
    </w:p>
    <w:p w14:paraId="19F419BB" w14:textId="77777777" w:rsidR="007B6BA1" w:rsidRDefault="007B6BA1" w:rsidP="00043C1A">
      <w:pPr>
        <w:pStyle w:val="Para2"/>
        <w:ind w:left="567"/>
        <w:rPr>
          <w:rFonts w:asciiTheme="minorHAnsi" w:hAnsiTheme="minorHAnsi" w:cstheme="minorHAnsi"/>
          <w:sz w:val="22"/>
          <w:szCs w:val="22"/>
        </w:rPr>
      </w:pPr>
    </w:p>
    <w:p w14:paraId="4255057F" w14:textId="77777777" w:rsidR="007B6BA1" w:rsidRDefault="007B6BA1" w:rsidP="00043C1A">
      <w:pPr>
        <w:pStyle w:val="Para2"/>
        <w:ind w:left="567"/>
        <w:rPr>
          <w:rFonts w:asciiTheme="minorHAnsi" w:hAnsiTheme="minorHAnsi" w:cstheme="minorHAnsi"/>
          <w:sz w:val="22"/>
          <w:szCs w:val="22"/>
        </w:rPr>
      </w:pPr>
    </w:p>
    <w:p w14:paraId="47D53904" w14:textId="77777777" w:rsidR="007B6BA1" w:rsidRDefault="007B6BA1" w:rsidP="00043C1A">
      <w:pPr>
        <w:pStyle w:val="Para2"/>
        <w:ind w:left="567"/>
        <w:rPr>
          <w:rFonts w:asciiTheme="minorHAnsi" w:hAnsiTheme="minorHAnsi" w:cstheme="minorHAnsi"/>
          <w:sz w:val="22"/>
          <w:szCs w:val="22"/>
        </w:rPr>
      </w:pPr>
    </w:p>
    <w:p w14:paraId="458BC26E" w14:textId="77777777" w:rsidR="007B6BA1" w:rsidRDefault="007B6BA1" w:rsidP="00043C1A">
      <w:pPr>
        <w:pStyle w:val="Para2"/>
        <w:ind w:left="567"/>
        <w:rPr>
          <w:rFonts w:asciiTheme="minorHAnsi" w:hAnsiTheme="minorHAnsi" w:cstheme="minorHAnsi"/>
          <w:sz w:val="22"/>
          <w:szCs w:val="22"/>
        </w:rPr>
      </w:pPr>
    </w:p>
    <w:p w14:paraId="53CEBB05" w14:textId="77777777" w:rsidR="007B6BA1" w:rsidRDefault="007B6BA1" w:rsidP="00043C1A">
      <w:pPr>
        <w:pStyle w:val="Para2"/>
        <w:ind w:left="567"/>
        <w:rPr>
          <w:rFonts w:asciiTheme="minorHAnsi" w:hAnsiTheme="minorHAnsi" w:cstheme="minorHAnsi"/>
          <w:sz w:val="22"/>
          <w:szCs w:val="22"/>
        </w:rPr>
      </w:pPr>
    </w:p>
    <w:p w14:paraId="650A13C3" w14:textId="77777777" w:rsidR="007B6BA1" w:rsidRDefault="007B6BA1" w:rsidP="00043C1A">
      <w:pPr>
        <w:pStyle w:val="Para2"/>
        <w:ind w:left="567"/>
        <w:rPr>
          <w:rFonts w:asciiTheme="minorHAnsi" w:hAnsiTheme="minorHAnsi" w:cstheme="minorHAnsi"/>
          <w:sz w:val="22"/>
          <w:szCs w:val="22"/>
        </w:rPr>
      </w:pPr>
    </w:p>
    <w:p w14:paraId="20F20F5B" w14:textId="77777777" w:rsidR="007B6BA1" w:rsidRDefault="007B6BA1" w:rsidP="00043C1A">
      <w:pPr>
        <w:pStyle w:val="Para2"/>
        <w:ind w:left="567"/>
        <w:rPr>
          <w:rFonts w:asciiTheme="minorHAnsi" w:hAnsiTheme="minorHAnsi" w:cstheme="minorHAnsi"/>
          <w:sz w:val="22"/>
          <w:szCs w:val="22"/>
        </w:rPr>
      </w:pPr>
    </w:p>
    <w:p w14:paraId="20AE5D69" w14:textId="77777777" w:rsidR="007B6BA1" w:rsidRDefault="007B6BA1" w:rsidP="00043C1A">
      <w:pPr>
        <w:pStyle w:val="Para2"/>
        <w:ind w:left="567"/>
        <w:rPr>
          <w:rFonts w:asciiTheme="minorHAnsi" w:hAnsiTheme="minorHAnsi" w:cstheme="minorHAnsi"/>
          <w:sz w:val="22"/>
          <w:szCs w:val="22"/>
        </w:rPr>
      </w:pPr>
    </w:p>
    <w:p w14:paraId="7440C066" w14:textId="77777777" w:rsidR="007B6BA1" w:rsidRDefault="007B6BA1" w:rsidP="00043C1A">
      <w:pPr>
        <w:pStyle w:val="Para2"/>
        <w:ind w:left="567"/>
        <w:rPr>
          <w:rFonts w:asciiTheme="minorHAnsi" w:hAnsiTheme="minorHAnsi" w:cstheme="minorHAnsi"/>
          <w:sz w:val="22"/>
          <w:szCs w:val="22"/>
        </w:rPr>
      </w:pPr>
    </w:p>
    <w:p w14:paraId="77A54A84" w14:textId="77777777" w:rsidR="007B6BA1" w:rsidRDefault="007B6BA1" w:rsidP="00043C1A">
      <w:pPr>
        <w:pStyle w:val="Para2"/>
        <w:ind w:left="567"/>
        <w:rPr>
          <w:rFonts w:asciiTheme="minorHAnsi" w:hAnsiTheme="minorHAnsi" w:cstheme="minorHAnsi"/>
          <w:sz w:val="22"/>
          <w:szCs w:val="22"/>
        </w:rPr>
      </w:pPr>
    </w:p>
    <w:p w14:paraId="020912CD" w14:textId="77777777" w:rsidR="007B6BA1" w:rsidRDefault="007B6BA1" w:rsidP="00043C1A">
      <w:pPr>
        <w:pStyle w:val="Para2"/>
        <w:ind w:left="567"/>
        <w:rPr>
          <w:rFonts w:asciiTheme="minorHAnsi" w:hAnsiTheme="minorHAnsi" w:cstheme="minorHAnsi"/>
          <w:sz w:val="22"/>
          <w:szCs w:val="22"/>
        </w:rPr>
      </w:pPr>
    </w:p>
    <w:p w14:paraId="16A12014" w14:textId="77777777" w:rsidR="007B6BA1" w:rsidRDefault="007B6BA1" w:rsidP="0075274B">
      <w:pPr>
        <w:pStyle w:val="Para2"/>
        <w:ind w:left="0"/>
        <w:rPr>
          <w:rFonts w:asciiTheme="minorHAnsi" w:hAnsiTheme="minorHAnsi" w:cstheme="minorHAnsi"/>
          <w:sz w:val="22"/>
          <w:szCs w:val="22"/>
        </w:rPr>
      </w:pPr>
    </w:p>
    <w:p w14:paraId="5C2573E4" w14:textId="4261DB84" w:rsidR="00043C1A" w:rsidRDefault="0075274B" w:rsidP="00043C1A">
      <w:pPr>
        <w:pStyle w:val="Para2"/>
        <w:ind w:left="567"/>
        <w:rPr>
          <w:rFonts w:asciiTheme="minorHAnsi" w:hAnsiTheme="minorHAnsi" w:cstheme="minorHAnsi"/>
          <w:sz w:val="22"/>
          <w:szCs w:val="22"/>
        </w:rPr>
      </w:pPr>
      <w:r>
        <w:rPr>
          <w:rFonts w:asciiTheme="minorHAnsi" w:hAnsiTheme="minorHAnsi" w:cstheme="minorHAnsi"/>
          <w:sz w:val="22"/>
          <w:szCs w:val="22"/>
        </w:rPr>
        <w:t xml:space="preserve">Le </w:t>
      </w:r>
      <w:r w:rsidR="0000299E" w:rsidRPr="00043C1A">
        <w:rPr>
          <w:rFonts w:asciiTheme="minorHAnsi" w:hAnsiTheme="minorHAnsi" w:cstheme="minorHAnsi"/>
          <w:sz w:val="22"/>
          <w:szCs w:val="22"/>
        </w:rPr>
        <w:fldChar w:fldCharType="begin"/>
      </w:r>
      <w:r w:rsidR="0000299E" w:rsidRPr="00043C1A">
        <w:rPr>
          <w:rFonts w:asciiTheme="minorHAnsi" w:hAnsiTheme="minorHAnsi" w:cstheme="minorHAnsi"/>
          <w:sz w:val="22"/>
          <w:szCs w:val="22"/>
        </w:rPr>
        <w:instrText xml:space="preserve"> REF _Ref162045595 \h </w:instrText>
      </w:r>
      <w:r w:rsidR="0000299E" w:rsidRPr="00043C1A">
        <w:rPr>
          <w:rFonts w:asciiTheme="minorHAnsi" w:hAnsiTheme="minorHAnsi" w:cstheme="minorHAnsi"/>
          <w:sz w:val="22"/>
          <w:szCs w:val="22"/>
        </w:rPr>
      </w:r>
      <w:r w:rsidR="0000299E" w:rsidRPr="00043C1A">
        <w:rPr>
          <w:rFonts w:asciiTheme="minorHAnsi" w:hAnsiTheme="minorHAnsi" w:cstheme="minorHAnsi"/>
          <w:sz w:val="22"/>
          <w:szCs w:val="22"/>
        </w:rPr>
        <w:instrText xml:space="preserve"> \* MERGEFORMAT </w:instrText>
      </w:r>
      <w:r w:rsidR="0000299E" w:rsidRPr="00043C1A">
        <w:rPr>
          <w:rFonts w:asciiTheme="minorHAnsi" w:hAnsiTheme="minorHAnsi" w:cstheme="minorHAnsi"/>
          <w:sz w:val="22"/>
          <w:szCs w:val="22"/>
        </w:rPr>
        <w:fldChar w:fldCharType="separate"/>
      </w:r>
      <w:r w:rsidR="0000299E" w:rsidRPr="00043C1A">
        <w:rPr>
          <w:rFonts w:asciiTheme="minorHAnsi" w:hAnsiTheme="minorHAnsi" w:cstheme="minorHAnsi"/>
          <w:sz w:val="22"/>
          <w:szCs w:val="22"/>
        </w:rPr>
        <w:t>PIC</w:t>
      </w:r>
      <w:r w:rsidR="0000299E" w:rsidRPr="00043C1A">
        <w:rPr>
          <w:rFonts w:asciiTheme="minorHAnsi" w:hAnsiTheme="minorHAnsi" w:cstheme="minorHAnsi"/>
          <w:sz w:val="22"/>
          <w:szCs w:val="22"/>
        </w:rPr>
        <w:t>3</w:t>
      </w:r>
      <w:r w:rsidR="0000299E" w:rsidRPr="00043C1A">
        <w:rPr>
          <w:rFonts w:asciiTheme="minorHAnsi" w:hAnsiTheme="minorHAnsi" w:cstheme="minorHAnsi"/>
          <w:sz w:val="22"/>
          <w:szCs w:val="22"/>
        </w:rPr>
        <w:t xml:space="preserve">2 </w:t>
      </w:r>
      <w:r w:rsidR="0000299E" w:rsidRPr="00043C1A">
        <w:rPr>
          <w:rFonts w:asciiTheme="minorHAnsi" w:hAnsiTheme="minorHAnsi" w:cstheme="minorHAnsi"/>
          <w:sz w:val="22"/>
          <w:szCs w:val="22"/>
        </w:rPr>
        <w:fldChar w:fldCharType="end"/>
      </w:r>
      <w:r>
        <w:rPr>
          <w:rFonts w:asciiTheme="minorHAnsi" w:hAnsiTheme="minorHAnsi" w:cstheme="minorHAnsi"/>
          <w:sz w:val="22"/>
          <w:szCs w:val="22"/>
        </w:rPr>
        <w:t>– famille M</w:t>
      </w:r>
      <w:r w:rsidRPr="0075274B">
        <w:rPr>
          <w:rFonts w:asciiTheme="minorHAnsi" w:hAnsiTheme="minorHAnsi" w:cstheme="minorHAnsi"/>
          <w:sz w:val="22"/>
          <w:szCs w:val="22"/>
        </w:rPr>
        <w:t>X795H</w:t>
      </w:r>
      <w:r>
        <w:rPr>
          <w:rFonts w:asciiTheme="minorHAnsi" w:hAnsiTheme="minorHAnsi" w:cstheme="minorHAnsi"/>
          <w:sz w:val="22"/>
          <w:szCs w:val="22"/>
        </w:rPr>
        <w:t xml:space="preserve"> correspond à la requête minimale décrite ci-dessus. </w:t>
      </w:r>
    </w:p>
    <w:p w14:paraId="415519FA" w14:textId="45BE99D5" w:rsidR="00043C1A" w:rsidRDefault="0075274B" w:rsidP="00043C1A">
      <w:pPr>
        <w:pStyle w:val="Para2"/>
        <w:ind w:left="567"/>
        <w:rPr>
          <w:rFonts w:asciiTheme="minorHAnsi" w:hAnsiTheme="minorHAnsi" w:cstheme="minorHAnsi"/>
          <w:sz w:val="22"/>
          <w:szCs w:val="22"/>
        </w:rPr>
      </w:pPr>
      <w:r>
        <w:rPr>
          <w:noProof/>
        </w:rPr>
        <w:drawing>
          <wp:anchor distT="0" distB="0" distL="114300" distR="114300" simplePos="0" relativeHeight="251702272" behindDoc="1" locked="0" layoutInCell="1" allowOverlap="1" wp14:anchorId="407D2289" wp14:editId="13C9B232">
            <wp:simplePos x="0" y="0"/>
            <wp:positionH relativeFrom="column">
              <wp:posOffset>933843</wp:posOffset>
            </wp:positionH>
            <wp:positionV relativeFrom="paragraph">
              <wp:posOffset>136916</wp:posOffset>
            </wp:positionV>
            <wp:extent cx="4551729" cy="1872877"/>
            <wp:effectExtent l="0" t="0" r="1270" b="0"/>
            <wp:wrapTight wrapText="bothSides">
              <wp:wrapPolygon edited="0">
                <wp:start x="0" y="0"/>
                <wp:lineTo x="0" y="21314"/>
                <wp:lineTo x="21516" y="21314"/>
                <wp:lineTo x="21516" y="0"/>
                <wp:lineTo x="0" y="0"/>
              </wp:wrapPolygon>
            </wp:wrapTight>
            <wp:docPr id="1724096458"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096458" name="Image 1" descr="Une image contenant texte, capture d’écran, Police, nombre&#10;&#10;Description générée automatiquement"/>
                    <pic:cNvPicPr/>
                  </pic:nvPicPr>
                  <pic:blipFill>
                    <a:blip r:embed="rId17">
                      <a:extLst>
                        <a:ext uri="{28A0092B-C50C-407E-A947-70E740481C1C}">
                          <a14:useLocalDpi xmlns:a14="http://schemas.microsoft.com/office/drawing/2010/main" val="0"/>
                        </a:ext>
                      </a:extLst>
                    </a:blip>
                    <a:stretch>
                      <a:fillRect/>
                    </a:stretch>
                  </pic:blipFill>
                  <pic:spPr>
                    <a:xfrm>
                      <a:off x="0" y="0"/>
                      <a:ext cx="4551729" cy="1872877"/>
                    </a:xfrm>
                    <a:prstGeom prst="rect">
                      <a:avLst/>
                    </a:prstGeom>
                  </pic:spPr>
                </pic:pic>
              </a:graphicData>
            </a:graphic>
            <wp14:sizeRelH relativeFrom="page">
              <wp14:pctWidth>0</wp14:pctWidth>
            </wp14:sizeRelH>
            <wp14:sizeRelV relativeFrom="page">
              <wp14:pctHeight>0</wp14:pctHeight>
            </wp14:sizeRelV>
          </wp:anchor>
        </w:drawing>
      </w:r>
    </w:p>
    <w:p w14:paraId="385C8F8B" w14:textId="2363C663" w:rsidR="00043C1A" w:rsidRDefault="00043C1A" w:rsidP="00043C1A">
      <w:pPr>
        <w:pStyle w:val="Para2"/>
        <w:ind w:left="567"/>
        <w:rPr>
          <w:rFonts w:asciiTheme="minorHAnsi" w:hAnsiTheme="minorHAnsi" w:cstheme="minorHAnsi"/>
          <w:sz w:val="22"/>
          <w:szCs w:val="22"/>
        </w:rPr>
      </w:pPr>
    </w:p>
    <w:p w14:paraId="3E4967D4" w14:textId="77777777" w:rsidR="00043C1A" w:rsidRDefault="00043C1A" w:rsidP="00043C1A">
      <w:pPr>
        <w:pStyle w:val="Para2"/>
        <w:ind w:left="567"/>
        <w:rPr>
          <w:rFonts w:asciiTheme="minorHAnsi" w:hAnsiTheme="minorHAnsi" w:cstheme="minorHAnsi"/>
          <w:sz w:val="22"/>
          <w:szCs w:val="22"/>
        </w:rPr>
      </w:pPr>
    </w:p>
    <w:p w14:paraId="09450219" w14:textId="77777777" w:rsidR="00043C1A" w:rsidRDefault="00043C1A" w:rsidP="00043C1A">
      <w:pPr>
        <w:pStyle w:val="Para2"/>
        <w:ind w:left="567"/>
        <w:rPr>
          <w:rFonts w:asciiTheme="minorHAnsi" w:hAnsiTheme="minorHAnsi" w:cstheme="minorHAnsi"/>
          <w:sz w:val="22"/>
          <w:szCs w:val="22"/>
        </w:rPr>
      </w:pPr>
    </w:p>
    <w:p w14:paraId="1B67DC54" w14:textId="77777777" w:rsidR="00043C1A" w:rsidRDefault="00043C1A" w:rsidP="00043C1A">
      <w:pPr>
        <w:pStyle w:val="Para2"/>
        <w:ind w:left="567"/>
        <w:rPr>
          <w:rFonts w:asciiTheme="minorHAnsi" w:hAnsiTheme="minorHAnsi" w:cstheme="minorHAnsi"/>
          <w:sz w:val="22"/>
          <w:szCs w:val="22"/>
        </w:rPr>
      </w:pPr>
    </w:p>
    <w:p w14:paraId="0A24A377" w14:textId="77777777" w:rsidR="00043C1A" w:rsidRDefault="00043C1A" w:rsidP="00043C1A">
      <w:pPr>
        <w:pStyle w:val="Para2"/>
        <w:ind w:left="567"/>
        <w:rPr>
          <w:rFonts w:asciiTheme="minorHAnsi" w:hAnsiTheme="minorHAnsi" w:cstheme="minorHAnsi"/>
          <w:sz w:val="22"/>
          <w:szCs w:val="22"/>
        </w:rPr>
      </w:pPr>
    </w:p>
    <w:p w14:paraId="1FF7387E" w14:textId="77777777" w:rsidR="00043C1A" w:rsidRDefault="00043C1A" w:rsidP="00043C1A">
      <w:pPr>
        <w:pStyle w:val="Para2"/>
        <w:ind w:left="567"/>
        <w:rPr>
          <w:rFonts w:asciiTheme="minorHAnsi" w:hAnsiTheme="minorHAnsi" w:cstheme="minorHAnsi"/>
          <w:sz w:val="22"/>
          <w:szCs w:val="22"/>
        </w:rPr>
      </w:pPr>
    </w:p>
    <w:p w14:paraId="0FA40DF0" w14:textId="77777777" w:rsidR="00043C1A" w:rsidRDefault="00043C1A" w:rsidP="00043C1A">
      <w:pPr>
        <w:pStyle w:val="Para2"/>
        <w:ind w:left="567"/>
        <w:rPr>
          <w:rFonts w:asciiTheme="minorHAnsi" w:hAnsiTheme="minorHAnsi" w:cstheme="minorHAnsi"/>
          <w:sz w:val="22"/>
          <w:szCs w:val="22"/>
        </w:rPr>
      </w:pPr>
    </w:p>
    <w:p w14:paraId="4C57CF5D" w14:textId="77777777" w:rsidR="00043C1A" w:rsidRDefault="00043C1A" w:rsidP="00043C1A">
      <w:pPr>
        <w:pStyle w:val="Para2"/>
        <w:ind w:left="567"/>
        <w:rPr>
          <w:rFonts w:asciiTheme="minorHAnsi" w:hAnsiTheme="minorHAnsi" w:cstheme="minorHAnsi"/>
          <w:sz w:val="22"/>
          <w:szCs w:val="22"/>
        </w:rPr>
      </w:pPr>
    </w:p>
    <w:p w14:paraId="21EDA9A5" w14:textId="77777777" w:rsidR="00043C1A" w:rsidRDefault="00043C1A" w:rsidP="00043C1A">
      <w:pPr>
        <w:pStyle w:val="Para2"/>
        <w:ind w:left="567"/>
        <w:rPr>
          <w:rFonts w:asciiTheme="minorHAnsi" w:hAnsiTheme="minorHAnsi" w:cstheme="minorHAnsi"/>
          <w:sz w:val="22"/>
          <w:szCs w:val="22"/>
        </w:rPr>
      </w:pPr>
    </w:p>
    <w:p w14:paraId="3AEDEEBE" w14:textId="77777777" w:rsidR="00043C1A" w:rsidRPr="00043C1A" w:rsidRDefault="00043C1A" w:rsidP="00043C1A">
      <w:pPr>
        <w:pStyle w:val="Para2"/>
        <w:ind w:left="567"/>
        <w:rPr>
          <w:rFonts w:asciiTheme="minorHAnsi" w:hAnsiTheme="minorHAnsi" w:cstheme="minorHAnsi"/>
          <w:sz w:val="22"/>
          <w:szCs w:val="22"/>
        </w:rPr>
      </w:pPr>
    </w:p>
    <w:p w14:paraId="7B84C6BA" w14:textId="010D5AF9" w:rsidR="005C3337" w:rsidRPr="00043C1A" w:rsidRDefault="005C3337" w:rsidP="005C3337">
      <w:pPr>
        <w:pStyle w:val="Para2"/>
        <w:rPr>
          <w:rFonts w:asciiTheme="minorHAnsi" w:hAnsiTheme="minorHAnsi" w:cstheme="minorHAnsi"/>
        </w:rPr>
      </w:pPr>
    </w:p>
    <w:p w14:paraId="2FC8C070" w14:textId="77777777" w:rsidR="005C3337" w:rsidRPr="001D7639" w:rsidRDefault="005C3337" w:rsidP="005C3337">
      <w:pPr>
        <w:pStyle w:val="Para2"/>
      </w:pPr>
    </w:p>
    <w:p w14:paraId="438B5C15" w14:textId="0C22E6ED" w:rsidR="005C3337" w:rsidRPr="005D25F8" w:rsidRDefault="00B865D5" w:rsidP="005C3337">
      <w:pPr>
        <w:pStyle w:val="Titre2"/>
        <w:rPr>
          <w:highlight w:val="yellow"/>
        </w:rPr>
      </w:pPr>
      <w:bookmarkStart w:id="2" w:name="_Toc150984798"/>
      <w:r w:rsidRPr="005D25F8">
        <w:rPr>
          <w:highlight w:val="yellow"/>
        </w:rPr>
        <w:t xml:space="preserve">Panneaux de LEDS </w:t>
      </w:r>
      <w:bookmarkEnd w:id="2"/>
    </w:p>
    <w:p w14:paraId="545871D6" w14:textId="77777777" w:rsidR="005C3337" w:rsidRPr="001D7639" w:rsidRDefault="005C3337" w:rsidP="005C3337">
      <w:pPr>
        <w:pStyle w:val="Para2"/>
      </w:pPr>
    </w:p>
    <w:p w14:paraId="60140145" w14:textId="77777777" w:rsidR="005C3337" w:rsidRDefault="005C3337" w:rsidP="005C3337">
      <w:pPr>
        <w:pStyle w:val="Para2"/>
      </w:pPr>
      <w:r>
        <w:t>Deux matrices de 256 LED RGB ws2812b/sk6812 de chez Adafruit :</w:t>
      </w:r>
    </w:p>
    <w:p w14:paraId="7A81AECC" w14:textId="77777777" w:rsidR="005C3337" w:rsidRDefault="00685F82" w:rsidP="00685F82">
      <w:pPr>
        <w:pStyle w:val="Para2"/>
      </w:pPr>
      <w:r>
        <w:rPr>
          <w:noProof/>
        </w:rPr>
        <w:drawing>
          <wp:anchor distT="0" distB="0" distL="114300" distR="114300" simplePos="0" relativeHeight="251691008" behindDoc="0" locked="0" layoutInCell="1" allowOverlap="1" wp14:anchorId="4C9B43EC" wp14:editId="7B899371">
            <wp:simplePos x="0" y="0"/>
            <wp:positionH relativeFrom="column">
              <wp:posOffset>653753</wp:posOffset>
            </wp:positionH>
            <wp:positionV relativeFrom="paragraph">
              <wp:posOffset>180233</wp:posOffset>
            </wp:positionV>
            <wp:extent cx="5433060" cy="1385570"/>
            <wp:effectExtent l="0" t="0" r="0" b="5080"/>
            <wp:wrapTopAndBottom/>
            <wp:docPr id="21" name="Image 21" descr="Flexible 8x32 NeoPixel RGB LED Matri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lexible 8x32 NeoPixel RGB LED Matrix"/>
                    <pic:cNvPicPr>
                      <a:picLocks noChangeAspect="1" noChangeArrowheads="1"/>
                    </pic:cNvPicPr>
                  </pic:nvPicPr>
                  <pic:blipFill rotWithShape="1">
                    <a:blip r:embed="rId18">
                      <a:extLst>
                        <a:ext uri="{28A0092B-C50C-407E-A947-70E740481C1C}">
                          <a14:useLocalDpi xmlns:a14="http://schemas.microsoft.com/office/drawing/2010/main" val="0"/>
                        </a:ext>
                      </a:extLst>
                    </a:blip>
                    <a:srcRect t="35251" b="30769"/>
                    <a:stretch/>
                  </pic:blipFill>
                  <pic:spPr bwMode="auto">
                    <a:xfrm>
                      <a:off x="0" y="0"/>
                      <a:ext cx="5433060" cy="13855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hyperlink r:id="rId19" w:history="1">
        <w:r w:rsidR="005C3337" w:rsidRPr="001D7639">
          <w:rPr>
            <w:rStyle w:val="Lienhypertexte"/>
          </w:rPr>
          <w:t>https://www.adafruit.com/product/2294</w:t>
        </w:r>
      </w:hyperlink>
    </w:p>
    <w:p w14:paraId="54153AC9" w14:textId="77777777" w:rsidR="00B865D5" w:rsidRDefault="00B865D5" w:rsidP="005C3337">
      <w:pPr>
        <w:pStyle w:val="Para2"/>
      </w:pPr>
    </w:p>
    <w:p w14:paraId="522D3F0C" w14:textId="77777777" w:rsidR="00B865D5" w:rsidRDefault="00B865D5" w:rsidP="005C3337">
      <w:pPr>
        <w:pStyle w:val="Para2"/>
      </w:pPr>
    </w:p>
    <w:p w14:paraId="0D58B592" w14:textId="77777777" w:rsidR="00B865D5" w:rsidRDefault="00B865D5" w:rsidP="005C3337">
      <w:pPr>
        <w:pStyle w:val="Para2"/>
      </w:pPr>
    </w:p>
    <w:p w14:paraId="1A5FEC9B" w14:textId="77777777" w:rsidR="00B865D5" w:rsidRDefault="00B865D5" w:rsidP="005C3337">
      <w:pPr>
        <w:pStyle w:val="Para2"/>
      </w:pPr>
    </w:p>
    <w:p w14:paraId="5C1BB62D" w14:textId="251458A0" w:rsidR="005C3337" w:rsidRDefault="005C3337" w:rsidP="005C3337">
      <w:pPr>
        <w:pStyle w:val="Para2"/>
      </w:pPr>
      <w:r>
        <w:lastRenderedPageBreak/>
        <w:t>Les deux matrices seraient disposées en cercle formant une sorte de soucoupe de 8 LED de haut et 64 de périmètre.</w:t>
      </w:r>
    </w:p>
    <w:p w14:paraId="2E28D61C" w14:textId="77777777" w:rsidR="005C3337" w:rsidRDefault="005C3337" w:rsidP="005C3337">
      <w:pPr>
        <w:pStyle w:val="Para2"/>
      </w:pPr>
      <w:r>
        <w:rPr>
          <w:noProof/>
        </w:rPr>
        <w:drawing>
          <wp:inline distT="0" distB="0" distL="0" distR="0" wp14:anchorId="67EA46AA" wp14:editId="21A5E843">
            <wp:extent cx="3350660" cy="2271713"/>
            <wp:effectExtent l="0" t="0" r="254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b="32538"/>
                    <a:stretch/>
                  </pic:blipFill>
                  <pic:spPr bwMode="auto">
                    <a:xfrm>
                      <a:off x="0" y="0"/>
                      <a:ext cx="3351213" cy="2272088"/>
                    </a:xfrm>
                    <a:prstGeom prst="rect">
                      <a:avLst/>
                    </a:prstGeom>
                    <a:ln>
                      <a:noFill/>
                    </a:ln>
                    <a:extLst>
                      <a:ext uri="{53640926-AAD7-44D8-BBD7-CCE9431645EC}">
                        <a14:shadowObscured xmlns:a14="http://schemas.microsoft.com/office/drawing/2010/main"/>
                      </a:ext>
                    </a:extLst>
                  </pic:spPr>
                </pic:pic>
              </a:graphicData>
            </a:graphic>
          </wp:inline>
        </w:drawing>
      </w:r>
    </w:p>
    <w:p w14:paraId="6FAAAA04" w14:textId="77777777" w:rsidR="005C3337" w:rsidRDefault="005C3337" w:rsidP="005C3337">
      <w:pPr>
        <w:pStyle w:val="Para2"/>
      </w:pPr>
      <w:r>
        <w:t>Il sera possible d’afficher entre 10 et 12 caractères en même temp et de faire tourner le texte pour en afficher plus et le rendre lisible de tous les coté.</w:t>
      </w:r>
    </w:p>
    <w:p w14:paraId="01493DFD" w14:textId="77777777" w:rsidR="005C3337" w:rsidRDefault="005C3337" w:rsidP="005C3337">
      <w:pPr>
        <w:pStyle w:val="Para2"/>
      </w:pPr>
    </w:p>
    <w:p w14:paraId="71DBC0FD" w14:textId="77777777" w:rsidR="005C3337" w:rsidRDefault="005C3337" w:rsidP="005C3337">
      <w:pPr>
        <w:pStyle w:val="Para2"/>
      </w:pPr>
      <w:r>
        <w:t>Au niveau de la consommation après plusieurs mesures que l’on peut trouver dans le fichier Excel. Les LED peuvent consommer jusqu’à 64W ce qui est énorme mais pour quelle consomme autant il faut qu’elles soient toutes allumées en blanc et à la luminosité maximum ce qui fait un vrai lampadaire.</w:t>
      </w:r>
    </w:p>
    <w:p w14:paraId="16879EF4" w14:textId="77777777" w:rsidR="005C3337" w:rsidRDefault="005C3337" w:rsidP="005C3337">
      <w:pPr>
        <w:pStyle w:val="Para2"/>
      </w:pPr>
      <w:r>
        <w:t>Je pense que pour une utilisation normale la consommation moyenne devrait se trouver entre 5 et 10 W ce qui est déjà beaucoup plus raisonnable.</w:t>
      </w:r>
    </w:p>
    <w:p w14:paraId="6BE9AB03" w14:textId="77777777" w:rsidR="005C3337" w:rsidRDefault="005C3337" w:rsidP="005C3337">
      <w:pPr>
        <w:pStyle w:val="Para2"/>
      </w:pPr>
      <w:r>
        <w:t>D’après les mesures que j’ai faites il serait possible descendre en dessous de 2W et de toujours avoir un texte lisible, cependant la luminosité serais grandement atteinte et en plein soleil j’ai des doutes sur la lisibilité du texte.</w:t>
      </w:r>
    </w:p>
    <w:p w14:paraId="7E529104" w14:textId="77777777" w:rsidR="005C3337" w:rsidRDefault="005C3337" w:rsidP="005C3337">
      <w:pPr>
        <w:pStyle w:val="Para2"/>
      </w:pPr>
      <w:r>
        <w:t>Avec mes mesures j’ai également remarqué que les LED consomment même si elles sont éteintes, avec les deux matrice la consommation des LED éteintes vaut 1,73Wh.</w:t>
      </w:r>
    </w:p>
    <w:p w14:paraId="40923B44" w14:textId="77777777" w:rsidR="005C3337" w:rsidRDefault="005C3337" w:rsidP="005C3337">
      <w:pPr>
        <w:pStyle w:val="Para2"/>
        <w:ind w:left="0"/>
      </w:pPr>
    </w:p>
    <w:p w14:paraId="44F88070" w14:textId="77777777" w:rsidR="005C3337" w:rsidRDefault="005C3337" w:rsidP="005C3337">
      <w:pPr>
        <w:pStyle w:val="Para2"/>
      </w:pPr>
      <w:r>
        <w:t xml:space="preserve">En conclusion pour les deux matrices je pense qu’il sera définitivement possible d’avoir un excellent rendu à une consommation raisonnable. La consommation peut non seulement être réduite en réduisant la luminosité des LED mais également en n’affichant pas le texte en permanence par exemple. Comme je l’ai remarqué si les LED sont alimentées on ne peut pas consommer mois de 1,7Wh </w:t>
      </w:r>
    </w:p>
    <w:p w14:paraId="0C640F46" w14:textId="77777777" w:rsidR="005C3337" w:rsidRDefault="005C3337" w:rsidP="005C3337">
      <w:pPr>
        <w:pStyle w:val="Para2"/>
      </w:pPr>
      <w:r>
        <w:t>, pour économiser encore plus il faudrait ajouter un système qui coupe l’alimentation des LED quand elles sont éteintes</w:t>
      </w:r>
    </w:p>
    <w:p w14:paraId="75AAA7F3" w14:textId="77777777" w:rsidR="005C3337" w:rsidRDefault="005C3337" w:rsidP="005C3337">
      <w:pPr>
        <w:pStyle w:val="Para2"/>
      </w:pPr>
    </w:p>
    <w:p w14:paraId="2EFA05F9" w14:textId="77777777" w:rsidR="005C3337" w:rsidRDefault="005C3337" w:rsidP="005C3337">
      <w:pPr>
        <w:pStyle w:val="Titre3"/>
      </w:pPr>
      <w:bookmarkStart w:id="3" w:name="_Toc150984799"/>
      <w:r>
        <w:t>Autres possibilités</w:t>
      </w:r>
      <w:bookmarkEnd w:id="3"/>
      <w:r>
        <w:t xml:space="preserve"> </w:t>
      </w:r>
    </w:p>
    <w:p w14:paraId="48C3DC20" w14:textId="77777777" w:rsidR="005C3337" w:rsidRPr="00597F4A" w:rsidRDefault="005C3337" w:rsidP="005C3337">
      <w:pPr>
        <w:pStyle w:val="Para3"/>
      </w:pPr>
    </w:p>
    <w:p w14:paraId="1CE09A15" w14:textId="77777777" w:rsidR="005C3337" w:rsidRDefault="005C3337" w:rsidP="005C3337">
      <w:pPr>
        <w:pStyle w:val="Para2"/>
      </w:pPr>
      <w:r>
        <w:t>Parmi les autres possibilités, il y avait faire une seule matrice de LED qui tournerais sur elle-même. Mais cette méthode nécessite de faire passer au minimum la masse et le positive au travers d’un axe ce qui est très compliqué.</w:t>
      </w:r>
    </w:p>
    <w:p w14:paraId="6F83E507" w14:textId="77777777" w:rsidR="00E63338" w:rsidRDefault="005C3337" w:rsidP="00E63338">
      <w:pPr>
        <w:pStyle w:val="Para2"/>
      </w:pPr>
      <w:r>
        <w:t>Il aurait également été possible d’utiliser 4 matrices formant un carré. Mais la consommation par rapport au deux matrices souples n’auraient pas changé dû au nombre de LED quasi identique donc quatre matrices en carré résulteraient juste en un affichage moins bien lisible.</w:t>
      </w:r>
    </w:p>
    <w:p w14:paraId="31F62FBC" w14:textId="77777777" w:rsidR="00E63338" w:rsidRDefault="00E63338">
      <w:pPr>
        <w:rPr>
          <w:sz w:val="20"/>
        </w:rPr>
      </w:pPr>
    </w:p>
    <w:p w14:paraId="4C92123E" w14:textId="77777777" w:rsidR="005C3337" w:rsidRDefault="005C3337" w:rsidP="005C3337">
      <w:pPr>
        <w:pStyle w:val="Titre2"/>
      </w:pPr>
      <w:bookmarkStart w:id="4" w:name="_Toc150984800"/>
      <w:r>
        <w:t>Module Wifi</w:t>
      </w:r>
      <w:bookmarkEnd w:id="4"/>
    </w:p>
    <w:p w14:paraId="1AD2B14A" w14:textId="77777777" w:rsidR="005C3337" w:rsidRDefault="005C3337" w:rsidP="005C3337">
      <w:pPr>
        <w:pStyle w:val="Para2"/>
      </w:pPr>
    </w:p>
    <w:p w14:paraId="1FE8126A" w14:textId="77777777" w:rsidR="005C3337" w:rsidRDefault="005C3337" w:rsidP="005C3337">
      <w:pPr>
        <w:pStyle w:val="Para2"/>
      </w:pPr>
      <w:r>
        <w:t>Pour le module Wifi, j’ai trouvé trois modules potentiels le esp32 qui est le module que Patrick Favre va utiliser pour son projet.</w:t>
      </w:r>
    </w:p>
    <w:p w14:paraId="25173EA2" w14:textId="77777777" w:rsidR="005C3337" w:rsidRDefault="005C3337" w:rsidP="005C3337">
      <w:pPr>
        <w:pStyle w:val="Para2"/>
      </w:pPr>
    </w:p>
    <w:p w14:paraId="07CA8354" w14:textId="77777777" w:rsidR="005C3337" w:rsidRDefault="005C3337" w:rsidP="005C3337">
      <w:pPr>
        <w:pStyle w:val="Para2"/>
      </w:pPr>
      <w:r>
        <w:t>La deuxième possibilité est assez similaire, s’est le RN171.</w:t>
      </w:r>
    </w:p>
    <w:p w14:paraId="7F1CE303" w14:textId="77777777" w:rsidR="005C3337" w:rsidRDefault="005C3337" w:rsidP="005C3337">
      <w:pPr>
        <w:pStyle w:val="Para2"/>
      </w:pPr>
    </w:p>
    <w:p w14:paraId="123DDE75" w14:textId="77777777" w:rsidR="00685F82" w:rsidRDefault="005C3337" w:rsidP="005C3337">
      <w:pPr>
        <w:pStyle w:val="Para2"/>
      </w:pPr>
      <w:r>
        <w:t>Et enfin la dernière et celle que je choisirais pour l’instant car par rapport au deux autres il est possible de si connecter depuis une page internet est le MRF24Wn0MA / ATWILC1000.</w:t>
      </w:r>
    </w:p>
    <w:p w14:paraId="6A8BE56D" w14:textId="77777777" w:rsidR="00685F82" w:rsidRDefault="00685F82">
      <w:pPr>
        <w:rPr>
          <w:sz w:val="20"/>
        </w:rPr>
      </w:pPr>
      <w:r>
        <w:br w:type="page"/>
      </w:r>
    </w:p>
    <w:p w14:paraId="13ED65E9" w14:textId="77777777" w:rsidR="005C3337" w:rsidRDefault="005C3337" w:rsidP="005C3337">
      <w:pPr>
        <w:pStyle w:val="Titre2"/>
      </w:pPr>
      <w:bookmarkStart w:id="5" w:name="_Toc150984801"/>
      <w:r>
        <w:lastRenderedPageBreak/>
        <w:t>Application</w:t>
      </w:r>
      <w:bookmarkEnd w:id="5"/>
    </w:p>
    <w:p w14:paraId="156B50EC" w14:textId="77777777" w:rsidR="005C3337" w:rsidRDefault="005C3337" w:rsidP="005C3337">
      <w:pPr>
        <w:pStyle w:val="Para2"/>
      </w:pPr>
    </w:p>
    <w:p w14:paraId="510C26D4" w14:textId="77777777" w:rsidR="005C3337" w:rsidRDefault="005C3337" w:rsidP="005C3337">
      <w:pPr>
        <w:pStyle w:val="Para2"/>
      </w:pPr>
      <w:r>
        <w:t>Il n’est pas prévu pour l’instant que je réalise l’application, je ne me suis donc pas encore renseigné sur le sujet.</w:t>
      </w:r>
    </w:p>
    <w:p w14:paraId="5A3A7C97" w14:textId="77777777" w:rsidR="005C3337" w:rsidRPr="00631072" w:rsidRDefault="005C3337" w:rsidP="005C3337">
      <w:pPr>
        <w:pStyle w:val="Para2"/>
      </w:pPr>
    </w:p>
    <w:p w14:paraId="10CA8413" w14:textId="77777777" w:rsidR="005C3337" w:rsidRDefault="005C3337" w:rsidP="005C3337">
      <w:pPr>
        <w:pStyle w:val="Titre2"/>
      </w:pPr>
      <w:bookmarkStart w:id="6" w:name="_Toc150984802"/>
      <w:r>
        <w:t>Batterie</w:t>
      </w:r>
      <w:bookmarkEnd w:id="6"/>
    </w:p>
    <w:p w14:paraId="443990DD" w14:textId="77777777" w:rsidR="005C3337" w:rsidRDefault="005C3337" w:rsidP="005C3337">
      <w:pPr>
        <w:pStyle w:val="Para2"/>
      </w:pPr>
    </w:p>
    <w:p w14:paraId="6F773E75" w14:textId="77777777" w:rsidR="005C3337" w:rsidRDefault="005C3337" w:rsidP="005C3337">
      <w:pPr>
        <w:pStyle w:val="Para2"/>
      </w:pPr>
      <w:r>
        <w:t>La première chose à savoir pour pouvoir choisir la batterie est quel volume doit-elle faire. Pour le déterminer il me suffit de multiplier l’autonomie désirer [h] par la consommation moyenne de mon système :</w:t>
      </w:r>
    </w:p>
    <w:p w14:paraId="4CA3F5FB" w14:textId="77777777" w:rsidR="005C3337" w:rsidRDefault="005C3337" w:rsidP="005C3337">
      <w:pPr>
        <w:pStyle w:val="Para2"/>
      </w:pPr>
      <w:r>
        <w:t>Pour l’autonomie l’objectif est de 24H au mieux, mais pour la consommation s’est un peu plus compliquer. Premièrement je considère la consommation des LED comme l’unique consommation du système car le reste (Pic, module wifi) ont une consommation négligeable par rapport au LED. Comme l’autonomies est désirer dans le meilleur des cas je considère quelle seras possible à une consommation réduite. Je choisi donc 2Wh qui selon moi est une consommation atteignable.</w:t>
      </w:r>
    </w:p>
    <w:p w14:paraId="4920722E" w14:textId="77777777" w:rsidR="005C3337" w:rsidRDefault="005C3337" w:rsidP="005C3337">
      <w:pPr>
        <w:pStyle w:val="Para2"/>
      </w:pPr>
      <w:r>
        <w:t>La batterie devra donc avoir une capacité minimum de 24 * 2 = 48Wh.</w:t>
      </w:r>
    </w:p>
    <w:p w14:paraId="7CC919F0" w14:textId="77777777" w:rsidR="005C3337" w:rsidRPr="00EF13A9" w:rsidRDefault="005C3337" w:rsidP="005C3337">
      <w:pPr>
        <w:pStyle w:val="Para2"/>
      </w:pPr>
    </w:p>
    <w:p w14:paraId="49F4F41D" w14:textId="77777777" w:rsidR="005C3337" w:rsidRDefault="005C3337" w:rsidP="005C3337">
      <w:pPr>
        <w:pStyle w:val="Para2"/>
      </w:pPr>
      <w:r>
        <w:t>Une fois la capacité trouver deux solutions son possible : Batterie au plomb ou batterie au lithium. Cependant vus qu’il faut une grande capacité les batteries au lithium son moins envisageable.</w:t>
      </w:r>
    </w:p>
    <w:p w14:paraId="5545D3FA" w14:textId="77777777" w:rsidR="005C3337" w:rsidRDefault="005C3337" w:rsidP="005C3337">
      <w:pPr>
        <w:pStyle w:val="Para2"/>
      </w:pPr>
      <w:r>
        <w:t xml:space="preserve">Le prix/Wh des batteries au lithium est beaucoup plus </w:t>
      </w:r>
      <w:r w:rsidR="00562D31">
        <w:t>élevé</w:t>
      </w:r>
      <w:r>
        <w:t xml:space="preserve"> que pour celle au plomb ce qui en fait le premier mauvais point. </w:t>
      </w:r>
    </w:p>
    <w:p w14:paraId="72E1F6AF" w14:textId="77777777" w:rsidR="005C3337" w:rsidRDefault="005C3337" w:rsidP="005C3337">
      <w:pPr>
        <w:pStyle w:val="Para2"/>
      </w:pPr>
      <w:r>
        <w:t>Ensuite due à la grande capacité nécessaire il faut plusieurs cellules ce qui rend la charge et la gestion de la sécurité des batteries au lithium très compliquer alors que la gestion de charge est un jeu d’enfant avec une batterie au plomb.</w:t>
      </w:r>
    </w:p>
    <w:p w14:paraId="61C181BF" w14:textId="77777777" w:rsidR="005C3337" w:rsidRDefault="005C3337" w:rsidP="005C3337">
      <w:pPr>
        <w:pStyle w:val="Para2"/>
      </w:pPr>
    </w:p>
    <w:p w14:paraId="579B650F" w14:textId="77777777" w:rsidR="005C3337" w:rsidRDefault="005C3337" w:rsidP="005C3337">
      <w:pPr>
        <w:pStyle w:val="Para2"/>
      </w:pPr>
      <w:r>
        <w:t>Les gros inconvénients d’une batterie au plomb sont sa taille et son poids, mais ce n’est pas un problème pour mon projet car le Totem na pas pour objectif d’être déplacer en permanence et il est parfaitement possible de faire une sorte de boite ou de cage à la base du totem pour y ranger la batterie.</w:t>
      </w:r>
    </w:p>
    <w:p w14:paraId="7F80E722" w14:textId="77777777" w:rsidR="005C3337" w:rsidRDefault="005C3337" w:rsidP="005C3337">
      <w:pPr>
        <w:pStyle w:val="Para2"/>
      </w:pPr>
    </w:p>
    <w:p w14:paraId="0F2FF8C4" w14:textId="77777777" w:rsidR="005C3337" w:rsidRDefault="005C3337" w:rsidP="005C3337">
      <w:pPr>
        <w:pStyle w:val="Para2"/>
      </w:pPr>
      <w:r>
        <w:t>Après quelque recherche j’ai trouvé cette batterie chez distrelec :</w:t>
      </w:r>
    </w:p>
    <w:p w14:paraId="3E6742F5" w14:textId="77777777" w:rsidR="005C3337" w:rsidRDefault="00000000" w:rsidP="005C3337">
      <w:pPr>
        <w:pStyle w:val="Para2"/>
      </w:pPr>
      <w:hyperlink r:id="rId21" w:history="1">
        <w:r w:rsidR="005C3337" w:rsidRPr="00502590">
          <w:rPr>
            <w:rStyle w:val="Lienhypertexte"/>
          </w:rPr>
          <w:t>https://www.distrelec.ch/fr/batterie-au-plomb-12-ah-fiamm-fg20722/p/30047216?q=batterie+au+plomb&amp;page=6&amp;origPos=6&amp;origPageSize=50&amp;simi=99.87</w:t>
        </w:r>
      </w:hyperlink>
    </w:p>
    <w:p w14:paraId="1A807CFC" w14:textId="77777777" w:rsidR="005C3337" w:rsidRDefault="005C3337" w:rsidP="005C3337">
      <w:pPr>
        <w:pStyle w:val="Para2"/>
      </w:pPr>
      <w:r>
        <w:t>Cette batterie fait 7,2Ah pour 12V ce qui fait 86,4Wh ce qui est largement au-dessus des 48Wh minimum calculer. Ça taille et son poids son également parfaitement raisonnable.</w:t>
      </w:r>
    </w:p>
    <w:p w14:paraId="4E478A11" w14:textId="77777777" w:rsidR="005C3337" w:rsidRDefault="005C3337" w:rsidP="005C3337">
      <w:pPr>
        <w:pStyle w:val="Para2"/>
      </w:pPr>
    </w:p>
    <w:p w14:paraId="298882B2" w14:textId="77777777" w:rsidR="005C3337" w:rsidRDefault="005C3337" w:rsidP="005C3337">
      <w:pPr>
        <w:pStyle w:val="Para2"/>
      </w:pPr>
      <w:r>
        <w:t>Avec cette batterie l’autonomie a consommation minimum :</w:t>
      </w:r>
    </w:p>
    <w:p w14:paraId="750ABC4E" w14:textId="77777777" w:rsidR="005C3337" w:rsidRDefault="005C3337" w:rsidP="005C3337">
      <w:pPr>
        <w:pStyle w:val="Para2"/>
      </w:pPr>
    </w:p>
    <w:tbl>
      <w:tblPr>
        <w:tblStyle w:val="Grilledutableau"/>
        <w:tblW w:w="0" w:type="auto"/>
        <w:tblInd w:w="1134" w:type="dxa"/>
        <w:tblLook w:val="04A0" w:firstRow="1" w:lastRow="0" w:firstColumn="1" w:lastColumn="0" w:noHBand="0" w:noVBand="1"/>
      </w:tblPr>
      <w:tblGrid>
        <w:gridCol w:w="1562"/>
        <w:gridCol w:w="1840"/>
        <w:gridCol w:w="1700"/>
        <w:gridCol w:w="1983"/>
        <w:gridCol w:w="1976"/>
      </w:tblGrid>
      <w:tr w:rsidR="005C3337" w14:paraId="46054AEE" w14:textId="77777777" w:rsidTr="005C3337">
        <w:tc>
          <w:tcPr>
            <w:tcW w:w="1562" w:type="dxa"/>
          </w:tcPr>
          <w:p w14:paraId="37E6EDC7" w14:textId="77777777" w:rsidR="005C3337" w:rsidRDefault="005C3337" w:rsidP="005C3337">
            <w:pPr>
              <w:pStyle w:val="Para2"/>
              <w:ind w:left="0"/>
            </w:pPr>
            <w:r>
              <w:t>Consommation</w:t>
            </w:r>
          </w:p>
        </w:tc>
        <w:tc>
          <w:tcPr>
            <w:tcW w:w="1840" w:type="dxa"/>
          </w:tcPr>
          <w:p w14:paraId="313CC56F" w14:textId="77777777" w:rsidR="005C3337" w:rsidRDefault="005C3337" w:rsidP="005C3337">
            <w:pPr>
              <w:pStyle w:val="Para2"/>
              <w:ind w:left="0"/>
            </w:pPr>
            <w:r>
              <w:t>Minimum, 2Wh</w:t>
            </w:r>
          </w:p>
        </w:tc>
        <w:tc>
          <w:tcPr>
            <w:tcW w:w="1700" w:type="dxa"/>
          </w:tcPr>
          <w:p w14:paraId="036EFA83" w14:textId="77777777" w:rsidR="005C3337" w:rsidRDefault="005C3337" w:rsidP="005C3337">
            <w:pPr>
              <w:pStyle w:val="Para2"/>
              <w:ind w:left="0"/>
            </w:pPr>
            <w:r>
              <w:t>Moyenne, 5Wh</w:t>
            </w:r>
          </w:p>
        </w:tc>
        <w:tc>
          <w:tcPr>
            <w:tcW w:w="1983" w:type="dxa"/>
          </w:tcPr>
          <w:p w14:paraId="538D1622" w14:textId="77777777" w:rsidR="005C3337" w:rsidRDefault="005C3337" w:rsidP="005C3337">
            <w:pPr>
              <w:pStyle w:val="Para2"/>
              <w:ind w:left="0"/>
            </w:pPr>
            <w:r>
              <w:t xml:space="preserve">Moyenne, 10Wh </w:t>
            </w:r>
          </w:p>
        </w:tc>
        <w:tc>
          <w:tcPr>
            <w:tcW w:w="1976" w:type="dxa"/>
          </w:tcPr>
          <w:p w14:paraId="6696E613" w14:textId="77777777" w:rsidR="005C3337" w:rsidRDefault="005C3337" w:rsidP="005C3337">
            <w:pPr>
              <w:pStyle w:val="Para2"/>
              <w:ind w:left="0"/>
            </w:pPr>
            <w:r>
              <w:t>Maximum 30Wh</w:t>
            </w:r>
          </w:p>
        </w:tc>
      </w:tr>
      <w:tr w:rsidR="005C3337" w14:paraId="34ACCFCF" w14:textId="77777777" w:rsidTr="005C3337">
        <w:tc>
          <w:tcPr>
            <w:tcW w:w="1562" w:type="dxa"/>
          </w:tcPr>
          <w:p w14:paraId="5418791B" w14:textId="77777777" w:rsidR="005C3337" w:rsidRDefault="005C3337" w:rsidP="005C3337">
            <w:pPr>
              <w:pStyle w:val="Para2"/>
              <w:ind w:left="0"/>
            </w:pPr>
            <w:r>
              <w:t>Autonomie</w:t>
            </w:r>
          </w:p>
        </w:tc>
        <w:tc>
          <w:tcPr>
            <w:tcW w:w="1840" w:type="dxa"/>
          </w:tcPr>
          <w:p w14:paraId="49EAE92F" w14:textId="77777777" w:rsidR="005C3337" w:rsidRDefault="005C3337" w:rsidP="005C3337">
            <w:pPr>
              <w:pStyle w:val="Para2"/>
              <w:ind w:left="0"/>
            </w:pPr>
            <w:r>
              <w:t>43,2h</w:t>
            </w:r>
          </w:p>
        </w:tc>
        <w:tc>
          <w:tcPr>
            <w:tcW w:w="1700" w:type="dxa"/>
          </w:tcPr>
          <w:p w14:paraId="54008AE3" w14:textId="77777777" w:rsidR="005C3337" w:rsidRDefault="005C3337" w:rsidP="005C3337">
            <w:pPr>
              <w:pStyle w:val="Para2"/>
              <w:ind w:left="0"/>
            </w:pPr>
            <w:r>
              <w:t>17,2h</w:t>
            </w:r>
          </w:p>
        </w:tc>
        <w:tc>
          <w:tcPr>
            <w:tcW w:w="1983" w:type="dxa"/>
          </w:tcPr>
          <w:p w14:paraId="33DD0600" w14:textId="77777777" w:rsidR="005C3337" w:rsidRDefault="005C3337" w:rsidP="005C3337">
            <w:pPr>
              <w:pStyle w:val="Para2"/>
              <w:ind w:left="0"/>
            </w:pPr>
            <w:r>
              <w:t>8,6h</w:t>
            </w:r>
          </w:p>
        </w:tc>
        <w:tc>
          <w:tcPr>
            <w:tcW w:w="1976" w:type="dxa"/>
          </w:tcPr>
          <w:p w14:paraId="413BF82E" w14:textId="77777777" w:rsidR="005C3337" w:rsidRDefault="005C3337" w:rsidP="005C3337">
            <w:pPr>
              <w:pStyle w:val="Para2"/>
              <w:ind w:left="0"/>
            </w:pPr>
            <w:r>
              <w:t>2,88h</w:t>
            </w:r>
          </w:p>
        </w:tc>
      </w:tr>
    </w:tbl>
    <w:p w14:paraId="64ACFC88" w14:textId="77777777" w:rsidR="005C3337" w:rsidRDefault="005C3337" w:rsidP="005C3337">
      <w:pPr>
        <w:pStyle w:val="Para2"/>
      </w:pPr>
    </w:p>
    <w:p w14:paraId="5B60E06B" w14:textId="77777777" w:rsidR="005C3337" w:rsidRDefault="005C3337" w:rsidP="005C3337">
      <w:pPr>
        <w:pStyle w:val="Para2"/>
      </w:pPr>
      <w:r>
        <w:t>Avec la batterie on peut facilement atteindre 12h avec la consommation moyenne que j’ai estimée, en plus avec le panneau solaire cette autonomie peut être grandement améliorer. En plus si le Totem est utilisé en mode basse consommation, selon mes estimations il est presque possible d’atteindre 2 jour non-stop d’utilisation.</w:t>
      </w:r>
    </w:p>
    <w:p w14:paraId="2E8E621B" w14:textId="77777777" w:rsidR="005C3337" w:rsidRDefault="005C3337" w:rsidP="005C3337">
      <w:pPr>
        <w:pStyle w:val="Para2"/>
      </w:pPr>
    </w:p>
    <w:p w14:paraId="27567B9A" w14:textId="77777777" w:rsidR="005C3337" w:rsidRDefault="005C3337" w:rsidP="005C3337">
      <w:pPr>
        <w:pStyle w:val="Para2"/>
      </w:pPr>
      <w:r>
        <w:t xml:space="preserve">Mais plusieurs problèmes peuvent apparaitre avec une batterie de moto avec les charges décharge répéter. Voir la batterie à </w:t>
      </w:r>
      <w:r w:rsidR="00C51210">
        <w:t>utiliser</w:t>
      </w:r>
      <w:r>
        <w:t xml:space="preserve"> dans le point panneau solaire</w:t>
      </w:r>
    </w:p>
    <w:p w14:paraId="3BD09BF6" w14:textId="77777777" w:rsidR="00E63338" w:rsidRDefault="00E63338">
      <w:pPr>
        <w:rPr>
          <w:sz w:val="20"/>
        </w:rPr>
      </w:pPr>
    </w:p>
    <w:p w14:paraId="4CFBFE1D" w14:textId="77777777" w:rsidR="005C3337" w:rsidRDefault="005C3337" w:rsidP="005C3337">
      <w:pPr>
        <w:pStyle w:val="Titre2"/>
      </w:pPr>
      <w:bookmarkStart w:id="7" w:name="_Toc150984803"/>
      <w:r>
        <w:t>Panneau solaire / gestion de charge</w:t>
      </w:r>
      <w:bookmarkEnd w:id="7"/>
      <w:r w:rsidRPr="004B6CA8">
        <w:t xml:space="preserve"> </w:t>
      </w:r>
    </w:p>
    <w:p w14:paraId="7A507EE4" w14:textId="77777777" w:rsidR="005C3337" w:rsidRDefault="005C3337" w:rsidP="005C3337">
      <w:pPr>
        <w:pStyle w:val="Para2"/>
      </w:pPr>
    </w:p>
    <w:p w14:paraId="7D20E14B" w14:textId="77777777" w:rsidR="005C3337" w:rsidRDefault="005C3337" w:rsidP="005C3337">
      <w:pPr>
        <w:pStyle w:val="Para2"/>
      </w:pPr>
      <w:r>
        <w:t>Pour le panneau solaire, on m’a conseillé de prendre un kit qui comprend panneau, régulateur de charge et une batterie AGM qui est une batterie au plomb un peu spéciale adapté pour les panneaux solaires.</w:t>
      </w:r>
    </w:p>
    <w:p w14:paraId="716FECCF" w14:textId="77777777" w:rsidR="005C3337" w:rsidRDefault="005C3337" w:rsidP="005C3337">
      <w:pPr>
        <w:pStyle w:val="Para2"/>
      </w:pPr>
      <w:r>
        <w:t xml:space="preserve">J’ai assez vite trouvé ce kit de chez </w:t>
      </w:r>
      <w:r w:rsidR="00C51210">
        <w:t>Swiss</w:t>
      </w:r>
      <w:r>
        <w:t xml:space="preserve"> green :</w:t>
      </w:r>
    </w:p>
    <w:p w14:paraId="6DDCB70F" w14:textId="77777777" w:rsidR="005C3337" w:rsidRDefault="00000000" w:rsidP="005C3337">
      <w:pPr>
        <w:pStyle w:val="Para2"/>
      </w:pPr>
      <w:hyperlink r:id="rId22" w:history="1">
        <w:r w:rsidR="005C3337" w:rsidRPr="004B6CA8">
          <w:rPr>
            <w:rStyle w:val="Lienhypertexte"/>
          </w:rPr>
          <w:t>https://www.swiss-green.ch/fr/kits-solaires-standard/39286460-kit-solaire-420-wh-12v.html</w:t>
        </w:r>
      </w:hyperlink>
    </w:p>
    <w:p w14:paraId="4767B003" w14:textId="77777777" w:rsidR="005C3337" w:rsidRDefault="005C3337" w:rsidP="005C3337">
      <w:pPr>
        <w:pStyle w:val="Para2"/>
      </w:pPr>
    </w:p>
    <w:p w14:paraId="6FD83CC7" w14:textId="77777777" w:rsidR="005C3337" w:rsidRDefault="005C3337" w:rsidP="005C3337">
      <w:pPr>
        <w:pStyle w:val="Para2"/>
      </w:pPr>
      <w:r>
        <w:t>Il comprend un panneau solaire de 20Wpeak, un régulateur de charge de 5A et une batterie au plomb AGM de 12V 8Ah ce qui fait pile le double en capacité du minimum que j’ai calculer.</w:t>
      </w:r>
    </w:p>
    <w:p w14:paraId="55A08864" w14:textId="77777777" w:rsidR="00685F82" w:rsidRDefault="00685F82">
      <w:pPr>
        <w:rPr>
          <w:sz w:val="20"/>
        </w:rPr>
      </w:pPr>
      <w:r>
        <w:br w:type="page"/>
      </w:r>
    </w:p>
    <w:p w14:paraId="0A9D45F7" w14:textId="77777777" w:rsidR="005C3337" w:rsidRDefault="005C3337" w:rsidP="005C3337">
      <w:pPr>
        <w:pStyle w:val="Titre2"/>
      </w:pPr>
      <w:bookmarkStart w:id="8" w:name="_Toc150984804"/>
      <w:r>
        <w:lastRenderedPageBreak/>
        <w:t>Port de charge</w:t>
      </w:r>
      <w:bookmarkEnd w:id="8"/>
    </w:p>
    <w:p w14:paraId="4E91BBD8" w14:textId="77777777" w:rsidR="005C3337" w:rsidRDefault="005C3337" w:rsidP="005C3337">
      <w:pPr>
        <w:pStyle w:val="Para2"/>
      </w:pPr>
    </w:p>
    <w:p w14:paraId="47E02044" w14:textId="77777777" w:rsidR="005C3337" w:rsidRDefault="005C3337" w:rsidP="005C3337">
      <w:pPr>
        <w:pStyle w:val="Para2"/>
      </w:pPr>
      <w:r>
        <w:t>En plus du panneau solaire il faut un port de charge secteur pour pouvoir le charger sans dépendre du soleil. Le seul problème est que le régulateur de charge qui viens avec le panneau solaire ne possède pas d’entrer secondaire. Ma solution est donc de directement brancher une alimentation de 24V sur l’entrée du panneau solaire comme ceci :</w:t>
      </w:r>
    </w:p>
    <w:p w14:paraId="7C429F86" w14:textId="77777777" w:rsidR="005C3337" w:rsidRDefault="005C3337" w:rsidP="005C3337">
      <w:pPr>
        <w:pStyle w:val="Para2"/>
      </w:pPr>
      <w:r>
        <w:rPr>
          <w:noProof/>
        </w:rPr>
        <w:drawing>
          <wp:inline distT="0" distB="0" distL="0" distR="0" wp14:anchorId="74CC1985" wp14:editId="54FBF295">
            <wp:extent cx="5604873" cy="4838700"/>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04873" cy="4838700"/>
                    </a:xfrm>
                    <a:prstGeom prst="rect">
                      <a:avLst/>
                    </a:prstGeom>
                  </pic:spPr>
                </pic:pic>
              </a:graphicData>
            </a:graphic>
          </wp:inline>
        </w:drawing>
      </w:r>
      <w:r>
        <w:t xml:space="preserve"> </w:t>
      </w:r>
    </w:p>
    <w:p w14:paraId="22EEDB2E" w14:textId="77777777" w:rsidR="005C3337" w:rsidRDefault="005C3337" w:rsidP="005C3337">
      <w:pPr>
        <w:pStyle w:val="Para2"/>
      </w:pPr>
      <w:r>
        <w:t>Vus que l’entrée du panneau solaire doit être d’un maximum de 30V pour une batterie de 12V :</w:t>
      </w:r>
    </w:p>
    <w:p w14:paraId="405B4529" w14:textId="77777777" w:rsidR="005C3337" w:rsidRDefault="005C3337" w:rsidP="005C3337">
      <w:pPr>
        <w:pStyle w:val="Para2"/>
      </w:pPr>
      <w:r>
        <w:rPr>
          <w:noProof/>
        </w:rPr>
        <w:drawing>
          <wp:inline distT="0" distB="0" distL="0" distR="0" wp14:anchorId="6096344A" wp14:editId="7D60E5E1">
            <wp:extent cx="5165725" cy="599842"/>
            <wp:effectExtent l="0" t="0" r="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165725" cy="599842"/>
                    </a:xfrm>
                    <a:prstGeom prst="rect">
                      <a:avLst/>
                    </a:prstGeom>
                  </pic:spPr>
                </pic:pic>
              </a:graphicData>
            </a:graphic>
          </wp:inline>
        </w:drawing>
      </w:r>
    </w:p>
    <w:p w14:paraId="0878FA62" w14:textId="77777777" w:rsidR="005C3337" w:rsidRDefault="005C3337" w:rsidP="005C3337">
      <w:pPr>
        <w:pStyle w:val="Para2"/>
      </w:pPr>
      <w:r>
        <w:t>Une alimentation de 24V comme celle-ci fait parfaitement l’affaire :</w:t>
      </w:r>
    </w:p>
    <w:p w14:paraId="242A35D4" w14:textId="77777777" w:rsidR="005C3337" w:rsidRDefault="00000000" w:rsidP="005C3337">
      <w:pPr>
        <w:pStyle w:val="Para2"/>
      </w:pPr>
      <w:hyperlink r:id="rId25" w:history="1">
        <w:r w:rsidR="005C3337" w:rsidRPr="00D02386">
          <w:rPr>
            <w:rStyle w:val="Lienhypertexte"/>
          </w:rPr>
          <w:t>https://www.amazon.fr/LED-Alimentation-151W-MeanWell-LPV-150-24/dp/B01CGQRYZY/ref=sr_1_18?ie=UTF8&amp;qid=1544627932&amp;sr=8-18&amp;keywords=alimentation+24V</w:t>
        </w:r>
      </w:hyperlink>
    </w:p>
    <w:p w14:paraId="025FD0A6" w14:textId="77777777" w:rsidR="005C3337" w:rsidRDefault="005C3337" w:rsidP="005C3337">
      <w:pPr>
        <w:pStyle w:val="Para2"/>
      </w:pPr>
      <w:r>
        <w:t>Sachant que c’est un régulateur de charge de 5A pour une batterie de 12V ça ne sert à rien d’avoir une alimentation de plus de 3A pour 24V.</w:t>
      </w:r>
    </w:p>
    <w:p w14:paraId="30D4207C" w14:textId="77777777" w:rsidR="005C3337" w:rsidRDefault="005C3337" w:rsidP="005C3337">
      <w:pPr>
        <w:pStyle w:val="Para2"/>
      </w:pPr>
    </w:p>
    <w:p w14:paraId="54EF0705" w14:textId="77777777" w:rsidR="005C3337" w:rsidRDefault="005C3337" w:rsidP="005C3337">
      <w:pPr>
        <w:pStyle w:val="Titre2"/>
      </w:pPr>
      <w:bookmarkStart w:id="9" w:name="_Toc150984805"/>
      <w:r>
        <w:lastRenderedPageBreak/>
        <w:t>Regulateurs</w:t>
      </w:r>
      <w:bookmarkEnd w:id="9"/>
    </w:p>
    <w:p w14:paraId="3FA8C1BC" w14:textId="481D17F9" w:rsidR="006E3166" w:rsidRPr="006E3166" w:rsidRDefault="006E3166" w:rsidP="006E3166">
      <w:pPr>
        <w:pStyle w:val="Para2"/>
      </w:pPr>
      <w:r w:rsidRPr="00F945FA">
        <w:rPr>
          <w:rStyle w:val="Lienhypertexte"/>
          <w:noProof/>
        </w:rPr>
        <w:drawing>
          <wp:inline distT="0" distB="0" distL="0" distR="0" wp14:anchorId="1F2D7AA9" wp14:editId="2EC758A6">
            <wp:extent cx="6027738" cy="2468980"/>
            <wp:effectExtent l="0" t="0" r="0" b="7620"/>
            <wp:docPr id="1169189168" name="Image 1169189168" descr="Une image contenant diagramme, Plan, Dessin technique, schémat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189168" name="Image 1169189168" descr="Une image contenant diagramme, Plan, Dessin technique, schématique&#10;&#10;Description générée automatiquement"/>
                    <pic:cNvPicPr/>
                  </pic:nvPicPr>
                  <pic:blipFill>
                    <a:blip r:embed="rId26"/>
                    <a:stretch>
                      <a:fillRect/>
                    </a:stretch>
                  </pic:blipFill>
                  <pic:spPr>
                    <a:xfrm>
                      <a:off x="0" y="0"/>
                      <a:ext cx="6027738" cy="2468980"/>
                    </a:xfrm>
                    <a:prstGeom prst="rect">
                      <a:avLst/>
                    </a:prstGeom>
                  </pic:spPr>
                </pic:pic>
              </a:graphicData>
            </a:graphic>
          </wp:inline>
        </w:drawing>
      </w:r>
    </w:p>
    <w:p w14:paraId="70ED30B7" w14:textId="77777777" w:rsidR="00685F82" w:rsidRDefault="005C3337" w:rsidP="00685F82">
      <w:pPr>
        <w:pStyle w:val="Para2"/>
      </w:pPr>
      <w:r>
        <w:t>Le régulateur de 3,3V est simplement là pour le PIC se seras donc le même que pour les autres s’est à dire un :</w:t>
      </w:r>
      <w:r w:rsidR="00685F82">
        <w:t xml:space="preserve"> LM2674M</w:t>
      </w:r>
    </w:p>
    <w:p w14:paraId="5672DDE1" w14:textId="77777777" w:rsidR="005C3337" w:rsidRDefault="005C3337" w:rsidP="005C3337">
      <w:pPr>
        <w:pStyle w:val="Para2"/>
      </w:pPr>
    </w:p>
    <w:p w14:paraId="0FB6F541" w14:textId="77777777" w:rsidR="005C3337" w:rsidRDefault="005C3337" w:rsidP="005C3337">
      <w:pPr>
        <w:pStyle w:val="Para2"/>
      </w:pPr>
      <w:r>
        <w:t>Mais pour les LED</w:t>
      </w:r>
      <w:r w:rsidR="00BB7A5A">
        <w:t>s</w:t>
      </w:r>
      <w:r>
        <w:t xml:space="preserve"> s’est différent il faut un régulateur capable de fournir au minimum 3A à 5V constant et jusqu’à 12,8A au cas </w:t>
      </w:r>
      <w:r w:rsidR="00C51210">
        <w:t>où</w:t>
      </w:r>
      <w:r>
        <w:t xml:space="preserve"> toutes les LED</w:t>
      </w:r>
      <w:r w:rsidR="00BB7A5A">
        <w:t>s</w:t>
      </w:r>
      <w:r>
        <w:t xml:space="preserve"> devai</w:t>
      </w:r>
      <w:r w:rsidR="00BB7A5A">
        <w:t>ent</w:t>
      </w:r>
      <w:r>
        <w:t xml:space="preserve"> être allumé à la luminosité maximum.</w:t>
      </w:r>
    </w:p>
    <w:p w14:paraId="78EB8365" w14:textId="77777777" w:rsidR="005C3337" w:rsidRDefault="005C3337" w:rsidP="005C3337">
      <w:pPr>
        <w:pStyle w:val="Para2"/>
      </w:pPr>
      <w:r>
        <w:t>Vus qu’il y aura deux matrices il est possible si nécessaire de faire deux régulateurs chacun de 6,5A.</w:t>
      </w:r>
    </w:p>
    <w:p w14:paraId="7E1CB026" w14:textId="77777777" w:rsidR="005C3337" w:rsidRDefault="005C3337" w:rsidP="005C3337">
      <w:pPr>
        <w:pStyle w:val="Para2"/>
      </w:pPr>
    </w:p>
    <w:p w14:paraId="2D9EA8C1" w14:textId="77777777" w:rsidR="005C3337" w:rsidRDefault="005C3337" w:rsidP="005C3337">
      <w:pPr>
        <w:pStyle w:val="Para2"/>
      </w:pPr>
      <w:r>
        <w:t>Après de multiple recherche je n’ai pas trouvé de composant tous en un avec un courant de sortie aussi élever. Mais à la suite du conseil de Yann Dacosta j’ai utilisé un des outils de Texas Instrument pour désigner un step down buck converter.</w:t>
      </w:r>
    </w:p>
    <w:p w14:paraId="3ABCACD6" w14:textId="77777777" w:rsidR="005C3337" w:rsidRDefault="005C3337" w:rsidP="005C3337">
      <w:pPr>
        <w:pStyle w:val="Para2"/>
      </w:pPr>
      <w:r>
        <w:t>Voici un des montages qui tourne autour du TPS40345DRC :</w:t>
      </w:r>
    </w:p>
    <w:p w14:paraId="733F5479" w14:textId="77777777" w:rsidR="005C3337" w:rsidRDefault="00000000" w:rsidP="005C3337">
      <w:pPr>
        <w:pStyle w:val="Para2"/>
      </w:pPr>
      <w:hyperlink r:id="rId27" w:history="1">
        <w:r w:rsidR="005C3337" w:rsidRPr="00586757">
          <w:rPr>
            <w:rStyle w:val="Lienhypertexte"/>
          </w:rPr>
          <w:t>http://www.ti.com/lit/ds/symlink/tps40345.pdf</w:t>
        </w:r>
      </w:hyperlink>
    </w:p>
    <w:p w14:paraId="5F9891C7" w14:textId="77777777" w:rsidR="005C3337" w:rsidRPr="004B6CA8" w:rsidRDefault="005C3337" w:rsidP="005C3337">
      <w:pPr>
        <w:pStyle w:val="Para2"/>
      </w:pPr>
    </w:p>
    <w:p w14:paraId="7B1D67D1" w14:textId="77777777" w:rsidR="005C3337" w:rsidRDefault="005C3337" w:rsidP="005C3337">
      <w:pPr>
        <w:pStyle w:val="Titre2"/>
        <w:numPr>
          <w:ilvl w:val="0"/>
          <w:numId w:val="0"/>
        </w:numPr>
        <w:ind w:left="1134"/>
      </w:pPr>
      <w:bookmarkStart w:id="10" w:name="_Toc11865873"/>
      <w:bookmarkStart w:id="11" w:name="_Toc11938865"/>
      <w:bookmarkStart w:id="12" w:name="_Toc150984806"/>
      <w:r>
        <w:rPr>
          <w:noProof/>
        </w:rPr>
        <w:drawing>
          <wp:inline distT="0" distB="0" distL="0" distR="0" wp14:anchorId="095FD144" wp14:editId="3BEBE02A">
            <wp:extent cx="6027738" cy="2468980"/>
            <wp:effectExtent l="0" t="0" r="0" b="762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027738" cy="2468980"/>
                    </a:xfrm>
                    <a:prstGeom prst="rect">
                      <a:avLst/>
                    </a:prstGeom>
                  </pic:spPr>
                </pic:pic>
              </a:graphicData>
            </a:graphic>
          </wp:inline>
        </w:drawing>
      </w:r>
      <w:bookmarkEnd w:id="10"/>
      <w:bookmarkEnd w:id="11"/>
      <w:bookmarkEnd w:id="12"/>
    </w:p>
    <w:p w14:paraId="3224A5AD" w14:textId="77777777" w:rsidR="005C3337" w:rsidRDefault="005C3337" w:rsidP="005C3337">
      <w:pPr>
        <w:pStyle w:val="Para2"/>
      </w:pPr>
      <w:r>
        <w:t xml:space="preserve">Pour retrouver la simulation il faut mettre sur ce lien : </w:t>
      </w:r>
      <w:hyperlink r:id="rId29" w:history="1">
        <w:r w:rsidRPr="00C372AC">
          <w:rPr>
            <w:rStyle w:val="Lienhypertexte"/>
          </w:rPr>
          <w:t>https://webench.ti.com/power-designer/switching-regulator</w:t>
        </w:r>
      </w:hyperlink>
      <w:r>
        <w:t xml:space="preserve"> les paramètres suivants : VinMin = 12V VinMax = 12V, Vout = 5V et IoutMax = 13A. Ensuite s’est le premier résultat.</w:t>
      </w:r>
    </w:p>
    <w:p w14:paraId="42F4B54A" w14:textId="77777777" w:rsidR="005C3337" w:rsidRDefault="005C3337" w:rsidP="005C3337">
      <w:pPr>
        <w:pStyle w:val="Para2"/>
      </w:pPr>
      <w:r>
        <w:t>Cette solution semble adéquate mais elle pose des problèmes au niveau du routage et du montage.</w:t>
      </w:r>
    </w:p>
    <w:p w14:paraId="40DBB0BF" w14:textId="77777777" w:rsidR="005C3337" w:rsidRDefault="005C3337" w:rsidP="005C3337">
      <w:pPr>
        <w:pStyle w:val="Para2"/>
      </w:pPr>
    </w:p>
    <w:p w14:paraId="4718798F" w14:textId="77777777" w:rsidR="005C3337" w:rsidRDefault="00C51210" w:rsidP="005C3337">
      <w:pPr>
        <w:pStyle w:val="Para2"/>
      </w:pPr>
      <w:r>
        <w:t>C’est</w:t>
      </w:r>
      <w:r w:rsidR="005C3337">
        <w:t xml:space="preserve"> pourquoi comme autre solution il y aurais un ou deux convertisseur DCDC comme celui-ci :</w:t>
      </w:r>
      <w:r w:rsidR="005C3337" w:rsidRPr="00631072">
        <w:t xml:space="preserve"> </w:t>
      </w:r>
      <w:hyperlink r:id="rId30" w:history="1">
        <w:r w:rsidR="005C3337" w:rsidRPr="00631072">
          <w:rPr>
            <w:rStyle w:val="Lienhypertexte"/>
          </w:rPr>
          <w:t>https://www.mouser.ch/ProductDetail/GE-Critical-Power/NQR010A0X4Z?qs=sGAEpiMZZMsc0tfZmXiUnbqX60T3gN%2fSlNT9RInDDys%3d</w:t>
        </w:r>
      </w:hyperlink>
      <w:r w:rsidR="005C3337">
        <w:t>.</w:t>
      </w:r>
    </w:p>
    <w:p w14:paraId="10FC4B8D" w14:textId="77777777" w:rsidR="005C3337" w:rsidRDefault="005C3337" w:rsidP="005C3337">
      <w:pPr>
        <w:pStyle w:val="Para2"/>
      </w:pPr>
    </w:p>
    <w:p w14:paraId="39EB2994" w14:textId="77777777" w:rsidR="005C3337" w:rsidRDefault="005C3337" w:rsidP="005C3337">
      <w:pPr>
        <w:pStyle w:val="Titre2"/>
      </w:pPr>
      <w:bookmarkStart w:id="13" w:name="_Toc150984807"/>
      <w:r>
        <w:t>Capteur de luminosité</w:t>
      </w:r>
      <w:bookmarkEnd w:id="13"/>
    </w:p>
    <w:p w14:paraId="0DA6E5F0" w14:textId="77777777" w:rsidR="005C3337" w:rsidRDefault="005C3337" w:rsidP="005C3337">
      <w:pPr>
        <w:pStyle w:val="Para2"/>
      </w:pPr>
    </w:p>
    <w:p w14:paraId="56CFF37D" w14:textId="77777777" w:rsidR="005C3337" w:rsidRDefault="005C3337" w:rsidP="005C3337">
      <w:pPr>
        <w:pStyle w:val="Para2"/>
      </w:pPr>
      <w:r>
        <w:lastRenderedPageBreak/>
        <w:t xml:space="preserve">Le capteur de luminosité servira à mesurer l’intensité lumineuse de l’environnement dans lequel </w:t>
      </w:r>
      <w:r w:rsidR="00C51210">
        <w:t>se</w:t>
      </w:r>
      <w:r>
        <w:t xml:space="preserve"> trouve le totem, et adapte la luminosité des LED</w:t>
      </w:r>
      <w:r w:rsidR="00C51210">
        <w:t>s</w:t>
      </w:r>
      <w:r>
        <w:t xml:space="preserve"> pour </w:t>
      </w:r>
      <w:r w:rsidR="00C51210">
        <w:t>qu’elles</w:t>
      </w:r>
      <w:r>
        <w:t xml:space="preserve"> restent visible. Plus l’environnement est lumineux plus les LED le seront.</w:t>
      </w:r>
    </w:p>
    <w:p w14:paraId="02BCF14F" w14:textId="77777777" w:rsidR="005C3337" w:rsidRDefault="005C3337" w:rsidP="005C3337">
      <w:pPr>
        <w:pStyle w:val="Para2"/>
      </w:pPr>
    </w:p>
    <w:p w14:paraId="25821095" w14:textId="77777777" w:rsidR="005C3337" w:rsidRDefault="005C3337" w:rsidP="005C3337">
      <w:pPr>
        <w:pStyle w:val="Para2"/>
      </w:pPr>
      <w:r>
        <w:t>Pour ça il y a une multitude de capteur disponible. Mais mon choix s’est tourné vers un capteur de luminosité ambiante sous forme de LED :</w:t>
      </w:r>
    </w:p>
    <w:p w14:paraId="09C2F668" w14:textId="77777777" w:rsidR="005C3337" w:rsidRDefault="00000000" w:rsidP="005C3337">
      <w:pPr>
        <w:pStyle w:val="Para2"/>
      </w:pPr>
      <w:hyperlink r:id="rId31" w:history="1">
        <w:r w:rsidR="005C3337" w:rsidRPr="005F6CEA">
          <w:rPr>
            <w:rStyle w:val="Lienhypertexte"/>
          </w:rPr>
          <w:t>https://www.distrelec.ch/fr/capteur-de-luminosite-ambiante-570-nm-vishay-tept-4400/p/17522426?q=capteur+de+luminosit%C3%A9&amp;page=4&amp;origPos=4&amp;origPageSize=50&amp;simi=99.06</w:t>
        </w:r>
      </w:hyperlink>
    </w:p>
    <w:p w14:paraId="1773A8D5" w14:textId="77777777" w:rsidR="00685F82" w:rsidRPr="00685F82" w:rsidRDefault="00685F82" w:rsidP="00685F82">
      <w:pPr>
        <w:rPr>
          <w:sz w:val="20"/>
        </w:rPr>
      </w:pPr>
    </w:p>
    <w:p w14:paraId="4B20BDEF" w14:textId="77777777" w:rsidR="005C3337" w:rsidRDefault="005C3337" w:rsidP="005C3337">
      <w:pPr>
        <w:pStyle w:val="Titre1"/>
      </w:pPr>
      <w:bookmarkStart w:id="14" w:name="_Toc150984808"/>
      <w:r>
        <w:t>éstimation des couts</w:t>
      </w:r>
      <w:bookmarkEnd w:id="14"/>
    </w:p>
    <w:p w14:paraId="42234966" w14:textId="77777777" w:rsidR="005C3337" w:rsidRPr="00755589" w:rsidRDefault="005C3337" w:rsidP="005C3337">
      <w:pPr>
        <w:pStyle w:val="Para1"/>
      </w:pPr>
    </w:p>
    <w:tbl>
      <w:tblPr>
        <w:tblW w:w="5100" w:type="dxa"/>
        <w:tblCellMar>
          <w:left w:w="70" w:type="dxa"/>
          <w:right w:w="70" w:type="dxa"/>
        </w:tblCellMar>
        <w:tblLook w:val="04A0" w:firstRow="1" w:lastRow="0" w:firstColumn="1" w:lastColumn="0" w:noHBand="0" w:noVBand="1"/>
      </w:tblPr>
      <w:tblGrid>
        <w:gridCol w:w="3900"/>
        <w:gridCol w:w="1200"/>
      </w:tblGrid>
      <w:tr w:rsidR="005C3337" w:rsidRPr="00755589" w14:paraId="6381C224" w14:textId="77777777" w:rsidTr="005C3337">
        <w:trPr>
          <w:trHeight w:val="293"/>
        </w:trPr>
        <w:tc>
          <w:tcPr>
            <w:tcW w:w="3900" w:type="dxa"/>
            <w:tcBorders>
              <w:top w:val="single" w:sz="8" w:space="0" w:color="auto"/>
              <w:left w:val="single" w:sz="8" w:space="0" w:color="auto"/>
              <w:bottom w:val="single" w:sz="8" w:space="0" w:color="auto"/>
              <w:right w:val="nil"/>
            </w:tcBorders>
            <w:shd w:val="clear" w:color="auto" w:fill="auto"/>
            <w:noWrap/>
            <w:vAlign w:val="bottom"/>
            <w:hideMark/>
          </w:tcPr>
          <w:p w14:paraId="5EC3A425" w14:textId="77777777" w:rsidR="005C3337" w:rsidRPr="00755589" w:rsidRDefault="005C3337" w:rsidP="005C3337">
            <w:pPr>
              <w:rPr>
                <w:rFonts w:ascii="Calibri" w:hAnsi="Calibri" w:cs="Calibri"/>
                <w:color w:val="000000"/>
                <w:sz w:val="22"/>
                <w:szCs w:val="22"/>
                <w:lang w:eastAsia="fr-CH"/>
              </w:rPr>
            </w:pPr>
            <w:r w:rsidRPr="00755589">
              <w:rPr>
                <w:rFonts w:ascii="Calibri" w:hAnsi="Calibri" w:cs="Calibri"/>
                <w:color w:val="000000"/>
                <w:sz w:val="22"/>
                <w:szCs w:val="22"/>
                <w:lang w:eastAsia="fr-CH"/>
              </w:rPr>
              <w:t>Composant</w:t>
            </w:r>
          </w:p>
        </w:tc>
        <w:tc>
          <w:tcPr>
            <w:tcW w:w="12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127D1455" w14:textId="77777777" w:rsidR="005C3337" w:rsidRPr="00755589" w:rsidRDefault="005C3337" w:rsidP="005C3337">
            <w:pPr>
              <w:rPr>
                <w:rFonts w:ascii="Calibri" w:hAnsi="Calibri" w:cs="Calibri"/>
                <w:color w:val="000000"/>
                <w:sz w:val="22"/>
                <w:szCs w:val="22"/>
                <w:lang w:eastAsia="fr-CH"/>
              </w:rPr>
            </w:pPr>
            <w:r w:rsidRPr="00755589">
              <w:rPr>
                <w:rFonts w:ascii="Calibri" w:hAnsi="Calibri" w:cs="Calibri"/>
                <w:color w:val="000000"/>
                <w:sz w:val="22"/>
                <w:szCs w:val="22"/>
                <w:lang w:eastAsia="fr-CH"/>
              </w:rPr>
              <w:t>Prix</w:t>
            </w:r>
          </w:p>
        </w:tc>
      </w:tr>
      <w:tr w:rsidR="005C3337" w:rsidRPr="00755589" w14:paraId="66777EAF" w14:textId="77777777" w:rsidTr="005C3337">
        <w:trPr>
          <w:trHeight w:val="293"/>
        </w:trPr>
        <w:tc>
          <w:tcPr>
            <w:tcW w:w="3900" w:type="dxa"/>
            <w:tcBorders>
              <w:top w:val="nil"/>
              <w:left w:val="single" w:sz="8" w:space="0" w:color="auto"/>
              <w:bottom w:val="single" w:sz="4" w:space="0" w:color="auto"/>
              <w:right w:val="nil"/>
            </w:tcBorders>
            <w:shd w:val="clear" w:color="auto" w:fill="auto"/>
            <w:noWrap/>
            <w:vAlign w:val="bottom"/>
            <w:hideMark/>
          </w:tcPr>
          <w:p w14:paraId="0401C0F0" w14:textId="77777777" w:rsidR="005C3337" w:rsidRPr="00755589" w:rsidRDefault="005C3337" w:rsidP="005C3337">
            <w:pPr>
              <w:rPr>
                <w:rFonts w:ascii="Calibri" w:hAnsi="Calibri" w:cs="Calibri"/>
                <w:color w:val="000000"/>
                <w:sz w:val="22"/>
                <w:szCs w:val="22"/>
                <w:lang w:eastAsia="fr-CH"/>
              </w:rPr>
            </w:pPr>
            <w:r w:rsidRPr="00755589">
              <w:rPr>
                <w:rFonts w:ascii="Calibri" w:hAnsi="Calibri" w:cs="Calibri"/>
                <w:color w:val="000000"/>
                <w:sz w:val="22"/>
                <w:szCs w:val="22"/>
                <w:lang w:eastAsia="fr-CH"/>
              </w:rPr>
              <w:t>PIC</w:t>
            </w:r>
          </w:p>
        </w:tc>
        <w:tc>
          <w:tcPr>
            <w:tcW w:w="1200" w:type="dxa"/>
            <w:tcBorders>
              <w:top w:val="nil"/>
              <w:left w:val="single" w:sz="8" w:space="0" w:color="auto"/>
              <w:bottom w:val="single" w:sz="4" w:space="0" w:color="auto"/>
              <w:right w:val="single" w:sz="8" w:space="0" w:color="auto"/>
            </w:tcBorders>
            <w:shd w:val="clear" w:color="auto" w:fill="auto"/>
            <w:noWrap/>
            <w:vAlign w:val="bottom"/>
            <w:hideMark/>
          </w:tcPr>
          <w:p w14:paraId="52537334" w14:textId="77777777" w:rsidR="005C3337" w:rsidRPr="00755589" w:rsidRDefault="005C3337" w:rsidP="005C3337">
            <w:pPr>
              <w:rPr>
                <w:rFonts w:ascii="Calibri" w:hAnsi="Calibri" w:cs="Calibri"/>
                <w:color w:val="000000"/>
                <w:sz w:val="22"/>
                <w:szCs w:val="22"/>
                <w:lang w:eastAsia="fr-CH"/>
              </w:rPr>
            </w:pPr>
            <w:r w:rsidRPr="00755589">
              <w:rPr>
                <w:rFonts w:ascii="Calibri" w:hAnsi="Calibri" w:cs="Calibri"/>
                <w:color w:val="000000"/>
                <w:sz w:val="22"/>
                <w:szCs w:val="22"/>
                <w:lang w:eastAsia="fr-CH"/>
              </w:rPr>
              <w:t>10 .-</w:t>
            </w:r>
          </w:p>
        </w:tc>
      </w:tr>
      <w:tr w:rsidR="005C3337" w:rsidRPr="00755589" w14:paraId="7438B18D" w14:textId="77777777" w:rsidTr="005C3337">
        <w:trPr>
          <w:trHeight w:val="285"/>
        </w:trPr>
        <w:tc>
          <w:tcPr>
            <w:tcW w:w="3900" w:type="dxa"/>
            <w:tcBorders>
              <w:top w:val="nil"/>
              <w:left w:val="single" w:sz="8" w:space="0" w:color="auto"/>
              <w:bottom w:val="single" w:sz="4" w:space="0" w:color="auto"/>
              <w:right w:val="nil"/>
            </w:tcBorders>
            <w:shd w:val="clear" w:color="auto" w:fill="auto"/>
            <w:noWrap/>
            <w:vAlign w:val="bottom"/>
            <w:hideMark/>
          </w:tcPr>
          <w:p w14:paraId="1143F5E4" w14:textId="77777777" w:rsidR="005C3337" w:rsidRPr="00755589" w:rsidRDefault="005C3337" w:rsidP="005C3337">
            <w:pPr>
              <w:rPr>
                <w:rFonts w:ascii="Calibri" w:hAnsi="Calibri" w:cs="Calibri"/>
                <w:color w:val="000000"/>
                <w:sz w:val="22"/>
                <w:szCs w:val="22"/>
                <w:lang w:eastAsia="fr-CH"/>
              </w:rPr>
            </w:pPr>
            <w:r w:rsidRPr="00755589">
              <w:rPr>
                <w:rFonts w:ascii="Calibri" w:hAnsi="Calibri" w:cs="Calibri"/>
                <w:color w:val="000000"/>
                <w:sz w:val="22"/>
                <w:szCs w:val="22"/>
                <w:lang w:eastAsia="fr-CH"/>
              </w:rPr>
              <w:t>Module WIFI</w:t>
            </w:r>
          </w:p>
        </w:tc>
        <w:tc>
          <w:tcPr>
            <w:tcW w:w="1200" w:type="dxa"/>
            <w:tcBorders>
              <w:top w:val="nil"/>
              <w:left w:val="single" w:sz="8" w:space="0" w:color="auto"/>
              <w:bottom w:val="single" w:sz="4" w:space="0" w:color="auto"/>
              <w:right w:val="single" w:sz="8" w:space="0" w:color="auto"/>
            </w:tcBorders>
            <w:shd w:val="clear" w:color="auto" w:fill="auto"/>
            <w:noWrap/>
            <w:vAlign w:val="bottom"/>
            <w:hideMark/>
          </w:tcPr>
          <w:p w14:paraId="773CD808" w14:textId="77777777" w:rsidR="005C3337" w:rsidRPr="00755589" w:rsidRDefault="005C3337" w:rsidP="005C3337">
            <w:pPr>
              <w:rPr>
                <w:rFonts w:ascii="Calibri" w:hAnsi="Calibri" w:cs="Calibri"/>
                <w:color w:val="000000"/>
                <w:sz w:val="22"/>
                <w:szCs w:val="22"/>
                <w:lang w:eastAsia="fr-CH"/>
              </w:rPr>
            </w:pPr>
            <w:r w:rsidRPr="00755589">
              <w:rPr>
                <w:rFonts w:ascii="Calibri" w:hAnsi="Calibri" w:cs="Calibri"/>
                <w:color w:val="000000"/>
                <w:sz w:val="22"/>
                <w:szCs w:val="22"/>
                <w:lang w:eastAsia="fr-CH"/>
              </w:rPr>
              <w:t>5 à 18.-</w:t>
            </w:r>
          </w:p>
        </w:tc>
      </w:tr>
      <w:tr w:rsidR="005C3337" w:rsidRPr="00755589" w14:paraId="42F6AE59" w14:textId="77777777" w:rsidTr="005C3337">
        <w:trPr>
          <w:trHeight w:val="285"/>
        </w:trPr>
        <w:tc>
          <w:tcPr>
            <w:tcW w:w="3900" w:type="dxa"/>
            <w:tcBorders>
              <w:top w:val="nil"/>
              <w:left w:val="single" w:sz="8" w:space="0" w:color="auto"/>
              <w:bottom w:val="single" w:sz="4" w:space="0" w:color="auto"/>
              <w:right w:val="nil"/>
            </w:tcBorders>
            <w:shd w:val="clear" w:color="auto" w:fill="auto"/>
            <w:noWrap/>
            <w:vAlign w:val="bottom"/>
            <w:hideMark/>
          </w:tcPr>
          <w:p w14:paraId="3E0057CC" w14:textId="77777777" w:rsidR="005C3337" w:rsidRPr="00755589" w:rsidRDefault="005C3337" w:rsidP="005C3337">
            <w:pPr>
              <w:rPr>
                <w:rFonts w:ascii="Calibri" w:hAnsi="Calibri" w:cs="Calibri"/>
                <w:color w:val="000000"/>
                <w:sz w:val="22"/>
                <w:szCs w:val="22"/>
                <w:lang w:eastAsia="fr-CH"/>
              </w:rPr>
            </w:pPr>
            <w:r w:rsidRPr="00755589">
              <w:rPr>
                <w:rFonts w:ascii="Calibri" w:hAnsi="Calibri" w:cs="Calibri"/>
                <w:color w:val="000000"/>
                <w:sz w:val="22"/>
                <w:szCs w:val="22"/>
                <w:lang w:eastAsia="fr-CH"/>
              </w:rPr>
              <w:t>Régulateurs</w:t>
            </w:r>
          </w:p>
        </w:tc>
        <w:tc>
          <w:tcPr>
            <w:tcW w:w="1200" w:type="dxa"/>
            <w:tcBorders>
              <w:top w:val="nil"/>
              <w:left w:val="single" w:sz="8" w:space="0" w:color="auto"/>
              <w:bottom w:val="single" w:sz="4" w:space="0" w:color="auto"/>
              <w:right w:val="single" w:sz="8" w:space="0" w:color="auto"/>
            </w:tcBorders>
            <w:shd w:val="clear" w:color="auto" w:fill="auto"/>
            <w:noWrap/>
            <w:vAlign w:val="bottom"/>
            <w:hideMark/>
          </w:tcPr>
          <w:p w14:paraId="2E350467" w14:textId="77777777" w:rsidR="005C3337" w:rsidRPr="00755589" w:rsidRDefault="005C3337" w:rsidP="005C3337">
            <w:pPr>
              <w:rPr>
                <w:rFonts w:ascii="Calibri" w:hAnsi="Calibri" w:cs="Calibri"/>
                <w:color w:val="000000"/>
                <w:sz w:val="22"/>
                <w:szCs w:val="22"/>
                <w:lang w:eastAsia="fr-CH"/>
              </w:rPr>
            </w:pPr>
            <w:r w:rsidRPr="00755589">
              <w:rPr>
                <w:rFonts w:ascii="Calibri" w:hAnsi="Calibri" w:cs="Calibri"/>
                <w:color w:val="000000"/>
                <w:sz w:val="22"/>
                <w:szCs w:val="22"/>
                <w:lang w:eastAsia="fr-CH"/>
              </w:rPr>
              <w:t>5 à ~20.-</w:t>
            </w:r>
          </w:p>
        </w:tc>
      </w:tr>
      <w:tr w:rsidR="005C3337" w:rsidRPr="00755589" w14:paraId="6DEE2589" w14:textId="77777777" w:rsidTr="005C3337">
        <w:trPr>
          <w:trHeight w:val="285"/>
        </w:trPr>
        <w:tc>
          <w:tcPr>
            <w:tcW w:w="3900" w:type="dxa"/>
            <w:tcBorders>
              <w:top w:val="nil"/>
              <w:left w:val="single" w:sz="8" w:space="0" w:color="auto"/>
              <w:bottom w:val="single" w:sz="4" w:space="0" w:color="auto"/>
              <w:right w:val="nil"/>
            </w:tcBorders>
            <w:shd w:val="clear" w:color="auto" w:fill="auto"/>
            <w:noWrap/>
            <w:vAlign w:val="bottom"/>
            <w:hideMark/>
          </w:tcPr>
          <w:p w14:paraId="0C8B5863" w14:textId="77777777" w:rsidR="005C3337" w:rsidRPr="00755589" w:rsidRDefault="005C3337" w:rsidP="005C3337">
            <w:pPr>
              <w:rPr>
                <w:rFonts w:ascii="Calibri" w:hAnsi="Calibri" w:cs="Calibri"/>
                <w:color w:val="000000"/>
                <w:sz w:val="22"/>
                <w:szCs w:val="22"/>
                <w:lang w:eastAsia="fr-CH"/>
              </w:rPr>
            </w:pPr>
            <w:r>
              <w:rPr>
                <w:rFonts w:ascii="Calibri" w:hAnsi="Calibri" w:cs="Calibri"/>
                <w:color w:val="000000"/>
                <w:sz w:val="22"/>
                <w:szCs w:val="22"/>
                <w:lang w:eastAsia="fr-CH"/>
              </w:rPr>
              <w:t>P</w:t>
            </w:r>
            <w:r w:rsidRPr="00755589">
              <w:rPr>
                <w:rFonts w:ascii="Calibri" w:hAnsi="Calibri" w:cs="Calibri"/>
                <w:color w:val="000000"/>
                <w:sz w:val="22"/>
                <w:szCs w:val="22"/>
                <w:lang w:eastAsia="fr-CH"/>
              </w:rPr>
              <w:t>anneau solaire, batterie et régulateur</w:t>
            </w:r>
          </w:p>
        </w:tc>
        <w:tc>
          <w:tcPr>
            <w:tcW w:w="1200" w:type="dxa"/>
            <w:tcBorders>
              <w:top w:val="nil"/>
              <w:left w:val="single" w:sz="8" w:space="0" w:color="auto"/>
              <w:bottom w:val="single" w:sz="4" w:space="0" w:color="auto"/>
              <w:right w:val="single" w:sz="8" w:space="0" w:color="auto"/>
            </w:tcBorders>
            <w:shd w:val="clear" w:color="auto" w:fill="auto"/>
            <w:noWrap/>
            <w:vAlign w:val="bottom"/>
            <w:hideMark/>
          </w:tcPr>
          <w:p w14:paraId="58CA8F73" w14:textId="77777777" w:rsidR="005C3337" w:rsidRPr="00755589" w:rsidRDefault="005C3337" w:rsidP="005C3337">
            <w:pPr>
              <w:rPr>
                <w:rFonts w:ascii="Calibri" w:hAnsi="Calibri" w:cs="Calibri"/>
                <w:color w:val="000000"/>
                <w:sz w:val="22"/>
                <w:szCs w:val="22"/>
                <w:lang w:eastAsia="fr-CH"/>
              </w:rPr>
            </w:pPr>
            <w:r w:rsidRPr="00755589">
              <w:rPr>
                <w:rFonts w:ascii="Calibri" w:hAnsi="Calibri" w:cs="Calibri"/>
                <w:color w:val="000000"/>
                <w:sz w:val="22"/>
                <w:szCs w:val="22"/>
                <w:lang w:eastAsia="fr-CH"/>
              </w:rPr>
              <w:t>230.-</w:t>
            </w:r>
          </w:p>
        </w:tc>
      </w:tr>
      <w:tr w:rsidR="005C3337" w:rsidRPr="00755589" w14:paraId="6DD9C4F4" w14:textId="77777777" w:rsidTr="005C3337">
        <w:trPr>
          <w:trHeight w:val="285"/>
        </w:trPr>
        <w:tc>
          <w:tcPr>
            <w:tcW w:w="3900" w:type="dxa"/>
            <w:tcBorders>
              <w:top w:val="nil"/>
              <w:left w:val="single" w:sz="8" w:space="0" w:color="auto"/>
              <w:bottom w:val="single" w:sz="4" w:space="0" w:color="auto"/>
              <w:right w:val="nil"/>
            </w:tcBorders>
            <w:shd w:val="clear" w:color="auto" w:fill="auto"/>
            <w:noWrap/>
            <w:vAlign w:val="bottom"/>
            <w:hideMark/>
          </w:tcPr>
          <w:p w14:paraId="6422F526" w14:textId="77777777" w:rsidR="005C3337" w:rsidRPr="00755589" w:rsidRDefault="005C3337" w:rsidP="005C3337">
            <w:pPr>
              <w:rPr>
                <w:rFonts w:ascii="Calibri" w:hAnsi="Calibri" w:cs="Calibri"/>
                <w:color w:val="000000"/>
                <w:sz w:val="22"/>
                <w:szCs w:val="22"/>
                <w:lang w:eastAsia="fr-CH"/>
              </w:rPr>
            </w:pPr>
            <w:r w:rsidRPr="00755589">
              <w:rPr>
                <w:rFonts w:ascii="Calibri" w:hAnsi="Calibri" w:cs="Calibri"/>
                <w:color w:val="000000"/>
                <w:sz w:val="22"/>
                <w:szCs w:val="22"/>
                <w:lang w:eastAsia="fr-CH"/>
              </w:rPr>
              <w:t xml:space="preserve">Matrices X2 </w:t>
            </w:r>
          </w:p>
        </w:tc>
        <w:tc>
          <w:tcPr>
            <w:tcW w:w="1200" w:type="dxa"/>
            <w:tcBorders>
              <w:top w:val="nil"/>
              <w:left w:val="single" w:sz="8" w:space="0" w:color="auto"/>
              <w:bottom w:val="single" w:sz="4" w:space="0" w:color="auto"/>
              <w:right w:val="single" w:sz="8" w:space="0" w:color="auto"/>
            </w:tcBorders>
            <w:shd w:val="clear" w:color="auto" w:fill="auto"/>
            <w:noWrap/>
            <w:vAlign w:val="bottom"/>
            <w:hideMark/>
          </w:tcPr>
          <w:p w14:paraId="2C23A0BA" w14:textId="77777777" w:rsidR="005C3337" w:rsidRPr="00755589" w:rsidRDefault="005C3337" w:rsidP="005C3337">
            <w:pPr>
              <w:rPr>
                <w:rFonts w:ascii="Calibri" w:hAnsi="Calibri" w:cs="Calibri"/>
                <w:color w:val="000000"/>
                <w:sz w:val="22"/>
                <w:szCs w:val="22"/>
                <w:lang w:eastAsia="fr-CH"/>
              </w:rPr>
            </w:pPr>
            <w:r w:rsidRPr="00755589">
              <w:rPr>
                <w:rFonts w:ascii="Calibri" w:hAnsi="Calibri" w:cs="Calibri"/>
                <w:color w:val="000000"/>
                <w:sz w:val="22"/>
                <w:szCs w:val="22"/>
                <w:lang w:eastAsia="fr-CH"/>
              </w:rPr>
              <w:t>200.-</w:t>
            </w:r>
          </w:p>
        </w:tc>
      </w:tr>
      <w:tr w:rsidR="005C3337" w:rsidRPr="00755589" w14:paraId="4674DB2B" w14:textId="77777777" w:rsidTr="005C3337">
        <w:trPr>
          <w:trHeight w:val="293"/>
        </w:trPr>
        <w:tc>
          <w:tcPr>
            <w:tcW w:w="3900" w:type="dxa"/>
            <w:tcBorders>
              <w:top w:val="nil"/>
              <w:left w:val="single" w:sz="8" w:space="0" w:color="auto"/>
              <w:bottom w:val="single" w:sz="4" w:space="0" w:color="auto"/>
              <w:right w:val="nil"/>
            </w:tcBorders>
            <w:shd w:val="clear" w:color="auto" w:fill="auto"/>
            <w:noWrap/>
            <w:vAlign w:val="bottom"/>
            <w:hideMark/>
          </w:tcPr>
          <w:p w14:paraId="5665A61F" w14:textId="77777777" w:rsidR="005C3337" w:rsidRPr="00755589" w:rsidRDefault="005C3337" w:rsidP="005C3337">
            <w:pPr>
              <w:rPr>
                <w:rFonts w:ascii="Calibri" w:hAnsi="Calibri" w:cs="Calibri"/>
                <w:color w:val="000000"/>
                <w:sz w:val="22"/>
                <w:szCs w:val="22"/>
                <w:lang w:eastAsia="fr-CH"/>
              </w:rPr>
            </w:pPr>
            <w:r>
              <w:rPr>
                <w:rFonts w:ascii="Calibri" w:hAnsi="Calibri" w:cs="Calibri"/>
                <w:color w:val="000000"/>
                <w:sz w:val="22"/>
                <w:szCs w:val="22"/>
                <w:lang w:eastAsia="fr-CH"/>
              </w:rPr>
              <w:t>C</w:t>
            </w:r>
            <w:r w:rsidRPr="00755589">
              <w:rPr>
                <w:rFonts w:ascii="Calibri" w:hAnsi="Calibri" w:cs="Calibri"/>
                <w:color w:val="000000"/>
                <w:sz w:val="22"/>
                <w:szCs w:val="22"/>
                <w:lang w:eastAsia="fr-CH"/>
              </w:rPr>
              <w:t>omposant divers</w:t>
            </w:r>
          </w:p>
        </w:tc>
        <w:tc>
          <w:tcPr>
            <w:tcW w:w="1200" w:type="dxa"/>
            <w:tcBorders>
              <w:top w:val="nil"/>
              <w:left w:val="single" w:sz="8" w:space="0" w:color="auto"/>
              <w:bottom w:val="single" w:sz="4" w:space="0" w:color="auto"/>
              <w:right w:val="single" w:sz="8" w:space="0" w:color="auto"/>
            </w:tcBorders>
            <w:shd w:val="clear" w:color="auto" w:fill="auto"/>
            <w:noWrap/>
            <w:vAlign w:val="bottom"/>
            <w:hideMark/>
          </w:tcPr>
          <w:p w14:paraId="14A2D93E" w14:textId="77777777" w:rsidR="005C3337" w:rsidRPr="00755589" w:rsidRDefault="005C3337" w:rsidP="005C3337">
            <w:pPr>
              <w:rPr>
                <w:rFonts w:ascii="Calibri" w:hAnsi="Calibri" w:cs="Calibri"/>
                <w:color w:val="000000"/>
                <w:sz w:val="22"/>
                <w:szCs w:val="22"/>
                <w:lang w:eastAsia="fr-CH"/>
              </w:rPr>
            </w:pPr>
            <w:r w:rsidRPr="00755589">
              <w:rPr>
                <w:rFonts w:ascii="Calibri" w:hAnsi="Calibri" w:cs="Calibri"/>
                <w:color w:val="000000"/>
                <w:sz w:val="22"/>
                <w:szCs w:val="22"/>
                <w:lang w:eastAsia="fr-CH"/>
              </w:rPr>
              <w:t>5 à 20.-</w:t>
            </w:r>
          </w:p>
        </w:tc>
      </w:tr>
      <w:tr w:rsidR="005C3337" w:rsidRPr="00755589" w14:paraId="4BCB80B4" w14:textId="77777777" w:rsidTr="005C3337">
        <w:trPr>
          <w:trHeight w:val="293"/>
        </w:trPr>
        <w:tc>
          <w:tcPr>
            <w:tcW w:w="3900" w:type="dxa"/>
            <w:tcBorders>
              <w:top w:val="nil"/>
              <w:left w:val="single" w:sz="8" w:space="0" w:color="auto"/>
              <w:bottom w:val="single" w:sz="8" w:space="0" w:color="auto"/>
              <w:right w:val="nil"/>
            </w:tcBorders>
            <w:shd w:val="clear" w:color="auto" w:fill="auto"/>
            <w:noWrap/>
            <w:vAlign w:val="bottom"/>
            <w:hideMark/>
          </w:tcPr>
          <w:p w14:paraId="0C08CA94" w14:textId="77777777" w:rsidR="005C3337" w:rsidRPr="00755589" w:rsidRDefault="005C3337" w:rsidP="005C3337">
            <w:pPr>
              <w:rPr>
                <w:rFonts w:ascii="Calibri" w:hAnsi="Calibri" w:cs="Calibri"/>
                <w:color w:val="000000"/>
                <w:sz w:val="22"/>
                <w:szCs w:val="22"/>
                <w:lang w:eastAsia="fr-CH"/>
              </w:rPr>
            </w:pPr>
            <w:r w:rsidRPr="00755589">
              <w:rPr>
                <w:rFonts w:ascii="Calibri" w:hAnsi="Calibri" w:cs="Calibri"/>
                <w:color w:val="000000"/>
                <w:sz w:val="22"/>
                <w:szCs w:val="22"/>
                <w:lang w:eastAsia="fr-CH"/>
              </w:rPr>
              <w:t>Total</w:t>
            </w:r>
          </w:p>
        </w:tc>
        <w:tc>
          <w:tcPr>
            <w:tcW w:w="1200" w:type="dxa"/>
            <w:tcBorders>
              <w:top w:val="nil"/>
              <w:left w:val="single" w:sz="8" w:space="0" w:color="auto"/>
              <w:bottom w:val="single" w:sz="8" w:space="0" w:color="auto"/>
              <w:right w:val="single" w:sz="8" w:space="0" w:color="auto"/>
            </w:tcBorders>
            <w:shd w:val="clear" w:color="auto" w:fill="auto"/>
            <w:noWrap/>
            <w:vAlign w:val="bottom"/>
            <w:hideMark/>
          </w:tcPr>
          <w:p w14:paraId="48504DF5" w14:textId="77777777" w:rsidR="005C3337" w:rsidRPr="00755589" w:rsidRDefault="005C3337" w:rsidP="005C3337">
            <w:pPr>
              <w:rPr>
                <w:rFonts w:ascii="Calibri" w:hAnsi="Calibri" w:cs="Calibri"/>
                <w:color w:val="000000"/>
                <w:sz w:val="22"/>
                <w:szCs w:val="22"/>
                <w:lang w:eastAsia="fr-CH"/>
              </w:rPr>
            </w:pPr>
            <w:r w:rsidRPr="00755589">
              <w:rPr>
                <w:rFonts w:ascii="Calibri" w:hAnsi="Calibri" w:cs="Calibri"/>
                <w:color w:val="000000"/>
                <w:sz w:val="22"/>
                <w:szCs w:val="22"/>
                <w:lang w:eastAsia="fr-CH"/>
              </w:rPr>
              <w:t>455 à 498.-</w:t>
            </w:r>
          </w:p>
        </w:tc>
      </w:tr>
    </w:tbl>
    <w:p w14:paraId="591544EB" w14:textId="77777777" w:rsidR="005C3337" w:rsidRPr="00C4782D" w:rsidRDefault="005C3337" w:rsidP="005C3337">
      <w:pPr>
        <w:pStyle w:val="Para1"/>
        <w:ind w:left="0"/>
      </w:pPr>
    </w:p>
    <w:p w14:paraId="2001C8CF" w14:textId="77777777" w:rsidR="006713F9" w:rsidRDefault="006713F9" w:rsidP="006713F9">
      <w:pPr>
        <w:pStyle w:val="Para2"/>
      </w:pPr>
    </w:p>
    <w:p w14:paraId="7F817414" w14:textId="77777777" w:rsidR="00685F82" w:rsidRDefault="00685F82">
      <w:pPr>
        <w:rPr>
          <w:sz w:val="20"/>
        </w:rPr>
      </w:pPr>
      <w:r>
        <w:br w:type="page"/>
      </w:r>
    </w:p>
    <w:p w14:paraId="244F1D07" w14:textId="77777777" w:rsidR="005C3337" w:rsidRDefault="00685F82" w:rsidP="00685F82">
      <w:pPr>
        <w:pStyle w:val="Titre"/>
        <w:pBdr>
          <w:bottom w:val="single" w:sz="4" w:space="1" w:color="auto"/>
        </w:pBdr>
      </w:pPr>
      <w:r>
        <w:lastRenderedPageBreak/>
        <w:t>Phase de design</w:t>
      </w:r>
    </w:p>
    <w:p w14:paraId="0A194F77" w14:textId="77777777" w:rsidR="00685F82" w:rsidRDefault="00685F82" w:rsidP="006713F9">
      <w:pPr>
        <w:pStyle w:val="Para2"/>
      </w:pPr>
    </w:p>
    <w:p w14:paraId="080A4B5F" w14:textId="77777777" w:rsidR="005C3337" w:rsidRDefault="005C3337" w:rsidP="005C3337">
      <w:pPr>
        <w:pStyle w:val="Titre1"/>
      </w:pPr>
      <w:bookmarkStart w:id="15" w:name="_Toc352499"/>
      <w:bookmarkStart w:id="16" w:name="_Toc150984809"/>
      <w:r>
        <w:t>Description</w:t>
      </w:r>
      <w:bookmarkEnd w:id="15"/>
      <w:bookmarkEnd w:id="16"/>
      <w:r>
        <w:t xml:space="preserve"> </w:t>
      </w:r>
    </w:p>
    <w:p w14:paraId="0DFA2566" w14:textId="77777777" w:rsidR="005C3337" w:rsidRDefault="005C3337" w:rsidP="005C3337">
      <w:pPr>
        <w:pStyle w:val="Para1"/>
      </w:pPr>
    </w:p>
    <w:p w14:paraId="50798223" w14:textId="77777777" w:rsidR="005C3337" w:rsidRDefault="005C3337" w:rsidP="005C3337">
      <w:pPr>
        <w:pStyle w:val="Titre2"/>
      </w:pPr>
      <w:bookmarkStart w:id="17" w:name="_Toc352500"/>
      <w:bookmarkStart w:id="18" w:name="_Toc150984810"/>
      <w:r>
        <w:t>Apparence</w:t>
      </w:r>
      <w:bookmarkEnd w:id="17"/>
      <w:bookmarkEnd w:id="18"/>
    </w:p>
    <w:p w14:paraId="60824883" w14:textId="77777777" w:rsidR="005C3337" w:rsidRDefault="005C3337" w:rsidP="005C3337">
      <w:pPr>
        <w:pStyle w:val="Para2"/>
      </w:pPr>
    </w:p>
    <w:p w14:paraId="0124B497" w14:textId="77777777" w:rsidR="005C3337" w:rsidRDefault="005C3337" w:rsidP="005C3337">
      <w:pPr>
        <w:pStyle w:val="Para2"/>
      </w:pPr>
      <w:r>
        <w:rPr>
          <w:noProof/>
        </w:rPr>
        <w:drawing>
          <wp:anchor distT="0" distB="0" distL="114300" distR="114300" simplePos="0" relativeHeight="251672576" behindDoc="0" locked="0" layoutInCell="1" allowOverlap="1" wp14:anchorId="63038984" wp14:editId="19BF7A20">
            <wp:simplePos x="0" y="0"/>
            <wp:positionH relativeFrom="column">
              <wp:posOffset>716915</wp:posOffset>
            </wp:positionH>
            <wp:positionV relativeFrom="paragraph">
              <wp:posOffset>3810</wp:posOffset>
            </wp:positionV>
            <wp:extent cx="2931795" cy="2185670"/>
            <wp:effectExtent l="0" t="0" r="1905" b="5080"/>
            <wp:wrapSquare wrapText="bothSides"/>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cstate="print">
                      <a:extLst>
                        <a:ext uri="{28A0092B-C50C-407E-A947-70E740481C1C}">
                          <a14:useLocalDpi xmlns:a14="http://schemas.microsoft.com/office/drawing/2010/main" val="0"/>
                        </a:ext>
                      </a:extLst>
                    </a:blip>
                    <a:srcRect b="26285"/>
                    <a:stretch/>
                  </pic:blipFill>
                  <pic:spPr bwMode="auto">
                    <a:xfrm>
                      <a:off x="0" y="0"/>
                      <a:ext cx="2931795" cy="218567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7830C704" w14:textId="77777777" w:rsidR="005C3337" w:rsidRDefault="005C3337" w:rsidP="005C3337">
      <w:pPr>
        <w:pStyle w:val="Para2"/>
      </w:pPr>
      <w:r>
        <w:t>En apparence, la tête du totem fera un peu plus de 20 cm de diamètre pour 10 de haut, les deux matrices de 256 LED feront tout le tour afin de pouvoir afficher du texte lisible depuis toutes les directions. Le PCB avec le pic et tout le reste se situera dans la tête.</w:t>
      </w:r>
    </w:p>
    <w:p w14:paraId="024FCD35" w14:textId="77777777" w:rsidR="005C3337" w:rsidRDefault="005C3337" w:rsidP="005C3337">
      <w:pPr>
        <w:pStyle w:val="Para2"/>
      </w:pPr>
    </w:p>
    <w:p w14:paraId="4A8026B9" w14:textId="77777777" w:rsidR="005C3337" w:rsidRDefault="005C3337" w:rsidP="005C3337">
      <w:pPr>
        <w:pStyle w:val="Para2"/>
      </w:pPr>
      <w:r>
        <w:t>La base sera moins complexe, elle devra déjà maintenir le mât et la tête droits et stables et contenir la batterie, le panneau solaire, les deux régulateurs de charge avec le port de charge et finalement l’interrupteur on/off. La base pourra donc simplement être une boîte contenant le tout et maintenant le panneau solaire à l’extérieur.</w:t>
      </w:r>
    </w:p>
    <w:p w14:paraId="315A5117" w14:textId="77777777" w:rsidR="005C3337" w:rsidRDefault="005C3337" w:rsidP="005C3337">
      <w:pPr>
        <w:pStyle w:val="Para2"/>
        <w:ind w:left="0"/>
      </w:pPr>
    </w:p>
    <w:p w14:paraId="70E5AD94" w14:textId="77777777" w:rsidR="005C3337" w:rsidRDefault="005C3337" w:rsidP="005C3337">
      <w:pPr>
        <w:pStyle w:val="Para2"/>
      </w:pPr>
    </w:p>
    <w:p w14:paraId="3640F8E2" w14:textId="77777777" w:rsidR="005C3337" w:rsidRDefault="005C3337" w:rsidP="005C3337">
      <w:pPr>
        <w:pStyle w:val="Titre2"/>
      </w:pPr>
      <w:bookmarkStart w:id="19" w:name="_Toc352501"/>
      <w:bookmarkStart w:id="20" w:name="_Toc150984811"/>
      <w:r>
        <w:t>Fonctionnalité</w:t>
      </w:r>
      <w:bookmarkEnd w:id="19"/>
      <w:bookmarkEnd w:id="20"/>
    </w:p>
    <w:p w14:paraId="7598C227" w14:textId="77777777" w:rsidR="005C3337" w:rsidRDefault="005C3337" w:rsidP="005C3337">
      <w:pPr>
        <w:pStyle w:val="Para2"/>
      </w:pPr>
    </w:p>
    <w:p w14:paraId="005D3A06" w14:textId="77777777" w:rsidR="005C3337" w:rsidRPr="006713F9" w:rsidRDefault="005C3337" w:rsidP="005C3337">
      <w:pPr>
        <w:pStyle w:val="Para2"/>
      </w:pPr>
      <w:r>
        <w:t>En plus de pouvoir afficher un texte par Wifi, il sera possible de changer la couleur du texte, choisir d’afficher différentes animations, modifier la luminosité soit automatiquement ou alors à l’aide d’un capteur et finalement le Totem mesurera la tension de la batterie régulièrement pour pouvoir signaler le niveau de batterie et adapter automatiquement la luminosité ou la fréquence d’affichage pour allonger l’autonomie du Totem et le maintenir allumé plus longtemps.</w:t>
      </w:r>
    </w:p>
    <w:p w14:paraId="1387A25E" w14:textId="77777777" w:rsidR="005C3337" w:rsidRPr="00B32CB8" w:rsidRDefault="005C3337" w:rsidP="005C3337">
      <w:pPr>
        <w:pStyle w:val="Para2"/>
      </w:pPr>
    </w:p>
    <w:p w14:paraId="556CADBD" w14:textId="77777777" w:rsidR="005C3337" w:rsidRDefault="005C3337" w:rsidP="005C3337">
      <w:pPr>
        <w:pStyle w:val="Titre1"/>
      </w:pPr>
      <w:bookmarkStart w:id="21" w:name="_Toc352502"/>
      <w:bookmarkStart w:id="22" w:name="_Toc150984812"/>
      <w:r>
        <w:t>Choix effectué</w:t>
      </w:r>
      <w:bookmarkEnd w:id="21"/>
      <w:bookmarkEnd w:id="22"/>
    </w:p>
    <w:p w14:paraId="45521FB5" w14:textId="77777777" w:rsidR="005C3337" w:rsidRDefault="005C3337" w:rsidP="005C3337">
      <w:pPr>
        <w:pStyle w:val="Para1"/>
      </w:pPr>
    </w:p>
    <w:p w14:paraId="7A972BF5" w14:textId="77777777" w:rsidR="005C3337" w:rsidRDefault="005C3337" w:rsidP="005C3337">
      <w:pPr>
        <w:pStyle w:val="Titre2"/>
      </w:pPr>
      <w:bookmarkStart w:id="23" w:name="_Toc352503"/>
      <w:bookmarkStart w:id="24" w:name="_Toc150984813"/>
      <w:r>
        <w:t>Pré-étude</w:t>
      </w:r>
      <w:bookmarkEnd w:id="23"/>
      <w:bookmarkEnd w:id="24"/>
    </w:p>
    <w:p w14:paraId="147E419B" w14:textId="77777777" w:rsidR="005C3337" w:rsidRDefault="005C3337" w:rsidP="005C3337">
      <w:pPr>
        <w:pStyle w:val="Para2"/>
      </w:pPr>
    </w:p>
    <w:p w14:paraId="4AA7847D" w14:textId="77777777" w:rsidR="005C3337" w:rsidRDefault="005C3337" w:rsidP="005C3337">
      <w:pPr>
        <w:pStyle w:val="Para2"/>
      </w:pPr>
      <w:r>
        <w:t>Ce que j’avais déjà choisi lors de la pré-étude est resté. Que ce soit pour les matrices de LED, le kit batterie plus panneau solaire, le capteur de luminosité ou le design du Totem il n’y a pas eu de modification.</w:t>
      </w:r>
    </w:p>
    <w:p w14:paraId="17929D8F" w14:textId="77777777" w:rsidR="005C3337" w:rsidRDefault="005C3337" w:rsidP="005C3337">
      <w:pPr>
        <w:pStyle w:val="Para2"/>
      </w:pPr>
    </w:p>
    <w:p w14:paraId="6EB32ADF" w14:textId="77777777" w:rsidR="005C3337" w:rsidRDefault="005C3337" w:rsidP="005C3337">
      <w:pPr>
        <w:pStyle w:val="Para2"/>
      </w:pPr>
      <w:r>
        <w:t xml:space="preserve">Cependant certains points n’étaient pas complétement résolus, notamment pour les régulateurs de tension 12V à 5V et pour le module Wifi. Depuis ses deux points ont été éclaircis . </w:t>
      </w:r>
    </w:p>
    <w:p w14:paraId="6A80A87E" w14:textId="77777777" w:rsidR="005C3337" w:rsidRDefault="005C3337" w:rsidP="005C3337">
      <w:pPr>
        <w:pStyle w:val="Para2"/>
      </w:pPr>
    </w:p>
    <w:p w14:paraId="64CCD0CC" w14:textId="77777777" w:rsidR="005C3337" w:rsidRDefault="005C3337" w:rsidP="005C3337">
      <w:pPr>
        <w:pStyle w:val="Para2"/>
      </w:pPr>
      <w:r>
        <w:t>Le module Wifi sera un ATWILC1000 de chez Microchip car il fallait un module ayant la possibilité de s’y connecter depuis une page Web. Le MRF24WN0MA a été mon premier choix car il a déjà été utilisé pour un précèdent projet, mais Microchip le considère obsolète et conseille d’utiliser son équivalent, le ATWILC1000.</w:t>
      </w:r>
    </w:p>
    <w:p w14:paraId="207318F3" w14:textId="77777777" w:rsidR="005C3337" w:rsidRDefault="005C3337" w:rsidP="005C3337">
      <w:pPr>
        <w:pStyle w:val="Para2"/>
      </w:pPr>
    </w:p>
    <w:p w14:paraId="7A90D8E6" w14:textId="77777777" w:rsidR="005C3337" w:rsidRDefault="005C3337" w:rsidP="005C3337">
      <w:pPr>
        <w:pStyle w:val="Para2"/>
      </w:pPr>
      <w:r>
        <w:t xml:space="preserve">Pour le régulateur, j’ai choisi de prendre deux </w:t>
      </w:r>
      <w:r w:rsidRPr="00FF3410">
        <w:t>NQR010A0X4</w:t>
      </w:r>
      <w:r>
        <w:t>. Je les ai choisis principalement pour une question de simplicité par rapport à celui créé sur mesure sur Texas Instrument et en fonction du coup.</w:t>
      </w:r>
    </w:p>
    <w:p w14:paraId="21DDD95B" w14:textId="77777777" w:rsidR="005C3337" w:rsidRDefault="005C3337" w:rsidP="005C3337">
      <w:pPr>
        <w:pStyle w:val="Para2"/>
      </w:pPr>
    </w:p>
    <w:p w14:paraId="56E83DD1" w14:textId="77777777" w:rsidR="005C3337" w:rsidRDefault="005C3337" w:rsidP="005C3337">
      <w:pPr>
        <w:pStyle w:val="Titre2"/>
      </w:pPr>
      <w:bookmarkStart w:id="25" w:name="_Toc352504"/>
      <w:bookmarkStart w:id="26" w:name="_Toc150984814"/>
      <w:r>
        <w:t>Supplément</w:t>
      </w:r>
      <w:bookmarkEnd w:id="25"/>
      <w:bookmarkEnd w:id="26"/>
    </w:p>
    <w:p w14:paraId="269858E3" w14:textId="77777777" w:rsidR="005C3337" w:rsidRDefault="005C3337" w:rsidP="005C3337">
      <w:pPr>
        <w:pStyle w:val="Para2"/>
      </w:pPr>
    </w:p>
    <w:p w14:paraId="3D96CDC3" w14:textId="77777777" w:rsidR="005C3337" w:rsidRDefault="005C3337" w:rsidP="005C3337">
      <w:pPr>
        <w:pStyle w:val="Para2"/>
      </w:pPr>
      <w:r>
        <w:t>En plus de ce que j’ai prévu dans la pré-études, j’ai ajouté un LMP8601 qui permet de mesurer un courant. Cet ajout, en complément de la mesure de tension, permettra de mesurer le niveau de la batterie avec précision malgré les chutes de tension.</w:t>
      </w:r>
    </w:p>
    <w:p w14:paraId="5D608EC0" w14:textId="77777777" w:rsidR="005C3337" w:rsidRDefault="005C3337" w:rsidP="005C3337">
      <w:pPr>
        <w:pStyle w:val="Para2"/>
      </w:pPr>
    </w:p>
    <w:p w14:paraId="5C513E94" w14:textId="77777777" w:rsidR="005C3337" w:rsidRPr="00EB3084" w:rsidRDefault="005C3337" w:rsidP="005C3337">
      <w:pPr>
        <w:pStyle w:val="Para2"/>
      </w:pPr>
      <w:r>
        <w:t xml:space="preserve">Le deuxième gros ajout est un deuxième régulateur de charge qui s’avère nécessaire pour avoir une charge par panneau solaire et </w:t>
      </w:r>
      <w:r w:rsidR="00C51210">
        <w:t>par secteur</w:t>
      </w:r>
      <w:r>
        <w:t>.</w:t>
      </w:r>
      <w:r>
        <w:br w:type="page"/>
      </w:r>
    </w:p>
    <w:p w14:paraId="33DAA402" w14:textId="77777777" w:rsidR="005C3337" w:rsidRDefault="005C3337" w:rsidP="005C3337">
      <w:pPr>
        <w:pStyle w:val="Titre1"/>
      </w:pPr>
      <w:bookmarkStart w:id="27" w:name="_Toc352505"/>
      <w:bookmarkStart w:id="28" w:name="_Toc150984815"/>
      <w:r>
        <w:lastRenderedPageBreak/>
        <w:t>Dimenssionnement</w:t>
      </w:r>
      <w:bookmarkEnd w:id="27"/>
      <w:bookmarkEnd w:id="28"/>
    </w:p>
    <w:p w14:paraId="65D2BE4F" w14:textId="77777777" w:rsidR="005C3337" w:rsidRDefault="005C3337" w:rsidP="005C3337">
      <w:pPr>
        <w:pStyle w:val="Para1"/>
      </w:pPr>
    </w:p>
    <w:p w14:paraId="60DBD7E1" w14:textId="77777777" w:rsidR="005C3337" w:rsidRDefault="005C3337" w:rsidP="005C3337">
      <w:pPr>
        <w:pStyle w:val="Titre2"/>
      </w:pPr>
      <w:bookmarkStart w:id="29" w:name="_Toc352506"/>
      <w:bookmarkStart w:id="30" w:name="_Toc150984816"/>
      <w:r>
        <w:t>Mesure de la luminosité</w:t>
      </w:r>
      <w:bookmarkEnd w:id="29"/>
      <w:bookmarkEnd w:id="30"/>
    </w:p>
    <w:p w14:paraId="6CF5C441" w14:textId="77777777" w:rsidR="005C3337" w:rsidRDefault="005C3337" w:rsidP="005C3337">
      <w:pPr>
        <w:pStyle w:val="Para2"/>
      </w:pPr>
    </w:p>
    <w:p w14:paraId="2B76D292" w14:textId="77777777" w:rsidR="005C3337" w:rsidRDefault="005C3337" w:rsidP="005C3337">
      <w:pPr>
        <w:pStyle w:val="Para2"/>
      </w:pPr>
      <w:r>
        <w:t>Voici le schéma du capteur de luminosité :</w:t>
      </w:r>
    </w:p>
    <w:p w14:paraId="087906AE" w14:textId="77777777" w:rsidR="005C3337" w:rsidRDefault="005C3337" w:rsidP="005C3337">
      <w:pPr>
        <w:pStyle w:val="Para2"/>
      </w:pPr>
    </w:p>
    <w:p w14:paraId="2601FA4F" w14:textId="77777777" w:rsidR="005C3337" w:rsidRDefault="005C3337" w:rsidP="005C3337">
      <w:pPr>
        <w:pStyle w:val="Para2"/>
        <w:jc w:val="center"/>
      </w:pPr>
      <w:r>
        <w:rPr>
          <w:noProof/>
        </w:rPr>
        <w:drawing>
          <wp:inline distT="0" distB="0" distL="0" distR="0" wp14:anchorId="61BCEA0D" wp14:editId="276BD90E">
            <wp:extent cx="4086225" cy="3848100"/>
            <wp:effectExtent l="38100" t="38100" r="47625" b="3810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1" b="737"/>
                    <a:stretch/>
                  </pic:blipFill>
                  <pic:spPr bwMode="auto">
                    <a:xfrm>
                      <a:off x="0" y="0"/>
                      <a:ext cx="4086225" cy="3848100"/>
                    </a:xfrm>
                    <a:prstGeom prst="rect">
                      <a:avLst/>
                    </a:prstGeom>
                    <a:ln w="38100">
                      <a:solidFill>
                        <a:schemeClr val="tx1"/>
                      </a:solidFill>
                    </a:ln>
                    <a:extLst>
                      <a:ext uri="{53640926-AAD7-44D8-BBD7-CCE9431645EC}">
                        <a14:shadowObscured xmlns:a14="http://schemas.microsoft.com/office/drawing/2010/main"/>
                      </a:ext>
                    </a:extLst>
                  </pic:spPr>
                </pic:pic>
              </a:graphicData>
            </a:graphic>
          </wp:inline>
        </w:drawing>
      </w:r>
    </w:p>
    <w:p w14:paraId="34EC6BE9" w14:textId="77777777" w:rsidR="005C3337" w:rsidRDefault="005C3337" w:rsidP="005C3337">
      <w:pPr>
        <w:pStyle w:val="Para2"/>
      </w:pPr>
    </w:p>
    <w:p w14:paraId="6CF4A0DC" w14:textId="77777777" w:rsidR="005C3337" w:rsidRDefault="005C3337" w:rsidP="005C3337">
      <w:pPr>
        <w:pStyle w:val="Para2"/>
      </w:pPr>
      <w:r>
        <w:t>Son fonctionnement est plutôt simple. Le phototransistor utilisé comme capteur fournit un courant en fonction de la luminosité qu’il perçoit, il suffit donc de faire passer ce courant dans une résistance pour pouvoir mesurer une tension sur un port analogique du pic. Pour dimensionner la résistance il faut déterminer la luminosité maximum que l’on veut pouvoir détecter en Lux, pour me donner une idée de ce que représente une valeur de luminosité je suis allé voir sur Wikipédia :</w:t>
      </w:r>
    </w:p>
    <w:p w14:paraId="7FCC023E" w14:textId="77777777" w:rsidR="005C3337" w:rsidRDefault="005C3337" w:rsidP="005C3337">
      <w:pPr>
        <w:pStyle w:val="Para2"/>
      </w:pPr>
    </w:p>
    <w:p w14:paraId="507EFB22" w14:textId="77777777" w:rsidR="005C3337" w:rsidRDefault="005C3337" w:rsidP="005C3337">
      <w:pPr>
        <w:pStyle w:val="Para2"/>
        <w:jc w:val="center"/>
      </w:pPr>
      <w:r>
        <w:rPr>
          <w:noProof/>
        </w:rPr>
        <w:drawing>
          <wp:inline distT="0" distB="0" distL="0" distR="0" wp14:anchorId="6F72A9E0" wp14:editId="1CEBF4A2">
            <wp:extent cx="4765675" cy="2364391"/>
            <wp:effectExtent l="0" t="0" r="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777820" cy="2370417"/>
                    </a:xfrm>
                    <a:prstGeom prst="rect">
                      <a:avLst/>
                    </a:prstGeom>
                  </pic:spPr>
                </pic:pic>
              </a:graphicData>
            </a:graphic>
          </wp:inline>
        </w:drawing>
      </w:r>
    </w:p>
    <w:p w14:paraId="327535DF" w14:textId="77777777" w:rsidR="005C3337" w:rsidRDefault="005C3337" w:rsidP="005C3337">
      <w:pPr>
        <w:pStyle w:val="Para2"/>
        <w:jc w:val="left"/>
      </w:pPr>
    </w:p>
    <w:p w14:paraId="55A082C7" w14:textId="77777777" w:rsidR="005C3337" w:rsidRDefault="005C3337" w:rsidP="005C3337">
      <w:pPr>
        <w:pStyle w:val="Para2"/>
        <w:jc w:val="left"/>
      </w:pPr>
      <w:r>
        <w:t xml:space="preserve">Grace à ce tableau je </w:t>
      </w:r>
      <w:r w:rsidR="00C51210">
        <w:t>peux</w:t>
      </w:r>
      <w:r>
        <w:t xml:space="preserve"> déterminer à peu près qu’il ne sera pas nécessaire de connaitre la luminosité ambiante si elle passe le cap des 5000 Lux. Une fois ce cap atteint l’affichage sera certainement déjà à sa luminosité maximale.</w:t>
      </w:r>
    </w:p>
    <w:p w14:paraId="09C5F32C" w14:textId="77777777" w:rsidR="005C3337" w:rsidRDefault="005C3337" w:rsidP="005C3337">
      <w:pPr>
        <w:pStyle w:val="Para2"/>
      </w:pPr>
    </w:p>
    <w:p w14:paraId="0A0EA186" w14:textId="77777777" w:rsidR="005C3337" w:rsidRDefault="005C3337" w:rsidP="005C3337">
      <w:pPr>
        <w:pStyle w:val="Para2"/>
      </w:pPr>
      <w:r>
        <w:t>Ensuite, dans le datasheet du capteur on peut facilement trouver la résolution du capteur (le nombre de mA par Lux) :</w:t>
      </w:r>
    </w:p>
    <w:p w14:paraId="6E57508B" w14:textId="77777777" w:rsidR="005C3337" w:rsidRDefault="005C3337" w:rsidP="005C3337">
      <w:pPr>
        <w:pStyle w:val="Para2"/>
      </w:pPr>
    </w:p>
    <w:p w14:paraId="26B9CD8C" w14:textId="77777777" w:rsidR="005C3337" w:rsidRDefault="005C3337" w:rsidP="005C3337">
      <w:pPr>
        <w:pStyle w:val="Para2"/>
      </w:pPr>
      <w:r>
        <w:rPr>
          <w:noProof/>
        </w:rPr>
        <w:drawing>
          <wp:inline distT="0" distB="0" distL="0" distR="0" wp14:anchorId="2314A0E1" wp14:editId="696C89CA">
            <wp:extent cx="5780088" cy="837136"/>
            <wp:effectExtent l="0" t="0" r="0" b="127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80088" cy="837136"/>
                    </a:xfrm>
                    <a:prstGeom prst="rect">
                      <a:avLst/>
                    </a:prstGeom>
                  </pic:spPr>
                </pic:pic>
              </a:graphicData>
            </a:graphic>
          </wp:inline>
        </w:drawing>
      </w:r>
    </w:p>
    <w:p w14:paraId="410F40D0" w14:textId="77777777" w:rsidR="005C3337" w:rsidRDefault="005C3337" w:rsidP="005C3337">
      <w:pPr>
        <w:pStyle w:val="Para2"/>
      </w:pPr>
    </w:p>
    <w:p w14:paraId="013633F3" w14:textId="77777777" w:rsidR="005C3337" w:rsidRDefault="005C3337" w:rsidP="005C3337">
      <w:pPr>
        <w:pStyle w:val="Para2"/>
      </w:pPr>
      <w:r>
        <w:t>Malheureusement, dans le tableau on peut voir trois différents groupes de capteurs (A,B et C) qui ont chacun un rapport différent, mais Distrelec ne précise pas à quel groupe appartient leur capteur ce qui fait que selon le type du capteur la valeur de la résistance peut être amenée à changer. Pour l’instant j’ai considéré que le capteur se situera à 45 uA/20Lux ce qui donne les résultats suivants :</w:t>
      </w:r>
    </w:p>
    <w:p w14:paraId="1773903A" w14:textId="77777777" w:rsidR="005C3337" w:rsidRDefault="005C3337" w:rsidP="005C3337">
      <w:pPr>
        <w:pStyle w:val="Para2"/>
      </w:pPr>
    </w:p>
    <w:p w14:paraId="4770B539" w14:textId="77777777" w:rsidR="005C3337" w:rsidRPr="001018AE" w:rsidRDefault="005C3337" w:rsidP="005C3337">
      <w:pPr>
        <w:pStyle w:val="Para2"/>
      </w:pPr>
      <m:oMathPara>
        <m:oMath>
          <m:r>
            <w:rPr>
              <w:rFonts w:ascii="Cambria Math" w:hAnsi="Cambria Math"/>
            </w:rPr>
            <m:t>R=</m:t>
          </m:r>
          <m:f>
            <m:fPr>
              <m:ctrlPr>
                <w:rPr>
                  <w:rFonts w:ascii="Cambria Math" w:hAnsi="Cambria Math"/>
                  <w:i/>
                </w:rPr>
              </m:ctrlPr>
            </m:fPr>
            <m:num>
              <m:r>
                <w:rPr>
                  <w:rFonts w:ascii="Cambria Math" w:hAnsi="Cambria Math"/>
                </w:rPr>
                <m:t>3,3*20</m:t>
              </m:r>
            </m:num>
            <m:den>
              <m:r>
                <w:rPr>
                  <w:rFonts w:ascii="Cambria Math" w:hAnsi="Cambria Math"/>
                </w:rPr>
                <m:t>5000</m:t>
              </m:r>
            </m:den>
          </m:f>
          <m:r>
            <w:rPr>
              <w:rFonts w:ascii="Cambria Math" w:hAnsi="Cambria Math"/>
            </w:rPr>
            <m:t>=~300Ohm</m:t>
          </m:r>
        </m:oMath>
      </m:oMathPara>
    </w:p>
    <w:p w14:paraId="49E51ADE" w14:textId="77777777" w:rsidR="005C3337" w:rsidRPr="00AD3555" w:rsidRDefault="005C3337" w:rsidP="005C3337">
      <w:pPr>
        <w:pStyle w:val="Para2"/>
      </w:pPr>
    </w:p>
    <w:p w14:paraId="75449FFF" w14:textId="77777777" w:rsidR="005C3337" w:rsidRDefault="005C3337" w:rsidP="005C3337">
      <w:pPr>
        <w:pStyle w:val="Para2"/>
      </w:pPr>
    </w:p>
    <w:p w14:paraId="64BAE24F" w14:textId="77777777" w:rsidR="005C3337" w:rsidRDefault="005C3337" w:rsidP="005C3337">
      <w:pPr>
        <w:pStyle w:val="Titre2"/>
      </w:pPr>
      <w:bookmarkStart w:id="31" w:name="_Toc352507"/>
      <w:bookmarkStart w:id="32" w:name="_Toc150984817"/>
      <w:r>
        <w:t>Régulateur</w:t>
      </w:r>
      <w:bookmarkEnd w:id="31"/>
      <w:bookmarkEnd w:id="32"/>
    </w:p>
    <w:p w14:paraId="7088E775" w14:textId="77777777" w:rsidR="005C3337" w:rsidRDefault="005C3337" w:rsidP="005C3337">
      <w:pPr>
        <w:pStyle w:val="Para2"/>
      </w:pPr>
    </w:p>
    <w:p w14:paraId="4F246FE2" w14:textId="77777777" w:rsidR="005C3337" w:rsidRDefault="005C3337" w:rsidP="005C3337">
      <w:pPr>
        <w:pStyle w:val="Titre3"/>
      </w:pPr>
      <w:bookmarkStart w:id="33" w:name="_Toc352508"/>
      <w:bookmarkStart w:id="34" w:name="_Toc150984818"/>
      <w:r>
        <w:t>Régulateur 5V</w:t>
      </w:r>
      <w:bookmarkEnd w:id="33"/>
      <w:bookmarkEnd w:id="34"/>
    </w:p>
    <w:p w14:paraId="43E51F05" w14:textId="77777777" w:rsidR="005C3337" w:rsidRDefault="005C3337" w:rsidP="005C3337">
      <w:pPr>
        <w:pStyle w:val="Para3"/>
      </w:pPr>
    </w:p>
    <w:p w14:paraId="47E3EE90" w14:textId="77777777" w:rsidR="005C3337" w:rsidRDefault="005C3337" w:rsidP="005C3337">
      <w:pPr>
        <w:pStyle w:val="Para3"/>
      </w:pPr>
      <w:r>
        <w:t>Schéma pour les deux régulateurs 5V :</w:t>
      </w:r>
    </w:p>
    <w:p w14:paraId="0E43EBCC" w14:textId="77777777" w:rsidR="005C3337" w:rsidRDefault="005C3337" w:rsidP="005C3337">
      <w:pPr>
        <w:pStyle w:val="Para3"/>
      </w:pPr>
    </w:p>
    <w:p w14:paraId="5EB9B0A6" w14:textId="77777777" w:rsidR="005C3337" w:rsidRDefault="005C3337" w:rsidP="005C3337">
      <w:pPr>
        <w:pStyle w:val="Para3"/>
        <w:jc w:val="center"/>
      </w:pPr>
      <w:r>
        <w:rPr>
          <w:noProof/>
        </w:rPr>
        <w:drawing>
          <wp:inline distT="0" distB="0" distL="0" distR="0" wp14:anchorId="03EEF11D" wp14:editId="00A49A24">
            <wp:extent cx="4786312" cy="2415383"/>
            <wp:effectExtent l="38100" t="38100" r="33655" b="42545"/>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793513" cy="2419017"/>
                    </a:xfrm>
                    <a:prstGeom prst="rect">
                      <a:avLst/>
                    </a:prstGeom>
                    <a:ln w="38100">
                      <a:solidFill>
                        <a:schemeClr val="tx1"/>
                      </a:solidFill>
                    </a:ln>
                  </pic:spPr>
                </pic:pic>
              </a:graphicData>
            </a:graphic>
          </wp:inline>
        </w:drawing>
      </w:r>
    </w:p>
    <w:p w14:paraId="14BAAB58" w14:textId="77777777" w:rsidR="005C3337" w:rsidRDefault="005C3337" w:rsidP="005C3337">
      <w:pPr>
        <w:pStyle w:val="Para3"/>
        <w:jc w:val="center"/>
      </w:pPr>
    </w:p>
    <w:p w14:paraId="584C1D0B" w14:textId="77777777" w:rsidR="005C3337" w:rsidRDefault="005C3337" w:rsidP="005C3337">
      <w:pPr>
        <w:pStyle w:val="Para3"/>
      </w:pPr>
      <w:r>
        <w:t>Avec ces régulateurs, pour avoir une sortie à 5V il faut dimensionner le condensateur et les deux résistances. Pour ce faire on trouve dans le datasheet un schéma qui montre comment les câbler :</w:t>
      </w:r>
    </w:p>
    <w:p w14:paraId="7B03132C" w14:textId="77777777" w:rsidR="00685F82" w:rsidRDefault="00685F82">
      <w:pPr>
        <w:rPr>
          <w:sz w:val="20"/>
        </w:rPr>
      </w:pPr>
      <w:r>
        <w:br w:type="page"/>
      </w:r>
    </w:p>
    <w:p w14:paraId="40037991" w14:textId="77777777" w:rsidR="005C3337" w:rsidRDefault="005C3337" w:rsidP="005C3337">
      <w:pPr>
        <w:pStyle w:val="Para3"/>
      </w:pPr>
      <w:r>
        <w:rPr>
          <w:noProof/>
        </w:rPr>
        <w:lastRenderedPageBreak/>
        <w:drawing>
          <wp:inline distT="0" distB="0" distL="0" distR="0" wp14:anchorId="45B9F7D2" wp14:editId="0A651B98">
            <wp:extent cx="2890838" cy="2466975"/>
            <wp:effectExtent l="0" t="0" r="508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0816" r="11030" b="2988"/>
                    <a:stretch/>
                  </pic:blipFill>
                  <pic:spPr bwMode="auto">
                    <a:xfrm>
                      <a:off x="0" y="0"/>
                      <a:ext cx="2891359" cy="2467419"/>
                    </a:xfrm>
                    <a:prstGeom prst="rect">
                      <a:avLst/>
                    </a:prstGeom>
                    <a:ln>
                      <a:noFill/>
                    </a:ln>
                    <a:extLst>
                      <a:ext uri="{53640926-AAD7-44D8-BBD7-CCE9431645EC}">
                        <a14:shadowObscured xmlns:a14="http://schemas.microsoft.com/office/drawing/2010/main"/>
                      </a:ext>
                    </a:extLst>
                  </pic:spPr>
                </pic:pic>
              </a:graphicData>
            </a:graphic>
          </wp:inline>
        </w:drawing>
      </w:r>
    </w:p>
    <w:p w14:paraId="605B8FCF" w14:textId="77777777" w:rsidR="005C3337" w:rsidRDefault="005C3337" w:rsidP="005C3337">
      <w:pPr>
        <w:pStyle w:val="Para3"/>
      </w:pPr>
    </w:p>
    <w:p w14:paraId="33A8D3C3" w14:textId="77777777" w:rsidR="005C3337" w:rsidRDefault="005C3337" w:rsidP="005C3337">
      <w:pPr>
        <w:pStyle w:val="Para3"/>
      </w:pPr>
      <w:r>
        <w:t>Et des tableaux nous donnant les valeurs de résistance et de condensateur pour des tensions communes telles que 3,3V ou dans mon cas 5V :</w:t>
      </w:r>
    </w:p>
    <w:p w14:paraId="6ED0B854" w14:textId="77777777" w:rsidR="005C3337" w:rsidRDefault="005C3337" w:rsidP="005C3337">
      <w:pPr>
        <w:pStyle w:val="Para3"/>
      </w:pPr>
    </w:p>
    <w:p w14:paraId="583C5C36" w14:textId="77777777" w:rsidR="005C3337" w:rsidRDefault="005C3337" w:rsidP="005C3337">
      <w:pPr>
        <w:pStyle w:val="Para3"/>
      </w:pPr>
      <w:r>
        <w:rPr>
          <w:noProof/>
        </w:rPr>
        <mc:AlternateContent>
          <mc:Choice Requires="wpg">
            <w:drawing>
              <wp:anchor distT="0" distB="0" distL="114300" distR="114300" simplePos="0" relativeHeight="251673600" behindDoc="0" locked="0" layoutInCell="1" allowOverlap="1" wp14:anchorId="63E04F2A" wp14:editId="2F49D9E5">
                <wp:simplePos x="0" y="0"/>
                <wp:positionH relativeFrom="column">
                  <wp:posOffset>1007428</wp:posOffset>
                </wp:positionH>
                <wp:positionV relativeFrom="paragraph">
                  <wp:posOffset>39370</wp:posOffset>
                </wp:positionV>
                <wp:extent cx="5268277" cy="1838325"/>
                <wp:effectExtent l="0" t="0" r="8890" b="9525"/>
                <wp:wrapTopAndBottom/>
                <wp:docPr id="28" name="Groupe 28"/>
                <wp:cNvGraphicFramePr/>
                <a:graphic xmlns:a="http://schemas.openxmlformats.org/drawingml/2006/main">
                  <a:graphicData uri="http://schemas.microsoft.com/office/word/2010/wordprocessingGroup">
                    <wpg:wgp>
                      <wpg:cNvGrpSpPr/>
                      <wpg:grpSpPr>
                        <a:xfrm>
                          <a:off x="0" y="0"/>
                          <a:ext cx="5268277" cy="1838325"/>
                          <a:chOff x="0" y="0"/>
                          <a:chExt cx="5268277" cy="1838325"/>
                        </a:xfrm>
                      </wpg:grpSpPr>
                      <pic:pic xmlns:pic="http://schemas.openxmlformats.org/drawingml/2006/picture">
                        <pic:nvPicPr>
                          <pic:cNvPr id="29" name="Image 29"/>
                          <pic:cNvPicPr>
                            <a:picLocks noChangeAspect="1"/>
                          </pic:cNvPicPr>
                        </pic:nvPicPr>
                        <pic:blipFill rotWithShape="1">
                          <a:blip r:embed="rId38">
                            <a:extLst>
                              <a:ext uri="{28A0092B-C50C-407E-A947-70E740481C1C}">
                                <a14:useLocalDpi xmlns:a14="http://schemas.microsoft.com/office/drawing/2010/main" val="0"/>
                              </a:ext>
                            </a:extLst>
                          </a:blip>
                          <a:srcRect b="43377"/>
                          <a:stretch/>
                        </pic:blipFill>
                        <pic:spPr bwMode="auto">
                          <a:xfrm>
                            <a:off x="1433512" y="0"/>
                            <a:ext cx="3834765" cy="18383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0" name="Image 30"/>
                          <pic:cNvPicPr>
                            <a:picLocks noChangeAspect="1"/>
                          </pic:cNvPicPr>
                        </pic:nvPicPr>
                        <pic:blipFill rotWithShape="1">
                          <a:blip r:embed="rId39">
                            <a:extLst>
                              <a:ext uri="{28A0092B-C50C-407E-A947-70E740481C1C}">
                                <a14:useLocalDpi xmlns:a14="http://schemas.microsoft.com/office/drawing/2010/main" val="0"/>
                              </a:ext>
                            </a:extLst>
                          </a:blip>
                          <a:srcRect l="7671" t="4392" r="8967" b="2901"/>
                          <a:stretch/>
                        </pic:blipFill>
                        <pic:spPr bwMode="auto">
                          <a:xfrm>
                            <a:off x="0" y="42863"/>
                            <a:ext cx="1471930" cy="1715770"/>
                          </a:xfrm>
                          <a:prstGeom prst="rect">
                            <a:avLst/>
                          </a:prstGeom>
                          <a:ln>
                            <a:noFill/>
                          </a:ln>
                          <a:extLst>
                            <a:ext uri="{53640926-AAD7-44D8-BBD7-CCE9431645EC}">
                              <a14:shadowObscured xmlns:a14="http://schemas.microsoft.com/office/drawing/2010/main"/>
                            </a:ext>
                          </a:extLst>
                        </pic:spPr>
                      </pic:pic>
                      <wps:wsp>
                        <wps:cNvPr id="31" name="Rectangle 31"/>
                        <wps:cNvSpPr/>
                        <wps:spPr>
                          <a:xfrm>
                            <a:off x="80962" y="1428750"/>
                            <a:ext cx="1328738" cy="138113"/>
                          </a:xfrm>
                          <a:prstGeom prst="rect">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Rectangle 32"/>
                        <wps:cNvSpPr/>
                        <wps:spPr>
                          <a:xfrm>
                            <a:off x="1914525" y="581025"/>
                            <a:ext cx="409575" cy="928688"/>
                          </a:xfrm>
                          <a:prstGeom prst="rect">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C87FA17" id="Groupe 28" o:spid="_x0000_s1026" style="position:absolute;margin-left:79.35pt;margin-top:3.1pt;width:414.8pt;height:144.75pt;z-index:251673600" coordsize="52682,183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">
                <v:shape id="Image 29" o:spid="_x0000_s1027" type="#_x0000_t75" style="position:absolute;left:14335;width:38347;height:18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">
                  <v:imagedata r:id="rId40" o:title="" cropbottom="28428f"/>
                </v:shape>
                <v:shape id="Image 30" o:spid="_x0000_s1028" type="#_x0000_t75" style="position:absolute;top:428;width:14719;height:171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">
                  <v:imagedata r:id="rId41" o:title="" croptop="2878f" cropbottom="1901f" cropleft="5027f" cropright="5877f"/>
                </v:shape>
                <v:rect id="Rectangle 31" o:spid="_x0000_s1029" style="position:absolute;left:809;top:14287;width:13288;height:13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" filled="f" strokecolor="red" strokeweight="1pt"/>
                <v:rect id="Rectangle 32" o:spid="_x0000_s1030" style="position:absolute;left:19145;top:5810;width:4096;height:92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" filled="f" strokecolor="red" strokeweight="1pt"/>
                <w10:wrap type="topAndBottom"/>
              </v:group>
            </w:pict>
          </mc:Fallback>
        </mc:AlternateContent>
      </w:r>
      <w:r>
        <w:t xml:space="preserve">Avec les tableaux on peut déterminer toutes les valeurs nécessaires : RTune (R2) = 47 Ohm, CTrim (C2) = 39nF et RTrim = 268 Ohm. Pour RTrim la valeur ne tombe pas sur une valeur facile à trouver, j’ai donc pris la valeur la plus proche dans la </w:t>
      </w:r>
      <w:r w:rsidR="00C51210">
        <w:t>série</w:t>
      </w:r>
      <w:r>
        <w:t xml:space="preserve"> E12 ce qui donne 270 Ohm. Pour vérifier l’impact que le changement de valeur </w:t>
      </w:r>
      <w:r w:rsidR="00C51210">
        <w:t>a</w:t>
      </w:r>
      <w:r>
        <w:t xml:space="preserve"> eu sur la tension de sortie, j’ai retourné la fonction servant à trouver RTrim en cas de tension hors valeur des tableaux :</w:t>
      </w:r>
    </w:p>
    <w:p w14:paraId="1EAA5A76" w14:textId="77777777" w:rsidR="005C3337" w:rsidRDefault="005C3337" w:rsidP="005C3337">
      <w:pPr>
        <w:pStyle w:val="Para3"/>
      </w:pPr>
    </w:p>
    <w:p w14:paraId="085D285A" w14:textId="77777777" w:rsidR="005C3337" w:rsidRPr="006F3213" w:rsidRDefault="005C3337" w:rsidP="005C3337">
      <w:pPr>
        <w:pStyle w:val="Para3"/>
      </w:pPr>
      <m:oMathPara>
        <m:oMath>
          <m:r>
            <w:rPr>
              <w:rFonts w:ascii="Cambria Math" w:hAnsi="Cambria Math"/>
            </w:rPr>
            <m:t>Uout=</m:t>
          </m:r>
          <m:f>
            <m:fPr>
              <m:ctrlPr>
                <w:rPr>
                  <w:rFonts w:ascii="Cambria Math" w:hAnsi="Cambria Math"/>
                  <w:i/>
                </w:rPr>
              </m:ctrlPr>
            </m:fPr>
            <m:num>
              <m:r>
                <w:rPr>
                  <w:rFonts w:ascii="Cambria Math" w:hAnsi="Cambria Math"/>
                </w:rPr>
                <m:t>1,182</m:t>
              </m:r>
            </m:num>
            <m:den>
              <m:r>
                <w:rPr>
                  <w:rFonts w:ascii="Cambria Math" w:hAnsi="Cambria Math"/>
                </w:rPr>
                <m:t>RTrim*</m:t>
              </m:r>
              <m:sSup>
                <m:sSupPr>
                  <m:ctrlPr>
                    <w:rPr>
                      <w:rFonts w:ascii="Cambria Math" w:hAnsi="Cambria Math"/>
                      <w:i/>
                    </w:rPr>
                  </m:ctrlPr>
                </m:sSupPr>
                <m:e>
                  <m:r>
                    <w:rPr>
                      <w:rFonts w:ascii="Cambria Math" w:hAnsi="Cambria Math"/>
                    </w:rPr>
                    <m:t>10</m:t>
                  </m:r>
                </m:e>
                <m:sup>
                  <m:r>
                    <w:rPr>
                      <w:rFonts w:ascii="Cambria Math" w:hAnsi="Cambria Math"/>
                    </w:rPr>
                    <m:t>-3</m:t>
                  </m:r>
                </m:sup>
              </m:sSup>
            </m:den>
          </m:f>
          <m:r>
            <w:rPr>
              <w:rFonts w:ascii="Cambria Math" w:hAnsi="Cambria Math"/>
            </w:rPr>
            <m:t>-0,591=4,97V</m:t>
          </m:r>
        </m:oMath>
      </m:oMathPara>
    </w:p>
    <w:p w14:paraId="78E1C31C" w14:textId="77777777" w:rsidR="005C3337" w:rsidRPr="006F3213" w:rsidRDefault="005C3337" w:rsidP="005C3337">
      <w:pPr>
        <w:pStyle w:val="Para3"/>
      </w:pPr>
    </w:p>
    <w:p w14:paraId="0806EEC7" w14:textId="77777777" w:rsidR="005C3337" w:rsidRPr="00EB3084" w:rsidRDefault="005C3337" w:rsidP="005C3337">
      <w:pPr>
        <w:pStyle w:val="Para3"/>
      </w:pPr>
      <w:r>
        <w:t>On peut voir que la tension reste extrêmement proche des 5V.</w:t>
      </w:r>
    </w:p>
    <w:p w14:paraId="0D030776" w14:textId="77777777" w:rsidR="005C3337" w:rsidRDefault="005C3337" w:rsidP="005C3337">
      <w:pPr>
        <w:pStyle w:val="Para3"/>
      </w:pPr>
    </w:p>
    <w:p w14:paraId="4841F210" w14:textId="77777777" w:rsidR="005C3337" w:rsidRDefault="005C3337" w:rsidP="005C3337">
      <w:pPr>
        <w:pStyle w:val="Titre3"/>
      </w:pPr>
      <w:bookmarkStart w:id="35" w:name="_Toc352509"/>
      <w:bookmarkStart w:id="36" w:name="_Toc150984819"/>
      <w:r>
        <w:t>Régulateur 3,3V</w:t>
      </w:r>
      <w:bookmarkEnd w:id="35"/>
      <w:bookmarkEnd w:id="36"/>
    </w:p>
    <w:p w14:paraId="24F0327F" w14:textId="77777777" w:rsidR="005C3337" w:rsidRDefault="005C3337" w:rsidP="005C3337">
      <w:pPr>
        <w:pStyle w:val="Para3"/>
      </w:pPr>
    </w:p>
    <w:p w14:paraId="2DCDEE15" w14:textId="77777777" w:rsidR="005C3337" w:rsidRDefault="00297BDE" w:rsidP="00297BDE">
      <w:pPr>
        <w:pStyle w:val="Para3"/>
      </w:pPr>
      <w:r>
        <w:rPr>
          <w:rFonts w:cs="Arial"/>
          <w:noProof/>
          <w:color w:val="000000"/>
          <w:sz w:val="22"/>
          <w:szCs w:val="22"/>
        </w:rPr>
        <w:drawing>
          <wp:anchor distT="0" distB="0" distL="114300" distR="114300" simplePos="0" relativeHeight="251674624" behindDoc="0" locked="0" layoutInCell="1" allowOverlap="1" wp14:anchorId="3F3905A7" wp14:editId="099A9AE2">
            <wp:simplePos x="0" y="0"/>
            <wp:positionH relativeFrom="column">
              <wp:posOffset>1377284</wp:posOffset>
            </wp:positionH>
            <wp:positionV relativeFrom="paragraph">
              <wp:posOffset>255642</wp:posOffset>
            </wp:positionV>
            <wp:extent cx="4566920" cy="1463675"/>
            <wp:effectExtent l="38100" t="38100" r="43180" b="41275"/>
            <wp:wrapTopAndBottom/>
            <wp:docPr id="48" name="Image 48" descr="https://lh4.googleusercontent.com/LOhh4Vt-L6jTnt2Zhvbxj2oAUMXWa2Gmt6V_dEjIellCKBmHYpA7LN4ss-X6twZfqyabYse2rjerR0huNM70g1APZY7ibUzXwMmqY1aw_uJdQDMSnnW4xcvQ-YDS03rxF5urCZU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4.googleusercontent.com/LOhh4Vt-L6jTnt2Zhvbxj2oAUMXWa2Gmt6V_dEjIellCKBmHYpA7LN4ss-X6twZfqyabYse2rjerR0huNM70g1APZY7ibUzXwMmqY1aw_uJdQDMSnnW4xcvQ-YDS03rxF5urCZU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566920" cy="1463675"/>
                    </a:xfrm>
                    <a:prstGeom prst="rect">
                      <a:avLst/>
                    </a:prstGeom>
                    <a:noFill/>
                    <a:ln w="38100">
                      <a:solidFill>
                        <a:schemeClr val="tx1"/>
                      </a:solidFill>
                    </a:ln>
                  </pic:spPr>
                </pic:pic>
              </a:graphicData>
            </a:graphic>
            <wp14:sizeRelH relativeFrom="margin">
              <wp14:pctWidth>0</wp14:pctWidth>
            </wp14:sizeRelH>
            <wp14:sizeRelV relativeFrom="margin">
              <wp14:pctHeight>0</wp14:pctHeight>
            </wp14:sizeRelV>
          </wp:anchor>
        </w:drawing>
      </w:r>
      <w:r w:rsidR="005C3337">
        <w:t>Schéma du régulateur 3,3V :</w:t>
      </w:r>
    </w:p>
    <w:p w14:paraId="50335B18" w14:textId="77777777" w:rsidR="005C3337" w:rsidRDefault="005C3337" w:rsidP="005C3337">
      <w:pPr>
        <w:pStyle w:val="Para3"/>
        <w:jc w:val="center"/>
      </w:pPr>
    </w:p>
    <w:p w14:paraId="5D3A7BC9" w14:textId="77777777" w:rsidR="005C3337" w:rsidRDefault="005C3337" w:rsidP="005C3337">
      <w:pPr>
        <w:pStyle w:val="Para3"/>
      </w:pPr>
      <w:r>
        <w:lastRenderedPageBreak/>
        <w:t xml:space="preserve">Comme pour le régulateur 5V toutes les informations sur le dimensionnement </w:t>
      </w:r>
      <w:r w:rsidRPr="00A71066">
        <w:t>des</w:t>
      </w:r>
      <w:r>
        <w:t xml:space="preserve"> composants se trouvent dans le datasheet. Cette fois-ci cependant la tension de sortie est fixée à 3,3V dans le chip. Tous les dimensionnements se feront par rapport au courant nécessaire en sortie.</w:t>
      </w:r>
    </w:p>
    <w:p w14:paraId="27ABC695" w14:textId="77777777" w:rsidR="005C3337" w:rsidRDefault="005C3337" w:rsidP="005C3337">
      <w:pPr>
        <w:pStyle w:val="Para3"/>
      </w:pPr>
    </w:p>
    <w:p w14:paraId="03EDFF93" w14:textId="77777777" w:rsidR="005C3337" w:rsidRDefault="005C3337" w:rsidP="005C3337">
      <w:pPr>
        <w:pStyle w:val="Para3"/>
      </w:pPr>
      <w:r>
        <w:t>La première chose est le schéma exemple :</w:t>
      </w:r>
    </w:p>
    <w:p w14:paraId="5C725BC7" w14:textId="77777777" w:rsidR="005C3337" w:rsidRDefault="005C3337" w:rsidP="005C3337">
      <w:pPr>
        <w:pStyle w:val="Para3"/>
      </w:pPr>
    </w:p>
    <w:p w14:paraId="2A37D608" w14:textId="77777777" w:rsidR="005C3337" w:rsidRDefault="005C3337" w:rsidP="005C3337">
      <w:pPr>
        <w:pStyle w:val="Para3"/>
      </w:pPr>
      <w:r>
        <w:rPr>
          <w:noProof/>
        </w:rPr>
        <w:drawing>
          <wp:inline distT="0" distB="0" distL="0" distR="0" wp14:anchorId="0B3480F5" wp14:editId="7843FAF6">
            <wp:extent cx="5410200" cy="1914378"/>
            <wp:effectExtent l="0" t="0" r="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40246" cy="1925010"/>
                    </a:xfrm>
                    <a:prstGeom prst="rect">
                      <a:avLst/>
                    </a:prstGeom>
                  </pic:spPr>
                </pic:pic>
              </a:graphicData>
            </a:graphic>
          </wp:inline>
        </w:drawing>
      </w:r>
    </w:p>
    <w:p w14:paraId="3B1ACA99" w14:textId="77777777" w:rsidR="005C3337" w:rsidRDefault="005C3337" w:rsidP="005C3337">
      <w:pPr>
        <w:pStyle w:val="Para3"/>
      </w:pPr>
      <w:r>
        <w:t>On peut voir que tous les composants sont déjà dimensionnés pour une application typique. J’ai repris la valeur des condensateurs tels quels mais j’ai quand même redimensionné la bobine et la diode.</w:t>
      </w:r>
    </w:p>
    <w:p w14:paraId="0DDB1352" w14:textId="77777777" w:rsidR="005C3337" w:rsidRDefault="005C3337" w:rsidP="005C3337">
      <w:pPr>
        <w:pStyle w:val="Para3"/>
      </w:pPr>
    </w:p>
    <w:p w14:paraId="2880EC0F" w14:textId="77777777" w:rsidR="005C3337" w:rsidRDefault="005C3337" w:rsidP="005C3337">
      <w:pPr>
        <w:pStyle w:val="Para3"/>
      </w:pPr>
      <w:r>
        <w:t>Que ce soit pour la bobine ou la diode il faut commencer par déterminer le courant max de sortie nécessaire. Pour estimer le courant max j’ai simplement considérer environ 200mA pour le Pic et pour le module Wifi ce qui correspond à ce que j’ai pu trouver dans les datasheets, j’ai ensuite arrondi à 500mA pour compenser les autres éventuelles consommations.</w:t>
      </w:r>
    </w:p>
    <w:p w14:paraId="74ECC8EC" w14:textId="77777777" w:rsidR="005C3337" w:rsidRDefault="005C3337" w:rsidP="005C3337">
      <w:pPr>
        <w:pStyle w:val="Para3"/>
      </w:pPr>
    </w:p>
    <w:p w14:paraId="3AE4FEE5" w14:textId="77777777" w:rsidR="005C3337" w:rsidRPr="00A061C5" w:rsidRDefault="005C3337" w:rsidP="005C3337">
      <w:pPr>
        <w:pStyle w:val="Para3"/>
      </w:pPr>
      <w:r w:rsidRPr="00A061C5">
        <w:t>Une fois ce courant max déterminé il suffit de trouver les valeurs correspondantes dans les tableaux :</w:t>
      </w:r>
    </w:p>
    <w:p w14:paraId="7E136616" w14:textId="77777777" w:rsidR="005C3337" w:rsidRPr="00A061C5" w:rsidRDefault="005C3337" w:rsidP="005C3337">
      <w:pPr>
        <w:pStyle w:val="Para3"/>
      </w:pPr>
    </w:p>
    <w:p w14:paraId="49406476" w14:textId="77777777" w:rsidR="005C3337" w:rsidRPr="00A061C5" w:rsidRDefault="00A061C5" w:rsidP="005C3337">
      <w:pPr>
        <w:pStyle w:val="Para3"/>
      </w:pPr>
      <w:r w:rsidRPr="00A061C5">
        <w:rPr>
          <w:noProof/>
        </w:rPr>
        <w:drawing>
          <wp:inline distT="0" distB="0" distL="0" distR="0" wp14:anchorId="62FFA5E7" wp14:editId="048C768C">
            <wp:extent cx="3160759" cy="2259145"/>
            <wp:effectExtent l="0" t="0" r="1905" b="8255"/>
            <wp:docPr id="76"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193857" cy="2282802"/>
                    </a:xfrm>
                    <a:prstGeom prst="rect">
                      <a:avLst/>
                    </a:prstGeom>
                  </pic:spPr>
                </pic:pic>
              </a:graphicData>
            </a:graphic>
          </wp:inline>
        </w:drawing>
      </w:r>
    </w:p>
    <w:p w14:paraId="465AD01E" w14:textId="77777777" w:rsidR="005C3337" w:rsidRPr="00A061C5" w:rsidRDefault="00A061C5" w:rsidP="005C3337">
      <w:pPr>
        <w:pStyle w:val="Para3"/>
      </w:pPr>
      <w:r>
        <w:t xml:space="preserve">Le tableau tombe pile entre deux bobines pour avoir de la marge j’ai choisi </w:t>
      </w:r>
      <w:r w:rsidR="005C3337" w:rsidRPr="00A061C5">
        <w:t>la bobine L23.</w:t>
      </w:r>
    </w:p>
    <w:p w14:paraId="24EEF328" w14:textId="77777777" w:rsidR="005C3337" w:rsidRPr="00A061C5" w:rsidRDefault="005C3337" w:rsidP="005C3337">
      <w:pPr>
        <w:pStyle w:val="Para3"/>
      </w:pPr>
    </w:p>
    <w:p w14:paraId="7DF2FA5A" w14:textId="77777777" w:rsidR="005C3337" w:rsidRPr="00A061C5" w:rsidRDefault="005C3337" w:rsidP="005C3337">
      <w:pPr>
        <w:pStyle w:val="Para3"/>
      </w:pPr>
      <w:r w:rsidRPr="00A061C5">
        <w:t>Le datasheet fournit un tableau avec des bobines correspondent aux références du premier tableau :</w:t>
      </w:r>
    </w:p>
    <w:p w14:paraId="6D7B5111" w14:textId="77777777" w:rsidR="005C3337" w:rsidRPr="00A061C5" w:rsidRDefault="005C3337" w:rsidP="005C3337">
      <w:pPr>
        <w:pStyle w:val="Para3"/>
      </w:pPr>
    </w:p>
    <w:p w14:paraId="2EE1FB7A" w14:textId="77777777" w:rsidR="005C3337" w:rsidRPr="00A061C5" w:rsidRDefault="00A061C5" w:rsidP="005C3337">
      <w:pPr>
        <w:pStyle w:val="Para3"/>
      </w:pPr>
      <w:r w:rsidRPr="00A061C5">
        <w:rPr>
          <w:noProof/>
        </w:rPr>
        <w:lastRenderedPageBreak/>
        <w:drawing>
          <wp:anchor distT="0" distB="0" distL="114300" distR="114300" simplePos="0" relativeHeight="251689984" behindDoc="0" locked="0" layoutInCell="1" allowOverlap="1" wp14:anchorId="1BAC945B" wp14:editId="46C42313">
            <wp:simplePos x="0" y="0"/>
            <wp:positionH relativeFrom="column">
              <wp:posOffset>1261987</wp:posOffset>
            </wp:positionH>
            <wp:positionV relativeFrom="paragraph">
              <wp:posOffset>2371</wp:posOffset>
            </wp:positionV>
            <wp:extent cx="4904990" cy="1777909"/>
            <wp:effectExtent l="0" t="0" r="0" b="0"/>
            <wp:wrapTopAndBottom/>
            <wp:docPr id="77"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904990" cy="1777909"/>
                    </a:xfrm>
                    <a:prstGeom prst="rect">
                      <a:avLst/>
                    </a:prstGeom>
                  </pic:spPr>
                </pic:pic>
              </a:graphicData>
            </a:graphic>
          </wp:anchor>
        </w:drawing>
      </w:r>
    </w:p>
    <w:p w14:paraId="2E794C5E" w14:textId="77777777" w:rsidR="005C3337" w:rsidRPr="00A061C5" w:rsidRDefault="005C3337" w:rsidP="005C3337">
      <w:pPr>
        <w:pStyle w:val="Para3"/>
      </w:pPr>
    </w:p>
    <w:p w14:paraId="7E736BD7" w14:textId="77777777" w:rsidR="005C3337" w:rsidRPr="00A061C5" w:rsidRDefault="005C3337" w:rsidP="005C3337">
      <w:pPr>
        <w:pStyle w:val="Para3"/>
      </w:pPr>
      <w:r w:rsidRPr="00A061C5">
        <w:t>J’ai choisi la bobine DO33</w:t>
      </w:r>
      <w:r w:rsidR="00A061C5" w:rsidRPr="00A061C5">
        <w:t>08</w:t>
      </w:r>
      <w:r w:rsidRPr="00A061C5">
        <w:t>-</w:t>
      </w:r>
      <w:r w:rsidR="00A061C5" w:rsidRPr="00A061C5">
        <w:t>683</w:t>
      </w:r>
      <w:r w:rsidRPr="00A061C5">
        <w:t xml:space="preserve"> car je voulais une bobine SMD et celle-ci se trouvait dans le vault de Altium.</w:t>
      </w:r>
    </w:p>
    <w:p w14:paraId="2CFD1210" w14:textId="77777777" w:rsidR="005C3337" w:rsidRPr="00A061C5" w:rsidRDefault="005C3337" w:rsidP="005C3337">
      <w:pPr>
        <w:pStyle w:val="Para3"/>
      </w:pPr>
    </w:p>
    <w:p w14:paraId="03AACC81" w14:textId="77777777" w:rsidR="005C3337" w:rsidRPr="00A061C5" w:rsidRDefault="005C3337" w:rsidP="005C3337">
      <w:pPr>
        <w:pStyle w:val="Para3"/>
      </w:pPr>
      <w:r w:rsidRPr="00A061C5">
        <w:t>Pour la diode on peut trouver un tableau similaire à la bobine :</w:t>
      </w:r>
    </w:p>
    <w:p w14:paraId="4A74186D" w14:textId="77777777" w:rsidR="005C3337" w:rsidRPr="00A061C5" w:rsidRDefault="005C3337" w:rsidP="005C3337">
      <w:pPr>
        <w:pStyle w:val="Para3"/>
      </w:pPr>
    </w:p>
    <w:p w14:paraId="62D9E3D7" w14:textId="77777777" w:rsidR="005C3337" w:rsidRPr="00A061C5" w:rsidRDefault="005C3337" w:rsidP="005C3337">
      <w:pPr>
        <w:pStyle w:val="Para3"/>
      </w:pPr>
      <w:r w:rsidRPr="00A061C5">
        <w:rPr>
          <w:noProof/>
        </w:rPr>
        <w:drawing>
          <wp:inline distT="0" distB="0" distL="0" distR="0" wp14:anchorId="6D827CB2" wp14:editId="41F6AEFA">
            <wp:extent cx="5349558" cy="1343025"/>
            <wp:effectExtent l="0" t="0" r="3810"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350450" cy="1343249"/>
                    </a:xfrm>
                    <a:prstGeom prst="rect">
                      <a:avLst/>
                    </a:prstGeom>
                  </pic:spPr>
                </pic:pic>
              </a:graphicData>
            </a:graphic>
          </wp:inline>
        </w:drawing>
      </w:r>
    </w:p>
    <w:p w14:paraId="5C068B91" w14:textId="77777777" w:rsidR="005C3337" w:rsidRPr="00A061C5" w:rsidRDefault="005C3337" w:rsidP="005C3337">
      <w:pPr>
        <w:pStyle w:val="Para3"/>
      </w:pPr>
    </w:p>
    <w:p w14:paraId="02251910" w14:textId="77777777" w:rsidR="005C3337" w:rsidRDefault="005C3337" w:rsidP="005C3337">
      <w:pPr>
        <w:pStyle w:val="Para3"/>
      </w:pPr>
      <w:r w:rsidRPr="00A061C5">
        <w:t>Pour les diodes, toutes feraient l’affaire je me suis donc contenté de prendre la plus basique que le datasheet propose en SMD.</w:t>
      </w:r>
    </w:p>
    <w:p w14:paraId="643F370E" w14:textId="77777777" w:rsidR="005C3337" w:rsidRDefault="005C3337" w:rsidP="005C3337">
      <w:pPr>
        <w:pStyle w:val="Para3"/>
      </w:pPr>
    </w:p>
    <w:p w14:paraId="682FEF6C" w14:textId="77777777" w:rsidR="005C3337" w:rsidRDefault="005C3337" w:rsidP="005C3337">
      <w:pPr>
        <w:pStyle w:val="Para3"/>
      </w:pPr>
    </w:p>
    <w:p w14:paraId="12010330" w14:textId="77777777" w:rsidR="005C3337" w:rsidRPr="00C66690" w:rsidRDefault="005C3337" w:rsidP="005C3337">
      <w:pPr>
        <w:pStyle w:val="Para3"/>
      </w:pPr>
    </w:p>
    <w:p w14:paraId="4BE41311" w14:textId="77777777" w:rsidR="005C3337" w:rsidRDefault="005C3337" w:rsidP="005C3337">
      <w:pPr>
        <w:pStyle w:val="Para2"/>
      </w:pPr>
    </w:p>
    <w:p w14:paraId="07BC49B9" w14:textId="77777777" w:rsidR="005C3337" w:rsidRDefault="005C3337" w:rsidP="005C3337">
      <w:pPr>
        <w:pStyle w:val="Titre2"/>
      </w:pPr>
      <w:bookmarkStart w:id="37" w:name="_Toc352510"/>
      <w:bookmarkStart w:id="38" w:name="_Toc150984820"/>
      <w:r>
        <w:t>Mesure de la batterie</w:t>
      </w:r>
      <w:bookmarkEnd w:id="37"/>
      <w:bookmarkEnd w:id="38"/>
    </w:p>
    <w:p w14:paraId="5D64E9D0" w14:textId="77777777" w:rsidR="005C3337" w:rsidRDefault="005C3337" w:rsidP="005C3337">
      <w:pPr>
        <w:pStyle w:val="Para2"/>
      </w:pPr>
    </w:p>
    <w:p w14:paraId="036AC5D4" w14:textId="77777777" w:rsidR="005C3337" w:rsidRDefault="005C3337" w:rsidP="005C3337">
      <w:pPr>
        <w:pStyle w:val="Titre3"/>
      </w:pPr>
      <w:bookmarkStart w:id="39" w:name="_Toc352511"/>
      <w:bookmarkStart w:id="40" w:name="_Toc150984821"/>
      <w:r>
        <w:t>Mesure de la tension</w:t>
      </w:r>
      <w:bookmarkEnd w:id="39"/>
      <w:bookmarkEnd w:id="40"/>
    </w:p>
    <w:p w14:paraId="323413C2" w14:textId="77777777" w:rsidR="005C3337" w:rsidRDefault="005C3337" w:rsidP="005C3337">
      <w:pPr>
        <w:pStyle w:val="Para3"/>
      </w:pPr>
    </w:p>
    <w:p w14:paraId="12E6C6BB" w14:textId="77777777" w:rsidR="005C3337" w:rsidRDefault="005C3337" w:rsidP="005C3337">
      <w:pPr>
        <w:pStyle w:val="Para3"/>
      </w:pPr>
      <w:r>
        <w:t>Schéma du diviseur :</w:t>
      </w:r>
    </w:p>
    <w:p w14:paraId="3A62B1D3" w14:textId="77777777" w:rsidR="005C3337" w:rsidRDefault="005C3337" w:rsidP="005C3337">
      <w:pPr>
        <w:pStyle w:val="Para3"/>
      </w:pPr>
    </w:p>
    <w:p w14:paraId="774CC6D6" w14:textId="77777777" w:rsidR="005C3337" w:rsidRDefault="005C3337" w:rsidP="005C3337">
      <w:pPr>
        <w:pStyle w:val="Para3"/>
        <w:jc w:val="center"/>
      </w:pPr>
      <w:r>
        <w:rPr>
          <w:noProof/>
        </w:rPr>
        <w:lastRenderedPageBreak/>
        <w:drawing>
          <wp:inline distT="0" distB="0" distL="0" distR="0" wp14:anchorId="2FA37F78" wp14:editId="2E5DDF7C">
            <wp:extent cx="2762250" cy="3019425"/>
            <wp:effectExtent l="38100" t="38100" r="38100" b="47625"/>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762250" cy="3019425"/>
                    </a:xfrm>
                    <a:prstGeom prst="rect">
                      <a:avLst/>
                    </a:prstGeom>
                    <a:ln w="38100">
                      <a:solidFill>
                        <a:schemeClr val="tx1"/>
                      </a:solidFill>
                    </a:ln>
                  </pic:spPr>
                </pic:pic>
              </a:graphicData>
            </a:graphic>
          </wp:inline>
        </w:drawing>
      </w:r>
    </w:p>
    <w:p w14:paraId="5775021E" w14:textId="77777777" w:rsidR="005C3337" w:rsidRDefault="005C3337" w:rsidP="005C3337">
      <w:pPr>
        <w:pStyle w:val="Para3"/>
      </w:pPr>
    </w:p>
    <w:p w14:paraId="3EDF14D6" w14:textId="77777777" w:rsidR="005C3337" w:rsidRDefault="005C3337" w:rsidP="005C3337">
      <w:pPr>
        <w:pStyle w:val="Para3"/>
      </w:pPr>
      <w:r>
        <w:t>La mesure de la tension est constituée d’un simple diviseur de tension pour avoir une tension variable d’un maximum de 3,3V lisible par une des entrées analogiques du Pic. En considérant que la batterie aura une tension maximale de 14V on peut facilement dimensionner le diviseur en déterminant que Rtot vaux 100 kOhm pour limiter un maximum le courant :</w:t>
      </w:r>
    </w:p>
    <w:p w14:paraId="0F2F2AB7" w14:textId="77777777" w:rsidR="005C3337" w:rsidRDefault="005C3337" w:rsidP="005C3337">
      <w:pPr>
        <w:pStyle w:val="Para3"/>
      </w:pPr>
    </w:p>
    <w:p w14:paraId="1F866136" w14:textId="77777777" w:rsidR="005C3337" w:rsidRPr="006F3213" w:rsidRDefault="005C3337" w:rsidP="005C3337">
      <w:pPr>
        <w:pStyle w:val="Para3"/>
      </w:pPr>
      <m:oMathPara>
        <m:oMath>
          <m:r>
            <w:rPr>
              <w:rFonts w:ascii="Cambria Math" w:hAnsi="Cambria Math"/>
            </w:rPr>
            <m:t>R8=</m:t>
          </m:r>
          <m:f>
            <m:fPr>
              <m:ctrlPr>
                <w:rPr>
                  <w:rFonts w:ascii="Cambria Math" w:hAnsi="Cambria Math"/>
                  <w:i/>
                </w:rPr>
              </m:ctrlPr>
            </m:fPr>
            <m:num>
              <m:r>
                <w:rPr>
                  <w:rFonts w:ascii="Cambria Math" w:hAnsi="Cambria Math"/>
                </w:rPr>
                <m:t>100*3,3</m:t>
              </m:r>
            </m:num>
            <m:den>
              <m:r>
                <w:rPr>
                  <w:rFonts w:ascii="Cambria Math" w:hAnsi="Cambria Math"/>
                </w:rPr>
                <m:t>14</m:t>
              </m:r>
            </m:den>
          </m:f>
          <m:r>
            <w:rPr>
              <w:rFonts w:ascii="Cambria Math" w:hAnsi="Cambria Math"/>
            </w:rPr>
            <m:t>=23,57kOhm</m:t>
          </m:r>
        </m:oMath>
      </m:oMathPara>
    </w:p>
    <w:p w14:paraId="014C06F9" w14:textId="77777777" w:rsidR="005C3337" w:rsidRDefault="005C3337" w:rsidP="005C3337">
      <w:pPr>
        <w:pStyle w:val="Para3"/>
      </w:pPr>
    </w:p>
    <w:p w14:paraId="5CB43454" w14:textId="77777777" w:rsidR="005C3337" w:rsidRPr="006F3213" w:rsidRDefault="005C3337" w:rsidP="005C3337">
      <w:pPr>
        <w:pStyle w:val="Para3"/>
      </w:pPr>
      <w:r>
        <w:t>Pour R8 22kOhm fonctionnerait mais pour avoir une marge d’erreur j’ai choisi la valeur inférieure de 18kOhm. On peut ensuite trouver la résistance R5 qui vaudra 82 kOhm, ce qui fait parfaitement 100 kOhm au total.</w:t>
      </w:r>
    </w:p>
    <w:p w14:paraId="08486B5D" w14:textId="77777777" w:rsidR="005C3337" w:rsidRPr="00AE7B7E" w:rsidRDefault="005C3337" w:rsidP="005C3337">
      <w:pPr>
        <w:pStyle w:val="Para3"/>
      </w:pPr>
    </w:p>
    <w:p w14:paraId="5D4B7C7D" w14:textId="77777777" w:rsidR="005C3337" w:rsidRDefault="005C3337" w:rsidP="005C3337">
      <w:pPr>
        <w:pStyle w:val="Titre3"/>
      </w:pPr>
      <w:bookmarkStart w:id="41" w:name="_Toc352512"/>
      <w:bookmarkStart w:id="42" w:name="_Toc150984822"/>
      <w:r>
        <w:t>Mesure du courant</w:t>
      </w:r>
      <w:bookmarkEnd w:id="41"/>
      <w:bookmarkEnd w:id="42"/>
    </w:p>
    <w:p w14:paraId="33F3BFF9" w14:textId="77777777" w:rsidR="005C3337" w:rsidRDefault="005C3337" w:rsidP="005C3337">
      <w:pPr>
        <w:pStyle w:val="Para3"/>
      </w:pPr>
    </w:p>
    <w:p w14:paraId="291870E6" w14:textId="77777777" w:rsidR="005C3337" w:rsidRDefault="005C3337" w:rsidP="005C3337">
      <w:pPr>
        <w:pStyle w:val="Para3"/>
      </w:pPr>
      <w:r>
        <w:t>Schéma du LM8601 :</w:t>
      </w:r>
    </w:p>
    <w:p w14:paraId="29AFFF4C" w14:textId="77777777" w:rsidR="005C3337" w:rsidRDefault="005C3337" w:rsidP="005C3337">
      <w:pPr>
        <w:pStyle w:val="Para3"/>
      </w:pPr>
    </w:p>
    <w:p w14:paraId="5FE1D4FC" w14:textId="77777777" w:rsidR="005C3337" w:rsidRDefault="005C3337" w:rsidP="005C3337">
      <w:pPr>
        <w:pStyle w:val="Para3"/>
        <w:jc w:val="center"/>
      </w:pPr>
      <w:r>
        <w:rPr>
          <w:noProof/>
        </w:rPr>
        <w:drawing>
          <wp:inline distT="0" distB="0" distL="0" distR="0" wp14:anchorId="6253570F" wp14:editId="323FD170">
            <wp:extent cx="5170487" cy="2148247"/>
            <wp:effectExtent l="38100" t="38100" r="30480" b="42545"/>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184812" cy="2154199"/>
                    </a:xfrm>
                    <a:prstGeom prst="rect">
                      <a:avLst/>
                    </a:prstGeom>
                    <a:ln w="38100">
                      <a:solidFill>
                        <a:schemeClr val="tx1"/>
                      </a:solidFill>
                    </a:ln>
                  </pic:spPr>
                </pic:pic>
              </a:graphicData>
            </a:graphic>
          </wp:inline>
        </w:drawing>
      </w:r>
    </w:p>
    <w:p w14:paraId="75B4A13C" w14:textId="77777777" w:rsidR="005C3337" w:rsidRDefault="005C3337" w:rsidP="005C3337">
      <w:pPr>
        <w:pStyle w:val="Para3"/>
      </w:pPr>
    </w:p>
    <w:p w14:paraId="2D9A64E6" w14:textId="77777777" w:rsidR="005C3337" w:rsidRDefault="005C3337" w:rsidP="005C3337">
      <w:pPr>
        <w:pStyle w:val="Para3"/>
      </w:pPr>
      <w:r>
        <w:t>Pour mesurer le courant j’utilise un LM8601. Il s’agit basiquement d’un ampli OP. Le dimensionnement à faire ici est la résistance. Le but de cette résistance est de créer une chute de tension en fonction du courant qui la traverse pour créer une différence entre les deux entrées de l’ampli OP.</w:t>
      </w:r>
    </w:p>
    <w:p w14:paraId="171D86D3" w14:textId="77777777" w:rsidR="005C3337" w:rsidRDefault="005C3337" w:rsidP="005C3337">
      <w:pPr>
        <w:pStyle w:val="Para3"/>
      </w:pPr>
    </w:p>
    <w:p w14:paraId="62CA1A20" w14:textId="77777777" w:rsidR="005C3337" w:rsidRDefault="005C3337" w:rsidP="005C3337">
      <w:pPr>
        <w:pStyle w:val="Para3"/>
      </w:pPr>
      <w:r>
        <w:lastRenderedPageBreak/>
        <w:t>Pour la dimensionner, il faut que la valeur de la résistance soit suffisamment haute pour que la chute de tension au courant maximum soit exploitable, mais la plus basse possible pour minimiser les pertes. Dans cette optique, on m’a conseillé de ne pas dépasser 1V de chute de tension aux bornes de la résistance lorsque le courant est maximum. Maintenant en divisant cette chute de tension par le courant que la batterie aura à fournir au maximum dans le pire des cas, on trouve la valeur de la résistance :</w:t>
      </w:r>
    </w:p>
    <w:p w14:paraId="7E5936C8" w14:textId="77777777" w:rsidR="005C3337" w:rsidRDefault="005C3337" w:rsidP="005C3337">
      <w:pPr>
        <w:pStyle w:val="Para3"/>
      </w:pPr>
    </w:p>
    <w:p w14:paraId="3F978BD8" w14:textId="77777777" w:rsidR="005C3337" w:rsidRDefault="005C3337" w:rsidP="005C3337">
      <w:pPr>
        <w:pStyle w:val="Para3"/>
      </w:pPr>
      <w:r w:rsidRPr="00C05C62">
        <w:t>Calcul du courant :</w:t>
      </w:r>
    </w:p>
    <w:p w14:paraId="33DCBA9B" w14:textId="77777777" w:rsidR="005C3337" w:rsidRDefault="005C3337" w:rsidP="005C3337">
      <w:pPr>
        <w:pStyle w:val="Para3"/>
      </w:pPr>
    </w:p>
    <w:p w14:paraId="35EF9DAF" w14:textId="77777777" w:rsidR="005C3337" w:rsidRPr="00612C08" w:rsidRDefault="00000000" w:rsidP="005C3337">
      <w:pPr>
        <w:pStyle w:val="Para3"/>
      </w:pPr>
      <m:oMathPara>
        <m:oMath>
          <m:sSub>
            <m:sSubPr>
              <m:ctrlPr>
                <w:rPr>
                  <w:rFonts w:ascii="Cambria Math" w:hAnsi="Cambria Math"/>
                  <w:i/>
                </w:rPr>
              </m:ctrlPr>
            </m:sSubPr>
            <m:e>
              <m:r>
                <w:rPr>
                  <w:rFonts w:ascii="Cambria Math" w:hAnsi="Cambria Math"/>
                </w:rPr>
                <m:t>I</m:t>
              </m:r>
            </m:e>
            <m:sub>
              <m:r>
                <w:rPr>
                  <w:rFonts w:ascii="Cambria Math" w:hAnsi="Cambria Math"/>
                </w:rPr>
                <m:t>max</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matrice</m:t>
                  </m:r>
                </m:sub>
              </m:sSub>
              <m:r>
                <w:rPr>
                  <w:rFonts w:ascii="Cambria Math" w:hAnsi="Cambria Math"/>
                </w:rPr>
                <m:t>*2*5+</m:t>
              </m:r>
              <m:sSub>
                <m:sSubPr>
                  <m:ctrlPr>
                    <w:rPr>
                      <w:rFonts w:ascii="Cambria Math" w:hAnsi="Cambria Math"/>
                      <w:i/>
                    </w:rPr>
                  </m:ctrlPr>
                </m:sSubPr>
                <m:e>
                  <m:r>
                    <w:rPr>
                      <w:rFonts w:ascii="Cambria Math" w:hAnsi="Cambria Math"/>
                    </w:rPr>
                    <m:t>I</m:t>
                  </m:r>
                </m:e>
                <m:sub>
                  <m:r>
                    <w:rPr>
                      <w:rFonts w:ascii="Cambria Math" w:hAnsi="Cambria Math"/>
                    </w:rPr>
                    <m:t>3,3V</m:t>
                  </m:r>
                </m:sub>
              </m:sSub>
              <m:r>
                <w:rPr>
                  <w:rFonts w:ascii="Cambria Math" w:hAnsi="Cambria Math"/>
                </w:rPr>
                <m:t>*3,3</m:t>
              </m:r>
            </m:num>
            <m:den>
              <m:r>
                <w:rPr>
                  <w:rFonts w:ascii="Cambria Math" w:hAnsi="Cambria Math"/>
                </w:rPr>
                <m:t>12</m:t>
              </m:r>
            </m:den>
          </m:f>
          <m:r>
            <w:rPr>
              <w:rFonts w:ascii="Cambria Math" w:hAnsi="Cambria Math"/>
            </w:rPr>
            <m:t>=5,14A</m:t>
          </m:r>
        </m:oMath>
      </m:oMathPara>
    </w:p>
    <w:p w14:paraId="44810017" w14:textId="77777777" w:rsidR="005C3337" w:rsidRDefault="005C3337" w:rsidP="005C3337">
      <w:pPr>
        <w:pStyle w:val="Para3"/>
      </w:pPr>
    </w:p>
    <w:p w14:paraId="23ED5111" w14:textId="77777777" w:rsidR="005C3337" w:rsidRPr="00C05C62" w:rsidRDefault="005C3337" w:rsidP="005C3337">
      <w:pPr>
        <w:pStyle w:val="Para3"/>
      </w:pPr>
      <w:r>
        <w:t>Le courant max ne devrait pas dépasser les 5,14A mais j’ai fait la suite des calculs en considérant le courant max à 5A. Car comme c’est un courant estimé et extrême qui ne devrait jamais survenir plus de quelques secondes. L’arrondir à 5A donne une valeur de résistance plus simple.</w:t>
      </w:r>
    </w:p>
    <w:p w14:paraId="624BC36E" w14:textId="77777777" w:rsidR="005C3337" w:rsidRDefault="005C3337" w:rsidP="005C3337">
      <w:pPr>
        <w:pStyle w:val="Para3"/>
        <w:rPr>
          <w:color w:val="92D050"/>
        </w:rPr>
      </w:pPr>
    </w:p>
    <w:p w14:paraId="0F952D07" w14:textId="77777777" w:rsidR="005C3337" w:rsidRDefault="005C3337" w:rsidP="005C3337">
      <w:pPr>
        <w:pStyle w:val="Para3"/>
      </w:pPr>
      <w:r w:rsidRPr="00612C08">
        <w:t>Calcul de la résistance</w:t>
      </w:r>
      <w:r>
        <w:t> :</w:t>
      </w:r>
    </w:p>
    <w:p w14:paraId="68ED25C1" w14:textId="77777777" w:rsidR="005C3337" w:rsidRDefault="005C3337" w:rsidP="005C3337">
      <w:pPr>
        <w:pStyle w:val="Para3"/>
      </w:pPr>
    </w:p>
    <w:p w14:paraId="6CCE5080" w14:textId="77777777" w:rsidR="005C3337" w:rsidRPr="00612C08" w:rsidRDefault="00000000" w:rsidP="005C3337">
      <w:pPr>
        <w:pStyle w:val="Para3"/>
      </w:pPr>
      <m:oMathPara>
        <m:oMath>
          <m:sSub>
            <m:sSubPr>
              <m:ctrlPr>
                <w:rPr>
                  <w:rFonts w:ascii="Cambria Math" w:hAnsi="Cambria Math"/>
                  <w:i/>
                </w:rPr>
              </m:ctrlPr>
            </m:sSubPr>
            <m:e>
              <m:r>
                <w:rPr>
                  <w:rFonts w:ascii="Cambria Math" w:hAnsi="Cambria Math"/>
                </w:rPr>
                <m:t>R</m:t>
              </m:r>
            </m:e>
            <m:sub>
              <m:r>
                <w:rPr>
                  <w:rFonts w:ascii="Cambria Math" w:hAnsi="Cambria Math"/>
                </w:rPr>
                <m:t>shunt</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5</m:t>
              </m:r>
            </m:den>
          </m:f>
          <m:r>
            <w:rPr>
              <w:rFonts w:ascii="Cambria Math" w:hAnsi="Cambria Math"/>
            </w:rPr>
            <m:t>=0,2Ohm</m:t>
          </m:r>
        </m:oMath>
      </m:oMathPara>
    </w:p>
    <w:p w14:paraId="41F33436" w14:textId="77777777" w:rsidR="00685F82" w:rsidRDefault="00685F82">
      <w:pPr>
        <w:rPr>
          <w:sz w:val="20"/>
        </w:rPr>
      </w:pPr>
      <w:r>
        <w:br w:type="page"/>
      </w:r>
    </w:p>
    <w:p w14:paraId="2A26E33F" w14:textId="77777777" w:rsidR="005C3337" w:rsidRDefault="005C3337" w:rsidP="005C3337">
      <w:pPr>
        <w:pStyle w:val="Titre1"/>
      </w:pPr>
      <w:bookmarkStart w:id="43" w:name="_Toc352513"/>
      <w:bookmarkStart w:id="44" w:name="_Toc150984823"/>
      <w:r>
        <w:lastRenderedPageBreak/>
        <w:t>Concept du logiciel</w:t>
      </w:r>
      <w:bookmarkEnd w:id="43"/>
      <w:bookmarkEnd w:id="44"/>
    </w:p>
    <w:p w14:paraId="30E8A362" w14:textId="77777777" w:rsidR="005C3337" w:rsidRDefault="005C3337" w:rsidP="005C3337">
      <w:pPr>
        <w:pStyle w:val="Para1"/>
      </w:pPr>
    </w:p>
    <w:p w14:paraId="67D0A29E" w14:textId="77777777" w:rsidR="005C3337" w:rsidRDefault="005C3337" w:rsidP="005C3337">
      <w:pPr>
        <w:pStyle w:val="Titre2"/>
      </w:pPr>
      <w:bookmarkStart w:id="45" w:name="_Toc352514"/>
      <w:bookmarkStart w:id="46" w:name="_Toc150984824"/>
      <w:r>
        <w:t>logiciel de base</w:t>
      </w:r>
      <w:bookmarkEnd w:id="45"/>
      <w:bookmarkEnd w:id="46"/>
      <w:r>
        <w:t> </w:t>
      </w:r>
    </w:p>
    <w:p w14:paraId="49FB7432" w14:textId="77777777" w:rsidR="005C3337" w:rsidRDefault="005C3337" w:rsidP="005C3337">
      <w:pPr>
        <w:pStyle w:val="Para2"/>
      </w:pPr>
    </w:p>
    <w:p w14:paraId="4EA5721D" w14:textId="77777777" w:rsidR="005C3337" w:rsidRDefault="005C3337" w:rsidP="005C3337">
      <w:pPr>
        <w:pStyle w:val="Para2"/>
      </w:pPr>
      <w:r>
        <w:t>Le Totem pourra être contrôlé uniquement au travers du module Wifi. Voilà une liste de ce qu’il sera possible de faire :</w:t>
      </w:r>
    </w:p>
    <w:p w14:paraId="3C17951B" w14:textId="77777777" w:rsidR="005C3337" w:rsidRDefault="005C3337" w:rsidP="005C3337">
      <w:pPr>
        <w:pStyle w:val="Para2"/>
      </w:pPr>
    </w:p>
    <w:p w14:paraId="6FC00D17" w14:textId="77777777" w:rsidR="005C3337" w:rsidRDefault="005C3337" w:rsidP="005C3337">
      <w:pPr>
        <w:pStyle w:val="Para2"/>
        <w:numPr>
          <w:ilvl w:val="0"/>
          <w:numId w:val="5"/>
        </w:numPr>
      </w:pPr>
      <w:r>
        <w:t>Pouvoir afficher tous les caractères de l’alphabet en majuscule ainsi que tous les chiffres.</w:t>
      </w:r>
    </w:p>
    <w:p w14:paraId="35C314DB" w14:textId="77777777" w:rsidR="005C3337" w:rsidRDefault="005C3337" w:rsidP="005C3337">
      <w:pPr>
        <w:pStyle w:val="Para2"/>
        <w:numPr>
          <w:ilvl w:val="0"/>
          <w:numId w:val="5"/>
        </w:numPr>
      </w:pPr>
      <w:r>
        <w:t>Mettre à jour le texte à afficher.</w:t>
      </w:r>
    </w:p>
    <w:p w14:paraId="1803E5CF" w14:textId="77777777" w:rsidR="005C3337" w:rsidRDefault="005C3337" w:rsidP="005C3337">
      <w:pPr>
        <w:pStyle w:val="Para2"/>
        <w:numPr>
          <w:ilvl w:val="0"/>
          <w:numId w:val="5"/>
        </w:numPr>
      </w:pPr>
      <w:r>
        <w:t>Modifier la luminosité ou demander au Totem de la régler lui-même.</w:t>
      </w:r>
    </w:p>
    <w:p w14:paraId="6893FE47" w14:textId="77777777" w:rsidR="005C3337" w:rsidRDefault="005C3337" w:rsidP="005C3337">
      <w:pPr>
        <w:pStyle w:val="Para2"/>
        <w:numPr>
          <w:ilvl w:val="0"/>
          <w:numId w:val="5"/>
        </w:numPr>
      </w:pPr>
      <w:r>
        <w:t>Modifier la fréquence d’affichage, faire en sorte que le texte tourne en permanence ou que une fois toutes les 5 secondes par exemple.</w:t>
      </w:r>
    </w:p>
    <w:p w14:paraId="108EDFF5" w14:textId="77777777" w:rsidR="005C3337" w:rsidRDefault="005C3337" w:rsidP="005C3337">
      <w:pPr>
        <w:pStyle w:val="Para2"/>
        <w:numPr>
          <w:ilvl w:val="0"/>
          <w:numId w:val="5"/>
        </w:numPr>
      </w:pPr>
      <w:r>
        <w:t>Demander au Totem d’afficher le niveau de batterie.</w:t>
      </w:r>
    </w:p>
    <w:p w14:paraId="54327EA3" w14:textId="77777777" w:rsidR="005C3337" w:rsidRDefault="005C3337" w:rsidP="005C3337">
      <w:pPr>
        <w:pStyle w:val="Para2"/>
      </w:pPr>
    </w:p>
    <w:p w14:paraId="30311BBE" w14:textId="77777777" w:rsidR="005C3337" w:rsidRDefault="005C3337" w:rsidP="005C3337">
      <w:pPr>
        <w:pStyle w:val="Titre2"/>
      </w:pPr>
      <w:bookmarkStart w:id="47" w:name="_Toc352515"/>
      <w:bookmarkStart w:id="48" w:name="_Toc150984825"/>
      <w:r>
        <w:t>Améliorations</w:t>
      </w:r>
      <w:bookmarkEnd w:id="47"/>
      <w:bookmarkEnd w:id="48"/>
      <w:r>
        <w:t xml:space="preserve"> </w:t>
      </w:r>
    </w:p>
    <w:p w14:paraId="67020A68" w14:textId="77777777" w:rsidR="005C3337" w:rsidRDefault="005C3337" w:rsidP="005C3337">
      <w:pPr>
        <w:pStyle w:val="Para2"/>
      </w:pPr>
    </w:p>
    <w:p w14:paraId="5456356F" w14:textId="77777777" w:rsidR="005C3337" w:rsidRDefault="005C3337" w:rsidP="005C3337">
      <w:pPr>
        <w:pStyle w:val="Para2"/>
      </w:pPr>
      <w:r>
        <w:t xml:space="preserve">Si aucun problème majeur ne </w:t>
      </w:r>
      <w:r w:rsidR="00C51210">
        <w:t>se</w:t>
      </w:r>
      <w:r>
        <w:t xml:space="preserve"> présente lors de la réalisation du projet, le logiciel de base avec les fonctions citées ci-dessus sera fait et fonctionnel. Cependant, je pense qu’il y a beaucoup d’améliorations qui peuvent être ajoutées. Si mon avancement le permet voici la liste des fonctions que j’aimerais pouvoir ajouter de la plus importante à la moins importante selon moi :</w:t>
      </w:r>
    </w:p>
    <w:p w14:paraId="0A4CD49F" w14:textId="77777777" w:rsidR="005C3337" w:rsidRDefault="005C3337" w:rsidP="005C3337">
      <w:pPr>
        <w:pStyle w:val="Para2"/>
      </w:pPr>
    </w:p>
    <w:p w14:paraId="40857D73" w14:textId="77777777" w:rsidR="005C3337" w:rsidRDefault="005C3337" w:rsidP="005C3337">
      <w:pPr>
        <w:pStyle w:val="Para2"/>
        <w:numPr>
          <w:ilvl w:val="0"/>
          <w:numId w:val="6"/>
        </w:numPr>
      </w:pPr>
      <w:r>
        <w:t>Pouvoir modifier la couleur du texte voire de chaque caractère.</w:t>
      </w:r>
    </w:p>
    <w:p w14:paraId="5C2A8CA0" w14:textId="77777777" w:rsidR="005C3337" w:rsidRDefault="005C3337" w:rsidP="005C3337">
      <w:pPr>
        <w:pStyle w:val="Para2"/>
        <w:numPr>
          <w:ilvl w:val="0"/>
          <w:numId w:val="6"/>
        </w:numPr>
      </w:pPr>
      <w:r>
        <w:t>Etendre le nombre de caractère possible à celui de la table ascii.</w:t>
      </w:r>
    </w:p>
    <w:p w14:paraId="6761CCE2" w14:textId="77777777" w:rsidR="005C3337" w:rsidRDefault="005C3337" w:rsidP="005C3337">
      <w:pPr>
        <w:pStyle w:val="Para2"/>
        <w:numPr>
          <w:ilvl w:val="0"/>
          <w:numId w:val="6"/>
        </w:numPr>
      </w:pPr>
      <w:r>
        <w:t>Ajouter des animations.</w:t>
      </w:r>
    </w:p>
    <w:p w14:paraId="2DFDF67C" w14:textId="77777777" w:rsidR="005C3337" w:rsidRDefault="005C3337" w:rsidP="005C3337">
      <w:pPr>
        <w:pStyle w:val="Para2"/>
        <w:numPr>
          <w:ilvl w:val="0"/>
          <w:numId w:val="6"/>
        </w:numPr>
      </w:pPr>
      <w:r>
        <w:t>Faire un mode d’affichage optimisé à différentes consommations permettant d’estimer précisément combien de temps encore le Totem pourra rester allumé.</w:t>
      </w:r>
    </w:p>
    <w:p w14:paraId="02E5BA9C" w14:textId="77777777" w:rsidR="005C3337" w:rsidRDefault="005C3337" w:rsidP="005C3337">
      <w:pPr>
        <w:pStyle w:val="Para2"/>
        <w:ind w:left="1854"/>
      </w:pPr>
    </w:p>
    <w:p w14:paraId="423491B1" w14:textId="77777777" w:rsidR="005C3337" w:rsidRDefault="005C3337" w:rsidP="005C3337">
      <w:pPr>
        <w:pStyle w:val="Titre2"/>
      </w:pPr>
      <w:bookmarkStart w:id="49" w:name="_Toc352516"/>
      <w:bookmarkStart w:id="50" w:name="_Toc150984826"/>
      <w:r>
        <w:t>Idées Possibles</w:t>
      </w:r>
      <w:bookmarkEnd w:id="49"/>
      <w:bookmarkEnd w:id="50"/>
    </w:p>
    <w:p w14:paraId="75C614C8" w14:textId="77777777" w:rsidR="005C3337" w:rsidRDefault="005C3337" w:rsidP="005C3337">
      <w:pPr>
        <w:pStyle w:val="Para2"/>
      </w:pPr>
    </w:p>
    <w:p w14:paraId="4B183990" w14:textId="77777777" w:rsidR="005C3337" w:rsidRDefault="005C3337" w:rsidP="005C3337">
      <w:pPr>
        <w:pStyle w:val="Para2"/>
      </w:pPr>
      <w:r>
        <w:t xml:space="preserve">Il est très </w:t>
      </w:r>
      <w:r w:rsidR="00C51210">
        <w:t>peu</w:t>
      </w:r>
      <w:r>
        <w:t xml:space="preserve"> probable que je réussisse à faire le logiciel de base avec toutes les améliorations que j’aimerais y amener mais si j’y arrive et qu’il me reste du temps, voici des idées que j’ai eues pour la suite :</w:t>
      </w:r>
    </w:p>
    <w:p w14:paraId="7B651B5B" w14:textId="77777777" w:rsidR="005C3337" w:rsidRDefault="005C3337" w:rsidP="005C3337">
      <w:pPr>
        <w:pStyle w:val="Para2"/>
      </w:pPr>
    </w:p>
    <w:p w14:paraId="70D76E49" w14:textId="77777777" w:rsidR="005C3337" w:rsidRDefault="005C3337" w:rsidP="005C3337">
      <w:pPr>
        <w:pStyle w:val="Para2"/>
        <w:numPr>
          <w:ilvl w:val="0"/>
          <w:numId w:val="7"/>
        </w:numPr>
      </w:pPr>
      <w:r>
        <w:t>Augmenter le nombre de caractères à la table ascii étendue.</w:t>
      </w:r>
    </w:p>
    <w:p w14:paraId="13AEED05" w14:textId="77777777" w:rsidR="005C3337" w:rsidRDefault="005C3337" w:rsidP="005C3337">
      <w:pPr>
        <w:pStyle w:val="Para2"/>
        <w:numPr>
          <w:ilvl w:val="0"/>
          <w:numId w:val="7"/>
        </w:numPr>
      </w:pPr>
      <w:r>
        <w:t>Ajouté un mode d’édition de la matrice depuis l’application wifi. Ce mode permettrait de modifier indépendamment chaque LED des deux matrices. Ce mode permettrait aussi de modifier la matrice de manière automatique depuis un PC par exemple sans devoir modifier le code dans le Pic.</w:t>
      </w:r>
    </w:p>
    <w:p w14:paraId="38C78E17" w14:textId="77777777" w:rsidR="005C3337" w:rsidRDefault="005C3337" w:rsidP="005C3337">
      <w:pPr>
        <w:pStyle w:val="Titre2"/>
        <w:numPr>
          <w:ilvl w:val="0"/>
          <w:numId w:val="0"/>
        </w:numPr>
        <w:ind w:left="1134"/>
      </w:pPr>
    </w:p>
    <w:p w14:paraId="5AA2E7D0" w14:textId="77777777" w:rsidR="005C3337" w:rsidRDefault="005C3337" w:rsidP="005C3337">
      <w:pPr>
        <w:pStyle w:val="Titre2"/>
      </w:pPr>
      <w:bookmarkStart w:id="51" w:name="_Toc352517"/>
      <w:bookmarkStart w:id="52" w:name="_Toc150984827"/>
      <w:r>
        <w:t>géstion des LEd</w:t>
      </w:r>
      <w:bookmarkEnd w:id="51"/>
      <w:bookmarkEnd w:id="52"/>
    </w:p>
    <w:p w14:paraId="36A40023" w14:textId="77777777" w:rsidR="005C3337" w:rsidRDefault="005C3337" w:rsidP="005C3337">
      <w:pPr>
        <w:pStyle w:val="Para2"/>
      </w:pPr>
    </w:p>
    <w:p w14:paraId="4CA615EE" w14:textId="77777777" w:rsidR="005C3337" w:rsidRDefault="005C3337" w:rsidP="005C3337">
      <w:pPr>
        <w:pStyle w:val="Para2"/>
      </w:pPr>
      <w:r>
        <w:t>Les LED des matrices sont des WS2812B qui sont des LED RGB avec un chip permettant une communication en série, ce qui permet de contrôler les 512 LED avec une seule ligne de commande. Pour pouvoir les commander il faut donc respecter un protocole, chaque LED prend 24 bits, les bits sont envoyés à une vitesse de 800kHz, chaque bit que ce soit un 1 ou un 0 possède un temps à l’état haut et un temps à l’état bas, ce qui permet entre autres de transmettre l’horloge.</w:t>
      </w:r>
    </w:p>
    <w:p w14:paraId="1AA435C9" w14:textId="77777777" w:rsidR="005C3337" w:rsidRDefault="005C3337" w:rsidP="005C3337">
      <w:pPr>
        <w:pStyle w:val="Para2"/>
      </w:pPr>
    </w:p>
    <w:p w14:paraId="28B03032" w14:textId="77777777" w:rsidR="005C3337" w:rsidRDefault="005C3337" w:rsidP="005C3337">
      <w:pPr>
        <w:pStyle w:val="Para2"/>
      </w:pPr>
      <w:r>
        <w:t>C’est pourquoi l’utilisation d’une ligne SPI pour contrôler les LED fonctionne bien, en utilisant un SPI travaillant à une fréquence 8 fois plus élevée que celle nécessaire pour gérer les LED un byte du SPI correspondra à un bit pour les LED et donc en transmettant 1000’0000 on obtiendras un 0 et 1111’1110 un 1.</w:t>
      </w:r>
    </w:p>
    <w:p w14:paraId="0A35AF48" w14:textId="77777777" w:rsidR="005C3337" w:rsidRPr="00DC3676" w:rsidRDefault="005C3337" w:rsidP="005C3337">
      <w:pPr>
        <w:rPr>
          <w:sz w:val="20"/>
        </w:rPr>
      </w:pPr>
      <w:r>
        <w:br w:type="page"/>
      </w:r>
    </w:p>
    <w:p w14:paraId="48920AB6" w14:textId="77777777" w:rsidR="005C3337" w:rsidRDefault="005C3337" w:rsidP="005C3337">
      <w:pPr>
        <w:pStyle w:val="Titre1"/>
      </w:pPr>
      <w:bookmarkStart w:id="53" w:name="_Toc352518"/>
      <w:bookmarkStart w:id="54" w:name="_Toc150984828"/>
      <w:r>
        <w:lastRenderedPageBreak/>
        <w:t>Boitier et PCB</w:t>
      </w:r>
      <w:bookmarkEnd w:id="53"/>
      <w:bookmarkEnd w:id="54"/>
    </w:p>
    <w:p w14:paraId="25B1D2BE" w14:textId="77777777" w:rsidR="005C3337" w:rsidRDefault="005C3337" w:rsidP="005C3337">
      <w:pPr>
        <w:pStyle w:val="Para1"/>
      </w:pPr>
    </w:p>
    <w:p w14:paraId="31EE88B5" w14:textId="77777777" w:rsidR="005C3337" w:rsidRDefault="005C3337" w:rsidP="005C3337">
      <w:pPr>
        <w:pStyle w:val="Para1"/>
      </w:pPr>
      <w:r>
        <w:t>Pour le boîtier, la forme sera normalement très semblable à ce que j’ai dessiné. Pour déterminer les dimensions du boîtier, il faut partir du diamètre que les deux matrices vont créer une fois mises en cercle. Vu que la longueur des matrices est connue, le diamètre peut se trouver facilement :</w:t>
      </w:r>
    </w:p>
    <w:p w14:paraId="26FF5EBF" w14:textId="77777777" w:rsidR="005C3337" w:rsidRDefault="005C3337" w:rsidP="005C3337">
      <w:pPr>
        <w:pStyle w:val="Para1"/>
      </w:pPr>
    </w:p>
    <w:p w14:paraId="2DE29ACE" w14:textId="77777777" w:rsidR="005C3337" w:rsidRPr="00DC3676" w:rsidRDefault="005C3337" w:rsidP="005C3337">
      <w:pPr>
        <w:pStyle w:val="Para1"/>
      </w:pPr>
      <m:oMathPara>
        <m:oMath>
          <m:r>
            <w:rPr>
              <w:rFonts w:ascii="Cambria Math" w:hAnsi="Cambria Math"/>
            </w:rPr>
            <m:t>p=</m:t>
          </m:r>
          <m:f>
            <m:fPr>
              <m:ctrlPr>
                <w:rPr>
                  <w:rFonts w:ascii="Cambria Math" w:hAnsi="Cambria Math"/>
                  <w:i/>
                </w:rPr>
              </m:ctrlPr>
            </m:fPr>
            <m:num>
              <m:r>
                <w:rPr>
                  <w:rFonts w:ascii="Cambria Math" w:hAnsi="Cambria Math"/>
                </w:rPr>
                <m:t>320*2</m:t>
              </m:r>
            </m:num>
            <m:den>
              <m:r>
                <w:rPr>
                  <w:rFonts w:ascii="Cambria Math" w:hAnsi="Cambria Math"/>
                </w:rPr>
                <m:t>π</m:t>
              </m:r>
            </m:den>
          </m:f>
          <m:r>
            <w:rPr>
              <w:rFonts w:ascii="Cambria Math" w:hAnsi="Cambria Math"/>
            </w:rPr>
            <m:t>=204mm</m:t>
          </m:r>
        </m:oMath>
      </m:oMathPara>
    </w:p>
    <w:p w14:paraId="6959AD5F" w14:textId="77777777" w:rsidR="005C3337" w:rsidRDefault="005C3337" w:rsidP="005C3337">
      <w:pPr>
        <w:pStyle w:val="Para1"/>
      </w:pPr>
    </w:p>
    <w:p w14:paraId="305CFBDD" w14:textId="77777777" w:rsidR="005C3337" w:rsidRDefault="005C3337" w:rsidP="005C3337">
      <w:pPr>
        <w:pStyle w:val="Para1"/>
      </w:pPr>
      <w:r>
        <w:t>La hauteur de la tête est en partie déterminé par la hauteur des matrices qui font 8cm de haut, À la hauteur des matrices s’ajoute l’épaisseur des disques inférieurs et supérieurs. Au total la tête fera environ 10cm de haut.</w:t>
      </w:r>
    </w:p>
    <w:p w14:paraId="7A372BC4" w14:textId="77777777" w:rsidR="005C3337" w:rsidRDefault="005C3337" w:rsidP="005C3337">
      <w:pPr>
        <w:pStyle w:val="Para1"/>
      </w:pPr>
    </w:p>
    <w:p w14:paraId="31970048" w14:textId="77777777" w:rsidR="005C3337" w:rsidRDefault="005C3337" w:rsidP="005C3337">
      <w:pPr>
        <w:pStyle w:val="Para1"/>
      </w:pPr>
      <w:r>
        <w:t xml:space="preserve">Le diamètre des matrices permet de connaitre le diamètre maximal du PCB, environ 20cm de diamètre. Cependant pour le diamètre du PCB je vais partir sur un PCB rond de 18cm de diamètre ce qui devrait être amplement suffisant au cas </w:t>
      </w:r>
      <w:r w:rsidR="00C51210">
        <w:t>où</w:t>
      </w:r>
      <w:r>
        <w:t xml:space="preserve"> cela ne suffit pas il reste encore un peu de marge.</w:t>
      </w:r>
    </w:p>
    <w:p w14:paraId="08F28A39" w14:textId="77777777" w:rsidR="005C3337" w:rsidRPr="00E518E4" w:rsidRDefault="005C3337" w:rsidP="005C3337">
      <w:pPr>
        <w:pStyle w:val="Para1"/>
      </w:pPr>
      <w:r>
        <w:t xml:space="preserve"> </w:t>
      </w:r>
    </w:p>
    <w:p w14:paraId="5BAD6BCC" w14:textId="77777777" w:rsidR="005C3337" w:rsidRDefault="005C3337" w:rsidP="005C3337">
      <w:pPr>
        <w:pStyle w:val="Titre1"/>
      </w:pPr>
      <w:bookmarkStart w:id="55" w:name="_Toc352519"/>
      <w:bookmarkStart w:id="56" w:name="_Toc150984829"/>
      <w:r>
        <w:t>Schéma batterie</w:t>
      </w:r>
      <w:bookmarkEnd w:id="55"/>
      <w:bookmarkEnd w:id="56"/>
    </w:p>
    <w:p w14:paraId="270D48B4" w14:textId="77777777" w:rsidR="005C3337" w:rsidRDefault="005C3337" w:rsidP="005C3337">
      <w:pPr>
        <w:pStyle w:val="Para1"/>
      </w:pPr>
    </w:p>
    <w:p w14:paraId="43AAE1D4" w14:textId="77777777" w:rsidR="005C3337" w:rsidRDefault="005C3337" w:rsidP="005C3337">
      <w:pPr>
        <w:pStyle w:val="Para1"/>
        <w:jc w:val="left"/>
      </w:pPr>
      <w:r>
        <w:t>La partie charge de la batterie, interrupteur et panneau solaire se trouvera dans et sur la base. Cette partie ne sera pas faite sur PCB mais câblée. Voici le schéma :</w:t>
      </w:r>
    </w:p>
    <w:p w14:paraId="0DA663F3" w14:textId="77777777" w:rsidR="005C3337" w:rsidRDefault="005C3337" w:rsidP="005C3337">
      <w:pPr>
        <w:pStyle w:val="Para1"/>
        <w:jc w:val="left"/>
      </w:pPr>
    </w:p>
    <w:p w14:paraId="43552443" w14:textId="77777777" w:rsidR="005C3337" w:rsidRDefault="005C3337" w:rsidP="005C3337">
      <w:pPr>
        <w:pStyle w:val="Para1"/>
        <w:jc w:val="left"/>
      </w:pPr>
      <w:r>
        <w:rPr>
          <w:noProof/>
        </w:rPr>
        <w:drawing>
          <wp:inline distT="0" distB="0" distL="0" distR="0" wp14:anchorId="55527A3F" wp14:editId="5828A471">
            <wp:extent cx="6480175" cy="4841875"/>
            <wp:effectExtent l="0" t="0" r="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480175" cy="4841875"/>
                    </a:xfrm>
                    <a:prstGeom prst="rect">
                      <a:avLst/>
                    </a:prstGeom>
                  </pic:spPr>
                </pic:pic>
              </a:graphicData>
            </a:graphic>
          </wp:inline>
        </w:drawing>
      </w:r>
      <w:r>
        <w:br/>
      </w:r>
    </w:p>
    <w:p w14:paraId="345D0704" w14:textId="77777777" w:rsidR="005C3337" w:rsidRDefault="005C3337" w:rsidP="005C3337">
      <w:r>
        <w:br w:type="page"/>
      </w:r>
    </w:p>
    <w:p w14:paraId="6FE2F4C6" w14:textId="77777777" w:rsidR="005C3337" w:rsidRPr="00235FEA" w:rsidRDefault="005C3337" w:rsidP="005C3337">
      <w:pPr>
        <w:pStyle w:val="Titre1"/>
      </w:pPr>
      <w:bookmarkStart w:id="57" w:name="_Toc352520"/>
      <w:bookmarkStart w:id="58" w:name="_Toc150984830"/>
      <w:r>
        <w:lastRenderedPageBreak/>
        <w:t>Choix des pins</w:t>
      </w:r>
      <w:bookmarkEnd w:id="57"/>
      <w:bookmarkEnd w:id="58"/>
    </w:p>
    <w:p w14:paraId="70D54557" w14:textId="77777777" w:rsidR="005C3337" w:rsidRDefault="005C3337" w:rsidP="005C3337">
      <w:pPr>
        <w:ind w:left="567"/>
      </w:pPr>
    </w:p>
    <w:p w14:paraId="40D20CB9" w14:textId="77777777" w:rsidR="005C3337" w:rsidRDefault="005C3337" w:rsidP="005C3337">
      <w:pPr>
        <w:ind w:left="567"/>
      </w:pPr>
      <w:r>
        <w:t>Pour visualiser le choix des pins sur le pic j’ai fait ce tableau :</w:t>
      </w:r>
    </w:p>
    <w:p w14:paraId="553EE142" w14:textId="77777777" w:rsidR="005C3337" w:rsidRDefault="005C3337" w:rsidP="005C3337">
      <w:pPr>
        <w:ind w:left="567"/>
      </w:pPr>
    </w:p>
    <w:p w14:paraId="685488D3" w14:textId="77777777" w:rsidR="005C3337" w:rsidRDefault="005C3337" w:rsidP="005C3337">
      <w:pPr>
        <w:ind w:left="567"/>
      </w:pPr>
      <w:r>
        <w:rPr>
          <w:noProof/>
        </w:rPr>
        <w:drawing>
          <wp:inline distT="0" distB="0" distL="0" distR="0" wp14:anchorId="2A396FEC" wp14:editId="788787A6">
            <wp:extent cx="6480175" cy="5006340"/>
            <wp:effectExtent l="0" t="0" r="0" b="381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480175" cy="5006340"/>
                    </a:xfrm>
                    <a:prstGeom prst="rect">
                      <a:avLst/>
                    </a:prstGeom>
                  </pic:spPr>
                </pic:pic>
              </a:graphicData>
            </a:graphic>
          </wp:inline>
        </w:drawing>
      </w:r>
    </w:p>
    <w:p w14:paraId="0E11FD6B" w14:textId="77777777" w:rsidR="005C3337" w:rsidRDefault="005C3337" w:rsidP="005C3337">
      <w:pPr>
        <w:ind w:left="567"/>
      </w:pPr>
    </w:p>
    <w:p w14:paraId="6333A186" w14:textId="77777777" w:rsidR="005C3337" w:rsidRDefault="005C3337" w:rsidP="005C3337">
      <w:pPr>
        <w:ind w:left="567"/>
      </w:pPr>
      <w:r>
        <w:t>La première chose à faire pour correctement choisir les pins est de savoir ce qu’il faut et pour quel élément :</w:t>
      </w:r>
    </w:p>
    <w:p w14:paraId="4EC87F99" w14:textId="77777777" w:rsidR="005C3337" w:rsidRDefault="005C3337" w:rsidP="005C3337">
      <w:pPr>
        <w:ind w:left="567"/>
      </w:pPr>
    </w:p>
    <w:p w14:paraId="7CD3FC53" w14:textId="77777777" w:rsidR="005C3337" w:rsidRDefault="005C3337" w:rsidP="005C3337">
      <w:pPr>
        <w:pStyle w:val="Paragraphedeliste"/>
        <w:numPr>
          <w:ilvl w:val="0"/>
          <w:numId w:val="9"/>
        </w:numPr>
      </w:pPr>
      <w:r>
        <w:t>Trois entrées analogiques, deux pour la mesure de la batterie et une pour la luminosité.</w:t>
      </w:r>
    </w:p>
    <w:p w14:paraId="6B8403FF" w14:textId="77777777" w:rsidR="005C3337" w:rsidRDefault="005C3337" w:rsidP="005C3337">
      <w:pPr>
        <w:pStyle w:val="Paragraphedeliste"/>
        <w:numPr>
          <w:ilvl w:val="0"/>
          <w:numId w:val="9"/>
        </w:numPr>
      </w:pPr>
      <w:r>
        <w:t>Un SPI à 4 fil et 4 IO pour le module Wifi.</w:t>
      </w:r>
    </w:p>
    <w:p w14:paraId="429A339D" w14:textId="77777777" w:rsidR="005C3337" w:rsidRDefault="005C3337" w:rsidP="005C3337">
      <w:pPr>
        <w:pStyle w:val="Paragraphedeliste"/>
        <w:numPr>
          <w:ilvl w:val="0"/>
          <w:numId w:val="9"/>
        </w:numPr>
      </w:pPr>
      <w:r>
        <w:t>Une IO pour activer, désactiver l’alimentation 5V.</w:t>
      </w:r>
    </w:p>
    <w:p w14:paraId="30BAF01E" w14:textId="77777777" w:rsidR="005C3337" w:rsidRDefault="005C3337" w:rsidP="005C3337">
      <w:pPr>
        <w:pStyle w:val="Paragraphedeliste"/>
        <w:numPr>
          <w:ilvl w:val="0"/>
          <w:numId w:val="9"/>
        </w:numPr>
      </w:pPr>
      <w:r>
        <w:t>PGED, PGEC.</w:t>
      </w:r>
    </w:p>
    <w:p w14:paraId="0E9A7FD3" w14:textId="77777777" w:rsidR="005C3337" w:rsidRDefault="005C3337" w:rsidP="005C3337">
      <w:pPr>
        <w:pStyle w:val="Paragraphedeliste"/>
        <w:numPr>
          <w:ilvl w:val="0"/>
          <w:numId w:val="9"/>
        </w:numPr>
      </w:pPr>
      <w:r>
        <w:t>Les alimentations.</w:t>
      </w:r>
    </w:p>
    <w:p w14:paraId="58267BB8" w14:textId="77777777" w:rsidR="005C3337" w:rsidRDefault="005C3337" w:rsidP="005C3337">
      <w:pPr>
        <w:ind w:left="567"/>
      </w:pPr>
    </w:p>
    <w:p w14:paraId="57653947" w14:textId="77777777" w:rsidR="005C3337" w:rsidRDefault="005C3337" w:rsidP="005C3337">
      <w:pPr>
        <w:ind w:left="567"/>
      </w:pPr>
      <w:r>
        <w:t xml:space="preserve">Une fois déterminé il faut les placer. Le plus simple est de d’abord placé celle qui on le plus de restriction. Les alimentations ne peuvent pas être placé ailleurs que sur les pattes d’alimentation, de ce fait la question de ou les mettre ne se pose même pas. Ensuite le module Wifi est celui qui monopolise le plus de pattes, de plus il a besoin d’un SPI, pour le SPI 1 la patte SCK1 est la seul à être imposer les autres </w:t>
      </w:r>
      <w:r w:rsidR="00C51210">
        <w:t>sont</w:t>
      </w:r>
      <w:r>
        <w:t xml:space="preserve"> des pps ce qui fait quel peuvent être placer presque librement. J’ai donc essayé de placer les huit pattes destiner au module wifi sur le moins de côté du Pic possible. J’ai placer les deux pattes de programmation sur PGEC1 et PGED1 car elles étaient libres. Finalement j’ai placé les pattes restantes en essayant d’imaginé ou seront placer les composant sur le PCB.</w:t>
      </w:r>
    </w:p>
    <w:p w14:paraId="61534729" w14:textId="77777777" w:rsidR="005C3337" w:rsidRPr="00297BDE" w:rsidRDefault="005C3337" w:rsidP="00297BDE">
      <w:pPr>
        <w:rPr>
          <w:sz w:val="20"/>
        </w:rPr>
      </w:pPr>
      <w:r>
        <w:rPr>
          <w:sz w:val="20"/>
        </w:rPr>
        <w:br w:type="page"/>
      </w:r>
    </w:p>
    <w:p w14:paraId="52DDDF16" w14:textId="77777777" w:rsidR="00685F82" w:rsidRPr="00685F82" w:rsidRDefault="00685F82" w:rsidP="00685F82">
      <w:pPr>
        <w:pStyle w:val="Titre"/>
        <w:pBdr>
          <w:bottom w:val="single" w:sz="4" w:space="1" w:color="auto"/>
        </w:pBdr>
      </w:pPr>
      <w:r>
        <w:lastRenderedPageBreak/>
        <w:t>Réalisation</w:t>
      </w:r>
    </w:p>
    <w:p w14:paraId="24C43E1D" w14:textId="77777777" w:rsidR="00211810" w:rsidRPr="00685F82" w:rsidRDefault="00E15600" w:rsidP="00685F82">
      <w:pPr>
        <w:pStyle w:val="Titre1"/>
        <w:rPr>
          <w:b w:val="0"/>
          <w:caps w:val="0"/>
          <w:sz w:val="20"/>
        </w:rPr>
      </w:pPr>
      <w:bookmarkStart w:id="59" w:name="_Toc150984831"/>
      <w:r>
        <w:t>PCB</w:t>
      </w:r>
      <w:bookmarkEnd w:id="59"/>
    </w:p>
    <w:p w14:paraId="178FA053" w14:textId="77777777" w:rsidR="00685F82" w:rsidRPr="00685F82" w:rsidRDefault="00685F82" w:rsidP="00685F82">
      <w:pPr>
        <w:pStyle w:val="Para1"/>
      </w:pPr>
    </w:p>
    <w:p w14:paraId="7C06560F" w14:textId="77777777" w:rsidR="00211810" w:rsidRDefault="00211810" w:rsidP="00211810">
      <w:pPr>
        <w:pStyle w:val="Titre2"/>
      </w:pPr>
      <w:bookmarkStart w:id="60" w:name="_Toc150984832"/>
      <w:r>
        <w:t>Dimenssionnement</w:t>
      </w:r>
      <w:r w:rsidR="00817F63">
        <w:t xml:space="preserve"> de la carte</w:t>
      </w:r>
      <w:bookmarkEnd w:id="60"/>
    </w:p>
    <w:p w14:paraId="1A206959" w14:textId="77777777" w:rsidR="00211810" w:rsidRDefault="00211810" w:rsidP="00211810">
      <w:pPr>
        <w:pStyle w:val="Para2"/>
      </w:pPr>
    </w:p>
    <w:p w14:paraId="68764463" w14:textId="77777777" w:rsidR="00211810" w:rsidRDefault="00817F63" w:rsidP="00211810">
      <w:pPr>
        <w:pStyle w:val="Para2"/>
      </w:pPr>
      <w:r>
        <w:t>Vus que aucun boitier ou design particulier n’a été imposé dans le cahier des charge</w:t>
      </w:r>
      <w:r w:rsidR="008B4F3D">
        <w:t>, il n’y avait pas réellement de</w:t>
      </w:r>
      <w:r w:rsidR="00CF2AE6">
        <w:t xml:space="preserve"> </w:t>
      </w:r>
      <w:r w:rsidR="008B4F3D">
        <w:t xml:space="preserve">contrainte </w:t>
      </w:r>
      <w:r w:rsidR="00CF2AE6">
        <w:t xml:space="preserve">concernant la taille du PCB. Cependant de légère contrainte son apparu lors de la phase de design. </w:t>
      </w:r>
      <w:r w:rsidR="00C51210">
        <w:t>Il</w:t>
      </w:r>
      <w:r w:rsidR="00CF2AE6">
        <w:t xml:space="preserve"> a été décider de placer le PCB au centre des deux matrices de LEDs ce qui limite la taille du PCB au </w:t>
      </w:r>
      <w:r w:rsidR="00C51210">
        <w:t>périmètre</w:t>
      </w:r>
      <w:r w:rsidR="00CF2AE6">
        <w:t xml:space="preserve"> des </w:t>
      </w:r>
      <w:r w:rsidR="008B4F3D">
        <w:t>matrices</w:t>
      </w:r>
      <w:r w:rsidR="00CF2AE6">
        <w:t> :</w:t>
      </w:r>
    </w:p>
    <w:p w14:paraId="1C2A67A1" w14:textId="77777777" w:rsidR="00AC48BA" w:rsidRDefault="00AC48BA" w:rsidP="00211810">
      <w:pPr>
        <w:pStyle w:val="Para2"/>
      </w:pPr>
    </w:p>
    <w:p w14:paraId="21D640EA" w14:textId="77777777" w:rsidR="00AC48BA" w:rsidRPr="00AC48BA" w:rsidRDefault="00AC48BA" w:rsidP="00211810">
      <w:pPr>
        <w:pStyle w:val="Para2"/>
      </w:pPr>
      <m:oMathPara>
        <m:oMath>
          <m:r>
            <w:rPr>
              <w:rFonts w:ascii="Cambria Math" w:hAnsi="Cambria Math"/>
            </w:rPr>
            <m:t>d=</m:t>
          </m:r>
          <m:f>
            <m:fPr>
              <m:ctrlPr>
                <w:rPr>
                  <w:rFonts w:ascii="Cambria Math" w:hAnsi="Cambria Math"/>
                  <w:i/>
                </w:rPr>
              </m:ctrlPr>
            </m:fPr>
            <m:num>
              <m:r>
                <w:rPr>
                  <w:rFonts w:ascii="Cambria Math" w:hAnsi="Cambria Math"/>
                </w:rPr>
                <m:t>p</m:t>
              </m:r>
            </m:num>
            <m:den>
              <m:r>
                <w:rPr>
                  <w:rFonts w:ascii="Cambria Math" w:hAnsi="Cambria Math"/>
                </w:rPr>
                <m:t>π</m:t>
              </m:r>
            </m:den>
          </m:f>
          <m:r>
            <w:rPr>
              <w:rFonts w:ascii="Cambria Math" w:hAnsi="Cambria Math"/>
            </w:rPr>
            <m:t>=</m:t>
          </m:r>
          <m:f>
            <m:fPr>
              <m:ctrlPr>
                <w:rPr>
                  <w:rFonts w:ascii="Cambria Math" w:hAnsi="Cambria Math"/>
                  <w:i/>
                </w:rPr>
              </m:ctrlPr>
            </m:fPr>
            <m:num>
              <m:r>
                <w:rPr>
                  <w:rFonts w:ascii="Cambria Math" w:hAnsi="Cambria Math"/>
                </w:rPr>
                <m:t>640</m:t>
              </m:r>
            </m:num>
            <m:den>
              <m:r>
                <w:rPr>
                  <w:rFonts w:ascii="Cambria Math" w:hAnsi="Cambria Math"/>
                </w:rPr>
                <m:t>π</m:t>
              </m:r>
            </m:den>
          </m:f>
          <m:r>
            <w:rPr>
              <w:rFonts w:ascii="Cambria Math" w:hAnsi="Cambria Math"/>
            </w:rPr>
            <m:t>≅203,72mm</m:t>
          </m:r>
        </m:oMath>
      </m:oMathPara>
    </w:p>
    <w:p w14:paraId="3385180A" w14:textId="77777777" w:rsidR="00AC48BA" w:rsidRDefault="00AC48BA" w:rsidP="00211810">
      <w:pPr>
        <w:pStyle w:val="Para2"/>
      </w:pPr>
    </w:p>
    <w:p w14:paraId="13F818F8" w14:textId="77777777" w:rsidR="00817F63" w:rsidRDefault="00CF2AE6" w:rsidP="00211810">
      <w:pPr>
        <w:pStyle w:val="Para2"/>
      </w:pPr>
      <w:r>
        <w:t>Du</w:t>
      </w:r>
      <w:r w:rsidR="00C51210">
        <w:t>e</w:t>
      </w:r>
      <w:r>
        <w:t xml:space="preserve"> au</w:t>
      </w:r>
      <w:r w:rsidR="00C51210">
        <w:t>x</w:t>
      </w:r>
      <w:r>
        <w:t xml:space="preserve"> matrice</w:t>
      </w:r>
      <w:r w:rsidR="00C51210">
        <w:t>s</w:t>
      </w:r>
      <w:r>
        <w:t xml:space="preserve"> le PCB ne </w:t>
      </w:r>
      <w:r w:rsidR="00C51210">
        <w:t>pouvait</w:t>
      </w:r>
      <w:r>
        <w:t xml:space="preserve"> pas être plus grand qu’un rond de 204mm de </w:t>
      </w:r>
      <w:r w:rsidR="00C51210">
        <w:t>diamètre</w:t>
      </w:r>
      <w:r>
        <w:t xml:space="preserve"> ou un carré de 144mm x 144mm</w:t>
      </w:r>
      <w:r w:rsidR="00817F63">
        <w:t>.</w:t>
      </w:r>
    </w:p>
    <w:p w14:paraId="2FE293B3" w14:textId="77777777" w:rsidR="00CF2AE6" w:rsidRPr="00211810" w:rsidRDefault="00817F63" w:rsidP="00211810">
      <w:pPr>
        <w:pStyle w:val="Para2"/>
      </w:pPr>
      <w:r>
        <w:t xml:space="preserve">Ces </w:t>
      </w:r>
      <w:r w:rsidR="00C51210">
        <w:t>dimension</w:t>
      </w:r>
      <w:r>
        <w:t xml:space="preserve"> calculé sont plus que </w:t>
      </w:r>
      <w:r w:rsidR="00C51210">
        <w:t>suffisante</w:t>
      </w:r>
      <w:r>
        <w:t xml:space="preserve"> pour les composant </w:t>
      </w:r>
      <w:r w:rsidR="00507198">
        <w:t>qu’il fallait</w:t>
      </w:r>
      <w:r>
        <w:t xml:space="preserve"> monter, j’ai donc fait le PCB au plus petit et finalement c’est un rectangle de 110mm par 87mm.</w:t>
      </w:r>
    </w:p>
    <w:p w14:paraId="2248F6F2" w14:textId="77777777" w:rsidR="00211810" w:rsidRPr="00211810" w:rsidRDefault="00211810" w:rsidP="00211810">
      <w:pPr>
        <w:pStyle w:val="Para1"/>
      </w:pPr>
    </w:p>
    <w:p w14:paraId="64366F3D" w14:textId="77777777" w:rsidR="0092740E" w:rsidRDefault="008B4F3D" w:rsidP="00211810">
      <w:pPr>
        <w:pStyle w:val="Titre2"/>
      </w:pPr>
      <w:bookmarkStart w:id="61" w:name="_Toc150984833"/>
      <w:r>
        <w:t>Placement</w:t>
      </w:r>
      <w:bookmarkEnd w:id="61"/>
    </w:p>
    <w:p w14:paraId="17566263" w14:textId="77777777" w:rsidR="00211810" w:rsidRDefault="00211810" w:rsidP="00211810">
      <w:pPr>
        <w:pStyle w:val="Para2"/>
      </w:pPr>
    </w:p>
    <w:p w14:paraId="680920AB" w14:textId="77777777" w:rsidR="002D363D" w:rsidRDefault="00AC48BA" w:rsidP="00AC48BA">
      <w:pPr>
        <w:pStyle w:val="Para2"/>
      </w:pPr>
      <w:r>
        <w:rPr>
          <w:noProof/>
        </w:rPr>
        <w:drawing>
          <wp:anchor distT="0" distB="0" distL="114300" distR="114300" simplePos="0" relativeHeight="251653120" behindDoc="0" locked="0" layoutInCell="1" allowOverlap="1" wp14:anchorId="026BE01F" wp14:editId="7F81BFA1">
            <wp:simplePos x="0" y="0"/>
            <wp:positionH relativeFrom="margin">
              <wp:posOffset>565939</wp:posOffset>
            </wp:positionH>
            <wp:positionV relativeFrom="paragraph">
              <wp:posOffset>448248</wp:posOffset>
            </wp:positionV>
            <wp:extent cx="6076950" cy="4506595"/>
            <wp:effectExtent l="38100" t="38100" r="38100" b="46355"/>
            <wp:wrapTopAndBottom/>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076950" cy="4506595"/>
                    </a:xfrm>
                    <a:prstGeom prst="rect">
                      <a:avLst/>
                    </a:prstGeom>
                    <a:ln w="38100">
                      <a:solidFill>
                        <a:schemeClr val="tx1"/>
                      </a:solidFill>
                    </a:ln>
                  </pic:spPr>
                </pic:pic>
              </a:graphicData>
            </a:graphic>
            <wp14:sizeRelH relativeFrom="margin">
              <wp14:pctWidth>0</wp14:pctWidth>
            </wp14:sizeRelH>
            <wp14:sizeRelV relativeFrom="margin">
              <wp14:pctHeight>0</wp14:pctHeight>
            </wp14:sizeRelV>
          </wp:anchor>
        </w:drawing>
      </w:r>
      <w:r w:rsidR="008B4F3D">
        <w:t>Pour la plus parts des composants il n’y avait pas de grande contrainte pour le placement ou pour le</w:t>
      </w:r>
      <w:r w:rsidR="00685F82">
        <w:t xml:space="preserve"> routage</w:t>
      </w:r>
      <w:r w:rsidR="008B4F3D">
        <w:t>, seul le module wifi et les connecteurs avait un placement restreint</w:t>
      </w:r>
      <w:r w:rsidR="00685F82">
        <w:t xml:space="preserve"> et un routage particulier</w:t>
      </w:r>
      <w:r w:rsidR="008B4F3D">
        <w:t>.</w:t>
      </w:r>
    </w:p>
    <w:p w14:paraId="41371C82" w14:textId="77777777" w:rsidR="002D363D" w:rsidRDefault="002D363D" w:rsidP="00685F82">
      <w:pPr>
        <w:pStyle w:val="Para2"/>
        <w:ind w:left="0"/>
      </w:pPr>
    </w:p>
    <w:p w14:paraId="7A4D7FA4" w14:textId="77777777" w:rsidR="00AC48BA" w:rsidRPr="00685F82" w:rsidRDefault="00C51210" w:rsidP="00AC48BA">
      <w:pPr>
        <w:pStyle w:val="Para2"/>
      </w:pPr>
      <w:r>
        <w:t>Voilà</w:t>
      </w:r>
      <w:r w:rsidR="00BC29F4">
        <w:t xml:space="preserve"> à quoi ressemble la carte. La séparation délimite, en haut la partie logique et en bas la partie puissance et alimentation.</w:t>
      </w:r>
    </w:p>
    <w:p w14:paraId="0A269D4F" w14:textId="77777777" w:rsidR="00AC48BA" w:rsidRPr="00685F82" w:rsidRDefault="00AC48BA" w:rsidP="00AC48BA">
      <w:pPr>
        <w:rPr>
          <w:sz w:val="20"/>
        </w:rPr>
      </w:pPr>
      <w:r w:rsidRPr="00685F82">
        <w:lastRenderedPageBreak/>
        <w:br w:type="page"/>
      </w:r>
    </w:p>
    <w:p w14:paraId="066D9461" w14:textId="77777777" w:rsidR="00BC29F4" w:rsidRDefault="00BC29F4" w:rsidP="00BC29F4">
      <w:pPr>
        <w:pStyle w:val="Para2"/>
      </w:pPr>
    </w:p>
    <w:p w14:paraId="34E1F4F4" w14:textId="77777777" w:rsidR="00BC29F4" w:rsidRDefault="000E70F2" w:rsidP="00BC29F4">
      <w:pPr>
        <w:pStyle w:val="Titre3"/>
      </w:pPr>
      <w:bookmarkStart w:id="62" w:name="_Toc150984834"/>
      <w:r>
        <w:t>Partie puissance</w:t>
      </w:r>
      <w:bookmarkEnd w:id="62"/>
    </w:p>
    <w:p w14:paraId="5B7EF275" w14:textId="77777777" w:rsidR="00BC29F4" w:rsidRDefault="00BC29F4" w:rsidP="00BC29F4">
      <w:pPr>
        <w:pStyle w:val="Para3"/>
      </w:pPr>
    </w:p>
    <w:p w14:paraId="302846B9" w14:textId="77777777" w:rsidR="00BC29F4" w:rsidRDefault="00BC29F4" w:rsidP="00BC29F4">
      <w:pPr>
        <w:pStyle w:val="Para3"/>
      </w:pPr>
      <w:r>
        <w:t xml:space="preserve">En bas dans les encadrés orange j’ai placé les borniers d’alimentation des matrices, les deux sont identique et indépendant, deux bornier à droite pour alimenter la matrice droite et pareil du </w:t>
      </w:r>
      <w:r w:rsidR="00C51210">
        <w:t>côté</w:t>
      </w:r>
      <w:r>
        <w:t xml:space="preserve"> gauche pour alimenter la deuxième matrice chacun ayant un régulateur 5V.</w:t>
      </w:r>
    </w:p>
    <w:p w14:paraId="142E0758" w14:textId="77777777" w:rsidR="00BC29F4" w:rsidRDefault="00BC29F4" w:rsidP="00BC29F4">
      <w:pPr>
        <w:pStyle w:val="Para3"/>
      </w:pPr>
      <w:r>
        <w:t xml:space="preserve">De nombreuse contrainte on mener à les placer là, la première est qu’ils doivent être au bord pour </w:t>
      </w:r>
      <w:r w:rsidR="000E70F2">
        <w:t xml:space="preserve">droite et gauche pour être plus proche des matrice, ensuite si les borniers sont aussi </w:t>
      </w:r>
      <w:r w:rsidR="00C51210">
        <w:t>proches</w:t>
      </w:r>
      <w:r w:rsidR="000E70F2">
        <w:t xml:space="preserve"> de leur régulateur 5V </w:t>
      </w:r>
      <w:r w:rsidR="00C51210">
        <w:t>respectif</w:t>
      </w:r>
      <w:r w:rsidR="000E70F2">
        <w:t xml:space="preserve"> s’est pour limiter la </w:t>
      </w:r>
      <w:r w:rsidR="00C51210">
        <w:t>résistance</w:t>
      </w:r>
      <w:r w:rsidR="000E70F2">
        <w:t xml:space="preserve"> dans les piste 5V et les effet de </w:t>
      </w:r>
      <w:r w:rsidR="00C51210">
        <w:t>résistance</w:t>
      </w:r>
      <w:r w:rsidR="000E70F2">
        <w:t xml:space="preserve"> dans le plan de masse menant à une masse non uni</w:t>
      </w:r>
      <w:r w:rsidR="00CC6EAB">
        <w:t>f</w:t>
      </w:r>
      <w:r w:rsidR="000E70F2">
        <w:t>orme.</w:t>
      </w:r>
    </w:p>
    <w:p w14:paraId="44DC702B" w14:textId="77777777" w:rsidR="00CC6EAB" w:rsidRDefault="00CC6EAB" w:rsidP="00BC29F4">
      <w:pPr>
        <w:pStyle w:val="Para3"/>
      </w:pPr>
      <w:r>
        <w:t xml:space="preserve">À droite il y a également le bornier de data out pour les LEDs car </w:t>
      </w:r>
      <w:r w:rsidR="00C51210">
        <w:t>c’est</w:t>
      </w:r>
      <w:r>
        <w:t xml:space="preserve"> la matrice une qui re</w:t>
      </w:r>
      <w:r w:rsidR="00BB7A5A">
        <w:t>ç</w:t>
      </w:r>
      <w:r>
        <w:t>ois les informations pour les LEDs.</w:t>
      </w:r>
    </w:p>
    <w:p w14:paraId="57C7FA1C" w14:textId="77777777" w:rsidR="000E70F2" w:rsidRDefault="000E70F2" w:rsidP="00BC29F4">
      <w:pPr>
        <w:pStyle w:val="Para3"/>
      </w:pPr>
    </w:p>
    <w:p w14:paraId="2DD2F1DE" w14:textId="77777777" w:rsidR="000E70F2" w:rsidRDefault="000E70F2" w:rsidP="00BC29F4">
      <w:pPr>
        <w:pStyle w:val="Para3"/>
      </w:pPr>
      <w:r>
        <w:t xml:space="preserve">Enduite au centre j’ai placer le bornier de la batterie et tout de suite après dans l’encadré jaune la mesure du courant. Si la mesure du courant </w:t>
      </w:r>
      <w:r w:rsidR="00BB7A5A">
        <w:t>se</w:t>
      </w:r>
      <w:r>
        <w:t xml:space="preserve"> fait aussi proche s’est simplement pour </w:t>
      </w:r>
      <w:r w:rsidR="00BB7A5A">
        <w:t>simplifier</w:t>
      </w:r>
      <w:r>
        <w:t xml:space="preserve"> le routage du 12V ensuite.</w:t>
      </w:r>
    </w:p>
    <w:p w14:paraId="1095A87E" w14:textId="77777777" w:rsidR="00CC6EAB" w:rsidRDefault="000E70F2" w:rsidP="00CC6EAB">
      <w:pPr>
        <w:pStyle w:val="Para3"/>
      </w:pPr>
      <w:r>
        <w:t xml:space="preserve">Et finalement il ne restait plus qu’à mettre la partie régulateur 3,3V (encadré bleu) dans l’espace qu’il </w:t>
      </w:r>
      <w:r w:rsidR="00D461D8">
        <w:t>restait</w:t>
      </w:r>
      <w:r>
        <w:t>.</w:t>
      </w:r>
    </w:p>
    <w:p w14:paraId="586DB141" w14:textId="77777777" w:rsidR="000E70F2" w:rsidRDefault="000E70F2" w:rsidP="00BC29F4">
      <w:pPr>
        <w:pStyle w:val="Para3"/>
      </w:pPr>
    </w:p>
    <w:p w14:paraId="0335EF65" w14:textId="77777777" w:rsidR="000E70F2" w:rsidRDefault="000E70F2" w:rsidP="000E70F2">
      <w:pPr>
        <w:pStyle w:val="Titre3"/>
      </w:pPr>
      <w:bookmarkStart w:id="63" w:name="_Toc150984835"/>
      <w:r>
        <w:t>Partie logique</w:t>
      </w:r>
      <w:bookmarkEnd w:id="63"/>
      <w:r>
        <w:t xml:space="preserve"> </w:t>
      </w:r>
    </w:p>
    <w:p w14:paraId="472DB4EE" w14:textId="77777777" w:rsidR="00CC6EAB" w:rsidRDefault="00CC6EAB" w:rsidP="00CC6EAB">
      <w:pPr>
        <w:pStyle w:val="Para3"/>
      </w:pPr>
    </w:p>
    <w:p w14:paraId="3F82F3FE" w14:textId="77777777" w:rsidR="00CC6EAB" w:rsidRDefault="00CC6EAB" w:rsidP="00CC6EAB">
      <w:pPr>
        <w:pStyle w:val="Para3"/>
      </w:pPr>
      <w:r>
        <w:t>La seul contrainte pour la partie logique concerne le module wifi (dans l’encadrer rouge) qui, pour fonctionner de manière optimale, doit se trouver au bord du PCB.</w:t>
      </w:r>
    </w:p>
    <w:p w14:paraId="1DD7267A" w14:textId="77777777" w:rsidR="00CC6EAB" w:rsidRDefault="00CC6EAB" w:rsidP="00CC6EAB">
      <w:pPr>
        <w:pStyle w:val="Para3"/>
      </w:pPr>
      <w:r>
        <w:t>Le reste des composants (dans l’encadrer gris) a été placé en fonction de la place restante en suivant une logique de base c’est à dire les capacités de découplage le plus proche des composant à découpler etc...</w:t>
      </w:r>
    </w:p>
    <w:p w14:paraId="61EBC992" w14:textId="77777777" w:rsidR="00851DCB" w:rsidRDefault="00851DCB" w:rsidP="00851DCB">
      <w:pPr>
        <w:pStyle w:val="Titre2"/>
      </w:pPr>
      <w:bookmarkStart w:id="64" w:name="_Toc150984836"/>
      <w:r>
        <w:t>Routage</w:t>
      </w:r>
      <w:bookmarkEnd w:id="64"/>
      <w:r>
        <w:t xml:space="preserve"> </w:t>
      </w:r>
    </w:p>
    <w:p w14:paraId="2DA0C92C" w14:textId="77777777" w:rsidR="00851DCB" w:rsidRDefault="00851DCB" w:rsidP="00851DCB">
      <w:pPr>
        <w:pStyle w:val="Para2"/>
      </w:pPr>
    </w:p>
    <w:p w14:paraId="0C525C61" w14:textId="77777777" w:rsidR="00851DCB" w:rsidRDefault="00CF2E93" w:rsidP="00851DCB">
      <w:pPr>
        <w:pStyle w:val="Para2"/>
      </w:pPr>
      <w:r>
        <w:rPr>
          <w:noProof/>
        </w:rPr>
        <w:drawing>
          <wp:anchor distT="0" distB="0" distL="114300" distR="114300" simplePos="0" relativeHeight="251655168" behindDoc="0" locked="0" layoutInCell="1" allowOverlap="1" wp14:anchorId="2FA17070" wp14:editId="5F634749">
            <wp:simplePos x="0" y="0"/>
            <wp:positionH relativeFrom="column">
              <wp:posOffset>4288790</wp:posOffset>
            </wp:positionH>
            <wp:positionV relativeFrom="paragraph">
              <wp:posOffset>678815</wp:posOffset>
            </wp:positionV>
            <wp:extent cx="2247265" cy="1976120"/>
            <wp:effectExtent l="38100" t="38100" r="38735" b="43180"/>
            <wp:wrapTopAndBottom/>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247265" cy="1976120"/>
                    </a:xfrm>
                    <a:prstGeom prst="rect">
                      <a:avLst/>
                    </a:prstGeom>
                    <a:ln w="38100">
                      <a:solidFill>
                        <a:schemeClr val="tx1"/>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4144" behindDoc="0" locked="0" layoutInCell="1" allowOverlap="1" wp14:anchorId="7EB2AA1C" wp14:editId="2734F846">
            <wp:simplePos x="0" y="0"/>
            <wp:positionH relativeFrom="column">
              <wp:posOffset>721360</wp:posOffset>
            </wp:positionH>
            <wp:positionV relativeFrom="paragraph">
              <wp:posOffset>688340</wp:posOffset>
            </wp:positionV>
            <wp:extent cx="3509645" cy="1957070"/>
            <wp:effectExtent l="38100" t="38100" r="33655" b="43180"/>
            <wp:wrapTopAndBottom/>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509645" cy="1957070"/>
                    </a:xfrm>
                    <a:prstGeom prst="rect">
                      <a:avLst/>
                    </a:prstGeom>
                    <a:ln w="38100">
                      <a:solidFill>
                        <a:schemeClr val="tx1"/>
                      </a:solidFill>
                    </a:ln>
                  </pic:spPr>
                </pic:pic>
              </a:graphicData>
            </a:graphic>
            <wp14:sizeRelH relativeFrom="margin">
              <wp14:pctWidth>0</wp14:pctWidth>
            </wp14:sizeRelH>
            <wp14:sizeRelV relativeFrom="margin">
              <wp14:pctHeight>0</wp14:pctHeight>
            </wp14:sizeRelV>
          </wp:anchor>
        </w:drawing>
      </w:r>
      <w:r>
        <w:t xml:space="preserve">Le routage de la partie logique était assez </w:t>
      </w:r>
      <w:r w:rsidR="00D461D8">
        <w:t>classique</w:t>
      </w:r>
      <w:r>
        <w:t>, du moins pour toute la partie dans l’encadré gris. En revanche pour le module wifi les contrainte ne s’</w:t>
      </w:r>
      <w:r w:rsidR="00D461D8">
        <w:t>arrêtait</w:t>
      </w:r>
      <w:r>
        <w:t xml:space="preserve"> pas à le placer au bord de la carte, le datasheet </w:t>
      </w:r>
      <w:r w:rsidR="00BA4971">
        <w:t xml:space="preserve">conseil </w:t>
      </w:r>
      <w:r>
        <w:t>aussi vivement de retiré tous le cuivre de la couche top directement en dessous du module et de faire une zone sous l’antenne sans cuivre sur aucune des couches :</w:t>
      </w:r>
      <w:r w:rsidRPr="00CF2E93">
        <w:rPr>
          <w:noProof/>
        </w:rPr>
        <w:t xml:space="preserve"> </w:t>
      </w:r>
    </w:p>
    <w:p w14:paraId="4EAE9BFA" w14:textId="77777777" w:rsidR="00CF2E93" w:rsidRDefault="00BA4971" w:rsidP="00BA4971">
      <w:pPr>
        <w:pStyle w:val="Citation"/>
        <w:jc w:val="left"/>
      </w:pPr>
      <w:r>
        <w:t xml:space="preserve">     Consigne du datasheet.</w:t>
      </w:r>
      <w:r>
        <w:tab/>
      </w:r>
      <w:r>
        <w:tab/>
      </w:r>
      <w:r>
        <w:tab/>
      </w:r>
      <w:r>
        <w:tab/>
      </w:r>
      <w:r>
        <w:tab/>
      </w:r>
      <w:r>
        <w:tab/>
        <w:t>Résultat sur le PCB.</w:t>
      </w:r>
    </w:p>
    <w:p w14:paraId="1BA29C24" w14:textId="77777777" w:rsidR="00BA4971" w:rsidRDefault="00BA4971" w:rsidP="00BA4971">
      <w:pPr>
        <w:ind w:left="1134"/>
        <w:rPr>
          <w:sz w:val="20"/>
        </w:rPr>
      </w:pPr>
      <w:r w:rsidRPr="00BA4971">
        <w:rPr>
          <w:sz w:val="20"/>
        </w:rPr>
        <w:t xml:space="preserve">Le routage de la partie puissance lui était un peu plus </w:t>
      </w:r>
      <w:r w:rsidR="00811703" w:rsidRPr="00BA4971">
        <w:rPr>
          <w:sz w:val="20"/>
        </w:rPr>
        <w:t>particulier</w:t>
      </w:r>
      <w:r w:rsidRPr="00BA4971">
        <w:rPr>
          <w:sz w:val="20"/>
        </w:rPr>
        <w:t>, il a fallu faire attention à la largeur des pistes</w:t>
      </w:r>
      <w:r>
        <w:rPr>
          <w:sz w:val="20"/>
        </w:rPr>
        <w:t>.</w:t>
      </w:r>
    </w:p>
    <w:p w14:paraId="484CCE25" w14:textId="77777777" w:rsidR="00BA4971" w:rsidRDefault="00BA4971" w:rsidP="00BA4971">
      <w:pPr>
        <w:ind w:left="1134"/>
        <w:rPr>
          <w:sz w:val="20"/>
        </w:rPr>
      </w:pPr>
      <w:r>
        <w:rPr>
          <w:sz w:val="20"/>
        </w:rPr>
        <w:t>Vus que le 3,3V est prévu uniquement pour la partie logique, le courant traversant les piste serras relativement faible. Les piste font donc une largeur standard pour des alimentation de</w:t>
      </w:r>
      <w:r w:rsidR="00811703">
        <w:rPr>
          <w:sz w:val="20"/>
        </w:rPr>
        <w:t xml:space="preserve"> 0,5mm.</w:t>
      </w:r>
    </w:p>
    <w:p w14:paraId="458D3CB4" w14:textId="77777777" w:rsidR="00685F82" w:rsidRDefault="00685F82">
      <w:pPr>
        <w:rPr>
          <w:sz w:val="20"/>
        </w:rPr>
      </w:pPr>
      <w:r>
        <w:rPr>
          <w:sz w:val="20"/>
        </w:rPr>
        <w:br w:type="page"/>
      </w:r>
    </w:p>
    <w:p w14:paraId="565EA85F" w14:textId="77777777" w:rsidR="00685F82" w:rsidRDefault="00685F82" w:rsidP="00BA4971">
      <w:pPr>
        <w:ind w:left="1134"/>
        <w:rPr>
          <w:sz w:val="20"/>
        </w:rPr>
      </w:pPr>
      <w:r>
        <w:rPr>
          <w:rFonts w:cs="Arial"/>
          <w:noProof/>
          <w:color w:val="000000"/>
          <w:sz w:val="22"/>
          <w:szCs w:val="22"/>
        </w:rPr>
        <w:lastRenderedPageBreak/>
        <w:drawing>
          <wp:anchor distT="0" distB="0" distL="114300" distR="114300" simplePos="0" relativeHeight="251656192" behindDoc="0" locked="0" layoutInCell="1" allowOverlap="1" wp14:anchorId="362551E6" wp14:editId="50C3AE6F">
            <wp:simplePos x="0" y="0"/>
            <wp:positionH relativeFrom="margin">
              <wp:align>center</wp:align>
            </wp:positionH>
            <wp:positionV relativeFrom="paragraph">
              <wp:posOffset>184150</wp:posOffset>
            </wp:positionV>
            <wp:extent cx="3075940" cy="2309495"/>
            <wp:effectExtent l="38100" t="38100" r="29210" b="33655"/>
            <wp:wrapTopAndBottom/>
            <wp:docPr id="9" name="Image 9" descr="https://lh6.googleusercontent.com/DObqE6qYRPyXNiiVXfj23xu5qrUbqgzPp_MV-dXsicCa_Dywqp0hw49q3oJbBxxlkngB3IszXc5BT0tQ_LADQSrgM65BfxpFZVqonEk3Ey1FtPq1FKdTT_c70gFXxTsKqXBF6li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6.googleusercontent.com/DObqE6qYRPyXNiiVXfj23xu5qrUbqgzPp_MV-dXsicCa_Dywqp0hw49q3oJbBxxlkngB3IszXc5BT0tQ_LADQSrgM65BfxpFZVqonEk3Ey1FtPq1FKdTT_c70gFXxTsKqXBF6li5"/>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075940" cy="2309495"/>
                    </a:xfrm>
                    <a:prstGeom prst="rect">
                      <a:avLst/>
                    </a:prstGeom>
                    <a:noFill/>
                    <a:ln w="38100">
                      <a:solidFill>
                        <a:schemeClr val="tx1"/>
                      </a:solidFill>
                    </a:ln>
                  </pic:spPr>
                </pic:pic>
              </a:graphicData>
            </a:graphic>
          </wp:anchor>
        </w:drawing>
      </w:r>
    </w:p>
    <w:p w14:paraId="086E1C55" w14:textId="77777777" w:rsidR="00685F82" w:rsidRDefault="00685F82" w:rsidP="00BA4971">
      <w:pPr>
        <w:ind w:left="1134"/>
        <w:rPr>
          <w:sz w:val="20"/>
        </w:rPr>
      </w:pPr>
    </w:p>
    <w:p w14:paraId="034197DD" w14:textId="77777777" w:rsidR="00811703" w:rsidRPr="00811703" w:rsidRDefault="00811703" w:rsidP="00685F82">
      <w:pPr>
        <w:ind w:left="1134"/>
        <w:rPr>
          <w:sz w:val="20"/>
        </w:rPr>
      </w:pPr>
      <w:r>
        <w:rPr>
          <w:sz w:val="20"/>
        </w:rPr>
        <w:t xml:space="preserve">En revanche pour la partie 12V et 5V vus que la puissance </w:t>
      </w:r>
      <w:r w:rsidR="00D461D8">
        <w:rPr>
          <w:sz w:val="20"/>
        </w:rPr>
        <w:t>nécessaire</w:t>
      </w:r>
      <w:r>
        <w:rPr>
          <w:sz w:val="20"/>
        </w:rPr>
        <w:t xml:space="preserve"> pour alimenter le</w:t>
      </w:r>
      <w:r w:rsidR="00D461D8">
        <w:rPr>
          <w:sz w:val="20"/>
        </w:rPr>
        <w:t>s</w:t>
      </w:r>
      <w:r>
        <w:rPr>
          <w:sz w:val="20"/>
        </w:rPr>
        <w:t xml:space="preserve"> matrice</w:t>
      </w:r>
      <w:r w:rsidR="00D461D8">
        <w:rPr>
          <w:sz w:val="20"/>
        </w:rPr>
        <w:t>s</w:t>
      </w:r>
      <w:r>
        <w:rPr>
          <w:sz w:val="20"/>
        </w:rPr>
        <w:t xml:space="preserve"> de LEDs doit </w:t>
      </w:r>
      <w:r w:rsidR="00D461D8">
        <w:rPr>
          <w:sz w:val="20"/>
        </w:rPr>
        <w:t>passer</w:t>
      </w:r>
      <w:r>
        <w:rPr>
          <w:sz w:val="20"/>
        </w:rPr>
        <w:t xml:space="preserve"> dans le piste il faut les </w:t>
      </w:r>
      <w:r w:rsidR="00286BA2">
        <w:rPr>
          <w:sz w:val="20"/>
        </w:rPr>
        <w:t>dimensionner</w:t>
      </w:r>
      <w:r>
        <w:rPr>
          <w:sz w:val="20"/>
        </w:rPr>
        <w:t xml:space="preserve"> en </w:t>
      </w:r>
      <w:r w:rsidR="009E2E06">
        <w:rPr>
          <w:sz w:val="20"/>
        </w:rPr>
        <w:t>conséquence</w:t>
      </w:r>
      <w:r>
        <w:rPr>
          <w:sz w:val="20"/>
        </w:rPr>
        <w:t> :</w:t>
      </w:r>
    </w:p>
    <w:p w14:paraId="066BA87E" w14:textId="77777777" w:rsidR="00CF2E93" w:rsidRDefault="009E2E06" w:rsidP="00851DCB">
      <w:pPr>
        <w:pStyle w:val="Para2"/>
      </w:pPr>
      <w:r>
        <w:t>Voilà</w:t>
      </w:r>
      <w:r w:rsidR="00697D51">
        <w:t xml:space="preserve"> ce que ça donne sur le PCB. On peut voir, en particulier pour le 5V, que les piste qui entre et qui sorte du régulateur 5V sont plus petite quelle </w:t>
      </w:r>
      <w:r>
        <w:t>devrait</w:t>
      </w:r>
      <w:r w:rsidR="00697D51">
        <w:t xml:space="preserve"> s’est </w:t>
      </w:r>
      <w:r>
        <w:t>dû</w:t>
      </w:r>
      <w:r w:rsidR="00697D51">
        <w:t xml:space="preserve"> à l’entraxe du régulateur, si les piste était plus large </w:t>
      </w:r>
      <w:r w:rsidR="00286BA2">
        <w:t xml:space="preserve">elles </w:t>
      </w:r>
      <w:r w:rsidR="00FB607F">
        <w:t>seraient</w:t>
      </w:r>
      <w:r w:rsidR="00697D51">
        <w:t xml:space="preserve"> trop proche des pad. Pour le 12V la réduction est négligeable mais pour le 5V elle est importante, j’ai donc routé la piste au top et au bot </w:t>
      </w:r>
      <w:r w:rsidR="00A40C1C">
        <w:t>et j’ai fait la piste le plus court possible.</w:t>
      </w:r>
    </w:p>
    <w:p w14:paraId="6B2BADE2" w14:textId="77777777" w:rsidR="00A40C1C" w:rsidRDefault="00A40C1C" w:rsidP="00851DCB">
      <w:pPr>
        <w:pStyle w:val="Para2"/>
      </w:pPr>
    </w:p>
    <w:p w14:paraId="05BAAC36" w14:textId="77777777" w:rsidR="00A40C1C" w:rsidRDefault="00A40C1C" w:rsidP="00851DCB">
      <w:pPr>
        <w:pStyle w:val="Para2"/>
      </w:pPr>
      <w:r>
        <w:t>Après avoir tous routé j’ai ajouté un plan de masse au top et au bot avec un stiching.</w:t>
      </w:r>
    </w:p>
    <w:p w14:paraId="656D3436" w14:textId="77777777" w:rsidR="00A40C1C" w:rsidRPr="0089646F" w:rsidRDefault="0089646F" w:rsidP="0089646F">
      <w:pPr>
        <w:rPr>
          <w:sz w:val="20"/>
        </w:rPr>
      </w:pPr>
      <w:r>
        <w:br w:type="page"/>
      </w:r>
    </w:p>
    <w:p w14:paraId="2978D5FB" w14:textId="77777777" w:rsidR="00A40C1C" w:rsidRDefault="00A40C1C" w:rsidP="00A40C1C">
      <w:pPr>
        <w:pStyle w:val="Titre2"/>
      </w:pPr>
      <w:bookmarkStart w:id="65" w:name="_Toc150984837"/>
      <w:r>
        <w:lastRenderedPageBreak/>
        <w:t>Montage et problême</w:t>
      </w:r>
      <w:bookmarkEnd w:id="65"/>
      <w:r>
        <w:t xml:space="preserve"> </w:t>
      </w:r>
    </w:p>
    <w:p w14:paraId="1BB5DA46" w14:textId="77777777" w:rsidR="00A40C1C" w:rsidRDefault="00A40C1C" w:rsidP="00A40C1C">
      <w:pPr>
        <w:pStyle w:val="Para2"/>
      </w:pPr>
    </w:p>
    <w:p w14:paraId="2A836BF9" w14:textId="77777777" w:rsidR="00A40C1C" w:rsidRDefault="00A40C1C" w:rsidP="00A40C1C">
      <w:pPr>
        <w:pStyle w:val="Para2"/>
      </w:pPr>
      <w:r>
        <w:t xml:space="preserve">Après avoir reçus le PCB et les composants j’ai vite remarqué qu’il y avait des problème avec certain footprint que j’ai réalisé : </w:t>
      </w:r>
    </w:p>
    <w:p w14:paraId="0ED2004F" w14:textId="77777777" w:rsidR="00A40C1C" w:rsidRPr="00A40C1C" w:rsidRDefault="00883D3B" w:rsidP="00A40C1C">
      <w:pPr>
        <w:pStyle w:val="Para2"/>
      </w:pPr>
      <w:r>
        <w:rPr>
          <w:noProof/>
        </w:rPr>
        <mc:AlternateContent>
          <mc:Choice Requires="wpg">
            <w:drawing>
              <wp:anchor distT="0" distB="0" distL="114300" distR="114300" simplePos="0" relativeHeight="251659264" behindDoc="0" locked="0" layoutInCell="1" allowOverlap="1" wp14:anchorId="7E07B5E8" wp14:editId="08DA8078">
                <wp:simplePos x="0" y="0"/>
                <wp:positionH relativeFrom="column">
                  <wp:posOffset>1912620</wp:posOffset>
                </wp:positionH>
                <wp:positionV relativeFrom="paragraph">
                  <wp:posOffset>741680</wp:posOffset>
                </wp:positionV>
                <wp:extent cx="2889885" cy="1932940"/>
                <wp:effectExtent l="38100" t="38100" r="43815" b="29210"/>
                <wp:wrapTopAndBottom/>
                <wp:docPr id="41" name="Groupe 41"/>
                <wp:cNvGraphicFramePr/>
                <a:graphic xmlns:a="http://schemas.openxmlformats.org/drawingml/2006/main">
                  <a:graphicData uri="http://schemas.microsoft.com/office/word/2010/wordprocessingGroup">
                    <wpg:wgp>
                      <wpg:cNvGrpSpPr/>
                      <wpg:grpSpPr>
                        <a:xfrm>
                          <a:off x="0" y="0"/>
                          <a:ext cx="2889885" cy="1932940"/>
                          <a:chOff x="0" y="32810"/>
                          <a:chExt cx="2816088" cy="2152019"/>
                        </a:xfrm>
                      </wpg:grpSpPr>
                      <pic:pic xmlns:pic="http://schemas.openxmlformats.org/drawingml/2006/picture">
                        <pic:nvPicPr>
                          <pic:cNvPr id="10" name="Image 10" descr="https://lh3.googleusercontent.com/VdufnWOz0wzsD0Alhpq12Hhyjadg-UlaYKylOgVmKgDBgKyQ5YN21JN9G5GKNRG-rFEEneMi98RiP9Z45FtCARUN8rawOC28PinfsJAkBEtvE3LsdbdNnssL8d7xK0ILkAoWNoaQ"/>
                          <pic:cNvPicPr>
                            <a:picLocks noChangeAspect="1"/>
                          </pic:cNvPicPr>
                        </pic:nvPicPr>
                        <pic:blipFill>
                          <a:blip r:embed="rId55">
                            <a:extLst>
                              <a:ext uri="{28A0092B-C50C-407E-A947-70E740481C1C}">
                                <a14:useLocalDpi xmlns:a14="http://schemas.microsoft.com/office/drawing/2010/main" val="0"/>
                              </a:ext>
                            </a:extLst>
                          </a:blip>
                          <a:srcRect/>
                          <a:stretch>
                            <a:fillRect/>
                          </a:stretch>
                        </pic:blipFill>
                        <pic:spPr bwMode="auto">
                          <a:xfrm>
                            <a:off x="0" y="32814"/>
                            <a:ext cx="1235075" cy="2152015"/>
                          </a:xfrm>
                          <a:prstGeom prst="rect">
                            <a:avLst/>
                          </a:prstGeom>
                          <a:noFill/>
                          <a:ln w="38100">
                            <a:solidFill>
                              <a:schemeClr val="tx1"/>
                            </a:solidFill>
                          </a:ln>
                        </pic:spPr>
                      </pic:pic>
                      <pic:pic xmlns:pic="http://schemas.openxmlformats.org/drawingml/2006/picture">
                        <pic:nvPicPr>
                          <pic:cNvPr id="11" name="Image 11"/>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1268297" y="32810"/>
                            <a:ext cx="1547791" cy="2151309"/>
                          </a:xfrm>
                          <a:prstGeom prst="rect">
                            <a:avLst/>
                          </a:prstGeom>
                          <a:ln w="38100">
                            <a:solidFill>
                              <a:schemeClr val="tx1"/>
                            </a:solidFill>
                          </a:ln>
                        </pic:spPr>
                      </pic:pic>
                    </wpg:wgp>
                  </a:graphicData>
                </a:graphic>
                <wp14:sizeRelH relativeFrom="margin">
                  <wp14:pctWidth>0</wp14:pctWidth>
                </wp14:sizeRelH>
                <wp14:sizeRelV relativeFrom="margin">
                  <wp14:pctHeight>0</wp14:pctHeight>
                </wp14:sizeRelV>
              </wp:anchor>
            </w:drawing>
          </mc:Choice>
          <mc:Fallback>
            <w:pict>
              <v:group w14:anchorId="509E56EE" id="Groupe 41" o:spid="_x0000_s1026" style="position:absolute;margin-left:150.6pt;margin-top:58.4pt;width:227.55pt;height:152.2pt;z-index:251659264;mso-width-relative:margin;mso-height-relative:margin" coordorigin=",328" coordsize="28160,21520"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">
                <v:shape id="Image 10" o:spid="_x0000_s1027" type="#_x0000_t75" alt="https://lh3.googleusercontent.com/VdufnWOz0wzsD0Alhpq12Hhyjadg-UlaYKylOgVmKgDBgKyQ5YN21JN9G5GKNRG-rFEEneMi98RiP9Z45FtCARUN8rawOC28PinfsJAkBEtvE3LsdbdNnssL8d7xK0ILkAoWNoaQ" style="position:absolute;top:328;width:12350;height:215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" stroked="t" strokecolor="black [3213]" strokeweight="3pt">
                  <v:imagedata r:id="rId57" o:title="VdufnWOz0wzsD0Alhpq12Hhyjadg-UlaYKylOgVmKgDBgKyQ5YN21JN9G5GKNRG-rFEEneMi98RiP9Z45FtCARUN8rawOC28PinfsJAkBEtvE3LsdbdNnssL8d7xK0ILkAoWNoaQ"/>
                  <v:path arrowok="t"/>
                </v:shape>
                <v:shape id="Image 11" o:spid="_x0000_s1028" type="#_x0000_t75" style="position:absolute;left:12682;top:328;width:15478;height:215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" stroked="t" strokecolor="black [3213]" strokeweight="3pt">
                  <v:imagedata r:id="rId58" o:title=""/>
                  <v:path arrowok="t"/>
                </v:shape>
                <w10:wrap type="topAndBottom"/>
              </v:group>
            </w:pict>
          </mc:Fallback>
        </mc:AlternateContent>
      </w:r>
      <w:r w:rsidR="00286BA2">
        <w:t>Tout</w:t>
      </w:r>
      <w:r w:rsidR="00A40C1C">
        <w:t xml:space="preserve"> d</w:t>
      </w:r>
      <w:r w:rsidR="00286BA2">
        <w:t>’</w:t>
      </w:r>
      <w:r w:rsidR="00A40C1C">
        <w:t xml:space="preserve">abord je me suis trompé sur les </w:t>
      </w:r>
      <w:r w:rsidR="00286BA2">
        <w:t>dimension</w:t>
      </w:r>
      <w:r w:rsidR="00A40C1C">
        <w:t xml:space="preserve"> de la résistance shunt R5, la résistance que j’ai </w:t>
      </w:r>
      <w:r w:rsidR="00FB607F">
        <w:t>commandée</w:t>
      </w:r>
      <w:r w:rsidR="00A40C1C">
        <w:t xml:space="preserve"> est du </w:t>
      </w:r>
      <w:r w:rsidR="00A40C1C" w:rsidRPr="00286BA2">
        <w:t xml:space="preserve">2512 </w:t>
      </w:r>
      <w:r w:rsidR="00A40C1C">
        <w:t xml:space="preserve">mais le footprint que j’ai utilisé n’est que du 1206, par chance </w:t>
      </w:r>
      <w:r w:rsidR="00FB607F">
        <w:t>grâce</w:t>
      </w:r>
      <w:r w:rsidR="00597319">
        <w:t xml:space="preserve"> au via en dessus de la résistance j’ai </w:t>
      </w:r>
      <w:r w:rsidR="00FB607F">
        <w:t>pu</w:t>
      </w:r>
      <w:r w:rsidR="00597319">
        <w:t xml:space="preserve"> </w:t>
      </w:r>
      <w:r w:rsidR="00FB607F">
        <w:t>souder</w:t>
      </w:r>
      <w:r w:rsidR="00597319">
        <w:t xml:space="preserve"> la résistance en limitant un maximum l’ajout de résistance </w:t>
      </w:r>
      <w:r w:rsidR="00FB607F">
        <w:t>indésiré</w:t>
      </w:r>
      <w:r w:rsidR="00597319">
        <w:t>.</w:t>
      </w:r>
    </w:p>
    <w:p w14:paraId="296289CD" w14:textId="77777777" w:rsidR="000E70F2" w:rsidRDefault="00830BF0" w:rsidP="000E70F2">
      <w:pPr>
        <w:pStyle w:val="Para3"/>
        <w:ind w:left="1134"/>
      </w:pPr>
      <w:r>
        <w:t xml:space="preserve">Le deuxième footprint qui à poser </w:t>
      </w:r>
      <w:r w:rsidR="000D7889">
        <w:t>un problème</w:t>
      </w:r>
      <w:r>
        <w:t xml:space="preserve"> est celui des condensateur polarisé de 47uF, en plus d’avoir assigné les pin à l’envers, je n’ai pas </w:t>
      </w:r>
      <w:r w:rsidR="00FB607F">
        <w:t>mis</w:t>
      </w:r>
      <w:r>
        <w:t xml:space="preserve"> </w:t>
      </w:r>
      <w:r w:rsidR="00FB607F">
        <w:t>suffisamment</w:t>
      </w:r>
      <w:r>
        <w:t xml:space="preserve"> de </w:t>
      </w:r>
      <w:r w:rsidR="000D7889">
        <w:t>tolérance</w:t>
      </w:r>
      <w:r>
        <w:t xml:space="preserve"> par rapport au</w:t>
      </w:r>
      <w:r w:rsidR="00FB607F">
        <w:t>x</w:t>
      </w:r>
      <w:r>
        <w:t xml:space="preserve"> indication</w:t>
      </w:r>
      <w:r w:rsidR="00FB607F">
        <w:t>s</w:t>
      </w:r>
      <w:r>
        <w:t xml:space="preserve"> du datasheet ce qui fait qu’ils n’étaient pas </w:t>
      </w:r>
      <w:r w:rsidR="000D7889">
        <w:t>faciles</w:t>
      </w:r>
      <w:r>
        <w:t xml:space="preserve"> </w:t>
      </w:r>
      <w:r w:rsidR="00FB607F">
        <w:t>du tous</w:t>
      </w:r>
      <w:r>
        <w:t xml:space="preserve"> à souder, exactement le même problème est </w:t>
      </w:r>
      <w:r w:rsidR="000D7889">
        <w:t>survenu</w:t>
      </w:r>
      <w:r>
        <w:t xml:space="preserve"> pour la bobine. Au finale cette erreur n’impact pas le produit finale mais elle a posé beaucoup de problème lors du montage.</w:t>
      </w:r>
    </w:p>
    <w:p w14:paraId="444D52AB" w14:textId="77777777" w:rsidR="00830BF0" w:rsidRDefault="00830BF0" w:rsidP="000E70F2">
      <w:pPr>
        <w:pStyle w:val="Para3"/>
        <w:ind w:left="1134"/>
      </w:pPr>
    </w:p>
    <w:p w14:paraId="656931C0" w14:textId="77777777" w:rsidR="00830BF0" w:rsidRDefault="00830BF0" w:rsidP="000E70F2">
      <w:pPr>
        <w:pStyle w:val="Para3"/>
        <w:ind w:left="1134"/>
      </w:pPr>
      <w:r>
        <w:t xml:space="preserve">La première chose que j’ai soudé et testé sont les alimentation ce qui </w:t>
      </w:r>
      <w:r w:rsidR="00FB607F">
        <w:t>m’a</w:t>
      </w:r>
      <w:r>
        <w:t xml:space="preserve"> très vite permis de remarquer que j’ai également assigné les pin des régulateurs 5V à l’envers. Par chance en avoir testé un à l’envers ne la pas détruit et le </w:t>
      </w:r>
      <w:r w:rsidR="00FB607F">
        <w:t>dessouder</w:t>
      </w:r>
      <w:r>
        <w:t xml:space="preserve"> puis le resouder à l’endroit à résolue le problème.</w:t>
      </w:r>
    </w:p>
    <w:p w14:paraId="0FA68578" w14:textId="77777777" w:rsidR="00830BF0" w:rsidRDefault="00830BF0" w:rsidP="000E70F2">
      <w:pPr>
        <w:pStyle w:val="Para3"/>
        <w:ind w:left="1134"/>
      </w:pPr>
    </w:p>
    <w:p w14:paraId="025B0398" w14:textId="77777777" w:rsidR="00830BF0" w:rsidRDefault="001F6259" w:rsidP="000E70F2">
      <w:pPr>
        <w:pStyle w:val="Para3"/>
        <w:ind w:left="1134"/>
      </w:pPr>
      <w:r>
        <w:rPr>
          <w:noProof/>
        </w:rPr>
        <w:drawing>
          <wp:anchor distT="0" distB="0" distL="114300" distR="114300" simplePos="0" relativeHeight="251660288" behindDoc="0" locked="0" layoutInCell="1" allowOverlap="1" wp14:anchorId="417F2062" wp14:editId="6670BF6D">
            <wp:simplePos x="0" y="0"/>
            <wp:positionH relativeFrom="margin">
              <wp:align>right</wp:align>
            </wp:positionH>
            <wp:positionV relativeFrom="paragraph">
              <wp:posOffset>1036955</wp:posOffset>
            </wp:positionV>
            <wp:extent cx="5967095" cy="1042035"/>
            <wp:effectExtent l="0" t="0" r="0" b="5715"/>
            <wp:wrapTopAndBottom/>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967095" cy="1042035"/>
                    </a:xfrm>
                    <a:prstGeom prst="rect">
                      <a:avLst/>
                    </a:prstGeom>
                  </pic:spPr>
                </pic:pic>
              </a:graphicData>
            </a:graphic>
            <wp14:sizeRelH relativeFrom="margin">
              <wp14:pctWidth>0</wp14:pctWidth>
            </wp14:sizeRelH>
            <wp14:sizeRelV relativeFrom="margin">
              <wp14:pctHeight>0</wp14:pctHeight>
            </wp14:sizeRelV>
          </wp:anchor>
        </w:drawing>
      </w:r>
      <w:r w:rsidR="00830BF0">
        <w:t xml:space="preserve">La </w:t>
      </w:r>
      <w:r w:rsidR="00FB607F">
        <w:t>dernière</w:t>
      </w:r>
      <w:r w:rsidR="00830BF0">
        <w:t xml:space="preserve"> </w:t>
      </w:r>
      <w:r w:rsidR="006200F7">
        <w:t xml:space="preserve">erreur </w:t>
      </w:r>
      <w:r w:rsidR="00FB607F">
        <w:t>commise</w:t>
      </w:r>
      <w:r w:rsidR="006200F7">
        <w:t xml:space="preserve"> lors du montage concerne le reset du pic qui ne fonctionnais pas avec le </w:t>
      </w:r>
      <w:r w:rsidR="00FB607F">
        <w:t>bouton</w:t>
      </w:r>
      <w:r w:rsidR="006200F7">
        <w:t xml:space="preserve">. J’ai assez vite </w:t>
      </w:r>
      <w:r w:rsidR="00FB607F">
        <w:t>remarqué</w:t>
      </w:r>
      <w:r w:rsidR="006200F7">
        <w:t xml:space="preserve"> que le problème </w:t>
      </w:r>
      <w:r w:rsidR="000D7889">
        <w:t>venait</w:t>
      </w:r>
      <w:r w:rsidR="006200F7">
        <w:t xml:space="preserve"> de la diode D2. Pendant la confection du PCB j’ai </w:t>
      </w:r>
      <w:r w:rsidR="00FB607F">
        <w:t>décidé</w:t>
      </w:r>
      <w:r w:rsidR="006200F7">
        <w:t xml:space="preserve"> de prendre la même diode que celle utilisé pour la carte de développement pic 32 de l’ETML-ES </w:t>
      </w:r>
      <w:r w:rsidR="00FB607F">
        <w:t>parce qu’il</w:t>
      </w:r>
      <w:r w:rsidR="006200F7">
        <w:t xml:space="preserve"> y en avait en stock, </w:t>
      </w:r>
      <w:r w:rsidR="00FB607F">
        <w:t>la diode</w:t>
      </w:r>
      <w:r w:rsidR="006200F7">
        <w:t xml:space="preserve"> BAS40. La diode était disponible dans le vault de Altium ce qui m’a épargné la confection du schéma et du footprint, seulement la diode BAS40 qui est dans le vault est une BAS40-06</w:t>
      </w:r>
      <w:r>
        <w:t xml:space="preserve"> et on peut voir dans le datasheet que la BAS40 n’a pas la même configuration que la BAS40-06 chose que j’ai </w:t>
      </w:r>
      <w:r w:rsidR="00FB607F">
        <w:t>remarqué</w:t>
      </w:r>
      <w:r>
        <w:t xml:space="preserve"> trop tard :</w:t>
      </w:r>
    </w:p>
    <w:p w14:paraId="78A59E21" w14:textId="77777777" w:rsidR="00883D3B" w:rsidRDefault="00883D3B" w:rsidP="000301D4">
      <w:pPr>
        <w:pStyle w:val="Para3"/>
        <w:ind w:left="1134"/>
      </w:pPr>
      <w:r>
        <w:rPr>
          <w:noProof/>
        </w:rPr>
        <mc:AlternateContent>
          <mc:Choice Requires="wpg">
            <w:drawing>
              <wp:anchor distT="0" distB="0" distL="114300" distR="114300" simplePos="0" relativeHeight="251663360" behindDoc="0" locked="0" layoutInCell="1" allowOverlap="1" wp14:anchorId="32F5B970" wp14:editId="17D7CF36">
                <wp:simplePos x="0" y="0"/>
                <wp:positionH relativeFrom="column">
                  <wp:posOffset>1356995</wp:posOffset>
                </wp:positionH>
                <wp:positionV relativeFrom="paragraph">
                  <wp:posOffset>1506517</wp:posOffset>
                </wp:positionV>
                <wp:extent cx="4147820" cy="1510030"/>
                <wp:effectExtent l="38100" t="38100" r="43180" b="33020"/>
                <wp:wrapTopAndBottom/>
                <wp:docPr id="42" name="Groupe 42"/>
                <wp:cNvGraphicFramePr/>
                <a:graphic xmlns:a="http://schemas.openxmlformats.org/drawingml/2006/main">
                  <a:graphicData uri="http://schemas.microsoft.com/office/word/2010/wordprocessingGroup">
                    <wpg:wgp>
                      <wpg:cNvGrpSpPr/>
                      <wpg:grpSpPr>
                        <a:xfrm>
                          <a:off x="0" y="0"/>
                          <a:ext cx="4147820" cy="1510030"/>
                          <a:chOff x="0" y="0"/>
                          <a:chExt cx="5085931" cy="1936750"/>
                        </a:xfrm>
                      </wpg:grpSpPr>
                      <pic:pic xmlns:pic="http://schemas.openxmlformats.org/drawingml/2006/picture">
                        <pic:nvPicPr>
                          <pic:cNvPr id="13" name="Image 13"/>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2505291" y="0"/>
                            <a:ext cx="2580640" cy="1936750"/>
                          </a:xfrm>
                          <a:prstGeom prst="rect">
                            <a:avLst/>
                          </a:prstGeom>
                          <a:ln w="38100">
                            <a:solidFill>
                              <a:schemeClr val="tx1"/>
                            </a:solidFill>
                          </a:ln>
                        </pic:spPr>
                      </pic:pic>
                      <pic:pic xmlns:pic="http://schemas.openxmlformats.org/drawingml/2006/picture">
                        <pic:nvPicPr>
                          <pic:cNvPr id="14" name="Image 14"/>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436495" cy="1934210"/>
                          </a:xfrm>
                          <a:prstGeom prst="rect">
                            <a:avLst/>
                          </a:prstGeom>
                          <a:ln w="38100">
                            <a:solidFill>
                              <a:schemeClr val="tx1"/>
                            </a:solidFill>
                          </a:ln>
                        </pic:spPr>
                      </pic:pic>
                    </wpg:wgp>
                  </a:graphicData>
                </a:graphic>
                <wp14:sizeRelH relativeFrom="margin">
                  <wp14:pctWidth>0</wp14:pctWidth>
                </wp14:sizeRelH>
                <wp14:sizeRelV relativeFrom="margin">
                  <wp14:pctHeight>0</wp14:pctHeight>
                </wp14:sizeRelV>
              </wp:anchor>
            </w:drawing>
          </mc:Choice>
          <mc:Fallback>
            <w:pict>
              <v:group w14:anchorId="453C72E0" id="Groupe 42" o:spid="_x0000_s1026" style="position:absolute;margin-left:106.85pt;margin-top:118.6pt;width:326.6pt;height:118.9pt;z-index:251663360;mso-width-relative:margin;mso-height-relative:margin" coordsize="50859,1936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">
                <v:shape id="Image 13" o:spid="_x0000_s1027" type="#_x0000_t75" style="position:absolute;left:25052;width:25807;height:193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" stroked="t" strokecolor="black [3213]" strokeweight="3pt">
                  <v:imagedata r:id="rId62" o:title=""/>
                  <v:path arrowok="t"/>
                </v:shape>
                <v:shape id="Image 14" o:spid="_x0000_s1028" type="#_x0000_t75" style="position:absolute;width:24364;height:193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" stroked="t" strokecolor="black [3213]" strokeweight="3pt">
                  <v:imagedata r:id="rId63" o:title=""/>
                  <v:path arrowok="t"/>
                </v:shape>
                <w10:wrap type="topAndBottom"/>
              </v:group>
            </w:pict>
          </mc:Fallback>
        </mc:AlternateContent>
      </w:r>
      <w:r w:rsidR="001F6259">
        <w:t xml:space="preserve">J’ai cependant réussi à </w:t>
      </w:r>
      <w:r w:rsidR="00FB607F">
        <w:t>corriger</w:t>
      </w:r>
      <w:r w:rsidR="001F6259">
        <w:t xml:space="preserve"> cette erreur efficacement en recablent une diode BAS40 pour éviter de </w:t>
      </w:r>
      <w:r w:rsidR="00FB607F">
        <w:t>perdre</w:t>
      </w:r>
      <w:r w:rsidR="001F6259">
        <w:t xml:space="preserve"> du temps avec la commande d’un nouveau composant :</w:t>
      </w:r>
    </w:p>
    <w:p w14:paraId="04B055E0" w14:textId="77777777" w:rsidR="00883D3B" w:rsidRDefault="00883D3B">
      <w:pPr>
        <w:rPr>
          <w:sz w:val="20"/>
        </w:rPr>
      </w:pPr>
    </w:p>
    <w:p w14:paraId="7BDB1C8E" w14:textId="77777777" w:rsidR="00A0792C" w:rsidRDefault="000301D4" w:rsidP="00883D3B">
      <w:pPr>
        <w:pStyle w:val="Para3"/>
        <w:ind w:left="1134"/>
      </w:pPr>
      <w:r>
        <w:t xml:space="preserve">En revanche le footprint le plus sensible que j’ai </w:t>
      </w:r>
      <w:r w:rsidR="00FB607F">
        <w:t>dû</w:t>
      </w:r>
      <w:r>
        <w:t xml:space="preserve"> réaliser, celui du module wifi est juste et j’ai réussi à le souder sans difficulté.</w:t>
      </w:r>
      <w:r w:rsidR="00883D3B">
        <w:br w:type="page"/>
      </w:r>
    </w:p>
    <w:p w14:paraId="1FE37DE8" w14:textId="77777777" w:rsidR="00C4782D" w:rsidRPr="00C4782D" w:rsidRDefault="00E97F46" w:rsidP="003D5C5F">
      <w:pPr>
        <w:pStyle w:val="Titre1"/>
      </w:pPr>
      <w:bookmarkStart w:id="66" w:name="_Toc150984838"/>
      <w:r>
        <w:lastRenderedPageBreak/>
        <w:t>Communication avec les LED</w:t>
      </w:r>
      <w:bookmarkEnd w:id="66"/>
    </w:p>
    <w:p w14:paraId="7561ECBE" w14:textId="77777777" w:rsidR="001D7639" w:rsidRDefault="001D7639" w:rsidP="001D7639">
      <w:pPr>
        <w:pStyle w:val="Paragraphedeliste"/>
        <w:spacing w:after="160" w:line="259" w:lineRule="auto"/>
        <w:ind w:left="720"/>
        <w:contextualSpacing/>
        <w:rPr>
          <w:sz w:val="20"/>
        </w:rPr>
      </w:pPr>
    </w:p>
    <w:p w14:paraId="48C42F75" w14:textId="77777777" w:rsidR="001D7639" w:rsidRDefault="00D6425D" w:rsidP="001D7639">
      <w:pPr>
        <w:pStyle w:val="Paragraphedeliste"/>
        <w:spacing w:after="160" w:line="259" w:lineRule="auto"/>
        <w:ind w:left="720"/>
        <w:contextualSpacing/>
        <w:rPr>
          <w:sz w:val="20"/>
        </w:rPr>
      </w:pPr>
      <w:r>
        <w:rPr>
          <w:sz w:val="20"/>
        </w:rPr>
        <w:t xml:space="preserve">La </w:t>
      </w:r>
      <w:r w:rsidR="00FB607F">
        <w:rPr>
          <w:sz w:val="20"/>
        </w:rPr>
        <w:t>gestion</w:t>
      </w:r>
      <w:r>
        <w:rPr>
          <w:sz w:val="20"/>
        </w:rPr>
        <w:t xml:space="preserve"> de la communication des LEDs est un des point les plus important et le premier auquel je me suis </w:t>
      </w:r>
      <w:r w:rsidR="00FB607F">
        <w:rPr>
          <w:sz w:val="20"/>
        </w:rPr>
        <w:t>attaquée</w:t>
      </w:r>
      <w:r>
        <w:rPr>
          <w:sz w:val="20"/>
        </w:rPr>
        <w:t>.</w:t>
      </w:r>
    </w:p>
    <w:p w14:paraId="295D6DDA" w14:textId="77777777" w:rsidR="00D6425D" w:rsidRDefault="00D6425D" w:rsidP="001D7639">
      <w:pPr>
        <w:pStyle w:val="Paragraphedeliste"/>
        <w:spacing w:after="160" w:line="259" w:lineRule="auto"/>
        <w:ind w:left="720"/>
        <w:contextualSpacing/>
        <w:rPr>
          <w:sz w:val="20"/>
        </w:rPr>
      </w:pPr>
      <w:r>
        <w:rPr>
          <w:noProof/>
        </w:rPr>
        <w:drawing>
          <wp:anchor distT="0" distB="0" distL="114300" distR="114300" simplePos="0" relativeHeight="251664384" behindDoc="0" locked="0" layoutInCell="1" allowOverlap="1" wp14:anchorId="4D351612" wp14:editId="19081740">
            <wp:simplePos x="0" y="0"/>
            <wp:positionH relativeFrom="margin">
              <wp:align>center</wp:align>
            </wp:positionH>
            <wp:positionV relativeFrom="paragraph">
              <wp:posOffset>309039</wp:posOffset>
            </wp:positionV>
            <wp:extent cx="3897630" cy="2742565"/>
            <wp:effectExtent l="0" t="0" r="7620" b="635"/>
            <wp:wrapTopAndBottom/>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897630" cy="2742565"/>
                    </a:xfrm>
                    <a:prstGeom prst="rect">
                      <a:avLst/>
                    </a:prstGeom>
                  </pic:spPr>
                </pic:pic>
              </a:graphicData>
            </a:graphic>
            <wp14:sizeRelH relativeFrom="margin">
              <wp14:pctWidth>0</wp14:pctWidth>
            </wp14:sizeRelH>
            <wp14:sizeRelV relativeFrom="margin">
              <wp14:pctHeight>0</wp14:pctHeight>
            </wp14:sizeRelV>
          </wp:anchor>
        </w:drawing>
      </w:r>
      <w:r>
        <w:rPr>
          <w:sz w:val="20"/>
        </w:rPr>
        <w:t xml:space="preserve">Les matrices sont </w:t>
      </w:r>
      <w:r w:rsidR="00FB607F">
        <w:rPr>
          <w:sz w:val="20"/>
        </w:rPr>
        <w:t>composées</w:t>
      </w:r>
      <w:r>
        <w:rPr>
          <w:sz w:val="20"/>
        </w:rPr>
        <w:t xml:space="preserve"> chacune de 256 LEDs</w:t>
      </w:r>
      <w:r w:rsidR="004F1B29">
        <w:rPr>
          <w:sz w:val="20"/>
        </w:rPr>
        <w:t xml:space="preserve"> RGB</w:t>
      </w:r>
      <w:r>
        <w:rPr>
          <w:sz w:val="20"/>
        </w:rPr>
        <w:t xml:space="preserve"> adressable WS2812B ou de l’</w:t>
      </w:r>
      <w:r w:rsidR="00FB607F">
        <w:rPr>
          <w:sz w:val="20"/>
        </w:rPr>
        <w:t>équivalant</w:t>
      </w:r>
      <w:r>
        <w:rPr>
          <w:sz w:val="20"/>
        </w:rPr>
        <w:t xml:space="preserve"> SK6812 pour un total de 512 LEDs. Ces LEDs comporte 4 pins :</w:t>
      </w:r>
    </w:p>
    <w:p w14:paraId="004C0F94" w14:textId="77777777" w:rsidR="00D6425D" w:rsidRDefault="00D6425D" w:rsidP="001D7639">
      <w:pPr>
        <w:pStyle w:val="Paragraphedeliste"/>
        <w:spacing w:after="160" w:line="259" w:lineRule="auto"/>
        <w:ind w:left="720"/>
        <w:contextualSpacing/>
        <w:rPr>
          <w:sz w:val="20"/>
        </w:rPr>
      </w:pPr>
      <w:r>
        <w:rPr>
          <w:sz w:val="20"/>
        </w:rPr>
        <w:t>Les pins d’</w:t>
      </w:r>
      <w:r w:rsidR="00FB607F">
        <w:rPr>
          <w:sz w:val="20"/>
        </w:rPr>
        <w:t>alimentation</w:t>
      </w:r>
      <w:r>
        <w:rPr>
          <w:sz w:val="20"/>
        </w:rPr>
        <w:t xml:space="preserve"> VDD et VSS</w:t>
      </w:r>
      <w:r w:rsidR="004F1B29">
        <w:rPr>
          <w:sz w:val="20"/>
        </w:rPr>
        <w:t xml:space="preserve"> et le pins de données Din et Dout </w:t>
      </w:r>
      <w:r w:rsidR="00FB607F">
        <w:rPr>
          <w:sz w:val="20"/>
        </w:rPr>
        <w:t>respectivement</w:t>
      </w:r>
      <w:r w:rsidR="004F1B29">
        <w:rPr>
          <w:sz w:val="20"/>
        </w:rPr>
        <w:t xml:space="preserve"> data in et data out. </w:t>
      </w:r>
    </w:p>
    <w:p w14:paraId="00FE49E8" w14:textId="77777777" w:rsidR="004F1B29" w:rsidRDefault="004F1B29" w:rsidP="001D7639">
      <w:pPr>
        <w:pStyle w:val="Paragraphedeliste"/>
        <w:spacing w:after="160" w:line="259" w:lineRule="auto"/>
        <w:ind w:left="720"/>
        <w:contextualSpacing/>
        <w:rPr>
          <w:sz w:val="20"/>
        </w:rPr>
      </w:pPr>
    </w:p>
    <w:p w14:paraId="3665F20B" w14:textId="77777777" w:rsidR="004F1B29" w:rsidRDefault="004F1B29" w:rsidP="001D7639">
      <w:pPr>
        <w:pStyle w:val="Paragraphedeliste"/>
        <w:spacing w:after="160" w:line="259" w:lineRule="auto"/>
        <w:ind w:left="720"/>
        <w:contextualSpacing/>
        <w:rPr>
          <w:sz w:val="20"/>
        </w:rPr>
      </w:pPr>
      <w:r>
        <w:rPr>
          <w:sz w:val="20"/>
        </w:rPr>
        <w:t xml:space="preserve">La ou ces LEDs sont particulière par rapport </w:t>
      </w:r>
      <w:r w:rsidR="00FB607F">
        <w:rPr>
          <w:sz w:val="20"/>
        </w:rPr>
        <w:t>à</w:t>
      </w:r>
      <w:r>
        <w:rPr>
          <w:sz w:val="20"/>
        </w:rPr>
        <w:t xml:space="preserve"> des LEDs RGB classique </w:t>
      </w:r>
      <w:r w:rsidR="00FB607F">
        <w:rPr>
          <w:sz w:val="20"/>
        </w:rPr>
        <w:t>c’est</w:t>
      </w:r>
      <w:r>
        <w:rPr>
          <w:sz w:val="20"/>
        </w:rPr>
        <w:t xml:space="preserve"> la manière dont elles sont </w:t>
      </w:r>
      <w:r w:rsidR="00FB607F">
        <w:rPr>
          <w:sz w:val="20"/>
        </w:rPr>
        <w:t>commandées</w:t>
      </w:r>
      <w:r>
        <w:rPr>
          <w:sz w:val="20"/>
        </w:rPr>
        <w:t xml:space="preserve">. Chacune des LEDs est composer d’un chip qui vas lui-même adapter la tension de chacune des composante de la LED RGB en fonction des donné reçus sur sa pin Din. Une LED a besoin de 24 bit pour être commander, 8 bit par couleur, ce qui donne un total de plus de 16 million de couleurs. </w:t>
      </w:r>
    </w:p>
    <w:p w14:paraId="00037105" w14:textId="77777777" w:rsidR="009256C4" w:rsidRDefault="009256C4" w:rsidP="001D7639">
      <w:pPr>
        <w:pStyle w:val="Paragraphedeliste"/>
        <w:spacing w:after="160" w:line="259" w:lineRule="auto"/>
        <w:ind w:left="720"/>
        <w:contextualSpacing/>
        <w:rPr>
          <w:sz w:val="20"/>
        </w:rPr>
      </w:pPr>
    </w:p>
    <w:p w14:paraId="1F137D86" w14:textId="77777777" w:rsidR="009256C4" w:rsidRDefault="009256C4" w:rsidP="009256C4">
      <w:pPr>
        <w:pStyle w:val="Paragraphedeliste"/>
        <w:spacing w:after="160" w:line="259" w:lineRule="auto"/>
        <w:ind w:left="720"/>
        <w:contextualSpacing/>
        <w:rPr>
          <w:sz w:val="20"/>
        </w:rPr>
      </w:pPr>
      <w:r>
        <w:rPr>
          <w:sz w:val="20"/>
        </w:rPr>
        <w:t xml:space="preserve">Sur la matrice les LEDs sont simplement placée en séries. Pour les commandée il faut envoyer une tram du nombre totale de LEDs fois 24 bit. Chacune des LEDs vas lire les 24 premier bit puis </w:t>
      </w:r>
      <w:r w:rsidR="00FB607F">
        <w:rPr>
          <w:sz w:val="20"/>
        </w:rPr>
        <w:t>transmettre</w:t>
      </w:r>
      <w:r>
        <w:rPr>
          <w:sz w:val="20"/>
        </w:rPr>
        <w:t xml:space="preserve"> le reste de la tram à la suivante, ce qui fait que la tram vas en quelque sort </w:t>
      </w:r>
      <w:r w:rsidR="000D7889">
        <w:rPr>
          <w:sz w:val="20"/>
        </w:rPr>
        <w:t>se</w:t>
      </w:r>
      <w:r>
        <w:rPr>
          <w:sz w:val="20"/>
        </w:rPr>
        <w:t xml:space="preserve"> </w:t>
      </w:r>
      <w:r w:rsidR="00FB607F">
        <w:rPr>
          <w:sz w:val="20"/>
        </w:rPr>
        <w:t>consommer</w:t>
      </w:r>
      <w:r>
        <w:rPr>
          <w:sz w:val="20"/>
        </w:rPr>
        <w:t xml:space="preserve"> un peu plus après chaque LEDs.</w:t>
      </w:r>
    </w:p>
    <w:p w14:paraId="49C333B4" w14:textId="77777777" w:rsidR="00883D3B" w:rsidRDefault="00883D3B" w:rsidP="009256C4">
      <w:pPr>
        <w:pStyle w:val="Paragraphedeliste"/>
        <w:spacing w:after="160" w:line="259" w:lineRule="auto"/>
        <w:ind w:left="720"/>
        <w:contextualSpacing/>
        <w:rPr>
          <w:noProof/>
        </w:rPr>
      </w:pPr>
    </w:p>
    <w:p w14:paraId="60A366A1" w14:textId="77777777" w:rsidR="009256C4" w:rsidRDefault="009256C4" w:rsidP="009256C4">
      <w:pPr>
        <w:pStyle w:val="Paragraphedeliste"/>
        <w:spacing w:after="160" w:line="259" w:lineRule="auto"/>
        <w:ind w:left="720"/>
        <w:contextualSpacing/>
        <w:rPr>
          <w:noProof/>
        </w:rPr>
      </w:pPr>
      <w:r>
        <w:rPr>
          <w:sz w:val="20"/>
        </w:rPr>
        <w:t>Les LEDs utilises leurs propre protocole :</w:t>
      </w:r>
      <w:r w:rsidR="00883D3B" w:rsidRPr="00883D3B">
        <w:rPr>
          <w:noProof/>
        </w:rPr>
        <w:t xml:space="preserve"> </w:t>
      </w:r>
    </w:p>
    <w:p w14:paraId="77A515BD" w14:textId="77777777" w:rsidR="00883D3B" w:rsidRDefault="00883D3B" w:rsidP="00883D3B">
      <w:pPr>
        <w:pStyle w:val="Paragraphedeliste"/>
        <w:spacing w:after="160" w:line="259" w:lineRule="auto"/>
        <w:ind w:left="720"/>
        <w:contextualSpacing/>
        <w:rPr>
          <w:sz w:val="20"/>
        </w:rPr>
      </w:pPr>
      <w:r>
        <w:rPr>
          <w:noProof/>
          <w:sz w:val="20"/>
        </w:rPr>
        <mc:AlternateContent>
          <mc:Choice Requires="wpg">
            <w:drawing>
              <wp:anchor distT="0" distB="0" distL="114300" distR="114300" simplePos="0" relativeHeight="251694080" behindDoc="0" locked="0" layoutInCell="1" allowOverlap="1" wp14:anchorId="77F422BA" wp14:editId="6BE532F4">
                <wp:simplePos x="0" y="0"/>
                <wp:positionH relativeFrom="column">
                  <wp:posOffset>458432</wp:posOffset>
                </wp:positionH>
                <wp:positionV relativeFrom="paragraph">
                  <wp:posOffset>205296</wp:posOffset>
                </wp:positionV>
                <wp:extent cx="6036021" cy="2781363"/>
                <wp:effectExtent l="0" t="0" r="3175" b="0"/>
                <wp:wrapTopAndBottom/>
                <wp:docPr id="79" name="Groupe 79"/>
                <wp:cNvGraphicFramePr/>
                <a:graphic xmlns:a="http://schemas.openxmlformats.org/drawingml/2006/main">
                  <a:graphicData uri="http://schemas.microsoft.com/office/word/2010/wordprocessingGroup">
                    <wpg:wgp>
                      <wpg:cNvGrpSpPr/>
                      <wpg:grpSpPr>
                        <a:xfrm>
                          <a:off x="0" y="0"/>
                          <a:ext cx="6036021" cy="2781363"/>
                          <a:chOff x="0" y="0"/>
                          <a:chExt cx="6036021" cy="2781363"/>
                        </a:xfrm>
                      </wpg:grpSpPr>
                      <pic:pic xmlns:pic="http://schemas.openxmlformats.org/drawingml/2006/picture">
                        <pic:nvPicPr>
                          <pic:cNvPr id="17" name="Image 17"/>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0" y="1226248"/>
                            <a:ext cx="5998845" cy="1555115"/>
                          </a:xfrm>
                          <a:prstGeom prst="rect">
                            <a:avLst/>
                          </a:prstGeom>
                        </pic:spPr>
                      </pic:pic>
                      <pic:pic xmlns:pic="http://schemas.openxmlformats.org/drawingml/2006/picture">
                        <pic:nvPicPr>
                          <pic:cNvPr id="16" name="Image 16"/>
                          <pic:cNvPicPr>
                            <a:picLocks noChangeAspect="1"/>
                          </pic:cNvPicPr>
                        </pic:nvPicPr>
                        <pic:blipFill rotWithShape="1">
                          <a:blip r:embed="rId66" cstate="print">
                            <a:extLst>
                              <a:ext uri="{28A0092B-C50C-407E-A947-70E740481C1C}">
                                <a14:useLocalDpi xmlns:a14="http://schemas.microsoft.com/office/drawing/2010/main" val="0"/>
                              </a:ext>
                            </a:extLst>
                          </a:blip>
                          <a:srcRect b="38371"/>
                          <a:stretch/>
                        </pic:blipFill>
                        <pic:spPr bwMode="auto">
                          <a:xfrm>
                            <a:off x="31714" y="0"/>
                            <a:ext cx="2859405" cy="111188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78" name="Image 78"/>
                          <pic:cNvPicPr>
                            <a:picLocks noChangeAspect="1"/>
                          </pic:cNvPicPr>
                        </pic:nvPicPr>
                        <pic:blipFill rotWithShape="1">
                          <a:blip r:embed="rId66" cstate="print">
                            <a:extLst>
                              <a:ext uri="{28A0092B-C50C-407E-A947-70E740481C1C}">
                                <a14:useLocalDpi xmlns:a14="http://schemas.microsoft.com/office/drawing/2010/main" val="0"/>
                              </a:ext>
                            </a:extLst>
                          </a:blip>
                          <a:srcRect t="64141"/>
                          <a:stretch/>
                        </pic:blipFill>
                        <pic:spPr bwMode="auto">
                          <a:xfrm>
                            <a:off x="3176616" y="465128"/>
                            <a:ext cx="2859405" cy="64706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116D080D" id="Groupe 79" o:spid="_x0000_s1026" style="position:absolute;margin-left:36.1pt;margin-top:16.15pt;width:475.3pt;height:219pt;z-index:251694080" coordsize="60360,278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">
                <v:shape id="Image 17" o:spid="_x0000_s1027" type="#_x0000_t75" style="position:absolute;top:12262;width:59988;height:155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">
                  <v:imagedata r:id="rId67" o:title=""/>
                </v:shape>
                <v:shape id="Image 16" o:spid="_x0000_s1028" type="#_x0000_t75" style="position:absolute;left:317;width:28594;height:111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">
                  <v:imagedata r:id="rId68" o:title="" cropbottom="25147f"/>
                </v:shape>
                <v:shape id="Image 78" o:spid="_x0000_s1029" type="#_x0000_t75" style="position:absolute;left:31766;top:4651;width:28594;height:64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">
                  <v:imagedata r:id="rId68" o:title="" croptop="42035f"/>
                </v:shape>
                <w10:wrap type="topAndBottom"/>
              </v:group>
            </w:pict>
          </mc:Fallback>
        </mc:AlternateContent>
      </w:r>
    </w:p>
    <w:p w14:paraId="133FD90B" w14:textId="77777777" w:rsidR="00883D3B" w:rsidRDefault="00883D3B">
      <w:pPr>
        <w:rPr>
          <w:sz w:val="20"/>
        </w:rPr>
      </w:pPr>
      <w:r>
        <w:rPr>
          <w:sz w:val="20"/>
        </w:rPr>
        <w:br w:type="page"/>
      </w:r>
    </w:p>
    <w:p w14:paraId="13762555" w14:textId="77777777" w:rsidR="0036254F" w:rsidRDefault="0036254F" w:rsidP="009256C4">
      <w:pPr>
        <w:pStyle w:val="Paragraphedeliste"/>
        <w:spacing w:after="160" w:line="259" w:lineRule="auto"/>
        <w:ind w:left="720"/>
        <w:contextualSpacing/>
        <w:rPr>
          <w:sz w:val="20"/>
        </w:rPr>
      </w:pPr>
      <w:r>
        <w:rPr>
          <w:sz w:val="20"/>
        </w:rPr>
        <w:lastRenderedPageBreak/>
        <w:t xml:space="preserve">Vu qu’il n’y a pas de transmission d’horloge il faut un moyens de </w:t>
      </w:r>
      <w:r w:rsidR="00FB607F">
        <w:rPr>
          <w:sz w:val="20"/>
        </w:rPr>
        <w:t>synchroniser</w:t>
      </w:r>
      <w:r>
        <w:rPr>
          <w:sz w:val="20"/>
        </w:rPr>
        <w:t xml:space="preserve"> les données et un moyens de </w:t>
      </w:r>
      <w:r w:rsidR="00FB607F">
        <w:rPr>
          <w:sz w:val="20"/>
        </w:rPr>
        <w:t>différencier</w:t>
      </w:r>
      <w:r>
        <w:rPr>
          <w:sz w:val="20"/>
        </w:rPr>
        <w:t xml:space="preserve"> un 0 de aucune donnée. </w:t>
      </w:r>
      <w:r w:rsidR="00FB607F">
        <w:rPr>
          <w:sz w:val="20"/>
        </w:rPr>
        <w:t>C’est</w:t>
      </w:r>
      <w:r>
        <w:rPr>
          <w:sz w:val="20"/>
        </w:rPr>
        <w:t xml:space="preserve"> pour ça que le 0 comme le 1 </w:t>
      </w:r>
      <w:r w:rsidR="00FB607F">
        <w:rPr>
          <w:sz w:val="20"/>
        </w:rPr>
        <w:t>ont</w:t>
      </w:r>
      <w:r>
        <w:rPr>
          <w:sz w:val="20"/>
        </w:rPr>
        <w:t xml:space="preserve"> un temps high voltage et un temps low voltage. </w:t>
      </w:r>
    </w:p>
    <w:p w14:paraId="3682F968" w14:textId="77777777" w:rsidR="0036254F" w:rsidRDefault="0036254F" w:rsidP="009256C4">
      <w:pPr>
        <w:pStyle w:val="Paragraphedeliste"/>
        <w:spacing w:after="160" w:line="259" w:lineRule="auto"/>
        <w:ind w:left="720"/>
        <w:contextualSpacing/>
        <w:rPr>
          <w:sz w:val="20"/>
        </w:rPr>
      </w:pPr>
    </w:p>
    <w:p w14:paraId="59A6E837" w14:textId="77777777" w:rsidR="0036254F" w:rsidRDefault="0036254F" w:rsidP="009256C4">
      <w:pPr>
        <w:pStyle w:val="Paragraphedeliste"/>
        <w:spacing w:after="160" w:line="259" w:lineRule="auto"/>
        <w:ind w:left="720"/>
        <w:contextualSpacing/>
        <w:rPr>
          <w:sz w:val="20"/>
        </w:rPr>
      </w:pPr>
      <w:r>
        <w:rPr>
          <w:sz w:val="20"/>
        </w:rPr>
        <w:t xml:space="preserve">Pour générer ces 1 et ces 0 j’ai </w:t>
      </w:r>
      <w:r w:rsidR="00FB607F">
        <w:rPr>
          <w:sz w:val="20"/>
        </w:rPr>
        <w:t>utilisé</w:t>
      </w:r>
      <w:r>
        <w:rPr>
          <w:sz w:val="20"/>
        </w:rPr>
        <w:t xml:space="preserve"> le SPI 2 et plus </w:t>
      </w:r>
      <w:r w:rsidR="00FB607F">
        <w:rPr>
          <w:sz w:val="20"/>
        </w:rPr>
        <w:t>précisément</w:t>
      </w:r>
      <w:r>
        <w:rPr>
          <w:sz w:val="20"/>
        </w:rPr>
        <w:t xml:space="preserve"> le SDO2 que j’ai placer sur la pin 23 du Pic grâce à </w:t>
      </w:r>
      <w:r w:rsidR="00FB607F">
        <w:rPr>
          <w:sz w:val="20"/>
        </w:rPr>
        <w:t>Harmony</w:t>
      </w:r>
      <w:r>
        <w:rPr>
          <w:sz w:val="20"/>
        </w:rPr>
        <w:t>.</w:t>
      </w:r>
      <w:r w:rsidR="00106FA0">
        <w:rPr>
          <w:sz w:val="20"/>
        </w:rPr>
        <w:t xml:space="preserve"> Si j’ai choisi un SPI pour générer le signale de commande des LEDs s’est parce que s’est facile de générer les 1 et les 0. Il suffit d’utiliser un byte de SPI comme bit du signale, par exemple en envoyant 11000000 sur SDO2 avec le bon baud rate la première LED vas le comprendre comme un 0 et en envoyant 24</w:t>
      </w:r>
      <w:r w:rsidR="00591AE2">
        <w:rPr>
          <w:sz w:val="20"/>
        </w:rPr>
        <w:t xml:space="preserve"> bytes d’affiler la première LED vas mettre ses trois couleur à 0.</w:t>
      </w:r>
    </w:p>
    <w:p w14:paraId="73277339" w14:textId="77777777" w:rsidR="00591AE2" w:rsidRDefault="00591AE2" w:rsidP="009256C4">
      <w:pPr>
        <w:pStyle w:val="Paragraphedeliste"/>
        <w:spacing w:after="160" w:line="259" w:lineRule="auto"/>
        <w:ind w:left="720"/>
        <w:contextualSpacing/>
        <w:rPr>
          <w:sz w:val="20"/>
        </w:rPr>
      </w:pPr>
    </w:p>
    <w:p w14:paraId="4B7C4B77" w14:textId="77777777" w:rsidR="00F01AB4" w:rsidRDefault="00591AE2" w:rsidP="009256C4">
      <w:pPr>
        <w:pStyle w:val="Paragraphedeliste"/>
        <w:spacing w:after="160" w:line="259" w:lineRule="auto"/>
        <w:ind w:left="720"/>
        <w:contextualSpacing/>
        <w:rPr>
          <w:sz w:val="20"/>
        </w:rPr>
      </w:pPr>
      <w:r>
        <w:rPr>
          <w:sz w:val="20"/>
        </w:rPr>
        <w:t xml:space="preserve">Maintenant que la théorie est </w:t>
      </w:r>
      <w:r w:rsidR="00FB607F">
        <w:rPr>
          <w:sz w:val="20"/>
        </w:rPr>
        <w:t>expliquée</w:t>
      </w:r>
      <w:r>
        <w:rPr>
          <w:sz w:val="20"/>
        </w:rPr>
        <w:t xml:space="preserve"> il faut </w:t>
      </w:r>
      <w:r w:rsidR="000D7889">
        <w:rPr>
          <w:sz w:val="20"/>
        </w:rPr>
        <w:t>passer</w:t>
      </w:r>
      <w:r>
        <w:rPr>
          <w:sz w:val="20"/>
        </w:rPr>
        <w:t xml:space="preserve"> au calculs. La première chose que j’ai fait est de trouver un temps</w:t>
      </w:r>
      <w:r w:rsidR="007C74DD">
        <w:rPr>
          <w:sz w:val="20"/>
        </w:rPr>
        <w:t xml:space="preserve"> identique</w:t>
      </w:r>
      <w:r>
        <w:rPr>
          <w:sz w:val="20"/>
        </w:rPr>
        <w:t xml:space="preserve"> </w:t>
      </w:r>
      <w:r w:rsidR="007C74DD">
        <w:rPr>
          <w:sz w:val="20"/>
        </w:rPr>
        <w:t xml:space="preserve">pour </w:t>
      </w:r>
      <w:r>
        <w:rPr>
          <w:sz w:val="20"/>
        </w:rPr>
        <w:t>T0H, T1L et</w:t>
      </w:r>
      <w:r w:rsidR="007C74DD">
        <w:rPr>
          <w:sz w:val="20"/>
        </w:rPr>
        <w:t xml:space="preserve"> idem pour</w:t>
      </w:r>
      <w:r>
        <w:rPr>
          <w:sz w:val="20"/>
        </w:rPr>
        <w:t xml:space="preserve"> T1H, T0L</w:t>
      </w:r>
      <w:r w:rsidR="007C74DD">
        <w:rPr>
          <w:sz w:val="20"/>
        </w:rPr>
        <w:t xml:space="preserve"> maintenant ses temps ne peuvent pas être choisi arbitrairement, il faut</w:t>
      </w:r>
      <w:r w:rsidR="002D01BE">
        <w:rPr>
          <w:sz w:val="20"/>
        </w:rPr>
        <w:t xml:space="preserve"> qu’il soit dans la tolérance et</w:t>
      </w:r>
      <w:r w:rsidR="007C74DD">
        <w:rPr>
          <w:sz w:val="20"/>
        </w:rPr>
        <w:t xml:space="preserve"> également qu’ils </w:t>
      </w:r>
      <w:r w:rsidR="00FB607F">
        <w:rPr>
          <w:sz w:val="20"/>
        </w:rPr>
        <w:t>respectent</w:t>
      </w:r>
      <w:r w:rsidR="007C74DD">
        <w:rPr>
          <w:sz w:val="20"/>
        </w:rPr>
        <w:t xml:space="preserve"> la règle suivante </w:t>
      </w:r>
    </w:p>
    <w:p w14:paraId="7A67F483" w14:textId="77777777" w:rsidR="007C74DD" w:rsidRDefault="007C74DD" w:rsidP="009256C4">
      <w:pPr>
        <w:pStyle w:val="Paragraphedeliste"/>
        <w:spacing w:after="160" w:line="259" w:lineRule="auto"/>
        <w:ind w:left="720"/>
        <w:contextualSpacing/>
        <w:rPr>
          <w:sz w:val="20"/>
        </w:rPr>
      </w:pPr>
      <w:r>
        <w:rPr>
          <w:sz w:val="20"/>
        </w:rPr>
        <w:t>:</w:t>
      </w:r>
    </w:p>
    <w:p w14:paraId="011C2F18" w14:textId="77777777" w:rsidR="001D7639" w:rsidRPr="00F01AB4" w:rsidRDefault="00000000" w:rsidP="002D01BE">
      <w:pPr>
        <w:pStyle w:val="Paragraphedeliste"/>
        <w:spacing w:after="160" w:line="259" w:lineRule="auto"/>
        <w:ind w:left="720"/>
        <w:contextualSpacing/>
        <w:rPr>
          <w:sz w:val="20"/>
        </w:rPr>
      </w:pPr>
      <m:oMathPara>
        <m:oMath>
          <m:f>
            <m:fPr>
              <m:ctrlPr>
                <w:rPr>
                  <w:rFonts w:ascii="Cambria Math" w:hAnsi="Cambria Math"/>
                  <w:i/>
                  <w:sz w:val="20"/>
                </w:rPr>
              </m:ctrlPr>
            </m:fPr>
            <m:num>
              <m:r>
                <w:rPr>
                  <w:rFonts w:ascii="Cambria Math" w:hAnsi="Cambria Math"/>
                  <w:sz w:val="20"/>
                </w:rPr>
                <m:t>8</m:t>
              </m:r>
            </m:num>
            <m:den>
              <m:r>
                <w:rPr>
                  <w:rFonts w:ascii="Cambria Math" w:hAnsi="Cambria Math"/>
                  <w:sz w:val="20"/>
                </w:rPr>
                <m:t>T0H+T0L</m:t>
              </m:r>
            </m:den>
          </m:f>
          <m:r>
            <w:rPr>
              <w:rFonts w:ascii="Cambria Math" w:hAnsi="Cambria Math"/>
              <w:sz w:val="20"/>
            </w:rPr>
            <m:t>*T0H=nombre rond</m:t>
          </m:r>
        </m:oMath>
      </m:oMathPara>
    </w:p>
    <w:p w14:paraId="3147559B" w14:textId="77777777" w:rsidR="00F01AB4" w:rsidRPr="002D01BE" w:rsidRDefault="00F01AB4" w:rsidP="002D01BE">
      <w:pPr>
        <w:pStyle w:val="Paragraphedeliste"/>
        <w:spacing w:after="160" w:line="259" w:lineRule="auto"/>
        <w:ind w:left="720"/>
        <w:contextualSpacing/>
        <w:rPr>
          <w:sz w:val="20"/>
        </w:rPr>
      </w:pPr>
    </w:p>
    <w:p w14:paraId="18ABE365" w14:textId="77777777" w:rsidR="001D7639" w:rsidRDefault="002D01BE" w:rsidP="004F078C">
      <w:pPr>
        <w:pStyle w:val="Paragraphedeliste"/>
        <w:spacing w:after="160" w:line="259" w:lineRule="auto"/>
        <w:ind w:left="720"/>
        <w:contextualSpacing/>
        <w:rPr>
          <w:sz w:val="20"/>
        </w:rPr>
      </w:pPr>
      <w:r>
        <w:rPr>
          <w:sz w:val="20"/>
        </w:rPr>
        <w:t xml:space="preserve">Après quelque essais j’ai trouvé </w:t>
      </w:r>
      <w:r>
        <w:rPr>
          <w:color w:val="92D050"/>
          <w:sz w:val="20"/>
        </w:rPr>
        <w:t xml:space="preserve">Valeurs trouvé </w:t>
      </w:r>
      <w:r>
        <w:rPr>
          <w:sz w:val="20"/>
        </w:rPr>
        <w:t xml:space="preserve">qui respecte toutes les conditions. Avec ces valeurs et la formule juste en dessus on peut également trouver le nombre de bits du SPI </w:t>
      </w:r>
      <w:r w:rsidR="00FB607F">
        <w:rPr>
          <w:sz w:val="20"/>
        </w:rPr>
        <w:t>correspondant</w:t>
      </w:r>
      <w:r>
        <w:rPr>
          <w:sz w:val="20"/>
        </w:rPr>
        <w:t xml:space="preserve"> pour chacun des temps. T0H et T1L corresponde à 2 bits, T1H et T0L </w:t>
      </w:r>
      <w:r w:rsidR="00C960D2">
        <w:rPr>
          <w:sz w:val="20"/>
        </w:rPr>
        <w:t>corresponde</w:t>
      </w:r>
      <w:r>
        <w:rPr>
          <w:sz w:val="20"/>
        </w:rPr>
        <w:t xml:space="preserve"> eux au reste du byte donc 6 bits.</w:t>
      </w:r>
      <w:r w:rsidR="004F078C">
        <w:rPr>
          <w:sz w:val="20"/>
        </w:rPr>
        <w:t xml:space="preserve"> Donc en envoyant 11000000 on obtiendra un 0 au LEDs et si on envois 11111100 un 1.</w:t>
      </w:r>
    </w:p>
    <w:p w14:paraId="153F4EA2" w14:textId="77777777" w:rsidR="004F078C" w:rsidRDefault="004F078C" w:rsidP="004F078C">
      <w:pPr>
        <w:pStyle w:val="Paragraphedeliste"/>
        <w:spacing w:after="160" w:line="259" w:lineRule="auto"/>
        <w:ind w:left="720"/>
        <w:contextualSpacing/>
        <w:rPr>
          <w:sz w:val="20"/>
        </w:rPr>
      </w:pPr>
    </w:p>
    <w:p w14:paraId="38B849C6" w14:textId="77777777" w:rsidR="004F078C" w:rsidRDefault="004F078C" w:rsidP="004F078C">
      <w:pPr>
        <w:pStyle w:val="Paragraphedeliste"/>
        <w:spacing w:after="160" w:line="259" w:lineRule="auto"/>
        <w:ind w:left="720"/>
        <w:contextualSpacing/>
        <w:rPr>
          <w:sz w:val="20"/>
        </w:rPr>
      </w:pPr>
      <w:r>
        <w:rPr>
          <w:sz w:val="20"/>
        </w:rPr>
        <w:t xml:space="preserve">La </w:t>
      </w:r>
      <w:r w:rsidR="00C960D2">
        <w:rPr>
          <w:sz w:val="20"/>
        </w:rPr>
        <w:t>deuxième</w:t>
      </w:r>
      <w:r>
        <w:rPr>
          <w:sz w:val="20"/>
        </w:rPr>
        <w:t xml:space="preserve"> chose à réglé est le baud rate du SPI. En sachant que les LEDs travail à 800kHz ça veut dire que le SPI doit envoyer </w:t>
      </w:r>
      <w:r w:rsidR="00A938F3">
        <w:rPr>
          <w:sz w:val="20"/>
        </w:rPr>
        <w:t>les bytes à 800kHz. On trouve donc facilement le baud rate avec le calcul suivant :</w:t>
      </w:r>
    </w:p>
    <w:p w14:paraId="10F2F382" w14:textId="77777777" w:rsidR="00F01AB4" w:rsidRDefault="00F01AB4" w:rsidP="004F078C">
      <w:pPr>
        <w:pStyle w:val="Paragraphedeliste"/>
        <w:spacing w:after="160" w:line="259" w:lineRule="auto"/>
        <w:ind w:left="720"/>
        <w:contextualSpacing/>
        <w:rPr>
          <w:sz w:val="20"/>
        </w:rPr>
      </w:pPr>
    </w:p>
    <w:p w14:paraId="5374716E" w14:textId="77777777" w:rsidR="003D5C5F" w:rsidRPr="003D5C5F" w:rsidRDefault="00A938F3" w:rsidP="003D5C5F">
      <w:pPr>
        <w:pStyle w:val="Paragraphedeliste"/>
        <w:spacing w:after="160" w:line="259" w:lineRule="auto"/>
        <w:ind w:left="720"/>
        <w:contextualSpacing/>
        <w:rPr>
          <w:sz w:val="20"/>
        </w:rPr>
      </w:pPr>
      <m:oMathPara>
        <m:oMath>
          <m:r>
            <w:rPr>
              <w:rFonts w:ascii="Cambria Math" w:hAnsi="Cambria Math"/>
              <w:sz w:val="20"/>
            </w:rPr>
            <m:t>800kHz*8=6,4MHz</m:t>
          </m:r>
        </m:oMath>
      </m:oMathPara>
    </w:p>
    <w:p w14:paraId="3530736F" w14:textId="77777777" w:rsidR="001D7639" w:rsidRDefault="001D7639" w:rsidP="001D7639">
      <w:pPr>
        <w:pStyle w:val="Paragraphedeliste"/>
        <w:spacing w:after="160" w:line="259" w:lineRule="auto"/>
        <w:ind w:left="720"/>
        <w:contextualSpacing/>
        <w:rPr>
          <w:sz w:val="20"/>
        </w:rPr>
      </w:pPr>
    </w:p>
    <w:p w14:paraId="1EC94770" w14:textId="77777777" w:rsidR="00883D3B" w:rsidRDefault="00F01AB4" w:rsidP="001D7639">
      <w:pPr>
        <w:pStyle w:val="Paragraphedeliste"/>
        <w:spacing w:after="160" w:line="259" w:lineRule="auto"/>
        <w:ind w:left="720"/>
        <w:contextualSpacing/>
        <w:rPr>
          <w:sz w:val="20"/>
        </w:rPr>
      </w:pPr>
      <w:r>
        <w:rPr>
          <w:sz w:val="20"/>
        </w:rPr>
        <w:t xml:space="preserve">Cette configuration fonctionne mais on peut </w:t>
      </w:r>
      <w:r w:rsidR="00C960D2">
        <w:rPr>
          <w:sz w:val="20"/>
        </w:rPr>
        <w:t>réduire</w:t>
      </w:r>
      <w:r>
        <w:rPr>
          <w:sz w:val="20"/>
        </w:rPr>
        <w:t xml:space="preserve"> le baud rate du SPI sans perdre en précision.</w:t>
      </w:r>
      <w:r w:rsidR="00A955E2">
        <w:rPr>
          <w:sz w:val="20"/>
        </w:rPr>
        <w:t xml:space="preserve"> Il est possible de réduire le baud rate de moitié, car les ratio de bits nécessaire pour que les LEDs interprète un 1 ou un 0 peuvent être divisé par deux sans que les délai T0H,T0L,T1H et T1L ne change. Ce changement implique qu’il faut envoyer les donner par paire de bits car avec un byte du SPI on envois désormais deux bits mais vus que les LEDs </w:t>
      </w:r>
      <w:r w:rsidR="00C960D2">
        <w:rPr>
          <w:sz w:val="20"/>
        </w:rPr>
        <w:t>ont</w:t>
      </w:r>
      <w:r w:rsidR="00A955E2">
        <w:rPr>
          <w:sz w:val="20"/>
        </w:rPr>
        <w:t xml:space="preserve"> besoin chacune de 24 bits le nombre de bit à envoyer serras toujours paire quelle que soit le nombre de LEDs à commander. En plus de permettre au SPI de travailler moins vite cette solution à un autre avantage qui est celui de réduire le code. Le baud rate du SPI serra donc deux fois plus petit à 3,2MHz à la place de 6,4MHz, et désormais pour un 0 il faudra écrire 1000XXXX et pour un 1 </w:t>
      </w:r>
      <w:r w:rsidR="00E46F90">
        <w:rPr>
          <w:sz w:val="20"/>
        </w:rPr>
        <w:t>il faudra écrire1110XXXX.</w:t>
      </w:r>
    </w:p>
    <w:p w14:paraId="2AC64C8F" w14:textId="77777777" w:rsidR="00883D3B" w:rsidRDefault="00883D3B">
      <w:pPr>
        <w:rPr>
          <w:sz w:val="20"/>
        </w:rPr>
      </w:pPr>
      <w:r>
        <w:rPr>
          <w:sz w:val="20"/>
        </w:rPr>
        <w:br w:type="page"/>
      </w:r>
    </w:p>
    <w:p w14:paraId="1473DE9F" w14:textId="77777777" w:rsidR="003D5C5F" w:rsidRDefault="003D5C5F" w:rsidP="003D5C5F">
      <w:pPr>
        <w:pStyle w:val="Titre1"/>
      </w:pPr>
      <w:bookmarkStart w:id="67" w:name="_Toc150984839"/>
      <w:r>
        <w:lastRenderedPageBreak/>
        <w:t>Code</w:t>
      </w:r>
      <w:bookmarkEnd w:id="67"/>
    </w:p>
    <w:p w14:paraId="3C3036FB" w14:textId="77777777" w:rsidR="003D5C5F" w:rsidRPr="003D5C5F" w:rsidRDefault="003D5C5F" w:rsidP="003D5C5F">
      <w:pPr>
        <w:pStyle w:val="Para1"/>
      </w:pPr>
    </w:p>
    <w:p w14:paraId="20B9FE06" w14:textId="77777777" w:rsidR="003D5C5F" w:rsidRDefault="003D5C5F" w:rsidP="003D5C5F">
      <w:pPr>
        <w:pStyle w:val="Titre2"/>
      </w:pPr>
      <w:bookmarkStart w:id="68" w:name="_Toc150984840"/>
      <w:r>
        <w:t>harmony</w:t>
      </w:r>
      <w:bookmarkEnd w:id="68"/>
    </w:p>
    <w:p w14:paraId="1A52E08F" w14:textId="77777777" w:rsidR="008D1DE4" w:rsidRDefault="008D1DE4" w:rsidP="008D1DE4">
      <w:pPr>
        <w:pStyle w:val="Para2"/>
      </w:pPr>
    </w:p>
    <w:p w14:paraId="787D8026" w14:textId="77777777" w:rsidR="00A55804" w:rsidRDefault="00A55804" w:rsidP="00A55804">
      <w:pPr>
        <w:pStyle w:val="Titre3"/>
      </w:pPr>
      <w:bookmarkStart w:id="69" w:name="_Toc150984841"/>
      <w:r>
        <w:t>Pin settings :</w:t>
      </w:r>
      <w:bookmarkEnd w:id="69"/>
    </w:p>
    <w:p w14:paraId="01AA2679" w14:textId="77777777" w:rsidR="00A55804" w:rsidRPr="00A55804" w:rsidRDefault="00A55804" w:rsidP="00A55804">
      <w:pPr>
        <w:pStyle w:val="Para3"/>
      </w:pPr>
    </w:p>
    <w:p w14:paraId="77929C63" w14:textId="77777777" w:rsidR="008D1DE4" w:rsidRPr="008D1DE4" w:rsidRDefault="008D1DE4" w:rsidP="00A55804">
      <w:pPr>
        <w:pStyle w:val="Para2"/>
        <w:ind w:left="1985"/>
      </w:pPr>
      <w:r>
        <w:t xml:space="preserve">Il y avait plusieurs chose à régler avec </w:t>
      </w:r>
      <w:r w:rsidR="00C960D2">
        <w:t>Harmony</w:t>
      </w:r>
      <w:r>
        <w:t>, ici on peut voir la configuration des pins :</w:t>
      </w:r>
    </w:p>
    <w:p w14:paraId="4E867727" w14:textId="77777777" w:rsidR="007C44D0" w:rsidRDefault="007C44D0" w:rsidP="00A55804">
      <w:pPr>
        <w:pStyle w:val="Para2"/>
        <w:ind w:left="1985"/>
        <w:rPr>
          <w:rFonts w:cs="Arial"/>
          <w:noProof/>
          <w:color w:val="000000"/>
          <w:sz w:val="22"/>
          <w:szCs w:val="22"/>
        </w:rPr>
      </w:pPr>
    </w:p>
    <w:p w14:paraId="1795FBD8" w14:textId="77777777" w:rsidR="008D1DE4" w:rsidRDefault="008D1DE4" w:rsidP="00A55804">
      <w:pPr>
        <w:pStyle w:val="Para2"/>
        <w:ind w:left="1985"/>
      </w:pPr>
      <w:r>
        <w:rPr>
          <w:rFonts w:cs="Arial"/>
          <w:noProof/>
          <w:color w:val="000000"/>
          <w:sz w:val="22"/>
          <w:szCs w:val="22"/>
        </w:rPr>
        <w:drawing>
          <wp:inline distT="0" distB="0" distL="0" distR="0" wp14:anchorId="52E09E5F" wp14:editId="0E28735D">
            <wp:extent cx="5124450" cy="328295"/>
            <wp:effectExtent l="38100" t="38100" r="38100" b="33655"/>
            <wp:docPr id="2" name="Image 2" descr="https://lh3.googleusercontent.com/nCXL5BpeBhA9ilOaw5leALibZmrExAyvk1-6_h60fFJfZ1faYwA5FOezQ7h3pPPYzJC_twQJefCdi3fEdgGOVam9RyC1yT-ovI-9zi_ucuNDD8_x-ohn_DoNeKf4VheHzGb7Nt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nCXL5BpeBhA9ilOaw5leALibZmrExAyvk1-6_h60fFJfZ1faYwA5FOezQ7h3pPPYzJC_twQJefCdi3fEdgGOVam9RyC1yT-ovI-9zi_ucuNDD8_x-ohn_DoNeKf4VheHzGb7NtlS"/>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t="438" r="36654" b="92562"/>
                    <a:stretch/>
                  </pic:blipFill>
                  <pic:spPr bwMode="auto">
                    <a:xfrm>
                      <a:off x="0" y="0"/>
                      <a:ext cx="5303780" cy="339784"/>
                    </a:xfrm>
                    <a:prstGeom prst="rect">
                      <a:avLst/>
                    </a:prstGeom>
                    <a:noFill/>
                    <a:ln w="38100">
                      <a:solidFill>
                        <a:schemeClr val="tx1"/>
                      </a:solidFill>
                    </a:ln>
                    <a:extLst>
                      <a:ext uri="{53640926-AAD7-44D8-BBD7-CCE9431645EC}">
                        <a14:shadowObscured xmlns:a14="http://schemas.microsoft.com/office/drawing/2010/main"/>
                      </a:ext>
                    </a:extLst>
                  </pic:spPr>
                </pic:pic>
              </a:graphicData>
            </a:graphic>
          </wp:inline>
        </w:drawing>
      </w:r>
    </w:p>
    <w:p w14:paraId="6FEB5DCA" w14:textId="77777777" w:rsidR="007C44D0" w:rsidRPr="008D1DE4" w:rsidRDefault="007C44D0" w:rsidP="007C44D0">
      <w:pPr>
        <w:pStyle w:val="Para2"/>
      </w:pPr>
    </w:p>
    <w:p w14:paraId="337A03CC" w14:textId="77777777" w:rsidR="003D5C5F" w:rsidRDefault="007C44D0" w:rsidP="00A55804">
      <w:pPr>
        <w:pStyle w:val="Para2"/>
        <w:ind w:left="1985"/>
      </w:pPr>
      <w:r>
        <w:rPr>
          <w:rFonts w:cs="Arial"/>
          <w:noProof/>
          <w:color w:val="000000"/>
          <w:sz w:val="22"/>
          <w:szCs w:val="22"/>
        </w:rPr>
        <w:drawing>
          <wp:inline distT="0" distB="0" distL="0" distR="0" wp14:anchorId="40DE69E3" wp14:editId="2F90FEA9">
            <wp:extent cx="5066387" cy="228283"/>
            <wp:effectExtent l="38100" t="38100" r="39370" b="38735"/>
            <wp:docPr id="80" name="Image 80" descr="https://lh3.googleusercontent.com/nCXL5BpeBhA9ilOaw5leALibZmrExAyvk1-6_h60fFJfZ1faYwA5FOezQ7h3pPPYzJC_twQJefCdi3fEdgGOVam9RyC1yT-ovI-9zi_ucuNDD8_x-ohn_DoNeKf4VheHzGb7Nt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nCXL5BpeBhA9ilOaw5leALibZmrExAyvk1-6_h60fFJfZ1faYwA5FOezQ7h3pPPYzJC_twQJefCdi3fEdgGOVam9RyC1yT-ovI-9zi_ucuNDD8_x-ohn_DoNeKf4VheHzGb7NtlS"/>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t="42176" r="36981" b="52927"/>
                    <a:stretch/>
                  </pic:blipFill>
                  <pic:spPr bwMode="auto">
                    <a:xfrm>
                      <a:off x="0" y="0"/>
                      <a:ext cx="5300054" cy="238812"/>
                    </a:xfrm>
                    <a:prstGeom prst="rect">
                      <a:avLst/>
                    </a:prstGeom>
                    <a:noFill/>
                    <a:ln w="38100">
                      <a:solidFill>
                        <a:schemeClr val="tx1"/>
                      </a:solidFill>
                    </a:ln>
                    <a:extLst>
                      <a:ext uri="{53640926-AAD7-44D8-BBD7-CCE9431645EC}">
                        <a14:shadowObscured xmlns:a14="http://schemas.microsoft.com/office/drawing/2010/main"/>
                      </a:ext>
                    </a:extLst>
                  </pic:spPr>
                </pic:pic>
              </a:graphicData>
            </a:graphic>
          </wp:inline>
        </w:drawing>
      </w:r>
    </w:p>
    <w:p w14:paraId="6AF074DC" w14:textId="77777777" w:rsidR="008D1DE4" w:rsidRDefault="008D1DE4" w:rsidP="00A55804">
      <w:pPr>
        <w:pStyle w:val="Para2"/>
        <w:ind w:left="1985"/>
      </w:pPr>
      <w:r>
        <w:t xml:space="preserve">Les deux seul pin vraiment importantes sont la pin 8 qui est l’enable des deux régulateur 5V </w:t>
      </w:r>
      <w:r w:rsidR="00B4410E">
        <w:t>et la pin 23 qui est la pin de commande des LEDs.</w:t>
      </w:r>
    </w:p>
    <w:p w14:paraId="25C00E44" w14:textId="77777777" w:rsidR="00A55804" w:rsidRDefault="00A55804" w:rsidP="003D5C5F">
      <w:pPr>
        <w:pStyle w:val="Para2"/>
      </w:pPr>
    </w:p>
    <w:p w14:paraId="53F0015F" w14:textId="77777777" w:rsidR="00B4410E" w:rsidRDefault="00A55804" w:rsidP="00A55804">
      <w:pPr>
        <w:pStyle w:val="Titre3"/>
      </w:pPr>
      <w:bookmarkStart w:id="70" w:name="_Toc150984842"/>
      <w:r>
        <w:t>Timer 1 :</w:t>
      </w:r>
      <w:bookmarkEnd w:id="70"/>
    </w:p>
    <w:p w14:paraId="39717BF8" w14:textId="77777777" w:rsidR="00A55804" w:rsidRPr="00A55804" w:rsidRDefault="00A55804" w:rsidP="00A55804">
      <w:pPr>
        <w:pStyle w:val="Para3"/>
      </w:pPr>
    </w:p>
    <w:p w14:paraId="51ADA67E" w14:textId="77777777" w:rsidR="00B4410E" w:rsidRDefault="00B4410E" w:rsidP="00A55804">
      <w:pPr>
        <w:pStyle w:val="Para2"/>
        <w:ind w:left="1985"/>
      </w:pPr>
      <w:r>
        <w:t>Le rest</w:t>
      </w:r>
      <w:r w:rsidR="00A55804">
        <w:t>e</w:t>
      </w:r>
      <w:r>
        <w:t xml:space="preserve"> de la configuration se fait dans les options. Tous </w:t>
      </w:r>
      <w:r w:rsidR="00C960D2">
        <w:t>d’abord</w:t>
      </w:r>
      <w:r>
        <w:t xml:space="preserve"> il a fallu un Timer pour cadencer l’application, s’est lui qui vas déterminer la vitesse de défilement du texte :</w:t>
      </w:r>
    </w:p>
    <w:p w14:paraId="0DD921F8" w14:textId="77777777" w:rsidR="00883D3B" w:rsidRDefault="00883D3B" w:rsidP="00A55804">
      <w:pPr>
        <w:pStyle w:val="Para2"/>
        <w:ind w:left="1985"/>
      </w:pPr>
    </w:p>
    <w:p w14:paraId="5DF8D3AD" w14:textId="77777777" w:rsidR="00B4410E" w:rsidRDefault="00B4410E" w:rsidP="00A55804">
      <w:pPr>
        <w:pStyle w:val="Para2"/>
        <w:ind w:left="1985"/>
      </w:pPr>
      <w:r>
        <w:rPr>
          <w:rFonts w:cs="Arial"/>
          <w:noProof/>
          <w:color w:val="000000"/>
          <w:sz w:val="22"/>
          <w:szCs w:val="22"/>
        </w:rPr>
        <w:drawing>
          <wp:inline distT="0" distB="0" distL="0" distR="0" wp14:anchorId="68866106" wp14:editId="064515E6">
            <wp:extent cx="5334635" cy="2685415"/>
            <wp:effectExtent l="0" t="0" r="0" b="635"/>
            <wp:docPr id="4" name="Image 4" descr="https://lh6.googleusercontent.com/BrUx28sD5qmpvzp_2yAnMS0UlK46j9P7wNpRXJ8wNvT6S5JzbzRnmkyjN-91V6uId7oDeRMUUOVnZy7xitLZHk0fiJ_PCJjl6I0IxvAbTmTd50tQV6uGPeyiDNt26r5AOlIutGV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6.googleusercontent.com/BrUx28sD5qmpvzp_2yAnMS0UlK46j9P7wNpRXJ8wNvT6S5JzbzRnmkyjN-91V6uId7oDeRMUUOVnZy7xitLZHk0fiJ_PCJjl6I0IxvAbTmTd50tQV6uGPeyiDNt26r5AOlIutGVB"/>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334635" cy="2685415"/>
                    </a:xfrm>
                    <a:prstGeom prst="rect">
                      <a:avLst/>
                    </a:prstGeom>
                    <a:noFill/>
                    <a:ln>
                      <a:noFill/>
                    </a:ln>
                  </pic:spPr>
                </pic:pic>
              </a:graphicData>
            </a:graphic>
          </wp:inline>
        </w:drawing>
      </w:r>
    </w:p>
    <w:p w14:paraId="2DDD709C" w14:textId="77777777" w:rsidR="00883D3B" w:rsidRDefault="00883D3B" w:rsidP="00A55804">
      <w:pPr>
        <w:pStyle w:val="Para2"/>
        <w:ind w:left="1985"/>
      </w:pPr>
    </w:p>
    <w:p w14:paraId="2335E591" w14:textId="77777777" w:rsidR="00B4410E" w:rsidRDefault="00B4410E" w:rsidP="00A55804">
      <w:pPr>
        <w:pStyle w:val="Para2"/>
        <w:ind w:left="1985"/>
      </w:pPr>
      <w:r>
        <w:t xml:space="preserve">Ici le Timer Period n’est pas très important car il est tout de suite </w:t>
      </w:r>
      <w:r w:rsidR="00C960D2">
        <w:t>modifié</w:t>
      </w:r>
      <w:r>
        <w:t xml:space="preserve"> dans le code mais le Prescaler lui a été choisi </w:t>
      </w:r>
      <w:r w:rsidR="000D7889">
        <w:t>de manière</w:t>
      </w:r>
      <w:r>
        <w:t xml:space="preserve"> que la fréquence du timer ne soit pas trop haute ce qui ferais que le code n’a pas le temps de mettre à jour les matrice qu’il doit déjà les remettre à jour et pas trop faible non plus pour éviter que le texte mette 10 minute pour faire le tour du totem. Après plusieurs test j’ai </w:t>
      </w:r>
      <w:r w:rsidR="00C960D2">
        <w:t>remarqué</w:t>
      </w:r>
      <w:r>
        <w:t xml:space="preserve"> que le pr</w:t>
      </w:r>
      <w:r w:rsidR="00C960D2">
        <w:t>e</w:t>
      </w:r>
      <w:r>
        <w:t>scaler idéal été 64 ce qui permet une fréquence du Timer 1 entre :</w:t>
      </w:r>
    </w:p>
    <w:p w14:paraId="65B4BDCC" w14:textId="77777777" w:rsidR="009D1E75" w:rsidRDefault="009D1E75" w:rsidP="00A55804">
      <w:pPr>
        <w:pStyle w:val="Para2"/>
        <w:ind w:left="1985"/>
      </w:pPr>
    </w:p>
    <w:p w14:paraId="61E217F2" w14:textId="77777777" w:rsidR="00B4410E" w:rsidRPr="009D1E75" w:rsidRDefault="00000000" w:rsidP="00A55804">
      <w:pPr>
        <w:pStyle w:val="Para2"/>
        <w:ind w:left="1985"/>
      </w:pPr>
      <m:oMathPara>
        <m:oMath>
          <m:f>
            <m:fPr>
              <m:ctrlPr>
                <w:rPr>
                  <w:rFonts w:ascii="Cambria Math" w:hAnsi="Cambria Math"/>
                  <w:i/>
                </w:rPr>
              </m:ctrlPr>
            </m:fPr>
            <m:num>
              <m:r>
                <w:rPr>
                  <w:rFonts w:ascii="Cambria Math" w:hAnsi="Cambria Math"/>
                </w:rPr>
                <m:t>48000000</m:t>
              </m:r>
            </m:num>
            <m:den>
              <m:r>
                <w:rPr>
                  <w:rFonts w:ascii="Cambria Math" w:hAnsi="Cambria Math"/>
                </w:rPr>
                <m:t>64</m:t>
              </m:r>
            </m:den>
          </m:f>
          <m:r>
            <w:rPr>
              <w:rFonts w:ascii="Cambria Math" w:hAnsi="Cambria Math"/>
            </w:rPr>
            <m:t>=750kHz</m:t>
          </m:r>
        </m:oMath>
      </m:oMathPara>
    </w:p>
    <w:p w14:paraId="39BD7AC7" w14:textId="77777777" w:rsidR="009D1E75" w:rsidRPr="008749F7" w:rsidRDefault="009D1E75" w:rsidP="00A55804">
      <w:pPr>
        <w:pStyle w:val="Para2"/>
        <w:ind w:left="1985"/>
      </w:pPr>
    </w:p>
    <w:p w14:paraId="351BF24B" w14:textId="77777777" w:rsidR="008749F7" w:rsidRDefault="008749F7" w:rsidP="00A55804">
      <w:pPr>
        <w:pStyle w:val="Para2"/>
        <w:ind w:left="1985"/>
      </w:pPr>
      <w:r>
        <w:t>Et :</w:t>
      </w:r>
    </w:p>
    <w:p w14:paraId="0C2B0476" w14:textId="77777777" w:rsidR="009D1E75" w:rsidRDefault="009D1E75" w:rsidP="00A55804">
      <w:pPr>
        <w:pStyle w:val="Para2"/>
        <w:ind w:left="1985"/>
      </w:pPr>
    </w:p>
    <w:p w14:paraId="6956D4D8" w14:textId="77777777" w:rsidR="008749F7" w:rsidRPr="009D1E75" w:rsidRDefault="00000000" w:rsidP="00A55804">
      <w:pPr>
        <w:pStyle w:val="Para2"/>
        <w:ind w:left="1985"/>
      </w:pPr>
      <m:oMathPara>
        <m:oMath>
          <m:f>
            <m:fPr>
              <m:ctrlPr>
                <w:rPr>
                  <w:rFonts w:ascii="Cambria Math" w:hAnsi="Cambria Math"/>
                  <w:i/>
                </w:rPr>
              </m:ctrlPr>
            </m:fPr>
            <m:num>
              <m:r>
                <w:rPr>
                  <w:rFonts w:ascii="Cambria Math" w:hAnsi="Cambria Math"/>
                </w:rPr>
                <m:t>48000000</m:t>
              </m:r>
            </m:num>
            <m:den>
              <m:r>
                <w:rPr>
                  <w:rFonts w:ascii="Cambria Math" w:hAnsi="Cambria Math"/>
                </w:rPr>
                <m:t>64*65536</m:t>
              </m:r>
            </m:den>
          </m:f>
          <m:r>
            <w:rPr>
              <w:rFonts w:ascii="Cambria Math" w:hAnsi="Cambria Math"/>
            </w:rPr>
            <m:t>=11,44Hz</m:t>
          </m:r>
        </m:oMath>
      </m:oMathPara>
    </w:p>
    <w:p w14:paraId="4330423A" w14:textId="77777777" w:rsidR="007C44D0" w:rsidRDefault="007C44D0">
      <w:pPr>
        <w:rPr>
          <w:sz w:val="20"/>
        </w:rPr>
      </w:pPr>
      <w:r>
        <w:br w:type="page"/>
      </w:r>
    </w:p>
    <w:p w14:paraId="2D698A28" w14:textId="77777777" w:rsidR="00A55804" w:rsidRDefault="00A7338C" w:rsidP="00A55804">
      <w:pPr>
        <w:pStyle w:val="Para2"/>
        <w:ind w:left="1985"/>
      </w:pPr>
      <w:r>
        <w:rPr>
          <w:rFonts w:cs="Arial"/>
          <w:noProof/>
          <w:color w:val="000000"/>
          <w:sz w:val="22"/>
          <w:szCs w:val="22"/>
        </w:rPr>
        <w:lastRenderedPageBreak/>
        <w:drawing>
          <wp:anchor distT="0" distB="0" distL="114300" distR="114300" simplePos="0" relativeHeight="251675648" behindDoc="0" locked="0" layoutInCell="1" allowOverlap="1" wp14:anchorId="2365CF8E" wp14:editId="13D83A81">
            <wp:simplePos x="0" y="0"/>
            <wp:positionH relativeFrom="margin">
              <wp:posOffset>1712653</wp:posOffset>
            </wp:positionH>
            <wp:positionV relativeFrom="paragraph">
              <wp:posOffset>150915</wp:posOffset>
            </wp:positionV>
            <wp:extent cx="3976370" cy="2562225"/>
            <wp:effectExtent l="38100" t="38100" r="43180" b="47625"/>
            <wp:wrapTopAndBottom/>
            <wp:docPr id="49" name="Image 49" descr="https://lh3.googleusercontent.com/wCCFSVNZs8oo5cL-NyJwkOx-uekiEM8fwhQMSOEVGMnNCCLKxeb07aXQhlE6RRxO0K865exCQP7zNoL731te6flHx6gELQSkgZbP08z4DSdj8ab972e27RigAoHN9vSZjgv2R3C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3.googleusercontent.com/wCCFSVNZs8oo5cL-NyJwkOx-uekiEM8fwhQMSOEVGMnNCCLKxeb07aXQhlE6RRxO0K865exCQP7zNoL731te6flHx6gELQSkgZbP08z4DSdj8ab972e27RigAoHN9vSZjgv2R3CV"/>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976370" cy="2562225"/>
                    </a:xfrm>
                    <a:prstGeom prst="rect">
                      <a:avLst/>
                    </a:prstGeom>
                    <a:noFill/>
                    <a:ln w="38100">
                      <a:solidFill>
                        <a:schemeClr val="tx1"/>
                      </a:solidFill>
                    </a:ln>
                  </pic:spPr>
                </pic:pic>
              </a:graphicData>
            </a:graphic>
            <wp14:sizeRelH relativeFrom="margin">
              <wp14:pctWidth>0</wp14:pctWidth>
            </wp14:sizeRelH>
            <wp14:sizeRelV relativeFrom="margin">
              <wp14:pctHeight>0</wp14:pctHeight>
            </wp14:sizeRelV>
          </wp:anchor>
        </w:drawing>
      </w:r>
    </w:p>
    <w:p w14:paraId="44E5E743" w14:textId="77777777" w:rsidR="009D1E75" w:rsidRDefault="009D1E75" w:rsidP="00A55804">
      <w:pPr>
        <w:pStyle w:val="Para2"/>
        <w:ind w:left="1985"/>
      </w:pPr>
      <w:r>
        <w:t xml:space="preserve">Test du Timer 1, Timer Period = 65535, toggle de la pin RB6 à chaque </w:t>
      </w:r>
      <w:r w:rsidR="00A55804">
        <w:t>interruption</w:t>
      </w:r>
      <w:r>
        <w:t xml:space="preserve"> donc f = 2*f mesuré</w:t>
      </w:r>
      <w:r w:rsidR="00A55804">
        <w:t>.</w:t>
      </w:r>
    </w:p>
    <w:p w14:paraId="42E5E129" w14:textId="77777777" w:rsidR="00A55804" w:rsidRDefault="00A55804" w:rsidP="00A55804">
      <w:pPr>
        <w:pStyle w:val="Para2"/>
        <w:ind w:left="1985"/>
      </w:pPr>
    </w:p>
    <w:p w14:paraId="07FBCA59" w14:textId="77777777" w:rsidR="00A55804" w:rsidRDefault="00A55804" w:rsidP="00A7338C">
      <w:pPr>
        <w:pStyle w:val="Para2"/>
        <w:ind w:left="1985"/>
      </w:pPr>
      <w:r>
        <w:t xml:space="preserve">Sur le </w:t>
      </w:r>
      <w:r w:rsidR="00C960D2">
        <w:t>Screenshot</w:t>
      </w:r>
      <w:r>
        <w:t xml:space="preserve"> on voit une fréquence de 5,74Hz ce qui fait une interruption à 11,48Hz ce qui est très proche des 11,44Hz calculé.</w:t>
      </w:r>
    </w:p>
    <w:p w14:paraId="618E73C0" w14:textId="77777777" w:rsidR="00A55804" w:rsidRDefault="00A55804" w:rsidP="00B4410E">
      <w:pPr>
        <w:pStyle w:val="Para2"/>
      </w:pPr>
    </w:p>
    <w:p w14:paraId="30FB682A" w14:textId="77777777" w:rsidR="00A55804" w:rsidRDefault="00A55804" w:rsidP="00A7338C">
      <w:pPr>
        <w:pStyle w:val="Titre3"/>
      </w:pPr>
      <w:bookmarkStart w:id="71" w:name="_Toc150984843"/>
      <w:r>
        <w:t>SPI</w:t>
      </w:r>
      <w:bookmarkEnd w:id="71"/>
    </w:p>
    <w:p w14:paraId="37D7DDD0" w14:textId="77777777" w:rsidR="007C44D0" w:rsidRDefault="007C44D0" w:rsidP="00A55804">
      <w:pPr>
        <w:pStyle w:val="Para3"/>
      </w:pPr>
    </w:p>
    <w:p w14:paraId="6F654422" w14:textId="77777777" w:rsidR="00A55804" w:rsidRDefault="00A55804" w:rsidP="00A55804">
      <w:pPr>
        <w:pStyle w:val="Para3"/>
      </w:pPr>
      <w:r>
        <w:t>Le projet contient deux communication SPI mais n’ayant pas eu le temps de m’attaquer sérieusement à la programmation du module wifi</w:t>
      </w:r>
      <w:r w:rsidR="00CC7902">
        <w:t xml:space="preserve"> je n’ai pas initialisé le SPI servant à la communication avec le module wifi.</w:t>
      </w:r>
    </w:p>
    <w:p w14:paraId="1AF3C8CF" w14:textId="77777777" w:rsidR="00CC7902" w:rsidRDefault="00CC7902" w:rsidP="00A55804">
      <w:pPr>
        <w:pStyle w:val="Para3"/>
      </w:pPr>
    </w:p>
    <w:p w14:paraId="156B7BCD" w14:textId="77777777" w:rsidR="00F01AB4" w:rsidRPr="00A55804" w:rsidRDefault="00A7338C" w:rsidP="00A55804">
      <w:pPr>
        <w:pStyle w:val="Para3"/>
      </w:pPr>
      <w:r>
        <w:rPr>
          <w:rFonts w:cs="Arial"/>
          <w:noProof/>
          <w:color w:val="000000"/>
          <w:sz w:val="22"/>
          <w:szCs w:val="22"/>
        </w:rPr>
        <mc:AlternateContent>
          <mc:Choice Requires="wpg">
            <w:drawing>
              <wp:anchor distT="0" distB="0" distL="114300" distR="114300" simplePos="0" relativeHeight="251700224" behindDoc="0" locked="0" layoutInCell="1" allowOverlap="1" wp14:anchorId="69491804" wp14:editId="342B314A">
                <wp:simplePos x="0" y="0"/>
                <wp:positionH relativeFrom="page">
                  <wp:posOffset>765777</wp:posOffset>
                </wp:positionH>
                <wp:positionV relativeFrom="paragraph">
                  <wp:posOffset>384340</wp:posOffset>
                </wp:positionV>
                <wp:extent cx="6471920" cy="2686050"/>
                <wp:effectExtent l="38100" t="38100" r="43180" b="38100"/>
                <wp:wrapSquare wrapText="bothSides"/>
                <wp:docPr id="82" name="Groupe 82"/>
                <wp:cNvGraphicFramePr/>
                <a:graphic xmlns:a="http://schemas.openxmlformats.org/drawingml/2006/main">
                  <a:graphicData uri="http://schemas.microsoft.com/office/word/2010/wordprocessingGroup">
                    <wpg:wgp>
                      <wpg:cNvGrpSpPr/>
                      <wpg:grpSpPr>
                        <a:xfrm>
                          <a:off x="0" y="0"/>
                          <a:ext cx="6471920" cy="2686050"/>
                          <a:chOff x="0" y="0"/>
                          <a:chExt cx="7024370" cy="3379470"/>
                        </a:xfrm>
                      </wpg:grpSpPr>
                      <pic:pic xmlns:pic="http://schemas.openxmlformats.org/drawingml/2006/picture">
                        <pic:nvPicPr>
                          <pic:cNvPr id="50" name="Image 50" descr="https://lh5.googleusercontent.com/UVLerRCD9dkN_BicQg8PpXYvCACqRMIkpujjr9yw8z0TjWxe0sMFj86lPrq6c5sPcF68kwWpIf4Cp_Fcg59ffBptf72SK3J9qvJaWtP4Wzx40wrBcybbA68c4OSdEN2zJNeOx76r"/>
                          <pic:cNvPicPr>
                            <a:picLocks noChangeAspect="1"/>
                          </pic:cNvPicPr>
                        </pic:nvPicPr>
                        <pic:blipFill rotWithShape="1">
                          <a:blip r:embed="rId72">
                            <a:extLst>
                              <a:ext uri="{28A0092B-C50C-407E-A947-70E740481C1C}">
                                <a14:useLocalDpi xmlns:a14="http://schemas.microsoft.com/office/drawing/2010/main" val="0"/>
                              </a:ext>
                            </a:extLst>
                          </a:blip>
                          <a:srcRect b="51082"/>
                          <a:stretch/>
                        </pic:blipFill>
                        <pic:spPr bwMode="auto">
                          <a:xfrm>
                            <a:off x="0" y="0"/>
                            <a:ext cx="3719195" cy="3086100"/>
                          </a:xfrm>
                          <a:prstGeom prst="rect">
                            <a:avLst/>
                          </a:prstGeom>
                          <a:noFill/>
                          <a:ln w="38100">
                            <a:solidFill>
                              <a:schemeClr val="tx1"/>
                            </a:solidFill>
                          </a:ln>
                          <a:extLst>
                            <a:ext uri="{53640926-AAD7-44D8-BBD7-CCE9431645EC}">
                              <a14:shadowObscured xmlns:a14="http://schemas.microsoft.com/office/drawing/2010/main"/>
                            </a:ext>
                          </a:extLst>
                        </pic:spPr>
                      </pic:pic>
                      <pic:pic xmlns:pic="http://schemas.openxmlformats.org/drawingml/2006/picture">
                        <pic:nvPicPr>
                          <pic:cNvPr id="81" name="Image 81" descr="https://lh5.googleusercontent.com/UVLerRCD9dkN_BicQg8PpXYvCACqRMIkpujjr9yw8z0TjWxe0sMFj86lPrq6c5sPcF68kwWpIf4Cp_Fcg59ffBptf72SK3J9qvJaWtP4Wzx40wrBcybbA68c4OSdEN2zJNeOx76r"/>
                          <pic:cNvPicPr>
                            <a:picLocks noChangeAspect="1"/>
                          </pic:cNvPicPr>
                        </pic:nvPicPr>
                        <pic:blipFill rotWithShape="1">
                          <a:blip r:embed="rId72">
                            <a:extLst>
                              <a:ext uri="{28A0092B-C50C-407E-A947-70E740481C1C}">
                                <a14:useLocalDpi xmlns:a14="http://schemas.microsoft.com/office/drawing/2010/main" val="0"/>
                              </a:ext>
                            </a:extLst>
                          </a:blip>
                          <a:srcRect t="46427"/>
                          <a:stretch/>
                        </pic:blipFill>
                        <pic:spPr bwMode="auto">
                          <a:xfrm>
                            <a:off x="3305175" y="0"/>
                            <a:ext cx="3719195" cy="3379470"/>
                          </a:xfrm>
                          <a:prstGeom prst="rect">
                            <a:avLst/>
                          </a:prstGeom>
                          <a:noFill/>
                          <a:ln w="38100">
                            <a:solidFill>
                              <a:schemeClr val="tx1"/>
                            </a:solid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2FEC1EAC" id="Groupe 82" o:spid="_x0000_s1026" style="position:absolute;margin-left:60.3pt;margin-top:30.25pt;width:509.6pt;height:211.5pt;z-index:251700224;mso-position-horizontal-relative:page;mso-width-relative:margin;mso-height-relative:margin" coordsize="70243,337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">
                <v:shape id="Image 50" o:spid="_x0000_s1027" type="#_x0000_t75" alt="https://lh5.googleusercontent.com/UVLerRCD9dkN_BicQg8PpXYvCACqRMIkpujjr9yw8z0TjWxe0sMFj86lPrq6c5sPcF68kwWpIf4Cp_Fcg59ffBptf72SK3J9qvJaWtP4Wzx40wrBcybbA68c4OSdEN2zJNeOx76r" style="position:absolute;width:37191;height:308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" stroked="t" strokecolor="black [3213]" strokeweight="3pt">
                  <v:imagedata r:id="rId73" o:title="UVLerRCD9dkN_BicQg8PpXYvCACqRMIkpujjr9yw8z0TjWxe0sMFj86lPrq6c5sPcF68kwWpIf4Cp_Fcg59ffBptf72SK3J9qvJaWtP4Wzx40wrBcybbA68c4OSdEN2zJNeOx76r" cropbottom="33477f"/>
                  <v:path arrowok="t"/>
                </v:shape>
                <v:shape id="Image 81" o:spid="_x0000_s1028" type="#_x0000_t75" alt="https://lh5.googleusercontent.com/UVLerRCD9dkN_BicQg8PpXYvCACqRMIkpujjr9yw8z0TjWxe0sMFj86lPrq6c5sPcF68kwWpIf4Cp_Fcg59ffBptf72SK3J9qvJaWtP4Wzx40wrBcybbA68c4OSdEN2zJNeOx76r" style="position:absolute;left:33051;width:37192;height:337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" stroked="t" strokecolor="black [3213]" strokeweight="3pt">
                  <v:imagedata r:id="rId73" o:title="UVLerRCD9dkN_BicQg8PpXYvCACqRMIkpujjr9yw8z0TjWxe0sMFj86lPrq6c5sPcF68kwWpIf4Cp_Fcg59ffBptf72SK3J9qvJaWtP4Wzx40wrBcybbA68c4OSdEN2zJNeOx76r" croptop="30426f"/>
                  <v:path arrowok="t"/>
                </v:shape>
                <w10:wrap type="square" anchorx="page"/>
              </v:group>
            </w:pict>
          </mc:Fallback>
        </mc:AlternateContent>
      </w:r>
      <w:r w:rsidR="00F01AB4">
        <w:t>Vus qu’il ne faut que le SDO2 pour communiquer avec les LEDs la configuration du SPI n’est pas très compliquer :</w:t>
      </w:r>
      <w:r w:rsidRPr="00A55804">
        <w:t xml:space="preserve"> </w:t>
      </w:r>
    </w:p>
    <w:p w14:paraId="57792FB4" w14:textId="77777777" w:rsidR="00A55804" w:rsidRDefault="00A55804" w:rsidP="00B4410E">
      <w:pPr>
        <w:pStyle w:val="Para2"/>
      </w:pPr>
    </w:p>
    <w:p w14:paraId="5F27EA20" w14:textId="77777777" w:rsidR="009D1E75" w:rsidRDefault="00E46F90" w:rsidP="00A7338C">
      <w:pPr>
        <w:pStyle w:val="Para2"/>
        <w:ind w:left="1679" w:firstLine="306"/>
      </w:pPr>
      <w:r>
        <w:t xml:space="preserve">Le plus important </w:t>
      </w:r>
      <w:r w:rsidR="00C960D2">
        <w:t>a</w:t>
      </w:r>
      <w:r>
        <w:t xml:space="preserve"> changé est le Clock/Baud Rate qui a été mis à 3,2MHz. </w:t>
      </w:r>
    </w:p>
    <w:p w14:paraId="194DB062" w14:textId="77777777" w:rsidR="007C44D0" w:rsidRDefault="007C44D0">
      <w:pPr>
        <w:rPr>
          <w:sz w:val="20"/>
        </w:rPr>
      </w:pPr>
      <w:r>
        <w:br w:type="page"/>
      </w:r>
    </w:p>
    <w:p w14:paraId="54746283" w14:textId="77777777" w:rsidR="003D5C5F" w:rsidRDefault="003D5C5F" w:rsidP="003D5C5F">
      <w:pPr>
        <w:pStyle w:val="Titre2"/>
      </w:pPr>
      <w:bookmarkStart w:id="72" w:name="_Toc150984844"/>
      <w:r>
        <w:lastRenderedPageBreak/>
        <w:t>LED</w:t>
      </w:r>
      <w:bookmarkEnd w:id="72"/>
    </w:p>
    <w:p w14:paraId="0FF41D4D" w14:textId="77777777" w:rsidR="003D5C5F" w:rsidRDefault="003D5C5F" w:rsidP="003D5C5F">
      <w:pPr>
        <w:pStyle w:val="Para2"/>
      </w:pPr>
    </w:p>
    <w:p w14:paraId="2314C10E" w14:textId="77777777" w:rsidR="00E46F90" w:rsidRDefault="0031529B" w:rsidP="003D5C5F">
      <w:pPr>
        <w:pStyle w:val="Para2"/>
      </w:pPr>
      <w:r>
        <w:t>L’écriture sur les matrice est faite avec deux fonction. La fonction Led_Set() et la fonction WriteToLED</w:t>
      </w:r>
      <w:r w:rsidR="00F174AA">
        <w:t>.</w:t>
      </w:r>
    </w:p>
    <w:p w14:paraId="6E3F04C2" w14:textId="77777777" w:rsidR="00F174AA" w:rsidRDefault="00F174AA" w:rsidP="003D5C5F">
      <w:pPr>
        <w:pStyle w:val="Para2"/>
      </w:pPr>
    </w:p>
    <w:p w14:paraId="02A67C0B" w14:textId="77777777" w:rsidR="00F174AA" w:rsidRDefault="00F174AA" w:rsidP="003D5C5F">
      <w:pPr>
        <w:pStyle w:val="Para2"/>
      </w:pPr>
      <w:r>
        <w:t xml:space="preserve">La Fonction Led_Set() est très basic, la seul chose qu’elle fait s’est écrire des 0 dans le SPI pendant environ 50us le temps de reset des LEDs. Cette fonction </w:t>
      </w:r>
      <w:r w:rsidR="00C960D2">
        <w:t>va</w:t>
      </w:r>
      <w:r>
        <w:t xml:space="preserve"> permettre de dire au LEDs d’afficher ce qu’elles ont reçus.</w:t>
      </w:r>
    </w:p>
    <w:p w14:paraId="47F16552" w14:textId="77777777" w:rsidR="00F174AA" w:rsidRDefault="00F174AA" w:rsidP="003D5C5F">
      <w:pPr>
        <w:pStyle w:val="Para2"/>
      </w:pPr>
    </w:p>
    <w:p w14:paraId="12C8E4E5" w14:textId="77777777" w:rsidR="00F174AA" w:rsidRDefault="00F174AA" w:rsidP="00C960D2">
      <w:pPr>
        <w:pStyle w:val="Para2"/>
      </w:pPr>
      <w:r>
        <w:t xml:space="preserve">La fonction WriteToLED elle est un </w:t>
      </w:r>
      <w:r w:rsidR="00C960D2">
        <w:t>peu</w:t>
      </w:r>
      <w:r>
        <w:t xml:space="preserve"> plus compliquer, elle s’occupe de prendre un tableau</w:t>
      </w:r>
      <w:r w:rsidR="000F25CA">
        <w:t>, colorMatrix,</w:t>
      </w:r>
      <w:r>
        <w:t xml:space="preserve"> d’un nombre de case égale au nombre de LEDs contenant une structure</w:t>
      </w:r>
      <w:r w:rsidR="000F25CA">
        <w:t>, colorStruct,</w:t>
      </w:r>
      <w:r>
        <w:t xml:space="preserve"> de trois uint8 par case représentant les trois couleur</w:t>
      </w:r>
      <w:r w:rsidR="000F25CA">
        <w:t>s</w:t>
      </w:r>
      <w:r>
        <w:t xml:space="preserve"> RGB de chaque LEDs</w:t>
      </w:r>
      <w:r w:rsidR="000F25CA">
        <w:t xml:space="preserve"> et de convertir ces valeurs en une tram valide pour les LEDs à envoyer sur le SPI. Ce tableau permet de modifier facilement la couleurs de </w:t>
      </w:r>
      <w:r w:rsidR="00C960D2">
        <w:t>chacune</w:t>
      </w:r>
      <w:r w:rsidR="000F25CA">
        <w:t xml:space="preserve"> des LEDs avec des fonctions relativement simple.</w:t>
      </w:r>
    </w:p>
    <w:p w14:paraId="4001D11A" w14:textId="77777777" w:rsidR="00A809E3" w:rsidRDefault="00A809E3" w:rsidP="003D5C5F">
      <w:pPr>
        <w:pStyle w:val="Para2"/>
      </w:pPr>
    </w:p>
    <w:p w14:paraId="20BF96DB" w14:textId="77777777" w:rsidR="0086213E" w:rsidRDefault="0086213E" w:rsidP="003D5C5F">
      <w:pPr>
        <w:pStyle w:val="Para2"/>
      </w:pPr>
      <w:r>
        <w:t>La première chose que fait la fonction est de réassigner les cases du tableau, car dans mon code je considère que les LEDs sont router comme ça sur les matrices :</w:t>
      </w:r>
    </w:p>
    <w:p w14:paraId="710B232D" w14:textId="77777777" w:rsidR="0086213E" w:rsidRDefault="0086213E" w:rsidP="003D5C5F">
      <w:pPr>
        <w:pStyle w:val="Para2"/>
      </w:pPr>
    </w:p>
    <w:p w14:paraId="53516A76" w14:textId="77777777" w:rsidR="0086213E" w:rsidRDefault="0086213E" w:rsidP="003D5C5F">
      <w:pPr>
        <w:pStyle w:val="Para2"/>
      </w:pPr>
      <w:r>
        <w:t xml:space="preserve">Alors </w:t>
      </w:r>
      <w:r w:rsidR="00C960D2">
        <w:t>qu’elles sont</w:t>
      </w:r>
      <w:r>
        <w:t xml:space="preserve"> </w:t>
      </w:r>
      <w:r w:rsidR="00C960D2">
        <w:t>réellement</w:t>
      </w:r>
      <w:r>
        <w:t xml:space="preserve"> </w:t>
      </w:r>
      <w:r w:rsidR="000D7889">
        <w:t>routées</w:t>
      </w:r>
      <w:r>
        <w:t xml:space="preserve"> comme ça :</w:t>
      </w:r>
    </w:p>
    <w:p w14:paraId="756E071B" w14:textId="77777777" w:rsidR="0086213E" w:rsidRDefault="0086213E" w:rsidP="003D5C5F">
      <w:pPr>
        <w:pStyle w:val="Para2"/>
      </w:pPr>
    </w:p>
    <w:p w14:paraId="191399A3" w14:textId="77777777" w:rsidR="0086213E" w:rsidRDefault="0086213E" w:rsidP="003D5C5F">
      <w:pPr>
        <w:pStyle w:val="Para2"/>
      </w:pPr>
      <w:r>
        <w:t xml:space="preserve">La première configuration permet de grandement simplifier le faite de faire bouger les lettres ou les animations sur la matrice. </w:t>
      </w:r>
      <w:r w:rsidR="004E0B27">
        <w:t>Dans le code au lieu de réassigner tous le tableau j’ai juste adapté l’index utilisé pour le lire :</w:t>
      </w:r>
    </w:p>
    <w:p w14:paraId="1FF9BB63" w14:textId="77777777" w:rsidR="004E0B27" w:rsidRDefault="004E0B27" w:rsidP="003D5C5F">
      <w:pPr>
        <w:pStyle w:val="Para2"/>
      </w:pPr>
      <w:r>
        <w:rPr>
          <w:rFonts w:cs="Arial"/>
          <w:noProof/>
          <w:color w:val="000000"/>
          <w:sz w:val="22"/>
          <w:szCs w:val="22"/>
        </w:rPr>
        <w:drawing>
          <wp:inline distT="0" distB="0" distL="0" distR="0" wp14:anchorId="780EA392" wp14:editId="64A60103">
            <wp:extent cx="5733415" cy="1600200"/>
            <wp:effectExtent l="0" t="0" r="635" b="0"/>
            <wp:docPr id="39" name="Image 39" descr="https://lh5.googleusercontent.com/lNa6xwhqk9j57KdvQdBSuldyAVnRHWBiD-9h_stxf3jYIxT83bAb8JRhVbew6MNUQVL01xjlz7yxrfvIQLUuyoRkjl5Edh6HfZ8m5wyzxyLmyhLsV2trCn5CsbZlL-iT90Zz3Gz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lNa6xwhqk9j57KdvQdBSuldyAVnRHWBiD-9h_stxf3jYIxT83bAb8JRhVbew6MNUQVL01xjlz7yxrfvIQLUuyoRkjl5Edh6HfZ8m5wyzxyLmyhLsV2trCn5CsbZlL-iT90Zz3GzR"/>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33415" cy="1600200"/>
                    </a:xfrm>
                    <a:prstGeom prst="rect">
                      <a:avLst/>
                    </a:prstGeom>
                    <a:noFill/>
                    <a:ln>
                      <a:noFill/>
                    </a:ln>
                  </pic:spPr>
                </pic:pic>
              </a:graphicData>
            </a:graphic>
          </wp:inline>
        </w:drawing>
      </w:r>
    </w:p>
    <w:p w14:paraId="4A968F25" w14:textId="77777777" w:rsidR="004E0B27" w:rsidRDefault="00C960D2" w:rsidP="003D5C5F">
      <w:pPr>
        <w:pStyle w:val="Para2"/>
      </w:pPr>
      <w:r>
        <w:t>Voilà</w:t>
      </w:r>
      <w:r w:rsidR="004E0B27">
        <w:t xml:space="preserve"> ce que fait cette partie de code, si la colonne sur laquelle pointe i est impaire l’index est adapté, sinon il vaut i.</w:t>
      </w:r>
    </w:p>
    <w:p w14:paraId="0CFE518A" w14:textId="77777777" w:rsidR="00135417" w:rsidRDefault="00135417" w:rsidP="003D5C5F">
      <w:pPr>
        <w:pStyle w:val="Para2"/>
      </w:pPr>
    </w:p>
    <w:p w14:paraId="138ADF78" w14:textId="77777777" w:rsidR="00135417" w:rsidRDefault="00135417" w:rsidP="003D5C5F">
      <w:pPr>
        <w:pStyle w:val="Para2"/>
      </w:pPr>
      <w:r>
        <w:t xml:space="preserve">La </w:t>
      </w:r>
      <w:r w:rsidR="00C960D2">
        <w:t>deuxième</w:t>
      </w:r>
      <w:r>
        <w:t xml:space="preserve"> chose que vas faire la fonction est de convertir la valeur 8 bit de chaque couleur de la case pointer par l’index :</w:t>
      </w:r>
    </w:p>
    <w:p w14:paraId="51ABCB3F" w14:textId="77777777" w:rsidR="00135417" w:rsidRDefault="00135417" w:rsidP="003D5C5F">
      <w:pPr>
        <w:pStyle w:val="Para2"/>
      </w:pPr>
      <w:r>
        <w:rPr>
          <w:rFonts w:cs="Arial"/>
          <w:noProof/>
          <w:color w:val="000000"/>
          <w:sz w:val="22"/>
          <w:szCs w:val="22"/>
        </w:rPr>
        <w:drawing>
          <wp:inline distT="0" distB="0" distL="0" distR="0" wp14:anchorId="4F81BC5C" wp14:editId="3F240152">
            <wp:extent cx="4898390" cy="2864485"/>
            <wp:effectExtent l="0" t="0" r="0" b="0"/>
            <wp:docPr id="51" name="Image 51" descr="https://lh4.googleusercontent.com/QHyXFi2qIjm9RoGZnpqLLnHwb5tC_QKd2pxhB4FP0jUxg7h1THYSixVykZ9SQ0IGzmXHANBuBlnoP0KOuNH9KvzH7g7S-Ras7EP-DgR3SL_oVsvHoJFQyrIMGajVkKQa1_71bGE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4.googleusercontent.com/QHyXFi2qIjm9RoGZnpqLLnHwb5tC_QKd2pxhB4FP0jUxg7h1THYSixVykZ9SQ0IGzmXHANBuBlnoP0KOuNH9KvzH7g7S-Ras7EP-DgR3SL_oVsvHoJFQyrIMGajVkKQa1_71bGEF"/>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898390" cy="2864485"/>
                    </a:xfrm>
                    <a:prstGeom prst="rect">
                      <a:avLst/>
                    </a:prstGeom>
                    <a:noFill/>
                    <a:ln>
                      <a:noFill/>
                    </a:ln>
                  </pic:spPr>
                </pic:pic>
              </a:graphicData>
            </a:graphic>
          </wp:inline>
        </w:drawing>
      </w:r>
    </w:p>
    <w:p w14:paraId="46A102C2" w14:textId="77777777" w:rsidR="00135417" w:rsidRDefault="00135417" w:rsidP="003D5C5F">
      <w:pPr>
        <w:pStyle w:val="Para2"/>
      </w:pPr>
      <w:r>
        <w:t xml:space="preserve">On peut voir ici la couleur rouge mais les trois couleur marche exactement de la même manière. La valeur rouge du tableau est testé bit par bit puis selon si </w:t>
      </w:r>
      <w:r w:rsidR="00C960D2">
        <w:t>c’est</w:t>
      </w:r>
      <w:r>
        <w:t xml:space="preserve"> un 1 ou un 0 vas être converti en 1110 ou en 1000 puis assigné à la case </w:t>
      </w:r>
      <w:r w:rsidR="00C960D2">
        <w:t>correspondent</w:t>
      </w:r>
      <w:r>
        <w:t xml:space="preserve"> au bit d’un tableau de 8 case. Puis vus que l’on envois </w:t>
      </w:r>
      <w:r>
        <w:lastRenderedPageBreak/>
        <w:t xml:space="preserve">deux bit par byte de SPI si le bit converti est </w:t>
      </w:r>
      <w:r w:rsidR="00C960D2">
        <w:t>impair</w:t>
      </w:r>
      <w:r>
        <w:t xml:space="preserve"> il serra shift de 4 bit en direction du MSB pour simplifier sont addition plus tard.</w:t>
      </w:r>
    </w:p>
    <w:p w14:paraId="29F3A245" w14:textId="77777777" w:rsidR="007C44D0" w:rsidRDefault="007C44D0">
      <w:pPr>
        <w:rPr>
          <w:sz w:val="20"/>
        </w:rPr>
      </w:pPr>
      <w:r>
        <w:br w:type="page"/>
      </w:r>
    </w:p>
    <w:p w14:paraId="02A50A16" w14:textId="77777777" w:rsidR="00135417" w:rsidRDefault="00135417" w:rsidP="003D5C5F">
      <w:pPr>
        <w:pStyle w:val="Para2"/>
      </w:pPr>
      <w:r>
        <w:lastRenderedPageBreak/>
        <w:t xml:space="preserve">La </w:t>
      </w:r>
      <w:r w:rsidR="00C960D2">
        <w:t>dernière</w:t>
      </w:r>
      <w:r>
        <w:t xml:space="preserve"> partie mais pas des moindre est celle qui s’occupe de remplir le buffer du SPI :</w:t>
      </w:r>
    </w:p>
    <w:p w14:paraId="10809961" w14:textId="77777777" w:rsidR="00135417" w:rsidRDefault="00135417" w:rsidP="003D5C5F">
      <w:pPr>
        <w:pStyle w:val="Para2"/>
      </w:pPr>
      <w:r>
        <w:rPr>
          <w:rFonts w:cs="Arial"/>
          <w:noProof/>
          <w:color w:val="000000"/>
          <w:sz w:val="22"/>
          <w:szCs w:val="22"/>
        </w:rPr>
        <w:drawing>
          <wp:inline distT="0" distB="0" distL="0" distR="0" wp14:anchorId="63536FD8" wp14:editId="12F68F22">
            <wp:extent cx="5733415" cy="3778885"/>
            <wp:effectExtent l="0" t="0" r="635" b="0"/>
            <wp:docPr id="52" name="Image 52" descr="https://lh6.googleusercontent.com/XSo25SjJDc98w204MJ-OfKSghN2p-EgHaRUDckxnxdCfAl6wXciI9BSudRuV0XeGW1o98PfKnm8X5BqQMHJcXrUWMGE4efphNG1VWErxJpKr0M_iOGkJpuWJds2NDNvK_o8SMgC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6.googleusercontent.com/XSo25SjJDc98w204MJ-OfKSghN2p-EgHaRUDckxnxdCfAl6wXciI9BSudRuV0XeGW1o98PfKnm8X5BqQMHJcXrUWMGE4efphNG1VWErxJpKr0M_iOGkJpuWJds2NDNvK_o8SMgCn"/>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33415" cy="3778885"/>
                    </a:xfrm>
                    <a:prstGeom prst="rect">
                      <a:avLst/>
                    </a:prstGeom>
                    <a:noFill/>
                    <a:ln>
                      <a:noFill/>
                    </a:ln>
                  </pic:spPr>
                </pic:pic>
              </a:graphicData>
            </a:graphic>
          </wp:inline>
        </w:drawing>
      </w:r>
    </w:p>
    <w:p w14:paraId="3088D83D" w14:textId="77777777" w:rsidR="00786123" w:rsidRDefault="00786123" w:rsidP="003D5C5F">
      <w:pPr>
        <w:pStyle w:val="Para2"/>
      </w:pPr>
    </w:p>
    <w:p w14:paraId="0CDC56E8" w14:textId="77777777" w:rsidR="00786123" w:rsidRDefault="00135417" w:rsidP="00736B65">
      <w:pPr>
        <w:pStyle w:val="Para2"/>
      </w:pPr>
      <w:r>
        <w:t xml:space="preserve">Cette partie m’a causé beaucoup de problème car bien que </w:t>
      </w:r>
      <w:r w:rsidR="00786123">
        <w:t xml:space="preserve">le datasheet du pic est la conception du SPI suggère que en cas de non transfère de </w:t>
      </w:r>
      <w:r w:rsidR="00C960D2">
        <w:t>donner</w:t>
      </w:r>
      <w:r w:rsidR="00786123">
        <w:t xml:space="preserve"> le SDO garde son </w:t>
      </w:r>
      <w:r w:rsidR="00C960D2">
        <w:t>dernière</w:t>
      </w:r>
      <w:r w:rsidR="00786123">
        <w:t xml:space="preserve"> état réalité le SDO se met à l’état haut </w:t>
      </w:r>
      <w:r w:rsidR="00C960D2">
        <w:t>ce</w:t>
      </w:r>
      <w:r w:rsidR="00786123">
        <w:t xml:space="preserve"> qui pose de gros problème pour les LEDs. Il faut donc s’assuré que le buffer ne soit jamais plein et encore moins vide. La fonction s’</w:t>
      </w:r>
      <w:r w:rsidR="00C960D2">
        <w:t>exécute</w:t>
      </w:r>
      <w:r w:rsidR="00786123">
        <w:t xml:space="preserve"> bien </w:t>
      </w:r>
      <w:r w:rsidR="000D7889">
        <w:t>assez</w:t>
      </w:r>
      <w:r w:rsidR="00786123">
        <w:t xml:space="preserve"> vite pour que le buffer ne soit jamais vide cependant il se remplit très vite d’où les while qui font attendre le code tant qu’il n’y </w:t>
      </w:r>
      <w:r w:rsidR="00C960D2">
        <w:t>a</w:t>
      </w:r>
      <w:r w:rsidR="00786123">
        <w:t xml:space="preserve"> pas au moins une place dans le buffer. Cette solution stop le program ce qui n’est pas parfait mais l’écriture </w:t>
      </w:r>
      <w:r w:rsidR="00C960D2">
        <w:t>se</w:t>
      </w:r>
      <w:r w:rsidR="00786123">
        <w:t xml:space="preserve"> fait quand même </w:t>
      </w:r>
      <w:r w:rsidR="00C960D2">
        <w:t>suffisamment</w:t>
      </w:r>
      <w:r w:rsidR="00786123">
        <w:t xml:space="preserve"> vite pour ne pas </w:t>
      </w:r>
      <w:r w:rsidR="00C960D2">
        <w:t>gêner</w:t>
      </w:r>
      <w:r w:rsidR="00786123">
        <w:t xml:space="preserve"> le reste du programme.</w:t>
      </w:r>
    </w:p>
    <w:p w14:paraId="7BFEC557" w14:textId="77777777" w:rsidR="00786123" w:rsidRDefault="00786123" w:rsidP="003D5C5F">
      <w:pPr>
        <w:pStyle w:val="Para2"/>
      </w:pPr>
    </w:p>
    <w:p w14:paraId="77E58A3F" w14:textId="77777777" w:rsidR="003D5C5F" w:rsidRDefault="003D5C5F" w:rsidP="003D5C5F">
      <w:pPr>
        <w:pStyle w:val="Titre2"/>
      </w:pPr>
      <w:bookmarkStart w:id="73" w:name="_Toc150984845"/>
      <w:r>
        <w:t>Message</w:t>
      </w:r>
      <w:bookmarkEnd w:id="73"/>
    </w:p>
    <w:p w14:paraId="3BF5859A" w14:textId="77777777" w:rsidR="003D5C5F" w:rsidRDefault="003D5C5F" w:rsidP="003D5C5F">
      <w:pPr>
        <w:pStyle w:val="Para2"/>
      </w:pPr>
    </w:p>
    <w:p w14:paraId="55134261" w14:textId="77777777" w:rsidR="00770486" w:rsidRDefault="003D5C5F" w:rsidP="003D5C5F">
      <w:pPr>
        <w:pStyle w:val="Para2"/>
      </w:pPr>
      <w:r>
        <w:t>Pour écrire des massages sur les matrices il faut une librairie de caractères. Une fonction qui, une fois appelé, vas retourner un tableau contenant les LEDs à allumer pour faire la lettre voulu.</w:t>
      </w:r>
      <w:r w:rsidR="00770486">
        <w:t xml:space="preserve"> </w:t>
      </w:r>
      <w:r w:rsidR="00C960D2">
        <w:t>Voilà</w:t>
      </w:r>
      <w:r w:rsidR="00770486">
        <w:t xml:space="preserve"> ce que ça donne dans le code</w:t>
      </w:r>
      <w:r w:rsidR="00786123">
        <w:t xml:space="preserve"> pour la lettre A</w:t>
      </w:r>
      <w:r w:rsidR="00770486">
        <w:t> :</w:t>
      </w:r>
    </w:p>
    <w:p w14:paraId="5EE6707B" w14:textId="77777777" w:rsidR="007C44D0" w:rsidRDefault="00850EAF" w:rsidP="003D5C5F">
      <w:pPr>
        <w:pStyle w:val="Para2"/>
      </w:pPr>
      <w:r>
        <w:rPr>
          <w:rFonts w:cs="Arial"/>
          <w:noProof/>
          <w:color w:val="000000"/>
          <w:sz w:val="22"/>
          <w:szCs w:val="22"/>
        </w:rPr>
        <w:lastRenderedPageBreak/>
        <w:drawing>
          <wp:inline distT="0" distB="0" distL="0" distR="0" wp14:anchorId="17DDC0C7" wp14:editId="31395954">
            <wp:extent cx="3830320" cy="3065145"/>
            <wp:effectExtent l="0" t="0" r="0" b="1905"/>
            <wp:docPr id="53" name="Image 53" descr="https://lh6.googleusercontent.com/lT0SyAoVr0lwthT7n5PLHVvy2mENMejcSxRnJU6QBToDvcX5tgwPCk1eoGV29PEifqLTfvOqaRiDi5mgwKB7sShGR7cp_rGAZjV1L3wz_9XKYvFEATD4bKKUR_PBFqMdd-rxrZ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6.googleusercontent.com/lT0SyAoVr0lwthT7n5PLHVvy2mENMejcSxRnJU6QBToDvcX5tgwPCk1eoGV29PEifqLTfvOqaRiDi5mgwKB7sShGR7cp_rGAZjV1L3wz_9XKYvFEATD4bKKUR_PBFqMdd-rxrZoO"/>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830320" cy="3065145"/>
                    </a:xfrm>
                    <a:prstGeom prst="rect">
                      <a:avLst/>
                    </a:prstGeom>
                    <a:noFill/>
                    <a:ln>
                      <a:noFill/>
                    </a:ln>
                  </pic:spPr>
                </pic:pic>
              </a:graphicData>
            </a:graphic>
          </wp:inline>
        </w:drawing>
      </w:r>
    </w:p>
    <w:p w14:paraId="49761871" w14:textId="77777777" w:rsidR="007C44D0" w:rsidRDefault="007C44D0">
      <w:pPr>
        <w:rPr>
          <w:sz w:val="20"/>
        </w:rPr>
      </w:pPr>
      <w:r>
        <w:br w:type="page"/>
      </w:r>
    </w:p>
    <w:p w14:paraId="52948742" w14:textId="77777777" w:rsidR="001A56C2" w:rsidRDefault="001A56C2" w:rsidP="001A56C2">
      <w:pPr>
        <w:pStyle w:val="Para2"/>
      </w:pPr>
      <w:r>
        <w:lastRenderedPageBreak/>
        <w:t>La fonction qui s’</w:t>
      </w:r>
      <w:r w:rsidR="00C960D2">
        <w:t>occupe</w:t>
      </w:r>
      <w:r>
        <w:t xml:space="preserve"> de faire </w:t>
      </w:r>
      <w:r w:rsidR="00C960D2">
        <w:t>c’est</w:t>
      </w:r>
      <w:r>
        <w:t xml:space="preserve"> la fonction convertChar() qui avec l’adresse du tableau de 40 case, un caractère de la table ascii et une couleur vas remplir le tableau avec le caractère d’entré converti. Pour l’instant la fonction peut convertir 53 caractère faisant partie de cette liste :</w:t>
      </w:r>
    </w:p>
    <w:p w14:paraId="2715D182" w14:textId="77777777" w:rsidR="001A56C2" w:rsidRDefault="001A56C2" w:rsidP="001A56C2">
      <w:pPr>
        <w:pStyle w:val="Para2"/>
      </w:pPr>
    </w:p>
    <w:p w14:paraId="0B133C99" w14:textId="77777777" w:rsidR="001A56C2" w:rsidRDefault="001A56C2" w:rsidP="001A56C2">
      <w:pPr>
        <w:pStyle w:val="Para2"/>
        <w:jc w:val="center"/>
      </w:pPr>
      <w:r w:rsidRPr="001A56C2">
        <w:t>.',-_/*+=:()%°$!?0123456789ABCDEFGHIJKLMNOPQRSTUVWXYZ</w:t>
      </w:r>
    </w:p>
    <w:p w14:paraId="7C088149" w14:textId="77777777" w:rsidR="001A56C2" w:rsidRDefault="001A56C2" w:rsidP="003D5C5F">
      <w:pPr>
        <w:pStyle w:val="Para2"/>
      </w:pPr>
    </w:p>
    <w:p w14:paraId="6D54C733" w14:textId="77777777" w:rsidR="001A56C2" w:rsidRDefault="001A56C2" w:rsidP="003D5C5F">
      <w:pPr>
        <w:pStyle w:val="Para2"/>
      </w:pPr>
      <w:r>
        <w:t xml:space="preserve">À cette liste s’ajoute l’espace qui enfaite est le tableau vide et un damier si le caractère voulu ne </w:t>
      </w:r>
      <w:r w:rsidR="00C960D2">
        <w:t>correspond</w:t>
      </w:r>
      <w:r>
        <w:t xml:space="preserve"> pas à la liste. Il est possible de mettre à jour cette « librairie » de caractère avec d’autre caractère mais </w:t>
      </w:r>
      <w:r w:rsidR="00B43964">
        <w:t>sans trop la modifier il faut que les caractère respectent les règle suivantes : ils doivent faire partie de la table ascii non-</w:t>
      </w:r>
      <w:r w:rsidR="00C960D2">
        <w:t>étendue</w:t>
      </w:r>
      <w:r w:rsidR="00B43964">
        <w:t xml:space="preserve">, ils ne doivent pas une </w:t>
      </w:r>
      <w:r w:rsidR="00C960D2">
        <w:t>foi</w:t>
      </w:r>
      <w:r w:rsidR="00B43964">
        <w:t xml:space="preserve"> converti prendre plus de place sur la matrice que 5x8 LEDs et </w:t>
      </w:r>
      <w:r w:rsidR="00C960D2">
        <w:t>ça</w:t>
      </w:r>
      <w:r w:rsidR="00B43964">
        <w:t xml:space="preserve"> ne peut pas être le caractère ‘\0’.</w:t>
      </w:r>
    </w:p>
    <w:p w14:paraId="686AEF21" w14:textId="77777777" w:rsidR="00770486" w:rsidRDefault="00770486" w:rsidP="003D5C5F">
      <w:pPr>
        <w:pStyle w:val="Para2"/>
      </w:pPr>
    </w:p>
    <w:p w14:paraId="6964ABB6" w14:textId="77777777" w:rsidR="005E40C4" w:rsidRPr="002B3A44" w:rsidRDefault="00770486" w:rsidP="002B3A44">
      <w:pPr>
        <w:pStyle w:val="Para2"/>
        <w:rPr>
          <w:color w:val="000000" w:themeColor="text1"/>
        </w:rPr>
      </w:pPr>
      <w:r>
        <w:t xml:space="preserve">Une fois la librairie de caractère faite il faut afficher s’est caractère sur les matrices, s’est ici que la fonction </w:t>
      </w:r>
      <w:r w:rsidR="007C69DA">
        <w:t>Text()</w:t>
      </w:r>
      <w:r>
        <w:rPr>
          <w:color w:val="000000" w:themeColor="text1"/>
        </w:rPr>
        <w:t xml:space="preserve"> entre en jeu. Cette fonction fonctionne de la manière suivante : Elle prend le premier caractère de la chaine qu’il lui a été passé en </w:t>
      </w:r>
      <w:r w:rsidR="00562D31">
        <w:rPr>
          <w:color w:val="000000" w:themeColor="text1"/>
        </w:rPr>
        <w:t>paramètre</w:t>
      </w:r>
      <w:r>
        <w:rPr>
          <w:color w:val="000000" w:themeColor="text1"/>
        </w:rPr>
        <w:t> et le convertit avec la fonction CaracLib() ; ensuite elle décale tous le tableau matixColor d’une colonne vers la gauche</w:t>
      </w:r>
      <w:r w:rsidR="005E40C4">
        <w:rPr>
          <w:color w:val="000000" w:themeColor="text1"/>
        </w:rPr>
        <w:t> ; puis elle met à jour la dernière colonne du tableau matrixColor avec la première colonne du tableau de conversion du caractère.</w:t>
      </w:r>
    </w:p>
    <w:p w14:paraId="561C6671" w14:textId="77777777" w:rsidR="007C69DA" w:rsidRDefault="007C69DA" w:rsidP="00770486">
      <w:pPr>
        <w:pStyle w:val="Para2"/>
        <w:rPr>
          <w:color w:val="92D050"/>
        </w:rPr>
      </w:pPr>
    </w:p>
    <w:p w14:paraId="1A92EA86" w14:textId="77777777" w:rsidR="007C69DA" w:rsidRDefault="007C69DA" w:rsidP="00770486">
      <w:pPr>
        <w:pStyle w:val="Para2"/>
        <w:rPr>
          <w:color w:val="92D050"/>
        </w:rPr>
      </w:pPr>
      <w:r>
        <w:rPr>
          <w:rFonts w:cs="Arial"/>
          <w:noProof/>
          <w:color w:val="000000"/>
          <w:sz w:val="22"/>
          <w:szCs w:val="22"/>
        </w:rPr>
        <w:drawing>
          <wp:inline distT="0" distB="0" distL="0" distR="0" wp14:anchorId="0024A67D" wp14:editId="1913BB04">
            <wp:extent cx="4875530" cy="4553585"/>
            <wp:effectExtent l="0" t="0" r="1270" b="0"/>
            <wp:docPr id="54" name="Image 54" descr="https://lh6.googleusercontent.com/p-ygom4jRiM6mtNCsx-hkfGMcQ9IFplh_Lp2PwFwr972crrrVyim7yy0oAxFPsNbTZTl-QaRoEd7I5Fz56WINVOZpA1Ts7OIPjH7g4dyzDKrAemKIvQHKmIc6Ld1_7o-IhSPBOY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6.googleusercontent.com/p-ygom4jRiM6mtNCsx-hkfGMcQ9IFplh_Lp2PwFwr972crrrVyim7yy0oAxFPsNbTZTl-QaRoEd7I5Fz56WINVOZpA1Ts7OIPjH7g4dyzDKrAemKIvQHKmIc6Ld1_7o-IhSPBOY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875530" cy="4553585"/>
                    </a:xfrm>
                    <a:prstGeom prst="rect">
                      <a:avLst/>
                    </a:prstGeom>
                    <a:noFill/>
                    <a:ln>
                      <a:noFill/>
                    </a:ln>
                  </pic:spPr>
                </pic:pic>
              </a:graphicData>
            </a:graphic>
          </wp:inline>
        </w:drawing>
      </w:r>
    </w:p>
    <w:p w14:paraId="113BD89F" w14:textId="77777777" w:rsidR="005E40C4" w:rsidRDefault="005E40C4" w:rsidP="00770486">
      <w:pPr>
        <w:pStyle w:val="Para2"/>
        <w:rPr>
          <w:color w:val="92D050"/>
        </w:rPr>
      </w:pPr>
    </w:p>
    <w:p w14:paraId="3FF1F93E" w14:textId="77777777" w:rsidR="003D5C5F" w:rsidRDefault="005E40C4" w:rsidP="00770486">
      <w:pPr>
        <w:pStyle w:val="Para2"/>
      </w:pPr>
      <w:r>
        <w:t xml:space="preserve">La fonction </w:t>
      </w:r>
      <w:r w:rsidR="00562D31">
        <w:t>va</w:t>
      </w:r>
      <w:r>
        <w:t xml:space="preserve"> également </w:t>
      </w:r>
      <w:r w:rsidR="00C960D2">
        <w:t>analyser</w:t>
      </w:r>
      <w:r>
        <w:t xml:space="preserve"> la taille du message et </w:t>
      </w:r>
      <w:r w:rsidR="000D7889">
        <w:t>s’il</w:t>
      </w:r>
      <w:r>
        <w:t xml:space="preserve"> est </w:t>
      </w:r>
      <w:r w:rsidR="00562D31">
        <w:t>suffisamment</w:t>
      </w:r>
      <w:r>
        <w:t xml:space="preserve"> petit pour </w:t>
      </w:r>
      <w:r w:rsidR="00C960D2">
        <w:t>être</w:t>
      </w:r>
      <w:r>
        <w:t xml:space="preserve"> afficher en entier sur les matrices il </w:t>
      </w:r>
      <w:r w:rsidR="000D7889">
        <w:t>tournera</w:t>
      </w:r>
      <w:r>
        <w:t xml:space="preserve"> à l’</w:t>
      </w:r>
      <w:r w:rsidR="00562D31">
        <w:t>infinie Contrairement</w:t>
      </w:r>
      <w:r w:rsidR="00AF46FB">
        <w:t xml:space="preserve"> à une phrase un mot </w:t>
      </w:r>
      <w:r w:rsidR="00562D31">
        <w:t>suffisamment</w:t>
      </w:r>
      <w:r w:rsidR="00AF46FB">
        <w:t xml:space="preserve"> court de mois de </w:t>
      </w:r>
      <w:r w:rsidR="00AF46FB">
        <w:rPr>
          <w:color w:val="92D050"/>
        </w:rPr>
        <w:t xml:space="preserve">X </w:t>
      </w:r>
      <w:r w:rsidR="00AF46FB">
        <w:t xml:space="preserve">caractère est lisible tout </w:t>
      </w:r>
      <w:r w:rsidR="00562D31">
        <w:t>autour</w:t>
      </w:r>
      <w:r w:rsidR="00AF46FB">
        <w:t xml:space="preserve"> du totem.</w:t>
      </w:r>
      <w:r>
        <w:t xml:space="preserve"> </w:t>
      </w:r>
      <w:r w:rsidR="00AF46FB">
        <w:t>S</w:t>
      </w:r>
      <w:r>
        <w:t xml:space="preserve">i le message est trop grand la première colonne s’allumeras en blanc pour marquer la différence entre le début du message et la fin car </w:t>
      </w:r>
      <w:r w:rsidR="00562D31">
        <w:t>là</w:t>
      </w:r>
      <w:r>
        <w:t xml:space="preserve"> </w:t>
      </w:r>
      <w:r w:rsidR="00C960D2">
        <w:t>où</w:t>
      </w:r>
      <w:r>
        <w:t xml:space="preserve"> le début et la fin du </w:t>
      </w:r>
      <w:r w:rsidR="00562D31">
        <w:t>message</w:t>
      </w:r>
      <w:r>
        <w:t xml:space="preserve"> se rencontre </w:t>
      </w:r>
      <w:r w:rsidR="00AF46FB">
        <w:t>s</w:t>
      </w:r>
      <w:r w:rsidR="007C69DA">
        <w:t>i-</w:t>
      </w:r>
      <w:r w:rsidR="00AF46FB">
        <w:t xml:space="preserve">il n’y </w:t>
      </w:r>
      <w:r w:rsidR="00562D31">
        <w:t>a</w:t>
      </w:r>
      <w:r w:rsidR="00AF46FB">
        <w:t xml:space="preserve"> pas d’indication les lettres donne l’impression de se mélanger et le résultat est très </w:t>
      </w:r>
      <w:r w:rsidR="00562D31">
        <w:t>perturbant</w:t>
      </w:r>
      <w:r w:rsidR="00AF46FB">
        <w:t>.</w:t>
      </w:r>
    </w:p>
    <w:p w14:paraId="40F3A32E" w14:textId="77777777" w:rsidR="007C69DA" w:rsidRDefault="007C69DA" w:rsidP="00770486">
      <w:pPr>
        <w:pStyle w:val="Para2"/>
      </w:pPr>
    </w:p>
    <w:p w14:paraId="5DC7E584" w14:textId="77777777" w:rsidR="007C69DA" w:rsidRDefault="007C69DA" w:rsidP="007C69DA">
      <w:pPr>
        <w:pStyle w:val="Para2"/>
      </w:pPr>
      <w:r>
        <w:lastRenderedPageBreak/>
        <w:t xml:space="preserve">La fonction Text() a besoin en entré d’une chaine de caractère contenant à la fin le caractère ‘\0’ sinon la fonction ne sait pas </w:t>
      </w:r>
      <w:r w:rsidR="00562D31">
        <w:t>où</w:t>
      </w:r>
      <w:r>
        <w:t xml:space="preserve"> se trouve la fin du message et il risque d’y avoir des overflow avec les index de tableau.</w:t>
      </w:r>
    </w:p>
    <w:p w14:paraId="58BCCF92" w14:textId="77777777" w:rsidR="002F4BEB" w:rsidRDefault="002F4BEB" w:rsidP="007C69DA">
      <w:pPr>
        <w:pStyle w:val="Para2"/>
      </w:pPr>
    </w:p>
    <w:p w14:paraId="5E73ECFA" w14:textId="77777777" w:rsidR="002F4BEB" w:rsidRDefault="002F4BEB" w:rsidP="002F4BEB">
      <w:pPr>
        <w:pStyle w:val="Titre2"/>
      </w:pPr>
      <w:bookmarkStart w:id="74" w:name="_Toc150984846"/>
      <w:r>
        <w:t>Autres fonctions</w:t>
      </w:r>
      <w:bookmarkEnd w:id="74"/>
    </w:p>
    <w:p w14:paraId="205723F7" w14:textId="77777777" w:rsidR="002F4BEB" w:rsidRDefault="002F4BEB" w:rsidP="002F4BEB">
      <w:pPr>
        <w:pStyle w:val="Para2"/>
      </w:pPr>
    </w:p>
    <w:p w14:paraId="4A0B78D9" w14:textId="77777777" w:rsidR="002F4BEB" w:rsidRDefault="002F4BEB" w:rsidP="002F4BEB">
      <w:pPr>
        <w:pStyle w:val="Para2"/>
      </w:pPr>
      <w:r>
        <w:t xml:space="preserve">Mon code est composé d’autres fonction un peu plus secondaire que je vais un </w:t>
      </w:r>
      <w:r w:rsidR="00562D31">
        <w:t>peu</w:t>
      </w:r>
      <w:r>
        <w:t xml:space="preserve"> moins détailler que les précédentes mais s’est quand même intéressent de s’arrêter dessus.</w:t>
      </w:r>
    </w:p>
    <w:p w14:paraId="3527E690" w14:textId="77777777" w:rsidR="002F4BEB" w:rsidRDefault="002F4BEB" w:rsidP="002F4BEB">
      <w:pPr>
        <w:pStyle w:val="Para2"/>
      </w:pPr>
    </w:p>
    <w:p w14:paraId="56C4F1F6" w14:textId="77777777" w:rsidR="00EB710C" w:rsidRDefault="002F4BEB" w:rsidP="002F4BEB">
      <w:pPr>
        <w:pStyle w:val="Para2"/>
      </w:pPr>
      <w:r>
        <w:t xml:space="preserve">Dans le fichier Anim.c en plus de la fonction Text() j’ai </w:t>
      </w:r>
      <w:r w:rsidR="00562D31">
        <w:t>fait</w:t>
      </w:r>
      <w:r>
        <w:t xml:space="preserve"> une fonction Nyan() et une fonction Battery(). Les deux fonctions </w:t>
      </w:r>
      <w:r w:rsidR="00C960D2">
        <w:t>marchent</w:t>
      </w:r>
      <w:r>
        <w:t xml:space="preserve"> de manière assez similaire</w:t>
      </w:r>
      <w:r w:rsidR="00EB710C">
        <w:t>.</w:t>
      </w:r>
    </w:p>
    <w:p w14:paraId="5C83476D" w14:textId="77777777" w:rsidR="00EB710C" w:rsidRDefault="00EB710C" w:rsidP="002F4BEB">
      <w:pPr>
        <w:pStyle w:val="Para2"/>
      </w:pPr>
    </w:p>
    <w:p w14:paraId="3358115E" w14:textId="77777777" w:rsidR="002F4BEB" w:rsidRPr="002F4BEB" w:rsidRDefault="00EB710C" w:rsidP="002F4BEB">
      <w:pPr>
        <w:pStyle w:val="Para2"/>
      </w:pPr>
      <w:r>
        <w:t>L</w:t>
      </w:r>
      <w:r w:rsidR="002F4BEB">
        <w:t xml:space="preserve">a première, Nyan(), est une animation de la </w:t>
      </w:r>
      <w:r w:rsidR="00C960D2">
        <w:t>célèbre</w:t>
      </w:r>
      <w:r w:rsidR="002F4BEB">
        <w:t xml:space="preserve"> vidéo Nyancat, je l’ai</w:t>
      </w:r>
      <w:r>
        <w:t xml:space="preserve"> principalement</w:t>
      </w:r>
      <w:r w:rsidR="002F4BEB">
        <w:t xml:space="preserve"> réalisé pour faire une sorte de démonstration de </w:t>
      </w:r>
      <w:r w:rsidR="00C960D2">
        <w:t>ce</w:t>
      </w:r>
      <w:r w:rsidR="002F4BEB">
        <w:t xml:space="preserve"> que l’on peut faire avec les matrices</w:t>
      </w:r>
      <w:r>
        <w:t>. En plus de la fonction Nyan() je voulais implémenter une fonction PacMan() mais le manque de temps m’en a empêch</w:t>
      </w:r>
      <w:r w:rsidR="00C960D2">
        <w:t>é</w:t>
      </w:r>
      <w:r>
        <w:t>.</w:t>
      </w:r>
    </w:p>
    <w:p w14:paraId="549F04C9" w14:textId="77777777" w:rsidR="007C69DA" w:rsidRDefault="007C69DA" w:rsidP="007C69DA">
      <w:pPr>
        <w:pStyle w:val="Para2"/>
      </w:pPr>
    </w:p>
    <w:p w14:paraId="7387715A" w14:textId="77777777" w:rsidR="00EB710C" w:rsidRDefault="00EB710C" w:rsidP="007C69DA">
      <w:pPr>
        <w:pStyle w:val="Para2"/>
      </w:pPr>
      <w:r>
        <w:t xml:space="preserve">La fonction Battery() elle affiche des batterie toute autour du totem qui vont afficher le niveau de l’alimentation. Cette fonction est surtout </w:t>
      </w:r>
      <w:r w:rsidR="00C960D2">
        <w:t>là</w:t>
      </w:r>
      <w:r>
        <w:t xml:space="preserve"> pour </w:t>
      </w:r>
      <w:r w:rsidR="00C960D2">
        <w:t>montrer</w:t>
      </w:r>
      <w:r>
        <w:t xml:space="preserve"> que la </w:t>
      </w:r>
      <w:r w:rsidR="00C960D2">
        <w:t>lecture</w:t>
      </w:r>
      <w:r>
        <w:t xml:space="preserve"> de la tension fonctionne il manque toute la calibration, pour l’instant les batteries afficher son plein si la </w:t>
      </w:r>
      <w:r w:rsidR="00C960D2">
        <w:t>tension</w:t>
      </w:r>
      <w:r>
        <w:t xml:space="preserve"> vaut 14V et diminue de </w:t>
      </w:r>
      <w:r w:rsidR="00C960D2">
        <w:t>manière</w:t>
      </w:r>
      <w:r>
        <w:t xml:space="preserve"> linéaire jusqu’à 10V pour afficher des batteries vides.</w:t>
      </w:r>
    </w:p>
    <w:p w14:paraId="2E147DD6" w14:textId="77777777" w:rsidR="00EB710C" w:rsidRDefault="00EB710C" w:rsidP="007C69DA">
      <w:pPr>
        <w:pStyle w:val="Para2"/>
      </w:pPr>
    </w:p>
    <w:p w14:paraId="632C4332" w14:textId="77777777" w:rsidR="00EB710C" w:rsidRDefault="00EB710C" w:rsidP="007C69DA">
      <w:pPr>
        <w:pStyle w:val="Para2"/>
      </w:pPr>
      <w:r>
        <w:t xml:space="preserve">J’ai </w:t>
      </w:r>
      <w:r w:rsidR="00C960D2">
        <w:t>réalisé</w:t>
      </w:r>
      <w:r>
        <w:t xml:space="preserve"> une autre fonction qui a besoin de réglage </w:t>
      </w:r>
      <w:r w:rsidR="00C960D2">
        <w:t>c’est</w:t>
      </w:r>
      <w:r>
        <w:t xml:space="preserve"> la fonction AutoBrightness() qui comme </w:t>
      </w:r>
      <w:r w:rsidR="00C960D2">
        <w:t>son</w:t>
      </w:r>
      <w:r>
        <w:t xml:space="preserve"> nom l’indique règle la luminosité des matrices en fonction de la lumière ambiante, cette fonction marche </w:t>
      </w:r>
      <w:r w:rsidR="00C960D2">
        <w:t>étonnamment</w:t>
      </w:r>
      <w:r>
        <w:t xml:space="preserve"> bien mais elle a besoin d’être calibrer. Il faudra </w:t>
      </w:r>
      <w:r w:rsidR="00C960D2">
        <w:t>peut-être</w:t>
      </w:r>
      <w:r>
        <w:t xml:space="preserve"> même </w:t>
      </w:r>
      <w:r w:rsidR="007A4D24">
        <w:t xml:space="preserve">changer la résistance R11 sur le PCB pour modifier la </w:t>
      </w:r>
      <w:r w:rsidR="00C960D2">
        <w:t>sensibilité</w:t>
      </w:r>
      <w:r w:rsidR="007A4D24">
        <w:t xml:space="preserve"> du capteur.</w:t>
      </w:r>
    </w:p>
    <w:p w14:paraId="341AC7CE" w14:textId="77777777" w:rsidR="007A4D24" w:rsidRDefault="007A4D24" w:rsidP="007C69DA">
      <w:pPr>
        <w:pStyle w:val="Para2"/>
      </w:pPr>
    </w:p>
    <w:p w14:paraId="0270003B" w14:textId="77777777" w:rsidR="007A4D24" w:rsidRDefault="007A4D24" w:rsidP="007C69DA">
      <w:pPr>
        <w:pStyle w:val="Para2"/>
      </w:pPr>
      <w:r>
        <w:t xml:space="preserve">Les fonction d’initialisation et de lecture des ADCs </w:t>
      </w:r>
      <w:r w:rsidR="00C960D2">
        <w:t>ont</w:t>
      </w:r>
      <w:r>
        <w:t xml:space="preserve"> été copier des anciens TP et exercice réaliser autour des ADCs. Presque aucune modifications n’a été requise.</w:t>
      </w:r>
    </w:p>
    <w:p w14:paraId="1DC59B79" w14:textId="77777777" w:rsidR="007A4D24" w:rsidRDefault="007A4D24" w:rsidP="007C69DA">
      <w:pPr>
        <w:pStyle w:val="Para2"/>
      </w:pPr>
    </w:p>
    <w:p w14:paraId="40EA21BD" w14:textId="77777777" w:rsidR="007A4D24" w:rsidRDefault="007A4D24" w:rsidP="007C69DA">
      <w:pPr>
        <w:pStyle w:val="Para2"/>
      </w:pPr>
      <w:r>
        <w:t xml:space="preserve">Les </w:t>
      </w:r>
      <w:r w:rsidR="00C960D2">
        <w:t>dernières</w:t>
      </w:r>
      <w:r>
        <w:t xml:space="preserve"> fonctions sont des fonction</w:t>
      </w:r>
      <w:r w:rsidR="00C960D2">
        <w:t>s</w:t>
      </w:r>
      <w:r>
        <w:t xml:space="preserve"> </w:t>
      </w:r>
      <w:r w:rsidR="00C960D2">
        <w:t>plutôt</w:t>
      </w:r>
      <w:r>
        <w:t xml:space="preserve"> utilitaire comme la fonction FullColor() qui permet de mettre la même couleur dans tous le tableau matri</w:t>
      </w:r>
      <w:r w:rsidR="00C960D2">
        <w:t>x</w:t>
      </w:r>
      <w:r>
        <w:t xml:space="preserve">Color. Cette fonction est </w:t>
      </w:r>
      <w:r w:rsidR="00C960D2">
        <w:t>utilisée</w:t>
      </w:r>
      <w:r>
        <w:t xml:space="preserve"> principalement pour remettre tous le tableau dans un état LEDs éteinte. La fonction RainbowPick() elle est une fonction qui permet de return une couleur, au format colorStruct</w:t>
      </w:r>
      <w:r w:rsidR="00C94BC8">
        <w:t>, faisant partie du spectre de l’</w:t>
      </w:r>
      <w:r w:rsidR="00C960D2">
        <w:t>arc-en-ciel</w:t>
      </w:r>
      <w:r w:rsidR="00C94BC8">
        <w:t xml:space="preserve">. Cette fonction est très utile pour faire une boucle couvrant toutes les couleurs ou choisir une couleur en étant </w:t>
      </w:r>
      <w:r w:rsidR="00C960D2">
        <w:t>sûr</w:t>
      </w:r>
      <w:r w:rsidR="00C94BC8">
        <w:t xml:space="preserve"> qu’elle soit </w:t>
      </w:r>
      <w:r w:rsidR="000D7889">
        <w:t>jolie</w:t>
      </w:r>
      <w:r w:rsidR="00C94BC8">
        <w:t xml:space="preserve"> et à la même luminosité.</w:t>
      </w:r>
    </w:p>
    <w:p w14:paraId="711D23A7" w14:textId="77777777" w:rsidR="00C94BC8" w:rsidRDefault="00C94BC8" w:rsidP="007C69DA">
      <w:pPr>
        <w:pStyle w:val="Para2"/>
      </w:pPr>
    </w:p>
    <w:p w14:paraId="05EDAF43" w14:textId="77777777" w:rsidR="007C69DA" w:rsidRDefault="007C69DA" w:rsidP="007C69DA">
      <w:pPr>
        <w:pStyle w:val="Titre2"/>
      </w:pPr>
      <w:bookmarkStart w:id="75" w:name="_Toc150984847"/>
      <w:r>
        <w:t>Problème et module wifi</w:t>
      </w:r>
      <w:bookmarkEnd w:id="75"/>
    </w:p>
    <w:p w14:paraId="0A695EE8" w14:textId="77777777" w:rsidR="007C69DA" w:rsidRDefault="007C69DA" w:rsidP="007C69DA">
      <w:pPr>
        <w:pStyle w:val="Para2"/>
      </w:pPr>
    </w:p>
    <w:p w14:paraId="076A9B4A" w14:textId="77777777" w:rsidR="007C69DA" w:rsidRDefault="007C69DA" w:rsidP="007C69DA">
      <w:pPr>
        <w:pStyle w:val="Para2"/>
      </w:pPr>
      <w:r>
        <w:t xml:space="preserve">En réalisant ce programme j’ai </w:t>
      </w:r>
      <w:r w:rsidR="00C960D2">
        <w:t>rencontré</w:t>
      </w:r>
      <w:r>
        <w:t xml:space="preserve"> plusieurs problème, certains relativement classi</w:t>
      </w:r>
      <w:r w:rsidR="005F41D6">
        <w:t>que comme des oubli d’initialisation de variable etc</w:t>
      </w:r>
      <w:r>
        <w:t>.</w:t>
      </w:r>
      <w:r w:rsidR="005F41D6">
        <w:t xml:space="preserve"> et d’autre plus </w:t>
      </w:r>
      <w:r w:rsidR="00C960D2">
        <w:t>embêtent</w:t>
      </w:r>
      <w:r w:rsidR="005F41D6">
        <w:t xml:space="preserve"> et qui </w:t>
      </w:r>
      <w:r w:rsidR="00C960D2">
        <w:t>mérite</w:t>
      </w:r>
      <w:r w:rsidR="005F41D6">
        <w:t xml:space="preserve"> qu’on si attarde.</w:t>
      </w:r>
      <w:r>
        <w:t xml:space="preserve"> Le </w:t>
      </w:r>
      <w:r w:rsidR="00C960D2">
        <w:t>premier</w:t>
      </w:r>
      <w:r>
        <w:t xml:space="preserve"> </w:t>
      </w:r>
      <w:r w:rsidR="000D7889">
        <w:t>était</w:t>
      </w:r>
      <w:r>
        <w:t xml:space="preserve"> celui concernant la communication des LEDs</w:t>
      </w:r>
      <w:r w:rsidR="005F41D6">
        <w:t xml:space="preserve"> et le SPI que j’ai déjà </w:t>
      </w:r>
      <w:r w:rsidR="000D7889">
        <w:t>détaillé</w:t>
      </w:r>
      <w:r w:rsidR="005F41D6">
        <w:t xml:space="preserve"> en dessus. Le </w:t>
      </w:r>
      <w:r w:rsidR="00C960D2">
        <w:t>deuxième</w:t>
      </w:r>
      <w:r w:rsidR="005F41D6">
        <w:t xml:space="preserve"> gros problème que j’ai </w:t>
      </w:r>
      <w:r w:rsidR="00C960D2">
        <w:t>rencontré</w:t>
      </w:r>
      <w:r w:rsidR="005F41D6">
        <w:t xml:space="preserve"> lui concerne l’écriture des message sur la matrice. Pendant l’</w:t>
      </w:r>
      <w:r w:rsidR="00C960D2">
        <w:t>implémentation</w:t>
      </w:r>
      <w:r w:rsidR="005F41D6">
        <w:t xml:space="preserve"> de la fonction Text() j’ai fait une erreur qui faisait que l’index du tableau matrixColor réalisait une formule pouvant </w:t>
      </w:r>
      <w:r w:rsidR="00C960D2">
        <w:t>donner</w:t>
      </w:r>
      <w:r w:rsidR="005F41D6">
        <w:t xml:space="preserve"> un résultat négatif. </w:t>
      </w:r>
      <w:r w:rsidR="00C960D2">
        <w:t>Voilà</w:t>
      </w:r>
      <w:r w:rsidR="005F41D6">
        <w:t xml:space="preserve"> à quoi ressemblais le problème en simplifier dans le code :</w:t>
      </w:r>
    </w:p>
    <w:p w14:paraId="1FD4116B" w14:textId="77777777" w:rsidR="005F41D6" w:rsidRPr="007C69DA" w:rsidRDefault="005F41D6" w:rsidP="007C69DA">
      <w:pPr>
        <w:pStyle w:val="Para2"/>
      </w:pPr>
    </w:p>
    <w:p w14:paraId="25ACFDCE" w14:textId="77777777" w:rsidR="007C69DA" w:rsidRDefault="005F41D6" w:rsidP="00770486">
      <w:pPr>
        <w:pStyle w:val="Para2"/>
        <w:rPr>
          <w:color w:val="000000" w:themeColor="text1"/>
        </w:rPr>
      </w:pPr>
      <w:r>
        <w:rPr>
          <w:rFonts w:cs="Arial"/>
          <w:noProof/>
          <w:color w:val="000000"/>
          <w:sz w:val="22"/>
          <w:szCs w:val="22"/>
        </w:rPr>
        <w:drawing>
          <wp:inline distT="0" distB="0" distL="0" distR="0" wp14:anchorId="24FA4560" wp14:editId="30442935">
            <wp:extent cx="2533015" cy="676275"/>
            <wp:effectExtent l="0" t="0" r="635" b="9525"/>
            <wp:docPr id="55" name="Image 55" descr="https://lh4.googleusercontent.com/EWN7N-L1ebxhR7w7LuZU34l6VuXbz4rOMrH_usbGPvv7A7ZCTBhkabhdAfiDIVcgEujsywF4ouO-5eZCpr2A8TDSwl1BaFTZLtFzs97SfCuZfvxk5FI5bOz3Ecy-UACjNDrEW8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4.googleusercontent.com/EWN7N-L1ebxhR7w7LuZU34l6VuXbz4rOMrH_usbGPvv7A7ZCTBhkabhdAfiDIVcgEujsywF4ouO-5eZCpr2A8TDSwl1BaFTZLtFzs97SfCuZfvxk5FI5bOz3Ecy-UACjNDrEW8nT"/>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533015" cy="676275"/>
                    </a:xfrm>
                    <a:prstGeom prst="rect">
                      <a:avLst/>
                    </a:prstGeom>
                    <a:noFill/>
                    <a:ln>
                      <a:noFill/>
                    </a:ln>
                  </pic:spPr>
                </pic:pic>
              </a:graphicData>
            </a:graphic>
          </wp:inline>
        </w:drawing>
      </w:r>
    </w:p>
    <w:p w14:paraId="789189B2" w14:textId="77777777" w:rsidR="005F41D6" w:rsidRDefault="005F41D6" w:rsidP="00770486">
      <w:pPr>
        <w:pStyle w:val="Para2"/>
        <w:rPr>
          <w:color w:val="000000" w:themeColor="text1"/>
        </w:rPr>
      </w:pPr>
    </w:p>
    <w:p w14:paraId="025C64E8" w14:textId="77777777" w:rsidR="005F41D6" w:rsidRDefault="00274941" w:rsidP="00770486">
      <w:pPr>
        <w:pStyle w:val="Para2"/>
        <w:rPr>
          <w:color w:val="000000" w:themeColor="text1"/>
        </w:rPr>
      </w:pPr>
      <w:r>
        <w:rPr>
          <w:color w:val="000000" w:themeColor="text1"/>
        </w:rPr>
        <w:t xml:space="preserve">L’ennui s’est que MplabX compilait le code sans erreur est l’écrivait dans la mémoire mais il ne </w:t>
      </w:r>
      <w:r w:rsidR="00C960D2">
        <w:rPr>
          <w:color w:val="000000" w:themeColor="text1"/>
        </w:rPr>
        <w:t>fonctionnait</w:t>
      </w:r>
      <w:r>
        <w:rPr>
          <w:color w:val="000000" w:themeColor="text1"/>
        </w:rPr>
        <w:t xml:space="preserve"> pas </w:t>
      </w:r>
      <w:r w:rsidR="000D7889">
        <w:rPr>
          <w:color w:val="000000" w:themeColor="text1"/>
        </w:rPr>
        <w:t>du tout</w:t>
      </w:r>
      <w:r>
        <w:rPr>
          <w:color w:val="000000" w:themeColor="text1"/>
        </w:rPr>
        <w:t xml:space="preserve">. En plus de compiler sans erreur en mode debug le code ne </w:t>
      </w:r>
      <w:r w:rsidR="00C960D2">
        <w:rPr>
          <w:color w:val="000000" w:themeColor="text1"/>
        </w:rPr>
        <w:t>plantais</w:t>
      </w:r>
      <w:r>
        <w:rPr>
          <w:color w:val="000000" w:themeColor="text1"/>
        </w:rPr>
        <w:t xml:space="preserve"> que plus tard à un endroit qui n’avait aucun problème. J’ai assez vite </w:t>
      </w:r>
      <w:r w:rsidR="00C960D2">
        <w:rPr>
          <w:color w:val="000000" w:themeColor="text1"/>
        </w:rPr>
        <w:t>remarqué</w:t>
      </w:r>
      <w:r>
        <w:rPr>
          <w:color w:val="000000" w:themeColor="text1"/>
        </w:rPr>
        <w:t xml:space="preserve"> que certaine variable qui ne devait pas être modifié </w:t>
      </w:r>
      <w:r w:rsidR="00C960D2">
        <w:rPr>
          <w:color w:val="000000" w:themeColor="text1"/>
        </w:rPr>
        <w:t>prenait</w:t>
      </w:r>
      <w:r>
        <w:rPr>
          <w:color w:val="000000" w:themeColor="text1"/>
        </w:rPr>
        <w:t xml:space="preserve"> de valeurs absolument absurde pour mon code. Et j’ai fini par remarquer qu’un tableau avait parfois un index négatif mais </w:t>
      </w:r>
      <w:r w:rsidR="00C960D2">
        <w:rPr>
          <w:color w:val="000000" w:themeColor="text1"/>
        </w:rPr>
        <w:t>qu’au</w:t>
      </w:r>
      <w:r>
        <w:rPr>
          <w:color w:val="000000" w:themeColor="text1"/>
        </w:rPr>
        <w:t xml:space="preserve"> lieux de planter écrivais la valeur que je voulais lui </w:t>
      </w:r>
      <w:r w:rsidR="000D7889">
        <w:rPr>
          <w:color w:val="000000" w:themeColor="text1"/>
        </w:rPr>
        <w:t>attribuer</w:t>
      </w:r>
      <w:r>
        <w:rPr>
          <w:color w:val="000000" w:themeColor="text1"/>
        </w:rPr>
        <w:t xml:space="preserve"> à l’adresse de la case en considérant l’index comme non signé et les adresses en question été par hasard celle d’autre variable qui elle</w:t>
      </w:r>
      <w:r w:rsidR="00C960D2">
        <w:rPr>
          <w:color w:val="000000" w:themeColor="text1"/>
        </w:rPr>
        <w:t>s,</w:t>
      </w:r>
      <w:r>
        <w:rPr>
          <w:color w:val="000000" w:themeColor="text1"/>
        </w:rPr>
        <w:t xml:space="preserve"> </w:t>
      </w:r>
      <w:r w:rsidR="00C960D2">
        <w:rPr>
          <w:color w:val="000000" w:themeColor="text1"/>
        </w:rPr>
        <w:t>ont</w:t>
      </w:r>
      <w:r>
        <w:rPr>
          <w:color w:val="000000" w:themeColor="text1"/>
        </w:rPr>
        <w:t xml:space="preserve"> causé des problème juste en dessous car elle n’était pas </w:t>
      </w:r>
      <w:r w:rsidR="000D7889">
        <w:rPr>
          <w:color w:val="000000" w:themeColor="text1"/>
        </w:rPr>
        <w:t>réassignée</w:t>
      </w:r>
      <w:r>
        <w:rPr>
          <w:color w:val="000000" w:themeColor="text1"/>
        </w:rPr>
        <w:t xml:space="preserve">. Bien que </w:t>
      </w:r>
      <w:r w:rsidR="00C960D2">
        <w:rPr>
          <w:color w:val="000000" w:themeColor="text1"/>
        </w:rPr>
        <w:t>ce</w:t>
      </w:r>
      <w:r>
        <w:rPr>
          <w:color w:val="000000" w:themeColor="text1"/>
        </w:rPr>
        <w:t xml:space="preserve"> problème </w:t>
      </w:r>
      <w:r w:rsidR="000D7889">
        <w:rPr>
          <w:color w:val="000000" w:themeColor="text1"/>
        </w:rPr>
        <w:t>m’ait</w:t>
      </w:r>
      <w:r>
        <w:rPr>
          <w:color w:val="000000" w:themeColor="text1"/>
        </w:rPr>
        <w:t xml:space="preserve"> fait perdre deux jours j’ai eu de la chance car les variable </w:t>
      </w:r>
      <w:r>
        <w:rPr>
          <w:color w:val="000000" w:themeColor="text1"/>
        </w:rPr>
        <w:lastRenderedPageBreak/>
        <w:t xml:space="preserve">modifier aurait </w:t>
      </w:r>
      <w:r w:rsidR="00C960D2">
        <w:rPr>
          <w:color w:val="000000" w:themeColor="text1"/>
        </w:rPr>
        <w:t>pu</w:t>
      </w:r>
      <w:r>
        <w:rPr>
          <w:color w:val="000000" w:themeColor="text1"/>
        </w:rPr>
        <w:t xml:space="preserve"> </w:t>
      </w:r>
      <w:r w:rsidR="00E704DD">
        <w:rPr>
          <w:color w:val="000000" w:themeColor="text1"/>
        </w:rPr>
        <w:t xml:space="preserve">être utile bien plus loin dans le code rendant la détection du </w:t>
      </w:r>
      <w:r w:rsidR="00C960D2">
        <w:rPr>
          <w:color w:val="000000" w:themeColor="text1"/>
        </w:rPr>
        <w:t>problème</w:t>
      </w:r>
      <w:r w:rsidR="00E704DD">
        <w:rPr>
          <w:color w:val="000000" w:themeColor="text1"/>
        </w:rPr>
        <w:t xml:space="preserve"> encore plus compliquer.</w:t>
      </w:r>
    </w:p>
    <w:p w14:paraId="2D97D9D8" w14:textId="77777777" w:rsidR="00E704DD" w:rsidRDefault="00E704DD" w:rsidP="00770486">
      <w:pPr>
        <w:pStyle w:val="Para2"/>
        <w:rPr>
          <w:color w:val="000000" w:themeColor="text1"/>
        </w:rPr>
      </w:pPr>
    </w:p>
    <w:p w14:paraId="358D0AD7" w14:textId="77777777" w:rsidR="00E704DD" w:rsidRDefault="00C94BC8" w:rsidP="00770486">
      <w:pPr>
        <w:pStyle w:val="Para2"/>
      </w:pPr>
      <w:r>
        <w:rPr>
          <w:color w:val="000000" w:themeColor="text1"/>
        </w:rPr>
        <w:t xml:space="preserve">Concernant le module wifi qui était </w:t>
      </w:r>
      <w:r w:rsidR="002D363D">
        <w:rPr>
          <w:color w:val="000000" w:themeColor="text1"/>
        </w:rPr>
        <w:t xml:space="preserve">une grosse partie du cahier des charges, </w:t>
      </w:r>
      <w:r>
        <w:rPr>
          <w:color w:val="000000" w:themeColor="text1"/>
        </w:rPr>
        <w:t xml:space="preserve">j’ai essayé sans succès à le faire </w:t>
      </w:r>
      <w:r w:rsidR="00C960D2">
        <w:rPr>
          <w:color w:val="000000" w:themeColor="text1"/>
        </w:rPr>
        <w:t>fonctionner</w:t>
      </w:r>
      <w:r>
        <w:rPr>
          <w:color w:val="000000" w:themeColor="text1"/>
        </w:rPr>
        <w:t xml:space="preserve">, d’un point de vue hardware toute à l’air correcte s’est du </w:t>
      </w:r>
      <w:r w:rsidR="00C960D2">
        <w:rPr>
          <w:color w:val="000000" w:themeColor="text1"/>
        </w:rPr>
        <w:t>côté</w:t>
      </w:r>
      <w:r>
        <w:rPr>
          <w:color w:val="000000" w:themeColor="text1"/>
        </w:rPr>
        <w:t xml:space="preserve"> software qu’il y </w:t>
      </w:r>
      <w:r w:rsidR="00C960D2">
        <w:rPr>
          <w:color w:val="000000" w:themeColor="text1"/>
        </w:rPr>
        <w:t>a</w:t>
      </w:r>
      <w:r>
        <w:rPr>
          <w:color w:val="000000" w:themeColor="text1"/>
        </w:rPr>
        <w:t xml:space="preserve"> des problèmes. Pour commencer si j’ai choisi le module ATWILC1000 s’est parce que monsieur Castoldi ma </w:t>
      </w:r>
      <w:r w:rsidR="00C960D2">
        <w:rPr>
          <w:color w:val="000000" w:themeColor="text1"/>
        </w:rPr>
        <w:t>conseiller</w:t>
      </w:r>
      <w:r>
        <w:rPr>
          <w:color w:val="000000" w:themeColor="text1"/>
        </w:rPr>
        <w:t xml:space="preserve"> d’utiliser le module </w:t>
      </w:r>
      <w:r>
        <w:t xml:space="preserve">MRF24Wn0MA seulement sur le site de Microchip il conseil de prendre le module ATWILC1000 car l’autre est devenus </w:t>
      </w:r>
      <w:r w:rsidR="00C960D2">
        <w:t>obsolète</w:t>
      </w:r>
      <w:r>
        <w:t xml:space="preserve">. En faisant des recherches j’ai </w:t>
      </w:r>
      <w:r w:rsidR="00C960D2">
        <w:t>remarqué</w:t>
      </w:r>
      <w:r>
        <w:t xml:space="preserve"> que </w:t>
      </w:r>
      <w:r w:rsidR="00C960D2">
        <w:t>M</w:t>
      </w:r>
      <w:r w:rsidR="00F849A2">
        <w:t xml:space="preserve">icrochip fournissait un exemple spécifique pour le ATWILC1000 ce qui aurait </w:t>
      </w:r>
      <w:r w:rsidR="000D7889">
        <w:t>dû</w:t>
      </w:r>
      <w:r w:rsidR="00F849A2">
        <w:t xml:space="preserve"> rendre l’utilisation du module très similaire au </w:t>
      </w:r>
      <w:r w:rsidR="000D7889">
        <w:t>dernier</w:t>
      </w:r>
      <w:r w:rsidR="00F849A2">
        <w:t xml:space="preserve"> TP de MINF sur la communication </w:t>
      </w:r>
      <w:r w:rsidR="000D7889">
        <w:t>Ethernet</w:t>
      </w:r>
      <w:r w:rsidR="00F849A2">
        <w:t>.</w:t>
      </w:r>
    </w:p>
    <w:p w14:paraId="7EE59CA3" w14:textId="77777777" w:rsidR="00F849A2" w:rsidRDefault="00F849A2" w:rsidP="00770486">
      <w:pPr>
        <w:pStyle w:val="Para2"/>
      </w:pPr>
    </w:p>
    <w:p w14:paraId="49B724CE" w14:textId="77777777" w:rsidR="003D5C5F" w:rsidRDefault="00F849A2" w:rsidP="003D5C5F">
      <w:pPr>
        <w:pStyle w:val="Para2"/>
      </w:pPr>
      <w:r>
        <w:t xml:space="preserve">Dans un premier temps j’ai essayé d’adapter l’exemple à mon projet. J’ai très vite </w:t>
      </w:r>
      <w:r w:rsidR="000D7889">
        <w:t>remarqué</w:t>
      </w:r>
      <w:r>
        <w:t xml:space="preserve"> que le code était grandement basé sur FreeRTOS après avoir analyser le code j’ai </w:t>
      </w:r>
      <w:r w:rsidR="000D7889">
        <w:t>demandé</w:t>
      </w:r>
      <w:r>
        <w:t xml:space="preserve"> de l’aide à monsieur Bovey qui en analysant le code à pus me </w:t>
      </w:r>
      <w:r w:rsidR="000D7889">
        <w:t>renseigner</w:t>
      </w:r>
      <w:r>
        <w:t xml:space="preserve"> sur le </w:t>
      </w:r>
      <w:r w:rsidR="000D7889">
        <w:t>fonctionnement</w:t>
      </w:r>
      <w:r>
        <w:t xml:space="preserve"> de l’exemple. Tout d’abord l’exemple est prévu pour fonctionner avec une carte de développement faite par Microchip </w:t>
      </w:r>
      <w:r w:rsidR="000D7889">
        <w:t>grâce</w:t>
      </w:r>
      <w:r>
        <w:t xml:space="preserve"> à l’</w:t>
      </w:r>
      <w:r w:rsidR="000D7889">
        <w:t>laquelle</w:t>
      </w:r>
      <w:r>
        <w:t xml:space="preserve"> le module est programmer par Uart.</w:t>
      </w:r>
    </w:p>
    <w:p w14:paraId="120BDBF7" w14:textId="77777777" w:rsidR="00F849A2" w:rsidRDefault="00F849A2" w:rsidP="003D5C5F">
      <w:pPr>
        <w:pStyle w:val="Para2"/>
      </w:pPr>
    </w:p>
    <w:p w14:paraId="6C024022" w14:textId="77777777" w:rsidR="00F849A2" w:rsidRDefault="00F849A2" w:rsidP="003D5C5F">
      <w:pPr>
        <w:pStyle w:val="Para2"/>
      </w:pPr>
      <w:r>
        <w:t xml:space="preserve">C’est ici qu’est la première </w:t>
      </w:r>
      <w:r w:rsidR="000D7889">
        <w:t>difficulté</w:t>
      </w:r>
      <w:r w:rsidR="00D01229">
        <w:t xml:space="preserve">, il faut trouver les commande SPI pour programmer le module que je n’ai pas réussi à trouver. C’est à ce stade </w:t>
      </w:r>
      <w:r w:rsidR="00761551">
        <w:t>que j’ai abandonné faute de temps.</w:t>
      </w:r>
    </w:p>
    <w:p w14:paraId="2D635B67" w14:textId="77777777" w:rsidR="00761551" w:rsidRDefault="00761551" w:rsidP="003D5C5F">
      <w:pPr>
        <w:pStyle w:val="Para2"/>
      </w:pPr>
    </w:p>
    <w:p w14:paraId="57B64C6B" w14:textId="77777777" w:rsidR="002D363D" w:rsidRDefault="00761551" w:rsidP="003D5C5F">
      <w:pPr>
        <w:pStyle w:val="Para2"/>
      </w:pPr>
      <w:r>
        <w:t xml:space="preserve">Pendant mes recherche j’ai </w:t>
      </w:r>
      <w:r w:rsidR="002D363D">
        <w:t xml:space="preserve">eu pas mal de peine à trouver des gens ayant fait un projet </w:t>
      </w:r>
      <w:r w:rsidR="000D7889">
        <w:t>fonctionnel</w:t>
      </w:r>
      <w:r w:rsidR="002D363D">
        <w:t xml:space="preserve"> sur le module, le forum le plus constructif que j’ai trouvé est celui-ci :</w:t>
      </w:r>
    </w:p>
    <w:p w14:paraId="079E8216" w14:textId="77777777" w:rsidR="002D363D" w:rsidRDefault="002D363D" w:rsidP="003D5C5F">
      <w:pPr>
        <w:pStyle w:val="Para2"/>
      </w:pPr>
    </w:p>
    <w:p w14:paraId="66F137F8" w14:textId="77777777" w:rsidR="002D363D" w:rsidRPr="00AF46FB" w:rsidRDefault="002D363D" w:rsidP="002D363D">
      <w:pPr>
        <w:pStyle w:val="Para2"/>
        <w:rPr>
          <w:sz w:val="18"/>
          <w:szCs w:val="18"/>
        </w:rPr>
      </w:pPr>
      <w:r w:rsidRPr="00761551">
        <w:rPr>
          <w:sz w:val="18"/>
          <w:szCs w:val="18"/>
        </w:rPr>
        <w:t>https://www.avrfreaks.net/forum/atwilc1000-sd-evaluation-code</w:t>
      </w:r>
    </w:p>
    <w:p w14:paraId="4EFD04DA" w14:textId="77777777" w:rsidR="002D363D" w:rsidRDefault="002D363D" w:rsidP="003D5C5F">
      <w:pPr>
        <w:pStyle w:val="Para2"/>
      </w:pPr>
    </w:p>
    <w:p w14:paraId="5BAFFE47" w14:textId="77777777" w:rsidR="00761551" w:rsidRDefault="002D363D" w:rsidP="003D5C5F">
      <w:pPr>
        <w:pStyle w:val="Para2"/>
      </w:pPr>
      <w:r>
        <w:t xml:space="preserve"> </w:t>
      </w:r>
      <w:r w:rsidR="000D7889">
        <w:t>Ici</w:t>
      </w:r>
      <w:r>
        <w:t xml:space="preserve"> la personne essaye comme moi d’utiliser le module via SPI sans succès </w:t>
      </w:r>
      <w:r w:rsidR="00761551">
        <w:t xml:space="preserve">et conseille vivement d’utiliser un autre module comme le </w:t>
      </w:r>
      <w:r w:rsidR="00761551">
        <w:rPr>
          <w:rFonts w:ascii="Verdana" w:hAnsi="Verdana"/>
          <w:color w:val="000000"/>
          <w:sz w:val="18"/>
          <w:szCs w:val="18"/>
        </w:rPr>
        <w:t>ATWINC1500</w:t>
      </w:r>
      <w:r>
        <w:rPr>
          <w:rFonts w:ascii="Verdana" w:hAnsi="Verdana"/>
          <w:color w:val="000000"/>
          <w:sz w:val="18"/>
          <w:szCs w:val="18"/>
        </w:rPr>
        <w:t>. Je regrette de ne pas avoir pris le module que l’on m’a conseillé.</w:t>
      </w:r>
    </w:p>
    <w:p w14:paraId="09BAD6E4" w14:textId="77777777" w:rsidR="007C44D0" w:rsidRDefault="007C44D0">
      <w:pPr>
        <w:rPr>
          <w:sz w:val="20"/>
        </w:rPr>
      </w:pPr>
    </w:p>
    <w:p w14:paraId="5FD2AE49" w14:textId="77777777" w:rsidR="001D7639" w:rsidRDefault="002B3A44" w:rsidP="002B3A44">
      <w:pPr>
        <w:pStyle w:val="Titre1"/>
      </w:pPr>
      <w:bookmarkStart w:id="76" w:name="_Toc150984848"/>
      <w:r>
        <w:t>Mecanique</w:t>
      </w:r>
      <w:bookmarkEnd w:id="76"/>
    </w:p>
    <w:p w14:paraId="30750EF9" w14:textId="77777777" w:rsidR="002B3A44" w:rsidRDefault="002B3A44" w:rsidP="002B3A44">
      <w:pPr>
        <w:pStyle w:val="Para1"/>
      </w:pPr>
    </w:p>
    <w:p w14:paraId="15CC21E1" w14:textId="77777777" w:rsidR="002B3A44" w:rsidRDefault="002B3A44" w:rsidP="002B3A44">
      <w:pPr>
        <w:pStyle w:val="Para1"/>
      </w:pPr>
      <w:r>
        <w:t xml:space="preserve">Après avoir fait le PCB avec Altium j’ai </w:t>
      </w:r>
      <w:r w:rsidR="000D7889">
        <w:t>commencé</w:t>
      </w:r>
      <w:r>
        <w:t xml:space="preserve"> le design du boitier. J’ai donc </w:t>
      </w:r>
      <w:r w:rsidR="000D7889">
        <w:t>suivi</w:t>
      </w:r>
      <w:r>
        <w:t xml:space="preserve"> l’idée développer dans la phase de pré-étude qui était de faire deux disque qui prennent en sandwich les matrices laissant de la place au milieu pour monter le PCB. J’ai donc </w:t>
      </w:r>
      <w:r w:rsidR="000D7889">
        <w:t>développé</w:t>
      </w:r>
      <w:r>
        <w:t xml:space="preserve"> les deux disque en 3D sur Solid Works l’utilisation du programme était assez intuitive, je n’ai pas </w:t>
      </w:r>
      <w:r w:rsidR="000D7889">
        <w:t>rencontré</w:t>
      </w:r>
      <w:r>
        <w:t xml:space="preserve"> de problème particulier. </w:t>
      </w:r>
      <w:r w:rsidR="000D7889">
        <w:t>Voilà</w:t>
      </w:r>
      <w:r>
        <w:t xml:space="preserve"> le résultat :</w:t>
      </w:r>
    </w:p>
    <w:p w14:paraId="533C69C9" w14:textId="77777777" w:rsidR="004D58D8" w:rsidRDefault="004D58D8" w:rsidP="002B3A44">
      <w:pPr>
        <w:pStyle w:val="Para1"/>
      </w:pPr>
    </w:p>
    <w:p w14:paraId="4FB334F0" w14:textId="77777777" w:rsidR="004D58D8" w:rsidRDefault="004D58D8" w:rsidP="004D58D8">
      <w:pPr>
        <w:pStyle w:val="Para1"/>
        <w:rPr>
          <w:rFonts w:cs="Arial"/>
          <w:noProof/>
          <w:color w:val="000000"/>
          <w:sz w:val="22"/>
          <w:szCs w:val="22"/>
        </w:rPr>
      </w:pPr>
      <w:r>
        <w:rPr>
          <w:rFonts w:cs="Arial"/>
          <w:noProof/>
          <w:color w:val="000000"/>
          <w:sz w:val="22"/>
          <w:szCs w:val="22"/>
        </w:rPr>
        <w:drawing>
          <wp:anchor distT="0" distB="0" distL="114300" distR="114300" simplePos="0" relativeHeight="251676672" behindDoc="0" locked="0" layoutInCell="1" allowOverlap="1" wp14:anchorId="41ED9E2F" wp14:editId="53DA594C">
            <wp:simplePos x="0" y="0"/>
            <wp:positionH relativeFrom="column">
              <wp:posOffset>1010920</wp:posOffset>
            </wp:positionH>
            <wp:positionV relativeFrom="paragraph">
              <wp:posOffset>61595</wp:posOffset>
            </wp:positionV>
            <wp:extent cx="2327910" cy="3128645"/>
            <wp:effectExtent l="38100" t="38100" r="34290" b="33655"/>
            <wp:wrapSquare wrapText="bothSides"/>
            <wp:docPr id="56" name="Image 56" descr="https://lh5.googleusercontent.com/OrrHMsyeqLBzFz-QSZFekhdGbNW6dJWD8Kz3liu5aI3KVqLn4cA8gBLk5TPEFpYJr8peQm4mvhn8_x4dcjj-6KrsxhWxvJzpESYU33qwoxwCnTcEAFhlyQeJVDiDXb9antuGc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OrrHMsyeqLBzFz-QSZFekhdGbNW6dJWD8Kz3liu5aI3KVqLn4cA8gBLk5TPEFpYJr8peQm4mvhn8_x4dcjj-6KrsxhWxvJzpESYU33qwoxwCnTcEAFhlyQeJVDiDXb9antuGceto"/>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l="9404" r="17829"/>
                    <a:stretch/>
                  </pic:blipFill>
                  <pic:spPr bwMode="auto">
                    <a:xfrm>
                      <a:off x="0" y="0"/>
                      <a:ext cx="2327910" cy="3128645"/>
                    </a:xfrm>
                    <a:prstGeom prst="rect">
                      <a:avLst/>
                    </a:prstGeom>
                    <a:noFill/>
                    <a:ln w="381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cs="Arial"/>
          <w:noProof/>
          <w:color w:val="000000"/>
          <w:sz w:val="22"/>
          <w:szCs w:val="22"/>
        </w:rPr>
        <w:drawing>
          <wp:anchor distT="0" distB="0" distL="114300" distR="114300" simplePos="0" relativeHeight="251677696" behindDoc="0" locked="0" layoutInCell="1" allowOverlap="1" wp14:anchorId="7AA0ABD9" wp14:editId="00ED8B9D">
            <wp:simplePos x="0" y="0"/>
            <wp:positionH relativeFrom="column">
              <wp:posOffset>3370580</wp:posOffset>
            </wp:positionH>
            <wp:positionV relativeFrom="paragraph">
              <wp:posOffset>57150</wp:posOffset>
            </wp:positionV>
            <wp:extent cx="2261235" cy="3128645"/>
            <wp:effectExtent l="38100" t="38100" r="43815" b="33655"/>
            <wp:wrapSquare wrapText="bothSides"/>
            <wp:docPr id="57" name="Image 57" descr="https://lh5.googleusercontent.com/sKHplwWWicsm1H0yAByrrrUuPLljM1s42U1iAm5muHEgLMlVG-Q_bb85xyHF0ICYaQWdjwam2RNUeOknyemtjOsNwUtN_R-sIwwVrSS0BHW_5QA9Z6yt5KKhd6PNhESS0ZtmElg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5.googleusercontent.com/sKHplwWWicsm1H0yAByrrrUuPLljM1s42U1iAm5muHEgLMlVG-Q_bb85xyHF0ICYaQWdjwam2RNUeOknyemtjOsNwUtN_R-sIwwVrSS0BHW_5QA9Z6yt5KKhd6PNhESS0ZtmElg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261235" cy="3128645"/>
                    </a:xfrm>
                    <a:prstGeom prst="rect">
                      <a:avLst/>
                    </a:prstGeom>
                    <a:noFill/>
                    <a:ln w="38100">
                      <a:solidFill>
                        <a:schemeClr val="tx1"/>
                      </a:solidFill>
                    </a:ln>
                  </pic:spPr>
                </pic:pic>
              </a:graphicData>
            </a:graphic>
            <wp14:sizeRelH relativeFrom="margin">
              <wp14:pctWidth>0</wp14:pctWidth>
            </wp14:sizeRelH>
            <wp14:sizeRelV relativeFrom="margin">
              <wp14:pctHeight>0</wp14:pctHeight>
            </wp14:sizeRelV>
          </wp:anchor>
        </w:drawing>
      </w:r>
    </w:p>
    <w:p w14:paraId="2902AAC3" w14:textId="77777777" w:rsidR="004D58D8" w:rsidRDefault="004D58D8" w:rsidP="004D58D8">
      <w:pPr>
        <w:pStyle w:val="Para1"/>
      </w:pPr>
    </w:p>
    <w:p w14:paraId="665DD0EE" w14:textId="77777777" w:rsidR="004D58D8" w:rsidRDefault="004D58D8" w:rsidP="004D58D8">
      <w:pPr>
        <w:pStyle w:val="Para1"/>
      </w:pPr>
    </w:p>
    <w:p w14:paraId="38252F5A" w14:textId="77777777" w:rsidR="004D58D8" w:rsidRDefault="004D58D8" w:rsidP="004D58D8">
      <w:pPr>
        <w:pStyle w:val="Para1"/>
      </w:pPr>
    </w:p>
    <w:p w14:paraId="059650F6" w14:textId="77777777" w:rsidR="004D58D8" w:rsidRDefault="004D58D8" w:rsidP="004D58D8">
      <w:pPr>
        <w:pStyle w:val="Para1"/>
      </w:pPr>
    </w:p>
    <w:p w14:paraId="72ACA8DC" w14:textId="77777777" w:rsidR="004D58D8" w:rsidRDefault="004D58D8" w:rsidP="004D58D8">
      <w:pPr>
        <w:pStyle w:val="Para1"/>
      </w:pPr>
    </w:p>
    <w:p w14:paraId="64D6E24D" w14:textId="77777777" w:rsidR="004D58D8" w:rsidRDefault="004D58D8" w:rsidP="004D58D8">
      <w:pPr>
        <w:pStyle w:val="Para1"/>
      </w:pPr>
    </w:p>
    <w:p w14:paraId="22B490D8" w14:textId="77777777" w:rsidR="004D58D8" w:rsidRDefault="004D58D8" w:rsidP="004D58D8">
      <w:pPr>
        <w:pStyle w:val="Para1"/>
      </w:pPr>
    </w:p>
    <w:p w14:paraId="04258564" w14:textId="77777777" w:rsidR="004D58D8" w:rsidRDefault="004D58D8" w:rsidP="004D58D8">
      <w:pPr>
        <w:pStyle w:val="Para1"/>
      </w:pPr>
    </w:p>
    <w:p w14:paraId="2E7AF56B" w14:textId="77777777" w:rsidR="004D58D8" w:rsidRDefault="004D58D8" w:rsidP="004D58D8">
      <w:pPr>
        <w:pStyle w:val="Para1"/>
      </w:pPr>
    </w:p>
    <w:p w14:paraId="3E25C42A" w14:textId="77777777" w:rsidR="004D58D8" w:rsidRDefault="004D58D8" w:rsidP="004D58D8">
      <w:pPr>
        <w:pStyle w:val="Para1"/>
      </w:pPr>
    </w:p>
    <w:p w14:paraId="49E3653C" w14:textId="77777777" w:rsidR="004D58D8" w:rsidRDefault="004D58D8" w:rsidP="004D58D8">
      <w:pPr>
        <w:pStyle w:val="Para1"/>
      </w:pPr>
    </w:p>
    <w:p w14:paraId="33AF90CE" w14:textId="77777777" w:rsidR="004D58D8" w:rsidRDefault="004D58D8" w:rsidP="004D58D8">
      <w:pPr>
        <w:pStyle w:val="Para1"/>
      </w:pPr>
    </w:p>
    <w:p w14:paraId="7152F8CA" w14:textId="77777777" w:rsidR="004D58D8" w:rsidRDefault="004D58D8" w:rsidP="004D58D8">
      <w:pPr>
        <w:pStyle w:val="Para1"/>
      </w:pPr>
    </w:p>
    <w:p w14:paraId="171F41F0" w14:textId="77777777" w:rsidR="004D58D8" w:rsidRDefault="004D58D8" w:rsidP="004D58D8">
      <w:pPr>
        <w:pStyle w:val="Para1"/>
      </w:pPr>
    </w:p>
    <w:p w14:paraId="25316509" w14:textId="77777777" w:rsidR="004D58D8" w:rsidRDefault="004D58D8" w:rsidP="004D58D8">
      <w:pPr>
        <w:pStyle w:val="Para1"/>
      </w:pPr>
    </w:p>
    <w:p w14:paraId="72FDE3BB" w14:textId="77777777" w:rsidR="004D58D8" w:rsidRDefault="004D58D8" w:rsidP="004D58D8">
      <w:pPr>
        <w:pStyle w:val="Para1"/>
      </w:pPr>
    </w:p>
    <w:p w14:paraId="1116787E" w14:textId="77777777" w:rsidR="004D58D8" w:rsidRDefault="004D58D8" w:rsidP="004D58D8">
      <w:pPr>
        <w:pStyle w:val="Para1"/>
      </w:pPr>
    </w:p>
    <w:p w14:paraId="2619417B" w14:textId="77777777" w:rsidR="004D58D8" w:rsidRDefault="004D58D8" w:rsidP="004D58D8">
      <w:pPr>
        <w:pStyle w:val="Para1"/>
      </w:pPr>
    </w:p>
    <w:p w14:paraId="31F1DF01" w14:textId="77777777" w:rsidR="004D58D8" w:rsidRDefault="004D58D8" w:rsidP="004D58D8">
      <w:pPr>
        <w:pStyle w:val="Para1"/>
      </w:pPr>
    </w:p>
    <w:p w14:paraId="2705029B" w14:textId="77777777" w:rsidR="004D58D8" w:rsidRDefault="004D58D8" w:rsidP="004D58D8">
      <w:pPr>
        <w:pStyle w:val="Para1"/>
      </w:pPr>
    </w:p>
    <w:p w14:paraId="0641B49A" w14:textId="77777777" w:rsidR="004D58D8" w:rsidRDefault="004D58D8" w:rsidP="004D58D8">
      <w:pPr>
        <w:pStyle w:val="Para1"/>
      </w:pPr>
    </w:p>
    <w:p w14:paraId="21BA2594" w14:textId="77777777" w:rsidR="004D58D8" w:rsidRDefault="004D58D8" w:rsidP="004D58D8">
      <w:pPr>
        <w:pStyle w:val="Citation"/>
        <w:ind w:left="0"/>
        <w:jc w:val="left"/>
      </w:pPr>
      <w:r>
        <w:tab/>
      </w:r>
      <w:r>
        <w:tab/>
      </w:r>
      <w:r>
        <w:tab/>
        <w:t xml:space="preserve">         Disque du bas.</w:t>
      </w:r>
      <w:r>
        <w:tab/>
      </w:r>
      <w:r>
        <w:tab/>
      </w:r>
      <w:r>
        <w:tab/>
      </w:r>
      <w:r>
        <w:tab/>
        <w:t>Disque du haut.</w:t>
      </w:r>
      <w:r>
        <w:tab/>
      </w:r>
      <w:r>
        <w:tab/>
      </w:r>
    </w:p>
    <w:p w14:paraId="7D4069FD" w14:textId="77777777" w:rsidR="004D58D8" w:rsidRDefault="004D58D8" w:rsidP="004D58D8">
      <w:pPr>
        <w:pStyle w:val="Para1"/>
      </w:pPr>
      <w:r>
        <w:lastRenderedPageBreak/>
        <w:t xml:space="preserve">Les deux disque sont presque identique, la seul </w:t>
      </w:r>
      <w:r w:rsidR="000D7889">
        <w:t>différence</w:t>
      </w:r>
      <w:r>
        <w:t xml:space="preserve"> entre les deux est les quatre trous de Montage du PCB et le gros trous au centre qui sert à faire </w:t>
      </w:r>
      <w:r w:rsidR="000D7889">
        <w:t>passer</w:t>
      </w:r>
      <w:r>
        <w:t xml:space="preserve"> les </w:t>
      </w:r>
      <w:r w:rsidR="000D7889">
        <w:t>câbles</w:t>
      </w:r>
      <w:r>
        <w:t xml:space="preserve"> d’alimentation. Sur les disques on peut </w:t>
      </w:r>
      <w:r w:rsidR="000D7889">
        <w:t>apercevoir</w:t>
      </w:r>
      <w:r>
        <w:t xml:space="preserve"> deux </w:t>
      </w:r>
      <w:r w:rsidR="000D7889">
        <w:t>rainure au</w:t>
      </w:r>
      <w:r>
        <w:t xml:space="preserve"> tour</w:t>
      </w:r>
      <w:r w:rsidR="004B59F4">
        <w:t xml:space="preserve">, la première sert à tenir les matrice </w:t>
      </w:r>
      <w:r w:rsidR="000D7889">
        <w:t>correctement</w:t>
      </w:r>
      <w:r w:rsidR="004B59F4">
        <w:t xml:space="preserve"> en rond el la </w:t>
      </w:r>
      <w:r w:rsidR="000D7889">
        <w:t>deuxième</w:t>
      </w:r>
      <w:r w:rsidR="004B59F4">
        <w:t xml:space="preserve"> sert à mettre un plexiglass souple pour d’une part </w:t>
      </w:r>
      <w:r w:rsidR="000D7889">
        <w:t>essayer</w:t>
      </w:r>
      <w:r w:rsidR="004B59F4">
        <w:t xml:space="preserve"> de rendre le Totem imperméable et de pouvoir dissipé un peu les LEDs en ponssant le plexiglass ce qui rend également les lettres et animation plus lisible. Finalement les quatre trous qu’il y a sur les deux disques servent à </w:t>
      </w:r>
      <w:r w:rsidR="000D7889">
        <w:t>maintenir</w:t>
      </w:r>
      <w:r w:rsidR="004B59F4">
        <w:t xml:space="preserve"> les disques avec des entretoise.</w:t>
      </w:r>
    </w:p>
    <w:p w14:paraId="2B2F1D33" w14:textId="77777777" w:rsidR="007C44D0" w:rsidRDefault="007C44D0">
      <w:pPr>
        <w:rPr>
          <w:sz w:val="20"/>
        </w:rPr>
      </w:pPr>
      <w:r>
        <w:br w:type="page"/>
      </w:r>
    </w:p>
    <w:p w14:paraId="498004F8" w14:textId="77777777" w:rsidR="007C44D0" w:rsidRDefault="004B59F4" w:rsidP="007C44D0">
      <w:pPr>
        <w:pStyle w:val="Para1"/>
      </w:pPr>
      <w:r>
        <w:lastRenderedPageBreak/>
        <w:t xml:space="preserve">Après avoir coté les disques j’ai transmis les plan au secteur mécanique de l’ETML qui on </w:t>
      </w:r>
      <w:r w:rsidR="000D7889">
        <w:t>accepter</w:t>
      </w:r>
      <w:r>
        <w:t xml:space="preserve"> de les réaliser pour moi sur une CNC. </w:t>
      </w:r>
      <w:r w:rsidR="00A51F45">
        <w:t xml:space="preserve">Une fois les deux disques reçus j’ai </w:t>
      </w:r>
      <w:r w:rsidR="000D7889">
        <w:t>remarqué</w:t>
      </w:r>
      <w:r w:rsidR="00A51F45">
        <w:t xml:space="preserve"> que malheureusement l’étudiant qui s’est </w:t>
      </w:r>
      <w:r w:rsidR="000D7889">
        <w:t>occuper</w:t>
      </w:r>
      <w:r w:rsidR="00A51F45">
        <w:t xml:space="preserve"> de les usiner à lu les dessins en miroir ce qui cause les trous de fixation du PCB à ne pas être aligner, </w:t>
      </w:r>
      <w:r w:rsidR="000D7889">
        <w:t>seulement</w:t>
      </w:r>
      <w:r w:rsidR="00A51F45">
        <w:t xml:space="preserve"> deux trous </w:t>
      </w:r>
      <w:r w:rsidR="000D7889">
        <w:t>correspondes</w:t>
      </w:r>
      <w:r w:rsidR="00A51F45">
        <w:t xml:space="preserve"> à la fois cette erreur n’est pas spécialement </w:t>
      </w:r>
      <w:r w:rsidR="000D7889">
        <w:t>gênante</w:t>
      </w:r>
      <w:r w:rsidR="00A51F45">
        <w:t xml:space="preserve">, les deux tous aligner plus le support qu’offre les entretoises </w:t>
      </w:r>
      <w:r w:rsidR="000D7889">
        <w:t>suffisent</w:t>
      </w:r>
      <w:r w:rsidR="00A51F45">
        <w:t xml:space="preserve"> à maintenir le PCB. En vérifiant d’où venait l’erreur j’ai également </w:t>
      </w:r>
      <w:r w:rsidR="000D7889">
        <w:t>remarqué</w:t>
      </w:r>
      <w:r w:rsidR="00A51F45">
        <w:t xml:space="preserve"> que même si le dessin avait été interpréter </w:t>
      </w:r>
      <w:r w:rsidR="000D7889">
        <w:t>correctement</w:t>
      </w:r>
      <w:r w:rsidR="00A51F45">
        <w:t xml:space="preserve"> seul trois trous </w:t>
      </w:r>
      <w:r w:rsidR="000D7889">
        <w:t>aurait</w:t>
      </w:r>
      <w:r w:rsidR="00A51F45">
        <w:t xml:space="preserve"> été aligné car j’ai mal placé un des trous :</w:t>
      </w:r>
    </w:p>
    <w:p w14:paraId="4F4B76F5" w14:textId="77777777" w:rsidR="00A51F45" w:rsidRDefault="00A51F45" w:rsidP="007C44D0">
      <w:pPr>
        <w:pStyle w:val="Para1"/>
        <w:ind w:left="0"/>
      </w:pPr>
    </w:p>
    <w:p w14:paraId="1D1F7F2E" w14:textId="77777777" w:rsidR="001C0D59" w:rsidRDefault="007C44D0" w:rsidP="001C0D59">
      <w:pPr>
        <w:pStyle w:val="Para1"/>
      </w:pPr>
      <w:r>
        <w:rPr>
          <w:noProof/>
        </w:rPr>
        <mc:AlternateContent>
          <mc:Choice Requires="wpg">
            <w:drawing>
              <wp:anchor distT="0" distB="0" distL="114300" distR="114300" simplePos="0" relativeHeight="251680768" behindDoc="1" locked="0" layoutInCell="1" allowOverlap="1" wp14:anchorId="3411A92D" wp14:editId="24940475">
                <wp:simplePos x="0" y="0"/>
                <wp:positionH relativeFrom="margin">
                  <wp:posOffset>3302635</wp:posOffset>
                </wp:positionH>
                <wp:positionV relativeFrom="paragraph">
                  <wp:posOffset>106045</wp:posOffset>
                </wp:positionV>
                <wp:extent cx="2647950" cy="2571750"/>
                <wp:effectExtent l="38100" t="38100" r="38100" b="38100"/>
                <wp:wrapTight wrapText="bothSides">
                  <wp:wrapPolygon edited="0">
                    <wp:start x="-311" y="-320"/>
                    <wp:lineTo x="-311" y="21760"/>
                    <wp:lineTo x="21755" y="21760"/>
                    <wp:lineTo x="21755" y="-320"/>
                    <wp:lineTo x="-311" y="-320"/>
                  </wp:wrapPolygon>
                </wp:wrapTight>
                <wp:docPr id="60" name="Groupe 60"/>
                <wp:cNvGraphicFramePr/>
                <a:graphic xmlns:a="http://schemas.openxmlformats.org/drawingml/2006/main">
                  <a:graphicData uri="http://schemas.microsoft.com/office/word/2010/wordprocessingGroup">
                    <wpg:wgp>
                      <wpg:cNvGrpSpPr/>
                      <wpg:grpSpPr>
                        <a:xfrm>
                          <a:off x="0" y="0"/>
                          <a:ext cx="2647950" cy="2571750"/>
                          <a:chOff x="0" y="0"/>
                          <a:chExt cx="2992755" cy="2987675"/>
                        </a:xfrm>
                      </wpg:grpSpPr>
                      <pic:pic xmlns:pic="http://schemas.openxmlformats.org/drawingml/2006/picture">
                        <pic:nvPicPr>
                          <pic:cNvPr id="58" name="Image 58" descr="https://lh3.googleusercontent.com/Nx_rsA-PahMB-tb4f13xDW8an2-UaF6akLxZlxitxIp52uQfvsXywRWeTOMxT_2DPkPRgtGzXFATIoTJintmgBWtJfSMWeNRw4RXLSi1uYspK35xWIYo62zTaezLr33RWiQH1KyE"/>
                          <pic:cNvPicPr>
                            <a:picLocks noChangeAspect="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992755" cy="2987675"/>
                          </a:xfrm>
                          <a:prstGeom prst="rect">
                            <a:avLst/>
                          </a:prstGeom>
                          <a:noFill/>
                          <a:ln w="38100">
                            <a:solidFill>
                              <a:schemeClr val="tx1"/>
                            </a:solidFill>
                          </a:ln>
                        </pic:spPr>
                      </pic:pic>
                      <wps:wsp>
                        <wps:cNvPr id="59" name="Rectangle 59"/>
                        <wps:cNvSpPr/>
                        <wps:spPr>
                          <a:xfrm>
                            <a:off x="1141790" y="892629"/>
                            <a:ext cx="396380" cy="213919"/>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50207FF" id="Groupe 60" o:spid="_x0000_s1026" style="position:absolute;margin-left:260.05pt;margin-top:8.35pt;width:208.5pt;height:202.5pt;z-index:-251635712;mso-position-horizontal-relative:margin;mso-width-relative:margin;mso-height-relative:margin" coordsize="29927,298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">
                <v:shape id="Image 58" o:spid="_x0000_s1027" type="#_x0000_t75" alt="https://lh3.googleusercontent.com/Nx_rsA-PahMB-tb4f13xDW8an2-UaF6akLxZlxitxIp52uQfvsXywRWeTOMxT_2DPkPRgtGzXFATIoTJintmgBWtJfSMWeNRw4RXLSi1uYspK35xWIYo62zTaezLr33RWiQH1KyE" style="position:absolute;width:29927;height:29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" stroked="t" strokecolor="black [3213]" strokeweight="3pt">
                  <v:imagedata r:id="rId83" o:title="Nx_rsA-PahMB-tb4f13xDW8an2-UaF6akLxZlxitxIp52uQfvsXywRWeTOMxT_2DPkPRgtGzXFATIoTJintmgBWtJfSMWeNRw4RXLSi1uYspK35xWIYo62zTaezLr33RWiQH1KyE"/>
                  <v:path arrowok="t"/>
                </v:shape>
                <v:rect id="Rectangle 59" o:spid="_x0000_s1028" style="position:absolute;left:11417;top:8926;width:3964;height:21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" filled="f" strokecolor="red" strokeweight="3pt"/>
                <w10:wrap type="tight" anchorx="margin"/>
              </v:group>
            </w:pict>
          </mc:Fallback>
        </mc:AlternateContent>
      </w:r>
    </w:p>
    <w:p w14:paraId="5C5EC9F2" w14:textId="77777777" w:rsidR="001C0D59" w:rsidRDefault="001C0D59" w:rsidP="004D58D8">
      <w:pPr>
        <w:pStyle w:val="Para1"/>
      </w:pPr>
    </w:p>
    <w:p w14:paraId="3B7638A2" w14:textId="77777777" w:rsidR="001C0D59" w:rsidRDefault="001C0D59" w:rsidP="004D58D8">
      <w:pPr>
        <w:pStyle w:val="Para1"/>
      </w:pPr>
    </w:p>
    <w:p w14:paraId="41677206" w14:textId="77777777" w:rsidR="001C0D59" w:rsidRDefault="001C0D59" w:rsidP="004D58D8">
      <w:pPr>
        <w:pStyle w:val="Para1"/>
      </w:pPr>
    </w:p>
    <w:p w14:paraId="388E1B7C" w14:textId="77777777" w:rsidR="001C0D59" w:rsidRDefault="001C0D59" w:rsidP="004D58D8">
      <w:pPr>
        <w:pStyle w:val="Para1"/>
      </w:pPr>
    </w:p>
    <w:p w14:paraId="3EC12C94" w14:textId="77777777" w:rsidR="001C0D59" w:rsidRDefault="001C0D59" w:rsidP="004D58D8">
      <w:pPr>
        <w:pStyle w:val="Para1"/>
      </w:pPr>
    </w:p>
    <w:p w14:paraId="13D7FD04" w14:textId="77777777" w:rsidR="001C0D59" w:rsidRDefault="001C0D59" w:rsidP="004D58D8">
      <w:pPr>
        <w:pStyle w:val="Para1"/>
      </w:pPr>
    </w:p>
    <w:p w14:paraId="60122E5C" w14:textId="77777777" w:rsidR="001C0D59" w:rsidRDefault="001C0D59" w:rsidP="004D58D8">
      <w:pPr>
        <w:pStyle w:val="Para1"/>
      </w:pPr>
    </w:p>
    <w:p w14:paraId="34896A32" w14:textId="77777777" w:rsidR="001C0D59" w:rsidRDefault="001C0D59" w:rsidP="004D58D8">
      <w:pPr>
        <w:pStyle w:val="Para1"/>
      </w:pPr>
    </w:p>
    <w:p w14:paraId="16BBD3C9" w14:textId="77777777" w:rsidR="00A51F45" w:rsidRDefault="00A51F45" w:rsidP="004D58D8">
      <w:pPr>
        <w:pStyle w:val="Para1"/>
      </w:pPr>
      <w:r>
        <w:t xml:space="preserve">Cette côte aurait </w:t>
      </w:r>
      <w:r w:rsidR="000D7889">
        <w:t>dû</w:t>
      </w:r>
      <w:r>
        <w:t xml:space="preserve"> être à 15 au lieu de 25.</w:t>
      </w:r>
    </w:p>
    <w:p w14:paraId="3EB894C5" w14:textId="77777777" w:rsidR="004D58D8" w:rsidRDefault="004D58D8" w:rsidP="004D58D8">
      <w:pPr>
        <w:pStyle w:val="Para1"/>
      </w:pPr>
    </w:p>
    <w:p w14:paraId="4A301FBC" w14:textId="77777777" w:rsidR="004D58D8" w:rsidRDefault="004D58D8" w:rsidP="004D58D8">
      <w:pPr>
        <w:pStyle w:val="Para1"/>
      </w:pPr>
    </w:p>
    <w:p w14:paraId="333E44CB" w14:textId="77777777" w:rsidR="004D58D8" w:rsidRDefault="004D58D8" w:rsidP="004D58D8">
      <w:pPr>
        <w:pStyle w:val="Para1"/>
      </w:pPr>
    </w:p>
    <w:p w14:paraId="76E1DCE2" w14:textId="77777777" w:rsidR="004D58D8" w:rsidRDefault="004D58D8" w:rsidP="004D58D8">
      <w:pPr>
        <w:pStyle w:val="Para1"/>
      </w:pPr>
    </w:p>
    <w:p w14:paraId="51E3D2B2" w14:textId="77777777" w:rsidR="001C0D59" w:rsidRDefault="001C0D59" w:rsidP="004D58D8">
      <w:pPr>
        <w:pStyle w:val="Para1"/>
      </w:pPr>
    </w:p>
    <w:p w14:paraId="2C16D59A" w14:textId="77777777" w:rsidR="001C0D59" w:rsidRDefault="001C0D59" w:rsidP="004D58D8">
      <w:pPr>
        <w:pStyle w:val="Para1"/>
      </w:pPr>
    </w:p>
    <w:p w14:paraId="030D2DBF" w14:textId="77777777" w:rsidR="001C0D59" w:rsidRDefault="001C0D59" w:rsidP="004D58D8">
      <w:pPr>
        <w:pStyle w:val="Para1"/>
      </w:pPr>
    </w:p>
    <w:p w14:paraId="2BA09FBA" w14:textId="77777777" w:rsidR="001C0D59" w:rsidRDefault="001C0D59" w:rsidP="004D58D8">
      <w:pPr>
        <w:pStyle w:val="Para1"/>
      </w:pPr>
    </w:p>
    <w:p w14:paraId="4C1C63E9" w14:textId="77777777" w:rsidR="001C0D59" w:rsidRDefault="001C0D59" w:rsidP="007C44D0">
      <w:pPr>
        <w:pStyle w:val="Para1"/>
        <w:ind w:left="0"/>
      </w:pPr>
    </w:p>
    <w:p w14:paraId="7831BB1B" w14:textId="77777777" w:rsidR="001C0D59" w:rsidRDefault="001C0D59" w:rsidP="004D58D8">
      <w:pPr>
        <w:pStyle w:val="Para1"/>
      </w:pPr>
    </w:p>
    <w:p w14:paraId="26E3F65E" w14:textId="77777777" w:rsidR="004D58D8" w:rsidRDefault="001C0D59" w:rsidP="001C0D59">
      <w:pPr>
        <w:pStyle w:val="Titre2"/>
      </w:pPr>
      <w:bookmarkStart w:id="77" w:name="_Toc150984849"/>
      <w:r>
        <w:t>Montage</w:t>
      </w:r>
      <w:bookmarkEnd w:id="77"/>
    </w:p>
    <w:p w14:paraId="126F3BDC" w14:textId="77777777" w:rsidR="001C0D59" w:rsidRDefault="001C0D59" w:rsidP="001C0D59">
      <w:pPr>
        <w:pStyle w:val="Para2"/>
      </w:pPr>
    </w:p>
    <w:p w14:paraId="505813E1" w14:textId="77777777" w:rsidR="001C0D59" w:rsidRDefault="001C0D59" w:rsidP="001C0D59">
      <w:pPr>
        <w:pStyle w:val="Para2"/>
      </w:pPr>
      <w:r>
        <w:t>L’or du design du boitier le montage me paraissait simple et évident mais finalement il s’avère bien plus compliquer que prévu.</w:t>
      </w:r>
    </w:p>
    <w:p w14:paraId="5DFF77FA" w14:textId="77777777" w:rsidR="001C0D59" w:rsidRDefault="001C0D59" w:rsidP="001C0D59">
      <w:pPr>
        <w:pStyle w:val="Para2"/>
      </w:pPr>
    </w:p>
    <w:p w14:paraId="2CAA9879" w14:textId="77777777" w:rsidR="001C0D59" w:rsidRDefault="001C0D59" w:rsidP="001C0D59">
      <w:pPr>
        <w:pStyle w:val="Para2"/>
        <w:numPr>
          <w:ilvl w:val="0"/>
          <w:numId w:val="10"/>
        </w:numPr>
      </w:pPr>
      <w:r>
        <w:t>Placé les entretoises et monté le PCB sur le disque du bas.</w:t>
      </w:r>
    </w:p>
    <w:p w14:paraId="27A82DF4" w14:textId="77777777" w:rsidR="001C0D59" w:rsidRDefault="001C0D59" w:rsidP="001C0D59">
      <w:pPr>
        <w:pStyle w:val="Para2"/>
      </w:pPr>
    </w:p>
    <w:p w14:paraId="79F7B4DE" w14:textId="77777777" w:rsidR="001C0D59" w:rsidRDefault="007C44D0" w:rsidP="001C0D59">
      <w:pPr>
        <w:pStyle w:val="Para2"/>
      </w:pPr>
      <w:r>
        <w:rPr>
          <w:noProof/>
        </w:rPr>
        <w:drawing>
          <wp:anchor distT="0" distB="0" distL="114300" distR="114300" simplePos="0" relativeHeight="251681792" behindDoc="0" locked="0" layoutInCell="1" allowOverlap="1" wp14:anchorId="5D7BCB11" wp14:editId="712A231A">
            <wp:simplePos x="0" y="0"/>
            <wp:positionH relativeFrom="margin">
              <wp:align>left</wp:align>
            </wp:positionH>
            <wp:positionV relativeFrom="paragraph">
              <wp:posOffset>106045</wp:posOffset>
            </wp:positionV>
            <wp:extent cx="3996690" cy="3023870"/>
            <wp:effectExtent l="38100" t="38100" r="41910" b="43180"/>
            <wp:wrapSquare wrapText="bothSides"/>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3996690" cy="3023870"/>
                    </a:xfrm>
                    <a:prstGeom prst="rect">
                      <a:avLst/>
                    </a:prstGeom>
                    <a:ln w="38100">
                      <a:solidFill>
                        <a:schemeClr val="tx1"/>
                      </a:solidFill>
                    </a:ln>
                  </pic:spPr>
                </pic:pic>
              </a:graphicData>
            </a:graphic>
            <wp14:sizeRelH relativeFrom="margin">
              <wp14:pctWidth>0</wp14:pctWidth>
            </wp14:sizeRelH>
            <wp14:sizeRelV relativeFrom="margin">
              <wp14:pctHeight>0</wp14:pctHeight>
            </wp14:sizeRelV>
          </wp:anchor>
        </w:drawing>
      </w:r>
    </w:p>
    <w:p w14:paraId="2EE29093" w14:textId="77777777" w:rsidR="001C0D59" w:rsidRDefault="00AF2D0F" w:rsidP="00AF2D0F">
      <w:pPr>
        <w:pStyle w:val="Para2"/>
        <w:ind w:left="1440"/>
      </w:pPr>
      <w:r>
        <w:t xml:space="preserve">Il est important que les longues entretoises </w:t>
      </w:r>
      <w:r w:rsidR="001C0D59">
        <w:t xml:space="preserve">soient plus </w:t>
      </w:r>
      <w:r w:rsidR="000D7889">
        <w:t>courtes</w:t>
      </w:r>
      <w:r>
        <w:t xml:space="preserve"> que la hauteur des matrices mais plus longue que les matrices lorsqu’elles sont placé dans les disque </w:t>
      </w:r>
      <w:r w:rsidR="000D7889">
        <w:t>pour</w:t>
      </w:r>
      <w:r>
        <w:t xml:space="preserve"> </w:t>
      </w:r>
      <w:r w:rsidR="000D7889">
        <w:t>éviter</w:t>
      </w:r>
      <w:r>
        <w:t xml:space="preserve"> de les écraser. Ici on peut voir un </w:t>
      </w:r>
      <w:r w:rsidR="000D7889">
        <w:t>élégant</w:t>
      </w:r>
      <w:r>
        <w:t xml:space="preserve"> empilement d’entre</w:t>
      </w:r>
      <w:r w:rsidR="00642652">
        <w:t>t</w:t>
      </w:r>
      <w:r>
        <w:t>oise</w:t>
      </w:r>
      <w:r w:rsidR="00642652">
        <w:t>s</w:t>
      </w:r>
      <w:r>
        <w:t xml:space="preserve"> forment quatre longues entretoises de 78mm de haut chacune.</w:t>
      </w:r>
    </w:p>
    <w:p w14:paraId="44D12ED8" w14:textId="77777777" w:rsidR="007C44D0" w:rsidRDefault="007C44D0" w:rsidP="00AF2D0F">
      <w:pPr>
        <w:pStyle w:val="Para2"/>
        <w:ind w:left="1440"/>
      </w:pPr>
    </w:p>
    <w:p w14:paraId="27FEED56" w14:textId="77777777" w:rsidR="007C44D0" w:rsidRDefault="007C44D0" w:rsidP="00AF2D0F">
      <w:pPr>
        <w:pStyle w:val="Para2"/>
        <w:ind w:left="1440"/>
      </w:pPr>
    </w:p>
    <w:p w14:paraId="79E3C00D" w14:textId="77777777" w:rsidR="007C44D0" w:rsidRDefault="007C44D0" w:rsidP="00AF2D0F">
      <w:pPr>
        <w:pStyle w:val="Para2"/>
        <w:ind w:left="1440"/>
      </w:pPr>
    </w:p>
    <w:p w14:paraId="314B9B53" w14:textId="77777777" w:rsidR="007C44D0" w:rsidRDefault="007C44D0" w:rsidP="00AF2D0F">
      <w:pPr>
        <w:pStyle w:val="Para2"/>
        <w:ind w:left="1440"/>
      </w:pPr>
    </w:p>
    <w:p w14:paraId="3C928882" w14:textId="77777777" w:rsidR="007C44D0" w:rsidRDefault="007C44D0" w:rsidP="00AF2D0F">
      <w:pPr>
        <w:pStyle w:val="Para2"/>
        <w:ind w:left="1440"/>
      </w:pPr>
    </w:p>
    <w:p w14:paraId="5C8BB665" w14:textId="77777777" w:rsidR="007C44D0" w:rsidRDefault="007C44D0" w:rsidP="00AF2D0F">
      <w:pPr>
        <w:pStyle w:val="Para2"/>
        <w:ind w:left="1440"/>
      </w:pPr>
    </w:p>
    <w:p w14:paraId="76E1325B" w14:textId="77777777" w:rsidR="007C44D0" w:rsidRDefault="007C44D0" w:rsidP="00AF2D0F">
      <w:pPr>
        <w:pStyle w:val="Para2"/>
        <w:ind w:left="1440"/>
      </w:pPr>
    </w:p>
    <w:p w14:paraId="3855BBF4" w14:textId="77777777" w:rsidR="007C44D0" w:rsidRDefault="007C44D0">
      <w:pPr>
        <w:rPr>
          <w:sz w:val="20"/>
        </w:rPr>
      </w:pPr>
      <w:r>
        <w:br w:type="page"/>
      </w:r>
    </w:p>
    <w:p w14:paraId="4C1852E3" w14:textId="77777777" w:rsidR="00AF2D0F" w:rsidRDefault="007C44D0" w:rsidP="00AF2D0F">
      <w:pPr>
        <w:pStyle w:val="Para2"/>
        <w:numPr>
          <w:ilvl w:val="0"/>
          <w:numId w:val="10"/>
        </w:numPr>
      </w:pPr>
      <w:r>
        <w:rPr>
          <w:noProof/>
        </w:rPr>
        <w:lastRenderedPageBreak/>
        <w:drawing>
          <wp:anchor distT="0" distB="0" distL="114300" distR="114300" simplePos="0" relativeHeight="251682816" behindDoc="0" locked="0" layoutInCell="1" allowOverlap="1" wp14:anchorId="78918F62" wp14:editId="03369505">
            <wp:simplePos x="0" y="0"/>
            <wp:positionH relativeFrom="margin">
              <wp:align>left</wp:align>
            </wp:positionH>
            <wp:positionV relativeFrom="paragraph">
              <wp:posOffset>287655</wp:posOffset>
            </wp:positionV>
            <wp:extent cx="4000500" cy="3007360"/>
            <wp:effectExtent l="38100" t="38100" r="38100" b="40640"/>
            <wp:wrapSquare wrapText="bothSides"/>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010318" cy="3015088"/>
                    </a:xfrm>
                    <a:prstGeom prst="rect">
                      <a:avLst/>
                    </a:prstGeom>
                    <a:ln w="38100">
                      <a:solidFill>
                        <a:schemeClr val="tx1"/>
                      </a:solidFill>
                    </a:ln>
                  </pic:spPr>
                </pic:pic>
              </a:graphicData>
            </a:graphic>
            <wp14:sizeRelH relativeFrom="margin">
              <wp14:pctWidth>0</wp14:pctWidth>
            </wp14:sizeRelH>
            <wp14:sizeRelV relativeFrom="margin">
              <wp14:pctHeight>0</wp14:pctHeight>
            </wp14:sizeRelV>
          </wp:anchor>
        </w:drawing>
      </w:r>
      <w:r w:rsidR="00AF2D0F">
        <w:t>Placer les matrices et mettre les c</w:t>
      </w:r>
      <w:r w:rsidR="00642652">
        <w:t>â</w:t>
      </w:r>
      <w:r w:rsidR="00AF2D0F">
        <w:t>bles dans les bon borniers.</w:t>
      </w:r>
    </w:p>
    <w:p w14:paraId="5C30A0BC" w14:textId="77777777" w:rsidR="00AF2D0F" w:rsidRDefault="00AF2D0F" w:rsidP="00AF2D0F">
      <w:pPr>
        <w:pStyle w:val="Para2"/>
      </w:pPr>
    </w:p>
    <w:p w14:paraId="50933712" w14:textId="77777777" w:rsidR="00AF2D0F" w:rsidRDefault="00AF2D0F" w:rsidP="00AF2D0F">
      <w:pPr>
        <w:pStyle w:val="Para2"/>
      </w:pPr>
    </w:p>
    <w:p w14:paraId="3AB48129" w14:textId="77777777" w:rsidR="00AF2D0F" w:rsidRDefault="00AF2D0F" w:rsidP="00AF2D0F">
      <w:pPr>
        <w:pStyle w:val="Para2"/>
        <w:ind w:left="1440"/>
      </w:pPr>
      <w:r>
        <w:t>Pour cette étape brancher les câbles d’alimentations avant de placer les matrices est plus simple</w:t>
      </w:r>
      <w:r w:rsidR="00CB6BC7">
        <w:t>. Ensuite il faut faire attention de brancher les deux matrices sur leurs alimentations en suivants les légendes sur le PCB.</w:t>
      </w:r>
    </w:p>
    <w:p w14:paraId="39CBD0A5" w14:textId="77777777" w:rsidR="007C44D0" w:rsidRDefault="007C44D0" w:rsidP="00AF2D0F">
      <w:pPr>
        <w:pStyle w:val="Para2"/>
        <w:ind w:left="1440"/>
      </w:pPr>
    </w:p>
    <w:p w14:paraId="5B10201C" w14:textId="77777777" w:rsidR="007C44D0" w:rsidRDefault="007C44D0" w:rsidP="00AF2D0F">
      <w:pPr>
        <w:pStyle w:val="Para2"/>
        <w:ind w:left="1440"/>
      </w:pPr>
    </w:p>
    <w:p w14:paraId="14ACA7AB" w14:textId="77777777" w:rsidR="007C44D0" w:rsidRDefault="007C44D0" w:rsidP="00AF2D0F">
      <w:pPr>
        <w:pStyle w:val="Para2"/>
        <w:ind w:left="1440"/>
      </w:pPr>
    </w:p>
    <w:p w14:paraId="3EA90843" w14:textId="77777777" w:rsidR="007C44D0" w:rsidRDefault="007C44D0" w:rsidP="00AF2D0F">
      <w:pPr>
        <w:pStyle w:val="Para2"/>
        <w:ind w:left="1440"/>
      </w:pPr>
    </w:p>
    <w:p w14:paraId="75AED491" w14:textId="77777777" w:rsidR="007C44D0" w:rsidRDefault="007C44D0" w:rsidP="00AF2D0F">
      <w:pPr>
        <w:pStyle w:val="Para2"/>
        <w:ind w:left="1440"/>
      </w:pPr>
    </w:p>
    <w:p w14:paraId="4F1DC3E6" w14:textId="77777777" w:rsidR="007C44D0" w:rsidRDefault="007C44D0" w:rsidP="00AF2D0F">
      <w:pPr>
        <w:pStyle w:val="Para2"/>
        <w:ind w:left="1440"/>
      </w:pPr>
    </w:p>
    <w:p w14:paraId="43F126E5" w14:textId="77777777" w:rsidR="007C44D0" w:rsidRDefault="007C44D0" w:rsidP="00AF2D0F">
      <w:pPr>
        <w:pStyle w:val="Para2"/>
        <w:ind w:left="1440"/>
      </w:pPr>
    </w:p>
    <w:p w14:paraId="156DFEF4" w14:textId="77777777" w:rsidR="007C44D0" w:rsidRDefault="007C44D0" w:rsidP="00AF2D0F">
      <w:pPr>
        <w:pStyle w:val="Para2"/>
        <w:ind w:left="1440"/>
      </w:pPr>
    </w:p>
    <w:p w14:paraId="37DA8F5D" w14:textId="77777777" w:rsidR="007C44D0" w:rsidRDefault="007C44D0" w:rsidP="00AF2D0F">
      <w:pPr>
        <w:pStyle w:val="Para2"/>
        <w:ind w:left="1440"/>
      </w:pPr>
    </w:p>
    <w:p w14:paraId="56BAA984" w14:textId="77777777" w:rsidR="007C44D0" w:rsidRDefault="007C44D0" w:rsidP="00AF2D0F">
      <w:pPr>
        <w:pStyle w:val="Para2"/>
        <w:ind w:left="1440"/>
      </w:pPr>
    </w:p>
    <w:p w14:paraId="520618C6" w14:textId="77777777" w:rsidR="007C44D0" w:rsidRDefault="007C44D0" w:rsidP="00AF2D0F">
      <w:pPr>
        <w:pStyle w:val="Para2"/>
        <w:ind w:left="1440"/>
      </w:pPr>
    </w:p>
    <w:p w14:paraId="4EF14C61" w14:textId="77777777" w:rsidR="007C44D0" w:rsidRDefault="007C44D0" w:rsidP="00AF2D0F">
      <w:pPr>
        <w:pStyle w:val="Para2"/>
        <w:ind w:left="1440"/>
      </w:pPr>
    </w:p>
    <w:p w14:paraId="1A0C0706" w14:textId="77777777" w:rsidR="007C44D0" w:rsidRDefault="007C44D0" w:rsidP="00AF2D0F">
      <w:pPr>
        <w:pStyle w:val="Para2"/>
        <w:ind w:left="1440"/>
      </w:pPr>
    </w:p>
    <w:p w14:paraId="5A76263A" w14:textId="77777777" w:rsidR="007C44D0" w:rsidRDefault="007C44D0" w:rsidP="00AF2D0F">
      <w:pPr>
        <w:pStyle w:val="Para2"/>
        <w:ind w:left="1440"/>
      </w:pPr>
    </w:p>
    <w:p w14:paraId="01A56FFE" w14:textId="77777777" w:rsidR="00CB6BC7" w:rsidRDefault="00CB6BC7" w:rsidP="00AF2D0F">
      <w:pPr>
        <w:pStyle w:val="Para2"/>
        <w:ind w:left="1440"/>
      </w:pPr>
    </w:p>
    <w:p w14:paraId="42C60C7C" w14:textId="77777777" w:rsidR="00CB6BC7" w:rsidRDefault="00572E3A" w:rsidP="00CB6BC7">
      <w:pPr>
        <w:pStyle w:val="Para2"/>
        <w:numPr>
          <w:ilvl w:val="0"/>
          <w:numId w:val="10"/>
        </w:numPr>
      </w:pPr>
      <w:r>
        <w:rPr>
          <w:noProof/>
        </w:rPr>
        <w:drawing>
          <wp:anchor distT="0" distB="0" distL="114300" distR="114300" simplePos="0" relativeHeight="251683840" behindDoc="0" locked="0" layoutInCell="1" allowOverlap="1" wp14:anchorId="5FFFA261" wp14:editId="6D053A9B">
            <wp:simplePos x="0" y="0"/>
            <wp:positionH relativeFrom="margin">
              <wp:align>left</wp:align>
            </wp:positionH>
            <wp:positionV relativeFrom="paragraph">
              <wp:posOffset>426085</wp:posOffset>
            </wp:positionV>
            <wp:extent cx="3995420" cy="2987040"/>
            <wp:effectExtent l="38100" t="38100" r="43180" b="41910"/>
            <wp:wrapSquare wrapText="bothSides"/>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011562" cy="2999373"/>
                    </a:xfrm>
                    <a:prstGeom prst="rect">
                      <a:avLst/>
                    </a:prstGeom>
                    <a:ln w="38100">
                      <a:solidFill>
                        <a:schemeClr val="tx1"/>
                      </a:solidFill>
                    </a:ln>
                  </pic:spPr>
                </pic:pic>
              </a:graphicData>
            </a:graphic>
            <wp14:sizeRelH relativeFrom="margin">
              <wp14:pctWidth>0</wp14:pctWidth>
            </wp14:sizeRelH>
            <wp14:sizeRelV relativeFrom="margin">
              <wp14:pctHeight>0</wp14:pctHeight>
            </wp14:sizeRelV>
          </wp:anchor>
        </w:drawing>
      </w:r>
      <w:r w:rsidR="00CB6BC7">
        <w:t xml:space="preserve">La </w:t>
      </w:r>
      <w:r w:rsidR="000D7889">
        <w:t>dernière</w:t>
      </w:r>
      <w:r w:rsidR="00CB6BC7">
        <w:t xml:space="preserve"> étape et de très loin </w:t>
      </w:r>
      <w:r w:rsidR="000D7889">
        <w:t>la</w:t>
      </w:r>
      <w:r w:rsidR="00CB6BC7">
        <w:t xml:space="preserve"> plus compliquer consiste à mettre le plexiglass dans la </w:t>
      </w:r>
      <w:r w:rsidR="000D7889">
        <w:t>deuxième</w:t>
      </w:r>
      <w:r w:rsidR="00CB6BC7">
        <w:t xml:space="preserve"> rainure, de mettre le disque du haut et de le vissé dans les entretoise.</w:t>
      </w:r>
    </w:p>
    <w:p w14:paraId="42D9C724" w14:textId="77777777" w:rsidR="00CB6BC7" w:rsidRDefault="00CB6BC7" w:rsidP="00CB6BC7">
      <w:pPr>
        <w:pStyle w:val="Para2"/>
      </w:pPr>
    </w:p>
    <w:p w14:paraId="37B98A11" w14:textId="77777777" w:rsidR="00642652" w:rsidRDefault="000D7889" w:rsidP="00CB6BC7">
      <w:pPr>
        <w:pStyle w:val="Para2"/>
        <w:ind w:left="1440"/>
      </w:pPr>
      <w:r>
        <w:t>C’est</w:t>
      </w:r>
      <w:r w:rsidR="00CB6BC7">
        <w:t xml:space="preserve"> ici qu’on peut remarquer les premier défaut du design, il est très dur de faire </w:t>
      </w:r>
      <w:r>
        <w:t>rentrer</w:t>
      </w:r>
      <w:r w:rsidR="00CB6BC7">
        <w:t xml:space="preserve"> les matrices et le plexiglass dans leur rainure. Il est vraiment important d’être </w:t>
      </w:r>
      <w:r>
        <w:t>sûr</w:t>
      </w:r>
      <w:r w:rsidR="00CB6BC7">
        <w:t xml:space="preserve"> d’avoir placé les matrices </w:t>
      </w:r>
      <w:r>
        <w:t>correctement</w:t>
      </w:r>
      <w:r w:rsidR="00CB6BC7">
        <w:t xml:space="preserve"> dans la rainure avant de </w:t>
      </w:r>
      <w:r>
        <w:t>visser</w:t>
      </w:r>
      <w:r w:rsidR="00CB6BC7">
        <w:t xml:space="preserve"> les deux disques </w:t>
      </w:r>
      <w:r>
        <w:t>ensemble</w:t>
      </w:r>
      <w:r w:rsidR="00CB6BC7">
        <w:t xml:space="preserve">, car si elles ne sont pas </w:t>
      </w:r>
      <w:r>
        <w:t>correctement</w:t>
      </w:r>
      <w:r w:rsidR="00CB6BC7">
        <w:t xml:space="preserve"> </w:t>
      </w:r>
      <w:r w:rsidR="00642652">
        <w:t xml:space="preserve">mises elles vont </w:t>
      </w:r>
      <w:r>
        <w:t>se</w:t>
      </w:r>
      <w:r w:rsidR="00642652">
        <w:t xml:space="preserve"> plier et il </w:t>
      </w:r>
      <w:r>
        <w:t>sera</w:t>
      </w:r>
      <w:r w:rsidR="00642652">
        <w:t xml:space="preserve"> encore plus dur de les placer correctement par la suite.</w:t>
      </w:r>
    </w:p>
    <w:p w14:paraId="63F28DC8" w14:textId="77777777" w:rsidR="00642652" w:rsidRDefault="00642652" w:rsidP="00CB6BC7">
      <w:pPr>
        <w:pStyle w:val="Para2"/>
        <w:ind w:left="1440"/>
      </w:pPr>
    </w:p>
    <w:p w14:paraId="6B36292A" w14:textId="77777777" w:rsidR="007C44D0" w:rsidRDefault="007C44D0" w:rsidP="00CB6BC7">
      <w:pPr>
        <w:pStyle w:val="Para2"/>
        <w:ind w:left="1440"/>
      </w:pPr>
    </w:p>
    <w:p w14:paraId="17D62599" w14:textId="77777777" w:rsidR="007C44D0" w:rsidRDefault="007C44D0" w:rsidP="00CB6BC7">
      <w:pPr>
        <w:pStyle w:val="Para2"/>
        <w:ind w:left="1440"/>
      </w:pPr>
    </w:p>
    <w:p w14:paraId="0D6D2372" w14:textId="77777777" w:rsidR="007C44D0" w:rsidRDefault="007C44D0" w:rsidP="00CB6BC7">
      <w:pPr>
        <w:pStyle w:val="Para2"/>
        <w:ind w:left="1440"/>
      </w:pPr>
    </w:p>
    <w:p w14:paraId="2EF57D1E" w14:textId="77777777" w:rsidR="007C44D0" w:rsidRDefault="007C44D0" w:rsidP="00CB6BC7">
      <w:pPr>
        <w:pStyle w:val="Para2"/>
        <w:ind w:left="1440"/>
      </w:pPr>
    </w:p>
    <w:p w14:paraId="1ACDC44A" w14:textId="77777777" w:rsidR="007C44D0" w:rsidRDefault="007C44D0" w:rsidP="00CB6BC7">
      <w:pPr>
        <w:pStyle w:val="Para2"/>
        <w:ind w:left="1440"/>
      </w:pPr>
    </w:p>
    <w:p w14:paraId="62EFFCEF" w14:textId="77777777" w:rsidR="007C44D0" w:rsidRDefault="007C44D0" w:rsidP="00CB6BC7">
      <w:pPr>
        <w:pStyle w:val="Para2"/>
        <w:ind w:left="1440"/>
      </w:pPr>
    </w:p>
    <w:p w14:paraId="2BC7438D" w14:textId="77777777" w:rsidR="007C44D0" w:rsidRDefault="007C44D0" w:rsidP="00CB6BC7">
      <w:pPr>
        <w:pStyle w:val="Para2"/>
        <w:ind w:left="1440"/>
      </w:pPr>
    </w:p>
    <w:p w14:paraId="16775330" w14:textId="77777777" w:rsidR="007C44D0" w:rsidRDefault="007C44D0" w:rsidP="00CB6BC7">
      <w:pPr>
        <w:pStyle w:val="Para2"/>
        <w:ind w:left="1440"/>
      </w:pPr>
    </w:p>
    <w:p w14:paraId="7ABF1F8B" w14:textId="77777777" w:rsidR="007C44D0" w:rsidRDefault="007C44D0" w:rsidP="00CB6BC7">
      <w:pPr>
        <w:pStyle w:val="Para2"/>
        <w:ind w:left="1440"/>
      </w:pPr>
    </w:p>
    <w:p w14:paraId="1129FFCD" w14:textId="77777777" w:rsidR="007C44D0" w:rsidRDefault="007C44D0" w:rsidP="00CB6BC7">
      <w:pPr>
        <w:pStyle w:val="Para2"/>
        <w:ind w:left="1440"/>
      </w:pPr>
    </w:p>
    <w:p w14:paraId="134708F5" w14:textId="77777777" w:rsidR="00CB6BC7" w:rsidRDefault="00642652" w:rsidP="00CB6BC7">
      <w:pPr>
        <w:pStyle w:val="Para2"/>
        <w:ind w:left="1440"/>
      </w:pPr>
      <w:r>
        <w:t>Une fois complétement monté et en état de marche on peut remarquer l’autre défaut du boitier. À hauteur d’œil la visibilité des matrices est parfaite mais si le Totem est plus haut ou plus bas certaine rangée de LEDs deviennent cacher par les disques.</w:t>
      </w:r>
    </w:p>
    <w:p w14:paraId="272F5C4C" w14:textId="77777777" w:rsidR="007C44D0" w:rsidRDefault="007C44D0">
      <w:pPr>
        <w:rPr>
          <w:sz w:val="20"/>
        </w:rPr>
      </w:pPr>
      <w:r>
        <w:br w:type="page"/>
      </w:r>
    </w:p>
    <w:p w14:paraId="5EF4996A" w14:textId="77777777" w:rsidR="00572E3A" w:rsidRDefault="00572E3A" w:rsidP="00572E3A">
      <w:pPr>
        <w:pStyle w:val="Titre1"/>
      </w:pPr>
      <w:bookmarkStart w:id="78" w:name="_Toc150984850"/>
      <w:r>
        <w:lastRenderedPageBreak/>
        <w:t>Tests et mesures</w:t>
      </w:r>
      <w:bookmarkEnd w:id="78"/>
    </w:p>
    <w:p w14:paraId="68AE4E1F" w14:textId="77777777" w:rsidR="00572E3A" w:rsidRDefault="00572E3A" w:rsidP="00572E3A">
      <w:pPr>
        <w:pStyle w:val="Para1"/>
      </w:pPr>
    </w:p>
    <w:p w14:paraId="01F7FA92" w14:textId="77777777" w:rsidR="00F66A3A" w:rsidRDefault="00F66A3A" w:rsidP="00F66A3A">
      <w:pPr>
        <w:pStyle w:val="Titre2"/>
      </w:pPr>
      <w:bookmarkStart w:id="79" w:name="_Toc150984851"/>
      <w:r>
        <w:t>Alimentation</w:t>
      </w:r>
      <w:bookmarkEnd w:id="79"/>
    </w:p>
    <w:p w14:paraId="21545775" w14:textId="77777777" w:rsidR="006336CA" w:rsidRDefault="006336CA" w:rsidP="006336CA">
      <w:pPr>
        <w:pStyle w:val="Para2"/>
      </w:pPr>
    </w:p>
    <w:p w14:paraId="3BABE19F" w14:textId="77777777" w:rsidR="006336CA" w:rsidRPr="006336CA" w:rsidRDefault="006336CA" w:rsidP="006336CA">
      <w:pPr>
        <w:pStyle w:val="Para2"/>
      </w:pPr>
      <w:r>
        <w:t xml:space="preserve">Mon PCB est composé de trois régulateurs, deux de 5V servant d’alimentation pour les matrices et un de 3,3V pour </w:t>
      </w:r>
      <w:r w:rsidR="000D7889">
        <w:t>alimenter</w:t>
      </w:r>
      <w:r>
        <w:t xml:space="preserve"> tout le reste.</w:t>
      </w:r>
    </w:p>
    <w:p w14:paraId="4BFB717E" w14:textId="77777777" w:rsidR="006336CA" w:rsidRDefault="006336CA" w:rsidP="006336CA">
      <w:pPr>
        <w:pStyle w:val="Para2"/>
      </w:pPr>
    </w:p>
    <w:p w14:paraId="083DDBB9" w14:textId="77777777" w:rsidR="007101C5" w:rsidRDefault="007101C5" w:rsidP="006336CA">
      <w:pPr>
        <w:pStyle w:val="Para2"/>
      </w:pPr>
      <w:r>
        <w:rPr>
          <w:noProof/>
        </w:rPr>
        <w:drawing>
          <wp:anchor distT="0" distB="0" distL="114300" distR="114300" simplePos="0" relativeHeight="251685888" behindDoc="0" locked="0" layoutInCell="1" allowOverlap="1" wp14:anchorId="7CA63534" wp14:editId="0F54177C">
            <wp:simplePos x="0" y="0"/>
            <wp:positionH relativeFrom="margin">
              <wp:align>right</wp:align>
            </wp:positionH>
            <wp:positionV relativeFrom="paragraph">
              <wp:posOffset>41910</wp:posOffset>
            </wp:positionV>
            <wp:extent cx="2919730" cy="1585595"/>
            <wp:effectExtent l="38100" t="38100" r="33020" b="33655"/>
            <wp:wrapSquare wrapText="bothSides"/>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919730" cy="1585595"/>
                    </a:xfrm>
                    <a:prstGeom prst="rect">
                      <a:avLst/>
                    </a:prstGeom>
                    <a:ln w="38100">
                      <a:solidFill>
                        <a:schemeClr val="tx1"/>
                      </a:solidFill>
                    </a:ln>
                  </pic:spPr>
                </pic:pic>
              </a:graphicData>
            </a:graphic>
            <wp14:sizeRelH relativeFrom="margin">
              <wp14:pctWidth>0</wp14:pctWidth>
            </wp14:sizeRelH>
            <wp14:sizeRelV relativeFrom="margin">
              <wp14:pctHeight>0</wp14:pctHeight>
            </wp14:sizeRelV>
          </wp:anchor>
        </w:drawing>
      </w:r>
    </w:p>
    <w:p w14:paraId="4822FFBB" w14:textId="77777777" w:rsidR="006336CA" w:rsidRDefault="000D7889" w:rsidP="006336CA">
      <w:pPr>
        <w:pStyle w:val="Para2"/>
      </w:pPr>
      <w:r>
        <w:t>D’abords</w:t>
      </w:r>
      <w:r w:rsidR="007101C5">
        <w:t xml:space="preserve"> la tension </w:t>
      </w:r>
      <w:r>
        <w:t>d’alimentation qui</w:t>
      </w:r>
      <w:r w:rsidR="007101C5">
        <w:t xml:space="preserve"> est régler à 12V </w:t>
      </w:r>
    </w:p>
    <w:p w14:paraId="01B97344" w14:textId="77777777" w:rsidR="006336CA" w:rsidRDefault="006336CA" w:rsidP="006336CA">
      <w:pPr>
        <w:pStyle w:val="Para2"/>
      </w:pPr>
    </w:p>
    <w:p w14:paraId="4287B25F" w14:textId="77777777" w:rsidR="007101C5" w:rsidRDefault="007101C5" w:rsidP="006336CA">
      <w:pPr>
        <w:pStyle w:val="Para2"/>
      </w:pPr>
    </w:p>
    <w:p w14:paraId="6AD2C8F8" w14:textId="77777777" w:rsidR="007101C5" w:rsidRDefault="007101C5" w:rsidP="006336CA">
      <w:pPr>
        <w:pStyle w:val="Para2"/>
      </w:pPr>
    </w:p>
    <w:p w14:paraId="3374B680" w14:textId="77777777" w:rsidR="007101C5" w:rsidRDefault="007101C5" w:rsidP="006336CA">
      <w:pPr>
        <w:pStyle w:val="Para2"/>
      </w:pPr>
    </w:p>
    <w:p w14:paraId="1F8A0F43" w14:textId="77777777" w:rsidR="007101C5" w:rsidRDefault="007101C5" w:rsidP="006336CA">
      <w:pPr>
        <w:pStyle w:val="Para2"/>
      </w:pPr>
    </w:p>
    <w:p w14:paraId="0E78511D" w14:textId="77777777" w:rsidR="007101C5" w:rsidRDefault="007101C5" w:rsidP="006336CA">
      <w:pPr>
        <w:pStyle w:val="Para2"/>
      </w:pPr>
    </w:p>
    <w:p w14:paraId="38CC7BDC" w14:textId="77777777" w:rsidR="007101C5" w:rsidRDefault="007101C5" w:rsidP="006336CA">
      <w:pPr>
        <w:pStyle w:val="Para2"/>
      </w:pPr>
    </w:p>
    <w:p w14:paraId="17B874DA" w14:textId="77777777" w:rsidR="007101C5" w:rsidRDefault="007101C5" w:rsidP="006336CA">
      <w:pPr>
        <w:pStyle w:val="Para2"/>
      </w:pPr>
    </w:p>
    <w:p w14:paraId="1A677F14" w14:textId="77777777" w:rsidR="007101C5" w:rsidRDefault="007101C5" w:rsidP="006336CA">
      <w:pPr>
        <w:pStyle w:val="Para2"/>
      </w:pPr>
    </w:p>
    <w:p w14:paraId="0F82D85E" w14:textId="77777777" w:rsidR="007101C5" w:rsidRDefault="007101C5" w:rsidP="006336CA">
      <w:pPr>
        <w:pStyle w:val="Para2"/>
      </w:pPr>
    </w:p>
    <w:p w14:paraId="29B3472C" w14:textId="77777777" w:rsidR="007101C5" w:rsidRDefault="007C44D0" w:rsidP="006336CA">
      <w:pPr>
        <w:pStyle w:val="Para2"/>
      </w:pPr>
      <w:r>
        <w:rPr>
          <w:noProof/>
        </w:rPr>
        <w:drawing>
          <wp:anchor distT="0" distB="0" distL="114300" distR="114300" simplePos="0" relativeHeight="251688960" behindDoc="0" locked="0" layoutInCell="1" allowOverlap="1" wp14:anchorId="2815B2CF" wp14:editId="637982F8">
            <wp:simplePos x="0" y="0"/>
            <wp:positionH relativeFrom="margin">
              <wp:align>right</wp:align>
            </wp:positionH>
            <wp:positionV relativeFrom="paragraph">
              <wp:posOffset>3810</wp:posOffset>
            </wp:positionV>
            <wp:extent cx="2880995" cy="1471295"/>
            <wp:effectExtent l="38100" t="38100" r="33655" b="33655"/>
            <wp:wrapSquare wrapText="bothSides"/>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880995" cy="1471295"/>
                    </a:xfrm>
                    <a:prstGeom prst="rect">
                      <a:avLst/>
                    </a:prstGeom>
                    <a:ln w="38100">
                      <a:solidFill>
                        <a:schemeClr val="tx1"/>
                      </a:solidFill>
                    </a:ln>
                  </pic:spPr>
                </pic:pic>
              </a:graphicData>
            </a:graphic>
            <wp14:sizeRelH relativeFrom="margin">
              <wp14:pctWidth>0</wp14:pctWidth>
            </wp14:sizeRelH>
            <wp14:sizeRelV relativeFrom="margin">
              <wp14:pctHeight>0</wp14:pctHeight>
            </wp14:sizeRelV>
          </wp:anchor>
        </w:drawing>
      </w:r>
    </w:p>
    <w:p w14:paraId="5DBE1F3A" w14:textId="77777777" w:rsidR="006336CA" w:rsidRDefault="007101C5" w:rsidP="006336CA">
      <w:pPr>
        <w:pStyle w:val="Para2"/>
      </w:pPr>
      <w:r>
        <w:t>Ensuite le régulateur de la matrice 1.</w:t>
      </w:r>
    </w:p>
    <w:p w14:paraId="61C0CF68" w14:textId="77777777" w:rsidR="007101C5" w:rsidRDefault="007101C5" w:rsidP="006336CA">
      <w:pPr>
        <w:pStyle w:val="Para2"/>
      </w:pPr>
    </w:p>
    <w:p w14:paraId="3CE1B2BB" w14:textId="77777777" w:rsidR="007101C5" w:rsidRDefault="007101C5" w:rsidP="006336CA">
      <w:pPr>
        <w:pStyle w:val="Para2"/>
      </w:pPr>
    </w:p>
    <w:p w14:paraId="399283A1" w14:textId="77777777" w:rsidR="007101C5" w:rsidRDefault="007101C5" w:rsidP="006336CA">
      <w:pPr>
        <w:pStyle w:val="Para2"/>
      </w:pPr>
    </w:p>
    <w:p w14:paraId="44D08D35" w14:textId="77777777" w:rsidR="007101C5" w:rsidRDefault="007101C5" w:rsidP="006336CA">
      <w:pPr>
        <w:pStyle w:val="Para2"/>
      </w:pPr>
    </w:p>
    <w:p w14:paraId="0FC5FC4E" w14:textId="77777777" w:rsidR="007101C5" w:rsidRDefault="007101C5" w:rsidP="006336CA">
      <w:pPr>
        <w:pStyle w:val="Para2"/>
      </w:pPr>
    </w:p>
    <w:p w14:paraId="396CEBD7" w14:textId="77777777" w:rsidR="007101C5" w:rsidRDefault="007101C5" w:rsidP="006336CA">
      <w:pPr>
        <w:pStyle w:val="Para2"/>
      </w:pPr>
    </w:p>
    <w:p w14:paraId="22A07717" w14:textId="77777777" w:rsidR="007101C5" w:rsidRDefault="007101C5" w:rsidP="006336CA">
      <w:pPr>
        <w:pStyle w:val="Para2"/>
      </w:pPr>
    </w:p>
    <w:p w14:paraId="01057AFC" w14:textId="77777777" w:rsidR="007101C5" w:rsidRDefault="007101C5" w:rsidP="006336CA">
      <w:pPr>
        <w:pStyle w:val="Para2"/>
      </w:pPr>
    </w:p>
    <w:p w14:paraId="4A4BCFEA" w14:textId="77777777" w:rsidR="007101C5" w:rsidRDefault="007101C5" w:rsidP="006336CA">
      <w:pPr>
        <w:pStyle w:val="Para2"/>
      </w:pPr>
    </w:p>
    <w:p w14:paraId="597430F4" w14:textId="77777777" w:rsidR="007101C5" w:rsidRDefault="007101C5" w:rsidP="006336CA">
      <w:pPr>
        <w:pStyle w:val="Para2"/>
      </w:pPr>
    </w:p>
    <w:p w14:paraId="5986E9FD" w14:textId="77777777" w:rsidR="007101C5" w:rsidRDefault="007101C5" w:rsidP="006336CA">
      <w:pPr>
        <w:pStyle w:val="Para2"/>
      </w:pPr>
      <w:r>
        <w:rPr>
          <w:noProof/>
        </w:rPr>
        <w:drawing>
          <wp:anchor distT="0" distB="0" distL="114300" distR="114300" simplePos="0" relativeHeight="251686912" behindDoc="0" locked="0" layoutInCell="1" allowOverlap="1" wp14:anchorId="47A240C8" wp14:editId="369C0695">
            <wp:simplePos x="0" y="0"/>
            <wp:positionH relativeFrom="margin">
              <wp:posOffset>3616960</wp:posOffset>
            </wp:positionH>
            <wp:positionV relativeFrom="paragraph">
              <wp:posOffset>4445</wp:posOffset>
            </wp:positionV>
            <wp:extent cx="2860040" cy="1407795"/>
            <wp:effectExtent l="38100" t="38100" r="35560" b="40005"/>
            <wp:wrapSquare wrapText="bothSides"/>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860040" cy="1407795"/>
                    </a:xfrm>
                    <a:prstGeom prst="rect">
                      <a:avLst/>
                    </a:prstGeom>
                    <a:ln w="38100">
                      <a:solidFill>
                        <a:schemeClr val="tx1"/>
                      </a:solidFill>
                    </a:ln>
                  </pic:spPr>
                </pic:pic>
              </a:graphicData>
            </a:graphic>
            <wp14:sizeRelH relativeFrom="margin">
              <wp14:pctWidth>0</wp14:pctWidth>
            </wp14:sizeRelH>
            <wp14:sizeRelV relativeFrom="margin">
              <wp14:pctHeight>0</wp14:pctHeight>
            </wp14:sizeRelV>
          </wp:anchor>
        </w:drawing>
      </w:r>
    </w:p>
    <w:p w14:paraId="27CB7796" w14:textId="77777777" w:rsidR="007101C5" w:rsidRDefault="007101C5" w:rsidP="006336CA">
      <w:pPr>
        <w:pStyle w:val="Para2"/>
      </w:pPr>
      <w:r>
        <w:t>Et le régulateur de la matrice 2.</w:t>
      </w:r>
    </w:p>
    <w:p w14:paraId="43B785D1" w14:textId="77777777" w:rsidR="007101C5" w:rsidRDefault="007101C5" w:rsidP="006336CA">
      <w:pPr>
        <w:pStyle w:val="Para2"/>
      </w:pPr>
    </w:p>
    <w:p w14:paraId="729571F9" w14:textId="77777777" w:rsidR="007101C5" w:rsidRDefault="007101C5" w:rsidP="006336CA">
      <w:pPr>
        <w:pStyle w:val="Para2"/>
      </w:pPr>
    </w:p>
    <w:p w14:paraId="6A424F7F" w14:textId="77777777" w:rsidR="007101C5" w:rsidRDefault="007101C5" w:rsidP="006336CA">
      <w:pPr>
        <w:pStyle w:val="Para2"/>
      </w:pPr>
    </w:p>
    <w:p w14:paraId="0CF0A6AA" w14:textId="77777777" w:rsidR="007101C5" w:rsidRDefault="007101C5" w:rsidP="006336CA">
      <w:pPr>
        <w:pStyle w:val="Para2"/>
      </w:pPr>
    </w:p>
    <w:p w14:paraId="07366DFA" w14:textId="77777777" w:rsidR="007C44D0" w:rsidRDefault="007C44D0" w:rsidP="006336CA">
      <w:pPr>
        <w:pStyle w:val="Para2"/>
      </w:pPr>
    </w:p>
    <w:p w14:paraId="4E25B55C" w14:textId="77777777" w:rsidR="007C44D0" w:rsidRDefault="007C44D0" w:rsidP="006336CA">
      <w:pPr>
        <w:pStyle w:val="Para2"/>
      </w:pPr>
    </w:p>
    <w:p w14:paraId="17AB6457" w14:textId="77777777" w:rsidR="007C44D0" w:rsidRDefault="007C44D0" w:rsidP="006336CA">
      <w:pPr>
        <w:pStyle w:val="Para2"/>
      </w:pPr>
    </w:p>
    <w:p w14:paraId="25350FE2" w14:textId="77777777" w:rsidR="007C44D0" w:rsidRDefault="007C44D0" w:rsidP="006336CA">
      <w:pPr>
        <w:pStyle w:val="Para2"/>
      </w:pPr>
    </w:p>
    <w:p w14:paraId="7FAF265E" w14:textId="77777777" w:rsidR="007C44D0" w:rsidRDefault="007C44D0" w:rsidP="006336CA">
      <w:pPr>
        <w:pStyle w:val="Para2"/>
      </w:pPr>
    </w:p>
    <w:p w14:paraId="7D5FD91C" w14:textId="77777777" w:rsidR="006336CA" w:rsidRDefault="006336CA" w:rsidP="006336CA">
      <w:pPr>
        <w:pStyle w:val="Para2"/>
      </w:pPr>
      <w:r>
        <w:rPr>
          <w:noProof/>
        </w:rPr>
        <w:drawing>
          <wp:anchor distT="0" distB="0" distL="114300" distR="114300" simplePos="0" relativeHeight="251687936" behindDoc="1" locked="0" layoutInCell="1" allowOverlap="1" wp14:anchorId="1AB55860" wp14:editId="3A0C10F9">
            <wp:simplePos x="0" y="0"/>
            <wp:positionH relativeFrom="margin">
              <wp:align>right</wp:align>
            </wp:positionH>
            <wp:positionV relativeFrom="paragraph">
              <wp:posOffset>3810</wp:posOffset>
            </wp:positionV>
            <wp:extent cx="2885440" cy="1424940"/>
            <wp:effectExtent l="38100" t="38100" r="29210" b="41910"/>
            <wp:wrapTight wrapText="bothSides">
              <wp:wrapPolygon edited="0">
                <wp:start x="-285" y="-578"/>
                <wp:lineTo x="-285" y="21947"/>
                <wp:lineTo x="21676" y="21947"/>
                <wp:lineTo x="21676" y="-578"/>
                <wp:lineTo x="-285" y="-578"/>
              </wp:wrapPolygon>
            </wp:wrapTight>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885440" cy="1424940"/>
                    </a:xfrm>
                    <a:prstGeom prst="rect">
                      <a:avLst/>
                    </a:prstGeom>
                    <a:ln w="38100">
                      <a:solidFill>
                        <a:schemeClr val="tx1"/>
                      </a:solidFill>
                    </a:ln>
                  </pic:spPr>
                </pic:pic>
              </a:graphicData>
            </a:graphic>
            <wp14:sizeRelH relativeFrom="margin">
              <wp14:pctWidth>0</wp14:pctWidth>
            </wp14:sizeRelH>
            <wp14:sizeRelV relativeFrom="margin">
              <wp14:pctHeight>0</wp14:pctHeight>
            </wp14:sizeRelV>
          </wp:anchor>
        </w:drawing>
      </w:r>
    </w:p>
    <w:p w14:paraId="6118F5D7" w14:textId="77777777" w:rsidR="006336CA" w:rsidRDefault="007101C5" w:rsidP="006336CA">
      <w:pPr>
        <w:pStyle w:val="Para2"/>
      </w:pPr>
      <w:r>
        <w:t>Finalement le régulateur 3,3V.</w:t>
      </w:r>
    </w:p>
    <w:p w14:paraId="159C1DE3" w14:textId="77777777" w:rsidR="006336CA" w:rsidRDefault="006336CA" w:rsidP="006336CA">
      <w:pPr>
        <w:pStyle w:val="Para2"/>
      </w:pPr>
    </w:p>
    <w:p w14:paraId="21334CB5" w14:textId="77777777" w:rsidR="007101C5" w:rsidRDefault="007101C5" w:rsidP="006336CA">
      <w:pPr>
        <w:pStyle w:val="Para2"/>
      </w:pPr>
    </w:p>
    <w:p w14:paraId="48127AEB" w14:textId="77777777" w:rsidR="007101C5" w:rsidRDefault="007101C5" w:rsidP="006336CA">
      <w:pPr>
        <w:pStyle w:val="Para2"/>
      </w:pPr>
    </w:p>
    <w:p w14:paraId="080267EF" w14:textId="77777777" w:rsidR="007101C5" w:rsidRDefault="007101C5" w:rsidP="006336CA">
      <w:pPr>
        <w:pStyle w:val="Para2"/>
      </w:pPr>
    </w:p>
    <w:p w14:paraId="5F59F824" w14:textId="77777777" w:rsidR="007101C5" w:rsidRDefault="007101C5" w:rsidP="006336CA">
      <w:pPr>
        <w:pStyle w:val="Para2"/>
      </w:pPr>
    </w:p>
    <w:p w14:paraId="19915F63" w14:textId="77777777" w:rsidR="007101C5" w:rsidRDefault="007101C5" w:rsidP="006336CA">
      <w:pPr>
        <w:pStyle w:val="Para2"/>
      </w:pPr>
    </w:p>
    <w:p w14:paraId="7905186D" w14:textId="77777777" w:rsidR="006336CA" w:rsidRDefault="006336CA" w:rsidP="006336CA">
      <w:pPr>
        <w:pStyle w:val="Para2"/>
      </w:pPr>
    </w:p>
    <w:p w14:paraId="53870808" w14:textId="77777777" w:rsidR="006336CA" w:rsidRDefault="006336CA" w:rsidP="006336CA">
      <w:pPr>
        <w:pStyle w:val="Para2"/>
      </w:pPr>
    </w:p>
    <w:p w14:paraId="7E4BED40" w14:textId="77777777" w:rsidR="006336CA" w:rsidRDefault="006336CA" w:rsidP="006336CA">
      <w:pPr>
        <w:pStyle w:val="Para2"/>
      </w:pPr>
    </w:p>
    <w:p w14:paraId="41D9A1FE" w14:textId="77777777" w:rsidR="007101C5" w:rsidRDefault="007101C5" w:rsidP="006336CA">
      <w:pPr>
        <w:pStyle w:val="Para2"/>
      </w:pPr>
      <w:r>
        <w:t>On peut voir avec ces mesure que le dimensionnement des alimentations est juste et que les tension sont celle calculé.</w:t>
      </w:r>
    </w:p>
    <w:p w14:paraId="55285CEC" w14:textId="77777777" w:rsidR="007C44D0" w:rsidRDefault="007C44D0">
      <w:pPr>
        <w:rPr>
          <w:sz w:val="20"/>
        </w:rPr>
      </w:pPr>
      <w:r>
        <w:br w:type="page"/>
      </w:r>
    </w:p>
    <w:p w14:paraId="0881A6CD" w14:textId="77777777" w:rsidR="00F66A3A" w:rsidRDefault="00F66A3A" w:rsidP="00F66A3A">
      <w:pPr>
        <w:pStyle w:val="Titre2"/>
      </w:pPr>
      <w:bookmarkStart w:id="80" w:name="_Toc150984852"/>
      <w:r>
        <w:lastRenderedPageBreak/>
        <w:t>SPI</w:t>
      </w:r>
      <w:bookmarkEnd w:id="80"/>
    </w:p>
    <w:p w14:paraId="70E8AA83" w14:textId="77777777" w:rsidR="008D22EB" w:rsidRDefault="008D22EB" w:rsidP="008D22EB">
      <w:pPr>
        <w:pStyle w:val="Para2"/>
      </w:pPr>
    </w:p>
    <w:p w14:paraId="28E24B98" w14:textId="77777777" w:rsidR="008D22EB" w:rsidRDefault="008D22EB" w:rsidP="008D22EB">
      <w:pPr>
        <w:pStyle w:val="Para2"/>
      </w:pPr>
      <w:r>
        <w:t>En envoyant en boucle le byte suivant 10101010 on peut mesurer le baud rate du SPI exactement de la même manière que pour le timer c’est-à-dire à la moitié de sa fréquence réel :</w:t>
      </w:r>
    </w:p>
    <w:p w14:paraId="0C7ABE32" w14:textId="77777777" w:rsidR="007C44D0" w:rsidRDefault="007C44D0" w:rsidP="008D22EB">
      <w:pPr>
        <w:pStyle w:val="Para2"/>
      </w:pPr>
    </w:p>
    <w:p w14:paraId="5BDF2B93" w14:textId="77777777" w:rsidR="008D22EB" w:rsidRDefault="006A6AE4" w:rsidP="007C44D0">
      <w:pPr>
        <w:pStyle w:val="Para2"/>
        <w:jc w:val="center"/>
      </w:pPr>
      <w:r>
        <w:rPr>
          <w:rFonts w:cs="Arial"/>
          <w:noProof/>
          <w:color w:val="000000"/>
          <w:sz w:val="22"/>
          <w:szCs w:val="22"/>
        </w:rPr>
        <w:drawing>
          <wp:inline distT="0" distB="0" distL="0" distR="0" wp14:anchorId="7BF3FFD6" wp14:editId="3BE9F27A">
            <wp:extent cx="4705985" cy="3031715"/>
            <wp:effectExtent l="38100" t="38100" r="37465" b="35560"/>
            <wp:docPr id="64" name="Image 64" descr="https://lh4.googleusercontent.com/A3gHc_J6FkRD9rG6HMc-LdzPOaJtY-QXdZtPlTXxrWde07Tz0tUVIEOHHyoc71WBhRQYgGztFLVaNOxFsGGr9mwFfp-p0l7pPAsIe7gZxn8-TlO9y331S9FVgOcvVggub7BdUOY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A3gHc_J6FkRD9rG6HMc-LdzPOaJtY-QXdZtPlTXxrWde07Tz0tUVIEOHHyoc71WBhRQYgGztFLVaNOxFsGGr9mwFfp-p0l7pPAsIe7gZxn8-TlO9y331S9FVgOcvVggub7BdUOYa"/>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4716311" cy="3038367"/>
                    </a:xfrm>
                    <a:prstGeom prst="rect">
                      <a:avLst/>
                    </a:prstGeom>
                    <a:noFill/>
                    <a:ln w="38100">
                      <a:solidFill>
                        <a:schemeClr val="tx1"/>
                      </a:solidFill>
                    </a:ln>
                  </pic:spPr>
                </pic:pic>
              </a:graphicData>
            </a:graphic>
          </wp:inline>
        </w:drawing>
      </w:r>
    </w:p>
    <w:p w14:paraId="1B979513" w14:textId="77777777" w:rsidR="008D22EB" w:rsidRDefault="008D22EB" w:rsidP="008D22EB">
      <w:pPr>
        <w:pStyle w:val="Para2"/>
      </w:pPr>
    </w:p>
    <w:p w14:paraId="213EB83F" w14:textId="77777777" w:rsidR="008D22EB" w:rsidRDefault="008D22EB" w:rsidP="008D22EB">
      <w:pPr>
        <w:pStyle w:val="Para2"/>
      </w:pPr>
      <w:r>
        <w:t xml:space="preserve">On voit que le SPI </w:t>
      </w:r>
      <w:r w:rsidR="000D7889">
        <w:t>atteint</w:t>
      </w:r>
      <w:r>
        <w:t xml:space="preserve"> 1,5MHz ce qui fois deux fait 3MHz ce qui est assez proche des 3,2MHz.</w:t>
      </w:r>
    </w:p>
    <w:p w14:paraId="7E2F0128" w14:textId="77777777" w:rsidR="008D22EB" w:rsidRDefault="008D22EB" w:rsidP="008D22EB">
      <w:pPr>
        <w:pStyle w:val="Para2"/>
      </w:pPr>
    </w:p>
    <w:p w14:paraId="6C4C452E" w14:textId="77777777" w:rsidR="005F042F" w:rsidRDefault="00A26A50" w:rsidP="008D22EB">
      <w:pPr>
        <w:pStyle w:val="Para2"/>
      </w:pPr>
      <w:r>
        <w:t xml:space="preserve">Si maintenant on allume la première LED en rouge à la luminosité maximum, la tram du SPI </w:t>
      </w:r>
      <w:r w:rsidR="000D7889">
        <w:t>devrais</w:t>
      </w:r>
      <w:r>
        <w:t xml:space="preserve"> ressembler à ça : </w:t>
      </w:r>
    </w:p>
    <w:p w14:paraId="4506D40C" w14:textId="77777777" w:rsidR="00CF608B" w:rsidRDefault="00CF608B" w:rsidP="008D22EB">
      <w:pPr>
        <w:pStyle w:val="Para2"/>
      </w:pPr>
    </w:p>
    <w:p w14:paraId="32019E36" w14:textId="77777777" w:rsidR="00A26A50" w:rsidRPr="00CF608B" w:rsidRDefault="00A26A50" w:rsidP="008D22EB">
      <w:pPr>
        <w:pStyle w:val="Para2"/>
      </w:pPr>
      <w:r>
        <w:tab/>
      </w:r>
      <w:r w:rsidRPr="00CF608B">
        <w:t xml:space="preserve">        8 bits</w:t>
      </w:r>
      <w:r w:rsidR="00CF608B" w:rsidRPr="00CF608B">
        <w:t xml:space="preserve"> à 0</w:t>
      </w:r>
      <w:r w:rsidRPr="00CF608B">
        <w:t xml:space="preserve"> </w:t>
      </w:r>
      <w:r w:rsidR="00CF608B" w:rsidRPr="00CF608B">
        <w:t>vert</w:t>
      </w:r>
      <w:r w:rsidRPr="00CF608B">
        <w:t xml:space="preserve"> </w:t>
      </w:r>
      <w:r w:rsidRPr="00CF608B">
        <w:tab/>
      </w:r>
      <w:r w:rsidRPr="00CF608B">
        <w:tab/>
      </w:r>
      <w:r w:rsidRPr="00CF608B">
        <w:tab/>
        <w:t xml:space="preserve">8 bits </w:t>
      </w:r>
      <w:r w:rsidR="00CF608B">
        <w:t xml:space="preserve">à 1 </w:t>
      </w:r>
      <w:r w:rsidRPr="00CF608B">
        <w:t>rouge</w:t>
      </w:r>
      <w:r w:rsidRPr="00CF608B">
        <w:tab/>
      </w:r>
      <w:r w:rsidRPr="00CF608B">
        <w:tab/>
      </w:r>
      <w:r w:rsidRPr="00CF608B">
        <w:tab/>
        <w:t xml:space="preserve">8 bits </w:t>
      </w:r>
      <w:r w:rsidR="00CF608B">
        <w:t xml:space="preserve">à 0 </w:t>
      </w:r>
      <w:r w:rsidR="00CF608B" w:rsidRPr="00CF608B">
        <w:t>bleu</w:t>
      </w:r>
    </w:p>
    <w:p w14:paraId="031F4CE5" w14:textId="77777777" w:rsidR="00A26A50" w:rsidRDefault="00A26A50" w:rsidP="008D22EB">
      <w:pPr>
        <w:pStyle w:val="Para2"/>
        <w:rPr>
          <w:color w:val="00B0F0"/>
          <w:sz w:val="16"/>
          <w:szCs w:val="16"/>
        </w:rPr>
      </w:pPr>
      <w:r w:rsidRPr="00CF608B">
        <w:rPr>
          <w:color w:val="00B050"/>
          <w:sz w:val="16"/>
          <w:szCs w:val="16"/>
        </w:rPr>
        <w:t xml:space="preserve">10001000 10001000 10001000 10001000 </w:t>
      </w:r>
      <w:r w:rsidRPr="00A26A50">
        <w:rPr>
          <w:color w:val="FF0000"/>
          <w:sz w:val="16"/>
          <w:szCs w:val="16"/>
        </w:rPr>
        <w:t>11101110 11101110 11101110 11101110</w:t>
      </w:r>
      <w:r w:rsidRPr="00A26A50">
        <w:rPr>
          <w:sz w:val="16"/>
          <w:szCs w:val="16"/>
        </w:rPr>
        <w:t xml:space="preserve"> </w:t>
      </w:r>
      <w:r w:rsidRPr="00CF608B">
        <w:rPr>
          <w:color w:val="00B0F0"/>
          <w:sz w:val="16"/>
          <w:szCs w:val="16"/>
        </w:rPr>
        <w:t>10001000 10001000 10001000 10001000</w:t>
      </w:r>
    </w:p>
    <w:p w14:paraId="62D5A769" w14:textId="77777777" w:rsidR="00CF608B" w:rsidRDefault="00CF608B" w:rsidP="008D22EB">
      <w:pPr>
        <w:pStyle w:val="Para2"/>
        <w:rPr>
          <w:color w:val="00B0F0"/>
          <w:sz w:val="16"/>
          <w:szCs w:val="16"/>
        </w:rPr>
      </w:pPr>
    </w:p>
    <w:p w14:paraId="39844628" w14:textId="77777777" w:rsidR="00CF608B" w:rsidRDefault="000D7889" w:rsidP="008D22EB">
      <w:pPr>
        <w:pStyle w:val="Para2"/>
      </w:pPr>
      <w:r>
        <w:t>Voilà</w:t>
      </w:r>
      <w:r w:rsidR="00CF608B">
        <w:t xml:space="preserve"> ce qui est mesuré à l’</w:t>
      </w:r>
      <w:r w:rsidR="00C01525">
        <w:t>entrée</w:t>
      </w:r>
      <w:r w:rsidR="00CF608B">
        <w:t xml:space="preserve"> des matrices :</w:t>
      </w:r>
    </w:p>
    <w:p w14:paraId="2284434D" w14:textId="77777777" w:rsidR="007C44D0" w:rsidRDefault="007C44D0" w:rsidP="008D22EB">
      <w:pPr>
        <w:pStyle w:val="Para2"/>
      </w:pPr>
    </w:p>
    <w:p w14:paraId="4716A17C" w14:textId="77777777" w:rsidR="00CF608B" w:rsidRDefault="006A6AE4" w:rsidP="007C44D0">
      <w:pPr>
        <w:pStyle w:val="Para2"/>
        <w:jc w:val="center"/>
      </w:pPr>
      <w:r>
        <w:rPr>
          <w:rFonts w:cs="Arial"/>
          <w:noProof/>
          <w:color w:val="000000"/>
          <w:sz w:val="22"/>
          <w:szCs w:val="22"/>
        </w:rPr>
        <w:drawing>
          <wp:inline distT="0" distB="0" distL="0" distR="0" wp14:anchorId="633CCA74" wp14:editId="7C1139F9">
            <wp:extent cx="4691698" cy="3022511"/>
            <wp:effectExtent l="38100" t="38100" r="33020" b="45085"/>
            <wp:docPr id="65" name="Image 65" descr="https://lh6.googleusercontent.com/S782V6jtkmkxIlMkwzkPlv2IaM0NSs_UWtHtaqcQU7mFdQTiX69_UWpbpSa65XeSxhWOZ9W6agHoUOU4kSrcg4I-OLZJxRBxsKAnxVd3Ym37-X8khPy-Qt7DXrgvHwFsa984fpH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6.googleusercontent.com/S782V6jtkmkxIlMkwzkPlv2IaM0NSs_UWtHtaqcQU7mFdQTiX69_UWpbpSa65XeSxhWOZ9W6agHoUOU4kSrcg4I-OLZJxRBxsKAnxVd3Ym37-X8khPy-Qt7DXrgvHwFsa984fpHv"/>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4698504" cy="3026896"/>
                    </a:xfrm>
                    <a:prstGeom prst="rect">
                      <a:avLst/>
                    </a:prstGeom>
                    <a:noFill/>
                    <a:ln w="38100">
                      <a:solidFill>
                        <a:schemeClr val="tx1"/>
                      </a:solidFill>
                    </a:ln>
                  </pic:spPr>
                </pic:pic>
              </a:graphicData>
            </a:graphic>
          </wp:inline>
        </w:drawing>
      </w:r>
    </w:p>
    <w:p w14:paraId="4A3DFAF2" w14:textId="77777777" w:rsidR="00CF608B" w:rsidRDefault="00CF608B" w:rsidP="008D22EB">
      <w:pPr>
        <w:pStyle w:val="Para2"/>
      </w:pPr>
      <w:r>
        <w:lastRenderedPageBreak/>
        <w:t>On voit effectivement la même tram ainsi que les donné pour la suite des LEDs qui sont toutes éteinte c’est donc uniquement des 0 ou des 1000 pour le SPI. Sur le Totem la première LED s’est bien allumé en rouge</w:t>
      </w:r>
    </w:p>
    <w:p w14:paraId="46D0FB24" w14:textId="77777777" w:rsidR="007C44D0" w:rsidRDefault="007C44D0">
      <w:pPr>
        <w:rPr>
          <w:sz w:val="20"/>
        </w:rPr>
      </w:pPr>
      <w:r>
        <w:br w:type="page"/>
      </w:r>
    </w:p>
    <w:p w14:paraId="5A3F7D20" w14:textId="77777777" w:rsidR="00CF608B" w:rsidRDefault="00CF608B" w:rsidP="008D22EB">
      <w:pPr>
        <w:pStyle w:val="Para2"/>
      </w:pPr>
      <w:r>
        <w:lastRenderedPageBreak/>
        <w:t xml:space="preserve">Avec cette tram on peut directement vérifier les temps calculer avant et vérifier </w:t>
      </w:r>
      <w:r w:rsidR="000D7889">
        <w:t>s’ils</w:t>
      </w:r>
      <w:r>
        <w:t xml:space="preserve"> correspondent :</w:t>
      </w:r>
    </w:p>
    <w:p w14:paraId="50B027CA" w14:textId="77777777" w:rsidR="00F27A7F" w:rsidRDefault="00A7338C" w:rsidP="008D22EB">
      <w:pPr>
        <w:pStyle w:val="Para2"/>
      </w:pPr>
      <w:r>
        <w:rPr>
          <w:rFonts w:cs="Arial"/>
          <w:noProof/>
          <w:color w:val="000000"/>
          <w:sz w:val="22"/>
          <w:szCs w:val="22"/>
        </w:rPr>
        <w:drawing>
          <wp:anchor distT="0" distB="0" distL="114300" distR="114300" simplePos="0" relativeHeight="251697152" behindDoc="0" locked="0" layoutInCell="1" allowOverlap="1" wp14:anchorId="76367C0C" wp14:editId="2341D471">
            <wp:simplePos x="0" y="0"/>
            <wp:positionH relativeFrom="page">
              <wp:posOffset>4160203</wp:posOffset>
            </wp:positionH>
            <wp:positionV relativeFrom="paragraph">
              <wp:posOffset>235903</wp:posOffset>
            </wp:positionV>
            <wp:extent cx="3072765" cy="1979295"/>
            <wp:effectExtent l="38100" t="38100" r="32385" b="40005"/>
            <wp:wrapSquare wrapText="bothSides"/>
            <wp:docPr id="67" name="Image 67" descr="https://lh3.googleusercontent.com/CrDvEhWqhKbOl_EzVB4QPaaIL2dThbOecp921RGFGtwGukxfCIFq-4qeSrrJZDbxvJK545_UXCQxQNAfqLzGebyoNkiRXM_gYywjSP-e4s1mTnSRPuIx3Cvnz5uRDrbTay7mivm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3.googleusercontent.com/CrDvEhWqhKbOl_EzVB4QPaaIL2dThbOecp921RGFGtwGukxfCIFq-4qeSrrJZDbxvJK545_UXCQxQNAfqLzGebyoNkiRXM_gYywjSP-e4s1mTnSRPuIx3Cvnz5uRDrbTay7mivmz"/>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3072765" cy="1979295"/>
                    </a:xfrm>
                    <a:prstGeom prst="rect">
                      <a:avLst/>
                    </a:prstGeom>
                    <a:noFill/>
                    <a:ln w="38100">
                      <a:solidFill>
                        <a:schemeClr val="tx1"/>
                      </a:solidFill>
                    </a:ln>
                  </pic:spPr>
                </pic:pic>
              </a:graphicData>
            </a:graphic>
            <wp14:sizeRelH relativeFrom="margin">
              <wp14:pctWidth>0</wp14:pctWidth>
            </wp14:sizeRelH>
            <wp14:sizeRelV relativeFrom="margin">
              <wp14:pctHeight>0</wp14:pctHeight>
            </wp14:sizeRelV>
          </wp:anchor>
        </w:drawing>
      </w:r>
      <w:r>
        <w:rPr>
          <w:rFonts w:cs="Arial"/>
          <w:noProof/>
          <w:color w:val="000000"/>
          <w:sz w:val="22"/>
          <w:szCs w:val="22"/>
        </w:rPr>
        <w:drawing>
          <wp:anchor distT="0" distB="0" distL="114300" distR="114300" simplePos="0" relativeHeight="251696128" behindDoc="0" locked="0" layoutInCell="1" allowOverlap="1" wp14:anchorId="2F7FC519" wp14:editId="53B925F3">
            <wp:simplePos x="0" y="0"/>
            <wp:positionH relativeFrom="column">
              <wp:posOffset>502285</wp:posOffset>
            </wp:positionH>
            <wp:positionV relativeFrom="paragraph">
              <wp:posOffset>231140</wp:posOffset>
            </wp:positionV>
            <wp:extent cx="3081020" cy="1984375"/>
            <wp:effectExtent l="38100" t="38100" r="43180" b="34925"/>
            <wp:wrapSquare wrapText="bothSides"/>
            <wp:docPr id="66" name="Image 66" descr="https://lh3.googleusercontent.com/oxFS06rHcwXs1ZiLpp-zY5eUrc8O286rv2QqBa8KMpsGlMtOBkWzX-wD1HjZdIBGGDkfQDxSIDDYiQqHgqWkcjVqYtW-qQPFslCbVXZGJxyqmi2N5Ra_mWuSN1Hof5qlWmZPnz3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3.googleusercontent.com/oxFS06rHcwXs1ZiLpp-zY5eUrc8O286rv2QqBa8KMpsGlMtOBkWzX-wD1HjZdIBGGDkfQDxSIDDYiQqHgqWkcjVqYtW-qQPFslCbVXZGJxyqmi2N5Ra_mWuSN1Hof5qlWmZPnz3Y"/>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3081020" cy="1984375"/>
                    </a:xfrm>
                    <a:prstGeom prst="rect">
                      <a:avLst/>
                    </a:prstGeom>
                    <a:noFill/>
                    <a:ln w="38100">
                      <a:solidFill>
                        <a:schemeClr val="tx1"/>
                      </a:solidFill>
                    </a:ln>
                  </pic:spPr>
                </pic:pic>
              </a:graphicData>
            </a:graphic>
            <wp14:sizeRelH relativeFrom="margin">
              <wp14:pctWidth>0</wp14:pctWidth>
            </wp14:sizeRelH>
            <wp14:sizeRelV relativeFrom="margin">
              <wp14:pctHeight>0</wp14:pctHeight>
            </wp14:sizeRelV>
          </wp:anchor>
        </w:drawing>
      </w:r>
    </w:p>
    <w:p w14:paraId="10F35132" w14:textId="77777777" w:rsidR="00F27A7F" w:rsidRDefault="00F27A7F" w:rsidP="00F27A7F">
      <w:pPr>
        <w:pStyle w:val="Para2"/>
        <w:jc w:val="center"/>
      </w:pPr>
    </w:p>
    <w:p w14:paraId="617E925A" w14:textId="77777777" w:rsidR="00F27A7F" w:rsidRDefault="00A7338C" w:rsidP="00A7338C">
      <w:pPr>
        <w:pStyle w:val="Para2"/>
      </w:pPr>
      <w:r>
        <w:t xml:space="preserve">Les temps sont </w:t>
      </w:r>
      <w:r w:rsidR="00B27018">
        <w:t>respectés</w:t>
      </w:r>
      <w:r>
        <w:t xml:space="preserve">, on est bien dans les tolérance du datasheet, il y à </w:t>
      </w:r>
      <w:r w:rsidR="00B27018">
        <w:t>certes</w:t>
      </w:r>
      <w:r>
        <w:t xml:space="preserve"> une déviation par rapport au calcule mais les valeurs sont encore dans les tolérances et la communication fonctionne. Cette </w:t>
      </w:r>
      <w:r w:rsidR="00B27018">
        <w:t>différence</w:t>
      </w:r>
      <w:r>
        <w:t xml:space="preserve"> avec les valeurs calculer viens du faite que le baud rate du SPI n’est pas pile 3,2MHz mais 3MHz.</w:t>
      </w:r>
    </w:p>
    <w:p w14:paraId="4FC16075" w14:textId="77777777" w:rsidR="00A7338C" w:rsidRDefault="00A7338C" w:rsidP="00F27A7F">
      <w:pPr>
        <w:pStyle w:val="Para2"/>
        <w:jc w:val="center"/>
      </w:pPr>
    </w:p>
    <w:p w14:paraId="489E5992" w14:textId="77777777" w:rsidR="00CF608B" w:rsidRPr="00CF608B" w:rsidRDefault="00CF608B" w:rsidP="00A7338C">
      <w:pPr>
        <w:pStyle w:val="Para2"/>
        <w:ind w:left="0"/>
      </w:pPr>
    </w:p>
    <w:p w14:paraId="7DDF138C" w14:textId="77777777" w:rsidR="00CF608B" w:rsidRDefault="00CF608B" w:rsidP="008D22EB">
      <w:pPr>
        <w:pStyle w:val="Para2"/>
        <w:rPr>
          <w:sz w:val="16"/>
          <w:szCs w:val="16"/>
        </w:rPr>
      </w:pPr>
    </w:p>
    <w:p w14:paraId="71FDD612" w14:textId="77777777" w:rsidR="00CF608B" w:rsidRDefault="00CF608B" w:rsidP="00CF608B">
      <w:pPr>
        <w:pStyle w:val="Titre2"/>
      </w:pPr>
      <w:bookmarkStart w:id="81" w:name="_Toc150984853"/>
      <w:r>
        <w:t>Durée de fonction</w:t>
      </w:r>
      <w:bookmarkEnd w:id="81"/>
    </w:p>
    <w:p w14:paraId="320A6641" w14:textId="77777777" w:rsidR="00CF608B" w:rsidRDefault="00CF608B" w:rsidP="00CF608B">
      <w:pPr>
        <w:pStyle w:val="Para2"/>
      </w:pPr>
    </w:p>
    <w:p w14:paraId="54018CE0" w14:textId="77777777" w:rsidR="00CF608B" w:rsidRDefault="00CF608B" w:rsidP="00CF608B">
      <w:pPr>
        <w:pStyle w:val="Para2"/>
      </w:pPr>
      <w:r>
        <w:t xml:space="preserve">Le code varie selon la taille du message à envoyer ou simplement si le totem affiche un message ou un </w:t>
      </w:r>
      <w:r w:rsidR="000D7889">
        <w:t>animation</w:t>
      </w:r>
      <w:r>
        <w:t xml:space="preserve"> il n’est donc pas facile ni vraiment utile de </w:t>
      </w:r>
      <w:r w:rsidR="000D7889">
        <w:t>mesurer</w:t>
      </w:r>
      <w:r>
        <w:t xml:space="preserve"> la </w:t>
      </w:r>
      <w:r w:rsidR="000D7889">
        <w:t>durée</w:t>
      </w:r>
      <w:r>
        <w:t xml:space="preserve"> du code, cependant il y </w:t>
      </w:r>
      <w:r w:rsidR="000D7889">
        <w:t>a</w:t>
      </w:r>
      <w:r>
        <w:t xml:space="preserve"> une fonction qui prend beaucoup de temps</w:t>
      </w:r>
      <w:r w:rsidR="006A6AE4">
        <w:t>,</w:t>
      </w:r>
      <w:r>
        <w:t xml:space="preserve"> qui est bloquante</w:t>
      </w:r>
      <w:r w:rsidR="006A6AE4">
        <w:t xml:space="preserve"> et qui prend toujours le même temps quel que soit le reste du code, </w:t>
      </w:r>
      <w:r w:rsidR="000D7889">
        <w:t>c’est</w:t>
      </w:r>
      <w:r w:rsidR="006A6AE4">
        <w:t xml:space="preserve"> la fonction d’écriture sur les LEDs WriteToLED().</w:t>
      </w:r>
    </w:p>
    <w:p w14:paraId="5A864F3B" w14:textId="77777777" w:rsidR="006A6AE4" w:rsidRDefault="006A6AE4" w:rsidP="00CF608B">
      <w:pPr>
        <w:pStyle w:val="Para2"/>
      </w:pPr>
    </w:p>
    <w:p w14:paraId="6D9A6CD0" w14:textId="77777777" w:rsidR="006A6AE4" w:rsidRDefault="006A6AE4" w:rsidP="00CF608B">
      <w:pPr>
        <w:pStyle w:val="Para2"/>
      </w:pPr>
      <w:r>
        <w:t>En faisant passé de l’état bas à l’état haut la pin RB6 juste avant l’appelle de la fonction et en faisant l’inverse juste après on auras une bonne idée de la durée de la fonction :</w:t>
      </w:r>
    </w:p>
    <w:p w14:paraId="584D545B" w14:textId="77777777" w:rsidR="00A7338C" w:rsidRPr="00CF608B" w:rsidRDefault="00A7338C" w:rsidP="00CF608B">
      <w:pPr>
        <w:pStyle w:val="Para2"/>
      </w:pPr>
    </w:p>
    <w:p w14:paraId="29AA1D5F" w14:textId="77777777" w:rsidR="008D22EB" w:rsidRDefault="006A6AE4" w:rsidP="00A7338C">
      <w:pPr>
        <w:pStyle w:val="Para2"/>
        <w:jc w:val="center"/>
      </w:pPr>
      <w:r>
        <w:rPr>
          <w:rFonts w:cs="Arial"/>
          <w:noProof/>
          <w:color w:val="000000"/>
          <w:sz w:val="22"/>
          <w:szCs w:val="22"/>
        </w:rPr>
        <w:drawing>
          <wp:inline distT="0" distB="0" distL="0" distR="0" wp14:anchorId="00F1BB44" wp14:editId="46DBDF45">
            <wp:extent cx="4200525" cy="2706085"/>
            <wp:effectExtent l="38100" t="38100" r="28575" b="37465"/>
            <wp:docPr id="68" name="Image 68" descr="https://lh6.googleusercontent.com/yKyJ5dRI6ODuc3DINuZUKrYzCe7bKf2oZ1u819gKyjOEyElS-UH_7rD_ptHT8a7FLp3KDY2DPtIybs1Mb6BmaoFNsEheLhd8ZvOG5oZCg23DoFt81u0xTDY3Sp8piKNcN31o7j2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6.googleusercontent.com/yKyJ5dRI6ODuc3DINuZUKrYzCe7bKf2oZ1u819gKyjOEyElS-UH_7rD_ptHT8a7FLp3KDY2DPtIybs1Mb6BmaoFNsEheLhd8ZvOG5oZCg23DoFt81u0xTDY3Sp8piKNcN31o7j2e"/>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4212777" cy="2713978"/>
                    </a:xfrm>
                    <a:prstGeom prst="rect">
                      <a:avLst/>
                    </a:prstGeom>
                    <a:noFill/>
                    <a:ln w="38100">
                      <a:solidFill>
                        <a:schemeClr val="tx1"/>
                      </a:solidFill>
                    </a:ln>
                  </pic:spPr>
                </pic:pic>
              </a:graphicData>
            </a:graphic>
          </wp:inline>
        </w:drawing>
      </w:r>
    </w:p>
    <w:p w14:paraId="7E359814" w14:textId="77777777" w:rsidR="00C01525" w:rsidRDefault="00C01525" w:rsidP="008D22EB">
      <w:pPr>
        <w:pStyle w:val="Para2"/>
      </w:pPr>
    </w:p>
    <w:p w14:paraId="69183DE9" w14:textId="77777777" w:rsidR="00C01525" w:rsidRDefault="00C01525" w:rsidP="008D22EB">
      <w:pPr>
        <w:pStyle w:val="Para2"/>
      </w:pPr>
      <w:r>
        <w:t>La fonction dure 17,</w:t>
      </w:r>
      <w:r w:rsidR="00F0114E">
        <w:t>86</w:t>
      </w:r>
      <w:r>
        <w:t xml:space="preserve">ms cette information peut paraitre un peu inutile elle nous permet déjà de réaliser le temps qu’il faut pour mettre à jour les matrices et en plus </w:t>
      </w:r>
      <w:r w:rsidR="000D7889">
        <w:t>grâce</w:t>
      </w:r>
      <w:r>
        <w:t xml:space="preserve"> à ce temps on sait que si le Timer 1 crée une interruption </w:t>
      </w:r>
      <w:r w:rsidR="000D7889">
        <w:t>plus</w:t>
      </w:r>
      <w:r>
        <w:t xml:space="preserve"> souvent que toute les 17,</w:t>
      </w:r>
      <w:r w:rsidR="00F0114E">
        <w:t>86</w:t>
      </w:r>
      <w:r>
        <w:t xml:space="preserve">ms le </w:t>
      </w:r>
      <w:r w:rsidR="000D7889">
        <w:t>texte</w:t>
      </w:r>
      <w:r>
        <w:t xml:space="preserve"> n’ira pas plus vite. En sachant ça on peut calculer la valeur minimum du Timer 1 :</w:t>
      </w:r>
    </w:p>
    <w:p w14:paraId="620BFD37" w14:textId="77777777" w:rsidR="00F0114E" w:rsidRDefault="00F0114E" w:rsidP="008D22EB">
      <w:pPr>
        <w:pStyle w:val="Para2"/>
      </w:pPr>
    </w:p>
    <w:p w14:paraId="00FE2491" w14:textId="77777777" w:rsidR="00C01525" w:rsidRPr="00F0114E" w:rsidRDefault="00000000" w:rsidP="008D22EB">
      <w:pPr>
        <w:pStyle w:val="Para2"/>
      </w:pPr>
      <m:oMathPara>
        <m:oMath>
          <m:f>
            <m:fPr>
              <m:ctrlPr>
                <w:rPr>
                  <w:rFonts w:ascii="Cambria Math" w:hAnsi="Cambria Math"/>
                  <w:i/>
                </w:rPr>
              </m:ctrlPr>
            </m:fPr>
            <m:num>
              <m:r>
                <w:rPr>
                  <w:rFonts w:ascii="Cambria Math" w:hAnsi="Cambria Math"/>
                </w:rPr>
                <m:t>17,86*</m:t>
              </m:r>
              <m:sSup>
                <m:sSupPr>
                  <m:ctrlPr>
                    <w:rPr>
                      <w:rFonts w:ascii="Cambria Math" w:hAnsi="Cambria Math"/>
                      <w:i/>
                    </w:rPr>
                  </m:ctrlPr>
                </m:sSupPr>
                <m:e>
                  <m:r>
                    <w:rPr>
                      <w:rFonts w:ascii="Cambria Math" w:hAnsi="Cambria Math"/>
                    </w:rPr>
                    <m:t>10</m:t>
                  </m:r>
                </m:e>
                <m:sup>
                  <m:r>
                    <w:rPr>
                      <w:rFonts w:ascii="Cambria Math" w:hAnsi="Cambria Math"/>
                    </w:rPr>
                    <m:t>-3</m:t>
                  </m:r>
                </m:sup>
              </m:sSup>
              <m:r>
                <w:rPr>
                  <w:rFonts w:ascii="Cambria Math" w:hAnsi="Cambria Math"/>
                </w:rPr>
                <m:t>*48000000</m:t>
              </m:r>
            </m:num>
            <m:den>
              <m:r>
                <w:rPr>
                  <w:rFonts w:ascii="Cambria Math" w:hAnsi="Cambria Math"/>
                </w:rPr>
                <m:t>64</m:t>
              </m:r>
            </m:den>
          </m:f>
          <m:r>
            <w:rPr>
              <w:rFonts w:ascii="Cambria Math" w:hAnsi="Cambria Math"/>
            </w:rPr>
            <m:t>=13395</m:t>
          </m:r>
        </m:oMath>
      </m:oMathPara>
    </w:p>
    <w:p w14:paraId="30CD6C46" w14:textId="77777777" w:rsidR="00F0114E" w:rsidRDefault="00F0114E" w:rsidP="008D22EB">
      <w:pPr>
        <w:pStyle w:val="Para2"/>
      </w:pPr>
    </w:p>
    <w:p w14:paraId="53BF899A" w14:textId="77777777" w:rsidR="00A7338C" w:rsidRDefault="00F0114E" w:rsidP="00A7338C">
      <w:pPr>
        <w:pStyle w:val="Para2"/>
      </w:pPr>
      <w:r>
        <w:t xml:space="preserve">La valeur sous laquelle il ne faut pas </w:t>
      </w:r>
      <w:r w:rsidR="000D7889">
        <w:t>aller</w:t>
      </w:r>
      <w:r>
        <w:t xml:space="preserve"> pour le Timer Period est 13395.</w:t>
      </w:r>
      <w:r w:rsidR="00A7338C">
        <w:br w:type="page"/>
      </w:r>
    </w:p>
    <w:p w14:paraId="760ECBEB" w14:textId="77777777" w:rsidR="005F042F" w:rsidRPr="005F042F" w:rsidRDefault="005F042F" w:rsidP="005F042F">
      <w:pPr>
        <w:pStyle w:val="Titre2"/>
      </w:pPr>
      <w:bookmarkStart w:id="82" w:name="_Toc150984854"/>
      <w:r>
        <w:lastRenderedPageBreak/>
        <w:t>Consommation</w:t>
      </w:r>
      <w:bookmarkEnd w:id="82"/>
    </w:p>
    <w:p w14:paraId="30B1FF57" w14:textId="77777777" w:rsidR="00F66A3A" w:rsidRDefault="00F66A3A" w:rsidP="00F66A3A">
      <w:pPr>
        <w:pStyle w:val="Para2"/>
      </w:pPr>
    </w:p>
    <w:p w14:paraId="379D87F2" w14:textId="77777777" w:rsidR="007A24BF" w:rsidRDefault="007A24BF" w:rsidP="00F66A3A">
      <w:pPr>
        <w:pStyle w:val="Para2"/>
      </w:pPr>
      <w:r>
        <w:t xml:space="preserve">Pour mesurer la </w:t>
      </w:r>
      <w:r w:rsidR="000D7889">
        <w:t>consommation</w:t>
      </w:r>
      <w:r>
        <w:t xml:space="preserve"> j’ai fait un tableau sur Excel</w:t>
      </w:r>
      <w:r w:rsidR="007101C5">
        <w:t>, toutes les valeur sont en mA, le courant a été mesuré juste avant le PCB avec une tension d’entrée de 12V</w:t>
      </w:r>
      <w:r>
        <w:t> :</w:t>
      </w:r>
    </w:p>
    <w:p w14:paraId="31751280" w14:textId="77777777" w:rsidR="00A7338C" w:rsidRDefault="00A7338C" w:rsidP="00F66A3A">
      <w:pPr>
        <w:pStyle w:val="Para2"/>
      </w:pPr>
    </w:p>
    <w:p w14:paraId="73538C31" w14:textId="77777777" w:rsidR="00F0114E" w:rsidRDefault="007A24BF" w:rsidP="00F66A3A">
      <w:pPr>
        <w:pStyle w:val="Para2"/>
      </w:pPr>
      <w:r>
        <w:rPr>
          <w:rFonts w:cs="Arial"/>
          <w:noProof/>
          <w:color w:val="000000"/>
          <w:sz w:val="22"/>
          <w:szCs w:val="22"/>
        </w:rPr>
        <w:drawing>
          <wp:inline distT="0" distB="0" distL="0" distR="0" wp14:anchorId="1042D278" wp14:editId="6E90F146">
            <wp:extent cx="5239385" cy="1246174"/>
            <wp:effectExtent l="0" t="0" r="0" b="0"/>
            <wp:docPr id="69" name="Image 69" descr="https://lh5.googleusercontent.com/DWC7JxTtC8Di065QF0JNLv3szlSEs1nl4pIg-VuT0ED-_U5OE00Uwf1kL_fJKY6kj3fgC1AYDGNrlxm5WNoVWTeoRh9WG9idy4pmKzu5z8SNBmlQCyVz94hhgtUazKck-okfvDz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5.googleusercontent.com/DWC7JxTtC8Di065QF0JNLv3szlSEs1nl4pIg-VuT0ED-_U5OE00Uwf1kL_fJKY6kj3fgC1AYDGNrlxm5WNoVWTeoRh9WG9idy4pmKzu5z8SNBmlQCyVz94hhgtUazKck-okfvDz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296200" cy="1259687"/>
                    </a:xfrm>
                    <a:prstGeom prst="rect">
                      <a:avLst/>
                    </a:prstGeom>
                    <a:noFill/>
                    <a:ln>
                      <a:noFill/>
                    </a:ln>
                  </pic:spPr>
                </pic:pic>
              </a:graphicData>
            </a:graphic>
          </wp:inline>
        </w:drawing>
      </w:r>
    </w:p>
    <w:p w14:paraId="67362FE1" w14:textId="77777777" w:rsidR="007A24BF" w:rsidRDefault="007A24BF" w:rsidP="00F66A3A">
      <w:pPr>
        <w:pStyle w:val="Para2"/>
      </w:pPr>
      <w:r>
        <w:t xml:space="preserve">Dans ce tableau on peut voir que j’ai tester </w:t>
      </w:r>
      <w:r w:rsidR="000D7889">
        <w:t>plusieurs</w:t>
      </w:r>
      <w:r>
        <w:t xml:space="preserve"> mode à </w:t>
      </w:r>
      <w:r w:rsidR="000D7889">
        <w:t>plusieurs</w:t>
      </w:r>
      <w:r>
        <w:t xml:space="preserve"> luminosité. Pour commencer on peut voir que quand les LEDs sont éteinte mais alimenté (LED Off) on consomme quand même 344mA ce qui n’est pas négligeable, en mesurant le courant mais cette fois en désactivant les régulateurs 5V on voit que l’on consomme plus que 27mA on peut donc en conclure que rien que d’alimenter les deux matrices par les régulateurs 5V consomme 317mA.</w:t>
      </w:r>
    </w:p>
    <w:p w14:paraId="24D7C326" w14:textId="77777777" w:rsidR="007A24BF" w:rsidRDefault="007A24BF" w:rsidP="00F66A3A">
      <w:pPr>
        <w:pStyle w:val="Para2"/>
      </w:pPr>
    </w:p>
    <w:p w14:paraId="04665EAD" w14:textId="77777777" w:rsidR="007A24BF" w:rsidRDefault="007A24BF" w:rsidP="007A24BF">
      <w:pPr>
        <w:pStyle w:val="Para2"/>
      </w:pPr>
      <w:r>
        <w:t xml:space="preserve">Mise à </w:t>
      </w:r>
      <w:r w:rsidR="000D7889">
        <w:t>part</w:t>
      </w:r>
      <w:r>
        <w:t xml:space="preserve"> ça, on peut voir que quand les matrices sont </w:t>
      </w:r>
      <w:r w:rsidR="000D7889">
        <w:t>allumées</w:t>
      </w:r>
      <w:r>
        <w:t xml:space="preserve"> d’une des trois couleurs RGB (Full rouge, Full rouge, Full bleu) on obtient exactement la même </w:t>
      </w:r>
      <w:r w:rsidR="000D7889">
        <w:t>consommation</w:t>
      </w:r>
      <w:r>
        <w:t xml:space="preserve"> pour la même luminosité ce qui prouve que les LEDs sont bien calibré à l’</w:t>
      </w:r>
      <w:r w:rsidR="000D7889">
        <w:t>intérieur</w:t>
      </w:r>
      <w:r>
        <w:t xml:space="preserve">. Les cases en rouge </w:t>
      </w:r>
      <w:r w:rsidR="000D7889">
        <w:t>indiquent</w:t>
      </w:r>
      <w:r>
        <w:t xml:space="preserve"> que </w:t>
      </w:r>
      <w:r w:rsidR="00F82DEF">
        <w:t xml:space="preserve">le courant est supérieur à 3A la limite de l’alimentation. L’alimentation ne peut pas fournir plus de 3A ce qui peut paraitre être un </w:t>
      </w:r>
      <w:r w:rsidR="000D7889">
        <w:t>inconvenant</w:t>
      </w:r>
      <w:r w:rsidR="00F82DEF">
        <w:t xml:space="preserve">, avec une tel consommation les matrices </w:t>
      </w:r>
      <w:r w:rsidR="000D7889">
        <w:t>chauffent</w:t>
      </w:r>
      <w:r w:rsidR="00F82DEF">
        <w:t xml:space="preserve"> considérablement et </w:t>
      </w:r>
      <w:r w:rsidR="000D7889">
        <w:t>d’après</w:t>
      </w:r>
      <w:r w:rsidR="00F82DEF">
        <w:t xml:space="preserve"> Adafruits qui sont les fabricants les matrices peuvent allez jusqu’à la </w:t>
      </w:r>
      <w:r w:rsidR="000D7889">
        <w:t>destruction</w:t>
      </w:r>
      <w:r w:rsidR="00F82DEF">
        <w:t>.</w:t>
      </w:r>
    </w:p>
    <w:p w14:paraId="664ACC77" w14:textId="77777777" w:rsidR="00F82DEF" w:rsidRDefault="00F82DEF" w:rsidP="007A24BF">
      <w:pPr>
        <w:pStyle w:val="Para2"/>
      </w:pPr>
    </w:p>
    <w:p w14:paraId="5E92E538" w14:textId="77777777" w:rsidR="0006185F" w:rsidRDefault="0006185F" w:rsidP="007A24BF">
      <w:pPr>
        <w:pStyle w:val="Para2"/>
      </w:pPr>
      <w:r>
        <w:t xml:space="preserve">Ce tableau est pratique pour </w:t>
      </w:r>
      <w:r w:rsidR="000D7889">
        <w:t>estimer</w:t>
      </w:r>
      <w:r>
        <w:t xml:space="preserve"> l’autonomie du Totem en fonction du mode, de la luminosité et de la batterie</w:t>
      </w:r>
      <w:r w:rsidR="00A5128C">
        <w:t xml:space="preserve">. Vus que la batterie n’a pas été commander et quelle ne serras surement pas la même que celle </w:t>
      </w:r>
      <w:r w:rsidR="000D7889">
        <w:t>prévu</w:t>
      </w:r>
      <w:r w:rsidR="00A5128C">
        <w:t xml:space="preserve"> ça n’est pas très utile d’</w:t>
      </w:r>
      <w:r w:rsidR="000D7889">
        <w:t>essayer</w:t>
      </w:r>
      <w:r w:rsidR="00A5128C">
        <w:t xml:space="preserve"> d’</w:t>
      </w:r>
      <w:r w:rsidR="000D7889">
        <w:t>estimer</w:t>
      </w:r>
      <w:r w:rsidR="00A5128C">
        <w:t xml:space="preserve"> l’autonomie mais on peut déjà voir si la </w:t>
      </w:r>
      <w:r w:rsidR="000D7889">
        <w:t>consommation</w:t>
      </w:r>
      <w:r w:rsidR="00A5128C">
        <w:t xml:space="preserve"> </w:t>
      </w:r>
      <w:r w:rsidR="000D7889">
        <w:t>est linéaire</w:t>
      </w:r>
      <w:r w:rsidR="00A5128C">
        <w:t xml:space="preserve"> en fonction de la luminosité.</w:t>
      </w:r>
      <w:r w:rsidR="0005593B">
        <w:t xml:space="preserve"> Pour faire le graph j’ai soustrait la consommation des LEDs éteintes.</w:t>
      </w:r>
    </w:p>
    <w:p w14:paraId="44707614" w14:textId="77777777" w:rsidR="00CF57CB" w:rsidRDefault="00CF57CB" w:rsidP="007A24BF">
      <w:pPr>
        <w:pStyle w:val="Para2"/>
      </w:pPr>
      <w:r>
        <w:rPr>
          <w:noProof/>
        </w:rPr>
        <w:drawing>
          <wp:anchor distT="0" distB="0" distL="114300" distR="114300" simplePos="0" relativeHeight="251684864" behindDoc="0" locked="0" layoutInCell="1" allowOverlap="1" wp14:anchorId="498506A9" wp14:editId="0F5D6188">
            <wp:simplePos x="0" y="0"/>
            <wp:positionH relativeFrom="column">
              <wp:posOffset>1459230</wp:posOffset>
            </wp:positionH>
            <wp:positionV relativeFrom="paragraph">
              <wp:posOffset>160655</wp:posOffset>
            </wp:positionV>
            <wp:extent cx="4391025" cy="2076450"/>
            <wp:effectExtent l="0" t="0" r="9525" b="0"/>
            <wp:wrapTopAndBottom/>
            <wp:docPr id="70" name="Graphique 70">
              <a:extLst xmlns:a="http://schemas.openxmlformats.org/drawingml/2006/main">
                <a:ext uri="{FF2B5EF4-FFF2-40B4-BE49-F238E27FC236}">
                  <a16:creationId xmlns:a16="http://schemas.microsoft.com/office/drawing/2014/main" id="{00000000-0008-0000-0000-000002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7"/>
              </a:graphicData>
            </a:graphic>
            <wp14:sizeRelH relativeFrom="margin">
              <wp14:pctWidth>0</wp14:pctWidth>
            </wp14:sizeRelH>
            <wp14:sizeRelV relativeFrom="margin">
              <wp14:pctHeight>0</wp14:pctHeight>
            </wp14:sizeRelV>
          </wp:anchor>
        </w:drawing>
      </w:r>
    </w:p>
    <w:p w14:paraId="296EA3DA" w14:textId="77777777" w:rsidR="00CF57CB" w:rsidRDefault="00CF57CB" w:rsidP="007A24BF">
      <w:pPr>
        <w:pStyle w:val="Para2"/>
      </w:pPr>
    </w:p>
    <w:p w14:paraId="149099B8" w14:textId="77777777" w:rsidR="00F82DEF" w:rsidRDefault="00F81959" w:rsidP="007A24BF">
      <w:pPr>
        <w:pStyle w:val="Para2"/>
      </w:pPr>
      <w:r>
        <w:t>Ce graph montre que la consommation des matrices est parfaitement linéaire en fonction de la luminosité.</w:t>
      </w:r>
      <w:r w:rsidR="0005593B">
        <w:t xml:space="preserve"> Ce qui peut me </w:t>
      </w:r>
      <w:r w:rsidR="00442416">
        <w:t>permettre</w:t>
      </w:r>
      <w:r w:rsidR="0005593B">
        <w:t xml:space="preserve"> de compléter le tableau en extrapolant les valeurs :</w:t>
      </w:r>
    </w:p>
    <w:p w14:paraId="0A65F22D" w14:textId="77777777" w:rsidR="0005593B" w:rsidRDefault="0005593B" w:rsidP="007A24BF">
      <w:pPr>
        <w:pStyle w:val="Para2"/>
      </w:pPr>
    </w:p>
    <w:p w14:paraId="04086305" w14:textId="77777777" w:rsidR="0005593B" w:rsidRDefault="0005593B" w:rsidP="007A24BF">
      <w:pPr>
        <w:pStyle w:val="Para2"/>
      </w:pPr>
      <w:r>
        <w:rPr>
          <w:noProof/>
        </w:rPr>
        <w:drawing>
          <wp:inline distT="0" distB="0" distL="0" distR="0" wp14:anchorId="0C73539C" wp14:editId="3F5B39CD">
            <wp:extent cx="5909336" cy="1036522"/>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57081" cy="1044897"/>
                    </a:xfrm>
                    <a:prstGeom prst="rect">
                      <a:avLst/>
                    </a:prstGeom>
                  </pic:spPr>
                </pic:pic>
              </a:graphicData>
            </a:graphic>
          </wp:inline>
        </w:drawing>
      </w:r>
    </w:p>
    <w:p w14:paraId="50CB72E8" w14:textId="77777777" w:rsidR="0005593B" w:rsidRDefault="0005593B" w:rsidP="007A24BF">
      <w:pPr>
        <w:pStyle w:val="Para2"/>
      </w:pPr>
    </w:p>
    <w:p w14:paraId="2804220C" w14:textId="77777777" w:rsidR="00E63338" w:rsidRDefault="00442416" w:rsidP="007A24BF">
      <w:pPr>
        <w:pStyle w:val="Para2"/>
      </w:pPr>
      <w:r>
        <w:lastRenderedPageBreak/>
        <w:t xml:space="preserve">Après avoir extrapoler </w:t>
      </w:r>
      <w:r w:rsidR="007B03DD">
        <w:t>ces</w:t>
      </w:r>
      <w:r>
        <w:t xml:space="preserve"> valeurs on voit qu’en théorie le Totem peut atteindre une consommation de plus de 7,6A a 12V si toutes les LEDs son allumer en blanc ce qui fait environ 9A par régulateur 5V à fournir.</w:t>
      </w:r>
    </w:p>
    <w:p w14:paraId="419AF230" w14:textId="77777777" w:rsidR="0005593B" w:rsidRPr="00E63338" w:rsidRDefault="00E63338" w:rsidP="00E63338">
      <w:pPr>
        <w:rPr>
          <w:sz w:val="20"/>
        </w:rPr>
      </w:pPr>
      <w:r>
        <w:br w:type="page"/>
      </w:r>
    </w:p>
    <w:p w14:paraId="7049EE61" w14:textId="77777777" w:rsidR="001D7639" w:rsidRDefault="00E15600" w:rsidP="001D7639">
      <w:pPr>
        <w:pStyle w:val="Titre1"/>
      </w:pPr>
      <w:bookmarkStart w:id="83" w:name="_Toc150984855"/>
      <w:r>
        <w:lastRenderedPageBreak/>
        <w:t>Stade d’avancement</w:t>
      </w:r>
      <w:bookmarkEnd w:id="83"/>
    </w:p>
    <w:p w14:paraId="5F4B025C" w14:textId="77777777" w:rsidR="00AA62E4" w:rsidRDefault="00AA62E4" w:rsidP="00AA62E4">
      <w:pPr>
        <w:pStyle w:val="Para1"/>
      </w:pPr>
    </w:p>
    <w:p w14:paraId="5BA67ED4" w14:textId="77777777" w:rsidR="003C4868" w:rsidRDefault="0086512A" w:rsidP="003C4868">
      <w:pPr>
        <w:pStyle w:val="Para1"/>
      </w:pPr>
      <w:r>
        <w:t xml:space="preserve">La base du Totem fonctionne, il affiche un message sur les matrices. La grosse partie manquante du projet est, évidemment, la communication par wifi mais mise à part ça à condition d’avoir un pc et un programmeur le projet respect le cahier des charge, il est capable d’afficher un message, des animation, le niveau de la batterie, changer sa luminosité en fonction de la lumière ambiante, etc… En plus de la partie wifi toute la partie </w:t>
      </w:r>
      <w:r w:rsidR="000D7889">
        <w:t>batterie</w:t>
      </w:r>
      <w:r>
        <w:t xml:space="preserve"> et panneau solaire a été mise de coter </w:t>
      </w:r>
      <w:r w:rsidR="000D7889">
        <w:t>dû</w:t>
      </w:r>
      <w:r>
        <w:t xml:space="preserve"> à plusieurs chose </w:t>
      </w:r>
      <w:r w:rsidR="000D7889">
        <w:t>notamment</w:t>
      </w:r>
      <w:r>
        <w:t xml:space="preserve"> le prix des composant et le temps restreint. La partie panneau solaire et batterie n’est pas très compliquer </w:t>
      </w:r>
      <w:r w:rsidR="003C4868">
        <w:t xml:space="preserve">commander les composant et les brancher au projet </w:t>
      </w:r>
      <w:r w:rsidR="000D7889">
        <w:t>devrais</w:t>
      </w:r>
      <w:r w:rsidR="003C4868">
        <w:t xml:space="preserve"> suffire.</w:t>
      </w:r>
    </w:p>
    <w:p w14:paraId="1D5C6B13" w14:textId="77777777" w:rsidR="0086512A" w:rsidRDefault="0086512A" w:rsidP="00EC6B11">
      <w:pPr>
        <w:pStyle w:val="Para1"/>
      </w:pPr>
    </w:p>
    <w:p w14:paraId="7D848C7E" w14:textId="77777777" w:rsidR="00946773" w:rsidRDefault="0086512A" w:rsidP="00E63338">
      <w:pPr>
        <w:pStyle w:val="Para1"/>
      </w:pPr>
      <w:r>
        <w:t xml:space="preserve">Si </w:t>
      </w:r>
      <w:r w:rsidR="003C4868">
        <w:t>ce</w:t>
      </w:r>
      <w:r>
        <w:t xml:space="preserve"> projet est</w:t>
      </w:r>
      <w:r w:rsidR="003C4868">
        <w:t xml:space="preserve"> repris je conseil vivement de changer le module wifi.</w:t>
      </w:r>
    </w:p>
    <w:p w14:paraId="610EC0BF" w14:textId="77777777" w:rsidR="00946773" w:rsidRDefault="00946773" w:rsidP="00EC6B11">
      <w:pPr>
        <w:pStyle w:val="Para1"/>
      </w:pPr>
    </w:p>
    <w:p w14:paraId="0E054CB6" w14:textId="77777777" w:rsidR="00946773" w:rsidRDefault="00946773" w:rsidP="00E63338">
      <w:pPr>
        <w:pStyle w:val="Titre1"/>
      </w:pPr>
      <w:bookmarkStart w:id="84" w:name="_Toc150984856"/>
      <w:r>
        <w:t>Conclusion</w:t>
      </w:r>
      <w:bookmarkEnd w:id="84"/>
      <w:r>
        <w:t xml:space="preserve"> </w:t>
      </w:r>
    </w:p>
    <w:p w14:paraId="7C5C961D" w14:textId="77777777" w:rsidR="00946773" w:rsidRDefault="00946773" w:rsidP="00EC6B11">
      <w:pPr>
        <w:pStyle w:val="Para1"/>
      </w:pPr>
    </w:p>
    <w:p w14:paraId="06F7D8FD" w14:textId="77777777" w:rsidR="0086512A" w:rsidRDefault="00946773" w:rsidP="00EC6B11">
      <w:pPr>
        <w:pStyle w:val="Para1"/>
      </w:pPr>
      <w:r>
        <w:t xml:space="preserve">En conclusion je suis content de mon travail bien que </w:t>
      </w:r>
      <w:r w:rsidR="007B03DD">
        <w:t>déçus</w:t>
      </w:r>
      <w:r>
        <w:t xml:space="preserve"> de ne pas avoir réussi à faire </w:t>
      </w:r>
      <w:r w:rsidR="007B03DD">
        <w:t>fonctionner</w:t>
      </w:r>
      <w:r>
        <w:t xml:space="preserve"> le module wifi. Le projet a </w:t>
      </w:r>
      <w:r w:rsidR="007B03DD">
        <w:t>atteint</w:t>
      </w:r>
      <w:r>
        <w:t xml:space="preserve"> un stade qui le rend selon moi fonctionnelle et qui </w:t>
      </w:r>
      <w:r w:rsidR="007B03DD">
        <w:t>respecte</w:t>
      </w:r>
      <w:r>
        <w:t xml:space="preserve"> les points essentielle du cahier des charge. Le totem est capable d’afficher un message sur les matrices, de mesuré sa tension d’alimentation, d’adapter la </w:t>
      </w:r>
      <w:r w:rsidR="007B03DD">
        <w:t>luminosité</w:t>
      </w:r>
      <w:r>
        <w:t xml:space="preserve"> des LEDs en fonction de la lumière ambiante et d’afficher une animation.</w:t>
      </w:r>
    </w:p>
    <w:p w14:paraId="6D4C1E86" w14:textId="77777777" w:rsidR="00946773" w:rsidRDefault="00946773" w:rsidP="00EC6B11">
      <w:pPr>
        <w:pStyle w:val="Para1"/>
      </w:pPr>
    </w:p>
    <w:p w14:paraId="1C3BF8DD" w14:textId="77777777" w:rsidR="007725AC" w:rsidRDefault="0005593B" w:rsidP="00E63338">
      <w:pPr>
        <w:pStyle w:val="Para1"/>
      </w:pPr>
      <w:r>
        <w:t xml:space="preserve">J’ai </w:t>
      </w:r>
      <w:r w:rsidR="007B03DD">
        <w:t>acquis</w:t>
      </w:r>
      <w:r>
        <w:t xml:space="preserve"> </w:t>
      </w:r>
      <w:r w:rsidR="007B03DD">
        <w:t>beaucoup</w:t>
      </w:r>
      <w:r>
        <w:t xml:space="preserve"> de nouvelle compétence grâce à ce projet. J’ai pu voir comment fonctionne la communication des LEDs à communication série et réaliser des fonction capable de communiquer avec les LEDs avec </w:t>
      </w:r>
      <w:r w:rsidR="007B03DD">
        <w:t>succès</w:t>
      </w:r>
      <w:r>
        <w:t xml:space="preserve">, </w:t>
      </w:r>
      <w:r w:rsidR="003442A7">
        <w:t xml:space="preserve">mais </w:t>
      </w:r>
      <w:r w:rsidR="00B27018">
        <w:t>là où</w:t>
      </w:r>
      <w:r w:rsidR="003442A7">
        <w:t xml:space="preserve"> j’ai appris le plus s’est au niveau de la </w:t>
      </w:r>
      <w:r w:rsidR="00E63338">
        <w:t>gestion</w:t>
      </w:r>
      <w:r w:rsidR="003442A7">
        <w:t xml:space="preserve"> de sont temps et de la </w:t>
      </w:r>
      <w:r w:rsidR="00E63338">
        <w:t>gestion</w:t>
      </w:r>
      <w:r w:rsidR="003442A7">
        <w:t xml:space="preserve"> d’un projet. J’ai très mal </w:t>
      </w:r>
      <w:r w:rsidR="00E63338">
        <w:t>géré</w:t>
      </w:r>
      <w:r w:rsidR="003442A7">
        <w:t xml:space="preserve"> mon temp, j’ai été très optimiste lors de la pré-étude sur le temps que prendrais certaine chose et j’ai oublier pas mal de chose, j’ai </w:t>
      </w:r>
      <w:r w:rsidR="00E63338">
        <w:t>oublié</w:t>
      </w:r>
      <w:r w:rsidR="003442A7">
        <w:t xml:space="preserve"> de prendre en compte les délai de commande des composant et du PCB ce qui m’a un peu </w:t>
      </w:r>
      <w:r w:rsidR="00E63338">
        <w:t>retardé</w:t>
      </w:r>
      <w:r w:rsidR="003442A7">
        <w:t xml:space="preserve"> pour le code, j</w:t>
      </w:r>
      <w:r w:rsidR="00B27018">
        <w:t>e n’</w:t>
      </w:r>
      <w:r w:rsidR="003442A7">
        <w:t xml:space="preserve">ai pas non plus </w:t>
      </w:r>
      <w:r w:rsidR="00B27018">
        <w:t>pensé</w:t>
      </w:r>
      <w:r w:rsidR="003442A7">
        <w:t xml:space="preserve"> au temps que je passerais à régler des erreurs comme pour le module wifi. Ce manque d’organisation à fait que je n’ai pas réaliser que la fin du projet </w:t>
      </w:r>
      <w:r w:rsidR="00E63338">
        <w:t>approchait</w:t>
      </w:r>
      <w:r w:rsidR="003442A7">
        <w:t xml:space="preserve"> à grand pas </w:t>
      </w:r>
      <w:r w:rsidR="007725AC">
        <w:t xml:space="preserve">ce qui a grandement réduit le temps nécessaire pour </w:t>
      </w:r>
      <w:r w:rsidR="00E63338">
        <w:t>travailler</w:t>
      </w:r>
      <w:r w:rsidR="007725AC">
        <w:t xml:space="preserve"> sur le rapport.</w:t>
      </w:r>
    </w:p>
    <w:p w14:paraId="43C6E544" w14:textId="77777777" w:rsidR="007725AC" w:rsidRDefault="007725AC" w:rsidP="00EC6B11">
      <w:pPr>
        <w:pStyle w:val="Para1"/>
      </w:pPr>
    </w:p>
    <w:p w14:paraId="40563746" w14:textId="77777777" w:rsidR="007725AC" w:rsidRDefault="007725AC" w:rsidP="00EC6B11">
      <w:pPr>
        <w:pStyle w:val="Para1"/>
      </w:pPr>
      <w:r>
        <w:t xml:space="preserve">Bien qu’ayant fait beaucoup d’erreurs sur l’organisation et la gestion du temps je suis </w:t>
      </w:r>
      <w:r w:rsidR="00B27018">
        <w:t>sûr</w:t>
      </w:r>
      <w:r>
        <w:t xml:space="preserve"> que je réaliserais mais future projet bien mieux grâce à </w:t>
      </w:r>
      <w:r w:rsidR="00E63338">
        <w:t>celui-ci</w:t>
      </w:r>
      <w:r>
        <w:t>.</w:t>
      </w:r>
    </w:p>
    <w:p w14:paraId="46933C8A" w14:textId="77777777" w:rsidR="00E63338" w:rsidRDefault="00E63338" w:rsidP="00EC6B11">
      <w:pPr>
        <w:pStyle w:val="Para1"/>
      </w:pPr>
    </w:p>
    <w:p w14:paraId="1986583F" w14:textId="77777777" w:rsidR="00E63338" w:rsidRDefault="00E63338" w:rsidP="00EC6B11">
      <w:pPr>
        <w:pStyle w:val="Para1"/>
      </w:pPr>
      <w:r>
        <w:t>Je tiens également à m’excuser pour le nombre de fautes que le lecteurs de ce rapport à dû subir malheureusement dû à la mauvaise gestion de mon temps je n’ai pas eu le temps de faire corriger mon rapport ma dysorthographie se reflète donc pleinement au travers de mon rapport.</w:t>
      </w:r>
    </w:p>
    <w:p w14:paraId="51F421C2" w14:textId="77777777" w:rsidR="00A7338C" w:rsidRDefault="00A7338C" w:rsidP="00EC6B11">
      <w:pPr>
        <w:pStyle w:val="Para1"/>
      </w:pPr>
    </w:p>
    <w:p w14:paraId="1DBFE426" w14:textId="77777777" w:rsidR="00A7338C" w:rsidRDefault="00A7338C" w:rsidP="00EC6B11">
      <w:pPr>
        <w:pStyle w:val="Para1"/>
      </w:pPr>
    </w:p>
    <w:p w14:paraId="65A04305" w14:textId="77777777" w:rsidR="00A7338C" w:rsidRDefault="00A7338C" w:rsidP="00EC6B11">
      <w:pPr>
        <w:pStyle w:val="Para1"/>
      </w:pPr>
    </w:p>
    <w:p w14:paraId="50380004" w14:textId="77777777" w:rsidR="00A7338C" w:rsidRDefault="00A7338C" w:rsidP="00EC6B11">
      <w:pPr>
        <w:pStyle w:val="Para1"/>
      </w:pPr>
    </w:p>
    <w:p w14:paraId="0F657432" w14:textId="77777777" w:rsidR="00A7338C" w:rsidRDefault="00A7338C" w:rsidP="00EC6B11">
      <w:pPr>
        <w:pStyle w:val="Para1"/>
      </w:pPr>
    </w:p>
    <w:p w14:paraId="4227545E" w14:textId="77777777" w:rsidR="00A7338C" w:rsidRDefault="00A7338C" w:rsidP="00EC6B11">
      <w:pPr>
        <w:pStyle w:val="Para1"/>
      </w:pPr>
    </w:p>
    <w:p w14:paraId="79DC6872" w14:textId="77777777" w:rsidR="00A7338C" w:rsidRDefault="00A7338C" w:rsidP="00EC6B11">
      <w:pPr>
        <w:pStyle w:val="Para1"/>
      </w:pPr>
    </w:p>
    <w:p w14:paraId="179FD680" w14:textId="77777777" w:rsidR="00A7338C" w:rsidRDefault="00A7338C" w:rsidP="00EC6B11">
      <w:pPr>
        <w:pStyle w:val="Para1"/>
      </w:pPr>
    </w:p>
    <w:p w14:paraId="69F4B45B" w14:textId="77777777" w:rsidR="00A7338C" w:rsidRDefault="00A7338C" w:rsidP="00A7338C">
      <w:pPr>
        <w:pStyle w:val="Para1"/>
        <w:jc w:val="right"/>
      </w:pPr>
      <w:r>
        <w:t>Nicolas Fürst</w:t>
      </w:r>
    </w:p>
    <w:p w14:paraId="6BB7E850" w14:textId="77777777" w:rsidR="00101ECA" w:rsidRDefault="00101ECA">
      <w:pPr>
        <w:rPr>
          <w:sz w:val="20"/>
        </w:rPr>
      </w:pPr>
      <w:r>
        <w:br w:type="page"/>
      </w:r>
    </w:p>
    <w:p w14:paraId="40C5732B" w14:textId="77777777" w:rsidR="006E3166" w:rsidRDefault="006E3166" w:rsidP="006E3166">
      <w:pPr>
        <w:pStyle w:val="Para2"/>
        <w:ind w:left="0"/>
      </w:pPr>
    </w:p>
    <w:bookmarkStart w:id="85" w:name="_Ref162045520" w:displacedByCustomXml="next"/>
    <w:sdt>
      <w:sdtPr>
        <w:rPr>
          <w:lang w:val="fr-FR"/>
        </w:rPr>
        <w:id w:val="1547574267"/>
        <w:docPartObj>
          <w:docPartGallery w:val="Bibliographies"/>
          <w:docPartUnique/>
        </w:docPartObj>
      </w:sdtPr>
      <w:sdtEndPr>
        <w:rPr>
          <w:b w:val="0"/>
          <w:caps w:val="0"/>
          <w:sz w:val="18"/>
          <w:lang w:val="fr-CH"/>
        </w:rPr>
      </w:sdtEndPr>
      <w:sdtContent>
        <w:p w14:paraId="552C86E8" w14:textId="09B33A8E" w:rsidR="006E3166" w:rsidRDefault="006E3166">
          <w:pPr>
            <w:pStyle w:val="Titre1"/>
            <w:rPr>
              <w:lang w:val="fr-FR"/>
            </w:rPr>
          </w:pPr>
          <w:r>
            <w:rPr>
              <w:lang w:val="fr-FR"/>
            </w:rPr>
            <w:t>Références</w:t>
          </w:r>
          <w:bookmarkEnd w:id="85"/>
        </w:p>
        <w:p w14:paraId="53ADFB86" w14:textId="77777777" w:rsidR="006E3166" w:rsidRDefault="006E3166" w:rsidP="006E3166">
          <w:pPr>
            <w:pStyle w:val="Para1"/>
            <w:rPr>
              <w:lang w:val="fr-FR"/>
            </w:rPr>
          </w:pPr>
        </w:p>
        <w:p w14:paraId="4584FB48" w14:textId="78FE92BB" w:rsidR="006E3166" w:rsidRDefault="006E3166" w:rsidP="006E3166">
          <w:pPr>
            <w:pStyle w:val="Para1"/>
            <w:rPr>
              <w:lang w:val="fr-FR"/>
            </w:rPr>
          </w:pPr>
          <w:r>
            <w:rPr>
              <w:lang w:val="fr-FR"/>
            </w:rPr>
            <w:t xml:space="preserve">Datasheets utilisés : </w:t>
          </w:r>
        </w:p>
        <w:p w14:paraId="0C82D2B4" w14:textId="77777777" w:rsidR="006E3166" w:rsidRPr="006E3166" w:rsidRDefault="006E3166" w:rsidP="006E3166">
          <w:pPr>
            <w:pStyle w:val="Para1"/>
            <w:rPr>
              <w:lang w:val="fr-FR"/>
            </w:rPr>
          </w:pPr>
        </w:p>
        <w:p w14:paraId="31C7734A" w14:textId="472B98A0" w:rsidR="00043C1A" w:rsidRDefault="0000299E" w:rsidP="006E3166">
          <w:pPr>
            <w:pStyle w:val="Para2"/>
            <w:numPr>
              <w:ilvl w:val="2"/>
              <w:numId w:val="12"/>
            </w:numPr>
            <w:ind w:left="851" w:hanging="284"/>
          </w:pPr>
          <w:bookmarkStart w:id="86" w:name="_Ref162045595"/>
          <w:r w:rsidRPr="0000299E">
            <w:t>PIC32MX795H</w:t>
          </w:r>
          <w:r w:rsidR="00807CC9">
            <w:t xml:space="preserve"> - Microchip</w:t>
          </w:r>
        </w:p>
        <w:p w14:paraId="37D4A955" w14:textId="031E2886" w:rsidR="006E3166" w:rsidRDefault="00043C1A" w:rsidP="00043C1A">
          <w:pPr>
            <w:pStyle w:val="Para2"/>
            <w:ind w:left="851"/>
          </w:pPr>
          <w:hyperlink r:id="rId99" w:history="1">
            <w:r w:rsidRPr="009E283C">
              <w:rPr>
                <w:rStyle w:val="Lienhypertexte"/>
              </w:rPr>
              <w:t>http://ww1.microchip.com/downloads/en/DeviceDoc/80000480P.pdf</w:t>
            </w:r>
          </w:hyperlink>
          <w:bookmarkEnd w:id="86"/>
        </w:p>
        <w:p w14:paraId="51908171" w14:textId="77777777" w:rsidR="00807CC9" w:rsidRDefault="00807CC9" w:rsidP="00043C1A">
          <w:pPr>
            <w:pStyle w:val="Para2"/>
            <w:ind w:left="851"/>
          </w:pPr>
        </w:p>
        <w:p w14:paraId="245A7DE4" w14:textId="00579070" w:rsidR="00807CC9" w:rsidRDefault="003C4D43" w:rsidP="00807CC9">
          <w:pPr>
            <w:pStyle w:val="Para2"/>
            <w:numPr>
              <w:ilvl w:val="2"/>
              <w:numId w:val="12"/>
            </w:numPr>
            <w:ind w:left="851" w:hanging="284"/>
          </w:pPr>
          <w:r>
            <w:t>Panneaux</w:t>
          </w:r>
          <w:r w:rsidR="00807CC9">
            <w:t xml:space="preserve"> de </w:t>
          </w:r>
          <w:r>
            <w:t>L</w:t>
          </w:r>
          <w:r w:rsidR="00807CC9">
            <w:t>eds – Adadruit</w:t>
          </w:r>
        </w:p>
        <w:p w14:paraId="01444CE5" w14:textId="41208EBF" w:rsidR="00807CC9" w:rsidRDefault="00807CC9" w:rsidP="00807CC9">
          <w:pPr>
            <w:pStyle w:val="Para2"/>
            <w:ind w:left="851"/>
          </w:pPr>
          <w:hyperlink r:id="rId100" w:history="1">
            <w:r w:rsidRPr="009E283C">
              <w:rPr>
                <w:rStyle w:val="Lienhypertexte"/>
              </w:rPr>
              <w:t>https://www.adafruit.com/product/2294#description</w:t>
            </w:r>
          </w:hyperlink>
          <w:r>
            <w:t xml:space="preserve"> </w:t>
          </w:r>
        </w:p>
        <w:p w14:paraId="6E0545F7" w14:textId="77777777" w:rsidR="00807CC9" w:rsidRDefault="00807CC9" w:rsidP="00807CC9">
          <w:pPr>
            <w:pStyle w:val="Para2"/>
            <w:ind w:left="851"/>
          </w:pPr>
        </w:p>
        <w:p w14:paraId="41F634C0" w14:textId="2796E59C" w:rsidR="00807CC9" w:rsidRDefault="003C4D43" w:rsidP="00807CC9">
          <w:pPr>
            <w:pStyle w:val="Para2"/>
            <w:numPr>
              <w:ilvl w:val="2"/>
              <w:numId w:val="12"/>
            </w:numPr>
            <w:ind w:left="851" w:hanging="284"/>
          </w:pPr>
          <w:r>
            <w:t xml:space="preserve">Led WS2812B lié aux panneaux de Leds </w:t>
          </w:r>
        </w:p>
        <w:p w14:paraId="5F075D85" w14:textId="171C45DE" w:rsidR="003C4D43" w:rsidRDefault="003C4D43" w:rsidP="003C4D43">
          <w:pPr>
            <w:pStyle w:val="Para2"/>
            <w:ind w:left="851"/>
          </w:pPr>
          <w:hyperlink r:id="rId101" w:history="1">
            <w:r w:rsidRPr="009E283C">
              <w:rPr>
                <w:rStyle w:val="Lienhypertexte"/>
              </w:rPr>
              <w:t>https://cdn-shop.adafruit.com/datasheets/WS2812B.pdf</w:t>
            </w:r>
          </w:hyperlink>
          <w:r>
            <w:t xml:space="preserve"> </w:t>
          </w:r>
        </w:p>
        <w:p w14:paraId="42E1F64B" w14:textId="77777777" w:rsidR="003C4D43" w:rsidRDefault="003C4D43" w:rsidP="003C4D43">
          <w:pPr>
            <w:pStyle w:val="Para2"/>
            <w:ind w:left="851"/>
          </w:pPr>
        </w:p>
        <w:p w14:paraId="3AA0C88D" w14:textId="77777777" w:rsidR="003C4D43" w:rsidRDefault="003C4D43" w:rsidP="003C4D43">
          <w:pPr>
            <w:pStyle w:val="Para2"/>
            <w:numPr>
              <w:ilvl w:val="2"/>
              <w:numId w:val="12"/>
            </w:numPr>
            <w:ind w:left="851" w:hanging="284"/>
          </w:pPr>
          <w:r>
            <w:t xml:space="preserve">Led SK6812 </w:t>
          </w:r>
          <w:r>
            <w:t xml:space="preserve">lié aux panneaux de Leds </w:t>
          </w:r>
        </w:p>
        <w:p w14:paraId="688464AB" w14:textId="4DFB3A12" w:rsidR="003C4D43" w:rsidRDefault="003C4D43" w:rsidP="003C4D43">
          <w:pPr>
            <w:pStyle w:val="Para2"/>
            <w:ind w:left="851"/>
          </w:pPr>
          <w:hyperlink r:id="rId102" w:history="1">
            <w:r w:rsidRPr="009E283C">
              <w:rPr>
                <w:rStyle w:val="Lienhypertexte"/>
              </w:rPr>
              <w:t>https://cdn-shop.adafruit.com/product-files/1138/SK6812+LED+datasheet+.pdf</w:t>
            </w:r>
          </w:hyperlink>
          <w:r>
            <w:t xml:space="preserve"> </w:t>
          </w:r>
        </w:p>
        <w:p w14:paraId="78061839" w14:textId="453A8F21" w:rsidR="003C4D43" w:rsidRDefault="003C4D43" w:rsidP="00807CC9">
          <w:pPr>
            <w:pStyle w:val="Para2"/>
            <w:numPr>
              <w:ilvl w:val="2"/>
              <w:numId w:val="12"/>
            </w:numPr>
            <w:ind w:left="851" w:hanging="284"/>
          </w:pPr>
        </w:p>
        <w:p w14:paraId="6EA2E427" w14:textId="77777777" w:rsidR="003C4D43" w:rsidRDefault="003C4D43" w:rsidP="00807CC9">
          <w:pPr>
            <w:pStyle w:val="Para2"/>
            <w:numPr>
              <w:ilvl w:val="2"/>
              <w:numId w:val="12"/>
            </w:numPr>
            <w:ind w:left="851" w:hanging="284"/>
          </w:pPr>
        </w:p>
        <w:p w14:paraId="284066DF" w14:textId="164CEF7B" w:rsidR="006E3166" w:rsidRDefault="006E3166" w:rsidP="006E3166"/>
      </w:sdtContent>
    </w:sdt>
    <w:p w14:paraId="4828C08B" w14:textId="2EFF7A41" w:rsidR="006E3166" w:rsidRDefault="006E3166" w:rsidP="006E3166">
      <w:pPr>
        <w:pStyle w:val="Para2"/>
        <w:ind w:left="851"/>
      </w:pPr>
    </w:p>
    <w:p w14:paraId="16A1A9B8" w14:textId="77777777" w:rsidR="006E3166" w:rsidRDefault="006E3166" w:rsidP="006E3166">
      <w:pPr>
        <w:pStyle w:val="Titre1"/>
      </w:pPr>
      <w:bookmarkStart w:id="87" w:name="_Toc150984857"/>
      <w:r>
        <w:t>Annexe</w:t>
      </w:r>
      <w:bookmarkEnd w:id="87"/>
    </w:p>
    <w:p w14:paraId="1912E2B7" w14:textId="77777777" w:rsidR="00101ECA" w:rsidRDefault="00101ECA" w:rsidP="00101ECA">
      <w:pPr>
        <w:pStyle w:val="Para1"/>
      </w:pPr>
    </w:p>
    <w:p w14:paraId="0490340A" w14:textId="77777777" w:rsidR="00101ECA" w:rsidRDefault="00101ECA" w:rsidP="00101ECA">
      <w:pPr>
        <w:pStyle w:val="Para1"/>
        <w:ind w:left="927"/>
      </w:pPr>
      <w:r w:rsidRPr="00101ECA">
        <w:rPr>
          <w:b/>
          <w:bCs/>
        </w:rPr>
        <w:t>Annexe 1</w:t>
      </w:r>
      <w:r>
        <w:t> : Schéma Alim.</w:t>
      </w:r>
    </w:p>
    <w:p w14:paraId="2B2927E5" w14:textId="77777777" w:rsidR="00101ECA" w:rsidRDefault="00101ECA" w:rsidP="00101ECA">
      <w:pPr>
        <w:pStyle w:val="Para1"/>
        <w:ind w:left="927"/>
      </w:pPr>
    </w:p>
    <w:p w14:paraId="64EC41DF" w14:textId="77777777" w:rsidR="00101ECA" w:rsidRDefault="00101ECA" w:rsidP="00101ECA">
      <w:pPr>
        <w:pStyle w:val="Para1"/>
        <w:ind w:left="927"/>
      </w:pPr>
      <w:r w:rsidRPr="00101ECA">
        <w:rPr>
          <w:b/>
          <w:bCs/>
        </w:rPr>
        <w:t>Annexe 2</w:t>
      </w:r>
      <w:r>
        <w:t> : Schéma Pic.</w:t>
      </w:r>
    </w:p>
    <w:p w14:paraId="56A8055E" w14:textId="77777777" w:rsidR="00101ECA" w:rsidRDefault="00101ECA" w:rsidP="00101ECA">
      <w:pPr>
        <w:pStyle w:val="Para1"/>
        <w:ind w:left="927"/>
      </w:pPr>
    </w:p>
    <w:p w14:paraId="06E2BC92" w14:textId="77777777" w:rsidR="00101ECA" w:rsidRDefault="00101ECA" w:rsidP="00101ECA">
      <w:pPr>
        <w:pStyle w:val="Para1"/>
        <w:ind w:left="927"/>
      </w:pPr>
      <w:r w:rsidRPr="00101ECA">
        <w:rPr>
          <w:b/>
          <w:bCs/>
        </w:rPr>
        <w:t>Annexe 3</w:t>
      </w:r>
      <w:r>
        <w:t> : Liste des composant.</w:t>
      </w:r>
    </w:p>
    <w:p w14:paraId="4368E336" w14:textId="77777777" w:rsidR="00101ECA" w:rsidRDefault="00101ECA" w:rsidP="00101ECA">
      <w:pPr>
        <w:pStyle w:val="Para1"/>
        <w:ind w:left="927"/>
      </w:pPr>
    </w:p>
    <w:p w14:paraId="29E174F9" w14:textId="77777777" w:rsidR="00101ECA" w:rsidRDefault="00101ECA" w:rsidP="00101ECA">
      <w:pPr>
        <w:pStyle w:val="Para1"/>
        <w:ind w:left="927"/>
      </w:pPr>
      <w:r w:rsidRPr="00101ECA">
        <w:rPr>
          <w:b/>
          <w:bCs/>
        </w:rPr>
        <w:t>Annexe 4</w:t>
      </w:r>
      <w:r>
        <w:t> : Planning</w:t>
      </w:r>
      <w:r w:rsidR="00EC7EBF">
        <w:t xml:space="preserve"> réel</w:t>
      </w:r>
      <w:r>
        <w:t>.</w:t>
      </w:r>
    </w:p>
    <w:p w14:paraId="49512C94" w14:textId="77777777" w:rsidR="00101ECA" w:rsidRDefault="00101ECA" w:rsidP="00101ECA">
      <w:pPr>
        <w:pStyle w:val="Para1"/>
        <w:ind w:left="927"/>
      </w:pPr>
    </w:p>
    <w:p w14:paraId="4A28057A" w14:textId="77777777" w:rsidR="00101ECA" w:rsidRDefault="00101ECA" w:rsidP="00101ECA">
      <w:pPr>
        <w:pStyle w:val="Para1"/>
        <w:ind w:left="927"/>
      </w:pPr>
      <w:r w:rsidRPr="00101ECA">
        <w:rPr>
          <w:b/>
          <w:bCs/>
        </w:rPr>
        <w:t>Annexe 5</w:t>
      </w:r>
      <w:r>
        <w:t> : Plan mécanique, disque du bas.</w:t>
      </w:r>
    </w:p>
    <w:p w14:paraId="7C66FFBE" w14:textId="77777777" w:rsidR="00101ECA" w:rsidRDefault="00101ECA" w:rsidP="00101ECA">
      <w:pPr>
        <w:pStyle w:val="Para1"/>
        <w:ind w:left="927"/>
      </w:pPr>
    </w:p>
    <w:p w14:paraId="166E27D8" w14:textId="77777777" w:rsidR="00101ECA" w:rsidRDefault="00101ECA" w:rsidP="00101ECA">
      <w:pPr>
        <w:pStyle w:val="Para1"/>
        <w:ind w:left="927"/>
      </w:pPr>
      <w:r w:rsidRPr="00101ECA">
        <w:rPr>
          <w:b/>
          <w:bCs/>
        </w:rPr>
        <w:t>Annexe 6</w:t>
      </w:r>
      <w:r>
        <w:t> : Plan mécanique, disque du haut.</w:t>
      </w:r>
    </w:p>
    <w:p w14:paraId="1AFB3AD9" w14:textId="77777777" w:rsidR="00101ECA" w:rsidRDefault="00101ECA" w:rsidP="00101ECA">
      <w:pPr>
        <w:pStyle w:val="Para1"/>
        <w:ind w:left="927"/>
      </w:pPr>
    </w:p>
    <w:p w14:paraId="330D6535" w14:textId="77777777" w:rsidR="00101ECA" w:rsidRPr="00101ECA" w:rsidRDefault="00101ECA" w:rsidP="00101ECA">
      <w:pPr>
        <w:pStyle w:val="Para1"/>
        <w:ind w:left="927"/>
      </w:pPr>
      <w:r w:rsidRPr="00101ECA">
        <w:rPr>
          <w:b/>
          <w:bCs/>
        </w:rPr>
        <w:t>Autres annexe</w:t>
      </w:r>
      <w:r>
        <w:t> : Code.</w:t>
      </w:r>
    </w:p>
    <w:sectPr w:rsidR="00101ECA" w:rsidRPr="00101ECA">
      <w:headerReference w:type="even" r:id="rId103"/>
      <w:headerReference w:type="default" r:id="rId104"/>
      <w:footerReference w:type="default" r:id="rId105"/>
      <w:headerReference w:type="first" r:id="rId106"/>
      <w:footerReference w:type="first" r:id="rId107"/>
      <w:pgSz w:w="11907" w:h="16840" w:code="9"/>
      <w:pgMar w:top="584" w:right="851" w:bottom="794" w:left="851" w:header="425" w:footer="284" w:gutter="0"/>
      <w:paperSrc w:first="15" w:other="15"/>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15516A9" w14:textId="77777777" w:rsidR="00397D3E" w:rsidRDefault="00397D3E">
      <w:r>
        <w:separator/>
      </w:r>
    </w:p>
  </w:endnote>
  <w:endnote w:type="continuationSeparator" w:id="0">
    <w:p w14:paraId="5FC74865" w14:textId="77777777" w:rsidR="00397D3E" w:rsidRDefault="00397D3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Bosch Office Sans">
    <w:altName w:val="Arial"/>
    <w:charset w:val="00"/>
    <w:family w:val="swiss"/>
    <w:pitch w:val="variable"/>
    <w:sig w:usb0="00000001" w:usb1="0000E0DB" w:usb2="00000000" w:usb3="00000000" w:csb0="0000019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 w:name="Arial Narrow">
    <w:panose1 w:val="020B0606020202030204"/>
    <w:charset w:val="00"/>
    <w:family w:val="swiss"/>
    <w:pitch w:val="variable"/>
    <w:sig w:usb0="00000287" w:usb1="00000800" w:usb2="00000000" w:usb3="00000000" w:csb0="0000009F" w:csb1="00000000"/>
  </w:font>
  <w:font w:name="Optimum">
    <w:altName w:val="Calibri"/>
    <w:charset w:val="00"/>
    <w:family w:val="auto"/>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jc w:val="center"/>
      <w:tblBorders>
        <w:top w:val="single" w:sz="4" w:space="0" w:color="auto"/>
        <w:insideH w:val="single" w:sz="4" w:space="0" w:color="auto"/>
        <w:insideV w:val="single" w:sz="4" w:space="0" w:color="auto"/>
      </w:tblBorders>
      <w:tblLook w:val="01E0" w:firstRow="1" w:lastRow="1" w:firstColumn="1" w:lastColumn="1" w:noHBand="0" w:noVBand="0"/>
    </w:tblPr>
    <w:tblGrid>
      <w:gridCol w:w="10205"/>
    </w:tblGrid>
    <w:tr w:rsidR="00D61BB4" w:rsidRPr="00716D7F" w14:paraId="56168B0B" w14:textId="77777777" w:rsidTr="005464AA">
      <w:trPr>
        <w:jc w:val="center"/>
      </w:trPr>
      <w:tc>
        <w:tcPr>
          <w:tcW w:w="10421" w:type="dxa"/>
          <w:shd w:val="clear" w:color="auto" w:fill="auto"/>
        </w:tcPr>
        <w:p w14:paraId="0F47F1DE" w14:textId="36E92AEC" w:rsidR="00D61BB4" w:rsidRPr="000A6A87" w:rsidRDefault="00D61BB4" w:rsidP="000A6A87">
          <w:pPr>
            <w:pStyle w:val="Pieddepage"/>
            <w:tabs>
              <w:tab w:val="clear" w:pos="4153"/>
              <w:tab w:val="clear" w:pos="8306"/>
              <w:tab w:val="left" w:pos="142"/>
              <w:tab w:val="center" w:pos="5103"/>
              <w:tab w:val="right" w:pos="10206"/>
            </w:tabs>
            <w:jc w:val="both"/>
            <w:rPr>
              <w:rFonts w:ascii="Arial Narrow" w:hAnsi="Arial Narrow"/>
              <w:color w:val="808080"/>
              <w:sz w:val="16"/>
              <w:szCs w:val="16"/>
            </w:rPr>
          </w:pPr>
          <w:r>
            <w:rPr>
              <w:rFonts w:ascii="Arial Narrow" w:hAnsi="Arial Narrow"/>
              <w:color w:val="808080"/>
              <w:sz w:val="16"/>
              <w:szCs w:val="16"/>
            </w:rPr>
            <w:t>Rapport final</w:t>
          </w:r>
          <w:r w:rsidRPr="000A6A87">
            <w:rPr>
              <w:rFonts w:ascii="Arial Narrow" w:hAnsi="Arial Narrow"/>
              <w:color w:val="808080"/>
              <w:sz w:val="16"/>
              <w:szCs w:val="16"/>
            </w:rPr>
            <w:tab/>
            <w:t xml:space="preserve">Page </w:t>
          </w:r>
          <w:r w:rsidRPr="005464AA">
            <w:rPr>
              <w:rFonts w:ascii="Arial Narrow" w:hAnsi="Arial Narrow"/>
              <w:color w:val="808080"/>
              <w:sz w:val="16"/>
              <w:szCs w:val="16"/>
            </w:rPr>
            <w:fldChar w:fldCharType="begin"/>
          </w:r>
          <w:r w:rsidRPr="000A6A87">
            <w:rPr>
              <w:rFonts w:ascii="Arial Narrow" w:hAnsi="Arial Narrow"/>
              <w:color w:val="808080"/>
              <w:sz w:val="16"/>
              <w:szCs w:val="16"/>
            </w:rPr>
            <w:instrText xml:space="preserve"> PAGE </w:instrText>
          </w:r>
          <w:r w:rsidRPr="005464AA">
            <w:rPr>
              <w:rFonts w:ascii="Arial Narrow" w:hAnsi="Arial Narrow"/>
              <w:color w:val="808080"/>
              <w:sz w:val="16"/>
              <w:szCs w:val="16"/>
            </w:rPr>
            <w:fldChar w:fldCharType="separate"/>
          </w:r>
          <w:r>
            <w:rPr>
              <w:rFonts w:ascii="Arial Narrow" w:hAnsi="Arial Narrow"/>
              <w:noProof/>
              <w:color w:val="808080"/>
              <w:sz w:val="16"/>
              <w:szCs w:val="16"/>
            </w:rPr>
            <w:t>7</w:t>
          </w:r>
          <w:r w:rsidRPr="005464AA">
            <w:rPr>
              <w:rFonts w:ascii="Arial Narrow" w:hAnsi="Arial Narrow"/>
              <w:color w:val="808080"/>
              <w:sz w:val="16"/>
              <w:szCs w:val="16"/>
            </w:rPr>
            <w:fldChar w:fldCharType="end"/>
          </w:r>
          <w:r w:rsidRPr="000A6A87">
            <w:rPr>
              <w:rFonts w:ascii="Arial Narrow" w:hAnsi="Arial Narrow"/>
              <w:color w:val="808080"/>
              <w:sz w:val="16"/>
              <w:szCs w:val="16"/>
            </w:rPr>
            <w:t xml:space="preserve"> sur </w:t>
          </w:r>
          <w:r w:rsidRPr="005464AA">
            <w:rPr>
              <w:rStyle w:val="Numrodepage"/>
              <w:rFonts w:ascii="Arial Narrow" w:hAnsi="Arial Narrow"/>
              <w:color w:val="808080"/>
              <w:sz w:val="16"/>
              <w:szCs w:val="16"/>
            </w:rPr>
            <w:fldChar w:fldCharType="begin"/>
          </w:r>
          <w:r w:rsidRPr="000A6A87">
            <w:rPr>
              <w:rStyle w:val="Numrodepage"/>
              <w:rFonts w:ascii="Arial Narrow" w:hAnsi="Arial Narrow"/>
              <w:color w:val="808080"/>
              <w:sz w:val="16"/>
              <w:szCs w:val="16"/>
            </w:rPr>
            <w:instrText xml:space="preserve"> NUMPAGES </w:instrText>
          </w:r>
          <w:r w:rsidRPr="005464AA">
            <w:rPr>
              <w:rStyle w:val="Numrodepage"/>
              <w:rFonts w:ascii="Arial Narrow" w:hAnsi="Arial Narrow"/>
              <w:color w:val="808080"/>
              <w:sz w:val="16"/>
              <w:szCs w:val="16"/>
            </w:rPr>
            <w:fldChar w:fldCharType="separate"/>
          </w:r>
          <w:r>
            <w:rPr>
              <w:rStyle w:val="Numrodepage"/>
              <w:rFonts w:ascii="Arial Narrow" w:hAnsi="Arial Narrow"/>
              <w:noProof/>
              <w:color w:val="808080"/>
              <w:sz w:val="16"/>
              <w:szCs w:val="16"/>
            </w:rPr>
            <w:t>7</w:t>
          </w:r>
          <w:r w:rsidRPr="005464AA">
            <w:rPr>
              <w:rStyle w:val="Numrodepage"/>
              <w:rFonts w:ascii="Arial Narrow" w:hAnsi="Arial Narrow"/>
              <w:color w:val="808080"/>
              <w:sz w:val="16"/>
              <w:szCs w:val="16"/>
            </w:rPr>
            <w:fldChar w:fldCharType="end"/>
          </w:r>
          <w:r w:rsidRPr="000A6A87">
            <w:rPr>
              <w:rFonts w:ascii="Arial Narrow" w:hAnsi="Arial Narrow"/>
              <w:color w:val="808080"/>
              <w:sz w:val="16"/>
              <w:szCs w:val="16"/>
            </w:rPr>
            <w:tab/>
          </w:r>
          <w:r w:rsidRPr="005464AA">
            <w:rPr>
              <w:rFonts w:ascii="Arial Narrow" w:hAnsi="Arial Narrow"/>
              <w:color w:val="808080"/>
              <w:sz w:val="16"/>
              <w:szCs w:val="16"/>
            </w:rPr>
            <w:fldChar w:fldCharType="begin"/>
          </w:r>
          <w:r w:rsidRPr="005464AA">
            <w:rPr>
              <w:rFonts w:ascii="Arial Narrow" w:hAnsi="Arial Narrow"/>
              <w:color w:val="808080"/>
              <w:sz w:val="16"/>
              <w:szCs w:val="16"/>
            </w:rPr>
            <w:instrText xml:space="preserve"> DATE  \@ "d-MMM-yy"  \* MERGEFORMAT </w:instrText>
          </w:r>
          <w:r w:rsidRPr="005464AA">
            <w:rPr>
              <w:rFonts w:ascii="Arial Narrow" w:hAnsi="Arial Narrow"/>
              <w:color w:val="808080"/>
              <w:sz w:val="16"/>
              <w:szCs w:val="16"/>
            </w:rPr>
            <w:fldChar w:fldCharType="separate"/>
          </w:r>
          <w:r w:rsidR="006E3166">
            <w:rPr>
              <w:rFonts w:ascii="Arial Narrow" w:hAnsi="Arial Narrow"/>
              <w:noProof/>
              <w:color w:val="808080"/>
              <w:sz w:val="16"/>
              <w:szCs w:val="16"/>
            </w:rPr>
            <w:t>23-mars-24</w:t>
          </w:r>
          <w:r w:rsidRPr="005464AA">
            <w:rPr>
              <w:rFonts w:ascii="Arial Narrow" w:hAnsi="Arial Narrow"/>
              <w:color w:val="808080"/>
              <w:sz w:val="16"/>
              <w:szCs w:val="16"/>
            </w:rPr>
            <w:fldChar w:fldCharType="end"/>
          </w:r>
        </w:p>
      </w:tc>
    </w:tr>
  </w:tbl>
  <w:p w14:paraId="39E10415" w14:textId="77777777" w:rsidR="00D61BB4" w:rsidRPr="000A6A87" w:rsidRDefault="00D61BB4" w:rsidP="00F373C7">
    <w:pPr>
      <w:pStyle w:val="Pieddepage"/>
      <w:tabs>
        <w:tab w:val="clear" w:pos="4153"/>
        <w:tab w:val="clear" w:pos="8306"/>
        <w:tab w:val="left" w:pos="142"/>
        <w:tab w:val="center" w:pos="5103"/>
        <w:tab w:val="right" w:pos="10206"/>
      </w:tabs>
      <w:jc w:val="both"/>
      <w:rPr>
        <w:snapToGrid w:val="0"/>
        <w:sz w:val="4"/>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E123650" w14:textId="77777777" w:rsidR="00D61BB4" w:rsidRPr="004B7595" w:rsidRDefault="00D61BB4">
    <w:pPr>
      <w:pStyle w:val="Pieddepage"/>
      <w:tabs>
        <w:tab w:val="clear" w:pos="4153"/>
        <w:tab w:val="left" w:pos="142"/>
        <w:tab w:val="center" w:pos="4962"/>
      </w:tabs>
      <w:rPr>
        <w:rFonts w:ascii="Optimum" w:hAnsi="Optimum"/>
        <w:sz w:val="16"/>
        <w:lang w:val="en-US"/>
      </w:rPr>
    </w:pPr>
    <w:r w:rsidRPr="004B7595">
      <w:rPr>
        <w:rFonts w:ascii="Optimum" w:hAnsi="Optimum"/>
        <w:sz w:val="16"/>
        <w:lang w:val="en-US"/>
      </w:rPr>
      <w:t>This document is the property of EM MICROELECTRONIC-MARIN SA and is furnished in confidence and upon the condition that all rights originating in the information, whether patented or not, will be respected.</w:t>
    </w:r>
  </w:p>
  <w:p w14:paraId="5BBA5F06" w14:textId="77777777" w:rsidR="00D61BB4" w:rsidRPr="00FA1BFC" w:rsidRDefault="00D61BB4">
    <w:pPr>
      <w:pStyle w:val="Pieddepage"/>
      <w:tabs>
        <w:tab w:val="clear" w:pos="4153"/>
        <w:tab w:val="left" w:pos="142"/>
        <w:tab w:val="center" w:pos="4962"/>
      </w:tabs>
      <w:rPr>
        <w:sz w:val="20"/>
      </w:rPr>
    </w:pPr>
    <w:r w:rsidRPr="00FA1BFC">
      <w:rPr>
        <w:snapToGrid w:val="0"/>
      </w:rPr>
      <w:t>EM Document Center/10.12.02</w:t>
    </w:r>
    <w:r w:rsidRPr="00FA1BFC">
      <w:rPr>
        <w:snapToGrid w:val="0"/>
      </w:rPr>
      <w:tab/>
    </w:r>
    <w:r w:rsidRPr="00FA1BFC">
      <w:rPr>
        <w:snapToGrid w:val="0"/>
        <w:sz w:val="20"/>
      </w:rPr>
      <w:t xml:space="preserve">Page </w:t>
    </w:r>
    <w:r>
      <w:rPr>
        <w:snapToGrid w:val="0"/>
        <w:sz w:val="20"/>
      </w:rPr>
      <w:fldChar w:fldCharType="begin"/>
    </w:r>
    <w:r w:rsidRPr="00FA1BFC">
      <w:rPr>
        <w:snapToGrid w:val="0"/>
        <w:sz w:val="20"/>
      </w:rPr>
      <w:instrText xml:space="preserve"> PAGE </w:instrText>
    </w:r>
    <w:r>
      <w:rPr>
        <w:snapToGrid w:val="0"/>
        <w:sz w:val="20"/>
      </w:rPr>
      <w:fldChar w:fldCharType="separate"/>
    </w:r>
    <w:r w:rsidRPr="00FA1BFC">
      <w:rPr>
        <w:noProof/>
        <w:snapToGrid w:val="0"/>
        <w:sz w:val="20"/>
      </w:rPr>
      <w:t>1</w:t>
    </w:r>
    <w:r>
      <w:rPr>
        <w:snapToGrid w:val="0"/>
        <w:sz w:val="20"/>
      </w:rPr>
      <w:fldChar w:fldCharType="end"/>
    </w:r>
    <w:r w:rsidRPr="00FA1BFC">
      <w:rPr>
        <w:snapToGrid w:val="0"/>
        <w:sz w:val="20"/>
      </w:rPr>
      <w:t xml:space="preserve"> of 2</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CB7A0D3" w14:textId="77777777" w:rsidR="00397D3E" w:rsidRDefault="00397D3E">
      <w:r>
        <w:separator/>
      </w:r>
    </w:p>
  </w:footnote>
  <w:footnote w:type="continuationSeparator" w:id="0">
    <w:p w14:paraId="754C3E83" w14:textId="77777777" w:rsidR="00397D3E" w:rsidRDefault="00397D3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07665AD" w14:textId="77777777" w:rsidR="00D61BB4" w:rsidRDefault="00D61BB4">
    <w:pPr>
      <w:pStyle w:val="En-tte"/>
      <w:framePr w:wrap="around" w:vAnchor="text" w:hAnchor="margin" w:xAlign="right" w:y="1"/>
      <w:rPr>
        <w:rStyle w:val="Numrodepage"/>
      </w:rPr>
    </w:pPr>
    <w:r>
      <w:rPr>
        <w:rStyle w:val="Numrodepage"/>
      </w:rPr>
      <w:fldChar w:fldCharType="begin"/>
    </w:r>
    <w:r>
      <w:rPr>
        <w:rStyle w:val="Numrodepage"/>
      </w:rPr>
      <w:instrText xml:space="preserve">PAGE  </w:instrText>
    </w:r>
    <w:r>
      <w:rPr>
        <w:rStyle w:val="Numrodepage"/>
      </w:rPr>
      <w:fldChar w:fldCharType="end"/>
    </w:r>
  </w:p>
  <w:p w14:paraId="79275D4F" w14:textId="77777777" w:rsidR="00D61BB4" w:rsidRDefault="00D61BB4">
    <w:pPr>
      <w:pStyle w:val="En-tte"/>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A0163C9" w14:textId="29F87298" w:rsidR="00D61BB4" w:rsidRDefault="00A122C0" w:rsidP="00F373C7">
    <w:pPr>
      <w:pStyle w:val="En-tte"/>
    </w:pPr>
    <w:r>
      <w:rPr>
        <w:noProof/>
      </w:rPr>
      <w:drawing>
        <wp:inline distT="0" distB="0" distL="0" distR="0" wp14:anchorId="3840E256" wp14:editId="00F3D8E4">
          <wp:extent cx="1924076" cy="353683"/>
          <wp:effectExtent l="0" t="0" r="0" b="8890"/>
          <wp:docPr id="1699538160" name="Image 3" descr="ETML | GESO - Group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TML | GESO - Groupement"/>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959069" cy="360115"/>
                  </a:xfrm>
                  <a:prstGeom prst="rect">
                    <a:avLst/>
                  </a:prstGeom>
                  <a:noFill/>
                  <a:ln>
                    <a:noFill/>
                  </a:ln>
                </pic:spPr>
              </pic:pic>
            </a:graphicData>
          </a:graphic>
        </wp:inline>
      </w:drawing>
    </w:r>
    <w:r>
      <w:tab/>
    </w:r>
    <w:r>
      <w:tab/>
    </w:r>
    <w:r>
      <w:tab/>
    </w:r>
    <w:r>
      <w:rPr>
        <w:noProof/>
      </w:rPr>
      <w:drawing>
        <wp:inline distT="0" distB="0" distL="0" distR="0" wp14:anchorId="3C51E6E3" wp14:editId="17EA82B7">
          <wp:extent cx="698272" cy="687353"/>
          <wp:effectExtent l="0" t="0" r="6985" b="0"/>
          <wp:docPr id="469487469" name="Image 4" descr="Logo - Fixme.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Logo - Fixme.ch"/>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724811" cy="713477"/>
                  </a:xfrm>
                  <a:prstGeom prst="rect">
                    <a:avLst/>
                  </a:prstGeom>
                  <a:noFill/>
                  <a:ln>
                    <a:noFill/>
                  </a:ln>
                </pic:spPr>
              </pic:pic>
            </a:graphicData>
          </a:graphic>
        </wp:inline>
      </w:drawing>
    </w:r>
  </w:p>
  <w:p w14:paraId="4C42B441" w14:textId="77777777" w:rsidR="00A122C0" w:rsidRDefault="00A122C0" w:rsidP="00F373C7">
    <w:pPr>
      <w:pStyle w:val="En-tte"/>
      <w:pBdr>
        <w:bottom w:val="single" w:sz="6" w:space="1" w:color="auto"/>
      </w:pBdr>
    </w:pPr>
  </w:p>
  <w:p w14:paraId="04BFD37D" w14:textId="77777777" w:rsidR="00A122C0" w:rsidRPr="00F373C7" w:rsidRDefault="00A122C0" w:rsidP="00F373C7">
    <w:pPr>
      <w:pStyle w:val="En-tt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000" w:firstRow="0" w:lastRow="0" w:firstColumn="0" w:lastColumn="0" w:noHBand="0" w:noVBand="0"/>
    </w:tblPr>
    <w:tblGrid>
      <w:gridCol w:w="1384"/>
      <w:gridCol w:w="3827"/>
      <w:gridCol w:w="5103"/>
    </w:tblGrid>
    <w:tr w:rsidR="00D61BB4" w14:paraId="3E7CD12E" w14:textId="77777777">
      <w:tc>
        <w:tcPr>
          <w:tcW w:w="1384" w:type="dxa"/>
        </w:tcPr>
        <w:p w14:paraId="5A8B953E" w14:textId="77777777" w:rsidR="00D61BB4" w:rsidRDefault="00D61BB4">
          <w:pPr>
            <w:pStyle w:val="En-tte"/>
            <w:ind w:right="-108"/>
            <w:rPr>
              <w:rFonts w:ascii="Arial" w:hAnsi="Arial"/>
              <w:b/>
              <w:sz w:val="12"/>
            </w:rPr>
          </w:pPr>
          <w:r>
            <w:rPr>
              <w:noProof/>
              <w:lang w:val="fr-CH" w:eastAsia="fr-CH"/>
            </w:rPr>
            <mc:AlternateContent>
              <mc:Choice Requires="wps">
                <w:drawing>
                  <wp:anchor distT="0" distB="0" distL="114300" distR="114300" simplePos="0" relativeHeight="251657728" behindDoc="0" locked="0" layoutInCell="0" allowOverlap="1" wp14:anchorId="75F07D56" wp14:editId="260536DE">
                    <wp:simplePos x="0" y="0"/>
                    <wp:positionH relativeFrom="column">
                      <wp:posOffset>792480</wp:posOffset>
                    </wp:positionH>
                    <wp:positionV relativeFrom="paragraph">
                      <wp:posOffset>22225</wp:posOffset>
                    </wp:positionV>
                    <wp:extent cx="3931920" cy="588010"/>
                    <wp:effectExtent l="0" t="0" r="0" b="0"/>
                    <wp:wrapNone/>
                    <wp:docPr id="3"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931920" cy="588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BC35CE" w14:textId="77777777" w:rsidR="00D61BB4" w:rsidRDefault="00D61BB4">
                                <w:pPr>
                                  <w:rPr>
                                    <w:rFonts w:ascii="Optimum" w:hAnsi="Optimum"/>
                                  </w:rPr>
                                </w:pPr>
                                <w:r>
                                  <w:rPr>
                                    <w:rFonts w:ascii="Optimum" w:hAnsi="Optimum"/>
                                    <w:snapToGrid w:val="0"/>
                                    <w:color w:val="000000"/>
                                    <w:sz w:val="36"/>
                                    <w:lang w:eastAsia="fr-FR"/>
                                  </w:rPr>
                                  <w:t>EM MICROELECTRONIC</w:t>
                                </w:r>
                                <w:r>
                                  <w:rPr>
                                    <w:rFonts w:ascii="Optimum" w:hAnsi="Optimum"/>
                                    <w:snapToGrid w:val="0"/>
                                    <w:color w:val="000000"/>
                                    <w:sz w:val="28"/>
                                    <w:lang w:eastAsia="fr-FR"/>
                                  </w:rPr>
                                  <w:t xml:space="preserve"> - MARIN SA</w:t>
                                </w:r>
                              </w:p>
                              <w:p w14:paraId="1F68D736" w14:textId="77777777" w:rsidR="00D61BB4" w:rsidRDefault="00D61BB4">
                                <w:pPr>
                                  <w:rPr>
                                    <w:rFonts w:ascii="Optimum" w:hAnsi="Optimum"/>
                                    <w:sz w:val="12"/>
                                  </w:rPr>
                                </w:pPr>
                              </w:p>
                              <w:p w14:paraId="1414EF03" w14:textId="77777777" w:rsidR="00D61BB4" w:rsidRDefault="00D61BB4">
                                <w:pPr>
                                  <w:rPr>
                                    <w:rFonts w:ascii="Optimum" w:hAnsi="Optimum"/>
                                    <w:sz w:val="16"/>
                                  </w:rPr>
                                </w:pPr>
                                <w:r>
                                  <w:rPr>
                                    <w:noProof/>
                                    <w:lang w:eastAsia="fr-CH"/>
                                  </w:rPr>
                                  <w:drawing>
                                    <wp:inline distT="0" distB="0" distL="0" distR="0" wp14:anchorId="5C99C233" wp14:editId="11BC0435">
                                      <wp:extent cx="1979930" cy="184150"/>
                                      <wp:effectExtent l="0" t="0" r="0" b="0"/>
                                      <wp:docPr id="27" name="Picture 27" descr="Swatch_Group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Swatch_Group_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979930" cy="184150"/>
                                              </a:xfrm>
                                              <a:prstGeom prst="rect">
                                                <a:avLst/>
                                              </a:prstGeom>
                                              <a:noFill/>
                                              <a:ln>
                                                <a:noFill/>
                                              </a:ln>
                                            </pic:spPr>
                                          </pic:pic>
                                        </a:graphicData>
                                      </a:graphic>
                                    </wp:inline>
                                  </w:drawing>
                                </w:r>
                              </w:p>
                            </w:txbxContent>
                          </wps:txbx>
                          <wps:bodyPr rot="0" vert="horz"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75F07D56" id="Rectangle 1" o:spid="_x0000_s1027" style="position:absolute;margin-left:62.4pt;margin-top:1.75pt;width:309.6pt;height:46.3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" o:allowincell="f" filled="f" stroked="f">
                    <v:textbox inset="0,0,0,0">
                      <w:txbxContent>
                        <w:p w14:paraId="10BC35CE" w14:textId="77777777" w:rsidR="00D61BB4" w:rsidRDefault="00D61BB4">
                          <w:pPr>
                            <w:rPr>
                              <w:rFonts w:ascii="Optimum" w:hAnsi="Optimum"/>
                            </w:rPr>
                          </w:pPr>
                          <w:r>
                            <w:rPr>
                              <w:rFonts w:ascii="Optimum" w:hAnsi="Optimum"/>
                              <w:snapToGrid w:val="0"/>
                              <w:color w:val="000000"/>
                              <w:sz w:val="36"/>
                              <w:lang w:eastAsia="fr-FR"/>
                            </w:rPr>
                            <w:t>EM MICROELECTRONIC</w:t>
                          </w:r>
                          <w:r>
                            <w:rPr>
                              <w:rFonts w:ascii="Optimum" w:hAnsi="Optimum"/>
                              <w:snapToGrid w:val="0"/>
                              <w:color w:val="000000"/>
                              <w:sz w:val="28"/>
                              <w:lang w:eastAsia="fr-FR"/>
                            </w:rPr>
                            <w:t xml:space="preserve"> - MARIN SA</w:t>
                          </w:r>
                        </w:p>
                        <w:p w14:paraId="1F68D736" w14:textId="77777777" w:rsidR="00D61BB4" w:rsidRDefault="00D61BB4">
                          <w:pPr>
                            <w:rPr>
                              <w:rFonts w:ascii="Optimum" w:hAnsi="Optimum"/>
                              <w:sz w:val="12"/>
                            </w:rPr>
                          </w:pPr>
                        </w:p>
                        <w:p w14:paraId="1414EF03" w14:textId="77777777" w:rsidR="00D61BB4" w:rsidRDefault="00D61BB4">
                          <w:pPr>
                            <w:rPr>
                              <w:rFonts w:ascii="Optimum" w:hAnsi="Optimum"/>
                              <w:sz w:val="16"/>
                            </w:rPr>
                          </w:pPr>
                          <w:r>
                            <w:rPr>
                              <w:noProof/>
                              <w:lang w:eastAsia="fr-CH"/>
                            </w:rPr>
                            <w:drawing>
                              <wp:inline distT="0" distB="0" distL="0" distR="0" wp14:anchorId="5C99C233" wp14:editId="11BC0435">
                                <wp:extent cx="1979930" cy="184150"/>
                                <wp:effectExtent l="0" t="0" r="0" b="0"/>
                                <wp:docPr id="27" name="Picture 27" descr="Swatch_Group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Swatch_Group_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979930" cy="184150"/>
                                        </a:xfrm>
                                        <a:prstGeom prst="rect">
                                          <a:avLst/>
                                        </a:prstGeom>
                                        <a:noFill/>
                                        <a:ln>
                                          <a:noFill/>
                                        </a:ln>
                                      </pic:spPr>
                                    </pic:pic>
                                  </a:graphicData>
                                </a:graphic>
                              </wp:inline>
                            </w:drawing>
                          </w:r>
                        </w:p>
                      </w:txbxContent>
                    </v:textbox>
                  </v:rect>
                </w:pict>
              </mc:Fallback>
            </mc:AlternateContent>
          </w:r>
          <w:r>
            <w:rPr>
              <w:noProof/>
              <w:lang w:val="fr-CH" w:eastAsia="fr-CH"/>
            </w:rPr>
            <w:drawing>
              <wp:inline distT="0" distB="0" distL="0" distR="0" wp14:anchorId="3116A868" wp14:editId="4D477BBE">
                <wp:extent cx="743585" cy="631825"/>
                <wp:effectExtent l="0" t="0" r="0" b="0"/>
                <wp:docPr id="26" name="Picture 26"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LOGO"/>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743585" cy="631825"/>
                        </a:xfrm>
                        <a:prstGeom prst="rect">
                          <a:avLst/>
                        </a:prstGeom>
                        <a:noFill/>
                        <a:ln>
                          <a:noFill/>
                        </a:ln>
                      </pic:spPr>
                    </pic:pic>
                  </a:graphicData>
                </a:graphic>
              </wp:inline>
            </w:drawing>
          </w:r>
        </w:p>
      </w:tc>
      <w:tc>
        <w:tcPr>
          <w:tcW w:w="3827" w:type="dxa"/>
          <w:tcBorders>
            <w:bottom w:val="single" w:sz="8" w:space="0" w:color="000000"/>
          </w:tcBorders>
        </w:tcPr>
        <w:p w14:paraId="37E953F9" w14:textId="77777777" w:rsidR="00D61BB4" w:rsidRDefault="00D61BB4">
          <w:pPr>
            <w:pStyle w:val="En-tte"/>
            <w:ind w:left="-108"/>
            <w:rPr>
              <w:sz w:val="12"/>
            </w:rPr>
          </w:pPr>
        </w:p>
        <w:p w14:paraId="0D47593E" w14:textId="77777777" w:rsidR="00D61BB4" w:rsidRDefault="00D61BB4">
          <w:pPr>
            <w:pStyle w:val="En-tte"/>
            <w:ind w:left="-108"/>
            <w:rPr>
              <w:sz w:val="12"/>
            </w:rPr>
          </w:pPr>
        </w:p>
        <w:p w14:paraId="05375494" w14:textId="77777777" w:rsidR="00D61BB4" w:rsidRDefault="00D61BB4">
          <w:pPr>
            <w:pStyle w:val="En-tte"/>
            <w:ind w:left="-108"/>
            <w:rPr>
              <w:sz w:val="12"/>
            </w:rPr>
          </w:pPr>
        </w:p>
        <w:p w14:paraId="36B455F5" w14:textId="77777777" w:rsidR="00D61BB4" w:rsidRDefault="00D61BB4">
          <w:pPr>
            <w:pStyle w:val="En-tte"/>
            <w:ind w:left="-108"/>
            <w:rPr>
              <w:sz w:val="12"/>
            </w:rPr>
          </w:pPr>
        </w:p>
        <w:p w14:paraId="3F526794" w14:textId="77777777" w:rsidR="00D61BB4" w:rsidRDefault="00D61BB4">
          <w:pPr>
            <w:pStyle w:val="En-tte"/>
            <w:rPr>
              <w:rFonts w:ascii="Arial" w:hAnsi="Arial"/>
              <w:b/>
              <w:sz w:val="12"/>
            </w:rPr>
          </w:pPr>
        </w:p>
      </w:tc>
      <w:tc>
        <w:tcPr>
          <w:tcW w:w="5103" w:type="dxa"/>
          <w:tcBorders>
            <w:bottom w:val="single" w:sz="8" w:space="0" w:color="000000"/>
          </w:tcBorders>
        </w:tcPr>
        <w:p w14:paraId="575C6EDB" w14:textId="77777777" w:rsidR="00D61BB4" w:rsidRDefault="00D61BB4">
          <w:pPr>
            <w:pStyle w:val="En-tte"/>
            <w:tabs>
              <w:tab w:val="clear" w:pos="4153"/>
            </w:tabs>
            <w:jc w:val="right"/>
            <w:rPr>
              <w:rFonts w:ascii="Arial" w:hAnsi="Arial"/>
              <w:b/>
              <w:sz w:val="12"/>
            </w:rPr>
          </w:pPr>
        </w:p>
        <w:p w14:paraId="1015BC73" w14:textId="77777777" w:rsidR="00D61BB4" w:rsidRDefault="00D61BB4">
          <w:pPr>
            <w:pStyle w:val="En-tte"/>
            <w:tabs>
              <w:tab w:val="clear" w:pos="4153"/>
            </w:tabs>
            <w:jc w:val="right"/>
            <w:rPr>
              <w:rFonts w:ascii="Arial" w:hAnsi="Arial"/>
              <w:b/>
              <w:sz w:val="12"/>
            </w:rPr>
          </w:pPr>
        </w:p>
        <w:p w14:paraId="2CEB490B" w14:textId="77777777" w:rsidR="00D61BB4" w:rsidRDefault="00D61BB4">
          <w:pPr>
            <w:pStyle w:val="En-tte"/>
            <w:tabs>
              <w:tab w:val="clear" w:pos="4153"/>
            </w:tabs>
            <w:jc w:val="right"/>
            <w:rPr>
              <w:rFonts w:ascii="Arial" w:hAnsi="Arial"/>
              <w:b/>
              <w:sz w:val="12"/>
            </w:rPr>
          </w:pPr>
        </w:p>
        <w:p w14:paraId="595DE67D" w14:textId="77777777" w:rsidR="00D61BB4" w:rsidRDefault="00D61BB4">
          <w:pPr>
            <w:pStyle w:val="En-tte"/>
            <w:tabs>
              <w:tab w:val="clear" w:pos="4153"/>
            </w:tabs>
            <w:jc w:val="right"/>
            <w:rPr>
              <w:rFonts w:ascii="Arial" w:hAnsi="Arial"/>
              <w:b/>
              <w:sz w:val="12"/>
            </w:rPr>
          </w:pPr>
        </w:p>
        <w:p w14:paraId="02602BCC" w14:textId="77777777" w:rsidR="00D61BB4" w:rsidRDefault="00D61BB4">
          <w:pPr>
            <w:pStyle w:val="En-tte"/>
            <w:tabs>
              <w:tab w:val="clear" w:pos="4153"/>
            </w:tabs>
            <w:jc w:val="right"/>
            <w:rPr>
              <w:rFonts w:ascii="Arial" w:hAnsi="Arial"/>
              <w:b/>
              <w:sz w:val="12"/>
            </w:rPr>
          </w:pPr>
          <w:r>
            <w:rPr>
              <w:rFonts w:ascii="Arial" w:hAnsi="Arial"/>
              <w:b/>
              <w:sz w:val="36"/>
            </w:rPr>
            <w:t>PRODUCT MARKING</w:t>
          </w:r>
        </w:p>
      </w:tc>
    </w:tr>
  </w:tbl>
  <w:p w14:paraId="5571A1A9" w14:textId="77777777" w:rsidR="00D61BB4" w:rsidRDefault="00D61BB4">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D1702C"/>
    <w:multiLevelType w:val="hybridMultilevel"/>
    <w:tmpl w:val="3FDC5E6C"/>
    <w:lvl w:ilvl="0" w:tplc="100C0001">
      <w:start w:val="1"/>
      <w:numFmt w:val="bullet"/>
      <w:lvlText w:val=""/>
      <w:lvlJc w:val="left"/>
      <w:pPr>
        <w:ind w:left="1854" w:hanging="360"/>
      </w:pPr>
      <w:rPr>
        <w:rFonts w:ascii="Symbol" w:hAnsi="Symbol" w:hint="default"/>
      </w:rPr>
    </w:lvl>
    <w:lvl w:ilvl="1" w:tplc="100C0003" w:tentative="1">
      <w:start w:val="1"/>
      <w:numFmt w:val="bullet"/>
      <w:lvlText w:val="o"/>
      <w:lvlJc w:val="left"/>
      <w:pPr>
        <w:ind w:left="2574" w:hanging="360"/>
      </w:pPr>
      <w:rPr>
        <w:rFonts w:ascii="Courier New" w:hAnsi="Courier New" w:cs="Courier New" w:hint="default"/>
      </w:rPr>
    </w:lvl>
    <w:lvl w:ilvl="2" w:tplc="100C0005" w:tentative="1">
      <w:start w:val="1"/>
      <w:numFmt w:val="bullet"/>
      <w:lvlText w:val=""/>
      <w:lvlJc w:val="left"/>
      <w:pPr>
        <w:ind w:left="3294" w:hanging="360"/>
      </w:pPr>
      <w:rPr>
        <w:rFonts w:ascii="Wingdings" w:hAnsi="Wingdings" w:hint="default"/>
      </w:rPr>
    </w:lvl>
    <w:lvl w:ilvl="3" w:tplc="100C0001" w:tentative="1">
      <w:start w:val="1"/>
      <w:numFmt w:val="bullet"/>
      <w:lvlText w:val=""/>
      <w:lvlJc w:val="left"/>
      <w:pPr>
        <w:ind w:left="4014" w:hanging="360"/>
      </w:pPr>
      <w:rPr>
        <w:rFonts w:ascii="Symbol" w:hAnsi="Symbol" w:hint="default"/>
      </w:rPr>
    </w:lvl>
    <w:lvl w:ilvl="4" w:tplc="100C0003" w:tentative="1">
      <w:start w:val="1"/>
      <w:numFmt w:val="bullet"/>
      <w:lvlText w:val="o"/>
      <w:lvlJc w:val="left"/>
      <w:pPr>
        <w:ind w:left="4734" w:hanging="360"/>
      </w:pPr>
      <w:rPr>
        <w:rFonts w:ascii="Courier New" w:hAnsi="Courier New" w:cs="Courier New" w:hint="default"/>
      </w:rPr>
    </w:lvl>
    <w:lvl w:ilvl="5" w:tplc="100C0005" w:tentative="1">
      <w:start w:val="1"/>
      <w:numFmt w:val="bullet"/>
      <w:lvlText w:val=""/>
      <w:lvlJc w:val="left"/>
      <w:pPr>
        <w:ind w:left="5454" w:hanging="360"/>
      </w:pPr>
      <w:rPr>
        <w:rFonts w:ascii="Wingdings" w:hAnsi="Wingdings" w:hint="default"/>
      </w:rPr>
    </w:lvl>
    <w:lvl w:ilvl="6" w:tplc="100C0001" w:tentative="1">
      <w:start w:val="1"/>
      <w:numFmt w:val="bullet"/>
      <w:lvlText w:val=""/>
      <w:lvlJc w:val="left"/>
      <w:pPr>
        <w:ind w:left="6174" w:hanging="360"/>
      </w:pPr>
      <w:rPr>
        <w:rFonts w:ascii="Symbol" w:hAnsi="Symbol" w:hint="default"/>
      </w:rPr>
    </w:lvl>
    <w:lvl w:ilvl="7" w:tplc="100C0003" w:tentative="1">
      <w:start w:val="1"/>
      <w:numFmt w:val="bullet"/>
      <w:lvlText w:val="o"/>
      <w:lvlJc w:val="left"/>
      <w:pPr>
        <w:ind w:left="6894" w:hanging="360"/>
      </w:pPr>
      <w:rPr>
        <w:rFonts w:ascii="Courier New" w:hAnsi="Courier New" w:cs="Courier New" w:hint="default"/>
      </w:rPr>
    </w:lvl>
    <w:lvl w:ilvl="8" w:tplc="100C0005" w:tentative="1">
      <w:start w:val="1"/>
      <w:numFmt w:val="bullet"/>
      <w:lvlText w:val=""/>
      <w:lvlJc w:val="left"/>
      <w:pPr>
        <w:ind w:left="7614" w:hanging="360"/>
      </w:pPr>
      <w:rPr>
        <w:rFonts w:ascii="Wingdings" w:hAnsi="Wingdings" w:hint="default"/>
      </w:rPr>
    </w:lvl>
  </w:abstractNum>
  <w:abstractNum w:abstractNumId="1" w15:restartNumberingAfterBreak="0">
    <w:nsid w:val="012513D5"/>
    <w:multiLevelType w:val="hybridMultilevel"/>
    <w:tmpl w:val="9636FD94"/>
    <w:lvl w:ilvl="0" w:tplc="100C0001">
      <w:start w:val="1"/>
      <w:numFmt w:val="bullet"/>
      <w:lvlText w:val=""/>
      <w:lvlJc w:val="left"/>
      <w:pPr>
        <w:ind w:left="720" w:hanging="360"/>
      </w:pPr>
      <w:rPr>
        <w:rFonts w:ascii="Symbol" w:hAnsi="Symbol" w:hint="default"/>
      </w:rPr>
    </w:lvl>
    <w:lvl w:ilvl="1" w:tplc="100C0003">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 w15:restartNumberingAfterBreak="0">
    <w:nsid w:val="079F1BA3"/>
    <w:multiLevelType w:val="hybridMultilevel"/>
    <w:tmpl w:val="CC6AB4E2"/>
    <w:lvl w:ilvl="0" w:tplc="100C0001">
      <w:start w:val="1"/>
      <w:numFmt w:val="bullet"/>
      <w:lvlText w:val=""/>
      <w:lvlJc w:val="left"/>
      <w:pPr>
        <w:ind w:left="1854" w:hanging="360"/>
      </w:pPr>
      <w:rPr>
        <w:rFonts w:ascii="Symbol" w:hAnsi="Symbol" w:hint="default"/>
      </w:rPr>
    </w:lvl>
    <w:lvl w:ilvl="1" w:tplc="100C0003" w:tentative="1">
      <w:start w:val="1"/>
      <w:numFmt w:val="bullet"/>
      <w:lvlText w:val="o"/>
      <w:lvlJc w:val="left"/>
      <w:pPr>
        <w:ind w:left="2574" w:hanging="360"/>
      </w:pPr>
      <w:rPr>
        <w:rFonts w:ascii="Courier New" w:hAnsi="Courier New" w:cs="Courier New" w:hint="default"/>
      </w:rPr>
    </w:lvl>
    <w:lvl w:ilvl="2" w:tplc="100C0005" w:tentative="1">
      <w:start w:val="1"/>
      <w:numFmt w:val="bullet"/>
      <w:lvlText w:val=""/>
      <w:lvlJc w:val="left"/>
      <w:pPr>
        <w:ind w:left="3294" w:hanging="360"/>
      </w:pPr>
      <w:rPr>
        <w:rFonts w:ascii="Wingdings" w:hAnsi="Wingdings" w:hint="default"/>
      </w:rPr>
    </w:lvl>
    <w:lvl w:ilvl="3" w:tplc="100C0001" w:tentative="1">
      <w:start w:val="1"/>
      <w:numFmt w:val="bullet"/>
      <w:lvlText w:val=""/>
      <w:lvlJc w:val="left"/>
      <w:pPr>
        <w:ind w:left="4014" w:hanging="360"/>
      </w:pPr>
      <w:rPr>
        <w:rFonts w:ascii="Symbol" w:hAnsi="Symbol" w:hint="default"/>
      </w:rPr>
    </w:lvl>
    <w:lvl w:ilvl="4" w:tplc="100C0003" w:tentative="1">
      <w:start w:val="1"/>
      <w:numFmt w:val="bullet"/>
      <w:lvlText w:val="o"/>
      <w:lvlJc w:val="left"/>
      <w:pPr>
        <w:ind w:left="4734" w:hanging="360"/>
      </w:pPr>
      <w:rPr>
        <w:rFonts w:ascii="Courier New" w:hAnsi="Courier New" w:cs="Courier New" w:hint="default"/>
      </w:rPr>
    </w:lvl>
    <w:lvl w:ilvl="5" w:tplc="100C0005" w:tentative="1">
      <w:start w:val="1"/>
      <w:numFmt w:val="bullet"/>
      <w:lvlText w:val=""/>
      <w:lvlJc w:val="left"/>
      <w:pPr>
        <w:ind w:left="5454" w:hanging="360"/>
      </w:pPr>
      <w:rPr>
        <w:rFonts w:ascii="Wingdings" w:hAnsi="Wingdings" w:hint="default"/>
      </w:rPr>
    </w:lvl>
    <w:lvl w:ilvl="6" w:tplc="100C0001" w:tentative="1">
      <w:start w:val="1"/>
      <w:numFmt w:val="bullet"/>
      <w:lvlText w:val=""/>
      <w:lvlJc w:val="left"/>
      <w:pPr>
        <w:ind w:left="6174" w:hanging="360"/>
      </w:pPr>
      <w:rPr>
        <w:rFonts w:ascii="Symbol" w:hAnsi="Symbol" w:hint="default"/>
      </w:rPr>
    </w:lvl>
    <w:lvl w:ilvl="7" w:tplc="100C0003" w:tentative="1">
      <w:start w:val="1"/>
      <w:numFmt w:val="bullet"/>
      <w:lvlText w:val="o"/>
      <w:lvlJc w:val="left"/>
      <w:pPr>
        <w:ind w:left="6894" w:hanging="360"/>
      </w:pPr>
      <w:rPr>
        <w:rFonts w:ascii="Courier New" w:hAnsi="Courier New" w:cs="Courier New" w:hint="default"/>
      </w:rPr>
    </w:lvl>
    <w:lvl w:ilvl="8" w:tplc="100C0005" w:tentative="1">
      <w:start w:val="1"/>
      <w:numFmt w:val="bullet"/>
      <w:lvlText w:val=""/>
      <w:lvlJc w:val="left"/>
      <w:pPr>
        <w:ind w:left="7614" w:hanging="360"/>
      </w:pPr>
      <w:rPr>
        <w:rFonts w:ascii="Wingdings" w:hAnsi="Wingdings" w:hint="default"/>
      </w:rPr>
    </w:lvl>
  </w:abstractNum>
  <w:abstractNum w:abstractNumId="3" w15:restartNumberingAfterBreak="0">
    <w:nsid w:val="193D7F03"/>
    <w:multiLevelType w:val="hybridMultilevel"/>
    <w:tmpl w:val="C6AC2D9E"/>
    <w:lvl w:ilvl="0" w:tplc="100C000F">
      <w:start w:val="1"/>
      <w:numFmt w:val="decimal"/>
      <w:lvlText w:val="%1."/>
      <w:lvlJc w:val="left"/>
      <w:pPr>
        <w:ind w:left="1854" w:hanging="360"/>
      </w:pPr>
    </w:lvl>
    <w:lvl w:ilvl="1" w:tplc="100C0019" w:tentative="1">
      <w:start w:val="1"/>
      <w:numFmt w:val="lowerLetter"/>
      <w:lvlText w:val="%2."/>
      <w:lvlJc w:val="left"/>
      <w:pPr>
        <w:ind w:left="2574" w:hanging="360"/>
      </w:pPr>
    </w:lvl>
    <w:lvl w:ilvl="2" w:tplc="100C001B" w:tentative="1">
      <w:start w:val="1"/>
      <w:numFmt w:val="lowerRoman"/>
      <w:lvlText w:val="%3."/>
      <w:lvlJc w:val="right"/>
      <w:pPr>
        <w:ind w:left="3294" w:hanging="180"/>
      </w:pPr>
    </w:lvl>
    <w:lvl w:ilvl="3" w:tplc="100C000F" w:tentative="1">
      <w:start w:val="1"/>
      <w:numFmt w:val="decimal"/>
      <w:lvlText w:val="%4."/>
      <w:lvlJc w:val="left"/>
      <w:pPr>
        <w:ind w:left="4014" w:hanging="360"/>
      </w:pPr>
    </w:lvl>
    <w:lvl w:ilvl="4" w:tplc="100C0019" w:tentative="1">
      <w:start w:val="1"/>
      <w:numFmt w:val="lowerLetter"/>
      <w:lvlText w:val="%5."/>
      <w:lvlJc w:val="left"/>
      <w:pPr>
        <w:ind w:left="4734" w:hanging="360"/>
      </w:pPr>
    </w:lvl>
    <w:lvl w:ilvl="5" w:tplc="100C001B" w:tentative="1">
      <w:start w:val="1"/>
      <w:numFmt w:val="lowerRoman"/>
      <w:lvlText w:val="%6."/>
      <w:lvlJc w:val="right"/>
      <w:pPr>
        <w:ind w:left="5454" w:hanging="180"/>
      </w:pPr>
    </w:lvl>
    <w:lvl w:ilvl="6" w:tplc="100C000F" w:tentative="1">
      <w:start w:val="1"/>
      <w:numFmt w:val="decimal"/>
      <w:lvlText w:val="%7."/>
      <w:lvlJc w:val="left"/>
      <w:pPr>
        <w:ind w:left="6174" w:hanging="360"/>
      </w:pPr>
    </w:lvl>
    <w:lvl w:ilvl="7" w:tplc="100C0019" w:tentative="1">
      <w:start w:val="1"/>
      <w:numFmt w:val="lowerLetter"/>
      <w:lvlText w:val="%8."/>
      <w:lvlJc w:val="left"/>
      <w:pPr>
        <w:ind w:left="6894" w:hanging="360"/>
      </w:pPr>
    </w:lvl>
    <w:lvl w:ilvl="8" w:tplc="100C001B" w:tentative="1">
      <w:start w:val="1"/>
      <w:numFmt w:val="lowerRoman"/>
      <w:lvlText w:val="%9."/>
      <w:lvlJc w:val="right"/>
      <w:pPr>
        <w:ind w:left="7614" w:hanging="180"/>
      </w:pPr>
    </w:lvl>
  </w:abstractNum>
  <w:abstractNum w:abstractNumId="4" w15:restartNumberingAfterBreak="0">
    <w:nsid w:val="38722560"/>
    <w:multiLevelType w:val="hybridMultilevel"/>
    <w:tmpl w:val="0D142548"/>
    <w:lvl w:ilvl="0" w:tplc="100C000F">
      <w:start w:val="1"/>
      <w:numFmt w:val="decimal"/>
      <w:lvlText w:val="%1."/>
      <w:lvlJc w:val="left"/>
      <w:pPr>
        <w:ind w:left="1854" w:hanging="360"/>
      </w:pPr>
    </w:lvl>
    <w:lvl w:ilvl="1" w:tplc="100C0019" w:tentative="1">
      <w:start w:val="1"/>
      <w:numFmt w:val="lowerLetter"/>
      <w:lvlText w:val="%2."/>
      <w:lvlJc w:val="left"/>
      <w:pPr>
        <w:ind w:left="2574" w:hanging="360"/>
      </w:pPr>
    </w:lvl>
    <w:lvl w:ilvl="2" w:tplc="100C001B" w:tentative="1">
      <w:start w:val="1"/>
      <w:numFmt w:val="lowerRoman"/>
      <w:lvlText w:val="%3."/>
      <w:lvlJc w:val="right"/>
      <w:pPr>
        <w:ind w:left="3294" w:hanging="180"/>
      </w:pPr>
    </w:lvl>
    <w:lvl w:ilvl="3" w:tplc="100C000F" w:tentative="1">
      <w:start w:val="1"/>
      <w:numFmt w:val="decimal"/>
      <w:lvlText w:val="%4."/>
      <w:lvlJc w:val="left"/>
      <w:pPr>
        <w:ind w:left="4014" w:hanging="360"/>
      </w:pPr>
    </w:lvl>
    <w:lvl w:ilvl="4" w:tplc="100C0019" w:tentative="1">
      <w:start w:val="1"/>
      <w:numFmt w:val="lowerLetter"/>
      <w:lvlText w:val="%5."/>
      <w:lvlJc w:val="left"/>
      <w:pPr>
        <w:ind w:left="4734" w:hanging="360"/>
      </w:pPr>
    </w:lvl>
    <w:lvl w:ilvl="5" w:tplc="100C001B" w:tentative="1">
      <w:start w:val="1"/>
      <w:numFmt w:val="lowerRoman"/>
      <w:lvlText w:val="%6."/>
      <w:lvlJc w:val="right"/>
      <w:pPr>
        <w:ind w:left="5454" w:hanging="180"/>
      </w:pPr>
    </w:lvl>
    <w:lvl w:ilvl="6" w:tplc="100C000F" w:tentative="1">
      <w:start w:val="1"/>
      <w:numFmt w:val="decimal"/>
      <w:lvlText w:val="%7."/>
      <w:lvlJc w:val="left"/>
      <w:pPr>
        <w:ind w:left="6174" w:hanging="360"/>
      </w:pPr>
    </w:lvl>
    <w:lvl w:ilvl="7" w:tplc="100C0019" w:tentative="1">
      <w:start w:val="1"/>
      <w:numFmt w:val="lowerLetter"/>
      <w:lvlText w:val="%8."/>
      <w:lvlJc w:val="left"/>
      <w:pPr>
        <w:ind w:left="6894" w:hanging="360"/>
      </w:pPr>
    </w:lvl>
    <w:lvl w:ilvl="8" w:tplc="100C001B" w:tentative="1">
      <w:start w:val="1"/>
      <w:numFmt w:val="lowerRoman"/>
      <w:lvlText w:val="%9."/>
      <w:lvlJc w:val="right"/>
      <w:pPr>
        <w:ind w:left="7614" w:hanging="180"/>
      </w:pPr>
    </w:lvl>
  </w:abstractNum>
  <w:abstractNum w:abstractNumId="5" w15:restartNumberingAfterBreak="0">
    <w:nsid w:val="3AE76ECF"/>
    <w:multiLevelType w:val="hybridMultilevel"/>
    <w:tmpl w:val="AF7830D4"/>
    <w:lvl w:ilvl="0" w:tplc="100C0001">
      <w:start w:val="1"/>
      <w:numFmt w:val="bullet"/>
      <w:lvlText w:val=""/>
      <w:lvlJc w:val="left"/>
      <w:pPr>
        <w:ind w:left="1287" w:hanging="360"/>
      </w:pPr>
      <w:rPr>
        <w:rFonts w:ascii="Symbol" w:hAnsi="Symbol" w:hint="default"/>
      </w:rPr>
    </w:lvl>
    <w:lvl w:ilvl="1" w:tplc="100C0003" w:tentative="1">
      <w:start w:val="1"/>
      <w:numFmt w:val="bullet"/>
      <w:lvlText w:val="o"/>
      <w:lvlJc w:val="left"/>
      <w:pPr>
        <w:ind w:left="2007" w:hanging="360"/>
      </w:pPr>
      <w:rPr>
        <w:rFonts w:ascii="Courier New" w:hAnsi="Courier New" w:cs="Courier New" w:hint="default"/>
      </w:rPr>
    </w:lvl>
    <w:lvl w:ilvl="2" w:tplc="100C0005" w:tentative="1">
      <w:start w:val="1"/>
      <w:numFmt w:val="bullet"/>
      <w:lvlText w:val=""/>
      <w:lvlJc w:val="left"/>
      <w:pPr>
        <w:ind w:left="2727" w:hanging="360"/>
      </w:pPr>
      <w:rPr>
        <w:rFonts w:ascii="Wingdings" w:hAnsi="Wingdings" w:hint="default"/>
      </w:rPr>
    </w:lvl>
    <w:lvl w:ilvl="3" w:tplc="100C0001" w:tentative="1">
      <w:start w:val="1"/>
      <w:numFmt w:val="bullet"/>
      <w:lvlText w:val=""/>
      <w:lvlJc w:val="left"/>
      <w:pPr>
        <w:ind w:left="3447" w:hanging="360"/>
      </w:pPr>
      <w:rPr>
        <w:rFonts w:ascii="Symbol" w:hAnsi="Symbol" w:hint="default"/>
      </w:rPr>
    </w:lvl>
    <w:lvl w:ilvl="4" w:tplc="100C0003" w:tentative="1">
      <w:start w:val="1"/>
      <w:numFmt w:val="bullet"/>
      <w:lvlText w:val="o"/>
      <w:lvlJc w:val="left"/>
      <w:pPr>
        <w:ind w:left="4167" w:hanging="360"/>
      </w:pPr>
      <w:rPr>
        <w:rFonts w:ascii="Courier New" w:hAnsi="Courier New" w:cs="Courier New" w:hint="default"/>
      </w:rPr>
    </w:lvl>
    <w:lvl w:ilvl="5" w:tplc="100C0005" w:tentative="1">
      <w:start w:val="1"/>
      <w:numFmt w:val="bullet"/>
      <w:lvlText w:val=""/>
      <w:lvlJc w:val="left"/>
      <w:pPr>
        <w:ind w:left="4887" w:hanging="360"/>
      </w:pPr>
      <w:rPr>
        <w:rFonts w:ascii="Wingdings" w:hAnsi="Wingdings" w:hint="default"/>
      </w:rPr>
    </w:lvl>
    <w:lvl w:ilvl="6" w:tplc="100C0001" w:tentative="1">
      <w:start w:val="1"/>
      <w:numFmt w:val="bullet"/>
      <w:lvlText w:val=""/>
      <w:lvlJc w:val="left"/>
      <w:pPr>
        <w:ind w:left="5607" w:hanging="360"/>
      </w:pPr>
      <w:rPr>
        <w:rFonts w:ascii="Symbol" w:hAnsi="Symbol" w:hint="default"/>
      </w:rPr>
    </w:lvl>
    <w:lvl w:ilvl="7" w:tplc="100C0003" w:tentative="1">
      <w:start w:val="1"/>
      <w:numFmt w:val="bullet"/>
      <w:lvlText w:val="o"/>
      <w:lvlJc w:val="left"/>
      <w:pPr>
        <w:ind w:left="6327" w:hanging="360"/>
      </w:pPr>
      <w:rPr>
        <w:rFonts w:ascii="Courier New" w:hAnsi="Courier New" w:cs="Courier New" w:hint="default"/>
      </w:rPr>
    </w:lvl>
    <w:lvl w:ilvl="8" w:tplc="100C0005" w:tentative="1">
      <w:start w:val="1"/>
      <w:numFmt w:val="bullet"/>
      <w:lvlText w:val=""/>
      <w:lvlJc w:val="left"/>
      <w:pPr>
        <w:ind w:left="7047" w:hanging="360"/>
      </w:pPr>
      <w:rPr>
        <w:rFonts w:ascii="Wingdings" w:hAnsi="Wingdings" w:hint="default"/>
      </w:rPr>
    </w:lvl>
  </w:abstractNum>
  <w:abstractNum w:abstractNumId="6" w15:restartNumberingAfterBreak="0">
    <w:nsid w:val="44B75402"/>
    <w:multiLevelType w:val="hybridMultilevel"/>
    <w:tmpl w:val="11D22574"/>
    <w:lvl w:ilvl="0" w:tplc="100C0005">
      <w:start w:val="1"/>
      <w:numFmt w:val="bullet"/>
      <w:lvlText w:val=""/>
      <w:lvlJc w:val="left"/>
      <w:pPr>
        <w:ind w:left="1287" w:hanging="360"/>
      </w:pPr>
      <w:rPr>
        <w:rFonts w:ascii="Wingdings" w:hAnsi="Wingdings" w:hint="default"/>
      </w:rPr>
    </w:lvl>
    <w:lvl w:ilvl="1" w:tplc="100C0003" w:tentative="1">
      <w:start w:val="1"/>
      <w:numFmt w:val="bullet"/>
      <w:lvlText w:val="o"/>
      <w:lvlJc w:val="left"/>
      <w:pPr>
        <w:ind w:left="2007" w:hanging="360"/>
      </w:pPr>
      <w:rPr>
        <w:rFonts w:ascii="Courier New" w:hAnsi="Courier New" w:cs="Courier New" w:hint="default"/>
      </w:rPr>
    </w:lvl>
    <w:lvl w:ilvl="2" w:tplc="100C0005" w:tentative="1">
      <w:start w:val="1"/>
      <w:numFmt w:val="bullet"/>
      <w:lvlText w:val=""/>
      <w:lvlJc w:val="left"/>
      <w:pPr>
        <w:ind w:left="2727" w:hanging="360"/>
      </w:pPr>
      <w:rPr>
        <w:rFonts w:ascii="Wingdings" w:hAnsi="Wingdings" w:hint="default"/>
      </w:rPr>
    </w:lvl>
    <w:lvl w:ilvl="3" w:tplc="100C0001" w:tentative="1">
      <w:start w:val="1"/>
      <w:numFmt w:val="bullet"/>
      <w:lvlText w:val=""/>
      <w:lvlJc w:val="left"/>
      <w:pPr>
        <w:ind w:left="3447" w:hanging="360"/>
      </w:pPr>
      <w:rPr>
        <w:rFonts w:ascii="Symbol" w:hAnsi="Symbol" w:hint="default"/>
      </w:rPr>
    </w:lvl>
    <w:lvl w:ilvl="4" w:tplc="100C0003" w:tentative="1">
      <w:start w:val="1"/>
      <w:numFmt w:val="bullet"/>
      <w:lvlText w:val="o"/>
      <w:lvlJc w:val="left"/>
      <w:pPr>
        <w:ind w:left="4167" w:hanging="360"/>
      </w:pPr>
      <w:rPr>
        <w:rFonts w:ascii="Courier New" w:hAnsi="Courier New" w:cs="Courier New" w:hint="default"/>
      </w:rPr>
    </w:lvl>
    <w:lvl w:ilvl="5" w:tplc="100C0005" w:tentative="1">
      <w:start w:val="1"/>
      <w:numFmt w:val="bullet"/>
      <w:lvlText w:val=""/>
      <w:lvlJc w:val="left"/>
      <w:pPr>
        <w:ind w:left="4887" w:hanging="360"/>
      </w:pPr>
      <w:rPr>
        <w:rFonts w:ascii="Wingdings" w:hAnsi="Wingdings" w:hint="default"/>
      </w:rPr>
    </w:lvl>
    <w:lvl w:ilvl="6" w:tplc="100C0001" w:tentative="1">
      <w:start w:val="1"/>
      <w:numFmt w:val="bullet"/>
      <w:lvlText w:val=""/>
      <w:lvlJc w:val="left"/>
      <w:pPr>
        <w:ind w:left="5607" w:hanging="360"/>
      </w:pPr>
      <w:rPr>
        <w:rFonts w:ascii="Symbol" w:hAnsi="Symbol" w:hint="default"/>
      </w:rPr>
    </w:lvl>
    <w:lvl w:ilvl="7" w:tplc="100C0003" w:tentative="1">
      <w:start w:val="1"/>
      <w:numFmt w:val="bullet"/>
      <w:lvlText w:val="o"/>
      <w:lvlJc w:val="left"/>
      <w:pPr>
        <w:ind w:left="6327" w:hanging="360"/>
      </w:pPr>
      <w:rPr>
        <w:rFonts w:ascii="Courier New" w:hAnsi="Courier New" w:cs="Courier New" w:hint="default"/>
      </w:rPr>
    </w:lvl>
    <w:lvl w:ilvl="8" w:tplc="100C0005" w:tentative="1">
      <w:start w:val="1"/>
      <w:numFmt w:val="bullet"/>
      <w:lvlText w:val=""/>
      <w:lvlJc w:val="left"/>
      <w:pPr>
        <w:ind w:left="7047" w:hanging="360"/>
      </w:pPr>
      <w:rPr>
        <w:rFonts w:ascii="Wingdings" w:hAnsi="Wingdings" w:hint="default"/>
      </w:rPr>
    </w:lvl>
  </w:abstractNum>
  <w:abstractNum w:abstractNumId="7" w15:restartNumberingAfterBreak="0">
    <w:nsid w:val="45230252"/>
    <w:multiLevelType w:val="multilevel"/>
    <w:tmpl w:val="6592FB5C"/>
    <w:lvl w:ilvl="0">
      <w:start w:val="1"/>
      <w:numFmt w:val="decimal"/>
      <w:pStyle w:val="Titre1"/>
      <w:lvlText w:val="%1."/>
      <w:lvlJc w:val="left"/>
      <w:pPr>
        <w:tabs>
          <w:tab w:val="num" w:pos="567"/>
        </w:tabs>
        <w:ind w:left="567" w:hanging="567"/>
      </w:pPr>
      <w:rPr>
        <w:rFonts w:ascii="Arial" w:hAnsi="Arial" w:hint="default"/>
        <w:b/>
        <w:i w:val="0"/>
        <w:color w:val="auto"/>
        <w:sz w:val="24"/>
      </w:rPr>
    </w:lvl>
    <w:lvl w:ilvl="1">
      <w:start w:val="1"/>
      <w:numFmt w:val="decimal"/>
      <w:pStyle w:val="Titre2"/>
      <w:lvlText w:val="%1.%2"/>
      <w:lvlJc w:val="left"/>
      <w:pPr>
        <w:tabs>
          <w:tab w:val="num" w:pos="1134"/>
        </w:tabs>
        <w:ind w:left="1134" w:hanging="567"/>
      </w:pPr>
      <w:rPr>
        <w:rFonts w:ascii="Arial" w:hAnsi="Arial" w:hint="default"/>
        <w:b/>
        <w:i w:val="0"/>
        <w:caps/>
        <w:strike w:val="0"/>
        <w:dstrike w:val="0"/>
        <w:vanish w:val="0"/>
        <w:sz w:val="20"/>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Titre3"/>
      <w:lvlText w:val="%1.%2.%3"/>
      <w:lvlJc w:val="left"/>
      <w:pPr>
        <w:tabs>
          <w:tab w:val="num" w:pos="1985"/>
        </w:tabs>
        <w:ind w:left="1985" w:hanging="851"/>
      </w:pPr>
      <w:rPr>
        <w:rFonts w:ascii="Arial" w:hAnsi="Arial" w:hint="default"/>
        <w:b w:val="0"/>
        <w:i/>
        <w:color w:val="auto"/>
        <w:sz w:val="20"/>
      </w:rPr>
    </w:lvl>
    <w:lvl w:ilvl="3">
      <w:start w:val="1"/>
      <w:numFmt w:val="decimal"/>
      <w:pStyle w:val="Titre4"/>
      <w:lvlText w:val="%1.%2.%3.%4."/>
      <w:lvlJc w:val="left"/>
      <w:pPr>
        <w:tabs>
          <w:tab w:val="num" w:pos="2835"/>
        </w:tabs>
        <w:ind w:left="2835" w:hanging="850"/>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8" w15:restartNumberingAfterBreak="0">
    <w:nsid w:val="4EC4757D"/>
    <w:multiLevelType w:val="hybridMultilevel"/>
    <w:tmpl w:val="0CAEC72A"/>
    <w:lvl w:ilvl="0" w:tplc="100C0011">
      <w:start w:val="1"/>
      <w:numFmt w:val="decimal"/>
      <w:lvlText w:val="%1)"/>
      <w:lvlJc w:val="left"/>
      <w:pPr>
        <w:ind w:left="1287" w:hanging="360"/>
      </w:pPr>
    </w:lvl>
    <w:lvl w:ilvl="1" w:tplc="100C0019" w:tentative="1">
      <w:start w:val="1"/>
      <w:numFmt w:val="lowerLetter"/>
      <w:lvlText w:val="%2."/>
      <w:lvlJc w:val="left"/>
      <w:pPr>
        <w:ind w:left="2007" w:hanging="360"/>
      </w:pPr>
    </w:lvl>
    <w:lvl w:ilvl="2" w:tplc="100C001B" w:tentative="1">
      <w:start w:val="1"/>
      <w:numFmt w:val="lowerRoman"/>
      <w:lvlText w:val="%3."/>
      <w:lvlJc w:val="right"/>
      <w:pPr>
        <w:ind w:left="2727" w:hanging="180"/>
      </w:pPr>
    </w:lvl>
    <w:lvl w:ilvl="3" w:tplc="100C000F" w:tentative="1">
      <w:start w:val="1"/>
      <w:numFmt w:val="decimal"/>
      <w:lvlText w:val="%4."/>
      <w:lvlJc w:val="left"/>
      <w:pPr>
        <w:ind w:left="3447" w:hanging="360"/>
      </w:pPr>
    </w:lvl>
    <w:lvl w:ilvl="4" w:tplc="100C0019" w:tentative="1">
      <w:start w:val="1"/>
      <w:numFmt w:val="lowerLetter"/>
      <w:lvlText w:val="%5."/>
      <w:lvlJc w:val="left"/>
      <w:pPr>
        <w:ind w:left="4167" w:hanging="360"/>
      </w:pPr>
    </w:lvl>
    <w:lvl w:ilvl="5" w:tplc="100C001B" w:tentative="1">
      <w:start w:val="1"/>
      <w:numFmt w:val="lowerRoman"/>
      <w:lvlText w:val="%6."/>
      <w:lvlJc w:val="right"/>
      <w:pPr>
        <w:ind w:left="4887" w:hanging="180"/>
      </w:pPr>
    </w:lvl>
    <w:lvl w:ilvl="6" w:tplc="100C000F" w:tentative="1">
      <w:start w:val="1"/>
      <w:numFmt w:val="decimal"/>
      <w:lvlText w:val="%7."/>
      <w:lvlJc w:val="left"/>
      <w:pPr>
        <w:ind w:left="5607" w:hanging="360"/>
      </w:pPr>
    </w:lvl>
    <w:lvl w:ilvl="7" w:tplc="100C0019" w:tentative="1">
      <w:start w:val="1"/>
      <w:numFmt w:val="lowerLetter"/>
      <w:lvlText w:val="%8."/>
      <w:lvlJc w:val="left"/>
      <w:pPr>
        <w:ind w:left="6327" w:hanging="360"/>
      </w:pPr>
    </w:lvl>
    <w:lvl w:ilvl="8" w:tplc="100C001B" w:tentative="1">
      <w:start w:val="1"/>
      <w:numFmt w:val="lowerRoman"/>
      <w:lvlText w:val="%9."/>
      <w:lvlJc w:val="right"/>
      <w:pPr>
        <w:ind w:left="7047" w:hanging="180"/>
      </w:pPr>
    </w:lvl>
  </w:abstractNum>
  <w:abstractNum w:abstractNumId="9" w15:restartNumberingAfterBreak="0">
    <w:nsid w:val="51CB1313"/>
    <w:multiLevelType w:val="hybridMultilevel"/>
    <w:tmpl w:val="C52E2688"/>
    <w:lvl w:ilvl="0" w:tplc="100C0001">
      <w:start w:val="1"/>
      <w:numFmt w:val="bullet"/>
      <w:lvlText w:val=""/>
      <w:lvlJc w:val="left"/>
      <w:pPr>
        <w:ind w:left="1287" w:hanging="360"/>
      </w:pPr>
      <w:rPr>
        <w:rFonts w:ascii="Symbol" w:hAnsi="Symbol" w:hint="default"/>
      </w:rPr>
    </w:lvl>
    <w:lvl w:ilvl="1" w:tplc="100C0003" w:tentative="1">
      <w:start w:val="1"/>
      <w:numFmt w:val="bullet"/>
      <w:lvlText w:val="o"/>
      <w:lvlJc w:val="left"/>
      <w:pPr>
        <w:ind w:left="2007" w:hanging="360"/>
      </w:pPr>
      <w:rPr>
        <w:rFonts w:ascii="Courier New" w:hAnsi="Courier New" w:cs="Courier New" w:hint="default"/>
      </w:rPr>
    </w:lvl>
    <w:lvl w:ilvl="2" w:tplc="100C0005" w:tentative="1">
      <w:start w:val="1"/>
      <w:numFmt w:val="bullet"/>
      <w:lvlText w:val=""/>
      <w:lvlJc w:val="left"/>
      <w:pPr>
        <w:ind w:left="2727" w:hanging="360"/>
      </w:pPr>
      <w:rPr>
        <w:rFonts w:ascii="Wingdings" w:hAnsi="Wingdings" w:hint="default"/>
      </w:rPr>
    </w:lvl>
    <w:lvl w:ilvl="3" w:tplc="100C0001" w:tentative="1">
      <w:start w:val="1"/>
      <w:numFmt w:val="bullet"/>
      <w:lvlText w:val=""/>
      <w:lvlJc w:val="left"/>
      <w:pPr>
        <w:ind w:left="3447" w:hanging="360"/>
      </w:pPr>
      <w:rPr>
        <w:rFonts w:ascii="Symbol" w:hAnsi="Symbol" w:hint="default"/>
      </w:rPr>
    </w:lvl>
    <w:lvl w:ilvl="4" w:tplc="100C0003" w:tentative="1">
      <w:start w:val="1"/>
      <w:numFmt w:val="bullet"/>
      <w:lvlText w:val="o"/>
      <w:lvlJc w:val="left"/>
      <w:pPr>
        <w:ind w:left="4167" w:hanging="360"/>
      </w:pPr>
      <w:rPr>
        <w:rFonts w:ascii="Courier New" w:hAnsi="Courier New" w:cs="Courier New" w:hint="default"/>
      </w:rPr>
    </w:lvl>
    <w:lvl w:ilvl="5" w:tplc="100C0005" w:tentative="1">
      <w:start w:val="1"/>
      <w:numFmt w:val="bullet"/>
      <w:lvlText w:val=""/>
      <w:lvlJc w:val="left"/>
      <w:pPr>
        <w:ind w:left="4887" w:hanging="360"/>
      </w:pPr>
      <w:rPr>
        <w:rFonts w:ascii="Wingdings" w:hAnsi="Wingdings" w:hint="default"/>
      </w:rPr>
    </w:lvl>
    <w:lvl w:ilvl="6" w:tplc="100C0001" w:tentative="1">
      <w:start w:val="1"/>
      <w:numFmt w:val="bullet"/>
      <w:lvlText w:val=""/>
      <w:lvlJc w:val="left"/>
      <w:pPr>
        <w:ind w:left="5607" w:hanging="360"/>
      </w:pPr>
      <w:rPr>
        <w:rFonts w:ascii="Symbol" w:hAnsi="Symbol" w:hint="default"/>
      </w:rPr>
    </w:lvl>
    <w:lvl w:ilvl="7" w:tplc="100C0003" w:tentative="1">
      <w:start w:val="1"/>
      <w:numFmt w:val="bullet"/>
      <w:lvlText w:val="o"/>
      <w:lvlJc w:val="left"/>
      <w:pPr>
        <w:ind w:left="6327" w:hanging="360"/>
      </w:pPr>
      <w:rPr>
        <w:rFonts w:ascii="Courier New" w:hAnsi="Courier New" w:cs="Courier New" w:hint="default"/>
      </w:rPr>
    </w:lvl>
    <w:lvl w:ilvl="8" w:tplc="100C0005" w:tentative="1">
      <w:start w:val="1"/>
      <w:numFmt w:val="bullet"/>
      <w:lvlText w:val=""/>
      <w:lvlJc w:val="left"/>
      <w:pPr>
        <w:ind w:left="7047" w:hanging="360"/>
      </w:pPr>
      <w:rPr>
        <w:rFonts w:ascii="Wingdings" w:hAnsi="Wingdings" w:hint="default"/>
      </w:rPr>
    </w:lvl>
  </w:abstractNum>
  <w:abstractNum w:abstractNumId="10" w15:restartNumberingAfterBreak="0">
    <w:nsid w:val="533318C1"/>
    <w:multiLevelType w:val="hybridMultilevel"/>
    <w:tmpl w:val="D7EAD62E"/>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13">
      <w:start w:val="1"/>
      <w:numFmt w:val="upperRoman"/>
      <w:lvlText w:val="%3."/>
      <w:lvlJc w:val="right"/>
      <w:pPr>
        <w:ind w:left="2160" w:hanging="360"/>
      </w:p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1" w15:restartNumberingAfterBreak="0">
    <w:nsid w:val="572E57DE"/>
    <w:multiLevelType w:val="hybridMultilevel"/>
    <w:tmpl w:val="44E0CE58"/>
    <w:lvl w:ilvl="0" w:tplc="100C0001">
      <w:start w:val="1"/>
      <w:numFmt w:val="bullet"/>
      <w:lvlText w:val=""/>
      <w:lvlJc w:val="left"/>
      <w:pPr>
        <w:ind w:left="2160" w:hanging="360"/>
      </w:pPr>
      <w:rPr>
        <w:rFonts w:ascii="Symbol" w:hAnsi="Symbol" w:hint="default"/>
      </w:rPr>
    </w:lvl>
    <w:lvl w:ilvl="1" w:tplc="100C0003" w:tentative="1">
      <w:start w:val="1"/>
      <w:numFmt w:val="bullet"/>
      <w:lvlText w:val="o"/>
      <w:lvlJc w:val="left"/>
      <w:pPr>
        <w:ind w:left="2880" w:hanging="360"/>
      </w:pPr>
      <w:rPr>
        <w:rFonts w:ascii="Courier New" w:hAnsi="Courier New" w:cs="Courier New" w:hint="default"/>
      </w:rPr>
    </w:lvl>
    <w:lvl w:ilvl="2" w:tplc="100C0005" w:tentative="1">
      <w:start w:val="1"/>
      <w:numFmt w:val="bullet"/>
      <w:lvlText w:val=""/>
      <w:lvlJc w:val="left"/>
      <w:pPr>
        <w:ind w:left="3600" w:hanging="360"/>
      </w:pPr>
      <w:rPr>
        <w:rFonts w:ascii="Wingdings" w:hAnsi="Wingdings" w:hint="default"/>
      </w:rPr>
    </w:lvl>
    <w:lvl w:ilvl="3" w:tplc="100C0001" w:tentative="1">
      <w:start w:val="1"/>
      <w:numFmt w:val="bullet"/>
      <w:lvlText w:val=""/>
      <w:lvlJc w:val="left"/>
      <w:pPr>
        <w:ind w:left="4320" w:hanging="360"/>
      </w:pPr>
      <w:rPr>
        <w:rFonts w:ascii="Symbol" w:hAnsi="Symbol" w:hint="default"/>
      </w:rPr>
    </w:lvl>
    <w:lvl w:ilvl="4" w:tplc="100C0003" w:tentative="1">
      <w:start w:val="1"/>
      <w:numFmt w:val="bullet"/>
      <w:lvlText w:val="o"/>
      <w:lvlJc w:val="left"/>
      <w:pPr>
        <w:ind w:left="5040" w:hanging="360"/>
      </w:pPr>
      <w:rPr>
        <w:rFonts w:ascii="Courier New" w:hAnsi="Courier New" w:cs="Courier New" w:hint="default"/>
      </w:rPr>
    </w:lvl>
    <w:lvl w:ilvl="5" w:tplc="100C0005" w:tentative="1">
      <w:start w:val="1"/>
      <w:numFmt w:val="bullet"/>
      <w:lvlText w:val=""/>
      <w:lvlJc w:val="left"/>
      <w:pPr>
        <w:ind w:left="5760" w:hanging="360"/>
      </w:pPr>
      <w:rPr>
        <w:rFonts w:ascii="Wingdings" w:hAnsi="Wingdings" w:hint="default"/>
      </w:rPr>
    </w:lvl>
    <w:lvl w:ilvl="6" w:tplc="100C0001" w:tentative="1">
      <w:start w:val="1"/>
      <w:numFmt w:val="bullet"/>
      <w:lvlText w:val=""/>
      <w:lvlJc w:val="left"/>
      <w:pPr>
        <w:ind w:left="6480" w:hanging="360"/>
      </w:pPr>
      <w:rPr>
        <w:rFonts w:ascii="Symbol" w:hAnsi="Symbol" w:hint="default"/>
      </w:rPr>
    </w:lvl>
    <w:lvl w:ilvl="7" w:tplc="100C0003" w:tentative="1">
      <w:start w:val="1"/>
      <w:numFmt w:val="bullet"/>
      <w:lvlText w:val="o"/>
      <w:lvlJc w:val="left"/>
      <w:pPr>
        <w:ind w:left="7200" w:hanging="360"/>
      </w:pPr>
      <w:rPr>
        <w:rFonts w:ascii="Courier New" w:hAnsi="Courier New" w:cs="Courier New" w:hint="default"/>
      </w:rPr>
    </w:lvl>
    <w:lvl w:ilvl="8" w:tplc="100C0005" w:tentative="1">
      <w:start w:val="1"/>
      <w:numFmt w:val="bullet"/>
      <w:lvlText w:val=""/>
      <w:lvlJc w:val="left"/>
      <w:pPr>
        <w:ind w:left="7920" w:hanging="360"/>
      </w:pPr>
      <w:rPr>
        <w:rFonts w:ascii="Wingdings" w:hAnsi="Wingdings" w:hint="default"/>
      </w:rPr>
    </w:lvl>
  </w:abstractNum>
  <w:abstractNum w:abstractNumId="12" w15:restartNumberingAfterBreak="0">
    <w:nsid w:val="7C3E244E"/>
    <w:multiLevelType w:val="hybridMultilevel"/>
    <w:tmpl w:val="2D601AB8"/>
    <w:lvl w:ilvl="0" w:tplc="445870C2">
      <w:start w:val="1"/>
      <w:numFmt w:val="decimal"/>
      <w:pStyle w:val="OpenIssue"/>
      <w:lvlText w:val="Open Issue %1:"/>
      <w:lvlJc w:val="left"/>
      <w:pPr>
        <w:ind w:left="2520" w:hanging="360"/>
      </w:pPr>
      <w:rPr>
        <w:rFonts w:hint="default"/>
      </w:rPr>
    </w:lvl>
    <w:lvl w:ilvl="1" w:tplc="04090003">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num w:numId="1" w16cid:durableId="1055082145">
    <w:abstractNumId w:val="7"/>
  </w:num>
  <w:num w:numId="2" w16cid:durableId="347024132">
    <w:abstractNumId w:val="12"/>
  </w:num>
  <w:num w:numId="3" w16cid:durableId="400451277">
    <w:abstractNumId w:val="1"/>
  </w:num>
  <w:num w:numId="4" w16cid:durableId="1040469271">
    <w:abstractNumId w:val="11"/>
  </w:num>
  <w:num w:numId="5" w16cid:durableId="924920001">
    <w:abstractNumId w:val="0"/>
  </w:num>
  <w:num w:numId="6" w16cid:durableId="459423582">
    <w:abstractNumId w:val="3"/>
  </w:num>
  <w:num w:numId="7" w16cid:durableId="1153983028">
    <w:abstractNumId w:val="2"/>
  </w:num>
  <w:num w:numId="8" w16cid:durableId="1546746571">
    <w:abstractNumId w:val="5"/>
  </w:num>
  <w:num w:numId="9" w16cid:durableId="1296905861">
    <w:abstractNumId w:val="9"/>
  </w:num>
  <w:num w:numId="10" w16cid:durableId="58021644">
    <w:abstractNumId w:val="4"/>
  </w:num>
  <w:num w:numId="11" w16cid:durableId="1921062785">
    <w:abstractNumId w:val="8"/>
  </w:num>
  <w:num w:numId="12" w16cid:durableId="1331442576">
    <w:abstractNumId w:val="10"/>
  </w:num>
  <w:num w:numId="13" w16cid:durableId="1732532241">
    <w:abstractNumId w:val="6"/>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embedSystemFonts/>
  <w:proofState w:spelling="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displayHorizontalDrawingGridEvery w:val="0"/>
  <w:displayVerticalDrawingGridEvery w:val="0"/>
  <w:doNotUseMarginsForDrawingGridOrigin/>
  <w:noPunctuationKerning/>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415A7"/>
    <w:rsid w:val="00000540"/>
    <w:rsid w:val="0000064C"/>
    <w:rsid w:val="000008DF"/>
    <w:rsid w:val="00000E8A"/>
    <w:rsid w:val="000011C4"/>
    <w:rsid w:val="000018D3"/>
    <w:rsid w:val="00001D0B"/>
    <w:rsid w:val="00002456"/>
    <w:rsid w:val="0000299E"/>
    <w:rsid w:val="000029A2"/>
    <w:rsid w:val="00002CDC"/>
    <w:rsid w:val="00005352"/>
    <w:rsid w:val="0000544B"/>
    <w:rsid w:val="00006725"/>
    <w:rsid w:val="000068AB"/>
    <w:rsid w:val="00011CA8"/>
    <w:rsid w:val="00011D94"/>
    <w:rsid w:val="00011E04"/>
    <w:rsid w:val="00011F78"/>
    <w:rsid w:val="00013EDE"/>
    <w:rsid w:val="00015679"/>
    <w:rsid w:val="0001637A"/>
    <w:rsid w:val="00017D88"/>
    <w:rsid w:val="00020371"/>
    <w:rsid w:val="000203E7"/>
    <w:rsid w:val="00020E48"/>
    <w:rsid w:val="00022A40"/>
    <w:rsid w:val="00022B52"/>
    <w:rsid w:val="000254C2"/>
    <w:rsid w:val="00026102"/>
    <w:rsid w:val="00026FD6"/>
    <w:rsid w:val="000301D4"/>
    <w:rsid w:val="00030BF9"/>
    <w:rsid w:val="000316FD"/>
    <w:rsid w:val="00031DA7"/>
    <w:rsid w:val="00031FF6"/>
    <w:rsid w:val="000329BD"/>
    <w:rsid w:val="00032F1D"/>
    <w:rsid w:val="000331E4"/>
    <w:rsid w:val="000352E2"/>
    <w:rsid w:val="000354CD"/>
    <w:rsid w:val="00035904"/>
    <w:rsid w:val="00036B73"/>
    <w:rsid w:val="00037458"/>
    <w:rsid w:val="00037587"/>
    <w:rsid w:val="00042950"/>
    <w:rsid w:val="00043C1A"/>
    <w:rsid w:val="0004433F"/>
    <w:rsid w:val="0004478F"/>
    <w:rsid w:val="0004547A"/>
    <w:rsid w:val="00045597"/>
    <w:rsid w:val="00045FB7"/>
    <w:rsid w:val="000473C9"/>
    <w:rsid w:val="00050740"/>
    <w:rsid w:val="00050AB4"/>
    <w:rsid w:val="00050D49"/>
    <w:rsid w:val="00050D8E"/>
    <w:rsid w:val="000510CF"/>
    <w:rsid w:val="0005125E"/>
    <w:rsid w:val="00051837"/>
    <w:rsid w:val="00051CC4"/>
    <w:rsid w:val="00051F91"/>
    <w:rsid w:val="00052FA0"/>
    <w:rsid w:val="0005348B"/>
    <w:rsid w:val="000538F6"/>
    <w:rsid w:val="00053ABF"/>
    <w:rsid w:val="0005476C"/>
    <w:rsid w:val="0005497E"/>
    <w:rsid w:val="0005564B"/>
    <w:rsid w:val="0005593B"/>
    <w:rsid w:val="000559ED"/>
    <w:rsid w:val="000579A0"/>
    <w:rsid w:val="00057CC7"/>
    <w:rsid w:val="00060638"/>
    <w:rsid w:val="0006185F"/>
    <w:rsid w:val="0006193A"/>
    <w:rsid w:val="0006244D"/>
    <w:rsid w:val="0006319F"/>
    <w:rsid w:val="000632C8"/>
    <w:rsid w:val="00064436"/>
    <w:rsid w:val="000653BE"/>
    <w:rsid w:val="0006542A"/>
    <w:rsid w:val="00067AAE"/>
    <w:rsid w:val="00067EDE"/>
    <w:rsid w:val="000703A9"/>
    <w:rsid w:val="000703B2"/>
    <w:rsid w:val="000739C5"/>
    <w:rsid w:val="00073ADD"/>
    <w:rsid w:val="00074FD2"/>
    <w:rsid w:val="000756D0"/>
    <w:rsid w:val="000763BC"/>
    <w:rsid w:val="0007644B"/>
    <w:rsid w:val="000773D3"/>
    <w:rsid w:val="000775A2"/>
    <w:rsid w:val="00077E1E"/>
    <w:rsid w:val="0008023B"/>
    <w:rsid w:val="0008150C"/>
    <w:rsid w:val="00081F2F"/>
    <w:rsid w:val="000823D0"/>
    <w:rsid w:val="00082617"/>
    <w:rsid w:val="00082818"/>
    <w:rsid w:val="0008295D"/>
    <w:rsid w:val="00083258"/>
    <w:rsid w:val="0008362D"/>
    <w:rsid w:val="00084F5B"/>
    <w:rsid w:val="000855E9"/>
    <w:rsid w:val="00085B73"/>
    <w:rsid w:val="00085C2D"/>
    <w:rsid w:val="000871E2"/>
    <w:rsid w:val="00090778"/>
    <w:rsid w:val="000907E7"/>
    <w:rsid w:val="00091990"/>
    <w:rsid w:val="00091B91"/>
    <w:rsid w:val="00091C15"/>
    <w:rsid w:val="00093273"/>
    <w:rsid w:val="0009346D"/>
    <w:rsid w:val="000941F4"/>
    <w:rsid w:val="000941FE"/>
    <w:rsid w:val="0009466A"/>
    <w:rsid w:val="000948DB"/>
    <w:rsid w:val="000952CF"/>
    <w:rsid w:val="00095670"/>
    <w:rsid w:val="000957B7"/>
    <w:rsid w:val="00095D8A"/>
    <w:rsid w:val="000968A5"/>
    <w:rsid w:val="00096BE3"/>
    <w:rsid w:val="00096ECF"/>
    <w:rsid w:val="0009737A"/>
    <w:rsid w:val="00097604"/>
    <w:rsid w:val="00097A38"/>
    <w:rsid w:val="00097B62"/>
    <w:rsid w:val="000A0231"/>
    <w:rsid w:val="000A0A89"/>
    <w:rsid w:val="000A183B"/>
    <w:rsid w:val="000A2A87"/>
    <w:rsid w:val="000A3192"/>
    <w:rsid w:val="000A387E"/>
    <w:rsid w:val="000A3A44"/>
    <w:rsid w:val="000A60B6"/>
    <w:rsid w:val="000A6A87"/>
    <w:rsid w:val="000B05C3"/>
    <w:rsid w:val="000B07F7"/>
    <w:rsid w:val="000B0851"/>
    <w:rsid w:val="000B0B84"/>
    <w:rsid w:val="000B1019"/>
    <w:rsid w:val="000B3057"/>
    <w:rsid w:val="000B311C"/>
    <w:rsid w:val="000B33DF"/>
    <w:rsid w:val="000B3965"/>
    <w:rsid w:val="000B43BF"/>
    <w:rsid w:val="000B4A28"/>
    <w:rsid w:val="000B634F"/>
    <w:rsid w:val="000B6C07"/>
    <w:rsid w:val="000B6ECD"/>
    <w:rsid w:val="000B723D"/>
    <w:rsid w:val="000C056B"/>
    <w:rsid w:val="000C16E8"/>
    <w:rsid w:val="000C1ED0"/>
    <w:rsid w:val="000C33B1"/>
    <w:rsid w:val="000C3D17"/>
    <w:rsid w:val="000C4682"/>
    <w:rsid w:val="000C5369"/>
    <w:rsid w:val="000C6F81"/>
    <w:rsid w:val="000D0708"/>
    <w:rsid w:val="000D0753"/>
    <w:rsid w:val="000D2987"/>
    <w:rsid w:val="000D2BB2"/>
    <w:rsid w:val="000D2EED"/>
    <w:rsid w:val="000D3530"/>
    <w:rsid w:val="000D390E"/>
    <w:rsid w:val="000D4078"/>
    <w:rsid w:val="000D4AB8"/>
    <w:rsid w:val="000D4E05"/>
    <w:rsid w:val="000D5E3A"/>
    <w:rsid w:val="000D63C6"/>
    <w:rsid w:val="000D755E"/>
    <w:rsid w:val="000D7889"/>
    <w:rsid w:val="000E0001"/>
    <w:rsid w:val="000E02BA"/>
    <w:rsid w:val="000E0E34"/>
    <w:rsid w:val="000E1756"/>
    <w:rsid w:val="000E2B8F"/>
    <w:rsid w:val="000E2E9A"/>
    <w:rsid w:val="000E2F71"/>
    <w:rsid w:val="000E4079"/>
    <w:rsid w:val="000E4A53"/>
    <w:rsid w:val="000E4C4B"/>
    <w:rsid w:val="000E645B"/>
    <w:rsid w:val="000E70F2"/>
    <w:rsid w:val="000F037B"/>
    <w:rsid w:val="000F110C"/>
    <w:rsid w:val="000F14C1"/>
    <w:rsid w:val="000F19C2"/>
    <w:rsid w:val="000F216F"/>
    <w:rsid w:val="000F25CA"/>
    <w:rsid w:val="000F2C11"/>
    <w:rsid w:val="000F3FE2"/>
    <w:rsid w:val="000F4514"/>
    <w:rsid w:val="000F45DD"/>
    <w:rsid w:val="000F4A77"/>
    <w:rsid w:val="000F519F"/>
    <w:rsid w:val="000F70F6"/>
    <w:rsid w:val="001018AE"/>
    <w:rsid w:val="00101B3A"/>
    <w:rsid w:val="00101ECA"/>
    <w:rsid w:val="0010253F"/>
    <w:rsid w:val="001027F3"/>
    <w:rsid w:val="00102B40"/>
    <w:rsid w:val="00103EC4"/>
    <w:rsid w:val="00104EDD"/>
    <w:rsid w:val="00106F4E"/>
    <w:rsid w:val="00106FA0"/>
    <w:rsid w:val="00107057"/>
    <w:rsid w:val="00107CA9"/>
    <w:rsid w:val="001101F0"/>
    <w:rsid w:val="00111D66"/>
    <w:rsid w:val="00111E56"/>
    <w:rsid w:val="00112491"/>
    <w:rsid w:val="00112BCD"/>
    <w:rsid w:val="0011445D"/>
    <w:rsid w:val="001145ED"/>
    <w:rsid w:val="00114A39"/>
    <w:rsid w:val="00114E38"/>
    <w:rsid w:val="00116B90"/>
    <w:rsid w:val="001171FF"/>
    <w:rsid w:val="001202FF"/>
    <w:rsid w:val="00120DBE"/>
    <w:rsid w:val="001215C9"/>
    <w:rsid w:val="001216B7"/>
    <w:rsid w:val="001218D8"/>
    <w:rsid w:val="0012202B"/>
    <w:rsid w:val="0012334D"/>
    <w:rsid w:val="001234E4"/>
    <w:rsid w:val="00123508"/>
    <w:rsid w:val="00123901"/>
    <w:rsid w:val="00124DD0"/>
    <w:rsid w:val="00124F70"/>
    <w:rsid w:val="001250DC"/>
    <w:rsid w:val="00125726"/>
    <w:rsid w:val="00125D4D"/>
    <w:rsid w:val="00125D6D"/>
    <w:rsid w:val="0012769D"/>
    <w:rsid w:val="001325B3"/>
    <w:rsid w:val="0013360C"/>
    <w:rsid w:val="00135417"/>
    <w:rsid w:val="00136BBC"/>
    <w:rsid w:val="00136FA4"/>
    <w:rsid w:val="00137EE3"/>
    <w:rsid w:val="00140135"/>
    <w:rsid w:val="00140CFC"/>
    <w:rsid w:val="001410D1"/>
    <w:rsid w:val="001415D9"/>
    <w:rsid w:val="00142041"/>
    <w:rsid w:val="001428ED"/>
    <w:rsid w:val="00142BFE"/>
    <w:rsid w:val="00143663"/>
    <w:rsid w:val="00144796"/>
    <w:rsid w:val="00144E48"/>
    <w:rsid w:val="0014586D"/>
    <w:rsid w:val="00145E73"/>
    <w:rsid w:val="001467B1"/>
    <w:rsid w:val="0014763D"/>
    <w:rsid w:val="00150682"/>
    <w:rsid w:val="00151BC2"/>
    <w:rsid w:val="00151CE9"/>
    <w:rsid w:val="001525F5"/>
    <w:rsid w:val="0015278E"/>
    <w:rsid w:val="00152FCB"/>
    <w:rsid w:val="00154737"/>
    <w:rsid w:val="00154740"/>
    <w:rsid w:val="00154AF3"/>
    <w:rsid w:val="00155961"/>
    <w:rsid w:val="00156555"/>
    <w:rsid w:val="00156D76"/>
    <w:rsid w:val="00157B0E"/>
    <w:rsid w:val="00157BAD"/>
    <w:rsid w:val="00160838"/>
    <w:rsid w:val="001620B2"/>
    <w:rsid w:val="00163987"/>
    <w:rsid w:val="00164366"/>
    <w:rsid w:val="00164797"/>
    <w:rsid w:val="001651CA"/>
    <w:rsid w:val="00165832"/>
    <w:rsid w:val="0016665B"/>
    <w:rsid w:val="00166B17"/>
    <w:rsid w:val="00166CDB"/>
    <w:rsid w:val="00167F0A"/>
    <w:rsid w:val="0017010F"/>
    <w:rsid w:val="00170888"/>
    <w:rsid w:val="00170928"/>
    <w:rsid w:val="00171206"/>
    <w:rsid w:val="00171844"/>
    <w:rsid w:val="00172BCB"/>
    <w:rsid w:val="00172F37"/>
    <w:rsid w:val="00173243"/>
    <w:rsid w:val="00174750"/>
    <w:rsid w:val="00177404"/>
    <w:rsid w:val="0018028C"/>
    <w:rsid w:val="0018044D"/>
    <w:rsid w:val="00183539"/>
    <w:rsid w:val="00185366"/>
    <w:rsid w:val="001865EA"/>
    <w:rsid w:val="00186CEC"/>
    <w:rsid w:val="00187180"/>
    <w:rsid w:val="001871BD"/>
    <w:rsid w:val="00187BC2"/>
    <w:rsid w:val="00191D92"/>
    <w:rsid w:val="00192085"/>
    <w:rsid w:val="001926D0"/>
    <w:rsid w:val="001933E8"/>
    <w:rsid w:val="00193802"/>
    <w:rsid w:val="00194A3D"/>
    <w:rsid w:val="00194F90"/>
    <w:rsid w:val="00195036"/>
    <w:rsid w:val="001957AE"/>
    <w:rsid w:val="001962F4"/>
    <w:rsid w:val="001965DE"/>
    <w:rsid w:val="00196DEE"/>
    <w:rsid w:val="00196E66"/>
    <w:rsid w:val="001A0077"/>
    <w:rsid w:val="001A16E4"/>
    <w:rsid w:val="001A1E34"/>
    <w:rsid w:val="001A242B"/>
    <w:rsid w:val="001A25B8"/>
    <w:rsid w:val="001A2B12"/>
    <w:rsid w:val="001A354B"/>
    <w:rsid w:val="001A4DE1"/>
    <w:rsid w:val="001A5525"/>
    <w:rsid w:val="001A56C2"/>
    <w:rsid w:val="001A5729"/>
    <w:rsid w:val="001A5BFD"/>
    <w:rsid w:val="001A6280"/>
    <w:rsid w:val="001A6503"/>
    <w:rsid w:val="001A6A51"/>
    <w:rsid w:val="001A6A72"/>
    <w:rsid w:val="001A6E4E"/>
    <w:rsid w:val="001A728D"/>
    <w:rsid w:val="001A7F52"/>
    <w:rsid w:val="001B118A"/>
    <w:rsid w:val="001B14BA"/>
    <w:rsid w:val="001B1A74"/>
    <w:rsid w:val="001B1C3B"/>
    <w:rsid w:val="001B27D9"/>
    <w:rsid w:val="001B38E2"/>
    <w:rsid w:val="001B4201"/>
    <w:rsid w:val="001B4D65"/>
    <w:rsid w:val="001B5662"/>
    <w:rsid w:val="001B5EAB"/>
    <w:rsid w:val="001B6BA9"/>
    <w:rsid w:val="001B7019"/>
    <w:rsid w:val="001C01C7"/>
    <w:rsid w:val="001C09D6"/>
    <w:rsid w:val="001C0D59"/>
    <w:rsid w:val="001C1952"/>
    <w:rsid w:val="001C3085"/>
    <w:rsid w:val="001C31C4"/>
    <w:rsid w:val="001C39CF"/>
    <w:rsid w:val="001C3B5B"/>
    <w:rsid w:val="001C4C1B"/>
    <w:rsid w:val="001C5008"/>
    <w:rsid w:val="001C5D56"/>
    <w:rsid w:val="001C615B"/>
    <w:rsid w:val="001C6256"/>
    <w:rsid w:val="001C74F3"/>
    <w:rsid w:val="001D0BCC"/>
    <w:rsid w:val="001D1027"/>
    <w:rsid w:val="001D22C2"/>
    <w:rsid w:val="001D25D1"/>
    <w:rsid w:val="001D38A7"/>
    <w:rsid w:val="001D3E3A"/>
    <w:rsid w:val="001D418A"/>
    <w:rsid w:val="001D4B27"/>
    <w:rsid w:val="001D4DD3"/>
    <w:rsid w:val="001D54F2"/>
    <w:rsid w:val="001D57AE"/>
    <w:rsid w:val="001D584B"/>
    <w:rsid w:val="001D5FE5"/>
    <w:rsid w:val="001D69A5"/>
    <w:rsid w:val="001D6CB0"/>
    <w:rsid w:val="001D7639"/>
    <w:rsid w:val="001D7836"/>
    <w:rsid w:val="001E1393"/>
    <w:rsid w:val="001E1DBF"/>
    <w:rsid w:val="001E22D5"/>
    <w:rsid w:val="001E3771"/>
    <w:rsid w:val="001E4A7C"/>
    <w:rsid w:val="001E5265"/>
    <w:rsid w:val="001E53D7"/>
    <w:rsid w:val="001E5718"/>
    <w:rsid w:val="001E614D"/>
    <w:rsid w:val="001E6EBD"/>
    <w:rsid w:val="001F0C40"/>
    <w:rsid w:val="001F1312"/>
    <w:rsid w:val="001F145F"/>
    <w:rsid w:val="001F17BA"/>
    <w:rsid w:val="001F3B48"/>
    <w:rsid w:val="001F4176"/>
    <w:rsid w:val="001F4436"/>
    <w:rsid w:val="001F46AC"/>
    <w:rsid w:val="001F4D34"/>
    <w:rsid w:val="001F5047"/>
    <w:rsid w:val="001F5DD5"/>
    <w:rsid w:val="001F6259"/>
    <w:rsid w:val="001F6792"/>
    <w:rsid w:val="001F6DA1"/>
    <w:rsid w:val="00200809"/>
    <w:rsid w:val="002012A9"/>
    <w:rsid w:val="00202C48"/>
    <w:rsid w:val="002043D6"/>
    <w:rsid w:val="00204DD0"/>
    <w:rsid w:val="00207073"/>
    <w:rsid w:val="002070B7"/>
    <w:rsid w:val="002077EB"/>
    <w:rsid w:val="00207928"/>
    <w:rsid w:val="00211810"/>
    <w:rsid w:val="002124E5"/>
    <w:rsid w:val="0021250A"/>
    <w:rsid w:val="00213F41"/>
    <w:rsid w:val="002145D5"/>
    <w:rsid w:val="0021491C"/>
    <w:rsid w:val="00214BE6"/>
    <w:rsid w:val="00214DD6"/>
    <w:rsid w:val="002157E7"/>
    <w:rsid w:val="00216CC7"/>
    <w:rsid w:val="00216EEA"/>
    <w:rsid w:val="00216F16"/>
    <w:rsid w:val="00216F8D"/>
    <w:rsid w:val="00217885"/>
    <w:rsid w:val="00221B8E"/>
    <w:rsid w:val="00221F54"/>
    <w:rsid w:val="0022249E"/>
    <w:rsid w:val="00222BD8"/>
    <w:rsid w:val="00222E6B"/>
    <w:rsid w:val="00222EEC"/>
    <w:rsid w:val="0022311D"/>
    <w:rsid w:val="00224AC2"/>
    <w:rsid w:val="00224EBC"/>
    <w:rsid w:val="002251B9"/>
    <w:rsid w:val="00226EBC"/>
    <w:rsid w:val="002271E5"/>
    <w:rsid w:val="0022751A"/>
    <w:rsid w:val="00230A43"/>
    <w:rsid w:val="00231266"/>
    <w:rsid w:val="002318D7"/>
    <w:rsid w:val="00231EE1"/>
    <w:rsid w:val="00233630"/>
    <w:rsid w:val="00235976"/>
    <w:rsid w:val="00235FEA"/>
    <w:rsid w:val="00236114"/>
    <w:rsid w:val="002366F2"/>
    <w:rsid w:val="00236C25"/>
    <w:rsid w:val="002372CC"/>
    <w:rsid w:val="00241625"/>
    <w:rsid w:val="00241CD7"/>
    <w:rsid w:val="00241D83"/>
    <w:rsid w:val="00243391"/>
    <w:rsid w:val="00243FC5"/>
    <w:rsid w:val="00244205"/>
    <w:rsid w:val="0024421B"/>
    <w:rsid w:val="0024553E"/>
    <w:rsid w:val="00245895"/>
    <w:rsid w:val="00245B13"/>
    <w:rsid w:val="002460DC"/>
    <w:rsid w:val="00246663"/>
    <w:rsid w:val="00247A7D"/>
    <w:rsid w:val="00250600"/>
    <w:rsid w:val="002509F2"/>
    <w:rsid w:val="002527DC"/>
    <w:rsid w:val="002540FA"/>
    <w:rsid w:val="00254F75"/>
    <w:rsid w:val="0025553D"/>
    <w:rsid w:val="002572FB"/>
    <w:rsid w:val="0025747D"/>
    <w:rsid w:val="00257835"/>
    <w:rsid w:val="002602EA"/>
    <w:rsid w:val="00262587"/>
    <w:rsid w:val="00263C5B"/>
    <w:rsid w:val="002641B8"/>
    <w:rsid w:val="002651F3"/>
    <w:rsid w:val="0026552D"/>
    <w:rsid w:val="00265952"/>
    <w:rsid w:val="00265956"/>
    <w:rsid w:val="00266D13"/>
    <w:rsid w:val="00266DFF"/>
    <w:rsid w:val="00267F96"/>
    <w:rsid w:val="00270662"/>
    <w:rsid w:val="00270711"/>
    <w:rsid w:val="00271290"/>
    <w:rsid w:val="002713D1"/>
    <w:rsid w:val="00271592"/>
    <w:rsid w:val="002723A7"/>
    <w:rsid w:val="00272429"/>
    <w:rsid w:val="00272B9E"/>
    <w:rsid w:val="00273502"/>
    <w:rsid w:val="00274680"/>
    <w:rsid w:val="00274941"/>
    <w:rsid w:val="00275C7B"/>
    <w:rsid w:val="0027623D"/>
    <w:rsid w:val="00276A91"/>
    <w:rsid w:val="00276B2B"/>
    <w:rsid w:val="00276DFF"/>
    <w:rsid w:val="00280055"/>
    <w:rsid w:val="0028012A"/>
    <w:rsid w:val="00280551"/>
    <w:rsid w:val="002813EC"/>
    <w:rsid w:val="00282DD3"/>
    <w:rsid w:val="002830FC"/>
    <w:rsid w:val="00283541"/>
    <w:rsid w:val="002839FD"/>
    <w:rsid w:val="00283B79"/>
    <w:rsid w:val="00283FC8"/>
    <w:rsid w:val="00285920"/>
    <w:rsid w:val="002861B4"/>
    <w:rsid w:val="002862DE"/>
    <w:rsid w:val="002865A5"/>
    <w:rsid w:val="00286BA2"/>
    <w:rsid w:val="00286E41"/>
    <w:rsid w:val="002876C0"/>
    <w:rsid w:val="00287DA6"/>
    <w:rsid w:val="00291067"/>
    <w:rsid w:val="002914C9"/>
    <w:rsid w:val="00291BD5"/>
    <w:rsid w:val="00292675"/>
    <w:rsid w:val="00292713"/>
    <w:rsid w:val="00292F5C"/>
    <w:rsid w:val="00293058"/>
    <w:rsid w:val="00294961"/>
    <w:rsid w:val="00295DFF"/>
    <w:rsid w:val="00295F35"/>
    <w:rsid w:val="00297BDE"/>
    <w:rsid w:val="002A0CBB"/>
    <w:rsid w:val="002A1146"/>
    <w:rsid w:val="002A132C"/>
    <w:rsid w:val="002A21A0"/>
    <w:rsid w:val="002A5474"/>
    <w:rsid w:val="002A56B6"/>
    <w:rsid w:val="002A5B3C"/>
    <w:rsid w:val="002A63A5"/>
    <w:rsid w:val="002A68AE"/>
    <w:rsid w:val="002A6B85"/>
    <w:rsid w:val="002A7794"/>
    <w:rsid w:val="002A7FCB"/>
    <w:rsid w:val="002B020F"/>
    <w:rsid w:val="002B13AE"/>
    <w:rsid w:val="002B1F70"/>
    <w:rsid w:val="002B2306"/>
    <w:rsid w:val="002B2A9B"/>
    <w:rsid w:val="002B351E"/>
    <w:rsid w:val="002B3A44"/>
    <w:rsid w:val="002B40C0"/>
    <w:rsid w:val="002B58B6"/>
    <w:rsid w:val="002B5B74"/>
    <w:rsid w:val="002B63CF"/>
    <w:rsid w:val="002B67B9"/>
    <w:rsid w:val="002B71FE"/>
    <w:rsid w:val="002B72BC"/>
    <w:rsid w:val="002C0B07"/>
    <w:rsid w:val="002C0E84"/>
    <w:rsid w:val="002C2CE0"/>
    <w:rsid w:val="002C4953"/>
    <w:rsid w:val="002C4ECC"/>
    <w:rsid w:val="002C55AA"/>
    <w:rsid w:val="002C55E9"/>
    <w:rsid w:val="002C5728"/>
    <w:rsid w:val="002C6C93"/>
    <w:rsid w:val="002C73AB"/>
    <w:rsid w:val="002D01BE"/>
    <w:rsid w:val="002D0274"/>
    <w:rsid w:val="002D0B5E"/>
    <w:rsid w:val="002D1DDC"/>
    <w:rsid w:val="002D207F"/>
    <w:rsid w:val="002D2EF4"/>
    <w:rsid w:val="002D363D"/>
    <w:rsid w:val="002D36EE"/>
    <w:rsid w:val="002D441A"/>
    <w:rsid w:val="002D4432"/>
    <w:rsid w:val="002D459E"/>
    <w:rsid w:val="002D532E"/>
    <w:rsid w:val="002D5B2A"/>
    <w:rsid w:val="002D7FB9"/>
    <w:rsid w:val="002E037D"/>
    <w:rsid w:val="002E181E"/>
    <w:rsid w:val="002E4492"/>
    <w:rsid w:val="002E44DA"/>
    <w:rsid w:val="002E5129"/>
    <w:rsid w:val="002E5B2D"/>
    <w:rsid w:val="002E5CA6"/>
    <w:rsid w:val="002E6F35"/>
    <w:rsid w:val="002E7724"/>
    <w:rsid w:val="002E795F"/>
    <w:rsid w:val="002F10E1"/>
    <w:rsid w:val="002F2F5C"/>
    <w:rsid w:val="002F2FE1"/>
    <w:rsid w:val="002F3155"/>
    <w:rsid w:val="002F4BEB"/>
    <w:rsid w:val="002F4F2B"/>
    <w:rsid w:val="002F5AD5"/>
    <w:rsid w:val="002F5B27"/>
    <w:rsid w:val="002F63CB"/>
    <w:rsid w:val="002F721A"/>
    <w:rsid w:val="002F775D"/>
    <w:rsid w:val="002F7F25"/>
    <w:rsid w:val="002F7F66"/>
    <w:rsid w:val="00301158"/>
    <w:rsid w:val="003016E4"/>
    <w:rsid w:val="00302D57"/>
    <w:rsid w:val="00303608"/>
    <w:rsid w:val="00304714"/>
    <w:rsid w:val="00306095"/>
    <w:rsid w:val="0030615A"/>
    <w:rsid w:val="00307613"/>
    <w:rsid w:val="00310403"/>
    <w:rsid w:val="003105DC"/>
    <w:rsid w:val="00310E3B"/>
    <w:rsid w:val="00310EDC"/>
    <w:rsid w:val="0031156F"/>
    <w:rsid w:val="00312E9D"/>
    <w:rsid w:val="003138AD"/>
    <w:rsid w:val="003143B4"/>
    <w:rsid w:val="003148B7"/>
    <w:rsid w:val="0031529B"/>
    <w:rsid w:val="003157B2"/>
    <w:rsid w:val="0031617C"/>
    <w:rsid w:val="00316B59"/>
    <w:rsid w:val="00317B33"/>
    <w:rsid w:val="00317D65"/>
    <w:rsid w:val="00320B30"/>
    <w:rsid w:val="00320F4C"/>
    <w:rsid w:val="00321077"/>
    <w:rsid w:val="003215FB"/>
    <w:rsid w:val="00321757"/>
    <w:rsid w:val="0032180D"/>
    <w:rsid w:val="00323004"/>
    <w:rsid w:val="003241CE"/>
    <w:rsid w:val="00326BC1"/>
    <w:rsid w:val="0032725A"/>
    <w:rsid w:val="00327F60"/>
    <w:rsid w:val="00330001"/>
    <w:rsid w:val="003318C0"/>
    <w:rsid w:val="003325D0"/>
    <w:rsid w:val="003327E6"/>
    <w:rsid w:val="00333BAC"/>
    <w:rsid w:val="00333CB1"/>
    <w:rsid w:val="00334122"/>
    <w:rsid w:val="00334B89"/>
    <w:rsid w:val="00336840"/>
    <w:rsid w:val="00337BE9"/>
    <w:rsid w:val="00340FD3"/>
    <w:rsid w:val="00341629"/>
    <w:rsid w:val="00341FE6"/>
    <w:rsid w:val="003442A7"/>
    <w:rsid w:val="0034468A"/>
    <w:rsid w:val="00346F78"/>
    <w:rsid w:val="003477F6"/>
    <w:rsid w:val="00350378"/>
    <w:rsid w:val="00351616"/>
    <w:rsid w:val="00353730"/>
    <w:rsid w:val="00353B90"/>
    <w:rsid w:val="0035490A"/>
    <w:rsid w:val="00354E76"/>
    <w:rsid w:val="003553D9"/>
    <w:rsid w:val="003560B4"/>
    <w:rsid w:val="0035663B"/>
    <w:rsid w:val="00356795"/>
    <w:rsid w:val="003567C5"/>
    <w:rsid w:val="003576C2"/>
    <w:rsid w:val="0036090B"/>
    <w:rsid w:val="00361259"/>
    <w:rsid w:val="0036254F"/>
    <w:rsid w:val="00362679"/>
    <w:rsid w:val="00362B4E"/>
    <w:rsid w:val="00362FBD"/>
    <w:rsid w:val="0036340C"/>
    <w:rsid w:val="00363B3D"/>
    <w:rsid w:val="003645FE"/>
    <w:rsid w:val="003650D0"/>
    <w:rsid w:val="00367E8E"/>
    <w:rsid w:val="00371B60"/>
    <w:rsid w:val="00372B9B"/>
    <w:rsid w:val="00373518"/>
    <w:rsid w:val="003752C8"/>
    <w:rsid w:val="0037607A"/>
    <w:rsid w:val="00381922"/>
    <w:rsid w:val="00382C13"/>
    <w:rsid w:val="00383114"/>
    <w:rsid w:val="0038359F"/>
    <w:rsid w:val="00383FAA"/>
    <w:rsid w:val="00384E9A"/>
    <w:rsid w:val="00385104"/>
    <w:rsid w:val="0038635D"/>
    <w:rsid w:val="0038666D"/>
    <w:rsid w:val="00390D3F"/>
    <w:rsid w:val="003912B9"/>
    <w:rsid w:val="00391345"/>
    <w:rsid w:val="00391FA8"/>
    <w:rsid w:val="003920E2"/>
    <w:rsid w:val="003922E7"/>
    <w:rsid w:val="0039368D"/>
    <w:rsid w:val="00393AB6"/>
    <w:rsid w:val="003941E3"/>
    <w:rsid w:val="0039610B"/>
    <w:rsid w:val="00396A67"/>
    <w:rsid w:val="00397D3E"/>
    <w:rsid w:val="003A004F"/>
    <w:rsid w:val="003A0B79"/>
    <w:rsid w:val="003A107D"/>
    <w:rsid w:val="003A1212"/>
    <w:rsid w:val="003A2504"/>
    <w:rsid w:val="003A2DBF"/>
    <w:rsid w:val="003A4F79"/>
    <w:rsid w:val="003A585D"/>
    <w:rsid w:val="003A5960"/>
    <w:rsid w:val="003B2D00"/>
    <w:rsid w:val="003B2D20"/>
    <w:rsid w:val="003B35A0"/>
    <w:rsid w:val="003B411E"/>
    <w:rsid w:val="003B4F13"/>
    <w:rsid w:val="003B6373"/>
    <w:rsid w:val="003B6582"/>
    <w:rsid w:val="003B6689"/>
    <w:rsid w:val="003C027C"/>
    <w:rsid w:val="003C09B0"/>
    <w:rsid w:val="003C0DB7"/>
    <w:rsid w:val="003C13EC"/>
    <w:rsid w:val="003C21A5"/>
    <w:rsid w:val="003C2A7C"/>
    <w:rsid w:val="003C41D7"/>
    <w:rsid w:val="003C46EB"/>
    <w:rsid w:val="003C4868"/>
    <w:rsid w:val="003C4D43"/>
    <w:rsid w:val="003C5351"/>
    <w:rsid w:val="003C556D"/>
    <w:rsid w:val="003C7F7E"/>
    <w:rsid w:val="003D1A9B"/>
    <w:rsid w:val="003D24FE"/>
    <w:rsid w:val="003D2806"/>
    <w:rsid w:val="003D29C0"/>
    <w:rsid w:val="003D4227"/>
    <w:rsid w:val="003D587A"/>
    <w:rsid w:val="003D5C5F"/>
    <w:rsid w:val="003D61B4"/>
    <w:rsid w:val="003D7A94"/>
    <w:rsid w:val="003D7CC9"/>
    <w:rsid w:val="003D7DFF"/>
    <w:rsid w:val="003D7F04"/>
    <w:rsid w:val="003E02F0"/>
    <w:rsid w:val="003E1717"/>
    <w:rsid w:val="003E26A7"/>
    <w:rsid w:val="003E2E70"/>
    <w:rsid w:val="003E39AA"/>
    <w:rsid w:val="003E3BA5"/>
    <w:rsid w:val="003E3CC1"/>
    <w:rsid w:val="003E53FB"/>
    <w:rsid w:val="003E6313"/>
    <w:rsid w:val="003E673D"/>
    <w:rsid w:val="003E6CBA"/>
    <w:rsid w:val="003E6D43"/>
    <w:rsid w:val="003E7910"/>
    <w:rsid w:val="003E7CF1"/>
    <w:rsid w:val="003F00A5"/>
    <w:rsid w:val="003F088D"/>
    <w:rsid w:val="003F0A9A"/>
    <w:rsid w:val="003F0F59"/>
    <w:rsid w:val="003F1913"/>
    <w:rsid w:val="003F1AE9"/>
    <w:rsid w:val="003F1E99"/>
    <w:rsid w:val="003F5405"/>
    <w:rsid w:val="003F6386"/>
    <w:rsid w:val="003F6DB8"/>
    <w:rsid w:val="003F6F8D"/>
    <w:rsid w:val="00400ED5"/>
    <w:rsid w:val="0040106E"/>
    <w:rsid w:val="004016CA"/>
    <w:rsid w:val="004017E7"/>
    <w:rsid w:val="004037CF"/>
    <w:rsid w:val="004041E2"/>
    <w:rsid w:val="00404479"/>
    <w:rsid w:val="00404640"/>
    <w:rsid w:val="00404654"/>
    <w:rsid w:val="00406907"/>
    <w:rsid w:val="0041000B"/>
    <w:rsid w:val="004124BC"/>
    <w:rsid w:val="00412A30"/>
    <w:rsid w:val="004141D8"/>
    <w:rsid w:val="00415307"/>
    <w:rsid w:val="0041683D"/>
    <w:rsid w:val="0041728C"/>
    <w:rsid w:val="00417AAB"/>
    <w:rsid w:val="0042011B"/>
    <w:rsid w:val="004201B1"/>
    <w:rsid w:val="00420595"/>
    <w:rsid w:val="004205E5"/>
    <w:rsid w:val="00420FF3"/>
    <w:rsid w:val="00421D50"/>
    <w:rsid w:val="00422430"/>
    <w:rsid w:val="00423B02"/>
    <w:rsid w:val="00424926"/>
    <w:rsid w:val="00425B2D"/>
    <w:rsid w:val="004260C3"/>
    <w:rsid w:val="00427AD6"/>
    <w:rsid w:val="00427C91"/>
    <w:rsid w:val="00430766"/>
    <w:rsid w:val="00432223"/>
    <w:rsid w:val="004323C7"/>
    <w:rsid w:val="00433676"/>
    <w:rsid w:val="00433B13"/>
    <w:rsid w:val="00433DA6"/>
    <w:rsid w:val="00435305"/>
    <w:rsid w:val="0043590E"/>
    <w:rsid w:val="004367DB"/>
    <w:rsid w:val="00436929"/>
    <w:rsid w:val="00440234"/>
    <w:rsid w:val="00440465"/>
    <w:rsid w:val="00440737"/>
    <w:rsid w:val="00440BE4"/>
    <w:rsid w:val="00440CC5"/>
    <w:rsid w:val="004415A7"/>
    <w:rsid w:val="00441DD5"/>
    <w:rsid w:val="0044205F"/>
    <w:rsid w:val="00442416"/>
    <w:rsid w:val="00442CE5"/>
    <w:rsid w:val="00443B21"/>
    <w:rsid w:val="00443C6A"/>
    <w:rsid w:val="00443F0F"/>
    <w:rsid w:val="004453AD"/>
    <w:rsid w:val="00446035"/>
    <w:rsid w:val="00446292"/>
    <w:rsid w:val="0044723D"/>
    <w:rsid w:val="004472BC"/>
    <w:rsid w:val="00447C80"/>
    <w:rsid w:val="004509EE"/>
    <w:rsid w:val="00450AE7"/>
    <w:rsid w:val="00453D00"/>
    <w:rsid w:val="0045580A"/>
    <w:rsid w:val="00455B3B"/>
    <w:rsid w:val="0045633F"/>
    <w:rsid w:val="00456891"/>
    <w:rsid w:val="00456CD7"/>
    <w:rsid w:val="0045701B"/>
    <w:rsid w:val="004579F2"/>
    <w:rsid w:val="00457BB1"/>
    <w:rsid w:val="00457F86"/>
    <w:rsid w:val="004601DC"/>
    <w:rsid w:val="004605C7"/>
    <w:rsid w:val="00460640"/>
    <w:rsid w:val="00462835"/>
    <w:rsid w:val="00463AC4"/>
    <w:rsid w:val="004644D4"/>
    <w:rsid w:val="0046493A"/>
    <w:rsid w:val="00464ECD"/>
    <w:rsid w:val="00465164"/>
    <w:rsid w:val="00465954"/>
    <w:rsid w:val="00467442"/>
    <w:rsid w:val="00467F47"/>
    <w:rsid w:val="00470007"/>
    <w:rsid w:val="0047000D"/>
    <w:rsid w:val="00471277"/>
    <w:rsid w:val="00473C6B"/>
    <w:rsid w:val="00475A2E"/>
    <w:rsid w:val="00475A52"/>
    <w:rsid w:val="004779FC"/>
    <w:rsid w:val="00480C2D"/>
    <w:rsid w:val="00481B6C"/>
    <w:rsid w:val="00482278"/>
    <w:rsid w:val="00483107"/>
    <w:rsid w:val="004833ED"/>
    <w:rsid w:val="004837C2"/>
    <w:rsid w:val="00483938"/>
    <w:rsid w:val="0048455A"/>
    <w:rsid w:val="00485676"/>
    <w:rsid w:val="00486CCB"/>
    <w:rsid w:val="00487184"/>
    <w:rsid w:val="004906B6"/>
    <w:rsid w:val="00490E67"/>
    <w:rsid w:val="00491382"/>
    <w:rsid w:val="004917BB"/>
    <w:rsid w:val="00491C1C"/>
    <w:rsid w:val="00491D06"/>
    <w:rsid w:val="00492023"/>
    <w:rsid w:val="00492461"/>
    <w:rsid w:val="00492828"/>
    <w:rsid w:val="004935F0"/>
    <w:rsid w:val="00493A17"/>
    <w:rsid w:val="00494159"/>
    <w:rsid w:val="00494AC3"/>
    <w:rsid w:val="004958C9"/>
    <w:rsid w:val="00496E25"/>
    <w:rsid w:val="00497D89"/>
    <w:rsid w:val="00497DB3"/>
    <w:rsid w:val="00497EC1"/>
    <w:rsid w:val="004A20EA"/>
    <w:rsid w:val="004A347D"/>
    <w:rsid w:val="004A4E72"/>
    <w:rsid w:val="004A67E3"/>
    <w:rsid w:val="004A6FD6"/>
    <w:rsid w:val="004B042E"/>
    <w:rsid w:val="004B0E1B"/>
    <w:rsid w:val="004B3231"/>
    <w:rsid w:val="004B3CBE"/>
    <w:rsid w:val="004B570A"/>
    <w:rsid w:val="004B59F4"/>
    <w:rsid w:val="004B6CA8"/>
    <w:rsid w:val="004B7595"/>
    <w:rsid w:val="004B7849"/>
    <w:rsid w:val="004B7B25"/>
    <w:rsid w:val="004B7E45"/>
    <w:rsid w:val="004C0141"/>
    <w:rsid w:val="004C146C"/>
    <w:rsid w:val="004C1BED"/>
    <w:rsid w:val="004C1E77"/>
    <w:rsid w:val="004C22E2"/>
    <w:rsid w:val="004C2400"/>
    <w:rsid w:val="004C2BD3"/>
    <w:rsid w:val="004C3525"/>
    <w:rsid w:val="004C4282"/>
    <w:rsid w:val="004C439A"/>
    <w:rsid w:val="004C4A25"/>
    <w:rsid w:val="004C57EA"/>
    <w:rsid w:val="004C58B4"/>
    <w:rsid w:val="004C59CC"/>
    <w:rsid w:val="004C6778"/>
    <w:rsid w:val="004D0CF9"/>
    <w:rsid w:val="004D0D14"/>
    <w:rsid w:val="004D1211"/>
    <w:rsid w:val="004D2783"/>
    <w:rsid w:val="004D29E3"/>
    <w:rsid w:val="004D2B13"/>
    <w:rsid w:val="004D3305"/>
    <w:rsid w:val="004D44C8"/>
    <w:rsid w:val="004D58D8"/>
    <w:rsid w:val="004E0222"/>
    <w:rsid w:val="004E0391"/>
    <w:rsid w:val="004E0B27"/>
    <w:rsid w:val="004E0C27"/>
    <w:rsid w:val="004E0F7E"/>
    <w:rsid w:val="004E1AC4"/>
    <w:rsid w:val="004E1AED"/>
    <w:rsid w:val="004E249C"/>
    <w:rsid w:val="004E2A1D"/>
    <w:rsid w:val="004E2B4E"/>
    <w:rsid w:val="004E2EB3"/>
    <w:rsid w:val="004E402F"/>
    <w:rsid w:val="004E43EF"/>
    <w:rsid w:val="004E469E"/>
    <w:rsid w:val="004E4F12"/>
    <w:rsid w:val="004E55FB"/>
    <w:rsid w:val="004E7845"/>
    <w:rsid w:val="004E7D56"/>
    <w:rsid w:val="004F04B2"/>
    <w:rsid w:val="004F078C"/>
    <w:rsid w:val="004F0DC6"/>
    <w:rsid w:val="004F119B"/>
    <w:rsid w:val="004F1328"/>
    <w:rsid w:val="004F1B29"/>
    <w:rsid w:val="004F1CF8"/>
    <w:rsid w:val="004F2DC4"/>
    <w:rsid w:val="004F38B9"/>
    <w:rsid w:val="004F3A7B"/>
    <w:rsid w:val="004F3F2B"/>
    <w:rsid w:val="004F49DA"/>
    <w:rsid w:val="004F6CF4"/>
    <w:rsid w:val="004F76E1"/>
    <w:rsid w:val="004F7D7D"/>
    <w:rsid w:val="005003D7"/>
    <w:rsid w:val="00502590"/>
    <w:rsid w:val="0050296F"/>
    <w:rsid w:val="0050362D"/>
    <w:rsid w:val="0050436D"/>
    <w:rsid w:val="005046EB"/>
    <w:rsid w:val="00504CEC"/>
    <w:rsid w:val="00507023"/>
    <w:rsid w:val="00507198"/>
    <w:rsid w:val="00507C8D"/>
    <w:rsid w:val="00511110"/>
    <w:rsid w:val="00511F77"/>
    <w:rsid w:val="005139F6"/>
    <w:rsid w:val="00513CFF"/>
    <w:rsid w:val="00513EAD"/>
    <w:rsid w:val="00514304"/>
    <w:rsid w:val="00514896"/>
    <w:rsid w:val="005167DC"/>
    <w:rsid w:val="0051695C"/>
    <w:rsid w:val="00516F02"/>
    <w:rsid w:val="0051791B"/>
    <w:rsid w:val="00520A7C"/>
    <w:rsid w:val="00521DDA"/>
    <w:rsid w:val="00522284"/>
    <w:rsid w:val="00522558"/>
    <w:rsid w:val="005234C6"/>
    <w:rsid w:val="005251A1"/>
    <w:rsid w:val="00525AE3"/>
    <w:rsid w:val="00525CAC"/>
    <w:rsid w:val="005265A6"/>
    <w:rsid w:val="00526DEB"/>
    <w:rsid w:val="00527198"/>
    <w:rsid w:val="005306CA"/>
    <w:rsid w:val="00530DE1"/>
    <w:rsid w:val="00531EA1"/>
    <w:rsid w:val="00532B5C"/>
    <w:rsid w:val="005331FE"/>
    <w:rsid w:val="0053430E"/>
    <w:rsid w:val="005345B3"/>
    <w:rsid w:val="00534C54"/>
    <w:rsid w:val="00535C72"/>
    <w:rsid w:val="0053676A"/>
    <w:rsid w:val="00537945"/>
    <w:rsid w:val="00540E88"/>
    <w:rsid w:val="00540F17"/>
    <w:rsid w:val="00540F62"/>
    <w:rsid w:val="00541041"/>
    <w:rsid w:val="0054136C"/>
    <w:rsid w:val="005415B8"/>
    <w:rsid w:val="00542830"/>
    <w:rsid w:val="00542C91"/>
    <w:rsid w:val="00544F14"/>
    <w:rsid w:val="0054525F"/>
    <w:rsid w:val="00546405"/>
    <w:rsid w:val="005464AA"/>
    <w:rsid w:val="00546523"/>
    <w:rsid w:val="00546FB0"/>
    <w:rsid w:val="0054765F"/>
    <w:rsid w:val="00550A4F"/>
    <w:rsid w:val="00550BEA"/>
    <w:rsid w:val="00551C7E"/>
    <w:rsid w:val="005526D8"/>
    <w:rsid w:val="00553C24"/>
    <w:rsid w:val="005542DE"/>
    <w:rsid w:val="00554474"/>
    <w:rsid w:val="0055584B"/>
    <w:rsid w:val="00556AA2"/>
    <w:rsid w:val="00557253"/>
    <w:rsid w:val="005576C6"/>
    <w:rsid w:val="0056112B"/>
    <w:rsid w:val="00562D31"/>
    <w:rsid w:val="00563932"/>
    <w:rsid w:val="00564650"/>
    <w:rsid w:val="00564939"/>
    <w:rsid w:val="00565B67"/>
    <w:rsid w:val="00570C4D"/>
    <w:rsid w:val="00571EEF"/>
    <w:rsid w:val="0057233D"/>
    <w:rsid w:val="005723DC"/>
    <w:rsid w:val="00572E3A"/>
    <w:rsid w:val="0057412A"/>
    <w:rsid w:val="00574447"/>
    <w:rsid w:val="00574985"/>
    <w:rsid w:val="005757E9"/>
    <w:rsid w:val="005775D5"/>
    <w:rsid w:val="00577867"/>
    <w:rsid w:val="005779DD"/>
    <w:rsid w:val="00580B9E"/>
    <w:rsid w:val="00581860"/>
    <w:rsid w:val="005818F0"/>
    <w:rsid w:val="00581E99"/>
    <w:rsid w:val="0058330B"/>
    <w:rsid w:val="00586757"/>
    <w:rsid w:val="00586A20"/>
    <w:rsid w:val="0058722B"/>
    <w:rsid w:val="00590E2D"/>
    <w:rsid w:val="00591519"/>
    <w:rsid w:val="00591AE2"/>
    <w:rsid w:val="0059330B"/>
    <w:rsid w:val="00594323"/>
    <w:rsid w:val="005954FF"/>
    <w:rsid w:val="00595DA3"/>
    <w:rsid w:val="00595E0D"/>
    <w:rsid w:val="0059670C"/>
    <w:rsid w:val="005969EC"/>
    <w:rsid w:val="00597319"/>
    <w:rsid w:val="00597F4A"/>
    <w:rsid w:val="005A0174"/>
    <w:rsid w:val="005A01B7"/>
    <w:rsid w:val="005A1841"/>
    <w:rsid w:val="005A2B84"/>
    <w:rsid w:val="005A2FCE"/>
    <w:rsid w:val="005A3A8D"/>
    <w:rsid w:val="005A3CD1"/>
    <w:rsid w:val="005A408E"/>
    <w:rsid w:val="005A4371"/>
    <w:rsid w:val="005A7A11"/>
    <w:rsid w:val="005A7C93"/>
    <w:rsid w:val="005B0288"/>
    <w:rsid w:val="005B0597"/>
    <w:rsid w:val="005B1240"/>
    <w:rsid w:val="005B1490"/>
    <w:rsid w:val="005B3313"/>
    <w:rsid w:val="005B4439"/>
    <w:rsid w:val="005B4447"/>
    <w:rsid w:val="005B497D"/>
    <w:rsid w:val="005B5AEE"/>
    <w:rsid w:val="005B61D8"/>
    <w:rsid w:val="005B65D7"/>
    <w:rsid w:val="005B69F6"/>
    <w:rsid w:val="005B6B13"/>
    <w:rsid w:val="005B6F38"/>
    <w:rsid w:val="005B703B"/>
    <w:rsid w:val="005C06B2"/>
    <w:rsid w:val="005C1BC5"/>
    <w:rsid w:val="005C3236"/>
    <w:rsid w:val="005C3337"/>
    <w:rsid w:val="005C4931"/>
    <w:rsid w:val="005C4CF5"/>
    <w:rsid w:val="005C4E23"/>
    <w:rsid w:val="005C5B15"/>
    <w:rsid w:val="005C6071"/>
    <w:rsid w:val="005C67E0"/>
    <w:rsid w:val="005C79FB"/>
    <w:rsid w:val="005C7F5E"/>
    <w:rsid w:val="005D06A4"/>
    <w:rsid w:val="005D0928"/>
    <w:rsid w:val="005D0DB6"/>
    <w:rsid w:val="005D1BD5"/>
    <w:rsid w:val="005D25F8"/>
    <w:rsid w:val="005D3299"/>
    <w:rsid w:val="005D5E7D"/>
    <w:rsid w:val="005D5EC8"/>
    <w:rsid w:val="005D7687"/>
    <w:rsid w:val="005D7B8A"/>
    <w:rsid w:val="005E014C"/>
    <w:rsid w:val="005E18BC"/>
    <w:rsid w:val="005E2C4D"/>
    <w:rsid w:val="005E38C6"/>
    <w:rsid w:val="005E40C4"/>
    <w:rsid w:val="005E41DE"/>
    <w:rsid w:val="005E4375"/>
    <w:rsid w:val="005E5140"/>
    <w:rsid w:val="005E6897"/>
    <w:rsid w:val="005E74BE"/>
    <w:rsid w:val="005F0089"/>
    <w:rsid w:val="005F042F"/>
    <w:rsid w:val="005F0436"/>
    <w:rsid w:val="005F0E15"/>
    <w:rsid w:val="005F152E"/>
    <w:rsid w:val="005F17EE"/>
    <w:rsid w:val="005F2473"/>
    <w:rsid w:val="005F2527"/>
    <w:rsid w:val="005F2F63"/>
    <w:rsid w:val="005F3CC4"/>
    <w:rsid w:val="005F41D6"/>
    <w:rsid w:val="005F42FA"/>
    <w:rsid w:val="005F46F7"/>
    <w:rsid w:val="005F5CA1"/>
    <w:rsid w:val="005F6271"/>
    <w:rsid w:val="005F65C5"/>
    <w:rsid w:val="005F6CEA"/>
    <w:rsid w:val="005F798C"/>
    <w:rsid w:val="005F7FE0"/>
    <w:rsid w:val="005F7FE8"/>
    <w:rsid w:val="00600EC4"/>
    <w:rsid w:val="006015AD"/>
    <w:rsid w:val="00601F5A"/>
    <w:rsid w:val="00602C49"/>
    <w:rsid w:val="00603ED4"/>
    <w:rsid w:val="006056C9"/>
    <w:rsid w:val="0060645B"/>
    <w:rsid w:val="006068E3"/>
    <w:rsid w:val="00610830"/>
    <w:rsid w:val="00612C08"/>
    <w:rsid w:val="00613574"/>
    <w:rsid w:val="00615CF9"/>
    <w:rsid w:val="006200F7"/>
    <w:rsid w:val="00620B90"/>
    <w:rsid w:val="0062102D"/>
    <w:rsid w:val="006213F9"/>
    <w:rsid w:val="00621CF5"/>
    <w:rsid w:val="00625FD2"/>
    <w:rsid w:val="00626B08"/>
    <w:rsid w:val="00626D3F"/>
    <w:rsid w:val="00627059"/>
    <w:rsid w:val="00630C15"/>
    <w:rsid w:val="00630D05"/>
    <w:rsid w:val="00631072"/>
    <w:rsid w:val="00631279"/>
    <w:rsid w:val="0063189D"/>
    <w:rsid w:val="00631E44"/>
    <w:rsid w:val="0063285D"/>
    <w:rsid w:val="00632AD8"/>
    <w:rsid w:val="006330C2"/>
    <w:rsid w:val="006336CA"/>
    <w:rsid w:val="00633E4A"/>
    <w:rsid w:val="006347C3"/>
    <w:rsid w:val="00636652"/>
    <w:rsid w:val="00637E1C"/>
    <w:rsid w:val="00640511"/>
    <w:rsid w:val="00640F58"/>
    <w:rsid w:val="0064224F"/>
    <w:rsid w:val="00642652"/>
    <w:rsid w:val="006427CA"/>
    <w:rsid w:val="00643760"/>
    <w:rsid w:val="00644735"/>
    <w:rsid w:val="006447E9"/>
    <w:rsid w:val="00644E70"/>
    <w:rsid w:val="00645DA2"/>
    <w:rsid w:val="00647398"/>
    <w:rsid w:val="00647F88"/>
    <w:rsid w:val="00651352"/>
    <w:rsid w:val="006519CA"/>
    <w:rsid w:val="00651CF0"/>
    <w:rsid w:val="006527D2"/>
    <w:rsid w:val="00653E2E"/>
    <w:rsid w:val="006544D1"/>
    <w:rsid w:val="00654517"/>
    <w:rsid w:val="006547C1"/>
    <w:rsid w:val="00657498"/>
    <w:rsid w:val="00661087"/>
    <w:rsid w:val="006611FC"/>
    <w:rsid w:val="00662F20"/>
    <w:rsid w:val="00663239"/>
    <w:rsid w:val="0066593A"/>
    <w:rsid w:val="00666E99"/>
    <w:rsid w:val="006670E7"/>
    <w:rsid w:val="00670AFF"/>
    <w:rsid w:val="00670FCB"/>
    <w:rsid w:val="006713F9"/>
    <w:rsid w:val="0067195B"/>
    <w:rsid w:val="00671B66"/>
    <w:rsid w:val="006745FE"/>
    <w:rsid w:val="00674824"/>
    <w:rsid w:val="00674955"/>
    <w:rsid w:val="00677424"/>
    <w:rsid w:val="006778F1"/>
    <w:rsid w:val="00677A2D"/>
    <w:rsid w:val="00680384"/>
    <w:rsid w:val="0068065B"/>
    <w:rsid w:val="0068069B"/>
    <w:rsid w:val="00680959"/>
    <w:rsid w:val="00680FB6"/>
    <w:rsid w:val="006819F2"/>
    <w:rsid w:val="00684343"/>
    <w:rsid w:val="006846AA"/>
    <w:rsid w:val="006858AA"/>
    <w:rsid w:val="00685A29"/>
    <w:rsid w:val="00685F82"/>
    <w:rsid w:val="006868FC"/>
    <w:rsid w:val="00687BF5"/>
    <w:rsid w:val="00690A6B"/>
    <w:rsid w:val="00692B7D"/>
    <w:rsid w:val="006931CB"/>
    <w:rsid w:val="00693DC4"/>
    <w:rsid w:val="00693DCA"/>
    <w:rsid w:val="00694444"/>
    <w:rsid w:val="00695072"/>
    <w:rsid w:val="00695103"/>
    <w:rsid w:val="006952B7"/>
    <w:rsid w:val="0069533C"/>
    <w:rsid w:val="00695368"/>
    <w:rsid w:val="0069635F"/>
    <w:rsid w:val="0069675A"/>
    <w:rsid w:val="0069689D"/>
    <w:rsid w:val="00696937"/>
    <w:rsid w:val="00696ED3"/>
    <w:rsid w:val="00696F38"/>
    <w:rsid w:val="00697201"/>
    <w:rsid w:val="006978BE"/>
    <w:rsid w:val="00697D51"/>
    <w:rsid w:val="006A08A9"/>
    <w:rsid w:val="006A17CC"/>
    <w:rsid w:val="006A22A1"/>
    <w:rsid w:val="006A29A8"/>
    <w:rsid w:val="006A4309"/>
    <w:rsid w:val="006A43BE"/>
    <w:rsid w:val="006A4FB4"/>
    <w:rsid w:val="006A6233"/>
    <w:rsid w:val="006A67EB"/>
    <w:rsid w:val="006A6AE4"/>
    <w:rsid w:val="006A6F58"/>
    <w:rsid w:val="006A7F7C"/>
    <w:rsid w:val="006B0092"/>
    <w:rsid w:val="006B0781"/>
    <w:rsid w:val="006B08E1"/>
    <w:rsid w:val="006B1A61"/>
    <w:rsid w:val="006B1E19"/>
    <w:rsid w:val="006B1FFA"/>
    <w:rsid w:val="006B2A6C"/>
    <w:rsid w:val="006B2AB5"/>
    <w:rsid w:val="006B3DD6"/>
    <w:rsid w:val="006B3DFE"/>
    <w:rsid w:val="006B405E"/>
    <w:rsid w:val="006B49A6"/>
    <w:rsid w:val="006B6494"/>
    <w:rsid w:val="006B69BB"/>
    <w:rsid w:val="006B6C1D"/>
    <w:rsid w:val="006B7FEC"/>
    <w:rsid w:val="006C01A8"/>
    <w:rsid w:val="006C0362"/>
    <w:rsid w:val="006C09C1"/>
    <w:rsid w:val="006C1875"/>
    <w:rsid w:val="006C1A19"/>
    <w:rsid w:val="006C1F89"/>
    <w:rsid w:val="006C20F3"/>
    <w:rsid w:val="006C22D6"/>
    <w:rsid w:val="006C3B00"/>
    <w:rsid w:val="006C41B0"/>
    <w:rsid w:val="006C44FD"/>
    <w:rsid w:val="006C45FF"/>
    <w:rsid w:val="006C494F"/>
    <w:rsid w:val="006C639F"/>
    <w:rsid w:val="006D018E"/>
    <w:rsid w:val="006D05EE"/>
    <w:rsid w:val="006D0FEE"/>
    <w:rsid w:val="006D1D4C"/>
    <w:rsid w:val="006D1D5C"/>
    <w:rsid w:val="006D263A"/>
    <w:rsid w:val="006D2857"/>
    <w:rsid w:val="006D58D8"/>
    <w:rsid w:val="006D6B4A"/>
    <w:rsid w:val="006D6B6F"/>
    <w:rsid w:val="006D708E"/>
    <w:rsid w:val="006D779F"/>
    <w:rsid w:val="006E3166"/>
    <w:rsid w:val="006E3726"/>
    <w:rsid w:val="006E4A6B"/>
    <w:rsid w:val="006E684D"/>
    <w:rsid w:val="006E74F1"/>
    <w:rsid w:val="006F0D58"/>
    <w:rsid w:val="006F3213"/>
    <w:rsid w:val="006F381D"/>
    <w:rsid w:val="006F4B53"/>
    <w:rsid w:val="006F680A"/>
    <w:rsid w:val="006F767F"/>
    <w:rsid w:val="0070245F"/>
    <w:rsid w:val="00703715"/>
    <w:rsid w:val="00703C10"/>
    <w:rsid w:val="0070436A"/>
    <w:rsid w:val="00705CBD"/>
    <w:rsid w:val="00706554"/>
    <w:rsid w:val="00706E57"/>
    <w:rsid w:val="00706FE0"/>
    <w:rsid w:val="00707306"/>
    <w:rsid w:val="00707DDF"/>
    <w:rsid w:val="007101C5"/>
    <w:rsid w:val="007103CA"/>
    <w:rsid w:val="0071188D"/>
    <w:rsid w:val="00712985"/>
    <w:rsid w:val="00712F58"/>
    <w:rsid w:val="007148EB"/>
    <w:rsid w:val="00714CEC"/>
    <w:rsid w:val="00716BAC"/>
    <w:rsid w:val="00716D7F"/>
    <w:rsid w:val="00716E2D"/>
    <w:rsid w:val="007173B8"/>
    <w:rsid w:val="00717741"/>
    <w:rsid w:val="00717FB0"/>
    <w:rsid w:val="00721586"/>
    <w:rsid w:val="00721652"/>
    <w:rsid w:val="0072257C"/>
    <w:rsid w:val="007235AB"/>
    <w:rsid w:val="00723AED"/>
    <w:rsid w:val="007256DA"/>
    <w:rsid w:val="007268F0"/>
    <w:rsid w:val="007302BB"/>
    <w:rsid w:val="0073127C"/>
    <w:rsid w:val="00731F8E"/>
    <w:rsid w:val="00732A01"/>
    <w:rsid w:val="0073542F"/>
    <w:rsid w:val="007362E9"/>
    <w:rsid w:val="00736B65"/>
    <w:rsid w:val="00736E20"/>
    <w:rsid w:val="0074044F"/>
    <w:rsid w:val="007407E7"/>
    <w:rsid w:val="00741486"/>
    <w:rsid w:val="00741790"/>
    <w:rsid w:val="0074183F"/>
    <w:rsid w:val="00742470"/>
    <w:rsid w:val="007434FF"/>
    <w:rsid w:val="0074352C"/>
    <w:rsid w:val="0074472D"/>
    <w:rsid w:val="0074588E"/>
    <w:rsid w:val="0074631A"/>
    <w:rsid w:val="0074665B"/>
    <w:rsid w:val="00747F3C"/>
    <w:rsid w:val="0075009E"/>
    <w:rsid w:val="00750C7F"/>
    <w:rsid w:val="00751E1F"/>
    <w:rsid w:val="0075274B"/>
    <w:rsid w:val="00752D8D"/>
    <w:rsid w:val="007533B0"/>
    <w:rsid w:val="00754D44"/>
    <w:rsid w:val="00755589"/>
    <w:rsid w:val="00756D57"/>
    <w:rsid w:val="007579A9"/>
    <w:rsid w:val="00761551"/>
    <w:rsid w:val="00763F14"/>
    <w:rsid w:val="007646C4"/>
    <w:rsid w:val="00764A27"/>
    <w:rsid w:val="00764C62"/>
    <w:rsid w:val="00764EDE"/>
    <w:rsid w:val="0076553A"/>
    <w:rsid w:val="0076581A"/>
    <w:rsid w:val="00766330"/>
    <w:rsid w:val="007674E0"/>
    <w:rsid w:val="00767D18"/>
    <w:rsid w:val="00770211"/>
    <w:rsid w:val="00770318"/>
    <w:rsid w:val="0077037D"/>
    <w:rsid w:val="00770486"/>
    <w:rsid w:val="00770709"/>
    <w:rsid w:val="007709A6"/>
    <w:rsid w:val="00770D7F"/>
    <w:rsid w:val="00771ED5"/>
    <w:rsid w:val="007722D7"/>
    <w:rsid w:val="007725AC"/>
    <w:rsid w:val="00772A7D"/>
    <w:rsid w:val="00774251"/>
    <w:rsid w:val="0077441F"/>
    <w:rsid w:val="0077563C"/>
    <w:rsid w:val="00775A99"/>
    <w:rsid w:val="00775E53"/>
    <w:rsid w:val="0077614B"/>
    <w:rsid w:val="00777802"/>
    <w:rsid w:val="00777AF5"/>
    <w:rsid w:val="00780A8B"/>
    <w:rsid w:val="00781E9E"/>
    <w:rsid w:val="0078246F"/>
    <w:rsid w:val="0078283B"/>
    <w:rsid w:val="00782BFC"/>
    <w:rsid w:val="0078306B"/>
    <w:rsid w:val="00783E44"/>
    <w:rsid w:val="00786123"/>
    <w:rsid w:val="00786B95"/>
    <w:rsid w:val="00786E1F"/>
    <w:rsid w:val="007871A6"/>
    <w:rsid w:val="007872F2"/>
    <w:rsid w:val="00787D17"/>
    <w:rsid w:val="007907C4"/>
    <w:rsid w:val="00790A9A"/>
    <w:rsid w:val="00790B94"/>
    <w:rsid w:val="00790D11"/>
    <w:rsid w:val="007915A6"/>
    <w:rsid w:val="00791845"/>
    <w:rsid w:val="007932B0"/>
    <w:rsid w:val="00793D47"/>
    <w:rsid w:val="00793EF4"/>
    <w:rsid w:val="00794504"/>
    <w:rsid w:val="007956AD"/>
    <w:rsid w:val="00796DA7"/>
    <w:rsid w:val="007976EF"/>
    <w:rsid w:val="007A006F"/>
    <w:rsid w:val="007A1CA4"/>
    <w:rsid w:val="007A2116"/>
    <w:rsid w:val="007A24BF"/>
    <w:rsid w:val="007A24CC"/>
    <w:rsid w:val="007A30A4"/>
    <w:rsid w:val="007A38CA"/>
    <w:rsid w:val="007A432E"/>
    <w:rsid w:val="007A46B1"/>
    <w:rsid w:val="007A49A2"/>
    <w:rsid w:val="007A4D24"/>
    <w:rsid w:val="007A5AA4"/>
    <w:rsid w:val="007A6685"/>
    <w:rsid w:val="007A6757"/>
    <w:rsid w:val="007A6DC9"/>
    <w:rsid w:val="007A7513"/>
    <w:rsid w:val="007A7B03"/>
    <w:rsid w:val="007B0009"/>
    <w:rsid w:val="007B03DD"/>
    <w:rsid w:val="007B112A"/>
    <w:rsid w:val="007B1D7E"/>
    <w:rsid w:val="007B21FC"/>
    <w:rsid w:val="007B300A"/>
    <w:rsid w:val="007B36C6"/>
    <w:rsid w:val="007B5DA1"/>
    <w:rsid w:val="007B68D1"/>
    <w:rsid w:val="007B6BA1"/>
    <w:rsid w:val="007B79C2"/>
    <w:rsid w:val="007B7AA3"/>
    <w:rsid w:val="007C0532"/>
    <w:rsid w:val="007C08A4"/>
    <w:rsid w:val="007C164F"/>
    <w:rsid w:val="007C223E"/>
    <w:rsid w:val="007C2CDB"/>
    <w:rsid w:val="007C44D0"/>
    <w:rsid w:val="007C56B9"/>
    <w:rsid w:val="007C65E2"/>
    <w:rsid w:val="007C68D0"/>
    <w:rsid w:val="007C69DA"/>
    <w:rsid w:val="007C70D8"/>
    <w:rsid w:val="007C7331"/>
    <w:rsid w:val="007C74C9"/>
    <w:rsid w:val="007C74DD"/>
    <w:rsid w:val="007D0193"/>
    <w:rsid w:val="007D0202"/>
    <w:rsid w:val="007D17EE"/>
    <w:rsid w:val="007D18A8"/>
    <w:rsid w:val="007D1B84"/>
    <w:rsid w:val="007D388E"/>
    <w:rsid w:val="007D3B4C"/>
    <w:rsid w:val="007D4672"/>
    <w:rsid w:val="007D4906"/>
    <w:rsid w:val="007D5556"/>
    <w:rsid w:val="007D56B9"/>
    <w:rsid w:val="007D6C32"/>
    <w:rsid w:val="007E0963"/>
    <w:rsid w:val="007E0A12"/>
    <w:rsid w:val="007E1793"/>
    <w:rsid w:val="007E2CC1"/>
    <w:rsid w:val="007E2DE3"/>
    <w:rsid w:val="007E2E83"/>
    <w:rsid w:val="007E2ED2"/>
    <w:rsid w:val="007E335B"/>
    <w:rsid w:val="007E34A6"/>
    <w:rsid w:val="007E3EEB"/>
    <w:rsid w:val="007E41E3"/>
    <w:rsid w:val="007E55AE"/>
    <w:rsid w:val="007E5B93"/>
    <w:rsid w:val="007E5E3A"/>
    <w:rsid w:val="007E65E8"/>
    <w:rsid w:val="007E6E28"/>
    <w:rsid w:val="007E6FE4"/>
    <w:rsid w:val="007E711E"/>
    <w:rsid w:val="007E74F9"/>
    <w:rsid w:val="007E77E5"/>
    <w:rsid w:val="007F0034"/>
    <w:rsid w:val="007F0035"/>
    <w:rsid w:val="007F0AB0"/>
    <w:rsid w:val="007F0D26"/>
    <w:rsid w:val="007F16B6"/>
    <w:rsid w:val="007F2228"/>
    <w:rsid w:val="007F4F86"/>
    <w:rsid w:val="007F57E5"/>
    <w:rsid w:val="008000F6"/>
    <w:rsid w:val="00800541"/>
    <w:rsid w:val="0080318D"/>
    <w:rsid w:val="00803756"/>
    <w:rsid w:val="00803EB9"/>
    <w:rsid w:val="00804844"/>
    <w:rsid w:val="008060C5"/>
    <w:rsid w:val="00806205"/>
    <w:rsid w:val="00807CC9"/>
    <w:rsid w:val="008104C4"/>
    <w:rsid w:val="00810FD6"/>
    <w:rsid w:val="00811703"/>
    <w:rsid w:val="00811A48"/>
    <w:rsid w:val="00811C5F"/>
    <w:rsid w:val="00811F34"/>
    <w:rsid w:val="0081209B"/>
    <w:rsid w:val="00812D42"/>
    <w:rsid w:val="00812E4A"/>
    <w:rsid w:val="00814CE6"/>
    <w:rsid w:val="00815E86"/>
    <w:rsid w:val="00816A47"/>
    <w:rsid w:val="00817670"/>
    <w:rsid w:val="008176E9"/>
    <w:rsid w:val="00817805"/>
    <w:rsid w:val="0081787F"/>
    <w:rsid w:val="00817ADF"/>
    <w:rsid w:val="00817F63"/>
    <w:rsid w:val="008200F1"/>
    <w:rsid w:val="0082069B"/>
    <w:rsid w:val="008207F8"/>
    <w:rsid w:val="00820EEF"/>
    <w:rsid w:val="00821AA4"/>
    <w:rsid w:val="00821BD6"/>
    <w:rsid w:val="008252D0"/>
    <w:rsid w:val="00826AE0"/>
    <w:rsid w:val="008277D7"/>
    <w:rsid w:val="00827F9C"/>
    <w:rsid w:val="0083018A"/>
    <w:rsid w:val="00830BF0"/>
    <w:rsid w:val="00831020"/>
    <w:rsid w:val="00831667"/>
    <w:rsid w:val="00831A8E"/>
    <w:rsid w:val="0083395B"/>
    <w:rsid w:val="00833F74"/>
    <w:rsid w:val="0083519B"/>
    <w:rsid w:val="00835D73"/>
    <w:rsid w:val="00835E92"/>
    <w:rsid w:val="008362C5"/>
    <w:rsid w:val="00836C08"/>
    <w:rsid w:val="00837C3E"/>
    <w:rsid w:val="00837FCF"/>
    <w:rsid w:val="008401F3"/>
    <w:rsid w:val="00840ACC"/>
    <w:rsid w:val="00841CA4"/>
    <w:rsid w:val="008433F5"/>
    <w:rsid w:val="00843A78"/>
    <w:rsid w:val="0084477C"/>
    <w:rsid w:val="008450D7"/>
    <w:rsid w:val="008454F2"/>
    <w:rsid w:val="00845DD0"/>
    <w:rsid w:val="00846F07"/>
    <w:rsid w:val="00847ECB"/>
    <w:rsid w:val="00850069"/>
    <w:rsid w:val="008503A9"/>
    <w:rsid w:val="00850EAF"/>
    <w:rsid w:val="00851DC6"/>
    <w:rsid w:val="00851DCB"/>
    <w:rsid w:val="00853C2D"/>
    <w:rsid w:val="008542C4"/>
    <w:rsid w:val="008548B6"/>
    <w:rsid w:val="00854B25"/>
    <w:rsid w:val="00855650"/>
    <w:rsid w:val="0085615F"/>
    <w:rsid w:val="00856993"/>
    <w:rsid w:val="00856DD3"/>
    <w:rsid w:val="00860934"/>
    <w:rsid w:val="00861FFD"/>
    <w:rsid w:val="0086213E"/>
    <w:rsid w:val="00862836"/>
    <w:rsid w:val="00862C69"/>
    <w:rsid w:val="008630E4"/>
    <w:rsid w:val="008632FE"/>
    <w:rsid w:val="00864569"/>
    <w:rsid w:val="00864B54"/>
    <w:rsid w:val="0086512A"/>
    <w:rsid w:val="008657FB"/>
    <w:rsid w:val="00865F11"/>
    <w:rsid w:val="0086641F"/>
    <w:rsid w:val="00866EAB"/>
    <w:rsid w:val="00867092"/>
    <w:rsid w:val="00867F75"/>
    <w:rsid w:val="00870BF6"/>
    <w:rsid w:val="00872762"/>
    <w:rsid w:val="008733AB"/>
    <w:rsid w:val="00873715"/>
    <w:rsid w:val="00873C5C"/>
    <w:rsid w:val="00873F88"/>
    <w:rsid w:val="0087438D"/>
    <w:rsid w:val="008749F7"/>
    <w:rsid w:val="00875239"/>
    <w:rsid w:val="00875CAA"/>
    <w:rsid w:val="008772E8"/>
    <w:rsid w:val="00880000"/>
    <w:rsid w:val="008803B0"/>
    <w:rsid w:val="00880CFE"/>
    <w:rsid w:val="00881CE7"/>
    <w:rsid w:val="00882A51"/>
    <w:rsid w:val="00883D3B"/>
    <w:rsid w:val="008845CE"/>
    <w:rsid w:val="008846C1"/>
    <w:rsid w:val="00885C42"/>
    <w:rsid w:val="0088642A"/>
    <w:rsid w:val="0088758F"/>
    <w:rsid w:val="00891D9F"/>
    <w:rsid w:val="0089231F"/>
    <w:rsid w:val="0089232A"/>
    <w:rsid w:val="008941A9"/>
    <w:rsid w:val="00894AB8"/>
    <w:rsid w:val="008954FA"/>
    <w:rsid w:val="00896255"/>
    <w:rsid w:val="0089646F"/>
    <w:rsid w:val="00897378"/>
    <w:rsid w:val="008A0436"/>
    <w:rsid w:val="008A12A6"/>
    <w:rsid w:val="008A2236"/>
    <w:rsid w:val="008A2299"/>
    <w:rsid w:val="008A24EC"/>
    <w:rsid w:val="008A25AF"/>
    <w:rsid w:val="008A339A"/>
    <w:rsid w:val="008A3A5A"/>
    <w:rsid w:val="008A4AF6"/>
    <w:rsid w:val="008A6FB2"/>
    <w:rsid w:val="008A79C3"/>
    <w:rsid w:val="008B1243"/>
    <w:rsid w:val="008B2782"/>
    <w:rsid w:val="008B3F2A"/>
    <w:rsid w:val="008B46A7"/>
    <w:rsid w:val="008B4745"/>
    <w:rsid w:val="008B4F3D"/>
    <w:rsid w:val="008B581B"/>
    <w:rsid w:val="008B6097"/>
    <w:rsid w:val="008B6A15"/>
    <w:rsid w:val="008B7D99"/>
    <w:rsid w:val="008C0594"/>
    <w:rsid w:val="008C0637"/>
    <w:rsid w:val="008C0A36"/>
    <w:rsid w:val="008C0A89"/>
    <w:rsid w:val="008C2119"/>
    <w:rsid w:val="008C282F"/>
    <w:rsid w:val="008C2F9F"/>
    <w:rsid w:val="008C3468"/>
    <w:rsid w:val="008C35D3"/>
    <w:rsid w:val="008C3995"/>
    <w:rsid w:val="008C3AA3"/>
    <w:rsid w:val="008C4400"/>
    <w:rsid w:val="008C4873"/>
    <w:rsid w:val="008C59B1"/>
    <w:rsid w:val="008C6137"/>
    <w:rsid w:val="008C73AF"/>
    <w:rsid w:val="008C73FE"/>
    <w:rsid w:val="008C7D53"/>
    <w:rsid w:val="008D0139"/>
    <w:rsid w:val="008D19E5"/>
    <w:rsid w:val="008D1DE4"/>
    <w:rsid w:val="008D22EB"/>
    <w:rsid w:val="008D2620"/>
    <w:rsid w:val="008D32BB"/>
    <w:rsid w:val="008D32F2"/>
    <w:rsid w:val="008D347E"/>
    <w:rsid w:val="008D34D7"/>
    <w:rsid w:val="008D35BA"/>
    <w:rsid w:val="008D3708"/>
    <w:rsid w:val="008D3BD2"/>
    <w:rsid w:val="008D561A"/>
    <w:rsid w:val="008D5A96"/>
    <w:rsid w:val="008D5B5E"/>
    <w:rsid w:val="008D7593"/>
    <w:rsid w:val="008E00A3"/>
    <w:rsid w:val="008E0903"/>
    <w:rsid w:val="008E1527"/>
    <w:rsid w:val="008E198B"/>
    <w:rsid w:val="008E27A5"/>
    <w:rsid w:val="008E31C2"/>
    <w:rsid w:val="008E58DD"/>
    <w:rsid w:val="008E62D4"/>
    <w:rsid w:val="008E6C8C"/>
    <w:rsid w:val="008E76D0"/>
    <w:rsid w:val="008E7A7D"/>
    <w:rsid w:val="008F112C"/>
    <w:rsid w:val="008F1D92"/>
    <w:rsid w:val="008F212B"/>
    <w:rsid w:val="008F31DE"/>
    <w:rsid w:val="008F3D1A"/>
    <w:rsid w:val="008F4034"/>
    <w:rsid w:val="008F5846"/>
    <w:rsid w:val="008F68B3"/>
    <w:rsid w:val="008F68F4"/>
    <w:rsid w:val="008F71D2"/>
    <w:rsid w:val="008F78FE"/>
    <w:rsid w:val="008F7DAF"/>
    <w:rsid w:val="0090026C"/>
    <w:rsid w:val="00900D1D"/>
    <w:rsid w:val="00901686"/>
    <w:rsid w:val="00901C27"/>
    <w:rsid w:val="00901E49"/>
    <w:rsid w:val="0090269D"/>
    <w:rsid w:val="00902F95"/>
    <w:rsid w:val="00905398"/>
    <w:rsid w:val="00905A68"/>
    <w:rsid w:val="00905CB2"/>
    <w:rsid w:val="00906651"/>
    <w:rsid w:val="00906AE4"/>
    <w:rsid w:val="009073DE"/>
    <w:rsid w:val="00907C54"/>
    <w:rsid w:val="00910186"/>
    <w:rsid w:val="00911250"/>
    <w:rsid w:val="00912126"/>
    <w:rsid w:val="00913504"/>
    <w:rsid w:val="009139B0"/>
    <w:rsid w:val="009140B3"/>
    <w:rsid w:val="00914972"/>
    <w:rsid w:val="0091608E"/>
    <w:rsid w:val="009173D1"/>
    <w:rsid w:val="00917B1B"/>
    <w:rsid w:val="0092075F"/>
    <w:rsid w:val="00920CC1"/>
    <w:rsid w:val="00920E8D"/>
    <w:rsid w:val="009216CB"/>
    <w:rsid w:val="009216FC"/>
    <w:rsid w:val="00921D25"/>
    <w:rsid w:val="0092204E"/>
    <w:rsid w:val="00922510"/>
    <w:rsid w:val="00922BAF"/>
    <w:rsid w:val="00923B5B"/>
    <w:rsid w:val="00924C35"/>
    <w:rsid w:val="00925474"/>
    <w:rsid w:val="009256C4"/>
    <w:rsid w:val="0092740E"/>
    <w:rsid w:val="0092744D"/>
    <w:rsid w:val="00927735"/>
    <w:rsid w:val="009300D1"/>
    <w:rsid w:val="009304EE"/>
    <w:rsid w:val="00932BEC"/>
    <w:rsid w:val="00932C22"/>
    <w:rsid w:val="009342E9"/>
    <w:rsid w:val="009347F4"/>
    <w:rsid w:val="009369B3"/>
    <w:rsid w:val="00940BC7"/>
    <w:rsid w:val="009410F8"/>
    <w:rsid w:val="00941718"/>
    <w:rsid w:val="00941956"/>
    <w:rsid w:val="0094207D"/>
    <w:rsid w:val="009423D1"/>
    <w:rsid w:val="00943A3C"/>
    <w:rsid w:val="00943EB1"/>
    <w:rsid w:val="00944474"/>
    <w:rsid w:val="00946773"/>
    <w:rsid w:val="00947B04"/>
    <w:rsid w:val="00950709"/>
    <w:rsid w:val="00950E90"/>
    <w:rsid w:val="00951060"/>
    <w:rsid w:val="00951858"/>
    <w:rsid w:val="00951D86"/>
    <w:rsid w:val="00952932"/>
    <w:rsid w:val="00953606"/>
    <w:rsid w:val="009539DD"/>
    <w:rsid w:val="00953E45"/>
    <w:rsid w:val="009549B7"/>
    <w:rsid w:val="00955558"/>
    <w:rsid w:val="00955F65"/>
    <w:rsid w:val="00956312"/>
    <w:rsid w:val="0095705B"/>
    <w:rsid w:val="009572AA"/>
    <w:rsid w:val="00963297"/>
    <w:rsid w:val="00963ABE"/>
    <w:rsid w:val="00964328"/>
    <w:rsid w:val="009646B6"/>
    <w:rsid w:val="00964E31"/>
    <w:rsid w:val="00966528"/>
    <w:rsid w:val="009668AC"/>
    <w:rsid w:val="00967BAC"/>
    <w:rsid w:val="0097102D"/>
    <w:rsid w:val="00972E3A"/>
    <w:rsid w:val="00973344"/>
    <w:rsid w:val="00974186"/>
    <w:rsid w:val="00974272"/>
    <w:rsid w:val="0097442E"/>
    <w:rsid w:val="00974E1D"/>
    <w:rsid w:val="009750FF"/>
    <w:rsid w:val="00975358"/>
    <w:rsid w:val="009760E8"/>
    <w:rsid w:val="0097616B"/>
    <w:rsid w:val="00976894"/>
    <w:rsid w:val="009776F8"/>
    <w:rsid w:val="00977A3B"/>
    <w:rsid w:val="009801DB"/>
    <w:rsid w:val="00980796"/>
    <w:rsid w:val="00980B24"/>
    <w:rsid w:val="00980E6D"/>
    <w:rsid w:val="009815DC"/>
    <w:rsid w:val="00981A60"/>
    <w:rsid w:val="00982B52"/>
    <w:rsid w:val="00982BFB"/>
    <w:rsid w:val="00983AC1"/>
    <w:rsid w:val="009858AB"/>
    <w:rsid w:val="00985BC7"/>
    <w:rsid w:val="00986166"/>
    <w:rsid w:val="0098671A"/>
    <w:rsid w:val="0098671C"/>
    <w:rsid w:val="00987B22"/>
    <w:rsid w:val="00994B42"/>
    <w:rsid w:val="00994F9F"/>
    <w:rsid w:val="00995126"/>
    <w:rsid w:val="00995619"/>
    <w:rsid w:val="00996BD6"/>
    <w:rsid w:val="00997952"/>
    <w:rsid w:val="009A0485"/>
    <w:rsid w:val="009A0B28"/>
    <w:rsid w:val="009A136D"/>
    <w:rsid w:val="009A2980"/>
    <w:rsid w:val="009A4E5F"/>
    <w:rsid w:val="009A5038"/>
    <w:rsid w:val="009A53F1"/>
    <w:rsid w:val="009A5F83"/>
    <w:rsid w:val="009A6186"/>
    <w:rsid w:val="009A641D"/>
    <w:rsid w:val="009A7016"/>
    <w:rsid w:val="009A70C9"/>
    <w:rsid w:val="009B18C7"/>
    <w:rsid w:val="009B1DE1"/>
    <w:rsid w:val="009B2B5B"/>
    <w:rsid w:val="009B2F15"/>
    <w:rsid w:val="009B2FFD"/>
    <w:rsid w:val="009B39C8"/>
    <w:rsid w:val="009B3A1C"/>
    <w:rsid w:val="009B6084"/>
    <w:rsid w:val="009B6E6B"/>
    <w:rsid w:val="009B7D22"/>
    <w:rsid w:val="009B7E79"/>
    <w:rsid w:val="009C0196"/>
    <w:rsid w:val="009C0220"/>
    <w:rsid w:val="009C1A79"/>
    <w:rsid w:val="009C1E88"/>
    <w:rsid w:val="009C2743"/>
    <w:rsid w:val="009C2F47"/>
    <w:rsid w:val="009C3590"/>
    <w:rsid w:val="009C3F7D"/>
    <w:rsid w:val="009C4EB5"/>
    <w:rsid w:val="009C5326"/>
    <w:rsid w:val="009C5AAA"/>
    <w:rsid w:val="009C5FA9"/>
    <w:rsid w:val="009D12FB"/>
    <w:rsid w:val="009D1E75"/>
    <w:rsid w:val="009D2725"/>
    <w:rsid w:val="009D292D"/>
    <w:rsid w:val="009D2F19"/>
    <w:rsid w:val="009D3C1B"/>
    <w:rsid w:val="009D3F74"/>
    <w:rsid w:val="009D42D4"/>
    <w:rsid w:val="009D4765"/>
    <w:rsid w:val="009D5A4A"/>
    <w:rsid w:val="009D60A8"/>
    <w:rsid w:val="009D76AA"/>
    <w:rsid w:val="009D7741"/>
    <w:rsid w:val="009E0006"/>
    <w:rsid w:val="009E17E9"/>
    <w:rsid w:val="009E2E06"/>
    <w:rsid w:val="009E3EEA"/>
    <w:rsid w:val="009E472F"/>
    <w:rsid w:val="009E4E0C"/>
    <w:rsid w:val="009E5088"/>
    <w:rsid w:val="009E7E65"/>
    <w:rsid w:val="009F0182"/>
    <w:rsid w:val="009F09AE"/>
    <w:rsid w:val="009F0E83"/>
    <w:rsid w:val="009F1068"/>
    <w:rsid w:val="009F195B"/>
    <w:rsid w:val="009F31CC"/>
    <w:rsid w:val="009F5055"/>
    <w:rsid w:val="009F5666"/>
    <w:rsid w:val="009F5B3C"/>
    <w:rsid w:val="009F6EB8"/>
    <w:rsid w:val="009F75C4"/>
    <w:rsid w:val="009F7C47"/>
    <w:rsid w:val="00A003E6"/>
    <w:rsid w:val="00A0096F"/>
    <w:rsid w:val="00A01884"/>
    <w:rsid w:val="00A0311E"/>
    <w:rsid w:val="00A03175"/>
    <w:rsid w:val="00A03585"/>
    <w:rsid w:val="00A049A0"/>
    <w:rsid w:val="00A061C5"/>
    <w:rsid w:val="00A062B4"/>
    <w:rsid w:val="00A064FF"/>
    <w:rsid w:val="00A0678E"/>
    <w:rsid w:val="00A06985"/>
    <w:rsid w:val="00A078F0"/>
    <w:rsid w:val="00A0792C"/>
    <w:rsid w:val="00A102F0"/>
    <w:rsid w:val="00A121E1"/>
    <w:rsid w:val="00A122C0"/>
    <w:rsid w:val="00A12CEF"/>
    <w:rsid w:val="00A13497"/>
    <w:rsid w:val="00A15342"/>
    <w:rsid w:val="00A15395"/>
    <w:rsid w:val="00A15F77"/>
    <w:rsid w:val="00A1622B"/>
    <w:rsid w:val="00A17233"/>
    <w:rsid w:val="00A179D8"/>
    <w:rsid w:val="00A20487"/>
    <w:rsid w:val="00A226E7"/>
    <w:rsid w:val="00A23D0E"/>
    <w:rsid w:val="00A243B6"/>
    <w:rsid w:val="00A2511C"/>
    <w:rsid w:val="00A25F89"/>
    <w:rsid w:val="00A26506"/>
    <w:rsid w:val="00A26A0E"/>
    <w:rsid w:val="00A26A50"/>
    <w:rsid w:val="00A26B0B"/>
    <w:rsid w:val="00A2714F"/>
    <w:rsid w:val="00A27998"/>
    <w:rsid w:val="00A309E2"/>
    <w:rsid w:val="00A30C25"/>
    <w:rsid w:val="00A310AD"/>
    <w:rsid w:val="00A33535"/>
    <w:rsid w:val="00A33E04"/>
    <w:rsid w:val="00A34C0C"/>
    <w:rsid w:val="00A354F5"/>
    <w:rsid w:val="00A356A6"/>
    <w:rsid w:val="00A35F09"/>
    <w:rsid w:val="00A35FC6"/>
    <w:rsid w:val="00A369E3"/>
    <w:rsid w:val="00A37879"/>
    <w:rsid w:val="00A37C6A"/>
    <w:rsid w:val="00A4093C"/>
    <w:rsid w:val="00A40C1C"/>
    <w:rsid w:val="00A41446"/>
    <w:rsid w:val="00A414EE"/>
    <w:rsid w:val="00A41A45"/>
    <w:rsid w:val="00A4282F"/>
    <w:rsid w:val="00A42CA9"/>
    <w:rsid w:val="00A43062"/>
    <w:rsid w:val="00A434AE"/>
    <w:rsid w:val="00A4401C"/>
    <w:rsid w:val="00A44934"/>
    <w:rsid w:val="00A44CA0"/>
    <w:rsid w:val="00A45061"/>
    <w:rsid w:val="00A45677"/>
    <w:rsid w:val="00A4631F"/>
    <w:rsid w:val="00A463BC"/>
    <w:rsid w:val="00A46686"/>
    <w:rsid w:val="00A5128C"/>
    <w:rsid w:val="00A51F45"/>
    <w:rsid w:val="00A524E1"/>
    <w:rsid w:val="00A52B4C"/>
    <w:rsid w:val="00A53B1F"/>
    <w:rsid w:val="00A54560"/>
    <w:rsid w:val="00A54B9E"/>
    <w:rsid w:val="00A55804"/>
    <w:rsid w:val="00A55F0E"/>
    <w:rsid w:val="00A56861"/>
    <w:rsid w:val="00A56B35"/>
    <w:rsid w:val="00A56C75"/>
    <w:rsid w:val="00A57F5D"/>
    <w:rsid w:val="00A6088F"/>
    <w:rsid w:val="00A60934"/>
    <w:rsid w:val="00A61350"/>
    <w:rsid w:val="00A61A80"/>
    <w:rsid w:val="00A61C52"/>
    <w:rsid w:val="00A63360"/>
    <w:rsid w:val="00A63374"/>
    <w:rsid w:val="00A634A9"/>
    <w:rsid w:val="00A63A31"/>
    <w:rsid w:val="00A64098"/>
    <w:rsid w:val="00A64D6D"/>
    <w:rsid w:val="00A64DE5"/>
    <w:rsid w:val="00A67D25"/>
    <w:rsid w:val="00A708EA"/>
    <w:rsid w:val="00A71066"/>
    <w:rsid w:val="00A721EE"/>
    <w:rsid w:val="00A723B4"/>
    <w:rsid w:val="00A72463"/>
    <w:rsid w:val="00A73296"/>
    <w:rsid w:val="00A7338C"/>
    <w:rsid w:val="00A73A26"/>
    <w:rsid w:val="00A76847"/>
    <w:rsid w:val="00A805E1"/>
    <w:rsid w:val="00A8066E"/>
    <w:rsid w:val="00A809E3"/>
    <w:rsid w:val="00A8111F"/>
    <w:rsid w:val="00A8282D"/>
    <w:rsid w:val="00A82D09"/>
    <w:rsid w:val="00A84905"/>
    <w:rsid w:val="00A84F64"/>
    <w:rsid w:val="00A85996"/>
    <w:rsid w:val="00A85B01"/>
    <w:rsid w:val="00A85C16"/>
    <w:rsid w:val="00A862B6"/>
    <w:rsid w:val="00A86449"/>
    <w:rsid w:val="00A86DD3"/>
    <w:rsid w:val="00A87C52"/>
    <w:rsid w:val="00A913D4"/>
    <w:rsid w:val="00A91E87"/>
    <w:rsid w:val="00A92872"/>
    <w:rsid w:val="00A934B7"/>
    <w:rsid w:val="00A938F3"/>
    <w:rsid w:val="00A93F5F"/>
    <w:rsid w:val="00A940C8"/>
    <w:rsid w:val="00A94EFF"/>
    <w:rsid w:val="00A95338"/>
    <w:rsid w:val="00A955E2"/>
    <w:rsid w:val="00A96199"/>
    <w:rsid w:val="00A97204"/>
    <w:rsid w:val="00A97BC3"/>
    <w:rsid w:val="00AA1306"/>
    <w:rsid w:val="00AA1F9B"/>
    <w:rsid w:val="00AA2445"/>
    <w:rsid w:val="00AA254B"/>
    <w:rsid w:val="00AA2BC4"/>
    <w:rsid w:val="00AA2BF3"/>
    <w:rsid w:val="00AA3353"/>
    <w:rsid w:val="00AA4487"/>
    <w:rsid w:val="00AA4DAC"/>
    <w:rsid w:val="00AA5A6E"/>
    <w:rsid w:val="00AA5C72"/>
    <w:rsid w:val="00AA62E4"/>
    <w:rsid w:val="00AA6B4C"/>
    <w:rsid w:val="00AB04DD"/>
    <w:rsid w:val="00AB0AA9"/>
    <w:rsid w:val="00AB1134"/>
    <w:rsid w:val="00AB1496"/>
    <w:rsid w:val="00AB1A5C"/>
    <w:rsid w:val="00AB2656"/>
    <w:rsid w:val="00AB27C5"/>
    <w:rsid w:val="00AB28DD"/>
    <w:rsid w:val="00AB292D"/>
    <w:rsid w:val="00AB2C40"/>
    <w:rsid w:val="00AB362E"/>
    <w:rsid w:val="00AB4198"/>
    <w:rsid w:val="00AB4263"/>
    <w:rsid w:val="00AB4836"/>
    <w:rsid w:val="00AB4E74"/>
    <w:rsid w:val="00AB52C6"/>
    <w:rsid w:val="00AB576A"/>
    <w:rsid w:val="00AB59BA"/>
    <w:rsid w:val="00AB6458"/>
    <w:rsid w:val="00AB7532"/>
    <w:rsid w:val="00AB798B"/>
    <w:rsid w:val="00AC3089"/>
    <w:rsid w:val="00AC314A"/>
    <w:rsid w:val="00AC353A"/>
    <w:rsid w:val="00AC432D"/>
    <w:rsid w:val="00AC44A9"/>
    <w:rsid w:val="00AC46C8"/>
    <w:rsid w:val="00AC48BA"/>
    <w:rsid w:val="00AC4EAB"/>
    <w:rsid w:val="00AC5277"/>
    <w:rsid w:val="00AC5A2C"/>
    <w:rsid w:val="00AC5F50"/>
    <w:rsid w:val="00AC686B"/>
    <w:rsid w:val="00AC765A"/>
    <w:rsid w:val="00AD1625"/>
    <w:rsid w:val="00AD1C85"/>
    <w:rsid w:val="00AD3555"/>
    <w:rsid w:val="00AD38AF"/>
    <w:rsid w:val="00AD5E96"/>
    <w:rsid w:val="00AD6000"/>
    <w:rsid w:val="00AD6754"/>
    <w:rsid w:val="00AD6A82"/>
    <w:rsid w:val="00AE017A"/>
    <w:rsid w:val="00AE0C89"/>
    <w:rsid w:val="00AE2101"/>
    <w:rsid w:val="00AE2DA6"/>
    <w:rsid w:val="00AE55EE"/>
    <w:rsid w:val="00AE69B7"/>
    <w:rsid w:val="00AE6BC7"/>
    <w:rsid w:val="00AE6D4E"/>
    <w:rsid w:val="00AE6E09"/>
    <w:rsid w:val="00AE6E45"/>
    <w:rsid w:val="00AE7B7E"/>
    <w:rsid w:val="00AE7D6D"/>
    <w:rsid w:val="00AF0040"/>
    <w:rsid w:val="00AF1BA1"/>
    <w:rsid w:val="00AF27D0"/>
    <w:rsid w:val="00AF2BB9"/>
    <w:rsid w:val="00AF2D0F"/>
    <w:rsid w:val="00AF4083"/>
    <w:rsid w:val="00AF44A7"/>
    <w:rsid w:val="00AF4651"/>
    <w:rsid w:val="00AF46FB"/>
    <w:rsid w:val="00AF47ED"/>
    <w:rsid w:val="00AF4B3D"/>
    <w:rsid w:val="00AF55DC"/>
    <w:rsid w:val="00AF5B50"/>
    <w:rsid w:val="00AF610E"/>
    <w:rsid w:val="00AF69A9"/>
    <w:rsid w:val="00AF7B2C"/>
    <w:rsid w:val="00AF7EF8"/>
    <w:rsid w:val="00B018E6"/>
    <w:rsid w:val="00B0219C"/>
    <w:rsid w:val="00B03EF3"/>
    <w:rsid w:val="00B0440F"/>
    <w:rsid w:val="00B04CB0"/>
    <w:rsid w:val="00B050CE"/>
    <w:rsid w:val="00B05AB8"/>
    <w:rsid w:val="00B069B2"/>
    <w:rsid w:val="00B06B36"/>
    <w:rsid w:val="00B07212"/>
    <w:rsid w:val="00B0735B"/>
    <w:rsid w:val="00B07E28"/>
    <w:rsid w:val="00B10139"/>
    <w:rsid w:val="00B10166"/>
    <w:rsid w:val="00B12574"/>
    <w:rsid w:val="00B1308B"/>
    <w:rsid w:val="00B130C5"/>
    <w:rsid w:val="00B14048"/>
    <w:rsid w:val="00B14901"/>
    <w:rsid w:val="00B14D12"/>
    <w:rsid w:val="00B16A78"/>
    <w:rsid w:val="00B16D78"/>
    <w:rsid w:val="00B16DA2"/>
    <w:rsid w:val="00B17A05"/>
    <w:rsid w:val="00B20B80"/>
    <w:rsid w:val="00B20E72"/>
    <w:rsid w:val="00B211D0"/>
    <w:rsid w:val="00B21734"/>
    <w:rsid w:val="00B217C6"/>
    <w:rsid w:val="00B21A62"/>
    <w:rsid w:val="00B22182"/>
    <w:rsid w:val="00B22AE0"/>
    <w:rsid w:val="00B22EDE"/>
    <w:rsid w:val="00B2319F"/>
    <w:rsid w:val="00B233BF"/>
    <w:rsid w:val="00B23469"/>
    <w:rsid w:val="00B24151"/>
    <w:rsid w:val="00B2594C"/>
    <w:rsid w:val="00B26229"/>
    <w:rsid w:val="00B27018"/>
    <w:rsid w:val="00B30C64"/>
    <w:rsid w:val="00B313FE"/>
    <w:rsid w:val="00B3183B"/>
    <w:rsid w:val="00B32C1C"/>
    <w:rsid w:val="00B32CB8"/>
    <w:rsid w:val="00B332CE"/>
    <w:rsid w:val="00B346CD"/>
    <w:rsid w:val="00B34ACD"/>
    <w:rsid w:val="00B350E8"/>
    <w:rsid w:val="00B358F7"/>
    <w:rsid w:val="00B37376"/>
    <w:rsid w:val="00B37509"/>
    <w:rsid w:val="00B37CFE"/>
    <w:rsid w:val="00B37E26"/>
    <w:rsid w:val="00B40697"/>
    <w:rsid w:val="00B40E31"/>
    <w:rsid w:val="00B4130F"/>
    <w:rsid w:val="00B4171A"/>
    <w:rsid w:val="00B43964"/>
    <w:rsid w:val="00B43E7D"/>
    <w:rsid w:val="00B4410E"/>
    <w:rsid w:val="00B44909"/>
    <w:rsid w:val="00B44AA4"/>
    <w:rsid w:val="00B4537C"/>
    <w:rsid w:val="00B45859"/>
    <w:rsid w:val="00B45B8B"/>
    <w:rsid w:val="00B46616"/>
    <w:rsid w:val="00B46F0B"/>
    <w:rsid w:val="00B473DE"/>
    <w:rsid w:val="00B474B2"/>
    <w:rsid w:val="00B51F64"/>
    <w:rsid w:val="00B526D1"/>
    <w:rsid w:val="00B5294D"/>
    <w:rsid w:val="00B537E2"/>
    <w:rsid w:val="00B53AD1"/>
    <w:rsid w:val="00B53BA9"/>
    <w:rsid w:val="00B53C62"/>
    <w:rsid w:val="00B5460A"/>
    <w:rsid w:val="00B54670"/>
    <w:rsid w:val="00B558DE"/>
    <w:rsid w:val="00B6036C"/>
    <w:rsid w:val="00B61604"/>
    <w:rsid w:val="00B61E85"/>
    <w:rsid w:val="00B62300"/>
    <w:rsid w:val="00B62332"/>
    <w:rsid w:val="00B62F6A"/>
    <w:rsid w:val="00B64243"/>
    <w:rsid w:val="00B6478A"/>
    <w:rsid w:val="00B649DC"/>
    <w:rsid w:val="00B65211"/>
    <w:rsid w:val="00B655AC"/>
    <w:rsid w:val="00B65C30"/>
    <w:rsid w:val="00B6684F"/>
    <w:rsid w:val="00B67228"/>
    <w:rsid w:val="00B71580"/>
    <w:rsid w:val="00B7195C"/>
    <w:rsid w:val="00B71C04"/>
    <w:rsid w:val="00B71E3B"/>
    <w:rsid w:val="00B72061"/>
    <w:rsid w:val="00B72193"/>
    <w:rsid w:val="00B7292A"/>
    <w:rsid w:val="00B74985"/>
    <w:rsid w:val="00B76090"/>
    <w:rsid w:val="00B760B8"/>
    <w:rsid w:val="00B762E3"/>
    <w:rsid w:val="00B765C5"/>
    <w:rsid w:val="00B77F66"/>
    <w:rsid w:val="00B8111A"/>
    <w:rsid w:val="00B81286"/>
    <w:rsid w:val="00B81783"/>
    <w:rsid w:val="00B838C1"/>
    <w:rsid w:val="00B83941"/>
    <w:rsid w:val="00B84B9A"/>
    <w:rsid w:val="00B84D2E"/>
    <w:rsid w:val="00B85607"/>
    <w:rsid w:val="00B865D5"/>
    <w:rsid w:val="00B90E86"/>
    <w:rsid w:val="00B9141D"/>
    <w:rsid w:val="00B91BF7"/>
    <w:rsid w:val="00B9211B"/>
    <w:rsid w:val="00B9391B"/>
    <w:rsid w:val="00B940DE"/>
    <w:rsid w:val="00B945DC"/>
    <w:rsid w:val="00B94841"/>
    <w:rsid w:val="00B96230"/>
    <w:rsid w:val="00B969BC"/>
    <w:rsid w:val="00B9706C"/>
    <w:rsid w:val="00B97690"/>
    <w:rsid w:val="00B97C75"/>
    <w:rsid w:val="00BA04A2"/>
    <w:rsid w:val="00BA0F08"/>
    <w:rsid w:val="00BA1598"/>
    <w:rsid w:val="00BA26E1"/>
    <w:rsid w:val="00BA2EC2"/>
    <w:rsid w:val="00BA3000"/>
    <w:rsid w:val="00BA42CA"/>
    <w:rsid w:val="00BA4971"/>
    <w:rsid w:val="00BA5C9A"/>
    <w:rsid w:val="00BB073C"/>
    <w:rsid w:val="00BB0ED8"/>
    <w:rsid w:val="00BB275D"/>
    <w:rsid w:val="00BB34E0"/>
    <w:rsid w:val="00BB38D7"/>
    <w:rsid w:val="00BB436D"/>
    <w:rsid w:val="00BB4D9C"/>
    <w:rsid w:val="00BB6702"/>
    <w:rsid w:val="00BB7A5A"/>
    <w:rsid w:val="00BC1F5C"/>
    <w:rsid w:val="00BC21EE"/>
    <w:rsid w:val="00BC2596"/>
    <w:rsid w:val="00BC29F4"/>
    <w:rsid w:val="00BC2F16"/>
    <w:rsid w:val="00BC304C"/>
    <w:rsid w:val="00BC4C73"/>
    <w:rsid w:val="00BC57A3"/>
    <w:rsid w:val="00BC57AC"/>
    <w:rsid w:val="00BC59DC"/>
    <w:rsid w:val="00BC65E0"/>
    <w:rsid w:val="00BC7512"/>
    <w:rsid w:val="00BC78B2"/>
    <w:rsid w:val="00BC793E"/>
    <w:rsid w:val="00BD066A"/>
    <w:rsid w:val="00BD10EA"/>
    <w:rsid w:val="00BD253A"/>
    <w:rsid w:val="00BD2745"/>
    <w:rsid w:val="00BD3268"/>
    <w:rsid w:val="00BD334A"/>
    <w:rsid w:val="00BD3E98"/>
    <w:rsid w:val="00BD40D7"/>
    <w:rsid w:val="00BD46FC"/>
    <w:rsid w:val="00BD5DA5"/>
    <w:rsid w:val="00BD7299"/>
    <w:rsid w:val="00BE07BE"/>
    <w:rsid w:val="00BE098F"/>
    <w:rsid w:val="00BE2664"/>
    <w:rsid w:val="00BE4036"/>
    <w:rsid w:val="00BE451C"/>
    <w:rsid w:val="00BE5797"/>
    <w:rsid w:val="00BE63E1"/>
    <w:rsid w:val="00BE791D"/>
    <w:rsid w:val="00BE79B4"/>
    <w:rsid w:val="00BF0AF9"/>
    <w:rsid w:val="00BF1D1F"/>
    <w:rsid w:val="00BF2318"/>
    <w:rsid w:val="00BF2322"/>
    <w:rsid w:val="00BF2D24"/>
    <w:rsid w:val="00BF30D3"/>
    <w:rsid w:val="00BF3202"/>
    <w:rsid w:val="00BF436B"/>
    <w:rsid w:val="00BF446F"/>
    <w:rsid w:val="00BF51DD"/>
    <w:rsid w:val="00BF6240"/>
    <w:rsid w:val="00BF6CDA"/>
    <w:rsid w:val="00BF72A2"/>
    <w:rsid w:val="00BF7D8E"/>
    <w:rsid w:val="00C00239"/>
    <w:rsid w:val="00C00584"/>
    <w:rsid w:val="00C00C3A"/>
    <w:rsid w:val="00C01525"/>
    <w:rsid w:val="00C01D6C"/>
    <w:rsid w:val="00C025FA"/>
    <w:rsid w:val="00C02CB9"/>
    <w:rsid w:val="00C02EFF"/>
    <w:rsid w:val="00C0388C"/>
    <w:rsid w:val="00C0551F"/>
    <w:rsid w:val="00C05C1F"/>
    <w:rsid w:val="00C05C62"/>
    <w:rsid w:val="00C100D9"/>
    <w:rsid w:val="00C10B1C"/>
    <w:rsid w:val="00C134AB"/>
    <w:rsid w:val="00C13D42"/>
    <w:rsid w:val="00C14C73"/>
    <w:rsid w:val="00C14CDD"/>
    <w:rsid w:val="00C15BD4"/>
    <w:rsid w:val="00C167BB"/>
    <w:rsid w:val="00C17293"/>
    <w:rsid w:val="00C219A9"/>
    <w:rsid w:val="00C22280"/>
    <w:rsid w:val="00C22CC0"/>
    <w:rsid w:val="00C23478"/>
    <w:rsid w:val="00C23540"/>
    <w:rsid w:val="00C23636"/>
    <w:rsid w:val="00C2489E"/>
    <w:rsid w:val="00C24DEA"/>
    <w:rsid w:val="00C2580D"/>
    <w:rsid w:val="00C26277"/>
    <w:rsid w:val="00C27E3A"/>
    <w:rsid w:val="00C3002F"/>
    <w:rsid w:val="00C307C2"/>
    <w:rsid w:val="00C30A85"/>
    <w:rsid w:val="00C3190E"/>
    <w:rsid w:val="00C31D44"/>
    <w:rsid w:val="00C3273E"/>
    <w:rsid w:val="00C32896"/>
    <w:rsid w:val="00C33743"/>
    <w:rsid w:val="00C3516C"/>
    <w:rsid w:val="00C352F9"/>
    <w:rsid w:val="00C35A8B"/>
    <w:rsid w:val="00C372AC"/>
    <w:rsid w:val="00C37B75"/>
    <w:rsid w:val="00C40F50"/>
    <w:rsid w:val="00C410CE"/>
    <w:rsid w:val="00C414DE"/>
    <w:rsid w:val="00C424D9"/>
    <w:rsid w:val="00C42525"/>
    <w:rsid w:val="00C4431B"/>
    <w:rsid w:val="00C4445A"/>
    <w:rsid w:val="00C45F85"/>
    <w:rsid w:val="00C4782D"/>
    <w:rsid w:val="00C4790A"/>
    <w:rsid w:val="00C47A6C"/>
    <w:rsid w:val="00C50A5F"/>
    <w:rsid w:val="00C50D23"/>
    <w:rsid w:val="00C51210"/>
    <w:rsid w:val="00C52010"/>
    <w:rsid w:val="00C52BB7"/>
    <w:rsid w:val="00C5340F"/>
    <w:rsid w:val="00C5351B"/>
    <w:rsid w:val="00C53AAA"/>
    <w:rsid w:val="00C53EF8"/>
    <w:rsid w:val="00C54036"/>
    <w:rsid w:val="00C54B01"/>
    <w:rsid w:val="00C54FA8"/>
    <w:rsid w:val="00C5526F"/>
    <w:rsid w:val="00C55572"/>
    <w:rsid w:val="00C55B26"/>
    <w:rsid w:val="00C55BE9"/>
    <w:rsid w:val="00C55D27"/>
    <w:rsid w:val="00C55E72"/>
    <w:rsid w:val="00C55F7B"/>
    <w:rsid w:val="00C56E1E"/>
    <w:rsid w:val="00C57670"/>
    <w:rsid w:val="00C5772D"/>
    <w:rsid w:val="00C578BD"/>
    <w:rsid w:val="00C57B3B"/>
    <w:rsid w:val="00C6047B"/>
    <w:rsid w:val="00C6051B"/>
    <w:rsid w:val="00C605C6"/>
    <w:rsid w:val="00C61065"/>
    <w:rsid w:val="00C6120F"/>
    <w:rsid w:val="00C62698"/>
    <w:rsid w:val="00C62A33"/>
    <w:rsid w:val="00C62F06"/>
    <w:rsid w:val="00C633C4"/>
    <w:rsid w:val="00C63584"/>
    <w:rsid w:val="00C6360F"/>
    <w:rsid w:val="00C63814"/>
    <w:rsid w:val="00C63CB2"/>
    <w:rsid w:val="00C64418"/>
    <w:rsid w:val="00C65E54"/>
    <w:rsid w:val="00C66690"/>
    <w:rsid w:val="00C67A30"/>
    <w:rsid w:val="00C71B2D"/>
    <w:rsid w:val="00C72A24"/>
    <w:rsid w:val="00C73AA4"/>
    <w:rsid w:val="00C74886"/>
    <w:rsid w:val="00C74A33"/>
    <w:rsid w:val="00C74E5A"/>
    <w:rsid w:val="00C752CF"/>
    <w:rsid w:val="00C75E12"/>
    <w:rsid w:val="00C76DA6"/>
    <w:rsid w:val="00C76F2B"/>
    <w:rsid w:val="00C76FEE"/>
    <w:rsid w:val="00C77807"/>
    <w:rsid w:val="00C7780D"/>
    <w:rsid w:val="00C77B38"/>
    <w:rsid w:val="00C800D4"/>
    <w:rsid w:val="00C82105"/>
    <w:rsid w:val="00C827BC"/>
    <w:rsid w:val="00C83190"/>
    <w:rsid w:val="00C865C9"/>
    <w:rsid w:val="00C86951"/>
    <w:rsid w:val="00C874EA"/>
    <w:rsid w:val="00C9038E"/>
    <w:rsid w:val="00C90AC6"/>
    <w:rsid w:val="00C9175D"/>
    <w:rsid w:val="00C91C37"/>
    <w:rsid w:val="00C923B3"/>
    <w:rsid w:val="00C92B25"/>
    <w:rsid w:val="00C930C6"/>
    <w:rsid w:val="00C930CE"/>
    <w:rsid w:val="00C93239"/>
    <w:rsid w:val="00C945DC"/>
    <w:rsid w:val="00C94BC8"/>
    <w:rsid w:val="00C94D22"/>
    <w:rsid w:val="00C960D2"/>
    <w:rsid w:val="00C972C5"/>
    <w:rsid w:val="00CA2279"/>
    <w:rsid w:val="00CA23CF"/>
    <w:rsid w:val="00CA26C0"/>
    <w:rsid w:val="00CA2854"/>
    <w:rsid w:val="00CA2D15"/>
    <w:rsid w:val="00CA2D61"/>
    <w:rsid w:val="00CA31E9"/>
    <w:rsid w:val="00CA3834"/>
    <w:rsid w:val="00CA3941"/>
    <w:rsid w:val="00CA422B"/>
    <w:rsid w:val="00CA4E0F"/>
    <w:rsid w:val="00CA570D"/>
    <w:rsid w:val="00CA69B8"/>
    <w:rsid w:val="00CA6A0E"/>
    <w:rsid w:val="00CA6EA5"/>
    <w:rsid w:val="00CB02A4"/>
    <w:rsid w:val="00CB0F52"/>
    <w:rsid w:val="00CB1978"/>
    <w:rsid w:val="00CB2314"/>
    <w:rsid w:val="00CB5BBD"/>
    <w:rsid w:val="00CB61DB"/>
    <w:rsid w:val="00CB62B5"/>
    <w:rsid w:val="00CB64A1"/>
    <w:rsid w:val="00CB6BC7"/>
    <w:rsid w:val="00CC0992"/>
    <w:rsid w:val="00CC1CB3"/>
    <w:rsid w:val="00CC23E6"/>
    <w:rsid w:val="00CC25A7"/>
    <w:rsid w:val="00CC2FD9"/>
    <w:rsid w:val="00CC398B"/>
    <w:rsid w:val="00CC4A56"/>
    <w:rsid w:val="00CC4CB1"/>
    <w:rsid w:val="00CC4E7F"/>
    <w:rsid w:val="00CC6900"/>
    <w:rsid w:val="00CC6E38"/>
    <w:rsid w:val="00CC6EAB"/>
    <w:rsid w:val="00CC722F"/>
    <w:rsid w:val="00CC7902"/>
    <w:rsid w:val="00CD116C"/>
    <w:rsid w:val="00CD36E4"/>
    <w:rsid w:val="00CD388F"/>
    <w:rsid w:val="00CD42A9"/>
    <w:rsid w:val="00CD442B"/>
    <w:rsid w:val="00CD4B44"/>
    <w:rsid w:val="00CD5C14"/>
    <w:rsid w:val="00CD7AAF"/>
    <w:rsid w:val="00CE028E"/>
    <w:rsid w:val="00CE04CE"/>
    <w:rsid w:val="00CE11B5"/>
    <w:rsid w:val="00CE159E"/>
    <w:rsid w:val="00CE2506"/>
    <w:rsid w:val="00CE334B"/>
    <w:rsid w:val="00CE4206"/>
    <w:rsid w:val="00CE4C6D"/>
    <w:rsid w:val="00CE5654"/>
    <w:rsid w:val="00CE6271"/>
    <w:rsid w:val="00CE6AB7"/>
    <w:rsid w:val="00CE7135"/>
    <w:rsid w:val="00CF05E6"/>
    <w:rsid w:val="00CF2AE6"/>
    <w:rsid w:val="00CF2CE4"/>
    <w:rsid w:val="00CF2E93"/>
    <w:rsid w:val="00CF3B41"/>
    <w:rsid w:val="00CF4773"/>
    <w:rsid w:val="00CF4C73"/>
    <w:rsid w:val="00CF4CAE"/>
    <w:rsid w:val="00CF57CB"/>
    <w:rsid w:val="00CF608B"/>
    <w:rsid w:val="00CF60E5"/>
    <w:rsid w:val="00CF6AE6"/>
    <w:rsid w:val="00CF76E9"/>
    <w:rsid w:val="00CF7969"/>
    <w:rsid w:val="00CF7B32"/>
    <w:rsid w:val="00CF7DE6"/>
    <w:rsid w:val="00D003C9"/>
    <w:rsid w:val="00D00858"/>
    <w:rsid w:val="00D01229"/>
    <w:rsid w:val="00D01637"/>
    <w:rsid w:val="00D02386"/>
    <w:rsid w:val="00D03356"/>
    <w:rsid w:val="00D033A4"/>
    <w:rsid w:val="00D036AC"/>
    <w:rsid w:val="00D036DB"/>
    <w:rsid w:val="00D0410D"/>
    <w:rsid w:val="00D04684"/>
    <w:rsid w:val="00D05341"/>
    <w:rsid w:val="00D05ED6"/>
    <w:rsid w:val="00D06607"/>
    <w:rsid w:val="00D10CF4"/>
    <w:rsid w:val="00D10E99"/>
    <w:rsid w:val="00D115D9"/>
    <w:rsid w:val="00D130AF"/>
    <w:rsid w:val="00D130C9"/>
    <w:rsid w:val="00D14743"/>
    <w:rsid w:val="00D1503C"/>
    <w:rsid w:val="00D166AC"/>
    <w:rsid w:val="00D166C6"/>
    <w:rsid w:val="00D17787"/>
    <w:rsid w:val="00D204E9"/>
    <w:rsid w:val="00D21763"/>
    <w:rsid w:val="00D21C1F"/>
    <w:rsid w:val="00D22099"/>
    <w:rsid w:val="00D229B3"/>
    <w:rsid w:val="00D23A94"/>
    <w:rsid w:val="00D259E0"/>
    <w:rsid w:val="00D25BE6"/>
    <w:rsid w:val="00D26C6D"/>
    <w:rsid w:val="00D275BB"/>
    <w:rsid w:val="00D2766A"/>
    <w:rsid w:val="00D2768A"/>
    <w:rsid w:val="00D3050E"/>
    <w:rsid w:val="00D30804"/>
    <w:rsid w:val="00D3132F"/>
    <w:rsid w:val="00D31BA5"/>
    <w:rsid w:val="00D32901"/>
    <w:rsid w:val="00D329A6"/>
    <w:rsid w:val="00D32AFA"/>
    <w:rsid w:val="00D333E3"/>
    <w:rsid w:val="00D333EB"/>
    <w:rsid w:val="00D33757"/>
    <w:rsid w:val="00D337E8"/>
    <w:rsid w:val="00D34BB0"/>
    <w:rsid w:val="00D34BBD"/>
    <w:rsid w:val="00D35979"/>
    <w:rsid w:val="00D36ECF"/>
    <w:rsid w:val="00D404F3"/>
    <w:rsid w:val="00D4124F"/>
    <w:rsid w:val="00D428DD"/>
    <w:rsid w:val="00D43076"/>
    <w:rsid w:val="00D4491C"/>
    <w:rsid w:val="00D461D8"/>
    <w:rsid w:val="00D46AA1"/>
    <w:rsid w:val="00D46AFE"/>
    <w:rsid w:val="00D50F87"/>
    <w:rsid w:val="00D51949"/>
    <w:rsid w:val="00D52647"/>
    <w:rsid w:val="00D52836"/>
    <w:rsid w:val="00D52F60"/>
    <w:rsid w:val="00D53260"/>
    <w:rsid w:val="00D5368B"/>
    <w:rsid w:val="00D53AFF"/>
    <w:rsid w:val="00D5528C"/>
    <w:rsid w:val="00D5635B"/>
    <w:rsid w:val="00D56900"/>
    <w:rsid w:val="00D56CB2"/>
    <w:rsid w:val="00D57A90"/>
    <w:rsid w:val="00D60008"/>
    <w:rsid w:val="00D60ABD"/>
    <w:rsid w:val="00D616D0"/>
    <w:rsid w:val="00D61BB4"/>
    <w:rsid w:val="00D61CCD"/>
    <w:rsid w:val="00D62B61"/>
    <w:rsid w:val="00D6425D"/>
    <w:rsid w:val="00D64C7C"/>
    <w:rsid w:val="00D651DD"/>
    <w:rsid w:val="00D65EEC"/>
    <w:rsid w:val="00D65FA4"/>
    <w:rsid w:val="00D66A19"/>
    <w:rsid w:val="00D67166"/>
    <w:rsid w:val="00D67B03"/>
    <w:rsid w:val="00D70001"/>
    <w:rsid w:val="00D709F1"/>
    <w:rsid w:val="00D72EEF"/>
    <w:rsid w:val="00D75645"/>
    <w:rsid w:val="00D76393"/>
    <w:rsid w:val="00D81EE0"/>
    <w:rsid w:val="00D822E4"/>
    <w:rsid w:val="00D833B5"/>
    <w:rsid w:val="00D83C86"/>
    <w:rsid w:val="00D84288"/>
    <w:rsid w:val="00D8531D"/>
    <w:rsid w:val="00D86E56"/>
    <w:rsid w:val="00D87E59"/>
    <w:rsid w:val="00D90416"/>
    <w:rsid w:val="00D907D2"/>
    <w:rsid w:val="00D92E8E"/>
    <w:rsid w:val="00D93BFD"/>
    <w:rsid w:val="00D93F43"/>
    <w:rsid w:val="00D9489B"/>
    <w:rsid w:val="00D96588"/>
    <w:rsid w:val="00DA0019"/>
    <w:rsid w:val="00DA02CB"/>
    <w:rsid w:val="00DA185A"/>
    <w:rsid w:val="00DA19C4"/>
    <w:rsid w:val="00DA2B43"/>
    <w:rsid w:val="00DA49F7"/>
    <w:rsid w:val="00DA5A90"/>
    <w:rsid w:val="00DA5D7C"/>
    <w:rsid w:val="00DA5F1F"/>
    <w:rsid w:val="00DA658B"/>
    <w:rsid w:val="00DA6EC8"/>
    <w:rsid w:val="00DA773E"/>
    <w:rsid w:val="00DB2155"/>
    <w:rsid w:val="00DB22F4"/>
    <w:rsid w:val="00DB2D34"/>
    <w:rsid w:val="00DB3466"/>
    <w:rsid w:val="00DB3650"/>
    <w:rsid w:val="00DB38F3"/>
    <w:rsid w:val="00DB51B5"/>
    <w:rsid w:val="00DB51F5"/>
    <w:rsid w:val="00DB71CD"/>
    <w:rsid w:val="00DB7268"/>
    <w:rsid w:val="00DB7353"/>
    <w:rsid w:val="00DB7D14"/>
    <w:rsid w:val="00DC020B"/>
    <w:rsid w:val="00DC05A1"/>
    <w:rsid w:val="00DC0F46"/>
    <w:rsid w:val="00DC108E"/>
    <w:rsid w:val="00DC134D"/>
    <w:rsid w:val="00DC1711"/>
    <w:rsid w:val="00DC26F0"/>
    <w:rsid w:val="00DC294A"/>
    <w:rsid w:val="00DC3676"/>
    <w:rsid w:val="00DC425F"/>
    <w:rsid w:val="00DC5C51"/>
    <w:rsid w:val="00DC6689"/>
    <w:rsid w:val="00DC6C18"/>
    <w:rsid w:val="00DC7219"/>
    <w:rsid w:val="00DC7898"/>
    <w:rsid w:val="00DD03AD"/>
    <w:rsid w:val="00DD3BEC"/>
    <w:rsid w:val="00DD42E3"/>
    <w:rsid w:val="00DD5FDC"/>
    <w:rsid w:val="00DE040C"/>
    <w:rsid w:val="00DE381A"/>
    <w:rsid w:val="00DE3CF5"/>
    <w:rsid w:val="00DE51EB"/>
    <w:rsid w:val="00DE5916"/>
    <w:rsid w:val="00DE66F5"/>
    <w:rsid w:val="00DE68E3"/>
    <w:rsid w:val="00DE7825"/>
    <w:rsid w:val="00DF0663"/>
    <w:rsid w:val="00DF0687"/>
    <w:rsid w:val="00DF08A2"/>
    <w:rsid w:val="00DF161C"/>
    <w:rsid w:val="00DF382A"/>
    <w:rsid w:val="00DF42DD"/>
    <w:rsid w:val="00DF51FF"/>
    <w:rsid w:val="00DF5912"/>
    <w:rsid w:val="00DF59AD"/>
    <w:rsid w:val="00DF6591"/>
    <w:rsid w:val="00DF6ABA"/>
    <w:rsid w:val="00DF7642"/>
    <w:rsid w:val="00DF7B96"/>
    <w:rsid w:val="00DF7D25"/>
    <w:rsid w:val="00E0239E"/>
    <w:rsid w:val="00E03C7D"/>
    <w:rsid w:val="00E042D9"/>
    <w:rsid w:val="00E05B67"/>
    <w:rsid w:val="00E11841"/>
    <w:rsid w:val="00E120EF"/>
    <w:rsid w:val="00E12DA7"/>
    <w:rsid w:val="00E1345D"/>
    <w:rsid w:val="00E14A33"/>
    <w:rsid w:val="00E15600"/>
    <w:rsid w:val="00E156FF"/>
    <w:rsid w:val="00E16398"/>
    <w:rsid w:val="00E17C51"/>
    <w:rsid w:val="00E17FFC"/>
    <w:rsid w:val="00E20E52"/>
    <w:rsid w:val="00E21053"/>
    <w:rsid w:val="00E2121B"/>
    <w:rsid w:val="00E21D6B"/>
    <w:rsid w:val="00E21EB9"/>
    <w:rsid w:val="00E229A0"/>
    <w:rsid w:val="00E22FAC"/>
    <w:rsid w:val="00E24733"/>
    <w:rsid w:val="00E268AA"/>
    <w:rsid w:val="00E26A17"/>
    <w:rsid w:val="00E27CDF"/>
    <w:rsid w:val="00E30131"/>
    <w:rsid w:val="00E30D7B"/>
    <w:rsid w:val="00E3126D"/>
    <w:rsid w:val="00E31974"/>
    <w:rsid w:val="00E31F4D"/>
    <w:rsid w:val="00E32786"/>
    <w:rsid w:val="00E33066"/>
    <w:rsid w:val="00E3343F"/>
    <w:rsid w:val="00E33892"/>
    <w:rsid w:val="00E33A8A"/>
    <w:rsid w:val="00E340FE"/>
    <w:rsid w:val="00E343B3"/>
    <w:rsid w:val="00E355D1"/>
    <w:rsid w:val="00E358F1"/>
    <w:rsid w:val="00E36434"/>
    <w:rsid w:val="00E36594"/>
    <w:rsid w:val="00E371FB"/>
    <w:rsid w:val="00E3747A"/>
    <w:rsid w:val="00E374DA"/>
    <w:rsid w:val="00E3767E"/>
    <w:rsid w:val="00E41E8A"/>
    <w:rsid w:val="00E44C16"/>
    <w:rsid w:val="00E45683"/>
    <w:rsid w:val="00E46F90"/>
    <w:rsid w:val="00E47546"/>
    <w:rsid w:val="00E47A29"/>
    <w:rsid w:val="00E47AEE"/>
    <w:rsid w:val="00E47E1E"/>
    <w:rsid w:val="00E510EF"/>
    <w:rsid w:val="00E518E4"/>
    <w:rsid w:val="00E526F6"/>
    <w:rsid w:val="00E53325"/>
    <w:rsid w:val="00E53B6B"/>
    <w:rsid w:val="00E54D7D"/>
    <w:rsid w:val="00E54E9C"/>
    <w:rsid w:val="00E562CF"/>
    <w:rsid w:val="00E57243"/>
    <w:rsid w:val="00E61C88"/>
    <w:rsid w:val="00E61ECE"/>
    <w:rsid w:val="00E61FEE"/>
    <w:rsid w:val="00E625C8"/>
    <w:rsid w:val="00E62C3D"/>
    <w:rsid w:val="00E63286"/>
    <w:rsid w:val="00E63338"/>
    <w:rsid w:val="00E63D4F"/>
    <w:rsid w:val="00E6463B"/>
    <w:rsid w:val="00E64AB2"/>
    <w:rsid w:val="00E65997"/>
    <w:rsid w:val="00E65A35"/>
    <w:rsid w:val="00E65E2B"/>
    <w:rsid w:val="00E66CA2"/>
    <w:rsid w:val="00E67A33"/>
    <w:rsid w:val="00E70322"/>
    <w:rsid w:val="00E704DD"/>
    <w:rsid w:val="00E706E3"/>
    <w:rsid w:val="00E70D9A"/>
    <w:rsid w:val="00E72524"/>
    <w:rsid w:val="00E73716"/>
    <w:rsid w:val="00E75B3D"/>
    <w:rsid w:val="00E76345"/>
    <w:rsid w:val="00E80A96"/>
    <w:rsid w:val="00E81F5D"/>
    <w:rsid w:val="00E841DF"/>
    <w:rsid w:val="00E86948"/>
    <w:rsid w:val="00E87EDE"/>
    <w:rsid w:val="00E90137"/>
    <w:rsid w:val="00E9136B"/>
    <w:rsid w:val="00E9137A"/>
    <w:rsid w:val="00E92721"/>
    <w:rsid w:val="00E9279C"/>
    <w:rsid w:val="00E92D34"/>
    <w:rsid w:val="00E93C03"/>
    <w:rsid w:val="00E95B8D"/>
    <w:rsid w:val="00E97BCB"/>
    <w:rsid w:val="00E97F46"/>
    <w:rsid w:val="00EA0F34"/>
    <w:rsid w:val="00EA334A"/>
    <w:rsid w:val="00EA4553"/>
    <w:rsid w:val="00EA472A"/>
    <w:rsid w:val="00EA4CA0"/>
    <w:rsid w:val="00EA4D49"/>
    <w:rsid w:val="00EA50E6"/>
    <w:rsid w:val="00EA5F10"/>
    <w:rsid w:val="00EB028C"/>
    <w:rsid w:val="00EB0C0A"/>
    <w:rsid w:val="00EB0E60"/>
    <w:rsid w:val="00EB1E37"/>
    <w:rsid w:val="00EB2687"/>
    <w:rsid w:val="00EB2F81"/>
    <w:rsid w:val="00EB307F"/>
    <w:rsid w:val="00EB3084"/>
    <w:rsid w:val="00EB3365"/>
    <w:rsid w:val="00EB428F"/>
    <w:rsid w:val="00EB56DA"/>
    <w:rsid w:val="00EB5887"/>
    <w:rsid w:val="00EB5FC0"/>
    <w:rsid w:val="00EB5FF0"/>
    <w:rsid w:val="00EB710C"/>
    <w:rsid w:val="00EB7320"/>
    <w:rsid w:val="00EB7DC9"/>
    <w:rsid w:val="00EC00F9"/>
    <w:rsid w:val="00EC14C2"/>
    <w:rsid w:val="00EC3247"/>
    <w:rsid w:val="00EC3E67"/>
    <w:rsid w:val="00EC578D"/>
    <w:rsid w:val="00EC5BA4"/>
    <w:rsid w:val="00EC65CD"/>
    <w:rsid w:val="00EC66C4"/>
    <w:rsid w:val="00EC6B11"/>
    <w:rsid w:val="00EC7EBF"/>
    <w:rsid w:val="00ED0A64"/>
    <w:rsid w:val="00ED0C2B"/>
    <w:rsid w:val="00ED17F8"/>
    <w:rsid w:val="00ED237E"/>
    <w:rsid w:val="00ED25E9"/>
    <w:rsid w:val="00ED2D0B"/>
    <w:rsid w:val="00ED31A8"/>
    <w:rsid w:val="00ED3B77"/>
    <w:rsid w:val="00ED4267"/>
    <w:rsid w:val="00ED53DF"/>
    <w:rsid w:val="00ED5432"/>
    <w:rsid w:val="00ED5A91"/>
    <w:rsid w:val="00ED5C0A"/>
    <w:rsid w:val="00ED6425"/>
    <w:rsid w:val="00ED7366"/>
    <w:rsid w:val="00EE105D"/>
    <w:rsid w:val="00EE11EE"/>
    <w:rsid w:val="00EE2774"/>
    <w:rsid w:val="00EE2B76"/>
    <w:rsid w:val="00EE2BD5"/>
    <w:rsid w:val="00EE3D32"/>
    <w:rsid w:val="00EE4B48"/>
    <w:rsid w:val="00EE6017"/>
    <w:rsid w:val="00EE628C"/>
    <w:rsid w:val="00EE717C"/>
    <w:rsid w:val="00EE7429"/>
    <w:rsid w:val="00EE76DE"/>
    <w:rsid w:val="00EE7812"/>
    <w:rsid w:val="00EF10AC"/>
    <w:rsid w:val="00EF13A9"/>
    <w:rsid w:val="00EF1EB7"/>
    <w:rsid w:val="00EF2955"/>
    <w:rsid w:val="00EF34D3"/>
    <w:rsid w:val="00EF38F6"/>
    <w:rsid w:val="00EF3EAF"/>
    <w:rsid w:val="00EF5020"/>
    <w:rsid w:val="00EF6E95"/>
    <w:rsid w:val="00EF77CD"/>
    <w:rsid w:val="00F0114E"/>
    <w:rsid w:val="00F01AB4"/>
    <w:rsid w:val="00F034F2"/>
    <w:rsid w:val="00F040E5"/>
    <w:rsid w:val="00F0457E"/>
    <w:rsid w:val="00F0609D"/>
    <w:rsid w:val="00F07003"/>
    <w:rsid w:val="00F077B2"/>
    <w:rsid w:val="00F07C8B"/>
    <w:rsid w:val="00F07FC7"/>
    <w:rsid w:val="00F132F1"/>
    <w:rsid w:val="00F14B55"/>
    <w:rsid w:val="00F14EF1"/>
    <w:rsid w:val="00F15AF8"/>
    <w:rsid w:val="00F15E3F"/>
    <w:rsid w:val="00F16B64"/>
    <w:rsid w:val="00F174AA"/>
    <w:rsid w:val="00F20C4E"/>
    <w:rsid w:val="00F216B9"/>
    <w:rsid w:val="00F2405B"/>
    <w:rsid w:val="00F24586"/>
    <w:rsid w:val="00F2461F"/>
    <w:rsid w:val="00F26668"/>
    <w:rsid w:val="00F26A04"/>
    <w:rsid w:val="00F26B1C"/>
    <w:rsid w:val="00F27A7F"/>
    <w:rsid w:val="00F31BDF"/>
    <w:rsid w:val="00F31E7E"/>
    <w:rsid w:val="00F34D95"/>
    <w:rsid w:val="00F35253"/>
    <w:rsid w:val="00F353B6"/>
    <w:rsid w:val="00F365BD"/>
    <w:rsid w:val="00F36919"/>
    <w:rsid w:val="00F3729B"/>
    <w:rsid w:val="00F373C7"/>
    <w:rsid w:val="00F37784"/>
    <w:rsid w:val="00F378A7"/>
    <w:rsid w:val="00F409FC"/>
    <w:rsid w:val="00F40E25"/>
    <w:rsid w:val="00F4104C"/>
    <w:rsid w:val="00F418C3"/>
    <w:rsid w:val="00F42E1D"/>
    <w:rsid w:val="00F436B1"/>
    <w:rsid w:val="00F47127"/>
    <w:rsid w:val="00F47405"/>
    <w:rsid w:val="00F47FBC"/>
    <w:rsid w:val="00F50065"/>
    <w:rsid w:val="00F51709"/>
    <w:rsid w:val="00F52DB3"/>
    <w:rsid w:val="00F52DB4"/>
    <w:rsid w:val="00F5484D"/>
    <w:rsid w:val="00F55081"/>
    <w:rsid w:val="00F56674"/>
    <w:rsid w:val="00F56BA6"/>
    <w:rsid w:val="00F57338"/>
    <w:rsid w:val="00F602B0"/>
    <w:rsid w:val="00F60B85"/>
    <w:rsid w:val="00F60CB3"/>
    <w:rsid w:val="00F61285"/>
    <w:rsid w:val="00F625C1"/>
    <w:rsid w:val="00F6286B"/>
    <w:rsid w:val="00F62929"/>
    <w:rsid w:val="00F62960"/>
    <w:rsid w:val="00F62FD6"/>
    <w:rsid w:val="00F63E3D"/>
    <w:rsid w:val="00F6490E"/>
    <w:rsid w:val="00F66A3A"/>
    <w:rsid w:val="00F66DFE"/>
    <w:rsid w:val="00F67583"/>
    <w:rsid w:val="00F67845"/>
    <w:rsid w:val="00F67A13"/>
    <w:rsid w:val="00F71E7A"/>
    <w:rsid w:val="00F723EF"/>
    <w:rsid w:val="00F72B21"/>
    <w:rsid w:val="00F742D4"/>
    <w:rsid w:val="00F7576F"/>
    <w:rsid w:val="00F75D43"/>
    <w:rsid w:val="00F7651F"/>
    <w:rsid w:val="00F76AD4"/>
    <w:rsid w:val="00F770FF"/>
    <w:rsid w:val="00F77498"/>
    <w:rsid w:val="00F81959"/>
    <w:rsid w:val="00F82598"/>
    <w:rsid w:val="00F82DEF"/>
    <w:rsid w:val="00F83377"/>
    <w:rsid w:val="00F84291"/>
    <w:rsid w:val="00F849A2"/>
    <w:rsid w:val="00F84A7E"/>
    <w:rsid w:val="00F84AA7"/>
    <w:rsid w:val="00F84D64"/>
    <w:rsid w:val="00F855AF"/>
    <w:rsid w:val="00F85D51"/>
    <w:rsid w:val="00F85E8E"/>
    <w:rsid w:val="00F860BC"/>
    <w:rsid w:val="00F87E2A"/>
    <w:rsid w:val="00F90A35"/>
    <w:rsid w:val="00F90EF9"/>
    <w:rsid w:val="00F910A0"/>
    <w:rsid w:val="00F91E05"/>
    <w:rsid w:val="00F92FDC"/>
    <w:rsid w:val="00F930FE"/>
    <w:rsid w:val="00F934AD"/>
    <w:rsid w:val="00F93614"/>
    <w:rsid w:val="00F93F64"/>
    <w:rsid w:val="00F956F9"/>
    <w:rsid w:val="00F96164"/>
    <w:rsid w:val="00F961F6"/>
    <w:rsid w:val="00F971CB"/>
    <w:rsid w:val="00F97960"/>
    <w:rsid w:val="00F97D30"/>
    <w:rsid w:val="00FA0190"/>
    <w:rsid w:val="00FA03E5"/>
    <w:rsid w:val="00FA1BFC"/>
    <w:rsid w:val="00FA25A6"/>
    <w:rsid w:val="00FA35BB"/>
    <w:rsid w:val="00FA3C69"/>
    <w:rsid w:val="00FA55D2"/>
    <w:rsid w:val="00FA5A1A"/>
    <w:rsid w:val="00FA5B9F"/>
    <w:rsid w:val="00FA71EC"/>
    <w:rsid w:val="00FA7D57"/>
    <w:rsid w:val="00FB041B"/>
    <w:rsid w:val="00FB07D7"/>
    <w:rsid w:val="00FB1775"/>
    <w:rsid w:val="00FB3BAA"/>
    <w:rsid w:val="00FB4FE4"/>
    <w:rsid w:val="00FB57E0"/>
    <w:rsid w:val="00FB593F"/>
    <w:rsid w:val="00FB5C95"/>
    <w:rsid w:val="00FB607F"/>
    <w:rsid w:val="00FB62F4"/>
    <w:rsid w:val="00FB74C4"/>
    <w:rsid w:val="00FC069D"/>
    <w:rsid w:val="00FC133B"/>
    <w:rsid w:val="00FC187B"/>
    <w:rsid w:val="00FC2F08"/>
    <w:rsid w:val="00FC488D"/>
    <w:rsid w:val="00FC521B"/>
    <w:rsid w:val="00FC5269"/>
    <w:rsid w:val="00FC58E2"/>
    <w:rsid w:val="00FC6682"/>
    <w:rsid w:val="00FC6DE4"/>
    <w:rsid w:val="00FD03AE"/>
    <w:rsid w:val="00FD0FEB"/>
    <w:rsid w:val="00FD2722"/>
    <w:rsid w:val="00FD43EB"/>
    <w:rsid w:val="00FD48F1"/>
    <w:rsid w:val="00FD4A4F"/>
    <w:rsid w:val="00FD4ABD"/>
    <w:rsid w:val="00FD4D43"/>
    <w:rsid w:val="00FD63D0"/>
    <w:rsid w:val="00FD6A7F"/>
    <w:rsid w:val="00FD7069"/>
    <w:rsid w:val="00FD755B"/>
    <w:rsid w:val="00FE0B32"/>
    <w:rsid w:val="00FE103B"/>
    <w:rsid w:val="00FE10A3"/>
    <w:rsid w:val="00FE16E6"/>
    <w:rsid w:val="00FE1D9C"/>
    <w:rsid w:val="00FE3119"/>
    <w:rsid w:val="00FE3E91"/>
    <w:rsid w:val="00FE4A55"/>
    <w:rsid w:val="00FE557F"/>
    <w:rsid w:val="00FE55DA"/>
    <w:rsid w:val="00FE678A"/>
    <w:rsid w:val="00FE6849"/>
    <w:rsid w:val="00FE7C8E"/>
    <w:rsid w:val="00FF056A"/>
    <w:rsid w:val="00FF153E"/>
    <w:rsid w:val="00FF2187"/>
    <w:rsid w:val="00FF2296"/>
    <w:rsid w:val="00FF285C"/>
    <w:rsid w:val="00FF318E"/>
    <w:rsid w:val="00FF3319"/>
    <w:rsid w:val="00FF3410"/>
    <w:rsid w:val="00FF41D7"/>
    <w:rsid w:val="00FF4C08"/>
    <w:rsid w:val="00FF4C46"/>
    <w:rsid w:val="00FF4CA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C5F4F67"/>
  <w15:chartTrackingRefBased/>
  <w15:docId w15:val="{C2E14EC8-8EF3-4721-BBE4-A20E19AE80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caption" w:semiHidden="1" w:unhideWhenUsed="1" w:qFormat="1"/>
    <w:lsdException w:name="table of figures" w:uiPriority="99"/>
    <w:lsdException w:name="Title" w:qFormat="1"/>
    <w:lsdException w:name="Subtitle" w:qFormat="1"/>
    <w:lsdException w:name="Hyperlink" w:uiPriority="99"/>
    <w:lsdException w:name="Strong" w:qFormat="1"/>
    <w:lsdException w:name="Emphasis" w:qFormat="1"/>
    <w:lsdException w:name="HTML Preformatted" w:semiHidden="1" w:unhideWhenUsed="1"/>
    <w:lsdException w:name="HTML Variable"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F66DFE"/>
    <w:rPr>
      <w:rFonts w:ascii="Arial" w:hAnsi="Arial"/>
      <w:sz w:val="18"/>
      <w:lang w:val="fr-CH"/>
    </w:rPr>
  </w:style>
  <w:style w:type="paragraph" w:styleId="Titre1">
    <w:name w:val="heading 1"/>
    <w:basedOn w:val="Normal"/>
    <w:next w:val="Para1"/>
    <w:link w:val="Titre1Car"/>
    <w:uiPriority w:val="9"/>
    <w:qFormat/>
    <w:pPr>
      <w:keepNext/>
      <w:numPr>
        <w:numId w:val="1"/>
      </w:numPr>
      <w:spacing w:before="120" w:after="60"/>
      <w:outlineLvl w:val="0"/>
    </w:pPr>
    <w:rPr>
      <w:b/>
      <w:caps/>
      <w:sz w:val="24"/>
    </w:rPr>
  </w:style>
  <w:style w:type="paragraph" w:styleId="Titre2">
    <w:name w:val="heading 2"/>
    <w:basedOn w:val="Normal"/>
    <w:next w:val="Para2"/>
    <w:link w:val="Titre2Car"/>
    <w:qFormat/>
    <w:rsid w:val="00C82105"/>
    <w:pPr>
      <w:keepNext/>
      <w:numPr>
        <w:ilvl w:val="1"/>
        <w:numId w:val="1"/>
      </w:numPr>
      <w:spacing w:before="40" w:after="40"/>
      <w:outlineLvl w:val="1"/>
    </w:pPr>
    <w:rPr>
      <w:b/>
      <w:caps/>
      <w:sz w:val="20"/>
    </w:rPr>
  </w:style>
  <w:style w:type="paragraph" w:styleId="Titre3">
    <w:name w:val="heading 3"/>
    <w:basedOn w:val="Normal"/>
    <w:next w:val="Para3"/>
    <w:link w:val="Titre3Car"/>
    <w:qFormat/>
    <w:pPr>
      <w:keepNext/>
      <w:numPr>
        <w:ilvl w:val="2"/>
        <w:numId w:val="1"/>
      </w:numPr>
      <w:spacing w:before="40" w:after="40"/>
      <w:outlineLvl w:val="2"/>
    </w:pPr>
    <w:rPr>
      <w:i/>
      <w:sz w:val="20"/>
    </w:rPr>
  </w:style>
  <w:style w:type="paragraph" w:styleId="Titre4">
    <w:name w:val="heading 4"/>
    <w:basedOn w:val="Normal"/>
    <w:next w:val="Normal"/>
    <w:qFormat/>
    <w:pPr>
      <w:keepNext/>
      <w:numPr>
        <w:ilvl w:val="3"/>
        <w:numId w:val="1"/>
      </w:numPr>
      <w:spacing w:before="240" w:after="60"/>
      <w:outlineLvl w:val="3"/>
    </w:pPr>
    <w:rPr>
      <w:i/>
      <w:sz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Para1">
    <w:name w:val="Para 1"/>
    <w:basedOn w:val="Normal"/>
    <w:pPr>
      <w:ind w:left="567"/>
      <w:jc w:val="both"/>
    </w:pPr>
    <w:rPr>
      <w:sz w:val="20"/>
    </w:rPr>
  </w:style>
  <w:style w:type="paragraph" w:customStyle="1" w:styleId="Para2">
    <w:name w:val="Para 2"/>
    <w:basedOn w:val="Normal"/>
    <w:link w:val="Para2Char"/>
    <w:pPr>
      <w:ind w:left="1134"/>
      <w:jc w:val="both"/>
    </w:pPr>
    <w:rPr>
      <w:sz w:val="20"/>
    </w:rPr>
  </w:style>
  <w:style w:type="paragraph" w:customStyle="1" w:styleId="Para3">
    <w:name w:val="Para 3"/>
    <w:basedOn w:val="Normal"/>
    <w:link w:val="Para3Char"/>
    <w:qFormat/>
    <w:pPr>
      <w:ind w:left="1985"/>
    </w:pPr>
    <w:rPr>
      <w:sz w:val="20"/>
    </w:rPr>
  </w:style>
  <w:style w:type="paragraph" w:styleId="En-tte">
    <w:name w:val="header"/>
    <w:basedOn w:val="Normal"/>
    <w:pPr>
      <w:tabs>
        <w:tab w:val="center" w:pos="4153"/>
        <w:tab w:val="right" w:pos="8306"/>
      </w:tabs>
    </w:pPr>
    <w:rPr>
      <w:rFonts w:ascii="Times New Roman" w:hAnsi="Times New Roman"/>
      <w:sz w:val="20"/>
      <w:lang w:val="en-GB"/>
    </w:rPr>
  </w:style>
  <w:style w:type="character" w:styleId="Numrodepage">
    <w:name w:val="page number"/>
    <w:basedOn w:val="Policepardfaut"/>
  </w:style>
  <w:style w:type="paragraph" w:styleId="Retraitcorpsdetexte">
    <w:name w:val="Body Text Indent"/>
    <w:basedOn w:val="Normal"/>
    <w:pPr>
      <w:tabs>
        <w:tab w:val="left" w:pos="1985"/>
      </w:tabs>
      <w:ind w:left="567" w:hanging="567"/>
      <w:jc w:val="both"/>
    </w:pPr>
  </w:style>
  <w:style w:type="paragraph" w:styleId="Pieddepage">
    <w:name w:val="footer"/>
    <w:basedOn w:val="Normal"/>
    <w:pPr>
      <w:tabs>
        <w:tab w:val="center" w:pos="4153"/>
        <w:tab w:val="right" w:pos="8306"/>
      </w:tabs>
    </w:pPr>
  </w:style>
  <w:style w:type="paragraph" w:styleId="Corpsdetexte">
    <w:name w:val="Body Text"/>
    <w:basedOn w:val="Normal"/>
    <w:link w:val="CorpsdetexteCar"/>
    <w:pPr>
      <w:jc w:val="both"/>
    </w:pPr>
  </w:style>
  <w:style w:type="paragraph" w:styleId="TM1">
    <w:name w:val="toc 1"/>
    <w:basedOn w:val="Normal"/>
    <w:next w:val="Normal"/>
    <w:autoRedefine/>
    <w:uiPriority w:val="39"/>
    <w:qFormat/>
    <w:pPr>
      <w:spacing w:before="40"/>
      <w:ind w:left="567" w:hanging="567"/>
    </w:pPr>
    <w:rPr>
      <w:b/>
      <w:caps/>
      <w:sz w:val="20"/>
    </w:rPr>
  </w:style>
  <w:style w:type="paragraph" w:customStyle="1" w:styleId="Issuedto">
    <w:name w:val="Issued to"/>
    <w:basedOn w:val="Normal"/>
    <w:next w:val="Issuedto2"/>
    <w:pPr>
      <w:tabs>
        <w:tab w:val="right" w:pos="3232"/>
      </w:tabs>
      <w:spacing w:before="40" w:after="40"/>
    </w:pPr>
  </w:style>
  <w:style w:type="paragraph" w:customStyle="1" w:styleId="Issuedto2">
    <w:name w:val="Issued to 2"/>
    <w:basedOn w:val="Issuedto"/>
    <w:pPr>
      <w:spacing w:before="0"/>
    </w:pPr>
    <w:rPr>
      <w:sz w:val="16"/>
    </w:rPr>
  </w:style>
  <w:style w:type="paragraph" w:customStyle="1" w:styleId="TableofContents">
    <w:name w:val="Table of Contents"/>
    <w:basedOn w:val="Normal"/>
    <w:pPr>
      <w:tabs>
        <w:tab w:val="left" w:pos="3118"/>
        <w:tab w:val="left" w:pos="3685"/>
        <w:tab w:val="left" w:pos="10404"/>
      </w:tabs>
      <w:ind w:left="2551" w:hanging="453"/>
    </w:pPr>
    <w:rPr>
      <w:rFonts w:ascii="Helvetica" w:hAnsi="Helvetica"/>
      <w:sz w:val="20"/>
      <w:lang w:val="en-GB"/>
    </w:rPr>
  </w:style>
  <w:style w:type="paragraph" w:styleId="Titre">
    <w:name w:val="Title"/>
    <w:basedOn w:val="Normal"/>
    <w:next w:val="Normal"/>
    <w:qFormat/>
    <w:pPr>
      <w:spacing w:before="240" w:after="240"/>
      <w:jc w:val="center"/>
    </w:pPr>
    <w:rPr>
      <w:b/>
      <w:caps/>
      <w:sz w:val="32"/>
    </w:rPr>
  </w:style>
  <w:style w:type="paragraph" w:styleId="TM2">
    <w:name w:val="toc 2"/>
    <w:basedOn w:val="Normal"/>
    <w:next w:val="Normal"/>
    <w:autoRedefine/>
    <w:uiPriority w:val="39"/>
    <w:qFormat/>
    <w:rsid w:val="00D57A90"/>
    <w:pPr>
      <w:tabs>
        <w:tab w:val="left" w:pos="1134"/>
        <w:tab w:val="right" w:leader="dot" w:pos="10195"/>
      </w:tabs>
      <w:ind w:left="1134" w:hanging="567"/>
    </w:pPr>
    <w:rPr>
      <w:sz w:val="20"/>
    </w:rPr>
  </w:style>
  <w:style w:type="paragraph" w:styleId="TM3">
    <w:name w:val="toc 3"/>
    <w:basedOn w:val="Normal"/>
    <w:next w:val="Normal"/>
    <w:autoRedefine/>
    <w:uiPriority w:val="39"/>
    <w:qFormat/>
    <w:pPr>
      <w:ind w:left="1985" w:hanging="851"/>
    </w:pPr>
    <w:rPr>
      <w:i/>
    </w:rPr>
  </w:style>
  <w:style w:type="paragraph" w:styleId="TM4">
    <w:name w:val="toc 4"/>
    <w:basedOn w:val="Normal"/>
    <w:next w:val="Normal"/>
    <w:autoRedefine/>
    <w:semiHidden/>
    <w:pPr>
      <w:ind w:left="540"/>
    </w:pPr>
  </w:style>
  <w:style w:type="paragraph" w:styleId="TM5">
    <w:name w:val="toc 5"/>
    <w:basedOn w:val="Normal"/>
    <w:next w:val="Normal"/>
    <w:autoRedefine/>
    <w:semiHidden/>
    <w:pPr>
      <w:ind w:left="720"/>
    </w:pPr>
  </w:style>
  <w:style w:type="paragraph" w:styleId="TM6">
    <w:name w:val="toc 6"/>
    <w:basedOn w:val="Normal"/>
    <w:next w:val="Normal"/>
    <w:autoRedefine/>
    <w:semiHidden/>
    <w:pPr>
      <w:ind w:left="900"/>
    </w:pPr>
  </w:style>
  <w:style w:type="paragraph" w:styleId="TM7">
    <w:name w:val="toc 7"/>
    <w:basedOn w:val="Normal"/>
    <w:next w:val="Normal"/>
    <w:autoRedefine/>
    <w:semiHidden/>
    <w:pPr>
      <w:ind w:left="1080"/>
    </w:pPr>
  </w:style>
  <w:style w:type="paragraph" w:styleId="TM8">
    <w:name w:val="toc 8"/>
    <w:basedOn w:val="Normal"/>
    <w:next w:val="Normal"/>
    <w:autoRedefine/>
    <w:semiHidden/>
    <w:pPr>
      <w:ind w:left="1260"/>
    </w:pPr>
  </w:style>
  <w:style w:type="paragraph" w:styleId="TM9">
    <w:name w:val="toc 9"/>
    <w:basedOn w:val="Normal"/>
    <w:next w:val="Normal"/>
    <w:autoRedefine/>
    <w:semiHidden/>
    <w:pPr>
      <w:ind w:left="1440"/>
    </w:pPr>
  </w:style>
  <w:style w:type="paragraph" w:customStyle="1" w:styleId="Paragraphe1">
    <w:name w:val="Paragraphe 1"/>
    <w:basedOn w:val="Normal"/>
    <w:pPr>
      <w:ind w:left="567"/>
      <w:jc w:val="both"/>
    </w:pPr>
    <w:rPr>
      <w:rFonts w:ascii="Helvetica" w:hAnsi="Helvetica"/>
      <w:sz w:val="20"/>
    </w:rPr>
  </w:style>
  <w:style w:type="paragraph" w:customStyle="1" w:styleId="Paragraphe2">
    <w:name w:val="Paragraphe 2"/>
    <w:basedOn w:val="Normal"/>
    <w:pPr>
      <w:ind w:left="1247"/>
      <w:jc w:val="both"/>
    </w:pPr>
    <w:rPr>
      <w:rFonts w:ascii="Helvetica" w:hAnsi="Helvetica"/>
      <w:sz w:val="20"/>
    </w:rPr>
  </w:style>
  <w:style w:type="paragraph" w:customStyle="1" w:styleId="Paragraphe3">
    <w:name w:val="Paragraphe 3"/>
    <w:basedOn w:val="Normal"/>
    <w:pPr>
      <w:ind w:left="2098"/>
      <w:jc w:val="both"/>
    </w:pPr>
    <w:rPr>
      <w:rFonts w:ascii="Helvetica" w:hAnsi="Helvetica"/>
      <w:sz w:val="20"/>
    </w:rPr>
  </w:style>
  <w:style w:type="table" w:styleId="Grilledutableau">
    <w:name w:val="Table Grid"/>
    <w:basedOn w:val="TableauNormal"/>
    <w:uiPriority w:val="39"/>
    <w:rsid w:val="00F373C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edebulles">
    <w:name w:val="Balloon Text"/>
    <w:basedOn w:val="Normal"/>
    <w:link w:val="TextedebullesCar"/>
    <w:rsid w:val="00042950"/>
    <w:rPr>
      <w:rFonts w:ascii="Tahoma" w:hAnsi="Tahoma" w:cs="Tahoma"/>
      <w:sz w:val="16"/>
      <w:szCs w:val="16"/>
    </w:rPr>
  </w:style>
  <w:style w:type="character" w:customStyle="1" w:styleId="TextedebullesCar">
    <w:name w:val="Texte de bulles Car"/>
    <w:link w:val="Textedebulles"/>
    <w:rsid w:val="00042950"/>
    <w:rPr>
      <w:rFonts w:ascii="Tahoma" w:hAnsi="Tahoma" w:cs="Tahoma"/>
      <w:sz w:val="16"/>
      <w:szCs w:val="16"/>
      <w:lang w:val="fr-FR"/>
    </w:rPr>
  </w:style>
  <w:style w:type="paragraph" w:styleId="Notedebasdepage">
    <w:name w:val="footnote text"/>
    <w:basedOn w:val="Normal"/>
    <w:link w:val="NotedebasdepageCar"/>
    <w:rsid w:val="00966528"/>
    <w:rPr>
      <w:sz w:val="20"/>
    </w:rPr>
  </w:style>
  <w:style w:type="character" w:customStyle="1" w:styleId="NotedebasdepageCar">
    <w:name w:val="Note de bas de page Car"/>
    <w:link w:val="Notedebasdepage"/>
    <w:rsid w:val="00966528"/>
    <w:rPr>
      <w:rFonts w:ascii="Arial" w:hAnsi="Arial"/>
      <w:lang w:val="fr-FR"/>
    </w:rPr>
  </w:style>
  <w:style w:type="character" w:styleId="Appelnotedebasdep">
    <w:name w:val="footnote reference"/>
    <w:rsid w:val="00966528"/>
    <w:rPr>
      <w:vertAlign w:val="superscript"/>
    </w:rPr>
  </w:style>
  <w:style w:type="paragraph" w:styleId="Lgende">
    <w:name w:val="caption"/>
    <w:basedOn w:val="Normal"/>
    <w:next w:val="Normal"/>
    <w:link w:val="LgendeCar"/>
    <w:qFormat/>
    <w:rsid w:val="00D50F87"/>
    <w:pPr>
      <w:jc w:val="center"/>
    </w:pPr>
    <w:rPr>
      <w:b/>
      <w:bCs/>
      <w:sz w:val="20"/>
      <w:lang w:val="en-GB"/>
    </w:rPr>
  </w:style>
  <w:style w:type="character" w:customStyle="1" w:styleId="LgendeCar">
    <w:name w:val="Légende Car"/>
    <w:link w:val="Lgende"/>
    <w:rsid w:val="00D50F87"/>
    <w:rPr>
      <w:rFonts w:ascii="Arial" w:hAnsi="Arial"/>
      <w:b/>
      <w:bCs/>
      <w:lang w:val="en-GB"/>
    </w:rPr>
  </w:style>
  <w:style w:type="character" w:customStyle="1" w:styleId="Signal">
    <w:name w:val="Signal"/>
    <w:rsid w:val="001202FF"/>
    <w:rPr>
      <w:i/>
      <w:noProof/>
      <w:lang w:val="en-US"/>
    </w:rPr>
  </w:style>
  <w:style w:type="paragraph" w:customStyle="1" w:styleId="Default">
    <w:name w:val="Default"/>
    <w:rsid w:val="00060638"/>
    <w:pPr>
      <w:autoSpaceDE w:val="0"/>
      <w:autoSpaceDN w:val="0"/>
      <w:adjustRightInd w:val="0"/>
    </w:pPr>
    <w:rPr>
      <w:rFonts w:ascii="Bosch Office Sans" w:hAnsi="Bosch Office Sans" w:cs="Bosch Office Sans"/>
      <w:color w:val="000000"/>
      <w:sz w:val="24"/>
      <w:szCs w:val="24"/>
    </w:rPr>
  </w:style>
  <w:style w:type="paragraph" w:styleId="Notedefin">
    <w:name w:val="endnote text"/>
    <w:basedOn w:val="Normal"/>
    <w:link w:val="NotedefinCar"/>
    <w:rsid w:val="00E21053"/>
    <w:rPr>
      <w:sz w:val="20"/>
    </w:rPr>
  </w:style>
  <w:style w:type="character" w:customStyle="1" w:styleId="NotedefinCar">
    <w:name w:val="Note de fin Car"/>
    <w:link w:val="Notedefin"/>
    <w:rsid w:val="00E21053"/>
    <w:rPr>
      <w:rFonts w:ascii="Arial" w:hAnsi="Arial"/>
      <w:lang w:val="fr-FR"/>
    </w:rPr>
  </w:style>
  <w:style w:type="character" w:styleId="Appeldenotedefin">
    <w:name w:val="endnote reference"/>
    <w:rsid w:val="00E21053"/>
    <w:rPr>
      <w:vertAlign w:val="superscript"/>
    </w:rPr>
  </w:style>
  <w:style w:type="character" w:customStyle="1" w:styleId="Titre3Car">
    <w:name w:val="Titre 3 Car"/>
    <w:link w:val="Titre3"/>
    <w:rsid w:val="0053676A"/>
    <w:rPr>
      <w:rFonts w:ascii="Arial" w:hAnsi="Arial"/>
      <w:i/>
      <w:lang w:val="fr-CH"/>
    </w:rPr>
  </w:style>
  <w:style w:type="character" w:customStyle="1" w:styleId="CorpsdetexteCar">
    <w:name w:val="Corps de texte Car"/>
    <w:link w:val="Corpsdetexte"/>
    <w:rsid w:val="0053676A"/>
    <w:rPr>
      <w:rFonts w:ascii="Arial" w:hAnsi="Arial"/>
      <w:sz w:val="18"/>
      <w:lang w:val="fr-FR"/>
    </w:rPr>
  </w:style>
  <w:style w:type="character" w:customStyle="1" w:styleId="CharChar">
    <w:name w:val="Char Char"/>
    <w:locked/>
    <w:rsid w:val="0053676A"/>
    <w:rPr>
      <w:rFonts w:ascii="Arial" w:hAnsi="Arial" w:cs="Arial"/>
      <w:b/>
      <w:bCs/>
      <w:lang w:val="en-GB" w:eastAsia="en-US" w:bidi="ar-SA"/>
    </w:rPr>
  </w:style>
  <w:style w:type="character" w:styleId="Lienhypertexte">
    <w:name w:val="Hyperlink"/>
    <w:uiPriority w:val="99"/>
    <w:unhideWhenUsed/>
    <w:rsid w:val="002F7F66"/>
    <w:rPr>
      <w:color w:val="0000FF"/>
      <w:u w:val="single"/>
    </w:rPr>
  </w:style>
  <w:style w:type="paragraph" w:customStyle="1" w:styleId="OpenIssue">
    <w:name w:val="Open Issue"/>
    <w:basedOn w:val="Para3"/>
    <w:next w:val="Normal"/>
    <w:qFormat/>
    <w:rsid w:val="0053430E"/>
    <w:pPr>
      <w:numPr>
        <w:numId w:val="2"/>
      </w:numPr>
      <w:ind w:left="1361" w:hanging="1361"/>
    </w:pPr>
    <w:rPr>
      <w:b/>
      <w:color w:val="FF0000"/>
    </w:rPr>
  </w:style>
  <w:style w:type="paragraph" w:styleId="Tabledesillustrations">
    <w:name w:val="table of figures"/>
    <w:basedOn w:val="Normal"/>
    <w:next w:val="Normal"/>
    <w:uiPriority w:val="99"/>
    <w:rsid w:val="00FB593F"/>
  </w:style>
  <w:style w:type="paragraph" w:customStyle="1" w:styleId="ContentsHeading">
    <w:name w:val="Contents Heading"/>
    <w:basedOn w:val="Normal"/>
    <w:rsid w:val="0086641F"/>
    <w:pPr>
      <w:keepNext/>
      <w:suppressLineNumbers/>
      <w:suppressAutoHyphens/>
      <w:autoSpaceDN w:val="0"/>
      <w:spacing w:before="240" w:after="120"/>
      <w:jc w:val="both"/>
      <w:textAlignment w:val="baseline"/>
    </w:pPr>
    <w:rPr>
      <w:rFonts w:eastAsia="Tahoma" w:cs="Tahoma"/>
      <w:b/>
      <w:color w:val="190A73"/>
      <w:kern w:val="3"/>
      <w:sz w:val="32"/>
      <w:szCs w:val="24"/>
      <w:lang w:val="en-GB" w:bidi="en-US"/>
    </w:rPr>
  </w:style>
  <w:style w:type="paragraph" w:styleId="En-ttedetabledesmatires">
    <w:name w:val="TOC Heading"/>
    <w:basedOn w:val="Titre1"/>
    <w:next w:val="Normal"/>
    <w:uiPriority w:val="39"/>
    <w:unhideWhenUsed/>
    <w:qFormat/>
    <w:rsid w:val="00164797"/>
    <w:pPr>
      <w:keepLines/>
      <w:numPr>
        <w:numId w:val="0"/>
      </w:numPr>
      <w:spacing w:before="480" w:after="0" w:line="276" w:lineRule="auto"/>
      <w:outlineLvl w:val="9"/>
    </w:pPr>
    <w:rPr>
      <w:rFonts w:ascii="Cambria" w:eastAsia="MS Gothic" w:hAnsi="Cambria"/>
      <w:bCs/>
      <w:caps w:val="0"/>
      <w:color w:val="365F91"/>
      <w:sz w:val="28"/>
      <w:szCs w:val="28"/>
      <w:lang w:eastAsia="ja-JP"/>
    </w:rPr>
  </w:style>
  <w:style w:type="paragraph" w:styleId="Rvision">
    <w:name w:val="Revision"/>
    <w:hidden/>
    <w:uiPriority w:val="99"/>
    <w:semiHidden/>
    <w:rsid w:val="00C47A6C"/>
    <w:rPr>
      <w:rFonts w:ascii="Arial" w:hAnsi="Arial"/>
      <w:sz w:val="18"/>
      <w:lang w:val="fr-FR"/>
    </w:rPr>
  </w:style>
  <w:style w:type="paragraph" w:customStyle="1" w:styleId="western">
    <w:name w:val="western"/>
    <w:basedOn w:val="Normal"/>
    <w:rsid w:val="00A61350"/>
    <w:pPr>
      <w:spacing w:before="100" w:beforeAutospacing="1" w:after="119"/>
    </w:pPr>
    <w:rPr>
      <w:rFonts w:ascii="Times New Roman" w:hAnsi="Times New Roman"/>
      <w:sz w:val="24"/>
      <w:szCs w:val="24"/>
      <w:lang w:eastAsia="fr-CH"/>
    </w:rPr>
  </w:style>
  <w:style w:type="paragraph" w:customStyle="1" w:styleId="western1">
    <w:name w:val="western1"/>
    <w:basedOn w:val="Normal"/>
    <w:rsid w:val="00A61350"/>
    <w:pPr>
      <w:spacing w:before="62" w:after="62"/>
    </w:pPr>
    <w:rPr>
      <w:rFonts w:ascii="Times New Roman" w:hAnsi="Times New Roman"/>
      <w:sz w:val="24"/>
      <w:szCs w:val="24"/>
      <w:lang w:eastAsia="fr-CH"/>
    </w:rPr>
  </w:style>
  <w:style w:type="paragraph" w:customStyle="1" w:styleId="western2">
    <w:name w:val="western2"/>
    <w:basedOn w:val="Normal"/>
    <w:rsid w:val="00A61350"/>
    <w:pPr>
      <w:spacing w:before="62" w:after="62"/>
    </w:pPr>
    <w:rPr>
      <w:rFonts w:ascii="Times New Roman" w:hAnsi="Times New Roman"/>
      <w:sz w:val="24"/>
      <w:szCs w:val="24"/>
      <w:lang w:eastAsia="fr-CH"/>
    </w:rPr>
  </w:style>
  <w:style w:type="character" w:styleId="lev">
    <w:name w:val="Strong"/>
    <w:qFormat/>
    <w:rsid w:val="00EB7DC9"/>
    <w:rPr>
      <w:b/>
      <w:bCs/>
    </w:rPr>
  </w:style>
  <w:style w:type="paragraph" w:styleId="Paragraphedeliste">
    <w:name w:val="List Paragraph"/>
    <w:basedOn w:val="Normal"/>
    <w:uiPriority w:val="34"/>
    <w:qFormat/>
    <w:rsid w:val="000254C2"/>
    <w:pPr>
      <w:ind w:left="708"/>
    </w:pPr>
  </w:style>
  <w:style w:type="paragraph" w:customStyle="1" w:styleId="Figure">
    <w:name w:val="Figure"/>
    <w:basedOn w:val="Normal"/>
    <w:link w:val="FigureChar"/>
    <w:qFormat/>
    <w:rsid w:val="00200809"/>
    <w:pPr>
      <w:jc w:val="center"/>
    </w:pPr>
    <w:rPr>
      <w:noProof/>
    </w:rPr>
  </w:style>
  <w:style w:type="character" w:customStyle="1" w:styleId="Para2Char">
    <w:name w:val="Para 2 Char"/>
    <w:link w:val="Para2"/>
    <w:rsid w:val="00AD6000"/>
    <w:rPr>
      <w:rFonts w:ascii="Arial" w:hAnsi="Arial"/>
      <w:lang w:val="fr-FR"/>
    </w:rPr>
  </w:style>
  <w:style w:type="character" w:customStyle="1" w:styleId="FigureChar">
    <w:name w:val="Figure Char"/>
    <w:link w:val="Figure"/>
    <w:rsid w:val="00200809"/>
    <w:rPr>
      <w:rFonts w:ascii="Arial" w:hAnsi="Arial"/>
      <w:noProof/>
      <w:sz w:val="18"/>
    </w:rPr>
  </w:style>
  <w:style w:type="paragraph" w:customStyle="1" w:styleId="figuredouble">
    <w:name w:val="figure_double"/>
    <w:basedOn w:val="Normal"/>
    <w:link w:val="figuredoubleChar"/>
    <w:qFormat/>
    <w:rsid w:val="00C73AA4"/>
    <w:pPr>
      <w:tabs>
        <w:tab w:val="left" w:pos="5103"/>
      </w:tabs>
    </w:pPr>
    <w:rPr>
      <w:noProof/>
      <w:lang w:eastAsia="fr-CH"/>
    </w:rPr>
  </w:style>
  <w:style w:type="character" w:customStyle="1" w:styleId="Para3Char">
    <w:name w:val="Para 3 Char"/>
    <w:link w:val="Para3"/>
    <w:rsid w:val="00C24DEA"/>
    <w:rPr>
      <w:rFonts w:ascii="Arial" w:hAnsi="Arial"/>
      <w:lang w:val="fr-FR"/>
    </w:rPr>
  </w:style>
  <w:style w:type="character" w:customStyle="1" w:styleId="figuredoubleChar">
    <w:name w:val="figure_double Char"/>
    <w:link w:val="figuredouble"/>
    <w:rsid w:val="00C73AA4"/>
    <w:rPr>
      <w:rFonts w:ascii="Arial" w:hAnsi="Arial"/>
      <w:noProof/>
      <w:sz w:val="18"/>
    </w:rPr>
  </w:style>
  <w:style w:type="character" w:customStyle="1" w:styleId="Titre2Car">
    <w:name w:val="Titre 2 Car"/>
    <w:basedOn w:val="Policepardfaut"/>
    <w:link w:val="Titre2"/>
    <w:rsid w:val="007E6E28"/>
    <w:rPr>
      <w:rFonts w:ascii="Arial" w:hAnsi="Arial"/>
      <w:b/>
      <w:caps/>
      <w:lang w:val="fr-CH"/>
    </w:rPr>
  </w:style>
  <w:style w:type="character" w:styleId="Lienhypertextesuivivisit">
    <w:name w:val="FollowedHyperlink"/>
    <w:basedOn w:val="Policepardfaut"/>
    <w:rsid w:val="00424926"/>
    <w:rPr>
      <w:color w:val="954F72" w:themeColor="followedHyperlink"/>
      <w:u w:val="single"/>
    </w:rPr>
  </w:style>
  <w:style w:type="character" w:styleId="Textedelespacerserv">
    <w:name w:val="Placeholder Text"/>
    <w:basedOn w:val="Policepardfaut"/>
    <w:uiPriority w:val="99"/>
    <w:semiHidden/>
    <w:rsid w:val="00703C10"/>
    <w:rPr>
      <w:color w:val="808080"/>
    </w:rPr>
  </w:style>
  <w:style w:type="paragraph" w:customStyle="1" w:styleId="rtejustify">
    <w:name w:val="rtejustify"/>
    <w:basedOn w:val="Normal"/>
    <w:rsid w:val="000855E9"/>
    <w:pPr>
      <w:spacing w:before="312" w:after="312" w:line="312" w:lineRule="atLeast"/>
      <w:jc w:val="both"/>
    </w:pPr>
    <w:rPr>
      <w:rFonts w:ascii="Times New Roman" w:hAnsi="Times New Roman"/>
      <w:sz w:val="24"/>
      <w:szCs w:val="24"/>
      <w:lang w:eastAsia="fr-CH"/>
    </w:rPr>
  </w:style>
  <w:style w:type="character" w:styleId="Mentionnonrsolue">
    <w:name w:val="Unresolved Mention"/>
    <w:basedOn w:val="Policepardfaut"/>
    <w:uiPriority w:val="99"/>
    <w:semiHidden/>
    <w:unhideWhenUsed/>
    <w:rsid w:val="001D7639"/>
    <w:rPr>
      <w:color w:val="605E5C"/>
      <w:shd w:val="clear" w:color="auto" w:fill="E1DFDD"/>
    </w:rPr>
  </w:style>
  <w:style w:type="paragraph" w:styleId="Sansinterligne">
    <w:name w:val="No Spacing"/>
    <w:uiPriority w:val="1"/>
    <w:qFormat/>
    <w:rsid w:val="00235FEA"/>
    <w:rPr>
      <w:rFonts w:ascii="Arial" w:hAnsi="Arial"/>
      <w:sz w:val="18"/>
      <w:lang w:val="fr-CH"/>
    </w:rPr>
  </w:style>
  <w:style w:type="paragraph" w:styleId="Citation">
    <w:name w:val="Quote"/>
    <w:basedOn w:val="Normal"/>
    <w:next w:val="Normal"/>
    <w:link w:val="CitationCar"/>
    <w:uiPriority w:val="29"/>
    <w:qFormat/>
    <w:rsid w:val="00BA4971"/>
    <w:pPr>
      <w:spacing w:before="200" w:after="160"/>
      <w:ind w:left="864" w:right="864"/>
      <w:jc w:val="center"/>
    </w:pPr>
    <w:rPr>
      <w:i/>
      <w:iCs/>
      <w:color w:val="404040" w:themeColor="text1" w:themeTint="BF"/>
    </w:rPr>
  </w:style>
  <w:style w:type="character" w:customStyle="1" w:styleId="CitationCar">
    <w:name w:val="Citation Car"/>
    <w:basedOn w:val="Policepardfaut"/>
    <w:link w:val="Citation"/>
    <w:uiPriority w:val="29"/>
    <w:rsid w:val="00BA4971"/>
    <w:rPr>
      <w:rFonts w:ascii="Arial" w:hAnsi="Arial"/>
      <w:i/>
      <w:iCs/>
      <w:color w:val="404040" w:themeColor="text1" w:themeTint="BF"/>
      <w:sz w:val="18"/>
      <w:lang w:val="fr-CH"/>
    </w:rPr>
  </w:style>
  <w:style w:type="character" w:styleId="Marquedecommentaire">
    <w:name w:val="annotation reference"/>
    <w:basedOn w:val="Policepardfaut"/>
    <w:rsid w:val="005F41D6"/>
    <w:rPr>
      <w:sz w:val="16"/>
      <w:szCs w:val="16"/>
    </w:rPr>
  </w:style>
  <w:style w:type="paragraph" w:styleId="Commentaire">
    <w:name w:val="annotation text"/>
    <w:basedOn w:val="Normal"/>
    <w:link w:val="CommentaireCar"/>
    <w:rsid w:val="005F41D6"/>
    <w:rPr>
      <w:sz w:val="20"/>
    </w:rPr>
  </w:style>
  <w:style w:type="character" w:customStyle="1" w:styleId="CommentaireCar">
    <w:name w:val="Commentaire Car"/>
    <w:basedOn w:val="Policepardfaut"/>
    <w:link w:val="Commentaire"/>
    <w:rsid w:val="005F41D6"/>
    <w:rPr>
      <w:rFonts w:ascii="Arial" w:hAnsi="Arial"/>
      <w:lang w:val="fr-CH"/>
    </w:rPr>
  </w:style>
  <w:style w:type="paragraph" w:styleId="Objetducommentaire">
    <w:name w:val="annotation subject"/>
    <w:basedOn w:val="Commentaire"/>
    <w:next w:val="Commentaire"/>
    <w:link w:val="ObjetducommentaireCar"/>
    <w:rsid w:val="005F41D6"/>
    <w:rPr>
      <w:b/>
      <w:bCs/>
    </w:rPr>
  </w:style>
  <w:style w:type="character" w:customStyle="1" w:styleId="ObjetducommentaireCar">
    <w:name w:val="Objet du commentaire Car"/>
    <w:basedOn w:val="CommentaireCar"/>
    <w:link w:val="Objetducommentaire"/>
    <w:rsid w:val="005F41D6"/>
    <w:rPr>
      <w:rFonts w:ascii="Arial" w:hAnsi="Arial"/>
      <w:b/>
      <w:bCs/>
      <w:lang w:val="fr-CH"/>
    </w:rPr>
  </w:style>
  <w:style w:type="character" w:customStyle="1" w:styleId="Titre1Car">
    <w:name w:val="Titre 1 Car"/>
    <w:basedOn w:val="Policepardfaut"/>
    <w:link w:val="Titre1"/>
    <w:uiPriority w:val="9"/>
    <w:rsid w:val="006E3166"/>
    <w:rPr>
      <w:rFonts w:ascii="Arial" w:hAnsi="Arial"/>
      <w:b/>
      <w:caps/>
      <w:sz w:val="24"/>
      <w:lang w:val="fr-C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981743">
      <w:bodyDiv w:val="1"/>
      <w:marLeft w:val="0"/>
      <w:marRight w:val="0"/>
      <w:marTop w:val="0"/>
      <w:marBottom w:val="0"/>
      <w:divBdr>
        <w:top w:val="none" w:sz="0" w:space="0" w:color="auto"/>
        <w:left w:val="none" w:sz="0" w:space="0" w:color="auto"/>
        <w:bottom w:val="none" w:sz="0" w:space="0" w:color="auto"/>
        <w:right w:val="none" w:sz="0" w:space="0" w:color="auto"/>
      </w:divBdr>
    </w:div>
    <w:div w:id="3367355">
      <w:bodyDiv w:val="1"/>
      <w:marLeft w:val="0"/>
      <w:marRight w:val="0"/>
      <w:marTop w:val="0"/>
      <w:marBottom w:val="0"/>
      <w:divBdr>
        <w:top w:val="none" w:sz="0" w:space="0" w:color="auto"/>
        <w:left w:val="none" w:sz="0" w:space="0" w:color="auto"/>
        <w:bottom w:val="none" w:sz="0" w:space="0" w:color="auto"/>
        <w:right w:val="none" w:sz="0" w:space="0" w:color="auto"/>
      </w:divBdr>
    </w:div>
    <w:div w:id="5404205">
      <w:bodyDiv w:val="1"/>
      <w:marLeft w:val="0"/>
      <w:marRight w:val="0"/>
      <w:marTop w:val="0"/>
      <w:marBottom w:val="0"/>
      <w:divBdr>
        <w:top w:val="none" w:sz="0" w:space="0" w:color="auto"/>
        <w:left w:val="none" w:sz="0" w:space="0" w:color="auto"/>
        <w:bottom w:val="none" w:sz="0" w:space="0" w:color="auto"/>
        <w:right w:val="none" w:sz="0" w:space="0" w:color="auto"/>
      </w:divBdr>
    </w:div>
    <w:div w:id="7298462">
      <w:bodyDiv w:val="1"/>
      <w:marLeft w:val="0"/>
      <w:marRight w:val="0"/>
      <w:marTop w:val="0"/>
      <w:marBottom w:val="0"/>
      <w:divBdr>
        <w:top w:val="none" w:sz="0" w:space="0" w:color="auto"/>
        <w:left w:val="none" w:sz="0" w:space="0" w:color="auto"/>
        <w:bottom w:val="none" w:sz="0" w:space="0" w:color="auto"/>
        <w:right w:val="none" w:sz="0" w:space="0" w:color="auto"/>
      </w:divBdr>
    </w:div>
    <w:div w:id="52778919">
      <w:bodyDiv w:val="1"/>
      <w:marLeft w:val="0"/>
      <w:marRight w:val="0"/>
      <w:marTop w:val="0"/>
      <w:marBottom w:val="0"/>
      <w:divBdr>
        <w:top w:val="none" w:sz="0" w:space="0" w:color="auto"/>
        <w:left w:val="none" w:sz="0" w:space="0" w:color="auto"/>
        <w:bottom w:val="none" w:sz="0" w:space="0" w:color="auto"/>
        <w:right w:val="none" w:sz="0" w:space="0" w:color="auto"/>
      </w:divBdr>
    </w:div>
    <w:div w:id="62456252">
      <w:bodyDiv w:val="1"/>
      <w:marLeft w:val="0"/>
      <w:marRight w:val="0"/>
      <w:marTop w:val="0"/>
      <w:marBottom w:val="0"/>
      <w:divBdr>
        <w:top w:val="none" w:sz="0" w:space="0" w:color="auto"/>
        <w:left w:val="none" w:sz="0" w:space="0" w:color="auto"/>
        <w:bottom w:val="none" w:sz="0" w:space="0" w:color="auto"/>
        <w:right w:val="none" w:sz="0" w:space="0" w:color="auto"/>
      </w:divBdr>
    </w:div>
    <w:div w:id="63332892">
      <w:bodyDiv w:val="1"/>
      <w:marLeft w:val="0"/>
      <w:marRight w:val="0"/>
      <w:marTop w:val="0"/>
      <w:marBottom w:val="0"/>
      <w:divBdr>
        <w:top w:val="none" w:sz="0" w:space="0" w:color="auto"/>
        <w:left w:val="none" w:sz="0" w:space="0" w:color="auto"/>
        <w:bottom w:val="none" w:sz="0" w:space="0" w:color="auto"/>
        <w:right w:val="none" w:sz="0" w:space="0" w:color="auto"/>
      </w:divBdr>
    </w:div>
    <w:div w:id="81223165">
      <w:bodyDiv w:val="1"/>
      <w:marLeft w:val="0"/>
      <w:marRight w:val="0"/>
      <w:marTop w:val="0"/>
      <w:marBottom w:val="0"/>
      <w:divBdr>
        <w:top w:val="none" w:sz="0" w:space="0" w:color="auto"/>
        <w:left w:val="none" w:sz="0" w:space="0" w:color="auto"/>
        <w:bottom w:val="none" w:sz="0" w:space="0" w:color="auto"/>
        <w:right w:val="none" w:sz="0" w:space="0" w:color="auto"/>
      </w:divBdr>
    </w:div>
    <w:div w:id="135340182">
      <w:bodyDiv w:val="1"/>
      <w:marLeft w:val="0"/>
      <w:marRight w:val="0"/>
      <w:marTop w:val="0"/>
      <w:marBottom w:val="0"/>
      <w:divBdr>
        <w:top w:val="none" w:sz="0" w:space="0" w:color="auto"/>
        <w:left w:val="none" w:sz="0" w:space="0" w:color="auto"/>
        <w:bottom w:val="none" w:sz="0" w:space="0" w:color="auto"/>
        <w:right w:val="none" w:sz="0" w:space="0" w:color="auto"/>
      </w:divBdr>
    </w:div>
    <w:div w:id="175316456">
      <w:bodyDiv w:val="1"/>
      <w:marLeft w:val="0"/>
      <w:marRight w:val="0"/>
      <w:marTop w:val="0"/>
      <w:marBottom w:val="0"/>
      <w:divBdr>
        <w:top w:val="none" w:sz="0" w:space="0" w:color="auto"/>
        <w:left w:val="none" w:sz="0" w:space="0" w:color="auto"/>
        <w:bottom w:val="none" w:sz="0" w:space="0" w:color="auto"/>
        <w:right w:val="none" w:sz="0" w:space="0" w:color="auto"/>
      </w:divBdr>
    </w:div>
    <w:div w:id="186407971">
      <w:bodyDiv w:val="1"/>
      <w:marLeft w:val="0"/>
      <w:marRight w:val="0"/>
      <w:marTop w:val="0"/>
      <w:marBottom w:val="0"/>
      <w:divBdr>
        <w:top w:val="none" w:sz="0" w:space="0" w:color="auto"/>
        <w:left w:val="none" w:sz="0" w:space="0" w:color="auto"/>
        <w:bottom w:val="none" w:sz="0" w:space="0" w:color="auto"/>
        <w:right w:val="none" w:sz="0" w:space="0" w:color="auto"/>
      </w:divBdr>
    </w:div>
    <w:div w:id="191697222">
      <w:bodyDiv w:val="1"/>
      <w:marLeft w:val="0"/>
      <w:marRight w:val="0"/>
      <w:marTop w:val="0"/>
      <w:marBottom w:val="0"/>
      <w:divBdr>
        <w:top w:val="none" w:sz="0" w:space="0" w:color="auto"/>
        <w:left w:val="none" w:sz="0" w:space="0" w:color="auto"/>
        <w:bottom w:val="none" w:sz="0" w:space="0" w:color="auto"/>
        <w:right w:val="none" w:sz="0" w:space="0" w:color="auto"/>
      </w:divBdr>
    </w:div>
    <w:div w:id="220336085">
      <w:bodyDiv w:val="1"/>
      <w:marLeft w:val="0"/>
      <w:marRight w:val="0"/>
      <w:marTop w:val="0"/>
      <w:marBottom w:val="0"/>
      <w:divBdr>
        <w:top w:val="none" w:sz="0" w:space="0" w:color="auto"/>
        <w:left w:val="none" w:sz="0" w:space="0" w:color="auto"/>
        <w:bottom w:val="none" w:sz="0" w:space="0" w:color="auto"/>
        <w:right w:val="none" w:sz="0" w:space="0" w:color="auto"/>
      </w:divBdr>
    </w:div>
    <w:div w:id="245040504">
      <w:bodyDiv w:val="1"/>
      <w:marLeft w:val="0"/>
      <w:marRight w:val="0"/>
      <w:marTop w:val="0"/>
      <w:marBottom w:val="0"/>
      <w:divBdr>
        <w:top w:val="none" w:sz="0" w:space="0" w:color="auto"/>
        <w:left w:val="none" w:sz="0" w:space="0" w:color="auto"/>
        <w:bottom w:val="none" w:sz="0" w:space="0" w:color="auto"/>
        <w:right w:val="none" w:sz="0" w:space="0" w:color="auto"/>
      </w:divBdr>
    </w:div>
    <w:div w:id="287587441">
      <w:bodyDiv w:val="1"/>
      <w:marLeft w:val="0"/>
      <w:marRight w:val="0"/>
      <w:marTop w:val="0"/>
      <w:marBottom w:val="0"/>
      <w:divBdr>
        <w:top w:val="none" w:sz="0" w:space="0" w:color="auto"/>
        <w:left w:val="none" w:sz="0" w:space="0" w:color="auto"/>
        <w:bottom w:val="none" w:sz="0" w:space="0" w:color="auto"/>
        <w:right w:val="none" w:sz="0" w:space="0" w:color="auto"/>
      </w:divBdr>
    </w:div>
    <w:div w:id="319114664">
      <w:bodyDiv w:val="1"/>
      <w:marLeft w:val="0"/>
      <w:marRight w:val="0"/>
      <w:marTop w:val="0"/>
      <w:marBottom w:val="0"/>
      <w:divBdr>
        <w:top w:val="none" w:sz="0" w:space="0" w:color="auto"/>
        <w:left w:val="none" w:sz="0" w:space="0" w:color="auto"/>
        <w:bottom w:val="none" w:sz="0" w:space="0" w:color="auto"/>
        <w:right w:val="none" w:sz="0" w:space="0" w:color="auto"/>
      </w:divBdr>
    </w:div>
    <w:div w:id="323124975">
      <w:bodyDiv w:val="1"/>
      <w:marLeft w:val="0"/>
      <w:marRight w:val="0"/>
      <w:marTop w:val="0"/>
      <w:marBottom w:val="0"/>
      <w:divBdr>
        <w:top w:val="none" w:sz="0" w:space="0" w:color="auto"/>
        <w:left w:val="none" w:sz="0" w:space="0" w:color="auto"/>
        <w:bottom w:val="none" w:sz="0" w:space="0" w:color="auto"/>
        <w:right w:val="none" w:sz="0" w:space="0" w:color="auto"/>
      </w:divBdr>
    </w:div>
    <w:div w:id="333457489">
      <w:bodyDiv w:val="1"/>
      <w:marLeft w:val="0"/>
      <w:marRight w:val="0"/>
      <w:marTop w:val="0"/>
      <w:marBottom w:val="0"/>
      <w:divBdr>
        <w:top w:val="none" w:sz="0" w:space="0" w:color="auto"/>
        <w:left w:val="none" w:sz="0" w:space="0" w:color="auto"/>
        <w:bottom w:val="none" w:sz="0" w:space="0" w:color="auto"/>
        <w:right w:val="none" w:sz="0" w:space="0" w:color="auto"/>
      </w:divBdr>
    </w:div>
    <w:div w:id="335231175">
      <w:bodyDiv w:val="1"/>
      <w:marLeft w:val="0"/>
      <w:marRight w:val="0"/>
      <w:marTop w:val="0"/>
      <w:marBottom w:val="0"/>
      <w:divBdr>
        <w:top w:val="none" w:sz="0" w:space="0" w:color="auto"/>
        <w:left w:val="none" w:sz="0" w:space="0" w:color="auto"/>
        <w:bottom w:val="none" w:sz="0" w:space="0" w:color="auto"/>
        <w:right w:val="none" w:sz="0" w:space="0" w:color="auto"/>
      </w:divBdr>
    </w:div>
    <w:div w:id="340622868">
      <w:bodyDiv w:val="1"/>
      <w:marLeft w:val="0"/>
      <w:marRight w:val="0"/>
      <w:marTop w:val="0"/>
      <w:marBottom w:val="0"/>
      <w:divBdr>
        <w:top w:val="none" w:sz="0" w:space="0" w:color="auto"/>
        <w:left w:val="none" w:sz="0" w:space="0" w:color="auto"/>
        <w:bottom w:val="none" w:sz="0" w:space="0" w:color="auto"/>
        <w:right w:val="none" w:sz="0" w:space="0" w:color="auto"/>
      </w:divBdr>
    </w:div>
    <w:div w:id="361201640">
      <w:bodyDiv w:val="1"/>
      <w:marLeft w:val="0"/>
      <w:marRight w:val="0"/>
      <w:marTop w:val="0"/>
      <w:marBottom w:val="0"/>
      <w:divBdr>
        <w:top w:val="none" w:sz="0" w:space="0" w:color="auto"/>
        <w:left w:val="none" w:sz="0" w:space="0" w:color="auto"/>
        <w:bottom w:val="none" w:sz="0" w:space="0" w:color="auto"/>
        <w:right w:val="none" w:sz="0" w:space="0" w:color="auto"/>
      </w:divBdr>
    </w:div>
    <w:div w:id="405499891">
      <w:bodyDiv w:val="1"/>
      <w:marLeft w:val="0"/>
      <w:marRight w:val="0"/>
      <w:marTop w:val="0"/>
      <w:marBottom w:val="0"/>
      <w:divBdr>
        <w:top w:val="none" w:sz="0" w:space="0" w:color="auto"/>
        <w:left w:val="none" w:sz="0" w:space="0" w:color="auto"/>
        <w:bottom w:val="none" w:sz="0" w:space="0" w:color="auto"/>
        <w:right w:val="none" w:sz="0" w:space="0" w:color="auto"/>
      </w:divBdr>
    </w:div>
    <w:div w:id="408692931">
      <w:bodyDiv w:val="1"/>
      <w:marLeft w:val="0"/>
      <w:marRight w:val="0"/>
      <w:marTop w:val="0"/>
      <w:marBottom w:val="0"/>
      <w:divBdr>
        <w:top w:val="none" w:sz="0" w:space="0" w:color="auto"/>
        <w:left w:val="none" w:sz="0" w:space="0" w:color="auto"/>
        <w:bottom w:val="none" w:sz="0" w:space="0" w:color="auto"/>
        <w:right w:val="none" w:sz="0" w:space="0" w:color="auto"/>
      </w:divBdr>
    </w:div>
    <w:div w:id="414786872">
      <w:bodyDiv w:val="1"/>
      <w:marLeft w:val="0"/>
      <w:marRight w:val="0"/>
      <w:marTop w:val="0"/>
      <w:marBottom w:val="0"/>
      <w:divBdr>
        <w:top w:val="none" w:sz="0" w:space="0" w:color="auto"/>
        <w:left w:val="none" w:sz="0" w:space="0" w:color="auto"/>
        <w:bottom w:val="none" w:sz="0" w:space="0" w:color="auto"/>
        <w:right w:val="none" w:sz="0" w:space="0" w:color="auto"/>
      </w:divBdr>
    </w:div>
    <w:div w:id="431442409">
      <w:bodyDiv w:val="1"/>
      <w:marLeft w:val="0"/>
      <w:marRight w:val="0"/>
      <w:marTop w:val="0"/>
      <w:marBottom w:val="0"/>
      <w:divBdr>
        <w:top w:val="none" w:sz="0" w:space="0" w:color="auto"/>
        <w:left w:val="none" w:sz="0" w:space="0" w:color="auto"/>
        <w:bottom w:val="none" w:sz="0" w:space="0" w:color="auto"/>
        <w:right w:val="none" w:sz="0" w:space="0" w:color="auto"/>
      </w:divBdr>
    </w:div>
    <w:div w:id="435367961">
      <w:bodyDiv w:val="1"/>
      <w:marLeft w:val="0"/>
      <w:marRight w:val="0"/>
      <w:marTop w:val="0"/>
      <w:marBottom w:val="0"/>
      <w:divBdr>
        <w:top w:val="none" w:sz="0" w:space="0" w:color="auto"/>
        <w:left w:val="none" w:sz="0" w:space="0" w:color="auto"/>
        <w:bottom w:val="none" w:sz="0" w:space="0" w:color="auto"/>
        <w:right w:val="none" w:sz="0" w:space="0" w:color="auto"/>
      </w:divBdr>
    </w:div>
    <w:div w:id="443424242">
      <w:bodyDiv w:val="1"/>
      <w:marLeft w:val="0"/>
      <w:marRight w:val="0"/>
      <w:marTop w:val="0"/>
      <w:marBottom w:val="0"/>
      <w:divBdr>
        <w:top w:val="none" w:sz="0" w:space="0" w:color="auto"/>
        <w:left w:val="none" w:sz="0" w:space="0" w:color="auto"/>
        <w:bottom w:val="none" w:sz="0" w:space="0" w:color="auto"/>
        <w:right w:val="none" w:sz="0" w:space="0" w:color="auto"/>
      </w:divBdr>
    </w:div>
    <w:div w:id="448017231">
      <w:bodyDiv w:val="1"/>
      <w:marLeft w:val="0"/>
      <w:marRight w:val="0"/>
      <w:marTop w:val="0"/>
      <w:marBottom w:val="0"/>
      <w:divBdr>
        <w:top w:val="none" w:sz="0" w:space="0" w:color="auto"/>
        <w:left w:val="none" w:sz="0" w:space="0" w:color="auto"/>
        <w:bottom w:val="none" w:sz="0" w:space="0" w:color="auto"/>
        <w:right w:val="none" w:sz="0" w:space="0" w:color="auto"/>
      </w:divBdr>
    </w:div>
    <w:div w:id="480923993">
      <w:bodyDiv w:val="1"/>
      <w:marLeft w:val="0"/>
      <w:marRight w:val="0"/>
      <w:marTop w:val="0"/>
      <w:marBottom w:val="0"/>
      <w:divBdr>
        <w:top w:val="none" w:sz="0" w:space="0" w:color="auto"/>
        <w:left w:val="none" w:sz="0" w:space="0" w:color="auto"/>
        <w:bottom w:val="none" w:sz="0" w:space="0" w:color="auto"/>
        <w:right w:val="none" w:sz="0" w:space="0" w:color="auto"/>
      </w:divBdr>
    </w:div>
    <w:div w:id="490608137">
      <w:bodyDiv w:val="1"/>
      <w:marLeft w:val="0"/>
      <w:marRight w:val="0"/>
      <w:marTop w:val="0"/>
      <w:marBottom w:val="0"/>
      <w:divBdr>
        <w:top w:val="none" w:sz="0" w:space="0" w:color="auto"/>
        <w:left w:val="none" w:sz="0" w:space="0" w:color="auto"/>
        <w:bottom w:val="none" w:sz="0" w:space="0" w:color="auto"/>
        <w:right w:val="none" w:sz="0" w:space="0" w:color="auto"/>
      </w:divBdr>
    </w:div>
    <w:div w:id="503470670">
      <w:bodyDiv w:val="1"/>
      <w:marLeft w:val="0"/>
      <w:marRight w:val="0"/>
      <w:marTop w:val="0"/>
      <w:marBottom w:val="0"/>
      <w:divBdr>
        <w:top w:val="none" w:sz="0" w:space="0" w:color="auto"/>
        <w:left w:val="none" w:sz="0" w:space="0" w:color="auto"/>
        <w:bottom w:val="none" w:sz="0" w:space="0" w:color="auto"/>
        <w:right w:val="none" w:sz="0" w:space="0" w:color="auto"/>
      </w:divBdr>
    </w:div>
    <w:div w:id="516577069">
      <w:bodyDiv w:val="1"/>
      <w:marLeft w:val="0"/>
      <w:marRight w:val="0"/>
      <w:marTop w:val="0"/>
      <w:marBottom w:val="0"/>
      <w:divBdr>
        <w:top w:val="none" w:sz="0" w:space="0" w:color="auto"/>
        <w:left w:val="none" w:sz="0" w:space="0" w:color="auto"/>
        <w:bottom w:val="none" w:sz="0" w:space="0" w:color="auto"/>
        <w:right w:val="none" w:sz="0" w:space="0" w:color="auto"/>
      </w:divBdr>
    </w:div>
    <w:div w:id="524712169">
      <w:bodyDiv w:val="1"/>
      <w:marLeft w:val="0"/>
      <w:marRight w:val="0"/>
      <w:marTop w:val="0"/>
      <w:marBottom w:val="0"/>
      <w:divBdr>
        <w:top w:val="none" w:sz="0" w:space="0" w:color="auto"/>
        <w:left w:val="none" w:sz="0" w:space="0" w:color="auto"/>
        <w:bottom w:val="none" w:sz="0" w:space="0" w:color="auto"/>
        <w:right w:val="none" w:sz="0" w:space="0" w:color="auto"/>
      </w:divBdr>
    </w:div>
    <w:div w:id="544104700">
      <w:bodyDiv w:val="1"/>
      <w:marLeft w:val="0"/>
      <w:marRight w:val="0"/>
      <w:marTop w:val="0"/>
      <w:marBottom w:val="0"/>
      <w:divBdr>
        <w:top w:val="none" w:sz="0" w:space="0" w:color="auto"/>
        <w:left w:val="none" w:sz="0" w:space="0" w:color="auto"/>
        <w:bottom w:val="none" w:sz="0" w:space="0" w:color="auto"/>
        <w:right w:val="none" w:sz="0" w:space="0" w:color="auto"/>
      </w:divBdr>
    </w:div>
    <w:div w:id="555359609">
      <w:bodyDiv w:val="1"/>
      <w:marLeft w:val="0"/>
      <w:marRight w:val="0"/>
      <w:marTop w:val="0"/>
      <w:marBottom w:val="0"/>
      <w:divBdr>
        <w:top w:val="none" w:sz="0" w:space="0" w:color="auto"/>
        <w:left w:val="none" w:sz="0" w:space="0" w:color="auto"/>
        <w:bottom w:val="none" w:sz="0" w:space="0" w:color="auto"/>
        <w:right w:val="none" w:sz="0" w:space="0" w:color="auto"/>
      </w:divBdr>
      <w:divsChild>
        <w:div w:id="585067732">
          <w:marLeft w:val="0"/>
          <w:marRight w:val="0"/>
          <w:marTop w:val="0"/>
          <w:marBottom w:val="0"/>
          <w:divBdr>
            <w:top w:val="none" w:sz="0" w:space="0" w:color="auto"/>
            <w:left w:val="none" w:sz="0" w:space="0" w:color="auto"/>
            <w:bottom w:val="none" w:sz="0" w:space="0" w:color="auto"/>
            <w:right w:val="none" w:sz="0" w:space="0" w:color="auto"/>
          </w:divBdr>
          <w:divsChild>
            <w:div w:id="967668818">
              <w:marLeft w:val="0"/>
              <w:marRight w:val="0"/>
              <w:marTop w:val="0"/>
              <w:marBottom w:val="0"/>
              <w:divBdr>
                <w:top w:val="none" w:sz="0" w:space="0" w:color="auto"/>
                <w:left w:val="none" w:sz="0" w:space="0" w:color="auto"/>
                <w:bottom w:val="none" w:sz="0" w:space="0" w:color="auto"/>
                <w:right w:val="none" w:sz="0" w:space="0" w:color="auto"/>
              </w:divBdr>
              <w:divsChild>
                <w:div w:id="12388547">
                  <w:marLeft w:val="0"/>
                  <w:marRight w:val="0"/>
                  <w:marTop w:val="0"/>
                  <w:marBottom w:val="240"/>
                  <w:divBdr>
                    <w:top w:val="none" w:sz="0" w:space="0" w:color="auto"/>
                    <w:left w:val="none" w:sz="0" w:space="0" w:color="auto"/>
                    <w:bottom w:val="none" w:sz="0" w:space="0" w:color="auto"/>
                    <w:right w:val="none" w:sz="0" w:space="0" w:color="auto"/>
                  </w:divBdr>
                  <w:divsChild>
                    <w:div w:id="1696538126">
                      <w:marLeft w:val="0"/>
                      <w:marRight w:val="0"/>
                      <w:marTop w:val="0"/>
                      <w:marBottom w:val="0"/>
                      <w:divBdr>
                        <w:top w:val="none" w:sz="0" w:space="0" w:color="auto"/>
                        <w:left w:val="none" w:sz="0" w:space="0" w:color="auto"/>
                        <w:bottom w:val="none" w:sz="0" w:space="0" w:color="auto"/>
                        <w:right w:val="none" w:sz="0" w:space="0" w:color="auto"/>
                      </w:divBdr>
                      <w:divsChild>
                        <w:div w:id="388575151">
                          <w:marLeft w:val="0"/>
                          <w:marRight w:val="0"/>
                          <w:marTop w:val="0"/>
                          <w:marBottom w:val="0"/>
                          <w:divBdr>
                            <w:top w:val="none" w:sz="0" w:space="0" w:color="auto"/>
                            <w:left w:val="none" w:sz="0" w:space="0" w:color="auto"/>
                            <w:bottom w:val="none" w:sz="0" w:space="0" w:color="auto"/>
                            <w:right w:val="none" w:sz="0" w:space="0" w:color="auto"/>
                          </w:divBdr>
                          <w:divsChild>
                            <w:div w:id="481047122">
                              <w:marLeft w:val="0"/>
                              <w:marRight w:val="0"/>
                              <w:marTop w:val="0"/>
                              <w:marBottom w:val="0"/>
                              <w:divBdr>
                                <w:top w:val="none" w:sz="0" w:space="0" w:color="auto"/>
                                <w:left w:val="none" w:sz="0" w:space="0" w:color="auto"/>
                                <w:bottom w:val="none" w:sz="0" w:space="0" w:color="auto"/>
                                <w:right w:val="none" w:sz="0" w:space="0" w:color="auto"/>
                              </w:divBdr>
                              <w:divsChild>
                                <w:div w:id="1335916656">
                                  <w:marLeft w:val="0"/>
                                  <w:marRight w:val="0"/>
                                  <w:marTop w:val="0"/>
                                  <w:marBottom w:val="0"/>
                                  <w:divBdr>
                                    <w:top w:val="none" w:sz="0" w:space="0" w:color="auto"/>
                                    <w:left w:val="none" w:sz="0" w:space="0" w:color="auto"/>
                                    <w:bottom w:val="none" w:sz="0" w:space="0" w:color="auto"/>
                                    <w:right w:val="none" w:sz="0" w:space="0" w:color="auto"/>
                                  </w:divBdr>
                                  <w:divsChild>
                                    <w:div w:id="1018197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66770782">
      <w:bodyDiv w:val="1"/>
      <w:marLeft w:val="0"/>
      <w:marRight w:val="0"/>
      <w:marTop w:val="0"/>
      <w:marBottom w:val="0"/>
      <w:divBdr>
        <w:top w:val="none" w:sz="0" w:space="0" w:color="auto"/>
        <w:left w:val="none" w:sz="0" w:space="0" w:color="auto"/>
        <w:bottom w:val="none" w:sz="0" w:space="0" w:color="auto"/>
        <w:right w:val="none" w:sz="0" w:space="0" w:color="auto"/>
      </w:divBdr>
    </w:div>
    <w:div w:id="571889969">
      <w:bodyDiv w:val="1"/>
      <w:marLeft w:val="0"/>
      <w:marRight w:val="0"/>
      <w:marTop w:val="0"/>
      <w:marBottom w:val="0"/>
      <w:divBdr>
        <w:top w:val="none" w:sz="0" w:space="0" w:color="auto"/>
        <w:left w:val="none" w:sz="0" w:space="0" w:color="auto"/>
        <w:bottom w:val="none" w:sz="0" w:space="0" w:color="auto"/>
        <w:right w:val="none" w:sz="0" w:space="0" w:color="auto"/>
      </w:divBdr>
    </w:div>
    <w:div w:id="581525245">
      <w:bodyDiv w:val="1"/>
      <w:marLeft w:val="0"/>
      <w:marRight w:val="0"/>
      <w:marTop w:val="0"/>
      <w:marBottom w:val="0"/>
      <w:divBdr>
        <w:top w:val="none" w:sz="0" w:space="0" w:color="auto"/>
        <w:left w:val="none" w:sz="0" w:space="0" w:color="auto"/>
        <w:bottom w:val="none" w:sz="0" w:space="0" w:color="auto"/>
        <w:right w:val="none" w:sz="0" w:space="0" w:color="auto"/>
      </w:divBdr>
    </w:div>
    <w:div w:id="593126419">
      <w:bodyDiv w:val="1"/>
      <w:marLeft w:val="0"/>
      <w:marRight w:val="0"/>
      <w:marTop w:val="0"/>
      <w:marBottom w:val="0"/>
      <w:divBdr>
        <w:top w:val="none" w:sz="0" w:space="0" w:color="auto"/>
        <w:left w:val="none" w:sz="0" w:space="0" w:color="auto"/>
        <w:bottom w:val="none" w:sz="0" w:space="0" w:color="auto"/>
        <w:right w:val="none" w:sz="0" w:space="0" w:color="auto"/>
      </w:divBdr>
    </w:div>
    <w:div w:id="611211281">
      <w:bodyDiv w:val="1"/>
      <w:marLeft w:val="0"/>
      <w:marRight w:val="0"/>
      <w:marTop w:val="0"/>
      <w:marBottom w:val="0"/>
      <w:divBdr>
        <w:top w:val="none" w:sz="0" w:space="0" w:color="auto"/>
        <w:left w:val="none" w:sz="0" w:space="0" w:color="auto"/>
        <w:bottom w:val="none" w:sz="0" w:space="0" w:color="auto"/>
        <w:right w:val="none" w:sz="0" w:space="0" w:color="auto"/>
      </w:divBdr>
    </w:div>
    <w:div w:id="620695008">
      <w:bodyDiv w:val="1"/>
      <w:marLeft w:val="0"/>
      <w:marRight w:val="0"/>
      <w:marTop w:val="0"/>
      <w:marBottom w:val="0"/>
      <w:divBdr>
        <w:top w:val="none" w:sz="0" w:space="0" w:color="auto"/>
        <w:left w:val="none" w:sz="0" w:space="0" w:color="auto"/>
        <w:bottom w:val="none" w:sz="0" w:space="0" w:color="auto"/>
        <w:right w:val="none" w:sz="0" w:space="0" w:color="auto"/>
      </w:divBdr>
    </w:div>
    <w:div w:id="622150543">
      <w:bodyDiv w:val="1"/>
      <w:marLeft w:val="0"/>
      <w:marRight w:val="0"/>
      <w:marTop w:val="0"/>
      <w:marBottom w:val="0"/>
      <w:divBdr>
        <w:top w:val="none" w:sz="0" w:space="0" w:color="auto"/>
        <w:left w:val="none" w:sz="0" w:space="0" w:color="auto"/>
        <w:bottom w:val="none" w:sz="0" w:space="0" w:color="auto"/>
        <w:right w:val="none" w:sz="0" w:space="0" w:color="auto"/>
      </w:divBdr>
    </w:div>
    <w:div w:id="633874742">
      <w:bodyDiv w:val="1"/>
      <w:marLeft w:val="0"/>
      <w:marRight w:val="0"/>
      <w:marTop w:val="0"/>
      <w:marBottom w:val="0"/>
      <w:divBdr>
        <w:top w:val="none" w:sz="0" w:space="0" w:color="auto"/>
        <w:left w:val="none" w:sz="0" w:space="0" w:color="auto"/>
        <w:bottom w:val="none" w:sz="0" w:space="0" w:color="auto"/>
        <w:right w:val="none" w:sz="0" w:space="0" w:color="auto"/>
      </w:divBdr>
    </w:div>
    <w:div w:id="635642890">
      <w:bodyDiv w:val="1"/>
      <w:marLeft w:val="0"/>
      <w:marRight w:val="0"/>
      <w:marTop w:val="0"/>
      <w:marBottom w:val="0"/>
      <w:divBdr>
        <w:top w:val="none" w:sz="0" w:space="0" w:color="auto"/>
        <w:left w:val="none" w:sz="0" w:space="0" w:color="auto"/>
        <w:bottom w:val="none" w:sz="0" w:space="0" w:color="auto"/>
        <w:right w:val="none" w:sz="0" w:space="0" w:color="auto"/>
      </w:divBdr>
    </w:div>
    <w:div w:id="646204647">
      <w:bodyDiv w:val="1"/>
      <w:marLeft w:val="0"/>
      <w:marRight w:val="0"/>
      <w:marTop w:val="0"/>
      <w:marBottom w:val="0"/>
      <w:divBdr>
        <w:top w:val="none" w:sz="0" w:space="0" w:color="auto"/>
        <w:left w:val="none" w:sz="0" w:space="0" w:color="auto"/>
        <w:bottom w:val="none" w:sz="0" w:space="0" w:color="auto"/>
        <w:right w:val="none" w:sz="0" w:space="0" w:color="auto"/>
      </w:divBdr>
    </w:div>
    <w:div w:id="650594799">
      <w:bodyDiv w:val="1"/>
      <w:marLeft w:val="0"/>
      <w:marRight w:val="0"/>
      <w:marTop w:val="0"/>
      <w:marBottom w:val="0"/>
      <w:divBdr>
        <w:top w:val="none" w:sz="0" w:space="0" w:color="auto"/>
        <w:left w:val="none" w:sz="0" w:space="0" w:color="auto"/>
        <w:bottom w:val="none" w:sz="0" w:space="0" w:color="auto"/>
        <w:right w:val="none" w:sz="0" w:space="0" w:color="auto"/>
      </w:divBdr>
    </w:div>
    <w:div w:id="656885717">
      <w:bodyDiv w:val="1"/>
      <w:marLeft w:val="0"/>
      <w:marRight w:val="0"/>
      <w:marTop w:val="0"/>
      <w:marBottom w:val="0"/>
      <w:divBdr>
        <w:top w:val="none" w:sz="0" w:space="0" w:color="auto"/>
        <w:left w:val="none" w:sz="0" w:space="0" w:color="auto"/>
        <w:bottom w:val="none" w:sz="0" w:space="0" w:color="auto"/>
        <w:right w:val="none" w:sz="0" w:space="0" w:color="auto"/>
      </w:divBdr>
    </w:div>
    <w:div w:id="661395608">
      <w:bodyDiv w:val="1"/>
      <w:marLeft w:val="0"/>
      <w:marRight w:val="0"/>
      <w:marTop w:val="0"/>
      <w:marBottom w:val="0"/>
      <w:divBdr>
        <w:top w:val="none" w:sz="0" w:space="0" w:color="auto"/>
        <w:left w:val="none" w:sz="0" w:space="0" w:color="auto"/>
        <w:bottom w:val="none" w:sz="0" w:space="0" w:color="auto"/>
        <w:right w:val="none" w:sz="0" w:space="0" w:color="auto"/>
      </w:divBdr>
    </w:div>
    <w:div w:id="710761828">
      <w:bodyDiv w:val="1"/>
      <w:marLeft w:val="0"/>
      <w:marRight w:val="0"/>
      <w:marTop w:val="0"/>
      <w:marBottom w:val="0"/>
      <w:divBdr>
        <w:top w:val="none" w:sz="0" w:space="0" w:color="auto"/>
        <w:left w:val="none" w:sz="0" w:space="0" w:color="auto"/>
        <w:bottom w:val="none" w:sz="0" w:space="0" w:color="auto"/>
        <w:right w:val="none" w:sz="0" w:space="0" w:color="auto"/>
      </w:divBdr>
    </w:div>
    <w:div w:id="745152612">
      <w:bodyDiv w:val="1"/>
      <w:marLeft w:val="0"/>
      <w:marRight w:val="0"/>
      <w:marTop w:val="0"/>
      <w:marBottom w:val="0"/>
      <w:divBdr>
        <w:top w:val="none" w:sz="0" w:space="0" w:color="auto"/>
        <w:left w:val="none" w:sz="0" w:space="0" w:color="auto"/>
        <w:bottom w:val="none" w:sz="0" w:space="0" w:color="auto"/>
        <w:right w:val="none" w:sz="0" w:space="0" w:color="auto"/>
      </w:divBdr>
    </w:div>
    <w:div w:id="754546573">
      <w:bodyDiv w:val="1"/>
      <w:marLeft w:val="0"/>
      <w:marRight w:val="0"/>
      <w:marTop w:val="0"/>
      <w:marBottom w:val="0"/>
      <w:divBdr>
        <w:top w:val="none" w:sz="0" w:space="0" w:color="auto"/>
        <w:left w:val="none" w:sz="0" w:space="0" w:color="auto"/>
        <w:bottom w:val="none" w:sz="0" w:space="0" w:color="auto"/>
        <w:right w:val="none" w:sz="0" w:space="0" w:color="auto"/>
      </w:divBdr>
    </w:div>
    <w:div w:id="776297359">
      <w:bodyDiv w:val="1"/>
      <w:marLeft w:val="0"/>
      <w:marRight w:val="0"/>
      <w:marTop w:val="0"/>
      <w:marBottom w:val="0"/>
      <w:divBdr>
        <w:top w:val="none" w:sz="0" w:space="0" w:color="auto"/>
        <w:left w:val="none" w:sz="0" w:space="0" w:color="auto"/>
        <w:bottom w:val="none" w:sz="0" w:space="0" w:color="auto"/>
        <w:right w:val="none" w:sz="0" w:space="0" w:color="auto"/>
      </w:divBdr>
    </w:div>
    <w:div w:id="776406470">
      <w:bodyDiv w:val="1"/>
      <w:marLeft w:val="0"/>
      <w:marRight w:val="0"/>
      <w:marTop w:val="0"/>
      <w:marBottom w:val="0"/>
      <w:divBdr>
        <w:top w:val="none" w:sz="0" w:space="0" w:color="auto"/>
        <w:left w:val="none" w:sz="0" w:space="0" w:color="auto"/>
        <w:bottom w:val="none" w:sz="0" w:space="0" w:color="auto"/>
        <w:right w:val="none" w:sz="0" w:space="0" w:color="auto"/>
      </w:divBdr>
    </w:div>
    <w:div w:id="785931355">
      <w:bodyDiv w:val="1"/>
      <w:marLeft w:val="0"/>
      <w:marRight w:val="0"/>
      <w:marTop w:val="0"/>
      <w:marBottom w:val="0"/>
      <w:divBdr>
        <w:top w:val="none" w:sz="0" w:space="0" w:color="auto"/>
        <w:left w:val="none" w:sz="0" w:space="0" w:color="auto"/>
        <w:bottom w:val="none" w:sz="0" w:space="0" w:color="auto"/>
        <w:right w:val="none" w:sz="0" w:space="0" w:color="auto"/>
      </w:divBdr>
    </w:div>
    <w:div w:id="792867092">
      <w:bodyDiv w:val="1"/>
      <w:marLeft w:val="0"/>
      <w:marRight w:val="0"/>
      <w:marTop w:val="0"/>
      <w:marBottom w:val="0"/>
      <w:divBdr>
        <w:top w:val="none" w:sz="0" w:space="0" w:color="auto"/>
        <w:left w:val="none" w:sz="0" w:space="0" w:color="auto"/>
        <w:bottom w:val="none" w:sz="0" w:space="0" w:color="auto"/>
        <w:right w:val="none" w:sz="0" w:space="0" w:color="auto"/>
      </w:divBdr>
    </w:div>
    <w:div w:id="819463198">
      <w:bodyDiv w:val="1"/>
      <w:marLeft w:val="0"/>
      <w:marRight w:val="0"/>
      <w:marTop w:val="0"/>
      <w:marBottom w:val="0"/>
      <w:divBdr>
        <w:top w:val="none" w:sz="0" w:space="0" w:color="auto"/>
        <w:left w:val="none" w:sz="0" w:space="0" w:color="auto"/>
        <w:bottom w:val="none" w:sz="0" w:space="0" w:color="auto"/>
        <w:right w:val="none" w:sz="0" w:space="0" w:color="auto"/>
      </w:divBdr>
    </w:div>
    <w:div w:id="831137944">
      <w:bodyDiv w:val="1"/>
      <w:marLeft w:val="0"/>
      <w:marRight w:val="0"/>
      <w:marTop w:val="0"/>
      <w:marBottom w:val="0"/>
      <w:divBdr>
        <w:top w:val="none" w:sz="0" w:space="0" w:color="auto"/>
        <w:left w:val="none" w:sz="0" w:space="0" w:color="auto"/>
        <w:bottom w:val="none" w:sz="0" w:space="0" w:color="auto"/>
        <w:right w:val="none" w:sz="0" w:space="0" w:color="auto"/>
      </w:divBdr>
    </w:div>
    <w:div w:id="846019338">
      <w:bodyDiv w:val="1"/>
      <w:marLeft w:val="0"/>
      <w:marRight w:val="0"/>
      <w:marTop w:val="0"/>
      <w:marBottom w:val="0"/>
      <w:divBdr>
        <w:top w:val="none" w:sz="0" w:space="0" w:color="auto"/>
        <w:left w:val="none" w:sz="0" w:space="0" w:color="auto"/>
        <w:bottom w:val="none" w:sz="0" w:space="0" w:color="auto"/>
        <w:right w:val="none" w:sz="0" w:space="0" w:color="auto"/>
      </w:divBdr>
    </w:div>
    <w:div w:id="851645307">
      <w:bodyDiv w:val="1"/>
      <w:marLeft w:val="0"/>
      <w:marRight w:val="0"/>
      <w:marTop w:val="0"/>
      <w:marBottom w:val="0"/>
      <w:divBdr>
        <w:top w:val="none" w:sz="0" w:space="0" w:color="auto"/>
        <w:left w:val="none" w:sz="0" w:space="0" w:color="auto"/>
        <w:bottom w:val="none" w:sz="0" w:space="0" w:color="auto"/>
        <w:right w:val="none" w:sz="0" w:space="0" w:color="auto"/>
      </w:divBdr>
    </w:div>
    <w:div w:id="871264081">
      <w:bodyDiv w:val="1"/>
      <w:marLeft w:val="0"/>
      <w:marRight w:val="0"/>
      <w:marTop w:val="0"/>
      <w:marBottom w:val="0"/>
      <w:divBdr>
        <w:top w:val="none" w:sz="0" w:space="0" w:color="auto"/>
        <w:left w:val="none" w:sz="0" w:space="0" w:color="auto"/>
        <w:bottom w:val="none" w:sz="0" w:space="0" w:color="auto"/>
        <w:right w:val="none" w:sz="0" w:space="0" w:color="auto"/>
      </w:divBdr>
    </w:div>
    <w:div w:id="873611729">
      <w:bodyDiv w:val="1"/>
      <w:marLeft w:val="0"/>
      <w:marRight w:val="0"/>
      <w:marTop w:val="0"/>
      <w:marBottom w:val="0"/>
      <w:divBdr>
        <w:top w:val="none" w:sz="0" w:space="0" w:color="auto"/>
        <w:left w:val="none" w:sz="0" w:space="0" w:color="auto"/>
        <w:bottom w:val="none" w:sz="0" w:space="0" w:color="auto"/>
        <w:right w:val="none" w:sz="0" w:space="0" w:color="auto"/>
      </w:divBdr>
    </w:div>
    <w:div w:id="875971870">
      <w:bodyDiv w:val="1"/>
      <w:marLeft w:val="0"/>
      <w:marRight w:val="0"/>
      <w:marTop w:val="0"/>
      <w:marBottom w:val="0"/>
      <w:divBdr>
        <w:top w:val="none" w:sz="0" w:space="0" w:color="auto"/>
        <w:left w:val="none" w:sz="0" w:space="0" w:color="auto"/>
        <w:bottom w:val="none" w:sz="0" w:space="0" w:color="auto"/>
        <w:right w:val="none" w:sz="0" w:space="0" w:color="auto"/>
      </w:divBdr>
    </w:div>
    <w:div w:id="877668195">
      <w:bodyDiv w:val="1"/>
      <w:marLeft w:val="0"/>
      <w:marRight w:val="0"/>
      <w:marTop w:val="0"/>
      <w:marBottom w:val="0"/>
      <w:divBdr>
        <w:top w:val="none" w:sz="0" w:space="0" w:color="auto"/>
        <w:left w:val="none" w:sz="0" w:space="0" w:color="auto"/>
        <w:bottom w:val="none" w:sz="0" w:space="0" w:color="auto"/>
        <w:right w:val="none" w:sz="0" w:space="0" w:color="auto"/>
      </w:divBdr>
    </w:div>
    <w:div w:id="890386788">
      <w:bodyDiv w:val="1"/>
      <w:marLeft w:val="0"/>
      <w:marRight w:val="0"/>
      <w:marTop w:val="0"/>
      <w:marBottom w:val="0"/>
      <w:divBdr>
        <w:top w:val="none" w:sz="0" w:space="0" w:color="auto"/>
        <w:left w:val="none" w:sz="0" w:space="0" w:color="auto"/>
        <w:bottom w:val="none" w:sz="0" w:space="0" w:color="auto"/>
        <w:right w:val="none" w:sz="0" w:space="0" w:color="auto"/>
      </w:divBdr>
    </w:div>
    <w:div w:id="909075347">
      <w:bodyDiv w:val="1"/>
      <w:marLeft w:val="0"/>
      <w:marRight w:val="0"/>
      <w:marTop w:val="0"/>
      <w:marBottom w:val="0"/>
      <w:divBdr>
        <w:top w:val="none" w:sz="0" w:space="0" w:color="auto"/>
        <w:left w:val="none" w:sz="0" w:space="0" w:color="auto"/>
        <w:bottom w:val="none" w:sz="0" w:space="0" w:color="auto"/>
        <w:right w:val="none" w:sz="0" w:space="0" w:color="auto"/>
      </w:divBdr>
    </w:div>
    <w:div w:id="933173144">
      <w:bodyDiv w:val="1"/>
      <w:marLeft w:val="0"/>
      <w:marRight w:val="0"/>
      <w:marTop w:val="0"/>
      <w:marBottom w:val="0"/>
      <w:divBdr>
        <w:top w:val="none" w:sz="0" w:space="0" w:color="auto"/>
        <w:left w:val="none" w:sz="0" w:space="0" w:color="auto"/>
        <w:bottom w:val="none" w:sz="0" w:space="0" w:color="auto"/>
        <w:right w:val="none" w:sz="0" w:space="0" w:color="auto"/>
      </w:divBdr>
    </w:div>
    <w:div w:id="935671017">
      <w:bodyDiv w:val="1"/>
      <w:marLeft w:val="0"/>
      <w:marRight w:val="0"/>
      <w:marTop w:val="0"/>
      <w:marBottom w:val="0"/>
      <w:divBdr>
        <w:top w:val="none" w:sz="0" w:space="0" w:color="auto"/>
        <w:left w:val="none" w:sz="0" w:space="0" w:color="auto"/>
        <w:bottom w:val="none" w:sz="0" w:space="0" w:color="auto"/>
        <w:right w:val="none" w:sz="0" w:space="0" w:color="auto"/>
      </w:divBdr>
    </w:div>
    <w:div w:id="936017616">
      <w:bodyDiv w:val="1"/>
      <w:marLeft w:val="0"/>
      <w:marRight w:val="0"/>
      <w:marTop w:val="0"/>
      <w:marBottom w:val="0"/>
      <w:divBdr>
        <w:top w:val="none" w:sz="0" w:space="0" w:color="auto"/>
        <w:left w:val="none" w:sz="0" w:space="0" w:color="auto"/>
        <w:bottom w:val="none" w:sz="0" w:space="0" w:color="auto"/>
        <w:right w:val="none" w:sz="0" w:space="0" w:color="auto"/>
      </w:divBdr>
    </w:div>
    <w:div w:id="955717565">
      <w:bodyDiv w:val="1"/>
      <w:marLeft w:val="0"/>
      <w:marRight w:val="0"/>
      <w:marTop w:val="0"/>
      <w:marBottom w:val="0"/>
      <w:divBdr>
        <w:top w:val="none" w:sz="0" w:space="0" w:color="auto"/>
        <w:left w:val="none" w:sz="0" w:space="0" w:color="auto"/>
        <w:bottom w:val="none" w:sz="0" w:space="0" w:color="auto"/>
        <w:right w:val="none" w:sz="0" w:space="0" w:color="auto"/>
      </w:divBdr>
    </w:div>
    <w:div w:id="970595316">
      <w:bodyDiv w:val="1"/>
      <w:marLeft w:val="0"/>
      <w:marRight w:val="0"/>
      <w:marTop w:val="0"/>
      <w:marBottom w:val="0"/>
      <w:divBdr>
        <w:top w:val="none" w:sz="0" w:space="0" w:color="auto"/>
        <w:left w:val="none" w:sz="0" w:space="0" w:color="auto"/>
        <w:bottom w:val="none" w:sz="0" w:space="0" w:color="auto"/>
        <w:right w:val="none" w:sz="0" w:space="0" w:color="auto"/>
      </w:divBdr>
    </w:div>
    <w:div w:id="1006518169">
      <w:bodyDiv w:val="1"/>
      <w:marLeft w:val="0"/>
      <w:marRight w:val="0"/>
      <w:marTop w:val="0"/>
      <w:marBottom w:val="0"/>
      <w:divBdr>
        <w:top w:val="none" w:sz="0" w:space="0" w:color="auto"/>
        <w:left w:val="none" w:sz="0" w:space="0" w:color="auto"/>
        <w:bottom w:val="none" w:sz="0" w:space="0" w:color="auto"/>
        <w:right w:val="none" w:sz="0" w:space="0" w:color="auto"/>
      </w:divBdr>
    </w:div>
    <w:div w:id="1009791705">
      <w:bodyDiv w:val="1"/>
      <w:marLeft w:val="0"/>
      <w:marRight w:val="0"/>
      <w:marTop w:val="0"/>
      <w:marBottom w:val="0"/>
      <w:divBdr>
        <w:top w:val="none" w:sz="0" w:space="0" w:color="auto"/>
        <w:left w:val="none" w:sz="0" w:space="0" w:color="auto"/>
        <w:bottom w:val="none" w:sz="0" w:space="0" w:color="auto"/>
        <w:right w:val="none" w:sz="0" w:space="0" w:color="auto"/>
      </w:divBdr>
    </w:div>
    <w:div w:id="1029141990">
      <w:bodyDiv w:val="1"/>
      <w:marLeft w:val="0"/>
      <w:marRight w:val="0"/>
      <w:marTop w:val="0"/>
      <w:marBottom w:val="0"/>
      <w:divBdr>
        <w:top w:val="none" w:sz="0" w:space="0" w:color="auto"/>
        <w:left w:val="none" w:sz="0" w:space="0" w:color="auto"/>
        <w:bottom w:val="none" w:sz="0" w:space="0" w:color="auto"/>
        <w:right w:val="none" w:sz="0" w:space="0" w:color="auto"/>
      </w:divBdr>
    </w:div>
    <w:div w:id="1053504766">
      <w:bodyDiv w:val="1"/>
      <w:marLeft w:val="0"/>
      <w:marRight w:val="0"/>
      <w:marTop w:val="0"/>
      <w:marBottom w:val="0"/>
      <w:divBdr>
        <w:top w:val="none" w:sz="0" w:space="0" w:color="auto"/>
        <w:left w:val="none" w:sz="0" w:space="0" w:color="auto"/>
        <w:bottom w:val="none" w:sz="0" w:space="0" w:color="auto"/>
        <w:right w:val="none" w:sz="0" w:space="0" w:color="auto"/>
      </w:divBdr>
    </w:div>
    <w:div w:id="1117410066">
      <w:bodyDiv w:val="1"/>
      <w:marLeft w:val="0"/>
      <w:marRight w:val="0"/>
      <w:marTop w:val="0"/>
      <w:marBottom w:val="0"/>
      <w:divBdr>
        <w:top w:val="none" w:sz="0" w:space="0" w:color="auto"/>
        <w:left w:val="none" w:sz="0" w:space="0" w:color="auto"/>
        <w:bottom w:val="none" w:sz="0" w:space="0" w:color="auto"/>
        <w:right w:val="none" w:sz="0" w:space="0" w:color="auto"/>
      </w:divBdr>
    </w:div>
    <w:div w:id="1125587271">
      <w:bodyDiv w:val="1"/>
      <w:marLeft w:val="0"/>
      <w:marRight w:val="0"/>
      <w:marTop w:val="0"/>
      <w:marBottom w:val="0"/>
      <w:divBdr>
        <w:top w:val="none" w:sz="0" w:space="0" w:color="auto"/>
        <w:left w:val="none" w:sz="0" w:space="0" w:color="auto"/>
        <w:bottom w:val="none" w:sz="0" w:space="0" w:color="auto"/>
        <w:right w:val="none" w:sz="0" w:space="0" w:color="auto"/>
      </w:divBdr>
    </w:div>
    <w:div w:id="1144660731">
      <w:bodyDiv w:val="1"/>
      <w:marLeft w:val="0"/>
      <w:marRight w:val="0"/>
      <w:marTop w:val="0"/>
      <w:marBottom w:val="0"/>
      <w:divBdr>
        <w:top w:val="none" w:sz="0" w:space="0" w:color="auto"/>
        <w:left w:val="none" w:sz="0" w:space="0" w:color="auto"/>
        <w:bottom w:val="none" w:sz="0" w:space="0" w:color="auto"/>
        <w:right w:val="none" w:sz="0" w:space="0" w:color="auto"/>
      </w:divBdr>
    </w:div>
    <w:div w:id="1166702932">
      <w:bodyDiv w:val="1"/>
      <w:marLeft w:val="0"/>
      <w:marRight w:val="0"/>
      <w:marTop w:val="0"/>
      <w:marBottom w:val="0"/>
      <w:divBdr>
        <w:top w:val="none" w:sz="0" w:space="0" w:color="auto"/>
        <w:left w:val="none" w:sz="0" w:space="0" w:color="auto"/>
        <w:bottom w:val="none" w:sz="0" w:space="0" w:color="auto"/>
        <w:right w:val="none" w:sz="0" w:space="0" w:color="auto"/>
      </w:divBdr>
    </w:div>
    <w:div w:id="1181774440">
      <w:bodyDiv w:val="1"/>
      <w:marLeft w:val="0"/>
      <w:marRight w:val="0"/>
      <w:marTop w:val="0"/>
      <w:marBottom w:val="0"/>
      <w:divBdr>
        <w:top w:val="none" w:sz="0" w:space="0" w:color="auto"/>
        <w:left w:val="none" w:sz="0" w:space="0" w:color="auto"/>
        <w:bottom w:val="none" w:sz="0" w:space="0" w:color="auto"/>
        <w:right w:val="none" w:sz="0" w:space="0" w:color="auto"/>
      </w:divBdr>
    </w:div>
    <w:div w:id="1214466939">
      <w:bodyDiv w:val="1"/>
      <w:marLeft w:val="0"/>
      <w:marRight w:val="0"/>
      <w:marTop w:val="0"/>
      <w:marBottom w:val="0"/>
      <w:divBdr>
        <w:top w:val="none" w:sz="0" w:space="0" w:color="auto"/>
        <w:left w:val="none" w:sz="0" w:space="0" w:color="auto"/>
        <w:bottom w:val="none" w:sz="0" w:space="0" w:color="auto"/>
        <w:right w:val="none" w:sz="0" w:space="0" w:color="auto"/>
      </w:divBdr>
    </w:div>
    <w:div w:id="1229417246">
      <w:bodyDiv w:val="1"/>
      <w:marLeft w:val="0"/>
      <w:marRight w:val="0"/>
      <w:marTop w:val="0"/>
      <w:marBottom w:val="0"/>
      <w:divBdr>
        <w:top w:val="none" w:sz="0" w:space="0" w:color="auto"/>
        <w:left w:val="none" w:sz="0" w:space="0" w:color="auto"/>
        <w:bottom w:val="none" w:sz="0" w:space="0" w:color="auto"/>
        <w:right w:val="none" w:sz="0" w:space="0" w:color="auto"/>
      </w:divBdr>
    </w:div>
    <w:div w:id="1236470165">
      <w:bodyDiv w:val="1"/>
      <w:marLeft w:val="0"/>
      <w:marRight w:val="0"/>
      <w:marTop w:val="0"/>
      <w:marBottom w:val="0"/>
      <w:divBdr>
        <w:top w:val="none" w:sz="0" w:space="0" w:color="auto"/>
        <w:left w:val="none" w:sz="0" w:space="0" w:color="auto"/>
        <w:bottom w:val="none" w:sz="0" w:space="0" w:color="auto"/>
        <w:right w:val="none" w:sz="0" w:space="0" w:color="auto"/>
      </w:divBdr>
    </w:div>
    <w:div w:id="1243444663">
      <w:bodyDiv w:val="1"/>
      <w:marLeft w:val="0"/>
      <w:marRight w:val="0"/>
      <w:marTop w:val="0"/>
      <w:marBottom w:val="0"/>
      <w:divBdr>
        <w:top w:val="none" w:sz="0" w:space="0" w:color="auto"/>
        <w:left w:val="none" w:sz="0" w:space="0" w:color="auto"/>
        <w:bottom w:val="none" w:sz="0" w:space="0" w:color="auto"/>
        <w:right w:val="none" w:sz="0" w:space="0" w:color="auto"/>
      </w:divBdr>
    </w:div>
    <w:div w:id="1257320851">
      <w:bodyDiv w:val="1"/>
      <w:marLeft w:val="0"/>
      <w:marRight w:val="0"/>
      <w:marTop w:val="0"/>
      <w:marBottom w:val="0"/>
      <w:divBdr>
        <w:top w:val="none" w:sz="0" w:space="0" w:color="auto"/>
        <w:left w:val="none" w:sz="0" w:space="0" w:color="auto"/>
        <w:bottom w:val="none" w:sz="0" w:space="0" w:color="auto"/>
        <w:right w:val="none" w:sz="0" w:space="0" w:color="auto"/>
      </w:divBdr>
    </w:div>
    <w:div w:id="1262568664">
      <w:bodyDiv w:val="1"/>
      <w:marLeft w:val="0"/>
      <w:marRight w:val="0"/>
      <w:marTop w:val="0"/>
      <w:marBottom w:val="0"/>
      <w:divBdr>
        <w:top w:val="none" w:sz="0" w:space="0" w:color="auto"/>
        <w:left w:val="none" w:sz="0" w:space="0" w:color="auto"/>
        <w:bottom w:val="none" w:sz="0" w:space="0" w:color="auto"/>
        <w:right w:val="none" w:sz="0" w:space="0" w:color="auto"/>
      </w:divBdr>
    </w:div>
    <w:div w:id="1271858306">
      <w:bodyDiv w:val="1"/>
      <w:marLeft w:val="0"/>
      <w:marRight w:val="0"/>
      <w:marTop w:val="0"/>
      <w:marBottom w:val="0"/>
      <w:divBdr>
        <w:top w:val="none" w:sz="0" w:space="0" w:color="auto"/>
        <w:left w:val="none" w:sz="0" w:space="0" w:color="auto"/>
        <w:bottom w:val="none" w:sz="0" w:space="0" w:color="auto"/>
        <w:right w:val="none" w:sz="0" w:space="0" w:color="auto"/>
      </w:divBdr>
    </w:div>
    <w:div w:id="1288462517">
      <w:bodyDiv w:val="1"/>
      <w:marLeft w:val="0"/>
      <w:marRight w:val="0"/>
      <w:marTop w:val="0"/>
      <w:marBottom w:val="0"/>
      <w:divBdr>
        <w:top w:val="none" w:sz="0" w:space="0" w:color="auto"/>
        <w:left w:val="none" w:sz="0" w:space="0" w:color="auto"/>
        <w:bottom w:val="none" w:sz="0" w:space="0" w:color="auto"/>
        <w:right w:val="none" w:sz="0" w:space="0" w:color="auto"/>
      </w:divBdr>
    </w:div>
    <w:div w:id="1306549351">
      <w:bodyDiv w:val="1"/>
      <w:marLeft w:val="0"/>
      <w:marRight w:val="0"/>
      <w:marTop w:val="0"/>
      <w:marBottom w:val="0"/>
      <w:divBdr>
        <w:top w:val="none" w:sz="0" w:space="0" w:color="auto"/>
        <w:left w:val="none" w:sz="0" w:space="0" w:color="auto"/>
        <w:bottom w:val="none" w:sz="0" w:space="0" w:color="auto"/>
        <w:right w:val="none" w:sz="0" w:space="0" w:color="auto"/>
      </w:divBdr>
    </w:div>
    <w:div w:id="1310019815">
      <w:bodyDiv w:val="1"/>
      <w:marLeft w:val="0"/>
      <w:marRight w:val="0"/>
      <w:marTop w:val="0"/>
      <w:marBottom w:val="0"/>
      <w:divBdr>
        <w:top w:val="none" w:sz="0" w:space="0" w:color="auto"/>
        <w:left w:val="none" w:sz="0" w:space="0" w:color="auto"/>
        <w:bottom w:val="none" w:sz="0" w:space="0" w:color="auto"/>
        <w:right w:val="none" w:sz="0" w:space="0" w:color="auto"/>
      </w:divBdr>
    </w:div>
    <w:div w:id="1314723187">
      <w:bodyDiv w:val="1"/>
      <w:marLeft w:val="0"/>
      <w:marRight w:val="0"/>
      <w:marTop w:val="0"/>
      <w:marBottom w:val="0"/>
      <w:divBdr>
        <w:top w:val="none" w:sz="0" w:space="0" w:color="auto"/>
        <w:left w:val="none" w:sz="0" w:space="0" w:color="auto"/>
        <w:bottom w:val="none" w:sz="0" w:space="0" w:color="auto"/>
        <w:right w:val="none" w:sz="0" w:space="0" w:color="auto"/>
      </w:divBdr>
    </w:div>
    <w:div w:id="1322154849">
      <w:bodyDiv w:val="1"/>
      <w:marLeft w:val="0"/>
      <w:marRight w:val="0"/>
      <w:marTop w:val="0"/>
      <w:marBottom w:val="0"/>
      <w:divBdr>
        <w:top w:val="none" w:sz="0" w:space="0" w:color="auto"/>
        <w:left w:val="none" w:sz="0" w:space="0" w:color="auto"/>
        <w:bottom w:val="none" w:sz="0" w:space="0" w:color="auto"/>
        <w:right w:val="none" w:sz="0" w:space="0" w:color="auto"/>
      </w:divBdr>
    </w:div>
    <w:div w:id="1338922861">
      <w:bodyDiv w:val="1"/>
      <w:marLeft w:val="0"/>
      <w:marRight w:val="0"/>
      <w:marTop w:val="0"/>
      <w:marBottom w:val="0"/>
      <w:divBdr>
        <w:top w:val="none" w:sz="0" w:space="0" w:color="auto"/>
        <w:left w:val="none" w:sz="0" w:space="0" w:color="auto"/>
        <w:bottom w:val="none" w:sz="0" w:space="0" w:color="auto"/>
        <w:right w:val="none" w:sz="0" w:space="0" w:color="auto"/>
      </w:divBdr>
    </w:div>
    <w:div w:id="1342775789">
      <w:bodyDiv w:val="1"/>
      <w:marLeft w:val="0"/>
      <w:marRight w:val="0"/>
      <w:marTop w:val="0"/>
      <w:marBottom w:val="0"/>
      <w:divBdr>
        <w:top w:val="none" w:sz="0" w:space="0" w:color="auto"/>
        <w:left w:val="none" w:sz="0" w:space="0" w:color="auto"/>
        <w:bottom w:val="none" w:sz="0" w:space="0" w:color="auto"/>
        <w:right w:val="none" w:sz="0" w:space="0" w:color="auto"/>
      </w:divBdr>
    </w:div>
    <w:div w:id="1356073902">
      <w:bodyDiv w:val="1"/>
      <w:marLeft w:val="0"/>
      <w:marRight w:val="0"/>
      <w:marTop w:val="0"/>
      <w:marBottom w:val="0"/>
      <w:divBdr>
        <w:top w:val="none" w:sz="0" w:space="0" w:color="auto"/>
        <w:left w:val="none" w:sz="0" w:space="0" w:color="auto"/>
        <w:bottom w:val="none" w:sz="0" w:space="0" w:color="auto"/>
        <w:right w:val="none" w:sz="0" w:space="0" w:color="auto"/>
      </w:divBdr>
    </w:div>
    <w:div w:id="1364938535">
      <w:bodyDiv w:val="1"/>
      <w:marLeft w:val="0"/>
      <w:marRight w:val="0"/>
      <w:marTop w:val="0"/>
      <w:marBottom w:val="0"/>
      <w:divBdr>
        <w:top w:val="none" w:sz="0" w:space="0" w:color="auto"/>
        <w:left w:val="none" w:sz="0" w:space="0" w:color="auto"/>
        <w:bottom w:val="none" w:sz="0" w:space="0" w:color="auto"/>
        <w:right w:val="none" w:sz="0" w:space="0" w:color="auto"/>
      </w:divBdr>
    </w:div>
    <w:div w:id="1373307421">
      <w:bodyDiv w:val="1"/>
      <w:marLeft w:val="0"/>
      <w:marRight w:val="0"/>
      <w:marTop w:val="0"/>
      <w:marBottom w:val="0"/>
      <w:divBdr>
        <w:top w:val="none" w:sz="0" w:space="0" w:color="auto"/>
        <w:left w:val="none" w:sz="0" w:space="0" w:color="auto"/>
        <w:bottom w:val="none" w:sz="0" w:space="0" w:color="auto"/>
        <w:right w:val="none" w:sz="0" w:space="0" w:color="auto"/>
      </w:divBdr>
    </w:div>
    <w:div w:id="1374963705">
      <w:bodyDiv w:val="1"/>
      <w:marLeft w:val="0"/>
      <w:marRight w:val="0"/>
      <w:marTop w:val="0"/>
      <w:marBottom w:val="0"/>
      <w:divBdr>
        <w:top w:val="none" w:sz="0" w:space="0" w:color="auto"/>
        <w:left w:val="none" w:sz="0" w:space="0" w:color="auto"/>
        <w:bottom w:val="none" w:sz="0" w:space="0" w:color="auto"/>
        <w:right w:val="none" w:sz="0" w:space="0" w:color="auto"/>
      </w:divBdr>
    </w:div>
    <w:div w:id="1375495955">
      <w:bodyDiv w:val="1"/>
      <w:marLeft w:val="0"/>
      <w:marRight w:val="0"/>
      <w:marTop w:val="0"/>
      <w:marBottom w:val="0"/>
      <w:divBdr>
        <w:top w:val="none" w:sz="0" w:space="0" w:color="auto"/>
        <w:left w:val="none" w:sz="0" w:space="0" w:color="auto"/>
        <w:bottom w:val="none" w:sz="0" w:space="0" w:color="auto"/>
        <w:right w:val="none" w:sz="0" w:space="0" w:color="auto"/>
      </w:divBdr>
    </w:div>
    <w:div w:id="1433940311">
      <w:bodyDiv w:val="1"/>
      <w:marLeft w:val="0"/>
      <w:marRight w:val="0"/>
      <w:marTop w:val="0"/>
      <w:marBottom w:val="0"/>
      <w:divBdr>
        <w:top w:val="none" w:sz="0" w:space="0" w:color="auto"/>
        <w:left w:val="none" w:sz="0" w:space="0" w:color="auto"/>
        <w:bottom w:val="none" w:sz="0" w:space="0" w:color="auto"/>
        <w:right w:val="none" w:sz="0" w:space="0" w:color="auto"/>
      </w:divBdr>
    </w:div>
    <w:div w:id="1439520372">
      <w:bodyDiv w:val="1"/>
      <w:marLeft w:val="0"/>
      <w:marRight w:val="0"/>
      <w:marTop w:val="0"/>
      <w:marBottom w:val="0"/>
      <w:divBdr>
        <w:top w:val="none" w:sz="0" w:space="0" w:color="auto"/>
        <w:left w:val="none" w:sz="0" w:space="0" w:color="auto"/>
        <w:bottom w:val="none" w:sz="0" w:space="0" w:color="auto"/>
        <w:right w:val="none" w:sz="0" w:space="0" w:color="auto"/>
      </w:divBdr>
    </w:div>
    <w:div w:id="1460341211">
      <w:bodyDiv w:val="1"/>
      <w:marLeft w:val="0"/>
      <w:marRight w:val="0"/>
      <w:marTop w:val="0"/>
      <w:marBottom w:val="0"/>
      <w:divBdr>
        <w:top w:val="none" w:sz="0" w:space="0" w:color="auto"/>
        <w:left w:val="none" w:sz="0" w:space="0" w:color="auto"/>
        <w:bottom w:val="none" w:sz="0" w:space="0" w:color="auto"/>
        <w:right w:val="none" w:sz="0" w:space="0" w:color="auto"/>
      </w:divBdr>
    </w:div>
    <w:div w:id="1462262229">
      <w:bodyDiv w:val="1"/>
      <w:marLeft w:val="0"/>
      <w:marRight w:val="0"/>
      <w:marTop w:val="0"/>
      <w:marBottom w:val="0"/>
      <w:divBdr>
        <w:top w:val="none" w:sz="0" w:space="0" w:color="auto"/>
        <w:left w:val="none" w:sz="0" w:space="0" w:color="auto"/>
        <w:bottom w:val="none" w:sz="0" w:space="0" w:color="auto"/>
        <w:right w:val="none" w:sz="0" w:space="0" w:color="auto"/>
      </w:divBdr>
    </w:div>
    <w:div w:id="1538396684">
      <w:bodyDiv w:val="1"/>
      <w:marLeft w:val="0"/>
      <w:marRight w:val="0"/>
      <w:marTop w:val="0"/>
      <w:marBottom w:val="0"/>
      <w:divBdr>
        <w:top w:val="none" w:sz="0" w:space="0" w:color="auto"/>
        <w:left w:val="none" w:sz="0" w:space="0" w:color="auto"/>
        <w:bottom w:val="none" w:sz="0" w:space="0" w:color="auto"/>
        <w:right w:val="none" w:sz="0" w:space="0" w:color="auto"/>
      </w:divBdr>
    </w:div>
    <w:div w:id="1549218472">
      <w:bodyDiv w:val="1"/>
      <w:marLeft w:val="0"/>
      <w:marRight w:val="0"/>
      <w:marTop w:val="0"/>
      <w:marBottom w:val="0"/>
      <w:divBdr>
        <w:top w:val="none" w:sz="0" w:space="0" w:color="auto"/>
        <w:left w:val="none" w:sz="0" w:space="0" w:color="auto"/>
        <w:bottom w:val="none" w:sz="0" w:space="0" w:color="auto"/>
        <w:right w:val="none" w:sz="0" w:space="0" w:color="auto"/>
      </w:divBdr>
    </w:div>
    <w:div w:id="1583219760">
      <w:bodyDiv w:val="1"/>
      <w:marLeft w:val="0"/>
      <w:marRight w:val="0"/>
      <w:marTop w:val="0"/>
      <w:marBottom w:val="0"/>
      <w:divBdr>
        <w:top w:val="none" w:sz="0" w:space="0" w:color="auto"/>
        <w:left w:val="none" w:sz="0" w:space="0" w:color="auto"/>
        <w:bottom w:val="none" w:sz="0" w:space="0" w:color="auto"/>
        <w:right w:val="none" w:sz="0" w:space="0" w:color="auto"/>
      </w:divBdr>
    </w:div>
    <w:div w:id="1586569034">
      <w:bodyDiv w:val="1"/>
      <w:marLeft w:val="0"/>
      <w:marRight w:val="0"/>
      <w:marTop w:val="0"/>
      <w:marBottom w:val="0"/>
      <w:divBdr>
        <w:top w:val="none" w:sz="0" w:space="0" w:color="auto"/>
        <w:left w:val="none" w:sz="0" w:space="0" w:color="auto"/>
        <w:bottom w:val="none" w:sz="0" w:space="0" w:color="auto"/>
        <w:right w:val="none" w:sz="0" w:space="0" w:color="auto"/>
      </w:divBdr>
    </w:div>
    <w:div w:id="1591504448">
      <w:bodyDiv w:val="1"/>
      <w:marLeft w:val="0"/>
      <w:marRight w:val="0"/>
      <w:marTop w:val="0"/>
      <w:marBottom w:val="0"/>
      <w:divBdr>
        <w:top w:val="none" w:sz="0" w:space="0" w:color="auto"/>
        <w:left w:val="none" w:sz="0" w:space="0" w:color="auto"/>
        <w:bottom w:val="none" w:sz="0" w:space="0" w:color="auto"/>
        <w:right w:val="none" w:sz="0" w:space="0" w:color="auto"/>
      </w:divBdr>
    </w:div>
    <w:div w:id="1597708495">
      <w:bodyDiv w:val="1"/>
      <w:marLeft w:val="0"/>
      <w:marRight w:val="0"/>
      <w:marTop w:val="0"/>
      <w:marBottom w:val="0"/>
      <w:divBdr>
        <w:top w:val="none" w:sz="0" w:space="0" w:color="auto"/>
        <w:left w:val="none" w:sz="0" w:space="0" w:color="auto"/>
        <w:bottom w:val="none" w:sz="0" w:space="0" w:color="auto"/>
        <w:right w:val="none" w:sz="0" w:space="0" w:color="auto"/>
      </w:divBdr>
    </w:div>
    <w:div w:id="1618833551">
      <w:bodyDiv w:val="1"/>
      <w:marLeft w:val="0"/>
      <w:marRight w:val="0"/>
      <w:marTop w:val="0"/>
      <w:marBottom w:val="0"/>
      <w:divBdr>
        <w:top w:val="none" w:sz="0" w:space="0" w:color="auto"/>
        <w:left w:val="none" w:sz="0" w:space="0" w:color="auto"/>
        <w:bottom w:val="none" w:sz="0" w:space="0" w:color="auto"/>
        <w:right w:val="none" w:sz="0" w:space="0" w:color="auto"/>
      </w:divBdr>
    </w:div>
    <w:div w:id="1622567270">
      <w:bodyDiv w:val="1"/>
      <w:marLeft w:val="0"/>
      <w:marRight w:val="0"/>
      <w:marTop w:val="0"/>
      <w:marBottom w:val="0"/>
      <w:divBdr>
        <w:top w:val="none" w:sz="0" w:space="0" w:color="auto"/>
        <w:left w:val="none" w:sz="0" w:space="0" w:color="auto"/>
        <w:bottom w:val="none" w:sz="0" w:space="0" w:color="auto"/>
        <w:right w:val="none" w:sz="0" w:space="0" w:color="auto"/>
      </w:divBdr>
    </w:div>
    <w:div w:id="1626934014">
      <w:bodyDiv w:val="1"/>
      <w:marLeft w:val="0"/>
      <w:marRight w:val="0"/>
      <w:marTop w:val="0"/>
      <w:marBottom w:val="0"/>
      <w:divBdr>
        <w:top w:val="none" w:sz="0" w:space="0" w:color="auto"/>
        <w:left w:val="none" w:sz="0" w:space="0" w:color="auto"/>
        <w:bottom w:val="none" w:sz="0" w:space="0" w:color="auto"/>
        <w:right w:val="none" w:sz="0" w:space="0" w:color="auto"/>
      </w:divBdr>
    </w:div>
    <w:div w:id="1685980865">
      <w:bodyDiv w:val="1"/>
      <w:marLeft w:val="0"/>
      <w:marRight w:val="0"/>
      <w:marTop w:val="0"/>
      <w:marBottom w:val="0"/>
      <w:divBdr>
        <w:top w:val="none" w:sz="0" w:space="0" w:color="auto"/>
        <w:left w:val="none" w:sz="0" w:space="0" w:color="auto"/>
        <w:bottom w:val="none" w:sz="0" w:space="0" w:color="auto"/>
        <w:right w:val="none" w:sz="0" w:space="0" w:color="auto"/>
      </w:divBdr>
    </w:div>
    <w:div w:id="1699427044">
      <w:bodyDiv w:val="1"/>
      <w:marLeft w:val="0"/>
      <w:marRight w:val="0"/>
      <w:marTop w:val="0"/>
      <w:marBottom w:val="0"/>
      <w:divBdr>
        <w:top w:val="none" w:sz="0" w:space="0" w:color="auto"/>
        <w:left w:val="none" w:sz="0" w:space="0" w:color="auto"/>
        <w:bottom w:val="none" w:sz="0" w:space="0" w:color="auto"/>
        <w:right w:val="none" w:sz="0" w:space="0" w:color="auto"/>
      </w:divBdr>
    </w:div>
    <w:div w:id="1709262316">
      <w:bodyDiv w:val="1"/>
      <w:marLeft w:val="0"/>
      <w:marRight w:val="0"/>
      <w:marTop w:val="0"/>
      <w:marBottom w:val="0"/>
      <w:divBdr>
        <w:top w:val="none" w:sz="0" w:space="0" w:color="auto"/>
        <w:left w:val="none" w:sz="0" w:space="0" w:color="auto"/>
        <w:bottom w:val="none" w:sz="0" w:space="0" w:color="auto"/>
        <w:right w:val="none" w:sz="0" w:space="0" w:color="auto"/>
      </w:divBdr>
    </w:div>
    <w:div w:id="1712460725">
      <w:bodyDiv w:val="1"/>
      <w:marLeft w:val="0"/>
      <w:marRight w:val="0"/>
      <w:marTop w:val="0"/>
      <w:marBottom w:val="0"/>
      <w:divBdr>
        <w:top w:val="none" w:sz="0" w:space="0" w:color="auto"/>
        <w:left w:val="none" w:sz="0" w:space="0" w:color="auto"/>
        <w:bottom w:val="none" w:sz="0" w:space="0" w:color="auto"/>
        <w:right w:val="none" w:sz="0" w:space="0" w:color="auto"/>
      </w:divBdr>
    </w:div>
    <w:div w:id="1747919431">
      <w:bodyDiv w:val="1"/>
      <w:marLeft w:val="0"/>
      <w:marRight w:val="0"/>
      <w:marTop w:val="0"/>
      <w:marBottom w:val="0"/>
      <w:divBdr>
        <w:top w:val="none" w:sz="0" w:space="0" w:color="auto"/>
        <w:left w:val="none" w:sz="0" w:space="0" w:color="auto"/>
        <w:bottom w:val="none" w:sz="0" w:space="0" w:color="auto"/>
        <w:right w:val="none" w:sz="0" w:space="0" w:color="auto"/>
      </w:divBdr>
    </w:div>
    <w:div w:id="1755857214">
      <w:bodyDiv w:val="1"/>
      <w:marLeft w:val="0"/>
      <w:marRight w:val="0"/>
      <w:marTop w:val="0"/>
      <w:marBottom w:val="0"/>
      <w:divBdr>
        <w:top w:val="none" w:sz="0" w:space="0" w:color="auto"/>
        <w:left w:val="none" w:sz="0" w:space="0" w:color="auto"/>
        <w:bottom w:val="none" w:sz="0" w:space="0" w:color="auto"/>
        <w:right w:val="none" w:sz="0" w:space="0" w:color="auto"/>
      </w:divBdr>
    </w:div>
    <w:div w:id="1766685488">
      <w:bodyDiv w:val="1"/>
      <w:marLeft w:val="0"/>
      <w:marRight w:val="0"/>
      <w:marTop w:val="0"/>
      <w:marBottom w:val="0"/>
      <w:divBdr>
        <w:top w:val="none" w:sz="0" w:space="0" w:color="auto"/>
        <w:left w:val="none" w:sz="0" w:space="0" w:color="auto"/>
        <w:bottom w:val="none" w:sz="0" w:space="0" w:color="auto"/>
        <w:right w:val="none" w:sz="0" w:space="0" w:color="auto"/>
      </w:divBdr>
    </w:div>
    <w:div w:id="1772966336">
      <w:bodyDiv w:val="1"/>
      <w:marLeft w:val="0"/>
      <w:marRight w:val="0"/>
      <w:marTop w:val="0"/>
      <w:marBottom w:val="0"/>
      <w:divBdr>
        <w:top w:val="none" w:sz="0" w:space="0" w:color="auto"/>
        <w:left w:val="none" w:sz="0" w:space="0" w:color="auto"/>
        <w:bottom w:val="none" w:sz="0" w:space="0" w:color="auto"/>
        <w:right w:val="none" w:sz="0" w:space="0" w:color="auto"/>
      </w:divBdr>
    </w:div>
    <w:div w:id="1774014071">
      <w:bodyDiv w:val="1"/>
      <w:marLeft w:val="0"/>
      <w:marRight w:val="0"/>
      <w:marTop w:val="0"/>
      <w:marBottom w:val="0"/>
      <w:divBdr>
        <w:top w:val="none" w:sz="0" w:space="0" w:color="auto"/>
        <w:left w:val="none" w:sz="0" w:space="0" w:color="auto"/>
        <w:bottom w:val="none" w:sz="0" w:space="0" w:color="auto"/>
        <w:right w:val="none" w:sz="0" w:space="0" w:color="auto"/>
      </w:divBdr>
    </w:div>
    <w:div w:id="1782874053">
      <w:bodyDiv w:val="1"/>
      <w:marLeft w:val="0"/>
      <w:marRight w:val="0"/>
      <w:marTop w:val="0"/>
      <w:marBottom w:val="0"/>
      <w:divBdr>
        <w:top w:val="none" w:sz="0" w:space="0" w:color="auto"/>
        <w:left w:val="none" w:sz="0" w:space="0" w:color="auto"/>
        <w:bottom w:val="none" w:sz="0" w:space="0" w:color="auto"/>
        <w:right w:val="none" w:sz="0" w:space="0" w:color="auto"/>
      </w:divBdr>
    </w:div>
    <w:div w:id="1785495409">
      <w:bodyDiv w:val="1"/>
      <w:marLeft w:val="0"/>
      <w:marRight w:val="0"/>
      <w:marTop w:val="0"/>
      <w:marBottom w:val="0"/>
      <w:divBdr>
        <w:top w:val="none" w:sz="0" w:space="0" w:color="auto"/>
        <w:left w:val="none" w:sz="0" w:space="0" w:color="auto"/>
        <w:bottom w:val="none" w:sz="0" w:space="0" w:color="auto"/>
        <w:right w:val="none" w:sz="0" w:space="0" w:color="auto"/>
      </w:divBdr>
    </w:div>
    <w:div w:id="1795442625">
      <w:bodyDiv w:val="1"/>
      <w:marLeft w:val="0"/>
      <w:marRight w:val="0"/>
      <w:marTop w:val="0"/>
      <w:marBottom w:val="0"/>
      <w:divBdr>
        <w:top w:val="none" w:sz="0" w:space="0" w:color="auto"/>
        <w:left w:val="none" w:sz="0" w:space="0" w:color="auto"/>
        <w:bottom w:val="none" w:sz="0" w:space="0" w:color="auto"/>
        <w:right w:val="none" w:sz="0" w:space="0" w:color="auto"/>
      </w:divBdr>
    </w:div>
    <w:div w:id="1843934629">
      <w:bodyDiv w:val="1"/>
      <w:marLeft w:val="0"/>
      <w:marRight w:val="0"/>
      <w:marTop w:val="0"/>
      <w:marBottom w:val="0"/>
      <w:divBdr>
        <w:top w:val="none" w:sz="0" w:space="0" w:color="auto"/>
        <w:left w:val="none" w:sz="0" w:space="0" w:color="auto"/>
        <w:bottom w:val="none" w:sz="0" w:space="0" w:color="auto"/>
        <w:right w:val="none" w:sz="0" w:space="0" w:color="auto"/>
      </w:divBdr>
    </w:div>
    <w:div w:id="1860045446">
      <w:bodyDiv w:val="1"/>
      <w:marLeft w:val="0"/>
      <w:marRight w:val="0"/>
      <w:marTop w:val="0"/>
      <w:marBottom w:val="0"/>
      <w:divBdr>
        <w:top w:val="none" w:sz="0" w:space="0" w:color="auto"/>
        <w:left w:val="none" w:sz="0" w:space="0" w:color="auto"/>
        <w:bottom w:val="none" w:sz="0" w:space="0" w:color="auto"/>
        <w:right w:val="none" w:sz="0" w:space="0" w:color="auto"/>
      </w:divBdr>
    </w:div>
    <w:div w:id="1860506642">
      <w:bodyDiv w:val="1"/>
      <w:marLeft w:val="0"/>
      <w:marRight w:val="0"/>
      <w:marTop w:val="0"/>
      <w:marBottom w:val="0"/>
      <w:divBdr>
        <w:top w:val="none" w:sz="0" w:space="0" w:color="auto"/>
        <w:left w:val="none" w:sz="0" w:space="0" w:color="auto"/>
        <w:bottom w:val="none" w:sz="0" w:space="0" w:color="auto"/>
        <w:right w:val="none" w:sz="0" w:space="0" w:color="auto"/>
      </w:divBdr>
    </w:div>
    <w:div w:id="1880237106">
      <w:bodyDiv w:val="1"/>
      <w:marLeft w:val="0"/>
      <w:marRight w:val="0"/>
      <w:marTop w:val="0"/>
      <w:marBottom w:val="0"/>
      <w:divBdr>
        <w:top w:val="none" w:sz="0" w:space="0" w:color="auto"/>
        <w:left w:val="none" w:sz="0" w:space="0" w:color="auto"/>
        <w:bottom w:val="none" w:sz="0" w:space="0" w:color="auto"/>
        <w:right w:val="none" w:sz="0" w:space="0" w:color="auto"/>
      </w:divBdr>
    </w:div>
    <w:div w:id="1925138272">
      <w:bodyDiv w:val="1"/>
      <w:marLeft w:val="0"/>
      <w:marRight w:val="0"/>
      <w:marTop w:val="0"/>
      <w:marBottom w:val="0"/>
      <w:divBdr>
        <w:top w:val="none" w:sz="0" w:space="0" w:color="auto"/>
        <w:left w:val="none" w:sz="0" w:space="0" w:color="auto"/>
        <w:bottom w:val="none" w:sz="0" w:space="0" w:color="auto"/>
        <w:right w:val="none" w:sz="0" w:space="0" w:color="auto"/>
      </w:divBdr>
    </w:div>
    <w:div w:id="1926063957">
      <w:bodyDiv w:val="1"/>
      <w:marLeft w:val="0"/>
      <w:marRight w:val="0"/>
      <w:marTop w:val="0"/>
      <w:marBottom w:val="0"/>
      <w:divBdr>
        <w:top w:val="none" w:sz="0" w:space="0" w:color="auto"/>
        <w:left w:val="none" w:sz="0" w:space="0" w:color="auto"/>
        <w:bottom w:val="none" w:sz="0" w:space="0" w:color="auto"/>
        <w:right w:val="none" w:sz="0" w:space="0" w:color="auto"/>
      </w:divBdr>
    </w:div>
    <w:div w:id="1947076226">
      <w:bodyDiv w:val="1"/>
      <w:marLeft w:val="0"/>
      <w:marRight w:val="0"/>
      <w:marTop w:val="0"/>
      <w:marBottom w:val="0"/>
      <w:divBdr>
        <w:top w:val="none" w:sz="0" w:space="0" w:color="auto"/>
        <w:left w:val="none" w:sz="0" w:space="0" w:color="auto"/>
        <w:bottom w:val="none" w:sz="0" w:space="0" w:color="auto"/>
        <w:right w:val="none" w:sz="0" w:space="0" w:color="auto"/>
      </w:divBdr>
    </w:div>
    <w:div w:id="1952667450">
      <w:bodyDiv w:val="1"/>
      <w:marLeft w:val="0"/>
      <w:marRight w:val="0"/>
      <w:marTop w:val="0"/>
      <w:marBottom w:val="0"/>
      <w:divBdr>
        <w:top w:val="none" w:sz="0" w:space="0" w:color="auto"/>
        <w:left w:val="none" w:sz="0" w:space="0" w:color="auto"/>
        <w:bottom w:val="none" w:sz="0" w:space="0" w:color="auto"/>
        <w:right w:val="none" w:sz="0" w:space="0" w:color="auto"/>
      </w:divBdr>
    </w:div>
    <w:div w:id="1979264557">
      <w:bodyDiv w:val="1"/>
      <w:marLeft w:val="0"/>
      <w:marRight w:val="0"/>
      <w:marTop w:val="0"/>
      <w:marBottom w:val="0"/>
      <w:divBdr>
        <w:top w:val="none" w:sz="0" w:space="0" w:color="auto"/>
        <w:left w:val="none" w:sz="0" w:space="0" w:color="auto"/>
        <w:bottom w:val="none" w:sz="0" w:space="0" w:color="auto"/>
        <w:right w:val="none" w:sz="0" w:space="0" w:color="auto"/>
      </w:divBdr>
    </w:div>
    <w:div w:id="1987852321">
      <w:bodyDiv w:val="1"/>
      <w:marLeft w:val="0"/>
      <w:marRight w:val="0"/>
      <w:marTop w:val="0"/>
      <w:marBottom w:val="0"/>
      <w:divBdr>
        <w:top w:val="none" w:sz="0" w:space="0" w:color="auto"/>
        <w:left w:val="none" w:sz="0" w:space="0" w:color="auto"/>
        <w:bottom w:val="none" w:sz="0" w:space="0" w:color="auto"/>
        <w:right w:val="none" w:sz="0" w:space="0" w:color="auto"/>
      </w:divBdr>
    </w:div>
    <w:div w:id="2000304267">
      <w:bodyDiv w:val="1"/>
      <w:marLeft w:val="0"/>
      <w:marRight w:val="0"/>
      <w:marTop w:val="0"/>
      <w:marBottom w:val="0"/>
      <w:divBdr>
        <w:top w:val="none" w:sz="0" w:space="0" w:color="auto"/>
        <w:left w:val="none" w:sz="0" w:space="0" w:color="auto"/>
        <w:bottom w:val="none" w:sz="0" w:space="0" w:color="auto"/>
        <w:right w:val="none" w:sz="0" w:space="0" w:color="auto"/>
      </w:divBdr>
    </w:div>
    <w:div w:id="2002462065">
      <w:bodyDiv w:val="1"/>
      <w:marLeft w:val="0"/>
      <w:marRight w:val="0"/>
      <w:marTop w:val="0"/>
      <w:marBottom w:val="0"/>
      <w:divBdr>
        <w:top w:val="none" w:sz="0" w:space="0" w:color="auto"/>
        <w:left w:val="none" w:sz="0" w:space="0" w:color="auto"/>
        <w:bottom w:val="none" w:sz="0" w:space="0" w:color="auto"/>
        <w:right w:val="none" w:sz="0" w:space="0" w:color="auto"/>
      </w:divBdr>
    </w:div>
    <w:div w:id="2010591912">
      <w:bodyDiv w:val="1"/>
      <w:marLeft w:val="0"/>
      <w:marRight w:val="0"/>
      <w:marTop w:val="0"/>
      <w:marBottom w:val="0"/>
      <w:divBdr>
        <w:top w:val="none" w:sz="0" w:space="0" w:color="auto"/>
        <w:left w:val="none" w:sz="0" w:space="0" w:color="auto"/>
        <w:bottom w:val="none" w:sz="0" w:space="0" w:color="auto"/>
        <w:right w:val="none" w:sz="0" w:space="0" w:color="auto"/>
      </w:divBdr>
    </w:div>
    <w:div w:id="2035380676">
      <w:bodyDiv w:val="1"/>
      <w:marLeft w:val="0"/>
      <w:marRight w:val="0"/>
      <w:marTop w:val="0"/>
      <w:marBottom w:val="0"/>
      <w:divBdr>
        <w:top w:val="none" w:sz="0" w:space="0" w:color="auto"/>
        <w:left w:val="none" w:sz="0" w:space="0" w:color="auto"/>
        <w:bottom w:val="none" w:sz="0" w:space="0" w:color="auto"/>
        <w:right w:val="none" w:sz="0" w:space="0" w:color="auto"/>
      </w:divBdr>
    </w:div>
    <w:div w:id="2037463322">
      <w:bodyDiv w:val="1"/>
      <w:marLeft w:val="0"/>
      <w:marRight w:val="0"/>
      <w:marTop w:val="0"/>
      <w:marBottom w:val="0"/>
      <w:divBdr>
        <w:top w:val="none" w:sz="0" w:space="0" w:color="auto"/>
        <w:left w:val="none" w:sz="0" w:space="0" w:color="auto"/>
        <w:bottom w:val="none" w:sz="0" w:space="0" w:color="auto"/>
        <w:right w:val="none" w:sz="0" w:space="0" w:color="auto"/>
      </w:divBdr>
    </w:div>
    <w:div w:id="2053655398">
      <w:bodyDiv w:val="1"/>
      <w:marLeft w:val="0"/>
      <w:marRight w:val="0"/>
      <w:marTop w:val="0"/>
      <w:marBottom w:val="0"/>
      <w:divBdr>
        <w:top w:val="none" w:sz="0" w:space="0" w:color="auto"/>
        <w:left w:val="none" w:sz="0" w:space="0" w:color="auto"/>
        <w:bottom w:val="none" w:sz="0" w:space="0" w:color="auto"/>
        <w:right w:val="none" w:sz="0" w:space="0" w:color="auto"/>
      </w:divBdr>
    </w:div>
    <w:div w:id="2068645156">
      <w:bodyDiv w:val="1"/>
      <w:marLeft w:val="0"/>
      <w:marRight w:val="0"/>
      <w:marTop w:val="0"/>
      <w:marBottom w:val="0"/>
      <w:divBdr>
        <w:top w:val="none" w:sz="0" w:space="0" w:color="auto"/>
        <w:left w:val="none" w:sz="0" w:space="0" w:color="auto"/>
        <w:bottom w:val="none" w:sz="0" w:space="0" w:color="auto"/>
        <w:right w:val="none" w:sz="0" w:space="0" w:color="auto"/>
      </w:divBdr>
    </w:div>
    <w:div w:id="2075426509">
      <w:bodyDiv w:val="1"/>
      <w:marLeft w:val="0"/>
      <w:marRight w:val="0"/>
      <w:marTop w:val="0"/>
      <w:marBottom w:val="0"/>
      <w:divBdr>
        <w:top w:val="none" w:sz="0" w:space="0" w:color="auto"/>
        <w:left w:val="none" w:sz="0" w:space="0" w:color="auto"/>
        <w:bottom w:val="none" w:sz="0" w:space="0" w:color="auto"/>
        <w:right w:val="none" w:sz="0" w:space="0" w:color="auto"/>
      </w:divBdr>
    </w:div>
    <w:div w:id="2076201083">
      <w:bodyDiv w:val="1"/>
      <w:marLeft w:val="0"/>
      <w:marRight w:val="0"/>
      <w:marTop w:val="0"/>
      <w:marBottom w:val="0"/>
      <w:divBdr>
        <w:top w:val="none" w:sz="0" w:space="0" w:color="auto"/>
        <w:left w:val="none" w:sz="0" w:space="0" w:color="auto"/>
        <w:bottom w:val="none" w:sz="0" w:space="0" w:color="auto"/>
        <w:right w:val="none" w:sz="0" w:space="0" w:color="auto"/>
      </w:divBdr>
    </w:div>
    <w:div w:id="2088991009">
      <w:bodyDiv w:val="1"/>
      <w:marLeft w:val="0"/>
      <w:marRight w:val="0"/>
      <w:marTop w:val="0"/>
      <w:marBottom w:val="0"/>
      <w:divBdr>
        <w:top w:val="none" w:sz="0" w:space="0" w:color="auto"/>
        <w:left w:val="none" w:sz="0" w:space="0" w:color="auto"/>
        <w:bottom w:val="none" w:sz="0" w:space="0" w:color="auto"/>
        <w:right w:val="none" w:sz="0" w:space="0" w:color="auto"/>
      </w:divBdr>
    </w:div>
    <w:div w:id="2129352996">
      <w:bodyDiv w:val="1"/>
      <w:marLeft w:val="0"/>
      <w:marRight w:val="0"/>
      <w:marTop w:val="0"/>
      <w:marBottom w:val="0"/>
      <w:divBdr>
        <w:top w:val="none" w:sz="0" w:space="0" w:color="auto"/>
        <w:left w:val="none" w:sz="0" w:space="0" w:color="auto"/>
        <w:bottom w:val="none" w:sz="0" w:space="0" w:color="auto"/>
        <w:right w:val="none" w:sz="0" w:space="0" w:color="auto"/>
      </w:divBdr>
    </w:div>
    <w:div w:id="21372152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hyperlink" Target="https://www.distrelec.ch/fr/batterie-au-plomb-12-ah-fiamm-fg20722/p/30047216?q=batterie+au+plomb&amp;page=6&amp;origPos=6&amp;origPageSize=50&amp;simi=99.87" TargetMode="External"/><Relationship Id="rId42" Type="http://schemas.openxmlformats.org/officeDocument/2006/relationships/image" Target="media/image18.png"/><Relationship Id="rId47" Type="http://schemas.openxmlformats.org/officeDocument/2006/relationships/image" Target="media/image23.png"/><Relationship Id="rId63" Type="http://schemas.openxmlformats.org/officeDocument/2006/relationships/image" Target="media/image39.jpeg"/><Relationship Id="rId68" Type="http://schemas.openxmlformats.org/officeDocument/2006/relationships/image" Target="media/image44.png"/><Relationship Id="rId84" Type="http://schemas.openxmlformats.org/officeDocument/2006/relationships/image" Target="media/image56.jpeg"/><Relationship Id="rId89" Type="http://schemas.openxmlformats.org/officeDocument/2006/relationships/image" Target="media/image61.jpeg"/><Relationship Id="rId7" Type="http://schemas.openxmlformats.org/officeDocument/2006/relationships/styles" Target="styles.xml"/><Relationship Id="rId71" Type="http://schemas.openxmlformats.org/officeDocument/2006/relationships/image" Target="media/image42.png"/><Relationship Id="rId92" Type="http://schemas.openxmlformats.org/officeDocument/2006/relationships/image" Target="media/image64.png"/><Relationship Id="rId2" Type="http://schemas.openxmlformats.org/officeDocument/2006/relationships/customXml" Target="../customXml/item2.xml"/><Relationship Id="rId16" Type="http://schemas.openxmlformats.org/officeDocument/2006/relationships/image" Target="media/image2.png"/><Relationship Id="rId29" Type="http://schemas.openxmlformats.org/officeDocument/2006/relationships/hyperlink" Target="https://webench.ti.com/power-designer/switching-regulator" TargetMode="External"/><Relationship Id="rId107" Type="http://schemas.openxmlformats.org/officeDocument/2006/relationships/footer" Target="footer2.xml"/><Relationship Id="rId11" Type="http://schemas.openxmlformats.org/officeDocument/2006/relationships/endnotes" Target="endnotes.xml"/><Relationship Id="rId24" Type="http://schemas.openxmlformats.org/officeDocument/2006/relationships/image" Target="media/image7.png"/><Relationship Id="rId32" Type="http://schemas.openxmlformats.org/officeDocument/2006/relationships/image" Target="media/image10.png"/><Relationship Id="rId37" Type="http://schemas.openxmlformats.org/officeDocument/2006/relationships/image" Target="media/image15.png"/><Relationship Id="rId40" Type="http://schemas.openxmlformats.org/officeDocument/2006/relationships/image" Target="media/image160.png"/><Relationship Id="rId45" Type="http://schemas.openxmlformats.org/officeDocument/2006/relationships/image" Target="media/image21.png"/><Relationship Id="rId53" Type="http://schemas.openxmlformats.org/officeDocument/2006/relationships/image" Target="media/image29.png"/><Relationship Id="rId58" Type="http://schemas.openxmlformats.org/officeDocument/2006/relationships/image" Target="media/image34.jpeg"/><Relationship Id="rId66" Type="http://schemas.openxmlformats.org/officeDocument/2006/relationships/image" Target="media/image39.png"/><Relationship Id="rId74" Type="http://schemas.openxmlformats.org/officeDocument/2006/relationships/image" Target="media/image46.png"/><Relationship Id="rId79" Type="http://schemas.openxmlformats.org/officeDocument/2006/relationships/image" Target="media/image52.png"/><Relationship Id="rId87" Type="http://schemas.openxmlformats.org/officeDocument/2006/relationships/image" Target="media/image59.jpeg"/><Relationship Id="rId102" Type="http://schemas.openxmlformats.org/officeDocument/2006/relationships/hyperlink" Target="https://cdn-shop.adafruit.com/product-files/1138/SK6812+LED+datasheet+.pdf" TargetMode="External"/><Relationship Id="rId5" Type="http://schemas.openxmlformats.org/officeDocument/2006/relationships/customXml" Target="../customXml/item5.xml"/><Relationship Id="rId61" Type="http://schemas.openxmlformats.org/officeDocument/2006/relationships/image" Target="media/image36.jpeg"/><Relationship Id="rId82" Type="http://schemas.openxmlformats.org/officeDocument/2006/relationships/image" Target="media/image55.png"/><Relationship Id="rId90" Type="http://schemas.openxmlformats.org/officeDocument/2006/relationships/image" Target="media/image62.jpeg"/><Relationship Id="rId95" Type="http://schemas.openxmlformats.org/officeDocument/2006/relationships/image" Target="media/image67.png"/><Relationship Id="rId19" Type="http://schemas.openxmlformats.org/officeDocument/2006/relationships/hyperlink" Target="https://www.adafruit.com/product/2294" TargetMode="External"/><Relationship Id="rId14" Type="http://schemas.openxmlformats.org/officeDocument/2006/relationships/image" Target="media/image110.png"/><Relationship Id="rId22" Type="http://schemas.openxmlformats.org/officeDocument/2006/relationships/hyperlink" Target="https://www.swiss-green.ch/fr/kits-solaires-standard/39286460-kit-solaire-420-wh-12v.html" TargetMode="External"/><Relationship Id="rId27" Type="http://schemas.openxmlformats.org/officeDocument/2006/relationships/hyperlink" Target="http://www.ti.com/lit/ds/symlink/tps40345.pdf" TargetMode="External"/><Relationship Id="rId30" Type="http://schemas.openxmlformats.org/officeDocument/2006/relationships/hyperlink" Target="https://www.mouser.ch/ProductDetail/GE-Critical-Power/NQR010A0X4Z?qs=sGAEpiMZZMsc0tfZmXiUnbqX60T3gN%2fSlNT9RInDDys%3d" TargetMode="External"/><Relationship Id="rId35" Type="http://schemas.openxmlformats.org/officeDocument/2006/relationships/image" Target="media/image13.png"/><Relationship Id="rId43" Type="http://schemas.openxmlformats.org/officeDocument/2006/relationships/image" Target="media/image19.png"/><Relationship Id="rId48" Type="http://schemas.openxmlformats.org/officeDocument/2006/relationships/image" Target="media/image24.png"/><Relationship Id="rId56" Type="http://schemas.openxmlformats.org/officeDocument/2006/relationships/image" Target="media/image32.jpeg"/><Relationship Id="rId64" Type="http://schemas.openxmlformats.org/officeDocument/2006/relationships/image" Target="media/image37.png"/><Relationship Id="rId69" Type="http://schemas.openxmlformats.org/officeDocument/2006/relationships/image" Target="media/image40.png"/><Relationship Id="rId77" Type="http://schemas.openxmlformats.org/officeDocument/2006/relationships/image" Target="media/image50.png"/><Relationship Id="rId100" Type="http://schemas.openxmlformats.org/officeDocument/2006/relationships/hyperlink" Target="https://www.adafruit.com/product/2294#description" TargetMode="External"/><Relationship Id="rId105" Type="http://schemas.openxmlformats.org/officeDocument/2006/relationships/footer" Target="footer1.xml"/><Relationship Id="rId8" Type="http://schemas.openxmlformats.org/officeDocument/2006/relationships/settings" Target="settings.xml"/><Relationship Id="rId51" Type="http://schemas.openxmlformats.org/officeDocument/2006/relationships/image" Target="media/image27.png"/><Relationship Id="rId72" Type="http://schemas.openxmlformats.org/officeDocument/2006/relationships/image" Target="media/image45.png"/><Relationship Id="rId80" Type="http://schemas.openxmlformats.org/officeDocument/2006/relationships/image" Target="media/image53.png"/><Relationship Id="rId85" Type="http://schemas.openxmlformats.org/officeDocument/2006/relationships/image" Target="media/image57.jpeg"/><Relationship Id="rId93" Type="http://schemas.openxmlformats.org/officeDocument/2006/relationships/image" Target="media/image65.png"/><Relationship Id="rId98" Type="http://schemas.openxmlformats.org/officeDocument/2006/relationships/image" Target="media/image69.png"/><Relationship Id="rId3" Type="http://schemas.openxmlformats.org/officeDocument/2006/relationships/customXml" Target="../customXml/item3.xml"/><Relationship Id="rId12" Type="http://schemas.openxmlformats.org/officeDocument/2006/relationships/customXml" Target="ink/ink1.xml"/><Relationship Id="rId17" Type="http://schemas.openxmlformats.org/officeDocument/2006/relationships/image" Target="media/image3.png"/><Relationship Id="rId25" Type="http://schemas.openxmlformats.org/officeDocument/2006/relationships/hyperlink" Target="https://www.amazon.fr/LED-Alimentation-151W-MeanWell-LPV-150-24/dp/B01CGQRYZY/ref=sr_1_18?ie=UTF8&amp;qid=1544627932&amp;sr=8-18&amp;keywords=alimentation+24V" TargetMode="External"/><Relationship Id="rId33" Type="http://schemas.openxmlformats.org/officeDocument/2006/relationships/image" Target="media/image11.png"/><Relationship Id="rId38" Type="http://schemas.openxmlformats.org/officeDocument/2006/relationships/image" Target="media/image16.png"/><Relationship Id="rId46" Type="http://schemas.openxmlformats.org/officeDocument/2006/relationships/image" Target="media/image22.png"/><Relationship Id="rId59" Type="http://schemas.openxmlformats.org/officeDocument/2006/relationships/image" Target="media/image34.png"/><Relationship Id="rId67" Type="http://schemas.openxmlformats.org/officeDocument/2006/relationships/image" Target="media/image43.png"/><Relationship Id="rId103" Type="http://schemas.openxmlformats.org/officeDocument/2006/relationships/header" Target="header1.xml"/><Relationship Id="rId108" Type="http://schemas.openxmlformats.org/officeDocument/2006/relationships/fontTable" Target="fontTable.xml"/><Relationship Id="rId20" Type="http://schemas.openxmlformats.org/officeDocument/2006/relationships/image" Target="media/image5.png"/><Relationship Id="rId41" Type="http://schemas.openxmlformats.org/officeDocument/2006/relationships/image" Target="media/image170.png"/><Relationship Id="rId54" Type="http://schemas.openxmlformats.org/officeDocument/2006/relationships/image" Target="media/image30.png"/><Relationship Id="rId62" Type="http://schemas.openxmlformats.org/officeDocument/2006/relationships/image" Target="media/image38.jpeg"/><Relationship Id="rId70" Type="http://schemas.openxmlformats.org/officeDocument/2006/relationships/image" Target="media/image41.png"/><Relationship Id="rId75" Type="http://schemas.openxmlformats.org/officeDocument/2006/relationships/image" Target="media/image47.png"/><Relationship Id="rId83" Type="http://schemas.openxmlformats.org/officeDocument/2006/relationships/image" Target="media/image59.png"/><Relationship Id="rId88" Type="http://schemas.openxmlformats.org/officeDocument/2006/relationships/image" Target="media/image60.jpeg"/><Relationship Id="rId91" Type="http://schemas.openxmlformats.org/officeDocument/2006/relationships/image" Target="media/image63.png"/><Relationship Id="rId96"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image" Target="media/image1.png"/><Relationship Id="rId23" Type="http://schemas.openxmlformats.org/officeDocument/2006/relationships/image" Target="media/image6.png"/><Relationship Id="rId28" Type="http://schemas.openxmlformats.org/officeDocument/2006/relationships/image" Target="media/image9.png"/><Relationship Id="rId36" Type="http://schemas.openxmlformats.org/officeDocument/2006/relationships/image" Target="media/image14.png"/><Relationship Id="rId49" Type="http://schemas.openxmlformats.org/officeDocument/2006/relationships/image" Target="media/image25.png"/><Relationship Id="rId57" Type="http://schemas.openxmlformats.org/officeDocument/2006/relationships/image" Target="media/image33.png"/><Relationship Id="rId106" Type="http://schemas.openxmlformats.org/officeDocument/2006/relationships/header" Target="header3.xml"/><Relationship Id="rId10" Type="http://schemas.openxmlformats.org/officeDocument/2006/relationships/footnotes" Target="footnotes.xml"/><Relationship Id="rId31" Type="http://schemas.openxmlformats.org/officeDocument/2006/relationships/hyperlink" Target="https://www.distrelec.ch/fr/capteur-de-luminosite-ambiante-570-nm-vishay-tept-4400/p/17522426?q=capteur+de+luminosit%C3%A9&amp;page=4&amp;origPos=4&amp;origPageSize=50&amp;simi=99.06" TargetMode="External"/><Relationship Id="rId44" Type="http://schemas.openxmlformats.org/officeDocument/2006/relationships/image" Target="media/image20.png"/><Relationship Id="rId52" Type="http://schemas.openxmlformats.org/officeDocument/2006/relationships/image" Target="media/image28.jpeg"/><Relationship Id="rId60" Type="http://schemas.openxmlformats.org/officeDocument/2006/relationships/image" Target="media/image35.jpeg"/><Relationship Id="rId65" Type="http://schemas.openxmlformats.org/officeDocument/2006/relationships/image" Target="media/image38.png"/><Relationship Id="rId73" Type="http://schemas.openxmlformats.org/officeDocument/2006/relationships/image" Target="media/image49.png"/><Relationship Id="rId78" Type="http://schemas.openxmlformats.org/officeDocument/2006/relationships/image" Target="media/image51.png"/><Relationship Id="rId81" Type="http://schemas.openxmlformats.org/officeDocument/2006/relationships/image" Target="media/image54.png"/><Relationship Id="rId86" Type="http://schemas.openxmlformats.org/officeDocument/2006/relationships/image" Target="media/image58.jpeg"/><Relationship Id="rId94" Type="http://schemas.openxmlformats.org/officeDocument/2006/relationships/image" Target="media/image66.png"/><Relationship Id="rId99" Type="http://schemas.openxmlformats.org/officeDocument/2006/relationships/hyperlink" Target="http://ww1.microchip.com/downloads/en/DeviceDoc/80000480P.pdf" TargetMode="External"/><Relationship Id="rId101" Type="http://schemas.openxmlformats.org/officeDocument/2006/relationships/hyperlink" Target="https://cdn-shop.adafruit.com/datasheets/WS2812B.pdf" TargetMode="External"/><Relationship Id="rId4" Type="http://schemas.openxmlformats.org/officeDocument/2006/relationships/customXml" Target="../customXml/item4.xml"/><Relationship Id="rId9" Type="http://schemas.openxmlformats.org/officeDocument/2006/relationships/webSettings" Target="webSettings.xml"/><Relationship Id="rId18" Type="http://schemas.openxmlformats.org/officeDocument/2006/relationships/image" Target="media/image4.jpeg"/><Relationship Id="rId39" Type="http://schemas.openxmlformats.org/officeDocument/2006/relationships/image" Target="media/image17.png"/><Relationship Id="rId109" Type="http://schemas.openxmlformats.org/officeDocument/2006/relationships/theme" Target="theme/theme1.xml"/><Relationship Id="rId34" Type="http://schemas.openxmlformats.org/officeDocument/2006/relationships/image" Target="media/image12.png"/><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image" Target="media/image48.png"/><Relationship Id="rId97" Type="http://schemas.openxmlformats.org/officeDocument/2006/relationships/chart" Target="charts/chart1.xml"/><Relationship Id="rId104" Type="http://schemas.openxmlformats.org/officeDocument/2006/relationships/header" Target="header2.xml"/></Relationships>
</file>

<file path=word/_rels/header2.xml.rels><?xml version="1.0" encoding="UTF-8" standalone="yes"?>
<Relationships xmlns="http://schemas.openxmlformats.org/package/2006/relationships"><Relationship Id="rId2" Type="http://schemas.openxmlformats.org/officeDocument/2006/relationships/image" Target="media/image71.png"/><Relationship Id="rId1" Type="http://schemas.openxmlformats.org/officeDocument/2006/relationships/image" Target="media/image70.jpeg"/></Relationships>
</file>

<file path=word/_rels/header3.xml.rels><?xml version="1.0" encoding="UTF-8" standalone="yes"?>
<Relationships xmlns="http://schemas.openxmlformats.org/package/2006/relationships"><Relationship Id="rId2" Type="http://schemas.openxmlformats.org/officeDocument/2006/relationships/image" Target="media/image73.png"/><Relationship Id="rId1" Type="http://schemas.openxmlformats.org/officeDocument/2006/relationships/image" Target="media/image72.png"/></Relationships>
</file>

<file path=word/_rels/settings.xml.rels><?xml version="1.0" encoding="UTF-8" standalone="yes"?>
<Relationships xmlns="http://schemas.openxmlformats.org/package/2006/relationships"><Relationship Id="rId1" Type="http://schemas.openxmlformats.org/officeDocument/2006/relationships/attachedTemplate" Target="file:///C:\Program%20Files\Microsoft%20Office\Templates\Specification_template.dot" TargetMode="External"/></Relationships>
</file>

<file path=word/charts/_rels/chart1.xml.rels><?xml version="1.0" encoding="UTF-8" standalone="yes"?>
<Relationships xmlns="http://schemas.openxmlformats.org/package/2006/relationships"><Relationship Id="rId1" Type="http://schemas.openxmlformats.org/officeDocument/2006/relationships/oleObject" Target="file:///C:\Users\petro\Downloads\mesuretotem%20(Enregistr&#233;%20automatiquement).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smoothMarker"/>
        <c:varyColors val="0"/>
        <c:ser>
          <c:idx val="0"/>
          <c:order val="0"/>
          <c:tx>
            <c:strRef>
              <c:f>Feuil1!$I$14</c:f>
              <c:strCache>
                <c:ptCount val="1"/>
                <c:pt idx="0">
                  <c:v>Texte*</c:v>
                </c:pt>
              </c:strCache>
            </c:strRef>
          </c:tx>
          <c:xVal>
            <c:numRef>
              <c:f>Feuil1!$H$15:$H$19</c:f>
              <c:numCache>
                <c:formatCode>General</c:formatCode>
                <c:ptCount val="5"/>
                <c:pt idx="0">
                  <c:v>5</c:v>
                </c:pt>
                <c:pt idx="1">
                  <c:v>10</c:v>
                </c:pt>
                <c:pt idx="2">
                  <c:v>20</c:v>
                </c:pt>
                <c:pt idx="3">
                  <c:v>50</c:v>
                </c:pt>
                <c:pt idx="4">
                  <c:v>100</c:v>
                </c:pt>
              </c:numCache>
            </c:numRef>
          </c:xVal>
          <c:yVal>
            <c:numRef>
              <c:f>Feuil1!$I$26:$I$30</c:f>
              <c:numCache>
                <c:formatCode>General</c:formatCode>
                <c:ptCount val="5"/>
                <c:pt idx="0">
                  <c:v>31</c:v>
                </c:pt>
                <c:pt idx="1">
                  <c:v>52</c:v>
                </c:pt>
                <c:pt idx="2">
                  <c:v>75</c:v>
                </c:pt>
                <c:pt idx="3">
                  <c:v>187</c:v>
                </c:pt>
                <c:pt idx="4">
                  <c:v>380</c:v>
                </c:pt>
              </c:numCache>
            </c:numRef>
          </c:yVal>
          <c:smooth val="1"/>
          <c:extLst>
            <c:ext xmlns:c16="http://schemas.microsoft.com/office/drawing/2014/chart" uri="{C3380CC4-5D6E-409C-BE32-E72D297353CC}">
              <c16:uniqueId val="{00000000-9B36-48DE-A472-788FA2CC1459}"/>
            </c:ext>
          </c:extLst>
        </c:ser>
        <c:ser>
          <c:idx val="1"/>
          <c:order val="1"/>
          <c:tx>
            <c:strRef>
              <c:f>Feuil1!$J$14</c:f>
              <c:strCache>
                <c:ptCount val="1"/>
                <c:pt idx="0">
                  <c:v>Nyan</c:v>
                </c:pt>
              </c:strCache>
            </c:strRef>
          </c:tx>
          <c:xVal>
            <c:numRef>
              <c:f>Feuil1!$H$15:$H$19</c:f>
              <c:numCache>
                <c:formatCode>General</c:formatCode>
                <c:ptCount val="5"/>
                <c:pt idx="0">
                  <c:v>5</c:v>
                </c:pt>
                <c:pt idx="1">
                  <c:v>10</c:v>
                </c:pt>
                <c:pt idx="2">
                  <c:v>20</c:v>
                </c:pt>
                <c:pt idx="3">
                  <c:v>50</c:v>
                </c:pt>
                <c:pt idx="4">
                  <c:v>100</c:v>
                </c:pt>
              </c:numCache>
            </c:numRef>
          </c:xVal>
          <c:yVal>
            <c:numRef>
              <c:f>Feuil1!$J$26:$J$30</c:f>
              <c:numCache>
                <c:formatCode>General</c:formatCode>
                <c:ptCount val="5"/>
                <c:pt idx="0">
                  <c:v>72</c:v>
                </c:pt>
                <c:pt idx="1">
                  <c:v>157</c:v>
                </c:pt>
                <c:pt idx="2">
                  <c:v>322</c:v>
                </c:pt>
                <c:pt idx="3">
                  <c:v>815</c:v>
                </c:pt>
                <c:pt idx="4">
                  <c:v>1664</c:v>
                </c:pt>
              </c:numCache>
            </c:numRef>
          </c:yVal>
          <c:smooth val="1"/>
          <c:extLst>
            <c:ext xmlns:c16="http://schemas.microsoft.com/office/drawing/2014/chart" uri="{C3380CC4-5D6E-409C-BE32-E72D297353CC}">
              <c16:uniqueId val="{00000001-9B36-48DE-A472-788FA2CC1459}"/>
            </c:ext>
          </c:extLst>
        </c:ser>
        <c:ser>
          <c:idx val="2"/>
          <c:order val="2"/>
          <c:tx>
            <c:strRef>
              <c:f>Feuil1!$K$14</c:f>
              <c:strCache>
                <c:ptCount val="1"/>
                <c:pt idx="0">
                  <c:v>Full rouge </c:v>
                </c:pt>
              </c:strCache>
            </c:strRef>
          </c:tx>
          <c:xVal>
            <c:numRef>
              <c:f>Feuil1!$H$15:$H$19</c:f>
              <c:numCache>
                <c:formatCode>General</c:formatCode>
                <c:ptCount val="5"/>
                <c:pt idx="0">
                  <c:v>5</c:v>
                </c:pt>
                <c:pt idx="1">
                  <c:v>10</c:v>
                </c:pt>
                <c:pt idx="2">
                  <c:v>20</c:v>
                </c:pt>
                <c:pt idx="3">
                  <c:v>50</c:v>
                </c:pt>
                <c:pt idx="4">
                  <c:v>100</c:v>
                </c:pt>
              </c:numCache>
            </c:numRef>
          </c:xVal>
          <c:yVal>
            <c:numRef>
              <c:f>Feuil1!$K$26:$K$30</c:f>
              <c:numCache>
                <c:formatCode>General</c:formatCode>
                <c:ptCount val="5"/>
                <c:pt idx="0">
                  <c:v>120</c:v>
                </c:pt>
                <c:pt idx="1">
                  <c:v>250</c:v>
                </c:pt>
                <c:pt idx="2">
                  <c:v>515</c:v>
                </c:pt>
                <c:pt idx="3">
                  <c:v>1311</c:v>
                </c:pt>
              </c:numCache>
            </c:numRef>
          </c:yVal>
          <c:smooth val="1"/>
          <c:extLst>
            <c:ext xmlns:c16="http://schemas.microsoft.com/office/drawing/2014/chart" uri="{C3380CC4-5D6E-409C-BE32-E72D297353CC}">
              <c16:uniqueId val="{00000002-9B36-48DE-A472-788FA2CC1459}"/>
            </c:ext>
          </c:extLst>
        </c:ser>
        <c:ser>
          <c:idx val="3"/>
          <c:order val="3"/>
          <c:tx>
            <c:strRef>
              <c:f>Feuil1!$L$14</c:f>
              <c:strCache>
                <c:ptCount val="1"/>
                <c:pt idx="0">
                  <c:v>Full Vert</c:v>
                </c:pt>
              </c:strCache>
            </c:strRef>
          </c:tx>
          <c:xVal>
            <c:numRef>
              <c:f>Feuil1!$H$15:$H$19</c:f>
              <c:numCache>
                <c:formatCode>General</c:formatCode>
                <c:ptCount val="5"/>
                <c:pt idx="0">
                  <c:v>5</c:v>
                </c:pt>
                <c:pt idx="1">
                  <c:v>10</c:v>
                </c:pt>
                <c:pt idx="2">
                  <c:v>20</c:v>
                </c:pt>
                <c:pt idx="3">
                  <c:v>50</c:v>
                </c:pt>
                <c:pt idx="4">
                  <c:v>100</c:v>
                </c:pt>
              </c:numCache>
            </c:numRef>
          </c:xVal>
          <c:yVal>
            <c:numRef>
              <c:f>Feuil1!$L$26:$L$30</c:f>
              <c:numCache>
                <c:formatCode>General</c:formatCode>
                <c:ptCount val="5"/>
                <c:pt idx="0">
                  <c:v>120</c:v>
                </c:pt>
                <c:pt idx="1">
                  <c:v>250</c:v>
                </c:pt>
                <c:pt idx="2">
                  <c:v>515</c:v>
                </c:pt>
                <c:pt idx="3">
                  <c:v>1311</c:v>
                </c:pt>
              </c:numCache>
            </c:numRef>
          </c:yVal>
          <c:smooth val="1"/>
          <c:extLst>
            <c:ext xmlns:c16="http://schemas.microsoft.com/office/drawing/2014/chart" uri="{C3380CC4-5D6E-409C-BE32-E72D297353CC}">
              <c16:uniqueId val="{00000003-9B36-48DE-A472-788FA2CC1459}"/>
            </c:ext>
          </c:extLst>
        </c:ser>
        <c:ser>
          <c:idx val="4"/>
          <c:order val="4"/>
          <c:tx>
            <c:strRef>
              <c:f>Feuil1!$M$14</c:f>
              <c:strCache>
                <c:ptCount val="1"/>
                <c:pt idx="0">
                  <c:v>Full bleu </c:v>
                </c:pt>
              </c:strCache>
            </c:strRef>
          </c:tx>
          <c:xVal>
            <c:numRef>
              <c:f>Feuil1!$H$15:$H$19</c:f>
              <c:numCache>
                <c:formatCode>General</c:formatCode>
                <c:ptCount val="5"/>
                <c:pt idx="0">
                  <c:v>5</c:v>
                </c:pt>
                <c:pt idx="1">
                  <c:v>10</c:v>
                </c:pt>
                <c:pt idx="2">
                  <c:v>20</c:v>
                </c:pt>
                <c:pt idx="3">
                  <c:v>50</c:v>
                </c:pt>
                <c:pt idx="4">
                  <c:v>100</c:v>
                </c:pt>
              </c:numCache>
            </c:numRef>
          </c:xVal>
          <c:yVal>
            <c:numRef>
              <c:f>Feuil1!$M$26:$M$30</c:f>
              <c:numCache>
                <c:formatCode>General</c:formatCode>
                <c:ptCount val="5"/>
                <c:pt idx="0">
                  <c:v>120</c:v>
                </c:pt>
                <c:pt idx="1">
                  <c:v>250</c:v>
                </c:pt>
                <c:pt idx="2">
                  <c:v>515</c:v>
                </c:pt>
                <c:pt idx="3">
                  <c:v>1311</c:v>
                </c:pt>
              </c:numCache>
            </c:numRef>
          </c:yVal>
          <c:smooth val="1"/>
          <c:extLst>
            <c:ext xmlns:c16="http://schemas.microsoft.com/office/drawing/2014/chart" uri="{C3380CC4-5D6E-409C-BE32-E72D297353CC}">
              <c16:uniqueId val="{00000004-9B36-48DE-A472-788FA2CC1459}"/>
            </c:ext>
          </c:extLst>
        </c:ser>
        <c:ser>
          <c:idx val="5"/>
          <c:order val="5"/>
          <c:tx>
            <c:strRef>
              <c:f>Feuil1!$N$14</c:f>
              <c:strCache>
                <c:ptCount val="1"/>
                <c:pt idx="0">
                  <c:v>Full blanc</c:v>
                </c:pt>
              </c:strCache>
            </c:strRef>
          </c:tx>
          <c:xVal>
            <c:numRef>
              <c:f>Feuil1!$H$15:$H$19</c:f>
              <c:numCache>
                <c:formatCode>General</c:formatCode>
                <c:ptCount val="5"/>
                <c:pt idx="0">
                  <c:v>5</c:v>
                </c:pt>
                <c:pt idx="1">
                  <c:v>10</c:v>
                </c:pt>
                <c:pt idx="2">
                  <c:v>20</c:v>
                </c:pt>
                <c:pt idx="3">
                  <c:v>50</c:v>
                </c:pt>
                <c:pt idx="4">
                  <c:v>100</c:v>
                </c:pt>
              </c:numCache>
            </c:numRef>
          </c:xVal>
          <c:yVal>
            <c:numRef>
              <c:f>Feuil1!$N$26:$N$30</c:f>
              <c:numCache>
                <c:formatCode>General</c:formatCode>
                <c:ptCount val="5"/>
                <c:pt idx="0">
                  <c:v>349</c:v>
                </c:pt>
                <c:pt idx="1">
                  <c:v>737</c:v>
                </c:pt>
                <c:pt idx="2">
                  <c:v>1533</c:v>
                </c:pt>
              </c:numCache>
            </c:numRef>
          </c:yVal>
          <c:smooth val="1"/>
          <c:extLst>
            <c:ext xmlns:c16="http://schemas.microsoft.com/office/drawing/2014/chart" uri="{C3380CC4-5D6E-409C-BE32-E72D297353CC}">
              <c16:uniqueId val="{00000005-9B36-48DE-A472-788FA2CC1459}"/>
            </c:ext>
          </c:extLst>
        </c:ser>
        <c:dLbls>
          <c:showLegendKey val="0"/>
          <c:showVal val="0"/>
          <c:showCatName val="0"/>
          <c:showSerName val="0"/>
          <c:showPercent val="0"/>
          <c:showBubbleSize val="0"/>
        </c:dLbls>
        <c:axId val="176884736"/>
        <c:axId val="138553600"/>
      </c:scatterChart>
      <c:valAx>
        <c:axId val="176884736"/>
        <c:scaling>
          <c:orientation val="minMax"/>
        </c:scaling>
        <c:delete val="0"/>
        <c:axPos val="b"/>
        <c:numFmt formatCode="General" sourceLinked="1"/>
        <c:majorTickMark val="out"/>
        <c:minorTickMark val="none"/>
        <c:tickLblPos val="nextTo"/>
        <c:crossAx val="138553600"/>
        <c:crosses val="autoZero"/>
        <c:crossBetween val="midCat"/>
      </c:valAx>
      <c:valAx>
        <c:axId val="138553600"/>
        <c:scaling>
          <c:orientation val="minMax"/>
        </c:scaling>
        <c:delete val="0"/>
        <c:axPos val="l"/>
        <c:majorGridlines/>
        <c:numFmt formatCode="General" sourceLinked="1"/>
        <c:majorTickMark val="out"/>
        <c:minorTickMark val="none"/>
        <c:tickLblPos val="nextTo"/>
        <c:crossAx val="176884736"/>
        <c:crosses val="autoZero"/>
        <c:crossBetween val="midCat"/>
      </c:valAx>
    </c:plotArea>
    <c:legend>
      <c:legendPos val="r"/>
      <c:overlay val="0"/>
    </c:legend>
    <c:plotVisOnly val="1"/>
    <c:dispBlanksAs val="gap"/>
    <c:showDLblsOverMax val="0"/>
  </c:chart>
  <c:externalData r:id="rId1">
    <c:autoUpdate val="0"/>
  </c:externalData>
</c:chartSpace>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6-17T07:47:34.404"/>
    </inkml:context>
    <inkml:brush xml:id="br0">
      <inkml:brushProperty name="width" value="0.05" units="cm"/>
      <inkml:brushProperty name="height" value="0.05" units="cm"/>
    </inkml:brush>
  </inkml:definitions>
  <inkml:trace contextRef="#ctx0" brushRef="#br0">1595 442 7040,'0'0'0,"0"0"128,2 0-128,-2 0 0,0 0-4992</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20D042CDF77B17429FC9D24ACC4CD3CA" ma:contentTypeVersion="0" ma:contentTypeDescription="Create a new document." ma:contentTypeScope="" ma:versionID="34ba7e8cb19e716c850bc1af648e7374">
  <xsd:schema xmlns:xsd="http://www.w3.org/2001/XMLSchema" xmlns:p="http://schemas.microsoft.com/office/2006/metadata/properties" targetNamespace="http://schemas.microsoft.com/office/2006/metadata/properties" ma:root="true" ma:fieldsID="4aeb20c0e3442673af7ee10786458764">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office/internal/2005/internalDocumentation"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ma:readOnly="tru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lastPrinted" minOccurs="0" maxOccurs="1" type="xsd:dateTime"/>
        <xsd:element name="contentStatus" minOccurs="0" maxOccurs="1" type="xsd:string"/>
      </xsd:all>
    </xsd:complexType>
  </xsd:schema>
</ct:contentTypeSchema>
</file>

<file path=customXml/item2.xml><?xml version="1.0" encoding="utf-8"?>
<LongProperties xmlns="http://schemas.microsoft.com/office/2006/metadata/longProperti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0DF9A5F-2E8E-4D82-84B8-706AB87AA62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office/internal/2005/internalDocumentation"/>
  </ds:schemaRefs>
</ds:datastoreItem>
</file>

<file path=customXml/itemProps2.xml><?xml version="1.0" encoding="utf-8"?>
<ds:datastoreItem xmlns:ds="http://schemas.openxmlformats.org/officeDocument/2006/customXml" ds:itemID="{5A92240E-87EB-427D-AA68-9250C9846A48}">
  <ds:schemaRefs>
    <ds:schemaRef ds:uri="http://schemas.microsoft.com/office/2006/metadata/longProperties"/>
  </ds:schemaRefs>
</ds:datastoreItem>
</file>

<file path=customXml/itemProps3.xml><?xml version="1.0" encoding="utf-8"?>
<ds:datastoreItem xmlns:ds="http://schemas.openxmlformats.org/officeDocument/2006/customXml" ds:itemID="{ADE1A850-85F4-4652-97BB-882FDDF6AF09}">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1DC871CA-BA5D-4229-906A-1D2061283C14}">
  <ds:schemaRefs>
    <ds:schemaRef ds:uri="http://schemas.microsoft.com/sharepoint/v3/contenttype/forms"/>
  </ds:schemaRefs>
</ds:datastoreItem>
</file>

<file path=customXml/itemProps5.xml><?xml version="1.0" encoding="utf-8"?>
<ds:datastoreItem xmlns:ds="http://schemas.openxmlformats.org/officeDocument/2006/customXml" ds:itemID="{FF306FAF-B346-4FFE-BA58-1A5FAFC368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Specification_template.dot</Template>
  <TotalTime>0</TotalTime>
  <Pages>1</Pages>
  <Words>9843</Words>
  <Characters>54139</Characters>
  <Application>Microsoft Office Word</Application>
  <DocSecurity>0</DocSecurity>
  <Lines>451</Lines>
  <Paragraphs>127</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T7178 device specification</vt:lpstr>
      <vt:lpstr>T7178 device specification</vt:lpstr>
    </vt:vector>
  </TitlesOfParts>
  <Company>EM Microelectronic-Marin S.A.</Company>
  <LinksUpToDate>false</LinksUpToDate>
  <CharactersWithSpaces>63855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T7178 device specification</dc:title>
  <dc:subject/>
  <dc:creator>Anne Conlan, EM Document Center</dc:creator>
  <cp:keywords>0.1</cp:keywords>
  <dc:description/>
  <cp:lastModifiedBy>Philippe Bovey</cp:lastModifiedBy>
  <cp:revision>94</cp:revision>
  <cp:lastPrinted>2019-06-20T13:51:00Z</cp:lastPrinted>
  <dcterms:created xsi:type="dcterms:W3CDTF">2018-10-29T09:56:00Z</dcterms:created>
  <dcterms:modified xsi:type="dcterms:W3CDTF">2024-03-23T00:03:00Z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sicentrum">
    <vt:lpwstr>0</vt:lpwstr>
  </property>
  <property fmtid="{D5CDD505-2E9C-101B-9397-08002B2CF9AE}" pid="3" name="FEPS">
    <vt:lpwstr>0</vt:lpwstr>
  </property>
  <property fmtid="{D5CDD505-2E9C-101B-9397-08002B2CF9AE}" pid="4" name="Security Type">
    <vt:lpwstr>Public</vt:lpwstr>
  </property>
  <property fmtid="{D5CDD505-2E9C-101B-9397-08002B2CF9AE}" pid="5" name="Copy To">
    <vt:lpwstr/>
  </property>
  <property fmtid="{D5CDD505-2E9C-101B-9397-08002B2CF9AE}" pid="6" name="DepartmentEM">
    <vt:lpwstr>8</vt:lpwstr>
  </property>
  <property fmtid="{D5CDD505-2E9C-101B-9397-08002B2CF9AE}" pid="7" name="ETA">
    <vt:lpwstr>0</vt:lpwstr>
  </property>
  <property fmtid="{D5CDD505-2E9C-101B-9397-08002B2CF9AE}" pid="8" name="Satellite">
    <vt:lpwstr>0</vt:lpwstr>
  </property>
  <property fmtid="{D5CDD505-2E9C-101B-9397-08002B2CF9AE}" pid="9" name="Owner">
    <vt:lpwstr>CAT</vt:lpwstr>
  </property>
  <property fmtid="{D5CDD505-2E9C-101B-9397-08002B2CF9AE}" pid="10" name="Notes0">
    <vt:lpwstr/>
  </property>
  <property fmtid="{D5CDD505-2E9C-101B-9397-08002B2CF9AE}" pid="11" name="ContentTypeId">
    <vt:lpwstr>0x0101009492C1A820541346A3D247CA26FCB0B202000AB0E8CD0D1B0E4C995B1470AB54129F</vt:lpwstr>
  </property>
  <property fmtid="{D5CDD505-2E9C-101B-9397-08002B2CF9AE}" pid="12" name="EM-US">
    <vt:lpwstr>0</vt:lpwstr>
  </property>
  <property fmtid="{D5CDD505-2E9C-101B-9397-08002B2CF9AE}" pid="13" name="StatusEM">
    <vt:lpwstr>published</vt:lpwstr>
  </property>
  <property fmtid="{D5CDD505-2E9C-101B-9397-08002B2CF9AE}" pid="14" name="Sub-division">
    <vt:lpwstr/>
  </property>
  <property fmtid="{D5CDD505-2E9C-101B-9397-08002B2CF9AE}" pid="15" name="ContentType">
    <vt:lpwstr>Document</vt:lpwstr>
  </property>
  <property fmtid="{D5CDD505-2E9C-101B-9397-08002B2CF9AE}" pid="16" name="BKK">
    <vt:lpwstr>0</vt:lpwstr>
  </property>
  <property fmtid="{D5CDD505-2E9C-101B-9397-08002B2CF9AE}" pid="17" name="Internet">
    <vt:lpwstr>0</vt:lpwstr>
  </property>
  <property fmtid="{D5CDD505-2E9C-101B-9397-08002B2CF9AE}" pid="18" name="ECN sign">
    <vt:lpwstr/>
  </property>
  <property fmtid="{D5CDD505-2E9C-101B-9397-08002B2CF9AE}" pid="19" name="Engineering">
    <vt:lpwstr/>
  </property>
  <property fmtid="{D5CDD505-2E9C-101B-9397-08002B2CF9AE}" pid="20" name="_CopySource">
    <vt:lpwstr>http://emmchma102/InformationServices/DocCenter/Specs/6 digit specs/4xxxxx/420xxx Doc ctrl/420023-01.doc</vt:lpwstr>
  </property>
  <property fmtid="{D5CDD505-2E9C-101B-9397-08002B2CF9AE}" pid="21" name="Order">
    <vt:lpwstr>42600.0000000000</vt:lpwstr>
  </property>
  <property fmtid="{D5CDD505-2E9C-101B-9397-08002B2CF9AE}" pid="22" name="TemplateUrl">
    <vt:lpwstr/>
  </property>
  <property fmtid="{D5CDD505-2E9C-101B-9397-08002B2CF9AE}" pid="23" name="xd_ProgID">
    <vt:lpwstr/>
  </property>
</Properties>
</file>